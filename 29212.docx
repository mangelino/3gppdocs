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Default Extension="emf" ContentType="image/x-em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92B0C" w14:textId="77777777" w:rsidR="00454F4A" w:rsidRPr="008F0676" w:rsidRDefault="00454F4A">
      <w:pPr>
        <w:pStyle w:val="ZA"/>
        <w:framePr w:wrap="notBeside"/>
        <w:rPr>
          <w:rFonts w:eastAsia="바탕" w:hint="eastAsia"/>
          <w:noProof w:val="0"/>
          <w:lang w:eastAsia="ko-KR"/>
        </w:rPr>
      </w:pPr>
      <w:bookmarkStart w:id="0" w:name="page1"/>
      <w:bookmarkStart w:id="1" w:name="_GoBack"/>
      <w:bookmarkEnd w:id="1"/>
      <w:r w:rsidRPr="0078747E">
        <w:rPr>
          <w:noProof w:val="0"/>
        </w:rPr>
        <w:br w:type="page"/>
      </w:r>
      <w:r w:rsidRPr="0078747E">
        <w:rPr>
          <w:noProof w:val="0"/>
          <w:sz w:val="64"/>
        </w:rPr>
        <w:t xml:space="preserve">3GPP TS </w:t>
      </w:r>
      <w:r w:rsidRPr="0078747E">
        <w:rPr>
          <w:rFonts w:hint="eastAsia"/>
          <w:noProof w:val="0"/>
          <w:sz w:val="64"/>
        </w:rPr>
        <w:t>29</w:t>
      </w:r>
      <w:r w:rsidRPr="0078747E">
        <w:rPr>
          <w:noProof w:val="0"/>
          <w:sz w:val="64"/>
        </w:rPr>
        <w:t xml:space="preserve">.212 </w:t>
      </w:r>
      <w:r w:rsidR="00044D00" w:rsidRPr="00817C89">
        <w:t>V</w:t>
      </w:r>
      <w:r w:rsidR="00044D00" w:rsidRPr="00817C89">
        <w:rPr>
          <w:rFonts w:eastAsia="바탕" w:hint="eastAsia"/>
        </w:rPr>
        <w:t>8</w:t>
      </w:r>
      <w:r w:rsidRPr="00817C89">
        <w:t>.</w:t>
      </w:r>
      <w:r w:rsidR="005D0E02">
        <w:rPr>
          <w:rFonts w:eastAsia="바탕" w:hint="eastAsia"/>
          <w:lang w:eastAsia="ko-KR"/>
        </w:rPr>
        <w:t>1</w:t>
      </w:r>
      <w:r w:rsidR="003B0FC8">
        <w:rPr>
          <w:rFonts w:eastAsia="바탕" w:hint="eastAsia"/>
          <w:lang w:eastAsia="ko-KR"/>
        </w:rPr>
        <w:t>7</w:t>
      </w:r>
      <w:r w:rsidRPr="00817C89">
        <w:t>.</w:t>
      </w:r>
      <w:r w:rsidR="00140788">
        <w:rPr>
          <w:rFonts w:eastAsia="바탕" w:hint="eastAsia"/>
          <w:lang w:eastAsia="ko-KR"/>
        </w:rPr>
        <w:t>0</w:t>
      </w:r>
      <w:r w:rsidRPr="00817C89">
        <w:t xml:space="preserve"> (</w:t>
      </w:r>
      <w:r w:rsidR="00A41B37" w:rsidRPr="00817C89">
        <w:rPr>
          <w:rFonts w:hint="eastAsia"/>
        </w:rPr>
        <w:t>20</w:t>
      </w:r>
      <w:r w:rsidR="00AD199F" w:rsidRPr="00817C89">
        <w:rPr>
          <w:rFonts w:eastAsia="바탕" w:hint="eastAsia"/>
        </w:rPr>
        <w:t>1</w:t>
      </w:r>
      <w:r w:rsidR="005D0E02">
        <w:rPr>
          <w:rFonts w:eastAsia="바탕" w:hint="eastAsia"/>
          <w:lang w:eastAsia="ko-KR"/>
        </w:rPr>
        <w:t>2</w:t>
      </w:r>
      <w:r w:rsidRPr="00817C89">
        <w:t>-</w:t>
      </w:r>
      <w:r w:rsidR="003B0FC8">
        <w:rPr>
          <w:rFonts w:eastAsia="바탕" w:hint="eastAsia"/>
          <w:lang w:eastAsia="ko-KR"/>
        </w:rPr>
        <w:t>12</w:t>
      </w:r>
      <w:r w:rsidRPr="00817C89">
        <w:t>)</w:t>
      </w:r>
    </w:p>
    <w:p w14:paraId="2C4545A6" w14:textId="77777777" w:rsidR="00454F4A" w:rsidRPr="0078747E" w:rsidRDefault="00454F4A">
      <w:pPr>
        <w:pStyle w:val="ZB"/>
        <w:framePr w:wrap="notBeside"/>
        <w:rPr>
          <w:noProof w:val="0"/>
        </w:rPr>
      </w:pPr>
      <w:r w:rsidRPr="0078747E">
        <w:rPr>
          <w:noProof w:val="0"/>
        </w:rPr>
        <w:t>Technical Specification</w:t>
      </w:r>
    </w:p>
    <w:p w14:paraId="788DC66C" w14:textId="77777777" w:rsidR="00454F4A" w:rsidRPr="0078747E" w:rsidRDefault="00454F4A">
      <w:pPr>
        <w:pStyle w:val="ZT"/>
        <w:framePr w:wrap="notBeside"/>
      </w:pPr>
      <w:r w:rsidRPr="0078747E">
        <w:t>3rd Generation Partnership Project;</w:t>
      </w:r>
    </w:p>
    <w:p w14:paraId="72020442" w14:textId="77777777" w:rsidR="00454F4A" w:rsidRPr="0078747E" w:rsidRDefault="00454F4A">
      <w:pPr>
        <w:pStyle w:val="ZT"/>
        <w:framePr w:wrap="notBeside"/>
      </w:pPr>
      <w:r w:rsidRPr="0078747E">
        <w:t xml:space="preserve">Technical Specification Group </w:t>
      </w:r>
      <w:r w:rsidRPr="0078747E">
        <w:rPr>
          <w:rFonts w:hint="eastAsia"/>
          <w:lang w:eastAsia="ja-JP"/>
        </w:rPr>
        <w:t>Core Network</w:t>
      </w:r>
      <w:r w:rsidRPr="0078747E">
        <w:rPr>
          <w:lang w:eastAsia="ja-JP"/>
        </w:rPr>
        <w:t xml:space="preserve"> and Terminals</w:t>
      </w:r>
      <w:r w:rsidRPr="0078747E">
        <w:t>;</w:t>
      </w:r>
    </w:p>
    <w:p w14:paraId="526A4EE3" w14:textId="77777777" w:rsidR="00454F4A" w:rsidRPr="0078747E" w:rsidRDefault="00454F4A">
      <w:pPr>
        <w:pStyle w:val="ZT"/>
        <w:framePr w:wrap="notBeside"/>
        <w:rPr>
          <w:bCs/>
          <w:lang w:eastAsia="ja-JP"/>
        </w:rPr>
      </w:pPr>
      <w:r w:rsidRPr="0078747E">
        <w:rPr>
          <w:bCs/>
          <w:lang w:eastAsia="ja-JP"/>
        </w:rPr>
        <w:t xml:space="preserve">Policy and Charging Control </w:t>
      </w:r>
      <w:r w:rsidR="00961F5E">
        <w:rPr>
          <w:bCs/>
          <w:lang w:eastAsia="ja-JP"/>
        </w:rPr>
        <w:t xml:space="preserve">(PCC) </w:t>
      </w:r>
      <w:r w:rsidRPr="0078747E">
        <w:rPr>
          <w:bCs/>
          <w:lang w:eastAsia="ja-JP"/>
        </w:rPr>
        <w:t>over Gx reference point</w:t>
      </w:r>
    </w:p>
    <w:p w14:paraId="53613E7E" w14:textId="77777777" w:rsidR="00454F4A" w:rsidRPr="0078747E" w:rsidRDefault="00454F4A">
      <w:pPr>
        <w:pStyle w:val="ZT"/>
        <w:framePr w:wrap="notBeside"/>
        <w:rPr>
          <w:i/>
          <w:sz w:val="28"/>
        </w:rPr>
      </w:pPr>
      <w:r w:rsidRPr="0078747E">
        <w:t>(</w:t>
      </w:r>
      <w:r w:rsidRPr="0078747E">
        <w:rPr>
          <w:rStyle w:val="ZGSM"/>
        </w:rPr>
        <w:t xml:space="preserve">Release </w:t>
      </w:r>
      <w:r w:rsidR="00044D00">
        <w:rPr>
          <w:rStyle w:val="ZGSM"/>
          <w:rFonts w:eastAsia="바탕" w:hint="eastAsia"/>
          <w:lang w:eastAsia="ko-KR"/>
        </w:rPr>
        <w:t>8</w:t>
      </w:r>
      <w:r w:rsidRPr="0078747E">
        <w:t>)</w:t>
      </w:r>
    </w:p>
    <w:p w14:paraId="54A7546B" w14:textId="77777777" w:rsidR="00454F4A" w:rsidRPr="0078747E" w:rsidRDefault="000C1430">
      <w:pPr>
        <w:pStyle w:val="ZU"/>
        <w:framePr w:wrap="notBeside"/>
        <w:tabs>
          <w:tab w:val="right" w:pos="10206"/>
        </w:tabs>
        <w:jc w:val="left"/>
        <w:rPr>
          <w:noProof w:val="0"/>
        </w:rPr>
      </w:pPr>
      <w:r>
        <w:rPr>
          <w:lang w:val="en-US"/>
        </w:rPr>
        <w:drawing>
          <wp:inline distT="0" distB="0" distL="0" distR="0" wp14:anchorId="619F5C7F" wp14:editId="39AC6966">
            <wp:extent cx="990600" cy="901700"/>
            <wp:effectExtent l="0" t="0" r="0" b="0"/>
            <wp:docPr id="1" name="Picture 1" descr="L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901700"/>
                    </a:xfrm>
                    <a:prstGeom prst="rect">
                      <a:avLst/>
                    </a:prstGeom>
                    <a:noFill/>
                    <a:ln>
                      <a:noFill/>
                    </a:ln>
                  </pic:spPr>
                </pic:pic>
              </a:graphicData>
            </a:graphic>
          </wp:inline>
        </w:drawing>
      </w:r>
      <w:r w:rsidR="00454F4A" w:rsidRPr="0078747E">
        <w:rPr>
          <w:noProof w:val="0"/>
        </w:rPr>
        <w:tab/>
      </w:r>
      <w:r w:rsidRPr="0078747E">
        <w:rPr>
          <w:lang w:val="en-US"/>
        </w:rPr>
        <w:drawing>
          <wp:inline distT="0" distB="0" distL="0" distR="0" wp14:anchorId="26545229" wp14:editId="0BE0BC26">
            <wp:extent cx="1625600" cy="825500"/>
            <wp:effectExtent l="0" t="0" r="0" b="0"/>
            <wp:docPr id="2" name="Picture 2" descr="3GPP-logo-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T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825500"/>
                    </a:xfrm>
                    <a:prstGeom prst="rect">
                      <a:avLst/>
                    </a:prstGeom>
                    <a:noFill/>
                    <a:ln>
                      <a:noFill/>
                    </a:ln>
                  </pic:spPr>
                </pic:pic>
              </a:graphicData>
            </a:graphic>
          </wp:inline>
        </w:drawing>
      </w:r>
    </w:p>
    <w:p w14:paraId="325E753F" w14:textId="77777777" w:rsidR="00454F4A" w:rsidRPr="0078747E" w:rsidRDefault="00454F4A">
      <w:pPr>
        <w:framePr w:h="1636" w:hRule="exact" w:wrap="notBeside" w:vAnchor="page" w:hAnchor="margin" w:y="15121"/>
        <w:rPr>
          <w:sz w:val="16"/>
        </w:rPr>
      </w:pPr>
      <w:r w:rsidRPr="0078747E">
        <w:rPr>
          <w:sz w:val="16"/>
        </w:rPr>
        <w:t>The present document has been developed within the 3</w:t>
      </w:r>
      <w:r w:rsidRPr="0078747E">
        <w:rPr>
          <w:sz w:val="16"/>
          <w:vertAlign w:val="superscript"/>
        </w:rPr>
        <w:t>rd</w:t>
      </w:r>
      <w:r w:rsidRPr="0078747E">
        <w:rPr>
          <w:sz w:val="16"/>
        </w:rPr>
        <w:t xml:space="preserve"> Generation Partnership Project (3GPP</w:t>
      </w:r>
      <w:r w:rsidRPr="0078747E">
        <w:rPr>
          <w:sz w:val="16"/>
          <w:vertAlign w:val="superscript"/>
        </w:rPr>
        <w:t xml:space="preserve"> TM</w:t>
      </w:r>
      <w:r w:rsidRPr="0078747E">
        <w:rPr>
          <w:sz w:val="16"/>
        </w:rPr>
        <w:t>) and may be further elaborated for the purposes of 3GPP.</w:t>
      </w:r>
      <w:r w:rsidRPr="0078747E">
        <w:rPr>
          <w:sz w:val="16"/>
        </w:rPr>
        <w:tab/>
        <w:t xml:space="preserve"> </w:t>
      </w:r>
      <w:r w:rsidRPr="0078747E">
        <w:rPr>
          <w:sz w:val="16"/>
        </w:rPr>
        <w:br/>
        <w:t>The present document has not been subject to any approval process by the 3GPP</w:t>
      </w:r>
      <w:r w:rsidRPr="0078747E">
        <w:rPr>
          <w:sz w:val="16"/>
          <w:vertAlign w:val="superscript"/>
        </w:rPr>
        <w:t xml:space="preserve"> </w:t>
      </w:r>
      <w:r w:rsidRPr="0078747E">
        <w:rPr>
          <w:sz w:val="16"/>
        </w:rPr>
        <w:t>Organizational Partners and shall not be implemented.</w:t>
      </w:r>
      <w:r w:rsidRPr="0078747E">
        <w:rPr>
          <w:sz w:val="16"/>
        </w:rPr>
        <w:tab/>
        <w:t xml:space="preserve"> </w:t>
      </w:r>
      <w:r w:rsidRPr="0078747E">
        <w:rPr>
          <w:sz w:val="16"/>
        </w:rPr>
        <w:br/>
        <w:t>This Specification is provided for future development work within 3GPP</w:t>
      </w:r>
      <w:r w:rsidRPr="0078747E">
        <w:rPr>
          <w:sz w:val="16"/>
          <w:vertAlign w:val="superscript"/>
        </w:rPr>
        <w:t xml:space="preserve"> </w:t>
      </w:r>
      <w:r w:rsidRPr="0078747E">
        <w:rPr>
          <w:sz w:val="16"/>
        </w:rPr>
        <w:t>only. The Organizational Partners accept no liability for any use of this Specification.</w:t>
      </w:r>
      <w:r w:rsidRPr="0078747E">
        <w:rPr>
          <w:sz w:val="16"/>
        </w:rPr>
        <w:br/>
        <w:t>Specifications and reports for implementation of the 3GPP</w:t>
      </w:r>
      <w:r w:rsidRPr="0078747E">
        <w:rPr>
          <w:sz w:val="16"/>
          <w:vertAlign w:val="superscript"/>
        </w:rPr>
        <w:t xml:space="preserve"> TM</w:t>
      </w:r>
      <w:r w:rsidRPr="0078747E">
        <w:rPr>
          <w:sz w:val="16"/>
        </w:rPr>
        <w:t xml:space="preserve"> system should be obtained via the 3GPP Organizational Partners' Publications Offices.</w:t>
      </w:r>
    </w:p>
    <w:p w14:paraId="6CC4CCB3" w14:textId="77777777" w:rsidR="00454F4A" w:rsidRPr="0078747E" w:rsidRDefault="00454F4A">
      <w:pPr>
        <w:pStyle w:val="ZV"/>
        <w:framePr w:wrap="notBeside"/>
        <w:rPr>
          <w:noProof w:val="0"/>
        </w:rPr>
      </w:pPr>
    </w:p>
    <w:p w14:paraId="54EDCE8F" w14:textId="77777777" w:rsidR="00454F4A" w:rsidRPr="0078747E" w:rsidRDefault="00454F4A"/>
    <w:bookmarkEnd w:id="0"/>
    <w:p w14:paraId="421A3491" w14:textId="77777777" w:rsidR="00454F4A" w:rsidRPr="0030133E" w:rsidRDefault="00454F4A">
      <w:pPr>
        <w:rPr>
          <w:rFonts w:eastAsia="바탕" w:hint="eastAsia"/>
          <w:lang w:eastAsia="ko-KR"/>
        </w:rPr>
        <w:sectPr w:rsidR="00454F4A" w:rsidRPr="0030133E">
          <w:footnotePr>
            <w:numRestart w:val="eachSect"/>
          </w:footnotePr>
          <w:pgSz w:w="11907" w:h="16840"/>
          <w:pgMar w:top="2268" w:right="851" w:bottom="10773" w:left="851" w:header="0" w:footer="0" w:gutter="0"/>
          <w:cols w:space="720"/>
        </w:sectPr>
      </w:pPr>
    </w:p>
    <w:p w14:paraId="025F78BE" w14:textId="77777777" w:rsidR="00454F4A" w:rsidRPr="0078747E" w:rsidRDefault="00454F4A">
      <w:pPr>
        <w:pStyle w:val="FP"/>
        <w:framePr w:wrap="notBeside" w:hAnchor="margin" w:y="1419"/>
        <w:pBdr>
          <w:bottom w:val="single" w:sz="6" w:space="1" w:color="auto"/>
        </w:pBdr>
        <w:spacing w:before="240"/>
        <w:ind w:left="2835" w:right="2835"/>
        <w:jc w:val="center"/>
      </w:pPr>
      <w:bookmarkStart w:id="2" w:name="page2"/>
      <w:r w:rsidRPr="0078747E">
        <w:lastRenderedPageBreak/>
        <w:t>Keywords</w:t>
      </w:r>
    </w:p>
    <w:p w14:paraId="23A7D13D" w14:textId="77777777" w:rsidR="00454F4A" w:rsidRPr="0078747E" w:rsidRDefault="00454F4A">
      <w:pPr>
        <w:pStyle w:val="FP"/>
        <w:framePr w:wrap="notBeside" w:hAnchor="margin" w:y="1419"/>
        <w:ind w:left="2835" w:right="2835"/>
        <w:jc w:val="center"/>
        <w:rPr>
          <w:rFonts w:ascii="Arial" w:hAnsi="Arial"/>
          <w:sz w:val="18"/>
        </w:rPr>
      </w:pPr>
      <w:r w:rsidRPr="0078747E">
        <w:rPr>
          <w:rFonts w:ascii="Arial" w:hAnsi="Arial" w:hint="eastAsia"/>
          <w:sz w:val="18"/>
          <w:lang w:eastAsia="ja-JP"/>
        </w:rPr>
        <w:t xml:space="preserve">UMTS, </w:t>
      </w:r>
      <w:r w:rsidR="00F06E4F">
        <w:rPr>
          <w:rFonts w:ascii="Arial" w:eastAsia="바탕" w:hAnsi="Arial" w:hint="eastAsia"/>
          <w:sz w:val="18"/>
          <w:lang w:eastAsia="ko-KR"/>
        </w:rPr>
        <w:t xml:space="preserve">LTE, </w:t>
      </w:r>
      <w:r w:rsidRPr="0078747E">
        <w:rPr>
          <w:rFonts w:ascii="Arial" w:hAnsi="Arial" w:hint="eastAsia"/>
          <w:sz w:val="18"/>
          <w:lang w:eastAsia="ja-JP"/>
        </w:rPr>
        <w:t>QoS</w:t>
      </w:r>
      <w:r w:rsidRPr="0078747E">
        <w:rPr>
          <w:rFonts w:ascii="Arial" w:hAnsi="Arial"/>
          <w:sz w:val="18"/>
          <w:lang w:eastAsia="ja-JP"/>
        </w:rPr>
        <w:t>, Charging, Policy</w:t>
      </w:r>
    </w:p>
    <w:p w14:paraId="7812DE30" w14:textId="77777777" w:rsidR="00454F4A" w:rsidRPr="0078747E" w:rsidRDefault="00454F4A"/>
    <w:p w14:paraId="06E2BDCB" w14:textId="77777777" w:rsidR="00454F4A" w:rsidRPr="0078747E" w:rsidRDefault="00454F4A">
      <w:pPr>
        <w:pStyle w:val="FP"/>
        <w:framePr w:wrap="notBeside" w:hAnchor="margin" w:yAlign="center"/>
        <w:spacing w:after="240"/>
        <w:ind w:left="2835" w:right="2835"/>
        <w:jc w:val="center"/>
        <w:rPr>
          <w:rFonts w:ascii="Arial" w:hAnsi="Arial"/>
          <w:b/>
          <w:i/>
        </w:rPr>
      </w:pPr>
      <w:r w:rsidRPr="0078747E">
        <w:rPr>
          <w:rFonts w:ascii="Arial" w:hAnsi="Arial"/>
          <w:b/>
          <w:i/>
        </w:rPr>
        <w:t>3GPP</w:t>
      </w:r>
    </w:p>
    <w:p w14:paraId="4397CD04" w14:textId="77777777" w:rsidR="00454F4A" w:rsidRPr="0078747E" w:rsidRDefault="00454F4A">
      <w:pPr>
        <w:pStyle w:val="FP"/>
        <w:framePr w:wrap="notBeside" w:hAnchor="margin" w:yAlign="center"/>
        <w:pBdr>
          <w:bottom w:val="single" w:sz="6" w:space="1" w:color="auto"/>
        </w:pBdr>
        <w:ind w:left="2835" w:right="2835"/>
        <w:jc w:val="center"/>
      </w:pPr>
      <w:r w:rsidRPr="0078747E">
        <w:t>Postal address</w:t>
      </w:r>
    </w:p>
    <w:p w14:paraId="31A0FC1A" w14:textId="77777777" w:rsidR="00454F4A" w:rsidRPr="0078747E" w:rsidRDefault="00454F4A">
      <w:pPr>
        <w:pStyle w:val="FP"/>
        <w:framePr w:wrap="notBeside" w:hAnchor="margin" w:yAlign="center"/>
        <w:ind w:left="2835" w:right="2835"/>
        <w:jc w:val="center"/>
        <w:rPr>
          <w:rFonts w:ascii="Arial" w:hAnsi="Arial"/>
          <w:sz w:val="18"/>
        </w:rPr>
      </w:pPr>
    </w:p>
    <w:p w14:paraId="07F44FA2" w14:textId="77777777" w:rsidR="00454F4A" w:rsidRPr="0016487E" w:rsidRDefault="00454F4A">
      <w:pPr>
        <w:pStyle w:val="FP"/>
        <w:framePr w:wrap="notBeside" w:hAnchor="margin" w:yAlign="center"/>
        <w:pBdr>
          <w:bottom w:val="single" w:sz="6" w:space="1" w:color="auto"/>
        </w:pBdr>
        <w:spacing w:before="240"/>
        <w:ind w:left="2835" w:right="2835"/>
        <w:jc w:val="center"/>
      </w:pPr>
      <w:r w:rsidRPr="0016487E">
        <w:t>3GPP support office address</w:t>
      </w:r>
    </w:p>
    <w:p w14:paraId="429FB9B1" w14:textId="77777777" w:rsidR="00454F4A" w:rsidRPr="007A4A40" w:rsidRDefault="00454F4A">
      <w:pPr>
        <w:pStyle w:val="FP"/>
        <w:framePr w:wrap="notBeside" w:hAnchor="margin" w:yAlign="center"/>
        <w:ind w:left="2835" w:right="2835"/>
        <w:jc w:val="center"/>
        <w:rPr>
          <w:rFonts w:ascii="Arial" w:hAnsi="Arial"/>
          <w:sz w:val="18"/>
          <w:lang w:val="fr-FR"/>
        </w:rPr>
      </w:pPr>
      <w:r w:rsidRPr="007A4A40">
        <w:rPr>
          <w:rFonts w:ascii="Arial" w:hAnsi="Arial"/>
          <w:sz w:val="18"/>
          <w:lang w:val="fr-FR"/>
        </w:rPr>
        <w:t>650 Route des Lucioles - Sophia Antipolis</w:t>
      </w:r>
    </w:p>
    <w:p w14:paraId="04A38BDA" w14:textId="77777777" w:rsidR="00454F4A" w:rsidRPr="007A4A40" w:rsidRDefault="00454F4A">
      <w:pPr>
        <w:pStyle w:val="FP"/>
        <w:framePr w:wrap="notBeside" w:hAnchor="margin" w:yAlign="center"/>
        <w:ind w:left="2835" w:right="2835"/>
        <w:jc w:val="center"/>
        <w:rPr>
          <w:rFonts w:ascii="Arial" w:hAnsi="Arial"/>
          <w:sz w:val="18"/>
          <w:lang w:val="fr-FR"/>
        </w:rPr>
      </w:pPr>
      <w:r w:rsidRPr="007A4A40">
        <w:rPr>
          <w:rFonts w:ascii="Arial" w:hAnsi="Arial"/>
          <w:sz w:val="18"/>
          <w:lang w:val="fr-FR"/>
        </w:rPr>
        <w:t>Valbonne - FRANCE</w:t>
      </w:r>
    </w:p>
    <w:p w14:paraId="1138E7CA" w14:textId="77777777" w:rsidR="00454F4A" w:rsidRPr="005E10C8" w:rsidRDefault="00454F4A">
      <w:pPr>
        <w:pStyle w:val="FP"/>
        <w:framePr w:wrap="notBeside" w:hAnchor="margin" w:yAlign="center"/>
        <w:spacing w:after="20"/>
        <w:ind w:left="2835" w:right="2835"/>
        <w:jc w:val="center"/>
        <w:rPr>
          <w:rFonts w:ascii="Arial" w:hAnsi="Arial"/>
          <w:sz w:val="18"/>
          <w:lang w:val="fr-FR"/>
        </w:rPr>
      </w:pPr>
      <w:r w:rsidRPr="005E10C8">
        <w:rPr>
          <w:rFonts w:ascii="Arial" w:hAnsi="Arial"/>
          <w:sz w:val="18"/>
          <w:lang w:val="fr-FR"/>
        </w:rPr>
        <w:t>Tel.: +33 4 92 94 42 00 Fax: +33 4 93 65 47 16</w:t>
      </w:r>
    </w:p>
    <w:p w14:paraId="4F20EFB2" w14:textId="77777777" w:rsidR="00454F4A" w:rsidRPr="005E10C8" w:rsidRDefault="00454F4A">
      <w:pPr>
        <w:pStyle w:val="FP"/>
        <w:framePr w:wrap="notBeside" w:hAnchor="margin" w:yAlign="center"/>
        <w:pBdr>
          <w:bottom w:val="single" w:sz="6" w:space="1" w:color="auto"/>
        </w:pBdr>
        <w:spacing w:before="240"/>
        <w:ind w:left="2835" w:right="2835"/>
        <w:jc w:val="center"/>
        <w:rPr>
          <w:lang w:val="fr-FR"/>
        </w:rPr>
      </w:pPr>
      <w:r w:rsidRPr="005E10C8">
        <w:rPr>
          <w:lang w:val="fr-FR"/>
        </w:rPr>
        <w:t>Internet</w:t>
      </w:r>
    </w:p>
    <w:p w14:paraId="3D986C29" w14:textId="77777777" w:rsidR="00454F4A" w:rsidRPr="005E10C8" w:rsidRDefault="00454F4A">
      <w:pPr>
        <w:pStyle w:val="FP"/>
        <w:framePr w:wrap="notBeside" w:hAnchor="margin" w:yAlign="center"/>
        <w:ind w:left="2835" w:right="2835"/>
        <w:jc w:val="center"/>
        <w:rPr>
          <w:rFonts w:ascii="Arial" w:hAnsi="Arial"/>
          <w:sz w:val="18"/>
          <w:lang w:val="fr-FR"/>
        </w:rPr>
      </w:pPr>
      <w:r w:rsidRPr="005E10C8">
        <w:rPr>
          <w:rFonts w:ascii="Arial" w:hAnsi="Arial"/>
          <w:sz w:val="18"/>
          <w:lang w:val="fr-FR"/>
        </w:rPr>
        <w:t>http://www.3gpp.org</w:t>
      </w:r>
    </w:p>
    <w:p w14:paraId="1B7A3B56" w14:textId="77777777" w:rsidR="00454F4A" w:rsidRPr="005E10C8" w:rsidRDefault="00454F4A">
      <w:pPr>
        <w:rPr>
          <w:lang w:val="fr-FR"/>
        </w:rPr>
      </w:pPr>
    </w:p>
    <w:p w14:paraId="3B430EEF" w14:textId="77777777" w:rsidR="00454F4A" w:rsidRPr="005E10C8" w:rsidRDefault="00454F4A">
      <w:pPr>
        <w:pStyle w:val="FP"/>
        <w:framePr w:wrap="notBeside" w:hAnchor="margin" w:yAlign="bottom"/>
        <w:pBdr>
          <w:bottom w:val="single" w:sz="6" w:space="1" w:color="auto"/>
        </w:pBdr>
        <w:spacing w:after="240"/>
        <w:jc w:val="center"/>
        <w:rPr>
          <w:rFonts w:ascii="Arial" w:hAnsi="Arial"/>
          <w:b/>
          <w:i/>
          <w:lang w:val="fr-FR"/>
        </w:rPr>
      </w:pPr>
      <w:r w:rsidRPr="005E10C8">
        <w:rPr>
          <w:rFonts w:ascii="Arial" w:hAnsi="Arial"/>
          <w:b/>
          <w:i/>
          <w:lang w:val="fr-FR"/>
        </w:rPr>
        <w:t>Copyright Notification</w:t>
      </w:r>
    </w:p>
    <w:p w14:paraId="16A0C59D" w14:textId="77777777" w:rsidR="00454F4A" w:rsidRPr="0078747E" w:rsidRDefault="00454F4A">
      <w:pPr>
        <w:pStyle w:val="FP"/>
        <w:framePr w:wrap="notBeside" w:hAnchor="margin" w:yAlign="bottom"/>
        <w:jc w:val="center"/>
      </w:pPr>
      <w:r w:rsidRPr="0078747E">
        <w:t>No part may be reproduced except as authorized by written permission.</w:t>
      </w:r>
      <w:r w:rsidRPr="0078747E">
        <w:br/>
        <w:t>The copyright and the foregoing restriction extend to reproduction in all media.</w:t>
      </w:r>
    </w:p>
    <w:p w14:paraId="30C9C2E5" w14:textId="77777777" w:rsidR="00454F4A" w:rsidRPr="0078747E" w:rsidRDefault="00454F4A">
      <w:pPr>
        <w:pStyle w:val="FP"/>
        <w:framePr w:wrap="notBeside" w:hAnchor="margin" w:yAlign="bottom"/>
        <w:jc w:val="center"/>
      </w:pPr>
    </w:p>
    <w:p w14:paraId="4746A122" w14:textId="77777777" w:rsidR="00454F4A" w:rsidRPr="0078747E" w:rsidRDefault="00454F4A">
      <w:pPr>
        <w:pStyle w:val="FP"/>
        <w:framePr w:wrap="notBeside" w:hAnchor="margin" w:yAlign="bottom"/>
        <w:jc w:val="center"/>
        <w:rPr>
          <w:sz w:val="18"/>
        </w:rPr>
      </w:pPr>
      <w:r w:rsidRPr="0078747E">
        <w:rPr>
          <w:sz w:val="18"/>
        </w:rPr>
        <w:t>©</w:t>
      </w:r>
      <w:bookmarkStart w:id="3" w:name="copyrightaddon"/>
      <w:bookmarkEnd w:id="3"/>
      <w:r w:rsidR="00370927">
        <w:rPr>
          <w:sz w:val="18"/>
        </w:rPr>
        <w:t xml:space="preserve"> </w:t>
      </w:r>
      <w:r w:rsidR="00AD199F">
        <w:rPr>
          <w:sz w:val="18"/>
        </w:rPr>
        <w:t>20</w:t>
      </w:r>
      <w:r w:rsidR="00AD199F">
        <w:rPr>
          <w:rFonts w:eastAsia="바탕" w:hint="eastAsia"/>
          <w:sz w:val="18"/>
          <w:lang w:eastAsia="ko-KR"/>
        </w:rPr>
        <w:t>1</w:t>
      </w:r>
      <w:r w:rsidR="00C011B8">
        <w:rPr>
          <w:rFonts w:eastAsia="바탕" w:hint="eastAsia"/>
          <w:sz w:val="18"/>
          <w:lang w:eastAsia="ko-KR"/>
        </w:rPr>
        <w:t>2</w:t>
      </w:r>
      <w:r w:rsidR="00370927">
        <w:rPr>
          <w:sz w:val="18"/>
        </w:rPr>
        <w:t>, 3GPP Organizational Partners (ARIB, ATIS, CCSA, ETSI, TTA, TTC).</w:t>
      </w:r>
    </w:p>
    <w:p w14:paraId="7BA07C4D" w14:textId="77777777" w:rsidR="00826697" w:rsidRDefault="00454F4A" w:rsidP="00826697">
      <w:pPr>
        <w:pStyle w:val="FP"/>
        <w:framePr w:wrap="notBeside" w:hAnchor="margin" w:yAlign="bottom"/>
        <w:jc w:val="center"/>
        <w:rPr>
          <w:rFonts w:hint="eastAsia"/>
          <w:sz w:val="18"/>
          <w:lang w:eastAsia="ko-KR"/>
        </w:rPr>
      </w:pPr>
      <w:r w:rsidRPr="0078747E">
        <w:rPr>
          <w:sz w:val="18"/>
        </w:rPr>
        <w:t>All rights reserved.</w:t>
      </w:r>
    </w:p>
    <w:p w14:paraId="56CD85D7" w14:textId="77777777" w:rsidR="00826697" w:rsidRDefault="00826697" w:rsidP="00826697">
      <w:pPr>
        <w:pStyle w:val="FP"/>
        <w:framePr w:wrap="notBeside" w:hAnchor="margin" w:yAlign="bottom"/>
        <w:rPr>
          <w:rFonts w:hint="eastAsia"/>
          <w:noProof/>
          <w:sz w:val="18"/>
          <w:lang w:eastAsia="ko-KR"/>
        </w:rPr>
      </w:pPr>
    </w:p>
    <w:p w14:paraId="25946A4A" w14:textId="77777777" w:rsidR="00826697" w:rsidRDefault="00826697" w:rsidP="00826697">
      <w:pPr>
        <w:pStyle w:val="FP"/>
        <w:framePr w:wrap="notBeside" w:hAnchor="margin" w:yAlign="bottom"/>
        <w:rPr>
          <w:noProof/>
          <w:sz w:val="18"/>
        </w:rPr>
      </w:pPr>
      <w:r>
        <w:rPr>
          <w:noProof/>
          <w:sz w:val="18"/>
        </w:rPr>
        <w:t>UMTS™ is a Trade Mark of ETSI registered for the benefit of its members</w:t>
      </w:r>
    </w:p>
    <w:p w14:paraId="49BE62E9" w14:textId="77777777" w:rsidR="00826697" w:rsidRDefault="00826697" w:rsidP="00826697">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currently being registered for the benefit of its Members and of the 3GPP Organizational Partners</w:t>
      </w:r>
    </w:p>
    <w:p w14:paraId="27E5702B" w14:textId="77777777" w:rsidR="00454F4A" w:rsidRPr="0078747E" w:rsidRDefault="00826697" w:rsidP="00826697">
      <w:pPr>
        <w:pStyle w:val="FP"/>
        <w:framePr w:wrap="notBeside" w:hAnchor="margin" w:yAlign="bottom"/>
        <w:rPr>
          <w:sz w:val="18"/>
        </w:rPr>
      </w:pPr>
      <w:r>
        <w:rPr>
          <w:noProof/>
          <w:sz w:val="18"/>
        </w:rPr>
        <w:t>GSM® and the GSM logo are registered and owned by the GSM Association</w:t>
      </w:r>
      <w:r w:rsidRPr="00A75AE0">
        <w:rPr>
          <w:noProof/>
          <w:sz w:val="18"/>
        </w:rPr>
        <w:br/>
      </w:r>
      <w:r w:rsidR="00454F4A" w:rsidRPr="0078747E">
        <w:rPr>
          <w:sz w:val="18"/>
        </w:rPr>
        <w:br/>
      </w:r>
    </w:p>
    <w:p w14:paraId="280CEE33" w14:textId="77777777" w:rsidR="00454F4A" w:rsidRPr="0078747E" w:rsidRDefault="00454F4A"/>
    <w:bookmarkEnd w:id="2"/>
    <w:p w14:paraId="131AE66F" w14:textId="77777777" w:rsidR="00454F4A" w:rsidRPr="0078747E" w:rsidRDefault="00454F4A">
      <w:pPr>
        <w:pStyle w:val="TT"/>
      </w:pPr>
      <w:r w:rsidRPr="0078747E">
        <w:br w:type="page"/>
      </w:r>
      <w:r w:rsidRPr="0078747E">
        <w:lastRenderedPageBreak/>
        <w:t>Contents</w:t>
      </w:r>
    </w:p>
    <w:p w14:paraId="0A06E3E1" w14:textId="77777777" w:rsidR="00BA5A1C" w:rsidRDefault="00BA5A1C">
      <w:pPr>
        <w:pStyle w:val="TOC1"/>
        <w:rPr>
          <w:rFonts w:eastAsia="바탕"/>
          <w:sz w:val="24"/>
          <w:szCs w:val="24"/>
          <w:lang w:eastAsia="ko-KR"/>
        </w:rPr>
      </w:pPr>
      <w:r>
        <w:fldChar w:fldCharType="begin" w:fldLock="1"/>
      </w:r>
      <w:r>
        <w:instrText xml:space="preserve"> TOC \o "1-9" </w:instrText>
      </w:r>
      <w:r>
        <w:fldChar w:fldCharType="separate"/>
      </w:r>
      <w:r>
        <w:t>Foreword</w:t>
      </w:r>
      <w:r>
        <w:tab/>
      </w:r>
      <w:r>
        <w:fldChar w:fldCharType="begin" w:fldLock="1"/>
      </w:r>
      <w:r>
        <w:instrText xml:space="preserve"> PAGEREF _Toc343033408 \h </w:instrText>
      </w:r>
      <w:r>
        <w:fldChar w:fldCharType="separate"/>
      </w:r>
      <w:r>
        <w:t>8</w:t>
      </w:r>
      <w:r>
        <w:fldChar w:fldCharType="end"/>
      </w:r>
    </w:p>
    <w:p w14:paraId="4560E104" w14:textId="77777777" w:rsidR="00BA5A1C" w:rsidRDefault="00BA5A1C">
      <w:pPr>
        <w:pStyle w:val="TOC1"/>
        <w:rPr>
          <w:rFonts w:eastAsia="바탕"/>
          <w:sz w:val="24"/>
          <w:szCs w:val="24"/>
          <w:lang w:eastAsia="ko-KR"/>
        </w:rPr>
      </w:pPr>
      <w:r>
        <w:t>1</w:t>
      </w:r>
      <w:r>
        <w:rPr>
          <w:rFonts w:eastAsia="바탕"/>
          <w:sz w:val="24"/>
          <w:szCs w:val="24"/>
          <w:lang w:eastAsia="ko-KR"/>
        </w:rPr>
        <w:tab/>
      </w:r>
      <w:r>
        <w:t>Scope</w:t>
      </w:r>
      <w:r>
        <w:tab/>
      </w:r>
      <w:r>
        <w:fldChar w:fldCharType="begin" w:fldLock="1"/>
      </w:r>
      <w:r>
        <w:instrText xml:space="preserve"> PAGEREF _Toc343033409 \h </w:instrText>
      </w:r>
      <w:r>
        <w:fldChar w:fldCharType="separate"/>
      </w:r>
      <w:r>
        <w:t>9</w:t>
      </w:r>
      <w:r>
        <w:fldChar w:fldCharType="end"/>
      </w:r>
    </w:p>
    <w:p w14:paraId="30A52BB9" w14:textId="77777777" w:rsidR="00BA5A1C" w:rsidRDefault="00BA5A1C">
      <w:pPr>
        <w:pStyle w:val="TOC1"/>
        <w:rPr>
          <w:rFonts w:eastAsia="바탕"/>
          <w:sz w:val="24"/>
          <w:szCs w:val="24"/>
          <w:lang w:eastAsia="ko-KR"/>
        </w:rPr>
      </w:pPr>
      <w:r>
        <w:t>2</w:t>
      </w:r>
      <w:r>
        <w:rPr>
          <w:rFonts w:eastAsia="바탕"/>
          <w:sz w:val="24"/>
          <w:szCs w:val="24"/>
          <w:lang w:eastAsia="ko-KR"/>
        </w:rPr>
        <w:tab/>
      </w:r>
      <w:r>
        <w:t>References</w:t>
      </w:r>
      <w:r>
        <w:tab/>
      </w:r>
      <w:r>
        <w:fldChar w:fldCharType="begin" w:fldLock="1"/>
      </w:r>
      <w:r>
        <w:instrText xml:space="preserve"> PAGEREF _Toc343033410 \h </w:instrText>
      </w:r>
      <w:r>
        <w:fldChar w:fldCharType="separate"/>
      </w:r>
      <w:r>
        <w:t>9</w:t>
      </w:r>
      <w:r>
        <w:fldChar w:fldCharType="end"/>
      </w:r>
    </w:p>
    <w:p w14:paraId="4B8B26CE" w14:textId="77777777" w:rsidR="00BA5A1C" w:rsidRDefault="00BA5A1C">
      <w:pPr>
        <w:pStyle w:val="TOC1"/>
        <w:rPr>
          <w:rFonts w:eastAsia="바탕"/>
          <w:sz w:val="24"/>
          <w:szCs w:val="24"/>
          <w:lang w:eastAsia="ko-KR"/>
        </w:rPr>
      </w:pPr>
      <w:r>
        <w:t>3</w:t>
      </w:r>
      <w:r>
        <w:rPr>
          <w:rFonts w:eastAsia="바탕"/>
          <w:sz w:val="24"/>
          <w:szCs w:val="24"/>
          <w:lang w:eastAsia="ko-KR"/>
        </w:rPr>
        <w:tab/>
      </w:r>
      <w:r>
        <w:t>Definitions and abbreviations</w:t>
      </w:r>
      <w:r>
        <w:tab/>
      </w:r>
      <w:r>
        <w:fldChar w:fldCharType="begin" w:fldLock="1"/>
      </w:r>
      <w:r>
        <w:instrText xml:space="preserve"> PAGEREF _Toc343033411 \h </w:instrText>
      </w:r>
      <w:r>
        <w:fldChar w:fldCharType="separate"/>
      </w:r>
      <w:r>
        <w:t>10</w:t>
      </w:r>
      <w:r>
        <w:fldChar w:fldCharType="end"/>
      </w:r>
    </w:p>
    <w:p w14:paraId="345C9B6E" w14:textId="77777777" w:rsidR="00BA5A1C" w:rsidRDefault="00BA5A1C">
      <w:pPr>
        <w:pStyle w:val="TOC2"/>
        <w:rPr>
          <w:rFonts w:eastAsia="바탕"/>
          <w:sz w:val="24"/>
          <w:szCs w:val="24"/>
          <w:lang w:eastAsia="ko-KR"/>
        </w:rPr>
      </w:pPr>
      <w:r>
        <w:t>3.1</w:t>
      </w:r>
      <w:r>
        <w:rPr>
          <w:rFonts w:eastAsia="바탕"/>
          <w:sz w:val="24"/>
          <w:szCs w:val="24"/>
          <w:lang w:eastAsia="ko-KR"/>
        </w:rPr>
        <w:tab/>
      </w:r>
      <w:r>
        <w:t>Definitions</w:t>
      </w:r>
      <w:r>
        <w:tab/>
      </w:r>
      <w:r>
        <w:fldChar w:fldCharType="begin" w:fldLock="1"/>
      </w:r>
      <w:r>
        <w:instrText xml:space="preserve"> PAGEREF _Toc343033412 \h </w:instrText>
      </w:r>
      <w:r>
        <w:fldChar w:fldCharType="separate"/>
      </w:r>
      <w:r>
        <w:t>10</w:t>
      </w:r>
      <w:r>
        <w:fldChar w:fldCharType="end"/>
      </w:r>
    </w:p>
    <w:p w14:paraId="5FC3A8B2" w14:textId="77777777" w:rsidR="00BA5A1C" w:rsidRDefault="00BA5A1C">
      <w:pPr>
        <w:pStyle w:val="TOC2"/>
        <w:rPr>
          <w:rFonts w:eastAsia="바탕"/>
          <w:sz w:val="24"/>
          <w:szCs w:val="24"/>
          <w:lang w:eastAsia="ko-KR"/>
        </w:rPr>
      </w:pPr>
      <w:r>
        <w:t>3.2</w:t>
      </w:r>
      <w:r>
        <w:rPr>
          <w:rFonts w:eastAsia="바탕"/>
          <w:sz w:val="24"/>
          <w:szCs w:val="24"/>
          <w:lang w:eastAsia="ko-KR"/>
        </w:rPr>
        <w:tab/>
      </w:r>
      <w:r>
        <w:t>Abbreviations</w:t>
      </w:r>
      <w:r>
        <w:tab/>
      </w:r>
      <w:r>
        <w:fldChar w:fldCharType="begin" w:fldLock="1"/>
      </w:r>
      <w:r>
        <w:instrText xml:space="preserve"> PAGEREF _Toc343033413 \h </w:instrText>
      </w:r>
      <w:r>
        <w:fldChar w:fldCharType="separate"/>
      </w:r>
      <w:r>
        <w:t>11</w:t>
      </w:r>
      <w:r>
        <w:fldChar w:fldCharType="end"/>
      </w:r>
    </w:p>
    <w:p w14:paraId="702B976B" w14:textId="77777777" w:rsidR="00BA5A1C" w:rsidRDefault="00BA5A1C">
      <w:pPr>
        <w:pStyle w:val="TOC1"/>
        <w:rPr>
          <w:rFonts w:eastAsia="바탕"/>
          <w:sz w:val="24"/>
          <w:szCs w:val="24"/>
          <w:lang w:eastAsia="ko-KR"/>
        </w:rPr>
      </w:pPr>
      <w:r>
        <w:t>4</w:t>
      </w:r>
      <w:r>
        <w:rPr>
          <w:rFonts w:eastAsia="바탕"/>
          <w:sz w:val="24"/>
          <w:szCs w:val="24"/>
          <w:lang w:eastAsia="ko-KR"/>
        </w:rPr>
        <w:tab/>
      </w:r>
      <w:r>
        <w:t>Gx</w:t>
      </w:r>
      <w:r>
        <w:rPr>
          <w:lang w:eastAsia="ja-JP"/>
        </w:rPr>
        <w:t xml:space="preserve"> reference point</w:t>
      </w:r>
      <w:r>
        <w:tab/>
      </w:r>
      <w:r>
        <w:fldChar w:fldCharType="begin" w:fldLock="1"/>
      </w:r>
      <w:r>
        <w:instrText xml:space="preserve"> PAGEREF _Toc343033414 \h </w:instrText>
      </w:r>
      <w:r>
        <w:fldChar w:fldCharType="separate"/>
      </w:r>
      <w:r>
        <w:t>11</w:t>
      </w:r>
      <w:r>
        <w:fldChar w:fldCharType="end"/>
      </w:r>
    </w:p>
    <w:p w14:paraId="535CCD25" w14:textId="77777777" w:rsidR="00BA5A1C" w:rsidRDefault="00BA5A1C">
      <w:pPr>
        <w:pStyle w:val="TOC2"/>
        <w:rPr>
          <w:rFonts w:eastAsia="바탕"/>
          <w:sz w:val="24"/>
          <w:szCs w:val="24"/>
          <w:lang w:eastAsia="ko-KR"/>
        </w:rPr>
      </w:pPr>
      <w:r>
        <w:t>4.1</w:t>
      </w:r>
      <w:r>
        <w:rPr>
          <w:rFonts w:eastAsia="바탕"/>
          <w:sz w:val="24"/>
          <w:szCs w:val="24"/>
        </w:rPr>
        <w:tab/>
      </w:r>
      <w:r>
        <w:rPr>
          <w:lang w:eastAsia="ja-JP"/>
        </w:rPr>
        <w:t>Overview</w:t>
      </w:r>
      <w:r>
        <w:tab/>
      </w:r>
      <w:r>
        <w:fldChar w:fldCharType="begin" w:fldLock="1"/>
      </w:r>
      <w:r>
        <w:instrText xml:space="preserve"> PAGEREF _Toc343033415 \h </w:instrText>
      </w:r>
      <w:r>
        <w:fldChar w:fldCharType="separate"/>
      </w:r>
      <w:r>
        <w:t>11</w:t>
      </w:r>
      <w:r>
        <w:fldChar w:fldCharType="end"/>
      </w:r>
    </w:p>
    <w:p w14:paraId="2A36E639" w14:textId="77777777" w:rsidR="00BA5A1C" w:rsidRDefault="00BA5A1C">
      <w:pPr>
        <w:pStyle w:val="TOC2"/>
        <w:rPr>
          <w:rFonts w:eastAsia="바탕"/>
          <w:sz w:val="24"/>
          <w:szCs w:val="24"/>
          <w:lang w:eastAsia="ko-KR"/>
        </w:rPr>
      </w:pPr>
      <w:r>
        <w:t>4.2</w:t>
      </w:r>
      <w:r>
        <w:rPr>
          <w:rFonts w:eastAsia="바탕"/>
          <w:sz w:val="24"/>
          <w:szCs w:val="24"/>
        </w:rPr>
        <w:tab/>
      </w:r>
      <w:r>
        <w:rPr>
          <w:lang w:eastAsia="ja-JP"/>
        </w:rPr>
        <w:t>Gx Reference model</w:t>
      </w:r>
      <w:r>
        <w:tab/>
      </w:r>
      <w:r>
        <w:fldChar w:fldCharType="begin" w:fldLock="1"/>
      </w:r>
      <w:r>
        <w:instrText xml:space="preserve"> PAGEREF _Toc343033416 \h </w:instrText>
      </w:r>
      <w:r>
        <w:fldChar w:fldCharType="separate"/>
      </w:r>
      <w:r>
        <w:t>11</w:t>
      </w:r>
      <w:r>
        <w:fldChar w:fldCharType="end"/>
      </w:r>
    </w:p>
    <w:p w14:paraId="172AF41F" w14:textId="77777777" w:rsidR="00BA5A1C" w:rsidRDefault="00BA5A1C">
      <w:pPr>
        <w:pStyle w:val="TOC2"/>
        <w:rPr>
          <w:rFonts w:eastAsia="바탕"/>
          <w:sz w:val="24"/>
          <w:szCs w:val="24"/>
          <w:lang w:eastAsia="ko-KR"/>
        </w:rPr>
      </w:pPr>
      <w:r>
        <w:t>4.3</w:t>
      </w:r>
      <w:r>
        <w:rPr>
          <w:rFonts w:eastAsia="바탕"/>
          <w:sz w:val="24"/>
          <w:szCs w:val="24"/>
        </w:rPr>
        <w:tab/>
      </w:r>
      <w:r>
        <w:rPr>
          <w:lang w:eastAsia="ja-JP"/>
        </w:rPr>
        <w:t>PCC Rules</w:t>
      </w:r>
      <w:r>
        <w:tab/>
      </w:r>
      <w:r>
        <w:fldChar w:fldCharType="begin" w:fldLock="1"/>
      </w:r>
      <w:r>
        <w:instrText xml:space="preserve"> PAGEREF _Toc343033417 \h </w:instrText>
      </w:r>
      <w:r>
        <w:fldChar w:fldCharType="separate"/>
      </w:r>
      <w:r>
        <w:t>12</w:t>
      </w:r>
      <w:r>
        <w:fldChar w:fldCharType="end"/>
      </w:r>
    </w:p>
    <w:p w14:paraId="65E413D0" w14:textId="77777777" w:rsidR="00BA5A1C" w:rsidRDefault="00BA5A1C">
      <w:pPr>
        <w:pStyle w:val="TOC3"/>
        <w:rPr>
          <w:rFonts w:eastAsia="바탕"/>
          <w:sz w:val="24"/>
          <w:szCs w:val="24"/>
          <w:lang w:eastAsia="ko-KR"/>
        </w:rPr>
      </w:pPr>
      <w:r>
        <w:t>4.3.1</w:t>
      </w:r>
      <w:r>
        <w:rPr>
          <w:rFonts w:eastAsia="바탕"/>
          <w:sz w:val="24"/>
          <w:szCs w:val="24"/>
          <w:lang w:eastAsia="ko-KR"/>
        </w:rPr>
        <w:tab/>
      </w:r>
      <w:r>
        <w:t>PCC Rule Definition</w:t>
      </w:r>
      <w:r>
        <w:tab/>
      </w:r>
      <w:r>
        <w:fldChar w:fldCharType="begin" w:fldLock="1"/>
      </w:r>
      <w:r>
        <w:instrText xml:space="preserve"> PAGEREF _Toc343033418 \h </w:instrText>
      </w:r>
      <w:r>
        <w:fldChar w:fldCharType="separate"/>
      </w:r>
      <w:r>
        <w:t>12</w:t>
      </w:r>
      <w:r>
        <w:fldChar w:fldCharType="end"/>
      </w:r>
    </w:p>
    <w:p w14:paraId="79D9087F" w14:textId="77777777" w:rsidR="00BA5A1C" w:rsidRDefault="00BA5A1C">
      <w:pPr>
        <w:pStyle w:val="TOC3"/>
        <w:rPr>
          <w:rFonts w:eastAsia="바탕"/>
          <w:sz w:val="24"/>
          <w:szCs w:val="24"/>
          <w:lang w:eastAsia="ko-KR"/>
        </w:rPr>
      </w:pPr>
      <w:r>
        <w:t>4.3.2</w:t>
      </w:r>
      <w:r>
        <w:rPr>
          <w:rFonts w:eastAsia="바탕"/>
          <w:sz w:val="24"/>
          <w:szCs w:val="24"/>
          <w:lang w:eastAsia="ko-KR"/>
        </w:rPr>
        <w:tab/>
      </w:r>
      <w:r>
        <w:t>Operations on PCC Rules</w:t>
      </w:r>
      <w:r>
        <w:tab/>
      </w:r>
      <w:r>
        <w:fldChar w:fldCharType="begin" w:fldLock="1"/>
      </w:r>
      <w:r>
        <w:instrText xml:space="preserve"> PAGEREF _Toc343033419 \h </w:instrText>
      </w:r>
      <w:r>
        <w:fldChar w:fldCharType="separate"/>
      </w:r>
      <w:r>
        <w:t>13</w:t>
      </w:r>
      <w:r>
        <w:fldChar w:fldCharType="end"/>
      </w:r>
    </w:p>
    <w:p w14:paraId="1627EC98" w14:textId="77777777" w:rsidR="00BA5A1C" w:rsidRDefault="00BA5A1C">
      <w:pPr>
        <w:pStyle w:val="TOC2"/>
        <w:rPr>
          <w:rFonts w:eastAsia="바탕"/>
          <w:sz w:val="24"/>
          <w:szCs w:val="24"/>
          <w:lang w:eastAsia="ko-KR"/>
        </w:rPr>
      </w:pPr>
      <w:r>
        <w:t>4.4</w:t>
      </w:r>
      <w:r>
        <w:rPr>
          <w:rFonts w:eastAsia="바탕"/>
          <w:sz w:val="24"/>
          <w:szCs w:val="24"/>
        </w:rPr>
        <w:tab/>
      </w:r>
      <w:r>
        <w:t>Functional elements</w:t>
      </w:r>
      <w:r>
        <w:tab/>
      </w:r>
      <w:r>
        <w:fldChar w:fldCharType="begin" w:fldLock="1"/>
      </w:r>
      <w:r>
        <w:instrText xml:space="preserve"> PAGEREF _Toc343033420 \h </w:instrText>
      </w:r>
      <w:r>
        <w:fldChar w:fldCharType="separate"/>
      </w:r>
      <w:r>
        <w:t>14</w:t>
      </w:r>
      <w:r>
        <w:fldChar w:fldCharType="end"/>
      </w:r>
    </w:p>
    <w:p w14:paraId="14AC51D2" w14:textId="77777777" w:rsidR="00BA5A1C" w:rsidRDefault="00BA5A1C">
      <w:pPr>
        <w:pStyle w:val="TOC3"/>
        <w:rPr>
          <w:rFonts w:eastAsia="바탕"/>
          <w:sz w:val="24"/>
          <w:szCs w:val="24"/>
          <w:lang w:eastAsia="ko-KR"/>
        </w:rPr>
      </w:pPr>
      <w:r>
        <w:t>4.4.1</w:t>
      </w:r>
      <w:r>
        <w:rPr>
          <w:rFonts w:eastAsia="바탕"/>
          <w:sz w:val="24"/>
          <w:szCs w:val="24"/>
        </w:rPr>
        <w:tab/>
      </w:r>
      <w:r>
        <w:t>PCRF</w:t>
      </w:r>
      <w:r>
        <w:tab/>
      </w:r>
      <w:r>
        <w:fldChar w:fldCharType="begin" w:fldLock="1"/>
      </w:r>
      <w:r>
        <w:instrText xml:space="preserve"> PAGEREF _Toc343033421 \h </w:instrText>
      </w:r>
      <w:r>
        <w:fldChar w:fldCharType="separate"/>
      </w:r>
      <w:r>
        <w:t>14</w:t>
      </w:r>
      <w:r>
        <w:fldChar w:fldCharType="end"/>
      </w:r>
    </w:p>
    <w:p w14:paraId="31CBAD85" w14:textId="77777777" w:rsidR="00BA5A1C" w:rsidRDefault="00BA5A1C">
      <w:pPr>
        <w:pStyle w:val="TOC3"/>
        <w:rPr>
          <w:rFonts w:eastAsia="바탕"/>
          <w:sz w:val="24"/>
          <w:szCs w:val="24"/>
          <w:lang w:eastAsia="ko-KR"/>
        </w:rPr>
      </w:pPr>
      <w:r>
        <w:t>4.4.2</w:t>
      </w:r>
      <w:r>
        <w:rPr>
          <w:rFonts w:eastAsia="바탕"/>
          <w:sz w:val="24"/>
          <w:szCs w:val="24"/>
        </w:rPr>
        <w:tab/>
      </w:r>
      <w:r>
        <w:t>PCEF</w:t>
      </w:r>
      <w:r>
        <w:tab/>
      </w:r>
      <w:r>
        <w:fldChar w:fldCharType="begin" w:fldLock="1"/>
      </w:r>
      <w:r>
        <w:instrText xml:space="preserve"> PAGEREF _Toc343033422 \h </w:instrText>
      </w:r>
      <w:r>
        <w:fldChar w:fldCharType="separate"/>
      </w:r>
      <w:r>
        <w:t>14</w:t>
      </w:r>
      <w:r>
        <w:fldChar w:fldCharType="end"/>
      </w:r>
    </w:p>
    <w:p w14:paraId="6DCCA50D" w14:textId="77777777" w:rsidR="00BA5A1C" w:rsidRDefault="00BA5A1C">
      <w:pPr>
        <w:pStyle w:val="TOC2"/>
        <w:rPr>
          <w:rFonts w:eastAsia="바탕"/>
          <w:sz w:val="24"/>
          <w:szCs w:val="24"/>
          <w:lang w:eastAsia="ko-KR"/>
        </w:rPr>
      </w:pPr>
      <w:r>
        <w:t>4.5</w:t>
      </w:r>
      <w:r>
        <w:rPr>
          <w:rFonts w:eastAsia="바탕"/>
          <w:sz w:val="24"/>
          <w:szCs w:val="24"/>
        </w:rPr>
        <w:tab/>
      </w:r>
      <w:r>
        <w:rPr>
          <w:lang w:eastAsia="ja-JP"/>
        </w:rPr>
        <w:t>PCC procedures</w:t>
      </w:r>
      <w:r>
        <w:t xml:space="preserve"> over Gx reference point</w:t>
      </w:r>
      <w:r>
        <w:tab/>
      </w:r>
      <w:r>
        <w:fldChar w:fldCharType="begin" w:fldLock="1"/>
      </w:r>
      <w:r>
        <w:instrText xml:space="preserve"> PAGEREF _Toc343033423 \h </w:instrText>
      </w:r>
      <w:r>
        <w:fldChar w:fldCharType="separate"/>
      </w:r>
      <w:r>
        <w:t>15</w:t>
      </w:r>
      <w:r>
        <w:fldChar w:fldCharType="end"/>
      </w:r>
    </w:p>
    <w:p w14:paraId="5EE4C67A" w14:textId="77777777" w:rsidR="00BA5A1C" w:rsidRDefault="00BA5A1C">
      <w:pPr>
        <w:pStyle w:val="TOC3"/>
        <w:rPr>
          <w:rFonts w:eastAsia="바탕"/>
          <w:sz w:val="24"/>
          <w:szCs w:val="24"/>
          <w:lang w:eastAsia="ko-KR"/>
        </w:rPr>
      </w:pPr>
      <w:r>
        <w:t>4.5.1</w:t>
      </w:r>
      <w:r>
        <w:rPr>
          <w:rFonts w:eastAsia="바탕"/>
          <w:sz w:val="24"/>
          <w:szCs w:val="24"/>
        </w:rPr>
        <w:tab/>
      </w:r>
      <w:r>
        <w:t>Request for PCC rules</w:t>
      </w:r>
      <w:r>
        <w:tab/>
      </w:r>
      <w:r>
        <w:fldChar w:fldCharType="begin" w:fldLock="1"/>
      </w:r>
      <w:r>
        <w:instrText xml:space="preserve"> PAGEREF _Toc343033424 \h </w:instrText>
      </w:r>
      <w:r>
        <w:fldChar w:fldCharType="separate"/>
      </w:r>
      <w:r>
        <w:t>15</w:t>
      </w:r>
      <w:r>
        <w:fldChar w:fldCharType="end"/>
      </w:r>
    </w:p>
    <w:p w14:paraId="099F1FC0" w14:textId="77777777" w:rsidR="00BA5A1C" w:rsidRDefault="00BA5A1C">
      <w:pPr>
        <w:pStyle w:val="TOC3"/>
        <w:rPr>
          <w:rFonts w:eastAsia="바탕"/>
          <w:sz w:val="24"/>
          <w:szCs w:val="24"/>
          <w:lang w:eastAsia="ko-KR"/>
        </w:rPr>
      </w:pPr>
      <w:r>
        <w:t>4.5.2</w:t>
      </w:r>
      <w:r>
        <w:rPr>
          <w:rFonts w:eastAsia="바탕"/>
          <w:sz w:val="24"/>
          <w:szCs w:val="24"/>
        </w:rPr>
        <w:tab/>
      </w:r>
      <w:r>
        <w:t>Provisioning of PCC rules</w:t>
      </w:r>
      <w:r>
        <w:tab/>
      </w:r>
      <w:r>
        <w:fldChar w:fldCharType="begin" w:fldLock="1"/>
      </w:r>
      <w:r>
        <w:instrText xml:space="preserve"> PAGEREF _Toc343033425 \h </w:instrText>
      </w:r>
      <w:r>
        <w:fldChar w:fldCharType="separate"/>
      </w:r>
      <w:r>
        <w:t>17</w:t>
      </w:r>
      <w:r>
        <w:fldChar w:fldCharType="end"/>
      </w:r>
    </w:p>
    <w:p w14:paraId="3891ABAB" w14:textId="77777777" w:rsidR="00BA5A1C" w:rsidRDefault="00BA5A1C">
      <w:pPr>
        <w:pStyle w:val="TOC4"/>
        <w:rPr>
          <w:rFonts w:eastAsia="바탕"/>
          <w:sz w:val="24"/>
          <w:szCs w:val="24"/>
          <w:lang w:eastAsia="ko-KR"/>
        </w:rPr>
      </w:pPr>
      <w:r>
        <w:t>4.5.2.1</w:t>
      </w:r>
      <w:r>
        <w:rPr>
          <w:rFonts w:eastAsia="바탕"/>
          <w:sz w:val="24"/>
          <w:szCs w:val="24"/>
          <w:lang w:eastAsia="ko-KR"/>
        </w:rPr>
        <w:tab/>
      </w:r>
      <w:r>
        <w:t>Selecting a PCC rule for Uplink IP packets</w:t>
      </w:r>
      <w:r>
        <w:tab/>
      </w:r>
      <w:r>
        <w:fldChar w:fldCharType="begin" w:fldLock="1"/>
      </w:r>
      <w:r>
        <w:instrText xml:space="preserve"> PAGEREF _Toc343033426 \h </w:instrText>
      </w:r>
      <w:r>
        <w:fldChar w:fldCharType="separate"/>
      </w:r>
      <w:r>
        <w:t>19</w:t>
      </w:r>
      <w:r>
        <w:fldChar w:fldCharType="end"/>
      </w:r>
    </w:p>
    <w:p w14:paraId="47738B53" w14:textId="77777777" w:rsidR="00BA5A1C" w:rsidRDefault="00BA5A1C">
      <w:pPr>
        <w:pStyle w:val="TOC4"/>
        <w:rPr>
          <w:rFonts w:eastAsia="바탕"/>
          <w:sz w:val="24"/>
          <w:szCs w:val="24"/>
          <w:lang w:eastAsia="ko-KR"/>
        </w:rPr>
      </w:pPr>
      <w:r>
        <w:t>4.5.2.2</w:t>
      </w:r>
      <w:r>
        <w:rPr>
          <w:rFonts w:eastAsia="바탕"/>
          <w:sz w:val="24"/>
          <w:szCs w:val="24"/>
          <w:lang w:eastAsia="ko-KR"/>
        </w:rPr>
        <w:tab/>
      </w:r>
      <w:r>
        <w:t>Selecting a PCC rule and IP CAN Bearer for Downlink IP packets</w:t>
      </w:r>
      <w:r>
        <w:tab/>
      </w:r>
      <w:r>
        <w:fldChar w:fldCharType="begin" w:fldLock="1"/>
      </w:r>
      <w:r>
        <w:instrText xml:space="preserve"> PAGEREF _Toc343033427 \h </w:instrText>
      </w:r>
      <w:r>
        <w:fldChar w:fldCharType="separate"/>
      </w:r>
      <w:r>
        <w:t>19</w:t>
      </w:r>
      <w:r>
        <w:fldChar w:fldCharType="end"/>
      </w:r>
    </w:p>
    <w:p w14:paraId="36B4BE94" w14:textId="77777777" w:rsidR="00BA5A1C" w:rsidRDefault="00BA5A1C">
      <w:pPr>
        <w:pStyle w:val="TOC4"/>
        <w:rPr>
          <w:rFonts w:eastAsia="바탕"/>
          <w:sz w:val="24"/>
          <w:szCs w:val="24"/>
          <w:lang w:eastAsia="ko-KR"/>
        </w:rPr>
      </w:pPr>
      <w:r>
        <w:t>4.5.2.3</w:t>
      </w:r>
      <w:r>
        <w:rPr>
          <w:rFonts w:eastAsia="바탕"/>
          <w:sz w:val="24"/>
          <w:szCs w:val="24"/>
          <w:lang w:eastAsia="ko-KR"/>
        </w:rPr>
        <w:tab/>
      </w:r>
      <w:r>
        <w:rPr>
          <w:lang w:eastAsia="ja-JP"/>
        </w:rPr>
        <w:t>Gate function</w:t>
      </w:r>
      <w:r>
        <w:tab/>
      </w:r>
      <w:r>
        <w:fldChar w:fldCharType="begin" w:fldLock="1"/>
      </w:r>
      <w:r>
        <w:instrText xml:space="preserve"> PAGEREF _Toc343033428 \h </w:instrText>
      </w:r>
      <w:r>
        <w:fldChar w:fldCharType="separate"/>
      </w:r>
      <w:r>
        <w:t>20</w:t>
      </w:r>
      <w:r>
        <w:fldChar w:fldCharType="end"/>
      </w:r>
    </w:p>
    <w:p w14:paraId="4EFFFBEC" w14:textId="77777777" w:rsidR="00BA5A1C" w:rsidRDefault="00BA5A1C">
      <w:pPr>
        <w:pStyle w:val="TOC4"/>
        <w:rPr>
          <w:rFonts w:eastAsia="바탕"/>
          <w:sz w:val="24"/>
          <w:szCs w:val="24"/>
          <w:lang w:eastAsia="ko-KR"/>
        </w:rPr>
      </w:pPr>
      <w:r>
        <w:t>4.5.2.4</w:t>
      </w:r>
      <w:r>
        <w:rPr>
          <w:rFonts w:eastAsia="바탕"/>
          <w:sz w:val="24"/>
          <w:szCs w:val="24"/>
          <w:lang w:eastAsia="ko-KR"/>
        </w:rPr>
        <w:tab/>
      </w:r>
      <w:r>
        <w:rPr>
          <w:lang w:eastAsia="ja-JP"/>
        </w:rPr>
        <w:t xml:space="preserve">Policy enforcement for "Authorized QoS" </w:t>
      </w:r>
      <w:r>
        <w:t>per PCC Rule</w:t>
      </w:r>
      <w:r>
        <w:tab/>
      </w:r>
      <w:r>
        <w:fldChar w:fldCharType="begin" w:fldLock="1"/>
      </w:r>
      <w:r>
        <w:instrText xml:space="preserve"> PAGEREF _Toc343033429 \h </w:instrText>
      </w:r>
      <w:r>
        <w:fldChar w:fldCharType="separate"/>
      </w:r>
      <w:r>
        <w:t>20</w:t>
      </w:r>
      <w:r>
        <w:fldChar w:fldCharType="end"/>
      </w:r>
    </w:p>
    <w:p w14:paraId="4D706380" w14:textId="77777777" w:rsidR="00BA5A1C" w:rsidRDefault="00BA5A1C">
      <w:pPr>
        <w:pStyle w:val="TOC3"/>
        <w:rPr>
          <w:rFonts w:eastAsia="바탕"/>
          <w:sz w:val="24"/>
          <w:szCs w:val="24"/>
          <w:lang w:eastAsia="ko-KR"/>
        </w:rPr>
      </w:pPr>
      <w:r>
        <w:t>4.5.3</w:t>
      </w:r>
      <w:r>
        <w:rPr>
          <w:rFonts w:eastAsia="바탕"/>
          <w:sz w:val="24"/>
          <w:szCs w:val="24"/>
          <w:lang w:eastAsia="ko-KR"/>
        </w:rPr>
        <w:tab/>
      </w:r>
      <w:r>
        <w:t>Provisioning of Event Triggers</w:t>
      </w:r>
      <w:r>
        <w:tab/>
      </w:r>
      <w:r>
        <w:fldChar w:fldCharType="begin" w:fldLock="1"/>
      </w:r>
      <w:r>
        <w:instrText xml:space="preserve"> PAGEREF _Toc343033430 \h </w:instrText>
      </w:r>
      <w:r>
        <w:fldChar w:fldCharType="separate"/>
      </w:r>
      <w:r>
        <w:t>20</w:t>
      </w:r>
      <w:r>
        <w:fldChar w:fldCharType="end"/>
      </w:r>
    </w:p>
    <w:p w14:paraId="6BA60C60" w14:textId="77777777" w:rsidR="00BA5A1C" w:rsidRDefault="00BA5A1C">
      <w:pPr>
        <w:pStyle w:val="TOC3"/>
        <w:rPr>
          <w:rFonts w:eastAsia="바탕"/>
          <w:sz w:val="24"/>
          <w:szCs w:val="24"/>
          <w:lang w:eastAsia="ko-KR"/>
        </w:rPr>
      </w:pPr>
      <w:r>
        <w:t>4.5.4</w:t>
      </w:r>
      <w:r>
        <w:rPr>
          <w:rFonts w:eastAsia="바탕"/>
          <w:sz w:val="24"/>
          <w:szCs w:val="24"/>
          <w:lang w:eastAsia="ko-KR"/>
        </w:rPr>
        <w:tab/>
      </w:r>
      <w:r>
        <w:t>Provisioning of charging related information for the IP-CAN session</w:t>
      </w:r>
      <w:r>
        <w:tab/>
      </w:r>
      <w:r>
        <w:fldChar w:fldCharType="begin" w:fldLock="1"/>
      </w:r>
      <w:r>
        <w:instrText xml:space="preserve"> PAGEREF _Toc343033431 \h </w:instrText>
      </w:r>
      <w:r>
        <w:fldChar w:fldCharType="separate"/>
      </w:r>
      <w:r>
        <w:t>20</w:t>
      </w:r>
      <w:r>
        <w:fldChar w:fldCharType="end"/>
      </w:r>
    </w:p>
    <w:p w14:paraId="5C35A7C6" w14:textId="77777777" w:rsidR="00BA5A1C" w:rsidRDefault="00BA5A1C">
      <w:pPr>
        <w:pStyle w:val="TOC4"/>
        <w:rPr>
          <w:rFonts w:eastAsia="바탕"/>
          <w:sz w:val="24"/>
          <w:szCs w:val="24"/>
          <w:lang w:eastAsia="ko-KR"/>
        </w:rPr>
      </w:pPr>
      <w:r>
        <w:t>4.5.4.1</w:t>
      </w:r>
      <w:r>
        <w:rPr>
          <w:rFonts w:eastAsia="바탕"/>
          <w:sz w:val="24"/>
          <w:szCs w:val="24"/>
          <w:lang w:eastAsia="ko-KR"/>
        </w:rPr>
        <w:tab/>
      </w:r>
      <w:r>
        <w:t>Provisioning of Charging Addresses</w:t>
      </w:r>
      <w:r>
        <w:tab/>
      </w:r>
      <w:r>
        <w:fldChar w:fldCharType="begin" w:fldLock="1"/>
      </w:r>
      <w:r>
        <w:instrText xml:space="preserve"> PAGEREF _Toc343033432 \h </w:instrText>
      </w:r>
      <w:r>
        <w:fldChar w:fldCharType="separate"/>
      </w:r>
      <w:r>
        <w:t>20</w:t>
      </w:r>
      <w:r>
        <w:fldChar w:fldCharType="end"/>
      </w:r>
    </w:p>
    <w:p w14:paraId="11723C29" w14:textId="77777777" w:rsidR="00BA5A1C" w:rsidRDefault="00BA5A1C">
      <w:pPr>
        <w:pStyle w:val="TOC4"/>
        <w:rPr>
          <w:rFonts w:eastAsia="바탕"/>
          <w:sz w:val="24"/>
          <w:szCs w:val="24"/>
          <w:lang w:eastAsia="ko-KR"/>
        </w:rPr>
      </w:pPr>
      <w:r>
        <w:t>4.5.4.2</w:t>
      </w:r>
      <w:r>
        <w:rPr>
          <w:rFonts w:eastAsia="바탕"/>
          <w:sz w:val="24"/>
          <w:szCs w:val="24"/>
          <w:lang w:eastAsia="ko-KR"/>
        </w:rPr>
        <w:tab/>
      </w:r>
      <w:r>
        <w:t>Provisioning of Default Charging Method</w:t>
      </w:r>
      <w:r>
        <w:tab/>
      </w:r>
      <w:r>
        <w:fldChar w:fldCharType="begin" w:fldLock="1"/>
      </w:r>
      <w:r>
        <w:instrText xml:space="preserve"> PAGEREF _Toc343033433 \h </w:instrText>
      </w:r>
      <w:r>
        <w:fldChar w:fldCharType="separate"/>
      </w:r>
      <w:r>
        <w:t>21</w:t>
      </w:r>
      <w:r>
        <w:fldChar w:fldCharType="end"/>
      </w:r>
    </w:p>
    <w:p w14:paraId="667AB394" w14:textId="77777777" w:rsidR="00BA5A1C" w:rsidRDefault="00BA5A1C">
      <w:pPr>
        <w:pStyle w:val="TOC4"/>
        <w:rPr>
          <w:rFonts w:eastAsia="바탕"/>
          <w:sz w:val="24"/>
          <w:szCs w:val="24"/>
          <w:lang w:eastAsia="ko-KR"/>
        </w:rPr>
      </w:pPr>
      <w:r>
        <w:t>4.5.4.</w:t>
      </w:r>
      <w:r w:rsidRPr="00DB5AA6">
        <w:rPr>
          <w:rFonts w:eastAsia="바탕"/>
          <w:lang w:eastAsia="ko-KR"/>
        </w:rPr>
        <w:t>3</w:t>
      </w:r>
      <w:r>
        <w:rPr>
          <w:rFonts w:eastAsia="바탕"/>
          <w:sz w:val="24"/>
          <w:szCs w:val="24"/>
          <w:lang w:eastAsia="ko-KR"/>
        </w:rPr>
        <w:tab/>
      </w:r>
      <w:r>
        <w:t>Provisioning of Access Network Charging Identifier</w:t>
      </w:r>
      <w:r>
        <w:tab/>
      </w:r>
      <w:r>
        <w:fldChar w:fldCharType="begin" w:fldLock="1"/>
      </w:r>
      <w:r>
        <w:instrText xml:space="preserve"> PAGEREF _Toc343033434 \h </w:instrText>
      </w:r>
      <w:r>
        <w:fldChar w:fldCharType="separate"/>
      </w:r>
      <w:r>
        <w:t>21</w:t>
      </w:r>
      <w:r>
        <w:fldChar w:fldCharType="end"/>
      </w:r>
    </w:p>
    <w:p w14:paraId="0C4827EF" w14:textId="77777777" w:rsidR="00BA5A1C" w:rsidRDefault="00BA5A1C">
      <w:pPr>
        <w:pStyle w:val="TOC3"/>
        <w:rPr>
          <w:rFonts w:eastAsia="바탕"/>
          <w:sz w:val="24"/>
          <w:szCs w:val="24"/>
          <w:lang w:eastAsia="ko-KR"/>
        </w:rPr>
      </w:pPr>
      <w:r>
        <w:t>4.5.5</w:t>
      </w:r>
      <w:r>
        <w:rPr>
          <w:rFonts w:eastAsia="바탕"/>
          <w:sz w:val="24"/>
          <w:szCs w:val="24"/>
          <w:lang w:eastAsia="ko-KR"/>
        </w:rPr>
        <w:tab/>
      </w:r>
      <w:r>
        <w:t>Provisioning and Policy Enforcement of Authorized QoS</w:t>
      </w:r>
      <w:r>
        <w:tab/>
      </w:r>
      <w:r>
        <w:fldChar w:fldCharType="begin" w:fldLock="1"/>
      </w:r>
      <w:r>
        <w:instrText xml:space="preserve"> PAGEREF _Toc343033435 \h </w:instrText>
      </w:r>
      <w:r>
        <w:fldChar w:fldCharType="separate"/>
      </w:r>
      <w:r>
        <w:t>21</w:t>
      </w:r>
      <w:r>
        <w:fldChar w:fldCharType="end"/>
      </w:r>
    </w:p>
    <w:p w14:paraId="4730B645" w14:textId="77777777" w:rsidR="00BA5A1C" w:rsidRDefault="00BA5A1C">
      <w:pPr>
        <w:pStyle w:val="TOC4"/>
        <w:rPr>
          <w:rFonts w:eastAsia="바탕"/>
          <w:sz w:val="24"/>
          <w:szCs w:val="24"/>
          <w:lang w:eastAsia="ko-KR"/>
        </w:rPr>
      </w:pPr>
      <w:r>
        <w:t>4.5.5.0</w:t>
      </w:r>
      <w:r>
        <w:rPr>
          <w:rFonts w:eastAsia="바탕"/>
          <w:sz w:val="24"/>
          <w:szCs w:val="24"/>
        </w:rPr>
        <w:tab/>
      </w:r>
      <w:r>
        <w:rPr>
          <w:lang w:eastAsia="ja-JP"/>
        </w:rPr>
        <w:t>Overview</w:t>
      </w:r>
      <w:r>
        <w:tab/>
      </w:r>
      <w:r>
        <w:fldChar w:fldCharType="begin" w:fldLock="1"/>
      </w:r>
      <w:r>
        <w:instrText xml:space="preserve"> PAGEREF _Toc343033436 \h </w:instrText>
      </w:r>
      <w:r>
        <w:fldChar w:fldCharType="separate"/>
      </w:r>
      <w:r>
        <w:t>21</w:t>
      </w:r>
      <w:r>
        <w:fldChar w:fldCharType="end"/>
      </w:r>
    </w:p>
    <w:p w14:paraId="32CD429E" w14:textId="77777777" w:rsidR="00BA5A1C" w:rsidRDefault="00BA5A1C">
      <w:pPr>
        <w:pStyle w:val="TOC4"/>
        <w:rPr>
          <w:rFonts w:eastAsia="바탕"/>
          <w:sz w:val="24"/>
          <w:szCs w:val="24"/>
          <w:lang w:eastAsia="ko-KR"/>
        </w:rPr>
      </w:pPr>
      <w:r>
        <w:t>4.5.5.0a</w:t>
      </w:r>
      <w:r>
        <w:rPr>
          <w:rFonts w:eastAsia="바탕"/>
          <w:sz w:val="24"/>
          <w:szCs w:val="24"/>
        </w:rPr>
        <w:tab/>
      </w:r>
      <w:r>
        <w:rPr>
          <w:lang w:eastAsia="ja-JP"/>
        </w:rPr>
        <w:t xml:space="preserve">Provisioning of authorized QoS </w:t>
      </w:r>
      <w:r>
        <w:t>per IP CAN bearer</w:t>
      </w:r>
      <w:r>
        <w:tab/>
      </w:r>
      <w:r>
        <w:fldChar w:fldCharType="begin" w:fldLock="1"/>
      </w:r>
      <w:r>
        <w:instrText xml:space="preserve"> PAGEREF _Toc343033437 \h </w:instrText>
      </w:r>
      <w:r>
        <w:fldChar w:fldCharType="separate"/>
      </w:r>
      <w:r>
        <w:t>22</w:t>
      </w:r>
      <w:r>
        <w:fldChar w:fldCharType="end"/>
      </w:r>
    </w:p>
    <w:p w14:paraId="0781812B" w14:textId="77777777" w:rsidR="00BA5A1C" w:rsidRDefault="00BA5A1C">
      <w:pPr>
        <w:pStyle w:val="TOC4"/>
        <w:rPr>
          <w:rFonts w:eastAsia="바탕"/>
          <w:sz w:val="24"/>
          <w:szCs w:val="24"/>
          <w:lang w:eastAsia="ko-KR"/>
        </w:rPr>
      </w:pPr>
      <w:r>
        <w:t>4.5.5.1</w:t>
      </w:r>
      <w:r>
        <w:rPr>
          <w:rFonts w:eastAsia="바탕"/>
          <w:sz w:val="24"/>
          <w:szCs w:val="24"/>
        </w:rPr>
        <w:tab/>
      </w:r>
      <w:r>
        <w:rPr>
          <w:lang w:eastAsia="ja-JP"/>
        </w:rPr>
        <w:t xml:space="preserve">Policy enforcement for authorized QoS </w:t>
      </w:r>
      <w:r>
        <w:t>per IP CAN bearer</w:t>
      </w:r>
      <w:r>
        <w:tab/>
      </w:r>
      <w:r>
        <w:fldChar w:fldCharType="begin" w:fldLock="1"/>
      </w:r>
      <w:r>
        <w:instrText xml:space="preserve"> PAGEREF _Toc343033438 \h </w:instrText>
      </w:r>
      <w:r>
        <w:fldChar w:fldCharType="separate"/>
      </w:r>
      <w:r>
        <w:t>22</w:t>
      </w:r>
      <w:r>
        <w:fldChar w:fldCharType="end"/>
      </w:r>
    </w:p>
    <w:p w14:paraId="0E44F2F7" w14:textId="77777777" w:rsidR="00BA5A1C" w:rsidRDefault="00BA5A1C">
      <w:pPr>
        <w:pStyle w:val="TOC4"/>
        <w:rPr>
          <w:rFonts w:eastAsia="바탕"/>
          <w:sz w:val="24"/>
          <w:szCs w:val="24"/>
          <w:lang w:eastAsia="ko-KR"/>
        </w:rPr>
      </w:pPr>
      <w:r>
        <w:t>4.5.5.2</w:t>
      </w:r>
      <w:r>
        <w:rPr>
          <w:rFonts w:eastAsia="바탕"/>
          <w:sz w:val="24"/>
          <w:szCs w:val="24"/>
          <w:lang w:eastAsia="ko-KR"/>
        </w:rPr>
        <w:tab/>
      </w:r>
      <w:r>
        <w:t>Policy provisioning for authorized QoS per service data flow</w:t>
      </w:r>
      <w:r>
        <w:tab/>
      </w:r>
      <w:r>
        <w:fldChar w:fldCharType="begin" w:fldLock="1"/>
      </w:r>
      <w:r>
        <w:instrText xml:space="preserve"> PAGEREF _Toc343033439 \h </w:instrText>
      </w:r>
      <w:r>
        <w:fldChar w:fldCharType="separate"/>
      </w:r>
      <w:r>
        <w:t>22</w:t>
      </w:r>
      <w:r>
        <w:fldChar w:fldCharType="end"/>
      </w:r>
    </w:p>
    <w:p w14:paraId="0629A4E2" w14:textId="77777777" w:rsidR="00BA5A1C" w:rsidRDefault="00BA5A1C">
      <w:pPr>
        <w:pStyle w:val="TOC4"/>
        <w:rPr>
          <w:rFonts w:eastAsia="바탕"/>
          <w:sz w:val="24"/>
          <w:szCs w:val="24"/>
          <w:lang w:eastAsia="ko-KR"/>
        </w:rPr>
      </w:pPr>
      <w:r>
        <w:t>4.5.5.3</w:t>
      </w:r>
      <w:r>
        <w:rPr>
          <w:rFonts w:eastAsia="바탕"/>
          <w:sz w:val="24"/>
          <w:szCs w:val="24"/>
          <w:lang w:eastAsia="ko-KR"/>
        </w:rPr>
        <w:tab/>
      </w:r>
      <w:r>
        <w:t>Policy enforcement for authorized QoS per service data flow</w:t>
      </w:r>
      <w:r>
        <w:tab/>
      </w:r>
      <w:r>
        <w:fldChar w:fldCharType="begin" w:fldLock="1"/>
      </w:r>
      <w:r>
        <w:instrText xml:space="preserve"> PAGEREF _Toc343033440 \h </w:instrText>
      </w:r>
      <w:r>
        <w:fldChar w:fldCharType="separate"/>
      </w:r>
      <w:r>
        <w:t>22</w:t>
      </w:r>
      <w:r>
        <w:fldChar w:fldCharType="end"/>
      </w:r>
    </w:p>
    <w:p w14:paraId="06A71998" w14:textId="77777777" w:rsidR="00BA5A1C" w:rsidRDefault="00BA5A1C">
      <w:pPr>
        <w:pStyle w:val="TOC4"/>
        <w:rPr>
          <w:rFonts w:eastAsia="바탕"/>
          <w:sz w:val="24"/>
          <w:szCs w:val="24"/>
          <w:lang w:eastAsia="ko-KR"/>
        </w:rPr>
      </w:pPr>
      <w:r>
        <w:t>4.5.5.4</w:t>
      </w:r>
      <w:r>
        <w:rPr>
          <w:rFonts w:eastAsia="바탕"/>
          <w:sz w:val="24"/>
          <w:szCs w:val="24"/>
          <w:lang w:eastAsia="ko-KR"/>
        </w:rPr>
        <w:tab/>
      </w:r>
      <w:r>
        <w:t>Coordination of authorized QoS scopes in mixed mode</w:t>
      </w:r>
      <w:r>
        <w:tab/>
      </w:r>
      <w:r>
        <w:fldChar w:fldCharType="begin" w:fldLock="1"/>
      </w:r>
      <w:r>
        <w:instrText xml:space="preserve"> PAGEREF _Toc343033441 \h </w:instrText>
      </w:r>
      <w:r>
        <w:fldChar w:fldCharType="separate"/>
      </w:r>
      <w:r>
        <w:t>22</w:t>
      </w:r>
      <w:r>
        <w:fldChar w:fldCharType="end"/>
      </w:r>
    </w:p>
    <w:p w14:paraId="538D8521" w14:textId="77777777" w:rsidR="00BA5A1C" w:rsidRDefault="00BA5A1C">
      <w:pPr>
        <w:pStyle w:val="TOC4"/>
        <w:rPr>
          <w:rFonts w:eastAsia="바탕"/>
          <w:sz w:val="24"/>
          <w:szCs w:val="24"/>
          <w:lang w:eastAsia="ko-KR"/>
        </w:rPr>
      </w:pPr>
      <w:r>
        <w:t>4.5.5.5</w:t>
      </w:r>
      <w:r>
        <w:rPr>
          <w:rFonts w:eastAsia="바탕"/>
          <w:sz w:val="24"/>
          <w:szCs w:val="24"/>
        </w:rPr>
        <w:tab/>
      </w:r>
      <w:r>
        <w:rPr>
          <w:lang w:eastAsia="ja-JP"/>
        </w:rPr>
        <w:t xml:space="preserve">Provisioning of authorized QoS </w:t>
      </w:r>
      <w:r>
        <w:t>per QCI</w:t>
      </w:r>
      <w:r>
        <w:tab/>
      </w:r>
      <w:r>
        <w:fldChar w:fldCharType="begin" w:fldLock="1"/>
      </w:r>
      <w:r>
        <w:instrText xml:space="preserve"> PAGEREF _Toc343033442 \h </w:instrText>
      </w:r>
      <w:r>
        <w:fldChar w:fldCharType="separate"/>
      </w:r>
      <w:r>
        <w:t>23</w:t>
      </w:r>
      <w:r>
        <w:fldChar w:fldCharType="end"/>
      </w:r>
    </w:p>
    <w:p w14:paraId="77392391" w14:textId="77777777" w:rsidR="00BA5A1C" w:rsidRDefault="00BA5A1C">
      <w:pPr>
        <w:pStyle w:val="TOC4"/>
        <w:rPr>
          <w:rFonts w:eastAsia="바탕"/>
          <w:sz w:val="24"/>
          <w:szCs w:val="24"/>
          <w:lang w:eastAsia="ko-KR"/>
        </w:rPr>
      </w:pPr>
      <w:r>
        <w:t>4.5.5.6</w:t>
      </w:r>
      <w:r>
        <w:rPr>
          <w:rFonts w:eastAsia="바탕"/>
          <w:sz w:val="24"/>
          <w:szCs w:val="24"/>
        </w:rPr>
        <w:tab/>
      </w:r>
      <w:r>
        <w:rPr>
          <w:lang w:eastAsia="ja-JP"/>
        </w:rPr>
        <w:t xml:space="preserve">Policy enforcement for authorized QoS </w:t>
      </w:r>
      <w:r>
        <w:t>per QCI</w:t>
      </w:r>
      <w:r>
        <w:tab/>
      </w:r>
      <w:r>
        <w:fldChar w:fldCharType="begin" w:fldLock="1"/>
      </w:r>
      <w:r>
        <w:instrText xml:space="preserve"> PAGEREF _Toc343033443 \h </w:instrText>
      </w:r>
      <w:r>
        <w:fldChar w:fldCharType="separate"/>
      </w:r>
      <w:r>
        <w:t>23</w:t>
      </w:r>
      <w:r>
        <w:fldChar w:fldCharType="end"/>
      </w:r>
    </w:p>
    <w:p w14:paraId="6616770C" w14:textId="77777777" w:rsidR="00BA5A1C" w:rsidRDefault="00BA5A1C">
      <w:pPr>
        <w:pStyle w:val="TOC4"/>
        <w:rPr>
          <w:rFonts w:eastAsia="바탕"/>
          <w:sz w:val="24"/>
          <w:szCs w:val="24"/>
          <w:lang w:eastAsia="ko-KR"/>
        </w:rPr>
      </w:pPr>
      <w:r>
        <w:t>4.5.5.</w:t>
      </w:r>
      <w:r w:rsidRPr="00DB5AA6">
        <w:rPr>
          <w:rFonts w:eastAsia="바탕"/>
        </w:rPr>
        <w:t>7</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_Toc343033444 \h </w:instrText>
      </w:r>
      <w:r>
        <w:fldChar w:fldCharType="separate"/>
      </w:r>
      <w:r>
        <w:t>23</w:t>
      </w:r>
      <w:r>
        <w:fldChar w:fldCharType="end"/>
      </w:r>
    </w:p>
    <w:p w14:paraId="06E1ED7E" w14:textId="77777777" w:rsidR="00BA5A1C" w:rsidRDefault="00BA5A1C">
      <w:pPr>
        <w:pStyle w:val="TOC4"/>
        <w:rPr>
          <w:rFonts w:eastAsia="바탕"/>
          <w:sz w:val="24"/>
          <w:szCs w:val="24"/>
          <w:lang w:eastAsia="ko-KR"/>
        </w:rPr>
      </w:pPr>
      <w:r>
        <w:t>4.5.5.</w:t>
      </w:r>
      <w:r w:rsidRPr="00DB5AA6">
        <w:rPr>
          <w:rFonts w:eastAsia="바탕"/>
        </w:rPr>
        <w:t>8</w:t>
      </w:r>
      <w:r>
        <w:rPr>
          <w:rFonts w:eastAsia="바탕"/>
          <w:sz w:val="24"/>
          <w:szCs w:val="24"/>
        </w:rPr>
        <w:tab/>
      </w:r>
      <w:r>
        <w:rPr>
          <w:lang w:eastAsia="ja-JP"/>
        </w:rPr>
        <w:t xml:space="preserve">Policy enforcement for authorized QoS </w:t>
      </w:r>
      <w:r>
        <w:t>per APN</w:t>
      </w:r>
      <w:r>
        <w:tab/>
      </w:r>
      <w:r>
        <w:fldChar w:fldCharType="begin" w:fldLock="1"/>
      </w:r>
      <w:r>
        <w:instrText xml:space="preserve"> PAGEREF _Toc343033445 \h </w:instrText>
      </w:r>
      <w:r>
        <w:fldChar w:fldCharType="separate"/>
      </w:r>
      <w:r>
        <w:t>23</w:t>
      </w:r>
      <w:r>
        <w:fldChar w:fldCharType="end"/>
      </w:r>
    </w:p>
    <w:p w14:paraId="24609DFE" w14:textId="77777777" w:rsidR="00BA5A1C" w:rsidRDefault="00BA5A1C">
      <w:pPr>
        <w:pStyle w:val="TOC4"/>
        <w:rPr>
          <w:rFonts w:eastAsia="바탕"/>
          <w:sz w:val="24"/>
          <w:szCs w:val="24"/>
          <w:lang w:eastAsia="ko-KR"/>
        </w:rPr>
      </w:pPr>
      <w:r>
        <w:t>4.5.5.</w:t>
      </w:r>
      <w:r w:rsidRPr="00DB5AA6">
        <w:rPr>
          <w:rFonts w:eastAsia="바탕"/>
        </w:rPr>
        <w:t>9</w:t>
      </w:r>
      <w:r>
        <w:rPr>
          <w:rFonts w:eastAsia="바탕"/>
          <w:sz w:val="24"/>
          <w:szCs w:val="24"/>
        </w:rPr>
        <w:tab/>
      </w:r>
      <w:r>
        <w:rPr>
          <w:lang w:eastAsia="ja-JP"/>
        </w:rPr>
        <w:t xml:space="preserve">Provisioning of authorized QoS </w:t>
      </w:r>
      <w:r>
        <w:t>for the Default EPS Bearer</w:t>
      </w:r>
      <w:r>
        <w:tab/>
      </w:r>
      <w:r>
        <w:fldChar w:fldCharType="begin" w:fldLock="1"/>
      </w:r>
      <w:r>
        <w:instrText xml:space="preserve"> PAGEREF _Toc343033446 \h </w:instrText>
      </w:r>
      <w:r>
        <w:fldChar w:fldCharType="separate"/>
      </w:r>
      <w:r>
        <w:t>24</w:t>
      </w:r>
      <w:r>
        <w:fldChar w:fldCharType="end"/>
      </w:r>
    </w:p>
    <w:p w14:paraId="2999DAFD" w14:textId="77777777" w:rsidR="00BA5A1C" w:rsidRDefault="00BA5A1C">
      <w:pPr>
        <w:pStyle w:val="TOC4"/>
        <w:rPr>
          <w:rFonts w:eastAsia="바탕"/>
          <w:sz w:val="24"/>
          <w:szCs w:val="24"/>
          <w:lang w:eastAsia="ko-KR"/>
        </w:rPr>
      </w:pPr>
      <w:r>
        <w:t>4.5.5.</w:t>
      </w:r>
      <w:r w:rsidRPr="00DB5AA6">
        <w:rPr>
          <w:rFonts w:eastAsia="바탕"/>
        </w:rPr>
        <w:t>10</w:t>
      </w:r>
      <w:r>
        <w:rPr>
          <w:rFonts w:eastAsia="바탕"/>
          <w:sz w:val="24"/>
          <w:szCs w:val="24"/>
        </w:rPr>
        <w:tab/>
      </w:r>
      <w:r>
        <w:rPr>
          <w:lang w:eastAsia="ja-JP"/>
        </w:rPr>
        <w:t xml:space="preserve">Policy enforcement for authorized QoS </w:t>
      </w:r>
      <w:r>
        <w:t>of the Default EPS Bearer</w:t>
      </w:r>
      <w:r>
        <w:tab/>
      </w:r>
      <w:r>
        <w:fldChar w:fldCharType="begin" w:fldLock="1"/>
      </w:r>
      <w:r>
        <w:instrText xml:space="preserve"> PAGEREF _Toc343033447 \h </w:instrText>
      </w:r>
      <w:r>
        <w:fldChar w:fldCharType="separate"/>
      </w:r>
      <w:r>
        <w:t>24</w:t>
      </w:r>
      <w:r>
        <w:fldChar w:fldCharType="end"/>
      </w:r>
    </w:p>
    <w:p w14:paraId="0E72DADA" w14:textId="77777777" w:rsidR="00BA5A1C" w:rsidRDefault="00BA5A1C">
      <w:pPr>
        <w:pStyle w:val="TOC3"/>
        <w:rPr>
          <w:rFonts w:eastAsia="바탕"/>
          <w:sz w:val="24"/>
          <w:szCs w:val="24"/>
          <w:lang w:eastAsia="ko-KR"/>
        </w:rPr>
      </w:pPr>
      <w:r>
        <w:t>4.5.6</w:t>
      </w:r>
      <w:r>
        <w:rPr>
          <w:rFonts w:eastAsia="바탕"/>
          <w:sz w:val="24"/>
          <w:szCs w:val="24"/>
          <w:lang w:eastAsia="ko-KR"/>
        </w:rPr>
        <w:tab/>
      </w:r>
      <w:r>
        <w:t>Indication of IP-CAN Bearer Termination Implications</w:t>
      </w:r>
      <w:r>
        <w:tab/>
      </w:r>
      <w:r>
        <w:fldChar w:fldCharType="begin" w:fldLock="1"/>
      </w:r>
      <w:r>
        <w:instrText xml:space="preserve"> PAGEREF _Toc343033448 \h </w:instrText>
      </w:r>
      <w:r>
        <w:fldChar w:fldCharType="separate"/>
      </w:r>
      <w:r>
        <w:t>24</w:t>
      </w:r>
      <w:r>
        <w:fldChar w:fldCharType="end"/>
      </w:r>
    </w:p>
    <w:p w14:paraId="6742A6D9" w14:textId="77777777" w:rsidR="00BA5A1C" w:rsidRDefault="00BA5A1C">
      <w:pPr>
        <w:pStyle w:val="TOC3"/>
        <w:rPr>
          <w:rFonts w:eastAsia="바탕"/>
          <w:sz w:val="24"/>
          <w:szCs w:val="24"/>
          <w:lang w:eastAsia="ko-KR"/>
        </w:rPr>
      </w:pPr>
      <w:r>
        <w:t>4.5.7</w:t>
      </w:r>
      <w:r>
        <w:rPr>
          <w:rFonts w:eastAsia="바탕"/>
          <w:sz w:val="24"/>
          <w:szCs w:val="24"/>
          <w:lang w:eastAsia="ko-KR"/>
        </w:rPr>
        <w:tab/>
      </w:r>
      <w:r>
        <w:t>Indication of IP-CAN Session Termination</w:t>
      </w:r>
      <w:r>
        <w:tab/>
      </w:r>
      <w:r>
        <w:fldChar w:fldCharType="begin" w:fldLock="1"/>
      </w:r>
      <w:r>
        <w:instrText xml:space="preserve"> PAGEREF _Toc343033449 \h </w:instrText>
      </w:r>
      <w:r>
        <w:fldChar w:fldCharType="separate"/>
      </w:r>
      <w:r>
        <w:t>24</w:t>
      </w:r>
      <w:r>
        <w:fldChar w:fldCharType="end"/>
      </w:r>
    </w:p>
    <w:p w14:paraId="0307C1E1" w14:textId="77777777" w:rsidR="00BA5A1C" w:rsidRDefault="00BA5A1C">
      <w:pPr>
        <w:pStyle w:val="TOC3"/>
        <w:rPr>
          <w:rFonts w:eastAsia="바탕"/>
          <w:sz w:val="24"/>
          <w:szCs w:val="24"/>
          <w:lang w:eastAsia="ko-KR"/>
        </w:rPr>
      </w:pPr>
      <w:r>
        <w:t>4.5.8</w:t>
      </w:r>
      <w:r>
        <w:rPr>
          <w:rFonts w:eastAsia="바탕"/>
          <w:sz w:val="24"/>
          <w:szCs w:val="24"/>
          <w:lang w:eastAsia="ko-KR"/>
        </w:rPr>
        <w:tab/>
      </w:r>
      <w:r>
        <w:t>Request of IP-CAN Bearer Termination</w:t>
      </w:r>
      <w:r>
        <w:tab/>
      </w:r>
      <w:r>
        <w:fldChar w:fldCharType="begin" w:fldLock="1"/>
      </w:r>
      <w:r>
        <w:instrText xml:space="preserve"> PAGEREF _Toc343033450 \h </w:instrText>
      </w:r>
      <w:r>
        <w:fldChar w:fldCharType="separate"/>
      </w:r>
      <w:r>
        <w:t>25</w:t>
      </w:r>
      <w:r>
        <w:fldChar w:fldCharType="end"/>
      </w:r>
    </w:p>
    <w:p w14:paraId="5BA58F8E" w14:textId="77777777" w:rsidR="00BA5A1C" w:rsidRDefault="00BA5A1C">
      <w:pPr>
        <w:pStyle w:val="TOC3"/>
        <w:rPr>
          <w:rFonts w:eastAsia="바탕"/>
          <w:sz w:val="24"/>
          <w:szCs w:val="24"/>
          <w:lang w:eastAsia="ko-KR"/>
        </w:rPr>
      </w:pPr>
      <w:r>
        <w:t>4.5.9</w:t>
      </w:r>
      <w:r>
        <w:rPr>
          <w:rFonts w:eastAsia="바탕"/>
          <w:sz w:val="24"/>
          <w:szCs w:val="24"/>
          <w:lang w:eastAsia="ko-KR"/>
        </w:rPr>
        <w:tab/>
      </w:r>
      <w:r>
        <w:t>Request of IP-CAN Session Termination</w:t>
      </w:r>
      <w:r>
        <w:tab/>
      </w:r>
      <w:r>
        <w:fldChar w:fldCharType="begin" w:fldLock="1"/>
      </w:r>
      <w:r>
        <w:instrText xml:space="preserve"> PAGEREF _Toc343033451 \h </w:instrText>
      </w:r>
      <w:r>
        <w:fldChar w:fldCharType="separate"/>
      </w:r>
      <w:r>
        <w:t>25</w:t>
      </w:r>
      <w:r>
        <w:fldChar w:fldCharType="end"/>
      </w:r>
    </w:p>
    <w:p w14:paraId="79812AFA" w14:textId="77777777" w:rsidR="00BA5A1C" w:rsidRDefault="00BA5A1C">
      <w:pPr>
        <w:pStyle w:val="TOC3"/>
        <w:rPr>
          <w:rFonts w:eastAsia="바탕"/>
          <w:sz w:val="24"/>
          <w:szCs w:val="24"/>
          <w:lang w:eastAsia="ko-KR"/>
        </w:rPr>
      </w:pPr>
      <w:r w:rsidRPr="00BA5A1C">
        <w:t xml:space="preserve">4.5.10 </w:t>
      </w:r>
      <w:r w:rsidRPr="00BA5A1C">
        <w:rPr>
          <w:rFonts w:eastAsia="바탕"/>
          <w:sz w:val="24"/>
          <w:szCs w:val="24"/>
          <w:lang w:eastAsia="ko-KR"/>
        </w:rPr>
        <w:tab/>
      </w:r>
      <w:r w:rsidRPr="00DB5AA6">
        <w:rPr>
          <w:lang w:val="en-US"/>
        </w:rPr>
        <w:t>Bearer Control Mode Selection</w:t>
      </w:r>
      <w:r>
        <w:tab/>
      </w:r>
      <w:r>
        <w:fldChar w:fldCharType="begin" w:fldLock="1"/>
      </w:r>
      <w:r>
        <w:instrText xml:space="preserve"> PAGEREF _Toc343033452 \h </w:instrText>
      </w:r>
      <w:r>
        <w:fldChar w:fldCharType="separate"/>
      </w:r>
      <w:r>
        <w:t>25</w:t>
      </w:r>
      <w:r>
        <w:fldChar w:fldCharType="end"/>
      </w:r>
    </w:p>
    <w:p w14:paraId="6B5ABB58" w14:textId="77777777" w:rsidR="00BA5A1C" w:rsidRDefault="00BA5A1C">
      <w:pPr>
        <w:pStyle w:val="TOC3"/>
        <w:rPr>
          <w:rFonts w:eastAsia="바탕"/>
          <w:sz w:val="24"/>
          <w:szCs w:val="24"/>
          <w:lang w:eastAsia="ko-KR"/>
        </w:rPr>
      </w:pPr>
      <w:r>
        <w:t>4.5.</w:t>
      </w:r>
      <w:r w:rsidRPr="00DB5AA6">
        <w:rPr>
          <w:rFonts w:eastAsia="바탕"/>
          <w:lang w:eastAsia="ko-KR"/>
        </w:rPr>
        <w:t>11</w:t>
      </w:r>
      <w:r>
        <w:rPr>
          <w:rFonts w:eastAsia="바탕"/>
          <w:sz w:val="24"/>
          <w:szCs w:val="24"/>
          <w:lang w:eastAsia="ko-KR"/>
        </w:rPr>
        <w:tab/>
      </w:r>
      <w:r>
        <w:t>Provisioning of Event Report Indication</w:t>
      </w:r>
      <w:r>
        <w:tab/>
      </w:r>
      <w:r>
        <w:fldChar w:fldCharType="begin" w:fldLock="1"/>
      </w:r>
      <w:r>
        <w:instrText xml:space="preserve"> PAGEREF _Toc343033453 \h </w:instrText>
      </w:r>
      <w:r>
        <w:fldChar w:fldCharType="separate"/>
      </w:r>
      <w:r>
        <w:t>26</w:t>
      </w:r>
      <w:r>
        <w:fldChar w:fldCharType="end"/>
      </w:r>
    </w:p>
    <w:p w14:paraId="12D208FF" w14:textId="77777777" w:rsidR="00BA5A1C" w:rsidRDefault="00BA5A1C">
      <w:pPr>
        <w:pStyle w:val="TOC3"/>
        <w:rPr>
          <w:rFonts w:eastAsia="바탕"/>
          <w:sz w:val="24"/>
          <w:szCs w:val="24"/>
          <w:lang w:eastAsia="ko-KR"/>
        </w:rPr>
      </w:pPr>
      <w:r>
        <w:t>4.5.</w:t>
      </w:r>
      <w:r w:rsidRPr="00DB5AA6">
        <w:rPr>
          <w:rFonts w:eastAsia="바탕"/>
          <w:lang w:eastAsia="ko-KR"/>
        </w:rPr>
        <w:t>12</w:t>
      </w:r>
      <w:r>
        <w:rPr>
          <w:rFonts w:eastAsia="바탕"/>
          <w:sz w:val="24"/>
          <w:szCs w:val="24"/>
          <w:lang w:eastAsia="ko-KR"/>
        </w:rPr>
        <w:tab/>
      </w:r>
      <w:r>
        <w:t>PCC Rule Error Handling</w:t>
      </w:r>
      <w:r>
        <w:tab/>
      </w:r>
      <w:r>
        <w:fldChar w:fldCharType="begin" w:fldLock="1"/>
      </w:r>
      <w:r>
        <w:instrText xml:space="preserve"> PAGEREF _Toc343033454 \h </w:instrText>
      </w:r>
      <w:r>
        <w:fldChar w:fldCharType="separate"/>
      </w:r>
      <w:r>
        <w:t>26</w:t>
      </w:r>
      <w:r>
        <w:fldChar w:fldCharType="end"/>
      </w:r>
    </w:p>
    <w:p w14:paraId="1EAFD304" w14:textId="77777777" w:rsidR="00BA5A1C" w:rsidRDefault="00BA5A1C">
      <w:pPr>
        <w:pStyle w:val="TOC3"/>
        <w:rPr>
          <w:rFonts w:eastAsia="바탕"/>
          <w:sz w:val="24"/>
          <w:szCs w:val="24"/>
          <w:lang w:eastAsia="ko-KR"/>
        </w:rPr>
      </w:pPr>
      <w:r>
        <w:t>4.5.</w:t>
      </w:r>
      <w:r w:rsidRPr="00DB5AA6">
        <w:rPr>
          <w:rFonts w:eastAsia="바탕"/>
        </w:rPr>
        <w:t>13</w:t>
      </w:r>
      <w:r>
        <w:rPr>
          <w:rFonts w:eastAsia="바탕"/>
          <w:sz w:val="24"/>
          <w:szCs w:val="24"/>
          <w:lang w:eastAsia="ko-KR"/>
        </w:rPr>
        <w:tab/>
      </w:r>
      <w:r>
        <w:t>Time of the day procedures</w:t>
      </w:r>
      <w:r>
        <w:tab/>
      </w:r>
      <w:r>
        <w:fldChar w:fldCharType="begin" w:fldLock="1"/>
      </w:r>
      <w:r>
        <w:instrText xml:space="preserve"> PAGEREF _Toc343033455 \h </w:instrText>
      </w:r>
      <w:r>
        <w:fldChar w:fldCharType="separate"/>
      </w:r>
      <w:r>
        <w:t>27</w:t>
      </w:r>
      <w:r>
        <w:fldChar w:fldCharType="end"/>
      </w:r>
    </w:p>
    <w:p w14:paraId="5A3EF2A7" w14:textId="77777777" w:rsidR="00BA5A1C" w:rsidRDefault="00BA5A1C">
      <w:pPr>
        <w:pStyle w:val="TOC3"/>
        <w:rPr>
          <w:rFonts w:eastAsia="바탕"/>
          <w:sz w:val="24"/>
          <w:szCs w:val="24"/>
          <w:lang w:eastAsia="ko-KR"/>
        </w:rPr>
      </w:pPr>
      <w:r>
        <w:t>4.5.</w:t>
      </w:r>
      <w:r w:rsidRPr="00DB5AA6">
        <w:rPr>
          <w:rFonts w:eastAsia="바탕"/>
        </w:rPr>
        <w:t>14</w:t>
      </w:r>
      <w:r>
        <w:rPr>
          <w:rFonts w:eastAsia="바탕"/>
          <w:sz w:val="24"/>
          <w:szCs w:val="24"/>
          <w:lang w:eastAsia="ko-KR"/>
        </w:rPr>
        <w:tab/>
      </w:r>
      <w:r>
        <w:t>Trace activation/deactivation</w:t>
      </w:r>
      <w:r>
        <w:tab/>
      </w:r>
      <w:r>
        <w:fldChar w:fldCharType="begin" w:fldLock="1"/>
      </w:r>
      <w:r>
        <w:instrText xml:space="preserve"> PAGEREF _Toc343033456 \h </w:instrText>
      </w:r>
      <w:r>
        <w:fldChar w:fldCharType="separate"/>
      </w:r>
      <w:r>
        <w:t>28</w:t>
      </w:r>
      <w:r>
        <w:fldChar w:fldCharType="end"/>
      </w:r>
    </w:p>
    <w:p w14:paraId="3BEFE555" w14:textId="77777777" w:rsidR="00BA5A1C" w:rsidRDefault="00BA5A1C">
      <w:pPr>
        <w:pStyle w:val="TOC1"/>
        <w:rPr>
          <w:rFonts w:eastAsia="바탕"/>
          <w:sz w:val="24"/>
          <w:szCs w:val="24"/>
          <w:lang w:eastAsia="ko-KR"/>
        </w:rPr>
      </w:pPr>
      <w:r>
        <w:t>4a</w:t>
      </w:r>
      <w:r>
        <w:rPr>
          <w:rFonts w:eastAsia="바탕"/>
          <w:sz w:val="24"/>
          <w:szCs w:val="24"/>
          <w:lang w:eastAsia="ko-KR"/>
        </w:rPr>
        <w:tab/>
      </w:r>
      <w:r>
        <w:t>Gxx</w:t>
      </w:r>
      <w:r>
        <w:rPr>
          <w:lang w:eastAsia="ja-JP"/>
        </w:rPr>
        <w:t xml:space="preserve"> reference points</w:t>
      </w:r>
      <w:r>
        <w:tab/>
      </w:r>
      <w:r>
        <w:fldChar w:fldCharType="begin" w:fldLock="1"/>
      </w:r>
      <w:r>
        <w:instrText xml:space="preserve"> PAGEREF _Toc343033457 \h </w:instrText>
      </w:r>
      <w:r>
        <w:fldChar w:fldCharType="separate"/>
      </w:r>
      <w:r>
        <w:t>28</w:t>
      </w:r>
      <w:r>
        <w:fldChar w:fldCharType="end"/>
      </w:r>
    </w:p>
    <w:p w14:paraId="7D3DC099" w14:textId="77777777" w:rsidR="00BA5A1C" w:rsidRDefault="00BA5A1C">
      <w:pPr>
        <w:pStyle w:val="TOC2"/>
        <w:rPr>
          <w:rFonts w:eastAsia="바탕"/>
          <w:sz w:val="24"/>
          <w:szCs w:val="24"/>
          <w:lang w:eastAsia="ko-KR"/>
        </w:rPr>
      </w:pPr>
      <w:r>
        <w:t>4a.1</w:t>
      </w:r>
      <w:r>
        <w:rPr>
          <w:rFonts w:eastAsia="바탕"/>
          <w:sz w:val="24"/>
          <w:szCs w:val="24"/>
        </w:rPr>
        <w:tab/>
      </w:r>
      <w:r>
        <w:rPr>
          <w:lang w:eastAsia="ja-JP"/>
        </w:rPr>
        <w:t>Overview</w:t>
      </w:r>
      <w:r>
        <w:tab/>
      </w:r>
      <w:r>
        <w:fldChar w:fldCharType="begin" w:fldLock="1"/>
      </w:r>
      <w:r>
        <w:instrText xml:space="preserve"> PAGEREF _Toc343033458 \h </w:instrText>
      </w:r>
      <w:r>
        <w:fldChar w:fldCharType="separate"/>
      </w:r>
      <w:r>
        <w:t>28</w:t>
      </w:r>
      <w:r>
        <w:fldChar w:fldCharType="end"/>
      </w:r>
    </w:p>
    <w:p w14:paraId="45129BCD" w14:textId="77777777" w:rsidR="00BA5A1C" w:rsidRDefault="00BA5A1C">
      <w:pPr>
        <w:pStyle w:val="TOC2"/>
        <w:rPr>
          <w:rFonts w:eastAsia="바탕"/>
          <w:sz w:val="24"/>
          <w:szCs w:val="24"/>
          <w:lang w:eastAsia="ko-KR"/>
        </w:rPr>
      </w:pPr>
      <w:r>
        <w:t>4a.2</w:t>
      </w:r>
      <w:r>
        <w:rPr>
          <w:rFonts w:eastAsia="바탕"/>
          <w:sz w:val="24"/>
          <w:szCs w:val="24"/>
        </w:rPr>
        <w:tab/>
      </w:r>
      <w:r>
        <w:rPr>
          <w:lang w:eastAsia="ja-JP"/>
        </w:rPr>
        <w:t>Gxx Reference model</w:t>
      </w:r>
      <w:r>
        <w:tab/>
      </w:r>
      <w:r>
        <w:fldChar w:fldCharType="begin" w:fldLock="1"/>
      </w:r>
      <w:r>
        <w:instrText xml:space="preserve"> PAGEREF _Toc343033459 \h </w:instrText>
      </w:r>
      <w:r>
        <w:fldChar w:fldCharType="separate"/>
      </w:r>
      <w:r>
        <w:t>28</w:t>
      </w:r>
      <w:r>
        <w:fldChar w:fldCharType="end"/>
      </w:r>
    </w:p>
    <w:p w14:paraId="75EFE8CD" w14:textId="77777777" w:rsidR="00BA5A1C" w:rsidRDefault="00BA5A1C">
      <w:pPr>
        <w:pStyle w:val="TOC2"/>
        <w:rPr>
          <w:rFonts w:eastAsia="바탕"/>
          <w:sz w:val="24"/>
          <w:szCs w:val="24"/>
          <w:lang w:eastAsia="ko-KR"/>
        </w:rPr>
      </w:pPr>
      <w:r>
        <w:t>4a.3</w:t>
      </w:r>
      <w:r>
        <w:rPr>
          <w:rFonts w:eastAsia="바탕"/>
          <w:sz w:val="24"/>
          <w:szCs w:val="24"/>
        </w:rPr>
        <w:tab/>
      </w:r>
      <w:r>
        <w:rPr>
          <w:lang w:eastAsia="ja-JP"/>
        </w:rPr>
        <w:t>Quality of Service Control Rules</w:t>
      </w:r>
      <w:r>
        <w:tab/>
      </w:r>
      <w:r>
        <w:fldChar w:fldCharType="begin" w:fldLock="1"/>
      </w:r>
      <w:r>
        <w:instrText xml:space="preserve"> PAGEREF _Toc343033460 \h </w:instrText>
      </w:r>
      <w:r>
        <w:fldChar w:fldCharType="separate"/>
      </w:r>
      <w:r>
        <w:t>29</w:t>
      </w:r>
      <w:r>
        <w:fldChar w:fldCharType="end"/>
      </w:r>
    </w:p>
    <w:p w14:paraId="0FC2FECE" w14:textId="77777777" w:rsidR="00BA5A1C" w:rsidRDefault="00BA5A1C">
      <w:pPr>
        <w:pStyle w:val="TOC3"/>
        <w:rPr>
          <w:rFonts w:eastAsia="바탕"/>
          <w:sz w:val="24"/>
          <w:szCs w:val="24"/>
          <w:lang w:eastAsia="ko-KR"/>
        </w:rPr>
      </w:pPr>
      <w:r>
        <w:t>4a.3.1</w:t>
      </w:r>
      <w:r>
        <w:rPr>
          <w:rFonts w:eastAsia="바탕"/>
          <w:sz w:val="24"/>
          <w:szCs w:val="24"/>
          <w:lang w:eastAsia="ko-KR"/>
        </w:rPr>
        <w:tab/>
      </w:r>
      <w:r>
        <w:t>Quality of Service Control Rule Definition</w:t>
      </w:r>
      <w:r>
        <w:tab/>
      </w:r>
      <w:r>
        <w:fldChar w:fldCharType="begin" w:fldLock="1"/>
      </w:r>
      <w:r>
        <w:instrText xml:space="preserve"> PAGEREF _Toc343033461 \h </w:instrText>
      </w:r>
      <w:r>
        <w:fldChar w:fldCharType="separate"/>
      </w:r>
      <w:r>
        <w:t>29</w:t>
      </w:r>
      <w:r>
        <w:fldChar w:fldCharType="end"/>
      </w:r>
    </w:p>
    <w:p w14:paraId="46B5E1E7" w14:textId="77777777" w:rsidR="00BA5A1C" w:rsidRDefault="00BA5A1C">
      <w:pPr>
        <w:pStyle w:val="TOC3"/>
        <w:rPr>
          <w:rFonts w:eastAsia="바탕"/>
          <w:sz w:val="24"/>
          <w:szCs w:val="24"/>
          <w:lang w:eastAsia="ko-KR"/>
        </w:rPr>
      </w:pPr>
      <w:r>
        <w:t>4a.3.2</w:t>
      </w:r>
      <w:r>
        <w:rPr>
          <w:rFonts w:eastAsia="바탕"/>
          <w:sz w:val="24"/>
          <w:szCs w:val="24"/>
          <w:lang w:eastAsia="ko-KR"/>
        </w:rPr>
        <w:tab/>
      </w:r>
      <w:r>
        <w:t>Operations on QoS Rules</w:t>
      </w:r>
      <w:r>
        <w:tab/>
      </w:r>
      <w:r>
        <w:fldChar w:fldCharType="begin" w:fldLock="1"/>
      </w:r>
      <w:r>
        <w:instrText xml:space="preserve"> PAGEREF _Toc343033462 \h </w:instrText>
      </w:r>
      <w:r>
        <w:fldChar w:fldCharType="separate"/>
      </w:r>
      <w:r>
        <w:t>30</w:t>
      </w:r>
      <w:r>
        <w:fldChar w:fldCharType="end"/>
      </w:r>
    </w:p>
    <w:p w14:paraId="4AA8362E" w14:textId="77777777" w:rsidR="00BA5A1C" w:rsidRDefault="00BA5A1C">
      <w:pPr>
        <w:pStyle w:val="TOC2"/>
        <w:rPr>
          <w:rFonts w:eastAsia="바탕"/>
          <w:sz w:val="24"/>
          <w:szCs w:val="24"/>
          <w:lang w:eastAsia="ko-KR"/>
        </w:rPr>
      </w:pPr>
      <w:r>
        <w:lastRenderedPageBreak/>
        <w:t>4a.4</w:t>
      </w:r>
      <w:r>
        <w:rPr>
          <w:rFonts w:eastAsia="바탕"/>
          <w:sz w:val="24"/>
          <w:szCs w:val="24"/>
        </w:rPr>
        <w:tab/>
      </w:r>
      <w:r>
        <w:t>Functional elements</w:t>
      </w:r>
      <w:r>
        <w:tab/>
      </w:r>
      <w:r>
        <w:fldChar w:fldCharType="begin" w:fldLock="1"/>
      </w:r>
      <w:r>
        <w:instrText xml:space="preserve"> PAGEREF _Toc343033463 \h </w:instrText>
      </w:r>
      <w:r>
        <w:fldChar w:fldCharType="separate"/>
      </w:r>
      <w:r>
        <w:t>30</w:t>
      </w:r>
      <w:r>
        <w:fldChar w:fldCharType="end"/>
      </w:r>
    </w:p>
    <w:p w14:paraId="323365B1" w14:textId="77777777" w:rsidR="00BA5A1C" w:rsidRDefault="00BA5A1C">
      <w:pPr>
        <w:pStyle w:val="TOC3"/>
        <w:rPr>
          <w:rFonts w:eastAsia="바탕"/>
          <w:sz w:val="24"/>
          <w:szCs w:val="24"/>
          <w:lang w:eastAsia="ko-KR"/>
        </w:rPr>
      </w:pPr>
      <w:r>
        <w:t>4a.4.1</w:t>
      </w:r>
      <w:r>
        <w:rPr>
          <w:rFonts w:eastAsia="바탕"/>
          <w:sz w:val="24"/>
          <w:szCs w:val="24"/>
        </w:rPr>
        <w:tab/>
      </w:r>
      <w:r>
        <w:t>PCRF</w:t>
      </w:r>
      <w:r>
        <w:tab/>
      </w:r>
      <w:r>
        <w:fldChar w:fldCharType="begin" w:fldLock="1"/>
      </w:r>
      <w:r>
        <w:instrText xml:space="preserve"> PAGEREF _Toc343033464 \h </w:instrText>
      </w:r>
      <w:r>
        <w:fldChar w:fldCharType="separate"/>
      </w:r>
      <w:r>
        <w:t>30</w:t>
      </w:r>
      <w:r>
        <w:fldChar w:fldCharType="end"/>
      </w:r>
    </w:p>
    <w:p w14:paraId="78D10F1D" w14:textId="77777777" w:rsidR="00BA5A1C" w:rsidRDefault="00BA5A1C">
      <w:pPr>
        <w:pStyle w:val="TOC3"/>
        <w:rPr>
          <w:rFonts w:eastAsia="바탕"/>
          <w:sz w:val="24"/>
          <w:szCs w:val="24"/>
          <w:lang w:eastAsia="ko-KR"/>
        </w:rPr>
      </w:pPr>
      <w:r>
        <w:t>4a.4.2</w:t>
      </w:r>
      <w:r>
        <w:rPr>
          <w:rFonts w:eastAsia="바탕"/>
          <w:sz w:val="24"/>
          <w:szCs w:val="24"/>
        </w:rPr>
        <w:tab/>
      </w:r>
      <w:r>
        <w:t>BBERF</w:t>
      </w:r>
      <w:r>
        <w:tab/>
      </w:r>
      <w:r>
        <w:fldChar w:fldCharType="begin" w:fldLock="1"/>
      </w:r>
      <w:r>
        <w:instrText xml:space="preserve"> PAGEREF _Toc343033465 \h </w:instrText>
      </w:r>
      <w:r>
        <w:fldChar w:fldCharType="separate"/>
      </w:r>
      <w:r>
        <w:t>31</w:t>
      </w:r>
      <w:r>
        <w:fldChar w:fldCharType="end"/>
      </w:r>
    </w:p>
    <w:p w14:paraId="073DC73F" w14:textId="77777777" w:rsidR="00BA5A1C" w:rsidRDefault="00BA5A1C">
      <w:pPr>
        <w:pStyle w:val="TOC2"/>
        <w:rPr>
          <w:rFonts w:eastAsia="바탕"/>
          <w:sz w:val="24"/>
          <w:szCs w:val="24"/>
          <w:lang w:eastAsia="ko-KR"/>
        </w:rPr>
      </w:pPr>
      <w:r>
        <w:t>4a.5</w:t>
      </w:r>
      <w:r>
        <w:rPr>
          <w:rFonts w:eastAsia="바탕"/>
          <w:sz w:val="24"/>
          <w:szCs w:val="24"/>
        </w:rPr>
        <w:tab/>
      </w:r>
      <w:r>
        <w:rPr>
          <w:lang w:eastAsia="ja-JP"/>
        </w:rPr>
        <w:t>PCC procedures</w:t>
      </w:r>
      <w:r>
        <w:t xml:space="preserve"> over Gxx reference points</w:t>
      </w:r>
      <w:r>
        <w:tab/>
      </w:r>
      <w:r>
        <w:fldChar w:fldCharType="begin" w:fldLock="1"/>
      </w:r>
      <w:r>
        <w:instrText xml:space="preserve"> PAGEREF _Toc343033466 \h </w:instrText>
      </w:r>
      <w:r>
        <w:fldChar w:fldCharType="separate"/>
      </w:r>
      <w:r>
        <w:t>31</w:t>
      </w:r>
      <w:r>
        <w:fldChar w:fldCharType="end"/>
      </w:r>
    </w:p>
    <w:p w14:paraId="68116B2A" w14:textId="77777777" w:rsidR="00BA5A1C" w:rsidRDefault="00BA5A1C">
      <w:pPr>
        <w:pStyle w:val="TOC3"/>
        <w:rPr>
          <w:rFonts w:eastAsia="바탕"/>
          <w:sz w:val="24"/>
          <w:szCs w:val="24"/>
          <w:lang w:eastAsia="ko-KR"/>
        </w:rPr>
      </w:pPr>
      <w:r>
        <w:t>4a.5.1</w:t>
      </w:r>
      <w:r>
        <w:rPr>
          <w:rFonts w:eastAsia="바탕"/>
          <w:sz w:val="24"/>
          <w:szCs w:val="24"/>
          <w:lang w:eastAsia="ko-KR"/>
        </w:rPr>
        <w:tab/>
      </w:r>
      <w:r>
        <w:t>Gateway control and QoS Rules Request</w:t>
      </w:r>
      <w:r>
        <w:tab/>
      </w:r>
      <w:r>
        <w:fldChar w:fldCharType="begin" w:fldLock="1"/>
      </w:r>
      <w:r>
        <w:instrText xml:space="preserve"> PAGEREF _Toc343033467 \h </w:instrText>
      </w:r>
      <w:r>
        <w:fldChar w:fldCharType="separate"/>
      </w:r>
      <w:r>
        <w:t>31</w:t>
      </w:r>
      <w:r>
        <w:fldChar w:fldCharType="end"/>
      </w:r>
    </w:p>
    <w:p w14:paraId="7F491BB2" w14:textId="77777777" w:rsidR="00BA5A1C" w:rsidRDefault="00BA5A1C">
      <w:pPr>
        <w:pStyle w:val="TOC3"/>
        <w:rPr>
          <w:rFonts w:eastAsia="바탕"/>
          <w:sz w:val="24"/>
          <w:szCs w:val="24"/>
          <w:lang w:eastAsia="ko-KR"/>
        </w:rPr>
      </w:pPr>
      <w:r>
        <w:t>4a.5.2</w:t>
      </w:r>
      <w:r>
        <w:rPr>
          <w:rFonts w:eastAsia="바탕"/>
          <w:sz w:val="24"/>
          <w:szCs w:val="24"/>
          <w:lang w:eastAsia="ko-KR"/>
        </w:rPr>
        <w:tab/>
      </w:r>
      <w:r>
        <w:t>Gateway control and QoS Rules Provision</w:t>
      </w:r>
      <w:r>
        <w:tab/>
      </w:r>
      <w:r>
        <w:fldChar w:fldCharType="begin" w:fldLock="1"/>
      </w:r>
      <w:r>
        <w:instrText xml:space="preserve"> PAGEREF _Toc343033468 \h </w:instrText>
      </w:r>
      <w:r>
        <w:fldChar w:fldCharType="separate"/>
      </w:r>
      <w:r>
        <w:t>33</w:t>
      </w:r>
      <w:r>
        <w:fldChar w:fldCharType="end"/>
      </w:r>
    </w:p>
    <w:p w14:paraId="32B87C04" w14:textId="77777777" w:rsidR="00BA5A1C" w:rsidRDefault="00BA5A1C">
      <w:pPr>
        <w:pStyle w:val="TOC4"/>
        <w:rPr>
          <w:rFonts w:eastAsia="바탕"/>
          <w:sz w:val="24"/>
          <w:szCs w:val="24"/>
          <w:lang w:eastAsia="ko-KR"/>
        </w:rPr>
      </w:pPr>
      <w:r>
        <w:t>4a.5.2.1</w:t>
      </w:r>
      <w:r>
        <w:rPr>
          <w:rFonts w:eastAsia="바탕"/>
          <w:sz w:val="24"/>
          <w:szCs w:val="24"/>
        </w:rPr>
        <w:tab/>
      </w:r>
      <w:r>
        <w:rPr>
          <w:lang w:eastAsia="ja-JP"/>
        </w:rPr>
        <w:t>Overview</w:t>
      </w:r>
      <w:r>
        <w:tab/>
      </w:r>
      <w:r>
        <w:fldChar w:fldCharType="begin" w:fldLock="1"/>
      </w:r>
      <w:r>
        <w:instrText xml:space="preserve"> PAGEREF _Toc343033469 \h </w:instrText>
      </w:r>
      <w:r>
        <w:fldChar w:fldCharType="separate"/>
      </w:r>
      <w:r>
        <w:t>33</w:t>
      </w:r>
      <w:r>
        <w:fldChar w:fldCharType="end"/>
      </w:r>
    </w:p>
    <w:p w14:paraId="6A7A8522" w14:textId="77777777" w:rsidR="00BA5A1C" w:rsidRDefault="00BA5A1C">
      <w:pPr>
        <w:pStyle w:val="TOC3"/>
        <w:rPr>
          <w:rFonts w:eastAsia="바탕"/>
          <w:sz w:val="24"/>
          <w:szCs w:val="24"/>
          <w:lang w:eastAsia="ko-KR"/>
        </w:rPr>
      </w:pPr>
      <w:r>
        <w:t>4a.5.3</w:t>
      </w:r>
      <w:r>
        <w:rPr>
          <w:rFonts w:eastAsia="바탕"/>
          <w:sz w:val="24"/>
          <w:szCs w:val="24"/>
          <w:lang w:eastAsia="ko-KR"/>
        </w:rPr>
        <w:tab/>
      </w:r>
      <w:r>
        <w:t>Gateway Control Session Termination</w:t>
      </w:r>
      <w:r>
        <w:tab/>
      </w:r>
      <w:r>
        <w:fldChar w:fldCharType="begin" w:fldLock="1"/>
      </w:r>
      <w:r>
        <w:instrText xml:space="preserve"> PAGEREF _Toc343033470 \h </w:instrText>
      </w:r>
      <w:r>
        <w:fldChar w:fldCharType="separate"/>
      </w:r>
      <w:r>
        <w:t>34</w:t>
      </w:r>
      <w:r>
        <w:fldChar w:fldCharType="end"/>
      </w:r>
    </w:p>
    <w:p w14:paraId="795267D4" w14:textId="77777777" w:rsidR="00BA5A1C" w:rsidRDefault="00BA5A1C">
      <w:pPr>
        <w:pStyle w:val="TOC3"/>
        <w:rPr>
          <w:rFonts w:eastAsia="바탕"/>
          <w:sz w:val="24"/>
          <w:szCs w:val="24"/>
          <w:lang w:eastAsia="ko-KR"/>
        </w:rPr>
      </w:pPr>
      <w:r>
        <w:t>4a.5.</w:t>
      </w:r>
      <w:r w:rsidRPr="00DB5AA6">
        <w:rPr>
          <w:rFonts w:eastAsia="바탕"/>
          <w:lang w:eastAsia="ko-KR"/>
        </w:rPr>
        <w:t>4</w:t>
      </w:r>
      <w:r>
        <w:rPr>
          <w:rFonts w:eastAsia="바탕"/>
          <w:sz w:val="24"/>
          <w:szCs w:val="24"/>
          <w:lang w:eastAsia="ko-KR"/>
        </w:rPr>
        <w:tab/>
      </w:r>
      <w:r>
        <w:t>Request of Gateway Control Session Termination</w:t>
      </w:r>
      <w:r>
        <w:tab/>
      </w:r>
      <w:r>
        <w:fldChar w:fldCharType="begin" w:fldLock="1"/>
      </w:r>
      <w:r>
        <w:instrText xml:space="preserve"> PAGEREF _Toc343033471 \h </w:instrText>
      </w:r>
      <w:r>
        <w:fldChar w:fldCharType="separate"/>
      </w:r>
      <w:r>
        <w:t>34</w:t>
      </w:r>
      <w:r>
        <w:fldChar w:fldCharType="end"/>
      </w:r>
    </w:p>
    <w:p w14:paraId="6966213B" w14:textId="77777777" w:rsidR="00BA5A1C" w:rsidRDefault="00BA5A1C">
      <w:pPr>
        <w:pStyle w:val="TOC3"/>
        <w:rPr>
          <w:rFonts w:eastAsia="바탕"/>
          <w:sz w:val="24"/>
          <w:szCs w:val="24"/>
          <w:lang w:eastAsia="ko-KR"/>
        </w:rPr>
      </w:pPr>
      <w:r>
        <w:t>4a.5.</w:t>
      </w:r>
      <w:r w:rsidRPr="00DB5AA6">
        <w:rPr>
          <w:rFonts w:eastAsia="바탕"/>
          <w:lang w:eastAsia="ko-KR"/>
        </w:rPr>
        <w:t>5</w:t>
      </w:r>
      <w:r>
        <w:rPr>
          <w:rFonts w:eastAsia="바탕"/>
          <w:sz w:val="24"/>
          <w:szCs w:val="24"/>
          <w:lang w:eastAsia="ko-KR"/>
        </w:rPr>
        <w:tab/>
      </w:r>
      <w:r>
        <w:t>QoS Control Rule error handling</w:t>
      </w:r>
      <w:r>
        <w:tab/>
      </w:r>
      <w:r>
        <w:fldChar w:fldCharType="begin" w:fldLock="1"/>
      </w:r>
      <w:r>
        <w:instrText xml:space="preserve"> PAGEREF _Toc343033472 \h </w:instrText>
      </w:r>
      <w:r>
        <w:fldChar w:fldCharType="separate"/>
      </w:r>
      <w:r>
        <w:t>34</w:t>
      </w:r>
      <w:r>
        <w:fldChar w:fldCharType="end"/>
      </w:r>
    </w:p>
    <w:p w14:paraId="0E15BFF6" w14:textId="77777777" w:rsidR="00BA5A1C" w:rsidRDefault="00BA5A1C">
      <w:pPr>
        <w:pStyle w:val="TOC3"/>
        <w:rPr>
          <w:rFonts w:eastAsia="바탕"/>
          <w:sz w:val="24"/>
          <w:szCs w:val="24"/>
          <w:lang w:eastAsia="ko-KR"/>
        </w:rPr>
      </w:pPr>
      <w:r>
        <w:t>4a.5.</w:t>
      </w:r>
      <w:r w:rsidRPr="00DB5AA6">
        <w:rPr>
          <w:rFonts w:eastAsia="바탕"/>
          <w:lang w:eastAsia="ko-KR"/>
        </w:rPr>
        <w:t>6</w:t>
      </w:r>
      <w:r>
        <w:rPr>
          <w:rFonts w:eastAsia="바탕"/>
          <w:sz w:val="24"/>
          <w:szCs w:val="24"/>
          <w:lang w:eastAsia="ko-KR"/>
        </w:rPr>
        <w:tab/>
      </w:r>
      <w:r>
        <w:t>Gateway Control session to Gx session linking</w:t>
      </w:r>
      <w:r>
        <w:tab/>
      </w:r>
      <w:r>
        <w:fldChar w:fldCharType="begin" w:fldLock="1"/>
      </w:r>
      <w:r>
        <w:instrText xml:space="preserve"> PAGEREF _Toc343033473 \h </w:instrText>
      </w:r>
      <w:r>
        <w:fldChar w:fldCharType="separate"/>
      </w:r>
      <w:r>
        <w:t>34</w:t>
      </w:r>
      <w:r>
        <w:fldChar w:fldCharType="end"/>
      </w:r>
    </w:p>
    <w:p w14:paraId="7371E694" w14:textId="77777777" w:rsidR="00BA5A1C" w:rsidRDefault="00BA5A1C">
      <w:pPr>
        <w:pStyle w:val="TOC3"/>
        <w:rPr>
          <w:rFonts w:eastAsia="바탕"/>
          <w:sz w:val="24"/>
          <w:szCs w:val="24"/>
          <w:lang w:eastAsia="ko-KR"/>
        </w:rPr>
      </w:pPr>
      <w:r>
        <w:t>4a.5.</w:t>
      </w:r>
      <w:r w:rsidRPr="00DB5AA6">
        <w:rPr>
          <w:rFonts w:eastAsia="바탕"/>
          <w:lang w:eastAsia="ko-KR"/>
        </w:rPr>
        <w:t>7</w:t>
      </w:r>
      <w:r>
        <w:rPr>
          <w:rFonts w:eastAsia="바탕"/>
          <w:sz w:val="24"/>
          <w:szCs w:val="24"/>
          <w:lang w:eastAsia="ko-KR"/>
        </w:rPr>
        <w:tab/>
      </w:r>
      <w:r>
        <w:t>Multiple BBF support</w:t>
      </w:r>
      <w:r>
        <w:tab/>
      </w:r>
      <w:r>
        <w:fldChar w:fldCharType="begin" w:fldLock="1"/>
      </w:r>
      <w:r>
        <w:instrText xml:space="preserve"> PAGEREF _Toc343033474 \h </w:instrText>
      </w:r>
      <w:r>
        <w:fldChar w:fldCharType="separate"/>
      </w:r>
      <w:r>
        <w:t>35</w:t>
      </w:r>
      <w:r>
        <w:fldChar w:fldCharType="end"/>
      </w:r>
    </w:p>
    <w:p w14:paraId="73A7AE07" w14:textId="77777777" w:rsidR="00BA5A1C" w:rsidRDefault="00BA5A1C">
      <w:pPr>
        <w:pStyle w:val="TOC3"/>
        <w:rPr>
          <w:rFonts w:eastAsia="바탕"/>
          <w:sz w:val="24"/>
          <w:szCs w:val="24"/>
          <w:lang w:eastAsia="ko-KR"/>
        </w:rPr>
      </w:pPr>
      <w:r>
        <w:t>4a.5.</w:t>
      </w:r>
      <w:r w:rsidRPr="00DB5AA6">
        <w:rPr>
          <w:rFonts w:eastAsia="바탕"/>
          <w:lang w:eastAsia="ko-KR"/>
        </w:rPr>
        <w:t>8</w:t>
      </w:r>
      <w:r>
        <w:rPr>
          <w:rFonts w:eastAsia="바탕"/>
          <w:sz w:val="24"/>
          <w:szCs w:val="24"/>
          <w:lang w:eastAsia="ko-KR"/>
        </w:rPr>
        <w:tab/>
      </w:r>
      <w:r>
        <w:t>Provisioning of Event Triggers</w:t>
      </w:r>
      <w:r>
        <w:tab/>
      </w:r>
      <w:r>
        <w:fldChar w:fldCharType="begin" w:fldLock="1"/>
      </w:r>
      <w:r>
        <w:instrText xml:space="preserve"> PAGEREF _Toc343033475 \h </w:instrText>
      </w:r>
      <w:r>
        <w:fldChar w:fldCharType="separate"/>
      </w:r>
      <w:r>
        <w:t>36</w:t>
      </w:r>
      <w:r>
        <w:fldChar w:fldCharType="end"/>
      </w:r>
    </w:p>
    <w:p w14:paraId="02CC42E6" w14:textId="77777777" w:rsidR="00BA5A1C" w:rsidRPr="00BA5A1C" w:rsidRDefault="00BA5A1C">
      <w:pPr>
        <w:pStyle w:val="TOC3"/>
        <w:rPr>
          <w:rFonts w:eastAsia="바탕"/>
          <w:sz w:val="24"/>
          <w:szCs w:val="24"/>
          <w:lang w:val="fr-FR" w:eastAsia="ko-KR"/>
        </w:rPr>
      </w:pPr>
      <w:r w:rsidRPr="00BA5A1C">
        <w:rPr>
          <w:lang w:val="fr-FR"/>
        </w:rPr>
        <w:t>4a.5.</w:t>
      </w:r>
      <w:r w:rsidRPr="00BA5A1C">
        <w:rPr>
          <w:rFonts w:eastAsia="바탕"/>
          <w:lang w:val="fr-FR" w:eastAsia="ko-KR"/>
        </w:rPr>
        <w:t>9</w:t>
      </w:r>
      <w:r w:rsidRPr="00BA5A1C">
        <w:rPr>
          <w:lang w:val="fr-FR"/>
        </w:rPr>
        <w:t xml:space="preserve"> </w:t>
      </w:r>
      <w:r w:rsidRPr="00BA5A1C">
        <w:rPr>
          <w:rFonts w:eastAsia="바탕"/>
          <w:sz w:val="24"/>
          <w:szCs w:val="24"/>
          <w:lang w:val="fr-FR" w:eastAsia="ko-KR"/>
        </w:rPr>
        <w:tab/>
      </w:r>
      <w:r w:rsidRPr="00BA5A1C">
        <w:rPr>
          <w:lang w:val="fr-FR"/>
        </w:rPr>
        <w:t>Bearer Control Mode Selection</w:t>
      </w:r>
      <w:r w:rsidRPr="00BA5A1C">
        <w:rPr>
          <w:lang w:val="fr-FR"/>
        </w:rPr>
        <w:tab/>
      </w:r>
      <w:r>
        <w:fldChar w:fldCharType="begin" w:fldLock="1"/>
      </w:r>
      <w:r w:rsidRPr="00BA5A1C">
        <w:rPr>
          <w:lang w:val="fr-FR"/>
        </w:rPr>
        <w:instrText xml:space="preserve"> PAGEREF _Toc343033476 \h </w:instrText>
      </w:r>
      <w:r>
        <w:fldChar w:fldCharType="separate"/>
      </w:r>
      <w:r w:rsidRPr="00BA5A1C">
        <w:rPr>
          <w:lang w:val="fr-FR"/>
        </w:rPr>
        <w:t>37</w:t>
      </w:r>
      <w:r>
        <w:fldChar w:fldCharType="end"/>
      </w:r>
    </w:p>
    <w:p w14:paraId="712F2ADF" w14:textId="77777777" w:rsidR="00BA5A1C" w:rsidRDefault="00BA5A1C">
      <w:pPr>
        <w:pStyle w:val="TOC3"/>
        <w:rPr>
          <w:rFonts w:eastAsia="바탕"/>
          <w:sz w:val="24"/>
          <w:szCs w:val="24"/>
          <w:lang w:eastAsia="ko-KR"/>
        </w:rPr>
      </w:pPr>
      <w:r>
        <w:t>4a.5.</w:t>
      </w:r>
      <w:r w:rsidRPr="00DB5AA6">
        <w:rPr>
          <w:rFonts w:eastAsia="바탕"/>
          <w:lang w:eastAsia="ko-KR"/>
        </w:rPr>
        <w:t>10</w:t>
      </w:r>
      <w:r>
        <w:rPr>
          <w:rFonts w:eastAsia="바탕"/>
          <w:sz w:val="24"/>
          <w:szCs w:val="24"/>
          <w:lang w:eastAsia="ko-KR"/>
        </w:rPr>
        <w:tab/>
      </w:r>
      <w:r>
        <w:t>Provisioning and Policy Enforcement of Authorized QoS</w:t>
      </w:r>
      <w:r>
        <w:tab/>
      </w:r>
      <w:r>
        <w:fldChar w:fldCharType="begin" w:fldLock="1"/>
      </w:r>
      <w:r>
        <w:instrText xml:space="preserve"> PAGEREF _Toc343033477 \h </w:instrText>
      </w:r>
      <w:r>
        <w:fldChar w:fldCharType="separate"/>
      </w:r>
      <w:r>
        <w:t>37</w:t>
      </w:r>
      <w:r>
        <w:fldChar w:fldCharType="end"/>
      </w:r>
    </w:p>
    <w:p w14:paraId="398CAB7E" w14:textId="77777777" w:rsidR="00BA5A1C" w:rsidRDefault="00BA5A1C">
      <w:pPr>
        <w:pStyle w:val="TOC4"/>
        <w:rPr>
          <w:rFonts w:eastAsia="바탕"/>
          <w:sz w:val="24"/>
          <w:szCs w:val="24"/>
          <w:lang w:eastAsia="ko-KR"/>
        </w:rPr>
      </w:pPr>
      <w:r>
        <w:t>4a.5.</w:t>
      </w:r>
      <w:r w:rsidRPr="00DB5AA6">
        <w:rPr>
          <w:rFonts w:eastAsia="바탕"/>
        </w:rPr>
        <w:t>10</w:t>
      </w:r>
      <w:r>
        <w:t>.1</w:t>
      </w:r>
      <w:r>
        <w:rPr>
          <w:rFonts w:eastAsia="바탕"/>
          <w:sz w:val="24"/>
          <w:szCs w:val="24"/>
        </w:rPr>
        <w:tab/>
      </w:r>
      <w:r>
        <w:rPr>
          <w:lang w:eastAsia="ja-JP"/>
        </w:rPr>
        <w:t xml:space="preserve">Provisioning of authorized QoS </w:t>
      </w:r>
      <w:r>
        <w:t>for the Default EPS Bearer</w:t>
      </w:r>
      <w:r>
        <w:tab/>
      </w:r>
      <w:r>
        <w:fldChar w:fldCharType="begin" w:fldLock="1"/>
      </w:r>
      <w:r>
        <w:instrText xml:space="preserve"> PAGEREF _Toc343033478 \h </w:instrText>
      </w:r>
      <w:r>
        <w:fldChar w:fldCharType="separate"/>
      </w:r>
      <w:r>
        <w:t>37</w:t>
      </w:r>
      <w:r>
        <w:fldChar w:fldCharType="end"/>
      </w:r>
    </w:p>
    <w:p w14:paraId="649BE2B4" w14:textId="77777777" w:rsidR="00BA5A1C" w:rsidRDefault="00BA5A1C">
      <w:pPr>
        <w:pStyle w:val="TOC4"/>
        <w:rPr>
          <w:rFonts w:eastAsia="바탕"/>
          <w:sz w:val="24"/>
          <w:szCs w:val="24"/>
          <w:lang w:eastAsia="ko-KR"/>
        </w:rPr>
      </w:pPr>
      <w:r>
        <w:t>4a.5.</w:t>
      </w:r>
      <w:r w:rsidRPr="00DB5AA6">
        <w:rPr>
          <w:rFonts w:eastAsia="바탕"/>
        </w:rPr>
        <w:t>10</w:t>
      </w:r>
      <w:r>
        <w:t>.2</w:t>
      </w:r>
      <w:r>
        <w:rPr>
          <w:rFonts w:eastAsia="바탕"/>
          <w:sz w:val="24"/>
          <w:szCs w:val="24"/>
        </w:rPr>
        <w:tab/>
      </w:r>
      <w:r>
        <w:rPr>
          <w:lang w:eastAsia="ja-JP"/>
        </w:rPr>
        <w:t xml:space="preserve">Policy enforcement for authorized QoS </w:t>
      </w:r>
      <w:r>
        <w:t>of the Default EPS Bearer</w:t>
      </w:r>
      <w:r>
        <w:tab/>
      </w:r>
      <w:r>
        <w:fldChar w:fldCharType="begin" w:fldLock="1"/>
      </w:r>
      <w:r>
        <w:instrText xml:space="preserve"> PAGEREF _Toc343033479 \h </w:instrText>
      </w:r>
      <w:r>
        <w:fldChar w:fldCharType="separate"/>
      </w:r>
      <w:r>
        <w:t>37</w:t>
      </w:r>
      <w:r>
        <w:fldChar w:fldCharType="end"/>
      </w:r>
    </w:p>
    <w:p w14:paraId="4B54FCBD" w14:textId="77777777" w:rsidR="00BA5A1C" w:rsidRDefault="00BA5A1C">
      <w:pPr>
        <w:pStyle w:val="TOC4"/>
        <w:rPr>
          <w:rFonts w:eastAsia="바탕"/>
          <w:sz w:val="24"/>
          <w:szCs w:val="24"/>
          <w:lang w:eastAsia="ko-KR"/>
        </w:rPr>
      </w:pPr>
      <w:r>
        <w:t>4a.5.10.</w:t>
      </w:r>
      <w:r w:rsidRPr="00DB5AA6">
        <w:rPr>
          <w:rFonts w:eastAsia="바탕"/>
        </w:rPr>
        <w:t>3</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_Toc343033480 \h </w:instrText>
      </w:r>
      <w:r>
        <w:fldChar w:fldCharType="separate"/>
      </w:r>
      <w:r>
        <w:t>38</w:t>
      </w:r>
      <w:r>
        <w:fldChar w:fldCharType="end"/>
      </w:r>
    </w:p>
    <w:p w14:paraId="1670C756" w14:textId="77777777" w:rsidR="00BA5A1C" w:rsidRDefault="00BA5A1C">
      <w:pPr>
        <w:pStyle w:val="TOC4"/>
        <w:rPr>
          <w:rFonts w:eastAsia="바탕"/>
          <w:sz w:val="24"/>
          <w:szCs w:val="24"/>
          <w:lang w:eastAsia="ko-KR"/>
        </w:rPr>
      </w:pPr>
      <w:r>
        <w:t>4a.5.10.</w:t>
      </w:r>
      <w:r w:rsidRPr="00DB5AA6">
        <w:rPr>
          <w:rFonts w:eastAsia="바탕"/>
          <w:lang w:eastAsia="ko-KR"/>
        </w:rPr>
        <w:t>4</w:t>
      </w:r>
      <w:r>
        <w:rPr>
          <w:rFonts w:eastAsia="바탕"/>
          <w:sz w:val="24"/>
          <w:szCs w:val="24"/>
          <w:lang w:eastAsia="ko-KR"/>
        </w:rPr>
        <w:tab/>
      </w:r>
      <w:r>
        <w:t>Policy provisioning for authorized QoS per service data flow</w:t>
      </w:r>
      <w:r>
        <w:tab/>
      </w:r>
      <w:r>
        <w:fldChar w:fldCharType="begin" w:fldLock="1"/>
      </w:r>
      <w:r>
        <w:instrText xml:space="preserve"> PAGEREF _Toc343033481 \h </w:instrText>
      </w:r>
      <w:r>
        <w:fldChar w:fldCharType="separate"/>
      </w:r>
      <w:r>
        <w:t>38</w:t>
      </w:r>
      <w:r>
        <w:fldChar w:fldCharType="end"/>
      </w:r>
    </w:p>
    <w:p w14:paraId="7F9BFE90" w14:textId="77777777" w:rsidR="00BA5A1C" w:rsidRDefault="00BA5A1C">
      <w:pPr>
        <w:pStyle w:val="TOC4"/>
        <w:rPr>
          <w:rFonts w:eastAsia="바탕"/>
          <w:sz w:val="24"/>
          <w:szCs w:val="24"/>
          <w:lang w:eastAsia="ko-KR"/>
        </w:rPr>
      </w:pPr>
      <w:r>
        <w:t>4a.5.10.</w:t>
      </w:r>
      <w:r w:rsidRPr="00DB5AA6">
        <w:rPr>
          <w:rFonts w:eastAsia="바탕"/>
          <w:lang w:eastAsia="ko-KR"/>
        </w:rPr>
        <w:t>5</w:t>
      </w:r>
      <w:r>
        <w:rPr>
          <w:rFonts w:eastAsia="바탕"/>
          <w:sz w:val="24"/>
          <w:szCs w:val="24"/>
          <w:lang w:eastAsia="ko-KR"/>
        </w:rPr>
        <w:tab/>
      </w:r>
      <w:r>
        <w:t>Policy enforcement for authorized QoS per service data flow</w:t>
      </w:r>
      <w:r>
        <w:tab/>
      </w:r>
      <w:r>
        <w:fldChar w:fldCharType="begin" w:fldLock="1"/>
      </w:r>
      <w:r>
        <w:instrText xml:space="preserve"> PAGEREF _Toc343033482 \h </w:instrText>
      </w:r>
      <w:r>
        <w:fldChar w:fldCharType="separate"/>
      </w:r>
      <w:r>
        <w:t>38</w:t>
      </w:r>
      <w:r>
        <w:fldChar w:fldCharType="end"/>
      </w:r>
    </w:p>
    <w:p w14:paraId="1E81CFBA" w14:textId="77777777" w:rsidR="00BA5A1C" w:rsidRDefault="00BA5A1C">
      <w:pPr>
        <w:pStyle w:val="TOC3"/>
        <w:rPr>
          <w:rFonts w:eastAsia="바탕"/>
          <w:sz w:val="24"/>
          <w:szCs w:val="24"/>
          <w:lang w:eastAsia="ko-KR"/>
        </w:rPr>
      </w:pPr>
      <w:r>
        <w:t>4a.5.</w:t>
      </w:r>
      <w:r w:rsidRPr="00DB5AA6">
        <w:rPr>
          <w:rFonts w:eastAsia="바탕"/>
        </w:rPr>
        <w:t>11</w:t>
      </w:r>
      <w:r>
        <w:rPr>
          <w:rFonts w:eastAsia="바탕"/>
          <w:sz w:val="24"/>
          <w:szCs w:val="24"/>
          <w:lang w:eastAsia="ko-KR"/>
        </w:rPr>
        <w:tab/>
      </w:r>
      <w:r>
        <w:t>Trace activation/deactivation</w:t>
      </w:r>
      <w:r>
        <w:tab/>
      </w:r>
      <w:r>
        <w:fldChar w:fldCharType="begin" w:fldLock="1"/>
      </w:r>
      <w:r>
        <w:instrText xml:space="preserve"> PAGEREF _Toc343033483 \h </w:instrText>
      </w:r>
      <w:r>
        <w:fldChar w:fldCharType="separate"/>
      </w:r>
      <w:r>
        <w:t>38</w:t>
      </w:r>
      <w:r>
        <w:fldChar w:fldCharType="end"/>
      </w:r>
    </w:p>
    <w:p w14:paraId="750ADE52" w14:textId="77777777" w:rsidR="00BA5A1C" w:rsidRDefault="00BA5A1C">
      <w:pPr>
        <w:pStyle w:val="TOC3"/>
        <w:rPr>
          <w:rFonts w:eastAsia="바탕"/>
          <w:sz w:val="24"/>
          <w:szCs w:val="24"/>
          <w:lang w:eastAsia="ko-KR"/>
        </w:rPr>
      </w:pPr>
      <w:r>
        <w:t>4a.5.</w:t>
      </w:r>
      <w:r w:rsidRPr="00DB5AA6">
        <w:rPr>
          <w:rFonts w:eastAsia="바탕"/>
        </w:rPr>
        <w:t>12</w:t>
      </w:r>
      <w:r>
        <w:rPr>
          <w:rFonts w:eastAsia="바탕"/>
          <w:sz w:val="24"/>
          <w:szCs w:val="24"/>
          <w:lang w:eastAsia="ko-KR"/>
        </w:rPr>
        <w:tab/>
      </w:r>
      <w:r>
        <w:t>Time of the day procedures</w:t>
      </w:r>
      <w:r>
        <w:tab/>
      </w:r>
      <w:r>
        <w:fldChar w:fldCharType="begin" w:fldLock="1"/>
      </w:r>
      <w:r>
        <w:instrText xml:space="preserve"> PAGEREF _Toc343033484 \h </w:instrText>
      </w:r>
      <w:r>
        <w:fldChar w:fldCharType="separate"/>
      </w:r>
      <w:r>
        <w:t>38</w:t>
      </w:r>
      <w:r>
        <w:fldChar w:fldCharType="end"/>
      </w:r>
    </w:p>
    <w:p w14:paraId="3CFFE221" w14:textId="77777777" w:rsidR="00BA5A1C" w:rsidRDefault="00BA5A1C">
      <w:pPr>
        <w:pStyle w:val="TOC1"/>
        <w:rPr>
          <w:rFonts w:eastAsia="바탕"/>
          <w:sz w:val="24"/>
          <w:szCs w:val="24"/>
          <w:lang w:eastAsia="ko-KR"/>
        </w:rPr>
      </w:pPr>
      <w:r>
        <w:t>5</w:t>
      </w:r>
      <w:r>
        <w:rPr>
          <w:rFonts w:eastAsia="바탕"/>
          <w:sz w:val="24"/>
          <w:szCs w:val="24"/>
        </w:rPr>
        <w:tab/>
      </w:r>
      <w:r>
        <w:rPr>
          <w:lang w:eastAsia="ja-JP"/>
        </w:rPr>
        <w:t xml:space="preserve">Gx </w:t>
      </w:r>
      <w:r>
        <w:t>protocol</w:t>
      </w:r>
      <w:r>
        <w:tab/>
      </w:r>
      <w:r>
        <w:fldChar w:fldCharType="begin" w:fldLock="1"/>
      </w:r>
      <w:r>
        <w:instrText xml:space="preserve"> PAGEREF _Toc343033485 \h </w:instrText>
      </w:r>
      <w:r>
        <w:fldChar w:fldCharType="separate"/>
      </w:r>
      <w:r>
        <w:t>39</w:t>
      </w:r>
      <w:r>
        <w:fldChar w:fldCharType="end"/>
      </w:r>
    </w:p>
    <w:p w14:paraId="3F92ED05" w14:textId="77777777" w:rsidR="00BA5A1C" w:rsidRDefault="00BA5A1C">
      <w:pPr>
        <w:pStyle w:val="TOC2"/>
        <w:rPr>
          <w:rFonts w:eastAsia="바탕"/>
          <w:sz w:val="24"/>
          <w:szCs w:val="24"/>
          <w:lang w:eastAsia="ko-KR"/>
        </w:rPr>
      </w:pPr>
      <w:r>
        <w:t>5.1</w:t>
      </w:r>
      <w:r>
        <w:rPr>
          <w:rFonts w:eastAsia="바탕"/>
          <w:sz w:val="24"/>
          <w:szCs w:val="24"/>
          <w:lang w:eastAsia="ko-KR"/>
        </w:rPr>
        <w:tab/>
      </w:r>
      <w:r>
        <w:t>Protocol support</w:t>
      </w:r>
      <w:r>
        <w:tab/>
      </w:r>
      <w:r>
        <w:fldChar w:fldCharType="begin" w:fldLock="1"/>
      </w:r>
      <w:r>
        <w:instrText xml:space="preserve"> PAGEREF _Toc343033486 \h </w:instrText>
      </w:r>
      <w:r>
        <w:fldChar w:fldCharType="separate"/>
      </w:r>
      <w:r>
        <w:t>39</w:t>
      </w:r>
      <w:r>
        <w:fldChar w:fldCharType="end"/>
      </w:r>
    </w:p>
    <w:p w14:paraId="029BBB47" w14:textId="77777777" w:rsidR="00BA5A1C" w:rsidRDefault="00BA5A1C">
      <w:pPr>
        <w:pStyle w:val="TOC2"/>
        <w:rPr>
          <w:rFonts w:eastAsia="바탕"/>
          <w:sz w:val="24"/>
          <w:szCs w:val="24"/>
          <w:lang w:eastAsia="ko-KR"/>
        </w:rPr>
      </w:pPr>
      <w:r>
        <w:t>5.2</w:t>
      </w:r>
      <w:r>
        <w:rPr>
          <w:rFonts w:eastAsia="바탕"/>
          <w:sz w:val="24"/>
          <w:szCs w:val="24"/>
          <w:lang w:eastAsia="ko-KR"/>
        </w:rPr>
        <w:tab/>
      </w:r>
      <w:r>
        <w:t>Initialization, maintenance and termination of connection and session</w:t>
      </w:r>
      <w:r>
        <w:tab/>
      </w:r>
      <w:r>
        <w:fldChar w:fldCharType="begin" w:fldLock="1"/>
      </w:r>
      <w:r>
        <w:instrText xml:space="preserve"> PAGEREF _Toc343033487 \h </w:instrText>
      </w:r>
      <w:r>
        <w:fldChar w:fldCharType="separate"/>
      </w:r>
      <w:r>
        <w:t>40</w:t>
      </w:r>
      <w:r>
        <w:fldChar w:fldCharType="end"/>
      </w:r>
    </w:p>
    <w:p w14:paraId="2B6C39D5" w14:textId="77777777" w:rsidR="00BA5A1C" w:rsidRDefault="00BA5A1C">
      <w:pPr>
        <w:pStyle w:val="TOC2"/>
        <w:rPr>
          <w:rFonts w:eastAsia="바탕"/>
          <w:sz w:val="24"/>
          <w:szCs w:val="24"/>
          <w:lang w:eastAsia="ko-KR"/>
        </w:rPr>
      </w:pPr>
      <w:r>
        <w:t>5.3</w:t>
      </w:r>
      <w:r>
        <w:rPr>
          <w:rFonts w:eastAsia="바탕"/>
          <w:sz w:val="24"/>
          <w:szCs w:val="24"/>
          <w:lang w:eastAsia="ko-KR"/>
        </w:rPr>
        <w:tab/>
      </w:r>
      <w:r>
        <w:t>Gx specific AVPs</w:t>
      </w:r>
      <w:r>
        <w:tab/>
      </w:r>
      <w:r>
        <w:fldChar w:fldCharType="begin" w:fldLock="1"/>
      </w:r>
      <w:r>
        <w:instrText xml:space="preserve"> PAGEREF _Toc343033488 \h </w:instrText>
      </w:r>
      <w:r>
        <w:fldChar w:fldCharType="separate"/>
      </w:r>
      <w:r>
        <w:t>40</w:t>
      </w:r>
      <w:r>
        <w:fldChar w:fldCharType="end"/>
      </w:r>
    </w:p>
    <w:p w14:paraId="71F36C35" w14:textId="77777777" w:rsidR="00BA5A1C" w:rsidRDefault="00BA5A1C">
      <w:pPr>
        <w:pStyle w:val="TOC3"/>
        <w:rPr>
          <w:rFonts w:eastAsia="바탕"/>
          <w:sz w:val="24"/>
          <w:szCs w:val="24"/>
          <w:lang w:eastAsia="ko-KR"/>
        </w:rPr>
      </w:pPr>
      <w:r>
        <w:t>5.3.1</w:t>
      </w:r>
      <w:r>
        <w:rPr>
          <w:rFonts w:eastAsia="바탕"/>
          <w:sz w:val="24"/>
          <w:szCs w:val="24"/>
          <w:lang w:eastAsia="ko-KR"/>
        </w:rPr>
        <w:tab/>
      </w:r>
      <w:r>
        <w:t>Bearer-Usage AVP (3GPP-GPRS and 3GPP-EPS access types)</w:t>
      </w:r>
      <w:r>
        <w:tab/>
      </w:r>
      <w:r>
        <w:fldChar w:fldCharType="begin" w:fldLock="1"/>
      </w:r>
      <w:r>
        <w:instrText xml:space="preserve"> PAGEREF _Toc343033489 \h </w:instrText>
      </w:r>
      <w:r>
        <w:fldChar w:fldCharType="separate"/>
      </w:r>
      <w:r>
        <w:t>43</w:t>
      </w:r>
      <w:r>
        <w:fldChar w:fldCharType="end"/>
      </w:r>
    </w:p>
    <w:p w14:paraId="228B1734" w14:textId="77777777" w:rsidR="00BA5A1C" w:rsidRDefault="00BA5A1C">
      <w:pPr>
        <w:pStyle w:val="TOC3"/>
        <w:rPr>
          <w:rFonts w:eastAsia="바탕"/>
          <w:sz w:val="24"/>
          <w:szCs w:val="24"/>
          <w:lang w:eastAsia="ko-KR"/>
        </w:rPr>
      </w:pPr>
      <w:r>
        <w:t>5.3.2</w:t>
      </w:r>
      <w:r>
        <w:rPr>
          <w:rFonts w:eastAsia="바탕"/>
          <w:sz w:val="24"/>
          <w:szCs w:val="24"/>
          <w:lang w:eastAsia="ko-KR"/>
        </w:rPr>
        <w:tab/>
      </w:r>
      <w:r>
        <w:t>Charging-Rule-Install AVP (All access types)</w:t>
      </w:r>
      <w:r>
        <w:tab/>
      </w:r>
      <w:r>
        <w:fldChar w:fldCharType="begin" w:fldLock="1"/>
      </w:r>
      <w:r>
        <w:instrText xml:space="preserve"> PAGEREF _Toc343033490 \h </w:instrText>
      </w:r>
      <w:r>
        <w:fldChar w:fldCharType="separate"/>
      </w:r>
      <w:r>
        <w:t>43</w:t>
      </w:r>
      <w:r>
        <w:fldChar w:fldCharType="end"/>
      </w:r>
    </w:p>
    <w:p w14:paraId="4D05F9BC" w14:textId="77777777" w:rsidR="00BA5A1C" w:rsidRDefault="00BA5A1C">
      <w:pPr>
        <w:pStyle w:val="TOC3"/>
        <w:rPr>
          <w:rFonts w:eastAsia="바탕"/>
          <w:sz w:val="24"/>
          <w:szCs w:val="24"/>
          <w:lang w:eastAsia="ko-KR"/>
        </w:rPr>
      </w:pPr>
      <w:r>
        <w:t>5.3.3</w:t>
      </w:r>
      <w:r>
        <w:rPr>
          <w:rFonts w:eastAsia="바탕"/>
          <w:sz w:val="24"/>
          <w:szCs w:val="24"/>
          <w:lang w:eastAsia="ko-KR"/>
        </w:rPr>
        <w:tab/>
      </w:r>
      <w:r>
        <w:t>Charging-Rule-Remove AVP (All access types)</w:t>
      </w:r>
      <w:r>
        <w:tab/>
      </w:r>
      <w:r>
        <w:fldChar w:fldCharType="begin" w:fldLock="1"/>
      </w:r>
      <w:r>
        <w:instrText xml:space="preserve"> PAGEREF _Toc343033491 \h </w:instrText>
      </w:r>
      <w:r>
        <w:fldChar w:fldCharType="separate"/>
      </w:r>
      <w:r>
        <w:t>43</w:t>
      </w:r>
      <w:r>
        <w:fldChar w:fldCharType="end"/>
      </w:r>
    </w:p>
    <w:p w14:paraId="794A84F3" w14:textId="77777777" w:rsidR="00BA5A1C" w:rsidRDefault="00BA5A1C">
      <w:pPr>
        <w:pStyle w:val="TOC3"/>
        <w:rPr>
          <w:rFonts w:eastAsia="바탕"/>
          <w:sz w:val="24"/>
          <w:szCs w:val="24"/>
          <w:lang w:eastAsia="ko-KR"/>
        </w:rPr>
      </w:pPr>
      <w:r>
        <w:t>5.3.4</w:t>
      </w:r>
      <w:r>
        <w:rPr>
          <w:rFonts w:eastAsia="바탕"/>
          <w:sz w:val="24"/>
          <w:szCs w:val="24"/>
          <w:lang w:eastAsia="ko-KR"/>
        </w:rPr>
        <w:tab/>
      </w:r>
      <w:r>
        <w:t>Charging-Rule-Definition AVP (All access types)</w:t>
      </w:r>
      <w:r>
        <w:tab/>
      </w:r>
      <w:r>
        <w:fldChar w:fldCharType="begin" w:fldLock="1"/>
      </w:r>
      <w:r>
        <w:instrText xml:space="preserve"> PAGEREF _Toc343033492 \h </w:instrText>
      </w:r>
      <w:r>
        <w:fldChar w:fldCharType="separate"/>
      </w:r>
      <w:r>
        <w:t>44</w:t>
      </w:r>
      <w:r>
        <w:fldChar w:fldCharType="end"/>
      </w:r>
    </w:p>
    <w:p w14:paraId="3ADB4E72" w14:textId="77777777" w:rsidR="00BA5A1C" w:rsidRDefault="00BA5A1C">
      <w:pPr>
        <w:pStyle w:val="TOC3"/>
        <w:rPr>
          <w:rFonts w:eastAsia="바탕"/>
          <w:sz w:val="24"/>
          <w:szCs w:val="24"/>
          <w:lang w:eastAsia="ko-KR"/>
        </w:rPr>
      </w:pPr>
      <w:r>
        <w:t>5.3.5</w:t>
      </w:r>
      <w:r>
        <w:rPr>
          <w:rFonts w:eastAsia="바탕"/>
          <w:sz w:val="24"/>
          <w:szCs w:val="24"/>
          <w:lang w:eastAsia="ko-KR"/>
        </w:rPr>
        <w:tab/>
      </w:r>
      <w:r>
        <w:t>Charging-Rule-Base-Name AVP (All access types)</w:t>
      </w:r>
      <w:r>
        <w:tab/>
      </w:r>
      <w:r>
        <w:fldChar w:fldCharType="begin" w:fldLock="1"/>
      </w:r>
      <w:r>
        <w:instrText xml:space="preserve"> PAGEREF _Toc343033493 \h </w:instrText>
      </w:r>
      <w:r>
        <w:fldChar w:fldCharType="separate"/>
      </w:r>
      <w:r>
        <w:t>44</w:t>
      </w:r>
      <w:r>
        <w:fldChar w:fldCharType="end"/>
      </w:r>
    </w:p>
    <w:p w14:paraId="0A5D421C" w14:textId="77777777" w:rsidR="00BA5A1C" w:rsidRDefault="00BA5A1C">
      <w:pPr>
        <w:pStyle w:val="TOC3"/>
        <w:rPr>
          <w:rFonts w:eastAsia="바탕"/>
          <w:sz w:val="24"/>
          <w:szCs w:val="24"/>
          <w:lang w:eastAsia="ko-KR"/>
        </w:rPr>
      </w:pPr>
      <w:r>
        <w:t>5.3.6</w:t>
      </w:r>
      <w:r>
        <w:rPr>
          <w:rFonts w:eastAsia="바탕"/>
          <w:sz w:val="24"/>
          <w:szCs w:val="24"/>
          <w:lang w:eastAsia="ko-KR"/>
        </w:rPr>
        <w:tab/>
      </w:r>
      <w:r>
        <w:t>Charging-Rule-Name AVP (All access types)</w:t>
      </w:r>
      <w:r>
        <w:tab/>
      </w:r>
      <w:r>
        <w:fldChar w:fldCharType="begin" w:fldLock="1"/>
      </w:r>
      <w:r>
        <w:instrText xml:space="preserve"> PAGEREF _Toc343033494 \h </w:instrText>
      </w:r>
      <w:r>
        <w:fldChar w:fldCharType="separate"/>
      </w:r>
      <w:r>
        <w:t>44</w:t>
      </w:r>
      <w:r>
        <w:fldChar w:fldCharType="end"/>
      </w:r>
    </w:p>
    <w:p w14:paraId="36BDE5B8" w14:textId="77777777" w:rsidR="00BA5A1C" w:rsidRDefault="00BA5A1C">
      <w:pPr>
        <w:pStyle w:val="TOC3"/>
        <w:rPr>
          <w:rFonts w:eastAsia="바탕"/>
          <w:sz w:val="24"/>
          <w:szCs w:val="24"/>
          <w:lang w:eastAsia="ko-KR"/>
        </w:rPr>
      </w:pPr>
      <w:r>
        <w:t>5.3.7</w:t>
      </w:r>
      <w:r>
        <w:rPr>
          <w:rFonts w:eastAsia="바탕"/>
          <w:sz w:val="24"/>
          <w:szCs w:val="24"/>
          <w:lang w:eastAsia="ko-KR"/>
        </w:rPr>
        <w:tab/>
      </w:r>
      <w:r>
        <w:t>Event-Trigger AVP (All access types)</w:t>
      </w:r>
      <w:r>
        <w:tab/>
      </w:r>
      <w:r>
        <w:fldChar w:fldCharType="begin" w:fldLock="1"/>
      </w:r>
      <w:r>
        <w:instrText xml:space="preserve"> PAGEREF _Toc343033495 \h </w:instrText>
      </w:r>
      <w:r>
        <w:fldChar w:fldCharType="separate"/>
      </w:r>
      <w:r>
        <w:t>44</w:t>
      </w:r>
      <w:r>
        <w:fldChar w:fldCharType="end"/>
      </w:r>
    </w:p>
    <w:p w14:paraId="2E228A81" w14:textId="77777777" w:rsidR="00BA5A1C" w:rsidRDefault="00BA5A1C">
      <w:pPr>
        <w:pStyle w:val="TOC3"/>
        <w:rPr>
          <w:rFonts w:eastAsia="바탕"/>
          <w:sz w:val="24"/>
          <w:szCs w:val="24"/>
          <w:lang w:eastAsia="ko-KR"/>
        </w:rPr>
      </w:pPr>
      <w:r>
        <w:t>5.3.8</w:t>
      </w:r>
      <w:r>
        <w:rPr>
          <w:rFonts w:eastAsia="바탕"/>
          <w:sz w:val="24"/>
          <w:szCs w:val="24"/>
          <w:lang w:eastAsia="ko-KR"/>
        </w:rPr>
        <w:tab/>
      </w:r>
      <w:r>
        <w:t>Metering-Method AVP (All access types)</w:t>
      </w:r>
      <w:r>
        <w:tab/>
      </w:r>
      <w:r>
        <w:fldChar w:fldCharType="begin" w:fldLock="1"/>
      </w:r>
      <w:r>
        <w:instrText xml:space="preserve"> PAGEREF _Toc343033496 \h </w:instrText>
      </w:r>
      <w:r>
        <w:fldChar w:fldCharType="separate"/>
      </w:r>
      <w:r>
        <w:t>49</w:t>
      </w:r>
      <w:r>
        <w:fldChar w:fldCharType="end"/>
      </w:r>
    </w:p>
    <w:p w14:paraId="7E28355A" w14:textId="77777777" w:rsidR="00BA5A1C" w:rsidRDefault="00BA5A1C">
      <w:pPr>
        <w:pStyle w:val="TOC3"/>
        <w:rPr>
          <w:rFonts w:eastAsia="바탕"/>
          <w:sz w:val="24"/>
          <w:szCs w:val="24"/>
          <w:lang w:eastAsia="ko-KR"/>
        </w:rPr>
      </w:pPr>
      <w:r>
        <w:t>5.3.9</w:t>
      </w:r>
      <w:r>
        <w:rPr>
          <w:rFonts w:eastAsia="바탕"/>
          <w:sz w:val="24"/>
          <w:szCs w:val="24"/>
          <w:lang w:eastAsia="ko-KR"/>
        </w:rPr>
        <w:tab/>
      </w:r>
      <w:r>
        <w:t>Offline AVP (All access types)</w:t>
      </w:r>
      <w:r>
        <w:tab/>
      </w:r>
      <w:r>
        <w:fldChar w:fldCharType="begin" w:fldLock="1"/>
      </w:r>
      <w:r>
        <w:instrText xml:space="preserve"> PAGEREF _Toc343033497 \h </w:instrText>
      </w:r>
      <w:r>
        <w:fldChar w:fldCharType="separate"/>
      </w:r>
      <w:r>
        <w:t>49</w:t>
      </w:r>
      <w:r>
        <w:fldChar w:fldCharType="end"/>
      </w:r>
    </w:p>
    <w:p w14:paraId="6793AA44" w14:textId="77777777" w:rsidR="00BA5A1C" w:rsidRDefault="00BA5A1C">
      <w:pPr>
        <w:pStyle w:val="TOC3"/>
        <w:rPr>
          <w:rFonts w:eastAsia="바탕"/>
          <w:sz w:val="24"/>
          <w:szCs w:val="24"/>
          <w:lang w:eastAsia="ko-KR"/>
        </w:rPr>
      </w:pPr>
      <w:r>
        <w:t>5.3.10</w:t>
      </w:r>
      <w:r>
        <w:rPr>
          <w:rFonts w:eastAsia="바탕"/>
          <w:sz w:val="24"/>
          <w:szCs w:val="24"/>
          <w:lang w:eastAsia="ko-KR"/>
        </w:rPr>
        <w:tab/>
      </w:r>
      <w:r>
        <w:t>Online AVP (All access types)</w:t>
      </w:r>
      <w:r>
        <w:tab/>
      </w:r>
      <w:r>
        <w:fldChar w:fldCharType="begin" w:fldLock="1"/>
      </w:r>
      <w:r>
        <w:instrText xml:space="preserve"> PAGEREF _Toc343033498 \h </w:instrText>
      </w:r>
      <w:r>
        <w:fldChar w:fldCharType="separate"/>
      </w:r>
      <w:r>
        <w:t>49</w:t>
      </w:r>
      <w:r>
        <w:fldChar w:fldCharType="end"/>
      </w:r>
    </w:p>
    <w:p w14:paraId="26F7D430" w14:textId="77777777" w:rsidR="00BA5A1C" w:rsidRDefault="00BA5A1C">
      <w:pPr>
        <w:pStyle w:val="TOC3"/>
        <w:rPr>
          <w:rFonts w:eastAsia="바탕"/>
          <w:sz w:val="24"/>
          <w:szCs w:val="24"/>
          <w:lang w:eastAsia="ko-KR"/>
        </w:rPr>
      </w:pPr>
      <w:r>
        <w:t>5.3.11</w:t>
      </w:r>
      <w:r>
        <w:rPr>
          <w:rFonts w:eastAsia="바탕"/>
          <w:sz w:val="24"/>
          <w:szCs w:val="24"/>
          <w:lang w:eastAsia="ko-KR"/>
        </w:rPr>
        <w:tab/>
      </w:r>
      <w:r>
        <w:t>Precedence AVP (All access types)</w:t>
      </w:r>
      <w:r>
        <w:tab/>
      </w:r>
      <w:r>
        <w:fldChar w:fldCharType="begin" w:fldLock="1"/>
      </w:r>
      <w:r>
        <w:instrText xml:space="preserve"> PAGEREF _Toc343033499 \h </w:instrText>
      </w:r>
      <w:r>
        <w:fldChar w:fldCharType="separate"/>
      </w:r>
      <w:r>
        <w:t>50</w:t>
      </w:r>
      <w:r>
        <w:fldChar w:fldCharType="end"/>
      </w:r>
    </w:p>
    <w:p w14:paraId="0C93F4FB" w14:textId="77777777" w:rsidR="00BA5A1C" w:rsidRDefault="00BA5A1C">
      <w:pPr>
        <w:pStyle w:val="TOC3"/>
        <w:rPr>
          <w:rFonts w:eastAsia="바탕"/>
          <w:sz w:val="24"/>
          <w:szCs w:val="24"/>
          <w:lang w:eastAsia="ko-KR"/>
        </w:rPr>
      </w:pPr>
      <w:r>
        <w:t>5.3.12</w:t>
      </w:r>
      <w:r>
        <w:rPr>
          <w:rFonts w:eastAsia="바탕"/>
          <w:sz w:val="24"/>
          <w:szCs w:val="24"/>
          <w:lang w:eastAsia="ko-KR"/>
        </w:rPr>
        <w:tab/>
      </w:r>
      <w:r>
        <w:t>Reporting-Level AVP (All access types)</w:t>
      </w:r>
      <w:r>
        <w:tab/>
      </w:r>
      <w:r>
        <w:fldChar w:fldCharType="begin" w:fldLock="1"/>
      </w:r>
      <w:r>
        <w:instrText xml:space="preserve"> PAGEREF _Toc343033500 \h </w:instrText>
      </w:r>
      <w:r>
        <w:fldChar w:fldCharType="separate"/>
      </w:r>
      <w:r>
        <w:t>50</w:t>
      </w:r>
      <w:r>
        <w:fldChar w:fldCharType="end"/>
      </w:r>
    </w:p>
    <w:p w14:paraId="2329F5DC" w14:textId="77777777" w:rsidR="00BA5A1C" w:rsidRDefault="00BA5A1C">
      <w:pPr>
        <w:pStyle w:val="TOC3"/>
        <w:rPr>
          <w:rFonts w:eastAsia="바탕"/>
          <w:sz w:val="24"/>
          <w:szCs w:val="24"/>
          <w:lang w:eastAsia="ko-KR"/>
        </w:rPr>
      </w:pPr>
      <w:r>
        <w:t>5.3.13</w:t>
      </w:r>
      <w:r>
        <w:rPr>
          <w:rFonts w:eastAsia="바탕"/>
          <w:sz w:val="24"/>
          <w:szCs w:val="24"/>
          <w:lang w:eastAsia="ko-KR"/>
        </w:rPr>
        <w:tab/>
      </w:r>
      <w:r>
        <w:t>TFT-Filter AVP (3GPP-GPRS access type only)</w:t>
      </w:r>
      <w:r>
        <w:tab/>
      </w:r>
      <w:r>
        <w:fldChar w:fldCharType="begin" w:fldLock="1"/>
      </w:r>
      <w:r>
        <w:instrText xml:space="preserve"> PAGEREF _Toc343033501 \h </w:instrText>
      </w:r>
      <w:r>
        <w:fldChar w:fldCharType="separate"/>
      </w:r>
      <w:r>
        <w:t>51</w:t>
      </w:r>
      <w:r>
        <w:fldChar w:fldCharType="end"/>
      </w:r>
    </w:p>
    <w:p w14:paraId="1BC9C700" w14:textId="77777777" w:rsidR="00BA5A1C" w:rsidRDefault="00BA5A1C">
      <w:pPr>
        <w:pStyle w:val="TOC3"/>
        <w:rPr>
          <w:rFonts w:eastAsia="바탕"/>
          <w:sz w:val="24"/>
          <w:szCs w:val="24"/>
          <w:lang w:eastAsia="ko-KR"/>
        </w:rPr>
      </w:pPr>
      <w:r>
        <w:t>5.3.14</w:t>
      </w:r>
      <w:r>
        <w:rPr>
          <w:rFonts w:eastAsia="바탕"/>
          <w:sz w:val="24"/>
          <w:szCs w:val="24"/>
          <w:lang w:eastAsia="ko-KR"/>
        </w:rPr>
        <w:tab/>
      </w:r>
      <w:r>
        <w:t>TFT-Packet-Filter-Information AVP (</w:t>
      </w:r>
      <w:r w:rsidRPr="00DB5AA6">
        <w:rPr>
          <w:lang w:val="en-US"/>
        </w:rPr>
        <w:t xml:space="preserve">3GPP-GPRS </w:t>
      </w:r>
      <w:r>
        <w:t>access type only)</w:t>
      </w:r>
      <w:r>
        <w:tab/>
      </w:r>
      <w:r>
        <w:fldChar w:fldCharType="begin" w:fldLock="1"/>
      </w:r>
      <w:r>
        <w:instrText xml:space="preserve"> PAGEREF _Toc343033502 \h </w:instrText>
      </w:r>
      <w:r>
        <w:fldChar w:fldCharType="separate"/>
      </w:r>
      <w:r>
        <w:t>51</w:t>
      </w:r>
      <w:r>
        <w:fldChar w:fldCharType="end"/>
      </w:r>
    </w:p>
    <w:p w14:paraId="26E408D1" w14:textId="77777777" w:rsidR="00BA5A1C" w:rsidRDefault="00BA5A1C">
      <w:pPr>
        <w:pStyle w:val="TOC3"/>
        <w:rPr>
          <w:rFonts w:eastAsia="바탕"/>
          <w:sz w:val="24"/>
          <w:szCs w:val="24"/>
          <w:lang w:eastAsia="ko-KR"/>
        </w:rPr>
      </w:pPr>
      <w:r>
        <w:t>5.3.15</w:t>
      </w:r>
      <w:r>
        <w:rPr>
          <w:rFonts w:eastAsia="바탕"/>
          <w:sz w:val="24"/>
          <w:szCs w:val="24"/>
          <w:lang w:eastAsia="ko-KR"/>
        </w:rPr>
        <w:tab/>
      </w:r>
      <w:r>
        <w:t>ToS-Traffic-Class AVP (All access types)</w:t>
      </w:r>
      <w:r>
        <w:tab/>
      </w:r>
      <w:r>
        <w:fldChar w:fldCharType="begin" w:fldLock="1"/>
      </w:r>
      <w:r>
        <w:instrText xml:space="preserve"> PAGEREF _Toc343033503 \h </w:instrText>
      </w:r>
      <w:r>
        <w:fldChar w:fldCharType="separate"/>
      </w:r>
      <w:r>
        <w:t>51</w:t>
      </w:r>
      <w:r>
        <w:fldChar w:fldCharType="end"/>
      </w:r>
    </w:p>
    <w:p w14:paraId="15330E26" w14:textId="77777777" w:rsidR="00BA5A1C" w:rsidRDefault="00BA5A1C">
      <w:pPr>
        <w:pStyle w:val="TOC3"/>
        <w:rPr>
          <w:rFonts w:eastAsia="바탕"/>
          <w:sz w:val="24"/>
          <w:szCs w:val="24"/>
          <w:lang w:eastAsia="ko-KR"/>
        </w:rPr>
      </w:pPr>
      <w:r>
        <w:t>5.3.16</w:t>
      </w:r>
      <w:r>
        <w:rPr>
          <w:rFonts w:eastAsia="바탕"/>
          <w:sz w:val="24"/>
          <w:szCs w:val="24"/>
          <w:lang w:eastAsia="ko-KR"/>
        </w:rPr>
        <w:tab/>
      </w:r>
      <w:r>
        <w:t>QoS-Information AVP (All access types)</w:t>
      </w:r>
      <w:r>
        <w:tab/>
      </w:r>
      <w:r>
        <w:fldChar w:fldCharType="begin" w:fldLock="1"/>
      </w:r>
      <w:r>
        <w:instrText xml:space="preserve"> PAGEREF _Toc343033504 \h </w:instrText>
      </w:r>
      <w:r>
        <w:fldChar w:fldCharType="separate"/>
      </w:r>
      <w:r>
        <w:t>52</w:t>
      </w:r>
      <w:r>
        <w:fldChar w:fldCharType="end"/>
      </w:r>
    </w:p>
    <w:p w14:paraId="62B28193" w14:textId="77777777" w:rsidR="00BA5A1C" w:rsidRDefault="00BA5A1C">
      <w:pPr>
        <w:pStyle w:val="TOC3"/>
        <w:rPr>
          <w:rFonts w:eastAsia="바탕"/>
          <w:sz w:val="24"/>
          <w:szCs w:val="24"/>
          <w:lang w:eastAsia="ko-KR"/>
        </w:rPr>
      </w:pPr>
      <w:r>
        <w:t>5.3.17</w:t>
      </w:r>
      <w:r>
        <w:rPr>
          <w:rFonts w:eastAsia="바탕"/>
          <w:sz w:val="24"/>
          <w:szCs w:val="24"/>
          <w:lang w:eastAsia="ko-KR"/>
        </w:rPr>
        <w:tab/>
      </w:r>
      <w:r>
        <w:t>QoS-Class-Identifier AVP (All access types)</w:t>
      </w:r>
      <w:r>
        <w:tab/>
      </w:r>
      <w:r>
        <w:fldChar w:fldCharType="begin" w:fldLock="1"/>
      </w:r>
      <w:r>
        <w:instrText xml:space="preserve"> PAGEREF _Toc343033505 \h </w:instrText>
      </w:r>
      <w:r>
        <w:fldChar w:fldCharType="separate"/>
      </w:r>
      <w:r>
        <w:t>53</w:t>
      </w:r>
      <w:r>
        <w:fldChar w:fldCharType="end"/>
      </w:r>
    </w:p>
    <w:p w14:paraId="7521BFF6" w14:textId="77777777" w:rsidR="00BA5A1C" w:rsidRDefault="00BA5A1C">
      <w:pPr>
        <w:pStyle w:val="TOC3"/>
        <w:rPr>
          <w:rFonts w:eastAsia="바탕"/>
          <w:sz w:val="24"/>
          <w:szCs w:val="24"/>
          <w:lang w:eastAsia="ko-KR"/>
        </w:rPr>
      </w:pPr>
      <w:r>
        <w:t>5.3.18</w:t>
      </w:r>
      <w:r>
        <w:rPr>
          <w:rFonts w:eastAsia="바탕"/>
          <w:sz w:val="24"/>
          <w:szCs w:val="24"/>
          <w:lang w:eastAsia="ko-KR"/>
        </w:rPr>
        <w:tab/>
      </w:r>
      <w:r>
        <w:t>Charging-Rule-Report AVP (All access types)</w:t>
      </w:r>
      <w:r>
        <w:tab/>
      </w:r>
      <w:r>
        <w:fldChar w:fldCharType="begin" w:fldLock="1"/>
      </w:r>
      <w:r>
        <w:instrText xml:space="preserve"> PAGEREF _Toc343033506 \h </w:instrText>
      </w:r>
      <w:r>
        <w:fldChar w:fldCharType="separate"/>
      </w:r>
      <w:r>
        <w:t>54</w:t>
      </w:r>
      <w:r>
        <w:fldChar w:fldCharType="end"/>
      </w:r>
    </w:p>
    <w:p w14:paraId="2ACE3F39" w14:textId="77777777" w:rsidR="00BA5A1C" w:rsidRDefault="00BA5A1C">
      <w:pPr>
        <w:pStyle w:val="TOC3"/>
        <w:rPr>
          <w:rFonts w:eastAsia="바탕"/>
          <w:sz w:val="24"/>
          <w:szCs w:val="24"/>
          <w:lang w:eastAsia="ko-KR"/>
        </w:rPr>
      </w:pPr>
      <w:r>
        <w:t>5.3.19</w:t>
      </w:r>
      <w:r>
        <w:rPr>
          <w:rFonts w:eastAsia="바탕"/>
          <w:sz w:val="24"/>
          <w:szCs w:val="24"/>
          <w:lang w:eastAsia="ko-KR"/>
        </w:rPr>
        <w:tab/>
      </w:r>
      <w:r>
        <w:t>PCC-Rule-Status AVP (All access types)</w:t>
      </w:r>
      <w:r>
        <w:tab/>
      </w:r>
      <w:r>
        <w:fldChar w:fldCharType="begin" w:fldLock="1"/>
      </w:r>
      <w:r>
        <w:instrText xml:space="preserve"> PAGEREF _Toc343033507 \h </w:instrText>
      </w:r>
      <w:r>
        <w:fldChar w:fldCharType="separate"/>
      </w:r>
      <w:r>
        <w:t>54</w:t>
      </w:r>
      <w:r>
        <w:fldChar w:fldCharType="end"/>
      </w:r>
    </w:p>
    <w:p w14:paraId="455C351D" w14:textId="77777777" w:rsidR="00BA5A1C" w:rsidRDefault="00BA5A1C">
      <w:pPr>
        <w:pStyle w:val="TOC3"/>
        <w:rPr>
          <w:rFonts w:eastAsia="바탕"/>
          <w:sz w:val="24"/>
          <w:szCs w:val="24"/>
          <w:lang w:eastAsia="ko-KR"/>
        </w:rPr>
      </w:pPr>
      <w:r>
        <w:t>5.3.20</w:t>
      </w:r>
      <w:r>
        <w:rPr>
          <w:rFonts w:eastAsia="바탕"/>
          <w:sz w:val="24"/>
          <w:szCs w:val="24"/>
          <w:lang w:eastAsia="ko-KR"/>
        </w:rPr>
        <w:tab/>
      </w:r>
      <w:r>
        <w:t>Bearer-Identifier AVP (Applicable access type 3GPP-GPRS)</w:t>
      </w:r>
      <w:r>
        <w:tab/>
      </w:r>
      <w:r>
        <w:fldChar w:fldCharType="begin" w:fldLock="1"/>
      </w:r>
      <w:r>
        <w:instrText xml:space="preserve"> PAGEREF _Toc343033508 \h </w:instrText>
      </w:r>
      <w:r>
        <w:fldChar w:fldCharType="separate"/>
      </w:r>
      <w:r>
        <w:t>54</w:t>
      </w:r>
      <w:r>
        <w:fldChar w:fldCharType="end"/>
      </w:r>
    </w:p>
    <w:p w14:paraId="7D6E7758" w14:textId="77777777" w:rsidR="00BA5A1C" w:rsidRDefault="00BA5A1C">
      <w:pPr>
        <w:pStyle w:val="TOC3"/>
        <w:rPr>
          <w:rFonts w:eastAsia="바탕"/>
          <w:sz w:val="24"/>
          <w:szCs w:val="24"/>
          <w:lang w:eastAsia="ko-KR"/>
        </w:rPr>
      </w:pPr>
      <w:r>
        <w:t>5.3.21</w:t>
      </w:r>
      <w:r>
        <w:rPr>
          <w:rFonts w:eastAsia="바탕"/>
          <w:sz w:val="24"/>
          <w:szCs w:val="24"/>
          <w:lang w:eastAsia="ko-KR"/>
        </w:rPr>
        <w:tab/>
      </w:r>
      <w:r>
        <w:t>Bearer-Operation AVP (Applicable access type 3GPP-GPRS)</w:t>
      </w:r>
      <w:r>
        <w:tab/>
      </w:r>
      <w:r>
        <w:fldChar w:fldCharType="begin" w:fldLock="1"/>
      </w:r>
      <w:r>
        <w:instrText xml:space="preserve"> PAGEREF _Toc343033509 \h </w:instrText>
      </w:r>
      <w:r>
        <w:fldChar w:fldCharType="separate"/>
      </w:r>
      <w:r>
        <w:t>55</w:t>
      </w:r>
      <w:r>
        <w:fldChar w:fldCharType="end"/>
      </w:r>
    </w:p>
    <w:p w14:paraId="11E554B2" w14:textId="77777777" w:rsidR="00BA5A1C" w:rsidRDefault="00BA5A1C">
      <w:pPr>
        <w:pStyle w:val="TOC3"/>
        <w:rPr>
          <w:rFonts w:eastAsia="바탕"/>
          <w:sz w:val="24"/>
          <w:szCs w:val="24"/>
          <w:lang w:eastAsia="ko-KR"/>
        </w:rPr>
      </w:pPr>
      <w:r>
        <w:t>5.3.22</w:t>
      </w:r>
      <w:r>
        <w:rPr>
          <w:rFonts w:eastAsia="바탕"/>
          <w:sz w:val="24"/>
          <w:szCs w:val="24"/>
          <w:lang w:eastAsia="ko-KR"/>
        </w:rPr>
        <w:tab/>
      </w:r>
      <w:r>
        <w:t>Access-Network-Charging-Identifier-Gx AVP (All access types)</w:t>
      </w:r>
      <w:r>
        <w:tab/>
      </w:r>
      <w:r>
        <w:fldChar w:fldCharType="begin" w:fldLock="1"/>
      </w:r>
      <w:r>
        <w:instrText xml:space="preserve"> PAGEREF _Toc343033510 \h </w:instrText>
      </w:r>
      <w:r>
        <w:fldChar w:fldCharType="separate"/>
      </w:r>
      <w:r>
        <w:t>55</w:t>
      </w:r>
      <w:r>
        <w:fldChar w:fldCharType="end"/>
      </w:r>
    </w:p>
    <w:p w14:paraId="25EEEF88" w14:textId="77777777" w:rsidR="00BA5A1C" w:rsidRDefault="00BA5A1C">
      <w:pPr>
        <w:pStyle w:val="TOC3"/>
        <w:rPr>
          <w:rFonts w:eastAsia="바탕"/>
          <w:sz w:val="24"/>
          <w:szCs w:val="24"/>
          <w:lang w:eastAsia="ko-KR"/>
        </w:rPr>
      </w:pPr>
      <w:r>
        <w:t>5.3.23</w:t>
      </w:r>
      <w:r>
        <w:rPr>
          <w:rFonts w:eastAsia="바탕"/>
          <w:sz w:val="24"/>
          <w:szCs w:val="24"/>
          <w:lang w:eastAsia="ko-KR"/>
        </w:rPr>
        <w:tab/>
      </w:r>
      <w:r>
        <w:t>Bearer-Control</w:t>
      </w:r>
      <w:r w:rsidRPr="00DB5AA6">
        <w:rPr>
          <w:rFonts w:eastAsia="바탕"/>
          <w:lang w:eastAsia="ko-KR"/>
        </w:rPr>
        <w:t>-</w:t>
      </w:r>
      <w:r>
        <w:t>Mode AVP</w:t>
      </w:r>
      <w:r>
        <w:tab/>
      </w:r>
      <w:r>
        <w:fldChar w:fldCharType="begin" w:fldLock="1"/>
      </w:r>
      <w:r>
        <w:instrText xml:space="preserve"> PAGEREF _Toc343033511 \h </w:instrText>
      </w:r>
      <w:r>
        <w:fldChar w:fldCharType="separate"/>
      </w:r>
      <w:r>
        <w:t>55</w:t>
      </w:r>
      <w:r>
        <w:fldChar w:fldCharType="end"/>
      </w:r>
    </w:p>
    <w:p w14:paraId="5A67F717" w14:textId="77777777" w:rsidR="00BA5A1C" w:rsidRDefault="00BA5A1C">
      <w:pPr>
        <w:pStyle w:val="TOC3"/>
        <w:rPr>
          <w:rFonts w:eastAsia="바탕"/>
          <w:sz w:val="24"/>
          <w:szCs w:val="24"/>
          <w:lang w:eastAsia="ko-KR"/>
        </w:rPr>
      </w:pPr>
      <w:r>
        <w:t>5.3.24</w:t>
      </w:r>
      <w:r>
        <w:rPr>
          <w:rFonts w:eastAsia="바탕"/>
          <w:sz w:val="24"/>
          <w:szCs w:val="24"/>
          <w:lang w:eastAsia="ko-KR"/>
        </w:rPr>
        <w:tab/>
      </w:r>
      <w:r>
        <w:t>Network</w:t>
      </w:r>
      <w:r w:rsidRPr="00DB5AA6">
        <w:rPr>
          <w:rFonts w:eastAsia="바탕"/>
          <w:lang w:eastAsia="ko-KR"/>
        </w:rPr>
        <w:t>-</w:t>
      </w:r>
      <w:r>
        <w:t>Request</w:t>
      </w:r>
      <w:r w:rsidRPr="00DB5AA6">
        <w:rPr>
          <w:rFonts w:eastAsia="바탕"/>
          <w:lang w:eastAsia="ko-KR"/>
        </w:rPr>
        <w:t>-</w:t>
      </w:r>
      <w:r>
        <w:t>Support AVP</w:t>
      </w:r>
      <w:r>
        <w:tab/>
      </w:r>
      <w:r>
        <w:fldChar w:fldCharType="begin" w:fldLock="1"/>
      </w:r>
      <w:r>
        <w:instrText xml:space="preserve"> PAGEREF _Toc343033512 \h </w:instrText>
      </w:r>
      <w:r>
        <w:fldChar w:fldCharType="separate"/>
      </w:r>
      <w:r>
        <w:t>56</w:t>
      </w:r>
      <w:r>
        <w:fldChar w:fldCharType="end"/>
      </w:r>
    </w:p>
    <w:p w14:paraId="617F2085" w14:textId="77777777" w:rsidR="00BA5A1C" w:rsidRDefault="00BA5A1C">
      <w:pPr>
        <w:pStyle w:val="TOC3"/>
        <w:rPr>
          <w:rFonts w:eastAsia="바탕"/>
          <w:sz w:val="24"/>
          <w:szCs w:val="24"/>
          <w:lang w:eastAsia="ko-KR"/>
        </w:rPr>
      </w:pPr>
      <w:r>
        <w:t>5.3.25</w:t>
      </w:r>
      <w:r>
        <w:rPr>
          <w:rFonts w:eastAsia="바탕"/>
          <w:sz w:val="24"/>
          <w:szCs w:val="24"/>
          <w:lang w:eastAsia="ko-KR"/>
        </w:rPr>
        <w:tab/>
      </w:r>
      <w:r>
        <w:t>Guaranteed-Bitrate-DL AVP</w:t>
      </w:r>
      <w:r>
        <w:tab/>
      </w:r>
      <w:r>
        <w:fldChar w:fldCharType="begin" w:fldLock="1"/>
      </w:r>
      <w:r>
        <w:instrText xml:space="preserve"> PAGEREF _Toc343033513 \h </w:instrText>
      </w:r>
      <w:r>
        <w:fldChar w:fldCharType="separate"/>
      </w:r>
      <w:r>
        <w:t>56</w:t>
      </w:r>
      <w:r>
        <w:fldChar w:fldCharType="end"/>
      </w:r>
    </w:p>
    <w:p w14:paraId="650F6F1F" w14:textId="77777777" w:rsidR="00BA5A1C" w:rsidRDefault="00BA5A1C">
      <w:pPr>
        <w:pStyle w:val="TOC3"/>
        <w:rPr>
          <w:rFonts w:eastAsia="바탕"/>
          <w:sz w:val="24"/>
          <w:szCs w:val="24"/>
          <w:lang w:eastAsia="ko-KR"/>
        </w:rPr>
      </w:pPr>
      <w:r>
        <w:t>5.3.26</w:t>
      </w:r>
      <w:r>
        <w:rPr>
          <w:rFonts w:eastAsia="바탕"/>
          <w:sz w:val="24"/>
          <w:szCs w:val="24"/>
          <w:lang w:eastAsia="ko-KR"/>
        </w:rPr>
        <w:tab/>
      </w:r>
      <w:r>
        <w:t>Guaranteed-Bitrate-UL AVP</w:t>
      </w:r>
      <w:r>
        <w:tab/>
      </w:r>
      <w:r>
        <w:fldChar w:fldCharType="begin" w:fldLock="1"/>
      </w:r>
      <w:r>
        <w:instrText xml:space="preserve"> PAGEREF _Toc343033514 \h </w:instrText>
      </w:r>
      <w:r>
        <w:fldChar w:fldCharType="separate"/>
      </w:r>
      <w:r>
        <w:t>56</w:t>
      </w:r>
      <w:r>
        <w:fldChar w:fldCharType="end"/>
      </w:r>
    </w:p>
    <w:p w14:paraId="1C26EC2E" w14:textId="77777777" w:rsidR="00BA5A1C" w:rsidRDefault="00BA5A1C">
      <w:pPr>
        <w:pStyle w:val="TOC3"/>
        <w:rPr>
          <w:rFonts w:eastAsia="바탕"/>
          <w:sz w:val="24"/>
          <w:szCs w:val="24"/>
          <w:lang w:eastAsia="ko-KR"/>
        </w:rPr>
      </w:pPr>
      <w:r>
        <w:t>5.3.27</w:t>
      </w:r>
      <w:r>
        <w:rPr>
          <w:rFonts w:eastAsia="바탕"/>
          <w:sz w:val="24"/>
          <w:szCs w:val="24"/>
          <w:lang w:eastAsia="ko-KR"/>
        </w:rPr>
        <w:tab/>
      </w:r>
      <w:r>
        <w:t>IP-CAN-Type AVP (All access types)</w:t>
      </w:r>
      <w:r>
        <w:tab/>
      </w:r>
      <w:r>
        <w:fldChar w:fldCharType="begin" w:fldLock="1"/>
      </w:r>
      <w:r>
        <w:instrText xml:space="preserve"> PAGEREF _Toc343033515 \h </w:instrText>
      </w:r>
      <w:r>
        <w:fldChar w:fldCharType="separate"/>
      </w:r>
      <w:r>
        <w:t>56</w:t>
      </w:r>
      <w:r>
        <w:fldChar w:fldCharType="end"/>
      </w:r>
    </w:p>
    <w:p w14:paraId="1C3F541D" w14:textId="77777777" w:rsidR="00BA5A1C" w:rsidRDefault="00BA5A1C">
      <w:pPr>
        <w:pStyle w:val="TOC3"/>
        <w:rPr>
          <w:rFonts w:eastAsia="바탕"/>
          <w:sz w:val="24"/>
          <w:szCs w:val="24"/>
          <w:lang w:eastAsia="ko-KR"/>
        </w:rPr>
      </w:pPr>
      <w:r>
        <w:t>5.3.</w:t>
      </w:r>
      <w:r w:rsidRPr="00DB5AA6">
        <w:rPr>
          <w:rFonts w:eastAsia="바탕"/>
          <w:lang w:eastAsia="ko-KR"/>
        </w:rPr>
        <w:t>28</w:t>
      </w:r>
      <w:r>
        <w:rPr>
          <w:rFonts w:eastAsia="바탕"/>
          <w:sz w:val="24"/>
          <w:szCs w:val="24"/>
          <w:lang w:eastAsia="ko-KR"/>
        </w:rPr>
        <w:tab/>
      </w:r>
      <w:r>
        <w:t>QoS-Negotiation AVP (3GPP-GPRS Access Type only)</w:t>
      </w:r>
      <w:r>
        <w:tab/>
      </w:r>
      <w:r>
        <w:fldChar w:fldCharType="begin" w:fldLock="1"/>
      </w:r>
      <w:r>
        <w:instrText xml:space="preserve"> PAGEREF _Toc343033516 \h </w:instrText>
      </w:r>
      <w:r>
        <w:fldChar w:fldCharType="separate"/>
      </w:r>
      <w:r>
        <w:t>57</w:t>
      </w:r>
      <w:r>
        <w:fldChar w:fldCharType="end"/>
      </w:r>
    </w:p>
    <w:p w14:paraId="448AA73D" w14:textId="77777777" w:rsidR="00BA5A1C" w:rsidRDefault="00BA5A1C">
      <w:pPr>
        <w:pStyle w:val="TOC3"/>
        <w:rPr>
          <w:rFonts w:eastAsia="바탕"/>
          <w:sz w:val="24"/>
          <w:szCs w:val="24"/>
          <w:lang w:eastAsia="ko-KR"/>
        </w:rPr>
      </w:pPr>
      <w:r>
        <w:t>5.3.</w:t>
      </w:r>
      <w:r w:rsidRPr="00DB5AA6">
        <w:rPr>
          <w:rFonts w:eastAsia="바탕"/>
          <w:lang w:eastAsia="ko-KR"/>
        </w:rPr>
        <w:t>29</w:t>
      </w:r>
      <w:r>
        <w:rPr>
          <w:rFonts w:eastAsia="바탕"/>
          <w:sz w:val="24"/>
          <w:szCs w:val="24"/>
          <w:lang w:eastAsia="ko-KR"/>
        </w:rPr>
        <w:tab/>
      </w:r>
      <w:r>
        <w:t>QoS-Upgrade AVP (3GPP-GPRS Access Type only)</w:t>
      </w:r>
      <w:r>
        <w:tab/>
      </w:r>
      <w:r>
        <w:fldChar w:fldCharType="begin" w:fldLock="1"/>
      </w:r>
      <w:r>
        <w:instrText xml:space="preserve"> PAGEREF _Toc343033517 \h </w:instrText>
      </w:r>
      <w:r>
        <w:fldChar w:fldCharType="separate"/>
      </w:r>
      <w:r>
        <w:t>57</w:t>
      </w:r>
      <w:r>
        <w:fldChar w:fldCharType="end"/>
      </w:r>
    </w:p>
    <w:p w14:paraId="163EACAC" w14:textId="77777777" w:rsidR="00BA5A1C" w:rsidRDefault="00BA5A1C">
      <w:pPr>
        <w:pStyle w:val="TOC3"/>
        <w:rPr>
          <w:rFonts w:eastAsia="바탕"/>
          <w:sz w:val="24"/>
          <w:szCs w:val="24"/>
          <w:lang w:eastAsia="ko-KR"/>
        </w:rPr>
      </w:pPr>
      <w:r>
        <w:t>5.3.</w:t>
      </w:r>
      <w:r w:rsidRPr="00DB5AA6">
        <w:rPr>
          <w:rFonts w:eastAsia="바탕"/>
          <w:lang w:eastAsia="ko-KR"/>
        </w:rPr>
        <w:t>30</w:t>
      </w:r>
      <w:r>
        <w:rPr>
          <w:rFonts w:eastAsia="바탕"/>
          <w:sz w:val="24"/>
          <w:szCs w:val="24"/>
          <w:lang w:eastAsia="ko-KR"/>
        </w:rPr>
        <w:tab/>
      </w:r>
      <w:r>
        <w:t>Event-Report-Indication AVP (All access types)</w:t>
      </w:r>
      <w:r>
        <w:tab/>
      </w:r>
      <w:r>
        <w:fldChar w:fldCharType="begin" w:fldLock="1"/>
      </w:r>
      <w:r>
        <w:instrText xml:space="preserve"> PAGEREF _Toc343033518 \h </w:instrText>
      </w:r>
      <w:r>
        <w:fldChar w:fldCharType="separate"/>
      </w:r>
      <w:r>
        <w:t>58</w:t>
      </w:r>
      <w:r>
        <w:fldChar w:fldCharType="end"/>
      </w:r>
    </w:p>
    <w:p w14:paraId="7D731055" w14:textId="77777777" w:rsidR="00BA5A1C" w:rsidRDefault="00BA5A1C">
      <w:pPr>
        <w:pStyle w:val="TOC3"/>
        <w:rPr>
          <w:rFonts w:eastAsia="바탕"/>
          <w:sz w:val="24"/>
          <w:szCs w:val="24"/>
          <w:lang w:eastAsia="ko-KR"/>
        </w:rPr>
      </w:pPr>
      <w:r>
        <w:t>5.3.</w:t>
      </w:r>
      <w:r w:rsidRPr="00DB5AA6">
        <w:rPr>
          <w:rFonts w:eastAsia="바탕"/>
        </w:rPr>
        <w:t>31</w:t>
      </w:r>
      <w:r>
        <w:rPr>
          <w:rFonts w:eastAsia="바탕"/>
          <w:sz w:val="24"/>
          <w:szCs w:val="24"/>
          <w:lang w:eastAsia="ko-KR"/>
        </w:rPr>
        <w:tab/>
      </w:r>
      <w:r>
        <w:t>RAT-Type AVP</w:t>
      </w:r>
      <w:r>
        <w:tab/>
      </w:r>
      <w:r>
        <w:fldChar w:fldCharType="begin" w:fldLock="1"/>
      </w:r>
      <w:r>
        <w:instrText xml:space="preserve"> PAGEREF _Toc343033519 \h </w:instrText>
      </w:r>
      <w:r>
        <w:fldChar w:fldCharType="separate"/>
      </w:r>
      <w:r>
        <w:t>58</w:t>
      </w:r>
      <w:r>
        <w:fldChar w:fldCharType="end"/>
      </w:r>
    </w:p>
    <w:p w14:paraId="42468284" w14:textId="77777777" w:rsidR="00BA5A1C" w:rsidRDefault="00BA5A1C">
      <w:pPr>
        <w:pStyle w:val="TOC3"/>
        <w:rPr>
          <w:rFonts w:eastAsia="바탕"/>
          <w:sz w:val="24"/>
          <w:szCs w:val="24"/>
          <w:lang w:eastAsia="ko-KR"/>
        </w:rPr>
      </w:pPr>
      <w:r>
        <w:t>5.3.</w:t>
      </w:r>
      <w:r w:rsidRPr="00DB5AA6">
        <w:rPr>
          <w:rFonts w:eastAsia="바탕"/>
          <w:lang w:eastAsia="ko-KR"/>
        </w:rPr>
        <w:t>32</w:t>
      </w:r>
      <w:r>
        <w:rPr>
          <w:rFonts w:eastAsia="바탕"/>
          <w:sz w:val="24"/>
          <w:szCs w:val="24"/>
          <w:lang w:eastAsia="ko-KR"/>
        </w:rPr>
        <w:tab/>
      </w:r>
      <w:r>
        <w:t>Allocation-Retention-Priority AVP (All access types)</w:t>
      </w:r>
      <w:r>
        <w:tab/>
      </w:r>
      <w:r>
        <w:fldChar w:fldCharType="begin" w:fldLock="1"/>
      </w:r>
      <w:r>
        <w:instrText xml:space="preserve"> PAGEREF _Toc343033520 \h </w:instrText>
      </w:r>
      <w:r>
        <w:fldChar w:fldCharType="separate"/>
      </w:r>
      <w:r>
        <w:t>59</w:t>
      </w:r>
      <w:r>
        <w:fldChar w:fldCharType="end"/>
      </w:r>
    </w:p>
    <w:p w14:paraId="2609E2B0" w14:textId="77777777" w:rsidR="00BA5A1C" w:rsidRDefault="00BA5A1C">
      <w:pPr>
        <w:pStyle w:val="TOC3"/>
        <w:rPr>
          <w:rFonts w:eastAsia="바탕"/>
          <w:sz w:val="24"/>
          <w:szCs w:val="24"/>
          <w:lang w:eastAsia="ko-KR"/>
        </w:rPr>
      </w:pPr>
      <w:r>
        <w:t>5.3.</w:t>
      </w:r>
      <w:r w:rsidRPr="00DB5AA6">
        <w:rPr>
          <w:rFonts w:eastAsia="바탕"/>
          <w:lang w:eastAsia="ko-KR"/>
        </w:rPr>
        <w:t>33</w:t>
      </w:r>
      <w:r>
        <w:rPr>
          <w:rFonts w:eastAsia="바탕"/>
          <w:sz w:val="24"/>
          <w:szCs w:val="24"/>
          <w:lang w:eastAsia="ko-KR"/>
        </w:rPr>
        <w:tab/>
      </w:r>
      <w:r>
        <w:t>CoA-IP-Address AVP (All access types)</w:t>
      </w:r>
      <w:r>
        <w:tab/>
      </w:r>
      <w:r>
        <w:fldChar w:fldCharType="begin" w:fldLock="1"/>
      </w:r>
      <w:r>
        <w:instrText xml:space="preserve"> PAGEREF _Toc343033521 \h </w:instrText>
      </w:r>
      <w:r>
        <w:fldChar w:fldCharType="separate"/>
      </w:r>
      <w:r>
        <w:t>59</w:t>
      </w:r>
      <w:r>
        <w:fldChar w:fldCharType="end"/>
      </w:r>
    </w:p>
    <w:p w14:paraId="644A4085" w14:textId="77777777" w:rsidR="00BA5A1C" w:rsidRDefault="00BA5A1C">
      <w:pPr>
        <w:pStyle w:val="TOC3"/>
        <w:rPr>
          <w:rFonts w:eastAsia="바탕"/>
          <w:sz w:val="24"/>
          <w:szCs w:val="24"/>
          <w:lang w:eastAsia="ko-KR"/>
        </w:rPr>
      </w:pPr>
      <w:r>
        <w:t>5.3.</w:t>
      </w:r>
      <w:r w:rsidRPr="00DB5AA6">
        <w:rPr>
          <w:rFonts w:eastAsia="바탕"/>
          <w:lang w:eastAsia="ko-KR"/>
        </w:rPr>
        <w:t>34</w:t>
      </w:r>
      <w:r>
        <w:rPr>
          <w:rFonts w:eastAsia="바탕"/>
          <w:sz w:val="24"/>
          <w:szCs w:val="24"/>
          <w:lang w:eastAsia="ko-KR"/>
        </w:rPr>
        <w:tab/>
      </w:r>
      <w:r>
        <w:t>Tunnel-Header-Filter AVP (All access types)</w:t>
      </w:r>
      <w:r>
        <w:tab/>
      </w:r>
      <w:r>
        <w:fldChar w:fldCharType="begin" w:fldLock="1"/>
      </w:r>
      <w:r>
        <w:instrText xml:space="preserve"> PAGEREF _Toc343033522 \h </w:instrText>
      </w:r>
      <w:r>
        <w:fldChar w:fldCharType="separate"/>
      </w:r>
      <w:r>
        <w:t>59</w:t>
      </w:r>
      <w:r>
        <w:fldChar w:fldCharType="end"/>
      </w:r>
    </w:p>
    <w:p w14:paraId="0F9A0C34" w14:textId="77777777" w:rsidR="00BA5A1C" w:rsidRDefault="00BA5A1C">
      <w:pPr>
        <w:pStyle w:val="TOC3"/>
        <w:rPr>
          <w:rFonts w:eastAsia="바탕"/>
          <w:sz w:val="24"/>
          <w:szCs w:val="24"/>
          <w:lang w:eastAsia="ko-KR"/>
        </w:rPr>
      </w:pPr>
      <w:r>
        <w:t>5.3.</w:t>
      </w:r>
      <w:r w:rsidRPr="00DB5AA6">
        <w:rPr>
          <w:rFonts w:eastAsia="바탕"/>
          <w:lang w:eastAsia="ko-KR"/>
        </w:rPr>
        <w:t>35</w:t>
      </w:r>
      <w:r>
        <w:rPr>
          <w:rFonts w:eastAsia="바탕"/>
          <w:sz w:val="24"/>
          <w:szCs w:val="24"/>
          <w:lang w:eastAsia="ko-KR"/>
        </w:rPr>
        <w:tab/>
      </w:r>
      <w:r>
        <w:t>Tunnel-Header-Length AVP (All access types)</w:t>
      </w:r>
      <w:r>
        <w:tab/>
      </w:r>
      <w:r>
        <w:fldChar w:fldCharType="begin" w:fldLock="1"/>
      </w:r>
      <w:r>
        <w:instrText xml:space="preserve"> PAGEREF _Toc343033523 \h </w:instrText>
      </w:r>
      <w:r>
        <w:fldChar w:fldCharType="separate"/>
      </w:r>
      <w:r>
        <w:t>60</w:t>
      </w:r>
      <w:r>
        <w:fldChar w:fldCharType="end"/>
      </w:r>
    </w:p>
    <w:p w14:paraId="23D2F139" w14:textId="77777777" w:rsidR="00BA5A1C" w:rsidRDefault="00BA5A1C">
      <w:pPr>
        <w:pStyle w:val="TOC3"/>
        <w:rPr>
          <w:rFonts w:eastAsia="바탕"/>
          <w:sz w:val="24"/>
          <w:szCs w:val="24"/>
          <w:lang w:eastAsia="ko-KR"/>
        </w:rPr>
      </w:pPr>
      <w:r>
        <w:lastRenderedPageBreak/>
        <w:t>5.3.</w:t>
      </w:r>
      <w:r w:rsidRPr="00DB5AA6">
        <w:rPr>
          <w:rFonts w:eastAsia="바탕"/>
          <w:lang w:eastAsia="ko-KR"/>
        </w:rPr>
        <w:t>36</w:t>
      </w:r>
      <w:r>
        <w:rPr>
          <w:rFonts w:eastAsia="바탕"/>
          <w:sz w:val="24"/>
          <w:szCs w:val="24"/>
          <w:lang w:eastAsia="ko-KR"/>
        </w:rPr>
        <w:tab/>
      </w:r>
      <w:r>
        <w:t>Tunnel-Information AVP (All access types)</w:t>
      </w:r>
      <w:r>
        <w:tab/>
      </w:r>
      <w:r>
        <w:fldChar w:fldCharType="begin" w:fldLock="1"/>
      </w:r>
      <w:r>
        <w:instrText xml:space="preserve"> PAGEREF _Toc343033524 \h </w:instrText>
      </w:r>
      <w:r>
        <w:fldChar w:fldCharType="separate"/>
      </w:r>
      <w:r>
        <w:t>60</w:t>
      </w:r>
      <w:r>
        <w:fldChar w:fldCharType="end"/>
      </w:r>
    </w:p>
    <w:p w14:paraId="6E7CD260" w14:textId="77777777" w:rsidR="00BA5A1C" w:rsidRDefault="00BA5A1C">
      <w:pPr>
        <w:pStyle w:val="TOC3"/>
        <w:rPr>
          <w:rFonts w:eastAsia="바탕"/>
          <w:sz w:val="24"/>
          <w:szCs w:val="24"/>
          <w:lang w:eastAsia="ko-KR"/>
        </w:rPr>
      </w:pPr>
      <w:r>
        <w:t>5.3.</w:t>
      </w:r>
      <w:r w:rsidRPr="00DB5AA6">
        <w:rPr>
          <w:rFonts w:eastAsia="바탕"/>
          <w:lang w:eastAsia="ko-KR"/>
        </w:rPr>
        <w:t>37</w:t>
      </w:r>
      <w:r>
        <w:rPr>
          <w:rFonts w:eastAsia="바탕"/>
          <w:sz w:val="24"/>
          <w:szCs w:val="24"/>
          <w:lang w:eastAsia="ko-KR"/>
        </w:rPr>
        <w:tab/>
      </w:r>
      <w:r>
        <w:t>CoA-Information AVP (All access types)</w:t>
      </w:r>
      <w:r>
        <w:tab/>
      </w:r>
      <w:r>
        <w:fldChar w:fldCharType="begin" w:fldLock="1"/>
      </w:r>
      <w:r>
        <w:instrText xml:space="preserve"> PAGEREF _Toc343033525 \h </w:instrText>
      </w:r>
      <w:r>
        <w:fldChar w:fldCharType="separate"/>
      </w:r>
      <w:r>
        <w:t>60</w:t>
      </w:r>
      <w:r>
        <w:fldChar w:fldCharType="end"/>
      </w:r>
    </w:p>
    <w:p w14:paraId="459F8F55" w14:textId="77777777" w:rsidR="00BA5A1C" w:rsidRDefault="00BA5A1C">
      <w:pPr>
        <w:pStyle w:val="TOC3"/>
        <w:rPr>
          <w:rFonts w:eastAsia="바탕"/>
          <w:sz w:val="24"/>
          <w:szCs w:val="24"/>
          <w:lang w:eastAsia="ko-KR"/>
        </w:rPr>
      </w:pPr>
      <w:r>
        <w:t>5.3.</w:t>
      </w:r>
      <w:r w:rsidRPr="00DB5AA6">
        <w:rPr>
          <w:rFonts w:eastAsia="바탕"/>
          <w:lang w:eastAsia="ko-KR"/>
        </w:rPr>
        <w:t>38</w:t>
      </w:r>
      <w:r>
        <w:rPr>
          <w:rFonts w:eastAsia="바탕"/>
          <w:sz w:val="24"/>
          <w:szCs w:val="24"/>
          <w:lang w:eastAsia="ko-KR"/>
        </w:rPr>
        <w:tab/>
      </w:r>
      <w:r>
        <w:t>Rule-Failure-Code AVP (All access types)</w:t>
      </w:r>
      <w:r>
        <w:tab/>
      </w:r>
      <w:r>
        <w:fldChar w:fldCharType="begin" w:fldLock="1"/>
      </w:r>
      <w:r>
        <w:instrText xml:space="preserve"> PAGEREF _Toc343033526 \h </w:instrText>
      </w:r>
      <w:r>
        <w:fldChar w:fldCharType="separate"/>
      </w:r>
      <w:r>
        <w:t>60</w:t>
      </w:r>
      <w:r>
        <w:fldChar w:fldCharType="end"/>
      </w:r>
    </w:p>
    <w:p w14:paraId="154A7D6F" w14:textId="77777777" w:rsidR="00BA5A1C" w:rsidRDefault="00BA5A1C">
      <w:pPr>
        <w:pStyle w:val="TOC3"/>
        <w:rPr>
          <w:rFonts w:eastAsia="바탕"/>
          <w:sz w:val="24"/>
          <w:szCs w:val="24"/>
          <w:lang w:eastAsia="ko-KR"/>
        </w:rPr>
      </w:pPr>
      <w:r>
        <w:t>5.3.</w:t>
      </w:r>
      <w:r w:rsidRPr="00DB5AA6">
        <w:rPr>
          <w:rFonts w:eastAsia="바탕"/>
          <w:lang w:eastAsia="ko-KR"/>
        </w:rPr>
        <w:t>39</w:t>
      </w:r>
      <w:r>
        <w:rPr>
          <w:rFonts w:eastAsia="바탕"/>
          <w:sz w:val="24"/>
          <w:szCs w:val="24"/>
          <w:lang w:eastAsia="ko-KR"/>
        </w:rPr>
        <w:tab/>
      </w:r>
      <w:r>
        <w:t>APN-Aggregate-Max-Bitrate-DL AVP (Applicable to all access types except 3GPP-GPRS access)</w:t>
      </w:r>
      <w:r>
        <w:tab/>
      </w:r>
      <w:r>
        <w:fldChar w:fldCharType="begin" w:fldLock="1"/>
      </w:r>
      <w:r>
        <w:instrText xml:space="preserve"> PAGEREF _Toc343033527 \h </w:instrText>
      </w:r>
      <w:r>
        <w:fldChar w:fldCharType="separate"/>
      </w:r>
      <w:r>
        <w:t>62</w:t>
      </w:r>
      <w:r>
        <w:fldChar w:fldCharType="end"/>
      </w:r>
    </w:p>
    <w:p w14:paraId="65BABEB9" w14:textId="77777777" w:rsidR="00BA5A1C" w:rsidRDefault="00BA5A1C">
      <w:pPr>
        <w:pStyle w:val="TOC3"/>
        <w:rPr>
          <w:rFonts w:eastAsia="바탕"/>
          <w:sz w:val="24"/>
          <w:szCs w:val="24"/>
          <w:lang w:eastAsia="ko-KR"/>
        </w:rPr>
      </w:pPr>
      <w:r>
        <w:t>5.3.</w:t>
      </w:r>
      <w:r w:rsidRPr="00DB5AA6">
        <w:rPr>
          <w:rFonts w:eastAsia="바탕"/>
          <w:lang w:eastAsia="ko-KR"/>
        </w:rPr>
        <w:t>40</w:t>
      </w:r>
      <w:r>
        <w:rPr>
          <w:rFonts w:eastAsia="바탕"/>
          <w:sz w:val="24"/>
          <w:szCs w:val="24"/>
          <w:lang w:eastAsia="ko-KR"/>
        </w:rPr>
        <w:tab/>
      </w:r>
      <w:r>
        <w:t>APN-Aggregate-Max-Bitrate-UL AVP (Applicable to all access types except 3GPP-GPRS access)</w:t>
      </w:r>
      <w:r>
        <w:tab/>
      </w:r>
      <w:r>
        <w:fldChar w:fldCharType="begin" w:fldLock="1"/>
      </w:r>
      <w:r>
        <w:instrText xml:space="preserve"> PAGEREF _Toc343033528 \h </w:instrText>
      </w:r>
      <w:r>
        <w:fldChar w:fldCharType="separate"/>
      </w:r>
      <w:r>
        <w:t>62</w:t>
      </w:r>
      <w:r>
        <w:fldChar w:fldCharType="end"/>
      </w:r>
    </w:p>
    <w:p w14:paraId="4833B046" w14:textId="77777777" w:rsidR="00BA5A1C" w:rsidRDefault="00BA5A1C">
      <w:pPr>
        <w:pStyle w:val="TOC3"/>
        <w:rPr>
          <w:rFonts w:eastAsia="바탕"/>
          <w:sz w:val="24"/>
          <w:szCs w:val="24"/>
          <w:lang w:eastAsia="ko-KR"/>
        </w:rPr>
      </w:pPr>
      <w:r>
        <w:t>5.3.</w:t>
      </w:r>
      <w:r w:rsidRPr="00DB5AA6">
        <w:rPr>
          <w:rFonts w:eastAsia="바탕"/>
          <w:lang w:eastAsia="ko-KR"/>
        </w:rPr>
        <w:t>41</w:t>
      </w:r>
      <w:r>
        <w:rPr>
          <w:rFonts w:eastAsia="바탕"/>
          <w:sz w:val="24"/>
          <w:szCs w:val="24"/>
          <w:lang w:eastAsia="ko-KR"/>
        </w:rPr>
        <w:tab/>
      </w:r>
      <w:r>
        <w:t>Revalidation-Time (ALL Access Types)</w:t>
      </w:r>
      <w:r>
        <w:tab/>
      </w:r>
      <w:r>
        <w:fldChar w:fldCharType="begin" w:fldLock="1"/>
      </w:r>
      <w:r>
        <w:instrText xml:space="preserve"> PAGEREF _Toc343033529 \h </w:instrText>
      </w:r>
      <w:r>
        <w:fldChar w:fldCharType="separate"/>
      </w:r>
      <w:r>
        <w:t>62</w:t>
      </w:r>
      <w:r>
        <w:fldChar w:fldCharType="end"/>
      </w:r>
    </w:p>
    <w:p w14:paraId="01FE4AF2" w14:textId="77777777" w:rsidR="00BA5A1C" w:rsidRDefault="00BA5A1C">
      <w:pPr>
        <w:pStyle w:val="TOC3"/>
        <w:rPr>
          <w:rFonts w:eastAsia="바탕"/>
          <w:sz w:val="24"/>
          <w:szCs w:val="24"/>
          <w:lang w:eastAsia="ko-KR"/>
        </w:rPr>
      </w:pPr>
      <w:r>
        <w:t>5.3.</w:t>
      </w:r>
      <w:r w:rsidRPr="00DB5AA6">
        <w:rPr>
          <w:rFonts w:eastAsia="바탕"/>
          <w:lang w:eastAsia="ko-KR"/>
        </w:rPr>
        <w:t>42</w:t>
      </w:r>
      <w:r>
        <w:rPr>
          <w:rFonts w:eastAsia="바탕"/>
          <w:sz w:val="24"/>
          <w:szCs w:val="24"/>
          <w:lang w:eastAsia="ko-KR"/>
        </w:rPr>
        <w:tab/>
      </w:r>
      <w:r>
        <w:t>Rule-Activation-Time (ALL Access Types)</w:t>
      </w:r>
      <w:r>
        <w:tab/>
      </w:r>
      <w:r>
        <w:fldChar w:fldCharType="begin" w:fldLock="1"/>
      </w:r>
      <w:r>
        <w:instrText xml:space="preserve"> PAGEREF _Toc343033530 \h </w:instrText>
      </w:r>
      <w:r>
        <w:fldChar w:fldCharType="separate"/>
      </w:r>
      <w:r>
        <w:t>62</w:t>
      </w:r>
      <w:r>
        <w:fldChar w:fldCharType="end"/>
      </w:r>
    </w:p>
    <w:p w14:paraId="138DCD68" w14:textId="77777777" w:rsidR="00BA5A1C" w:rsidRDefault="00BA5A1C">
      <w:pPr>
        <w:pStyle w:val="TOC3"/>
        <w:rPr>
          <w:rFonts w:eastAsia="바탕"/>
          <w:sz w:val="24"/>
          <w:szCs w:val="24"/>
          <w:lang w:eastAsia="ko-KR"/>
        </w:rPr>
      </w:pPr>
      <w:r>
        <w:t>5.3.</w:t>
      </w:r>
      <w:r w:rsidRPr="00DB5AA6">
        <w:rPr>
          <w:rFonts w:eastAsia="바탕"/>
          <w:lang w:eastAsia="ko-KR"/>
        </w:rPr>
        <w:t>43</w:t>
      </w:r>
      <w:r>
        <w:rPr>
          <w:rFonts w:eastAsia="바탕"/>
          <w:sz w:val="24"/>
          <w:szCs w:val="24"/>
          <w:lang w:eastAsia="ko-KR"/>
        </w:rPr>
        <w:tab/>
      </w:r>
      <w:r>
        <w:t>Rule-Deactivation-Time (ALL Access Types)</w:t>
      </w:r>
      <w:r>
        <w:tab/>
      </w:r>
      <w:r>
        <w:fldChar w:fldCharType="begin" w:fldLock="1"/>
      </w:r>
      <w:r>
        <w:instrText xml:space="preserve"> PAGEREF _Toc343033531 \h </w:instrText>
      </w:r>
      <w:r>
        <w:fldChar w:fldCharType="separate"/>
      </w:r>
      <w:r>
        <w:t>62</w:t>
      </w:r>
      <w:r>
        <w:fldChar w:fldCharType="end"/>
      </w:r>
    </w:p>
    <w:p w14:paraId="420DB7B2" w14:textId="77777777" w:rsidR="00BA5A1C" w:rsidRDefault="00BA5A1C">
      <w:pPr>
        <w:pStyle w:val="TOC3"/>
        <w:rPr>
          <w:rFonts w:eastAsia="바탕"/>
          <w:sz w:val="24"/>
          <w:szCs w:val="24"/>
          <w:lang w:eastAsia="ko-KR"/>
        </w:rPr>
      </w:pPr>
      <w:r>
        <w:t>5.3.</w:t>
      </w:r>
      <w:r w:rsidRPr="00DB5AA6">
        <w:rPr>
          <w:rFonts w:eastAsia="바탕"/>
          <w:lang w:eastAsia="ko-KR"/>
        </w:rPr>
        <w:t>44</w:t>
      </w:r>
      <w:r>
        <w:rPr>
          <w:rFonts w:eastAsia="바탕"/>
          <w:sz w:val="24"/>
          <w:szCs w:val="24"/>
          <w:lang w:eastAsia="ko-KR"/>
        </w:rPr>
        <w:tab/>
      </w:r>
      <w:r>
        <w:t xml:space="preserve">Session-Release-Cause </w:t>
      </w:r>
      <w:r w:rsidRPr="00DB5AA6">
        <w:rPr>
          <w:rFonts w:eastAsia="SimSun"/>
          <w:lang w:eastAsia="zh-CN"/>
        </w:rPr>
        <w:t>(</w:t>
      </w:r>
      <w:r>
        <w:t>All access types)</w:t>
      </w:r>
      <w:r>
        <w:tab/>
      </w:r>
      <w:r>
        <w:fldChar w:fldCharType="begin" w:fldLock="1"/>
      </w:r>
      <w:r>
        <w:instrText xml:space="preserve"> PAGEREF _Toc343033532 \h </w:instrText>
      </w:r>
      <w:r>
        <w:fldChar w:fldCharType="separate"/>
      </w:r>
      <w:r>
        <w:t>62</w:t>
      </w:r>
      <w:r>
        <w:fldChar w:fldCharType="end"/>
      </w:r>
    </w:p>
    <w:p w14:paraId="234CF8E3" w14:textId="77777777" w:rsidR="00BA5A1C" w:rsidRDefault="00BA5A1C">
      <w:pPr>
        <w:pStyle w:val="TOC3"/>
        <w:rPr>
          <w:rFonts w:eastAsia="바탕"/>
          <w:sz w:val="24"/>
          <w:szCs w:val="24"/>
          <w:lang w:eastAsia="ko-KR"/>
        </w:rPr>
      </w:pPr>
      <w:r>
        <w:t>5.3.</w:t>
      </w:r>
      <w:r w:rsidRPr="00DB5AA6">
        <w:rPr>
          <w:rFonts w:eastAsia="바탕"/>
          <w:lang w:eastAsia="ko-KR"/>
        </w:rPr>
        <w:t>45</w:t>
      </w:r>
      <w:r>
        <w:rPr>
          <w:rFonts w:eastAsia="바탕"/>
          <w:sz w:val="24"/>
          <w:szCs w:val="24"/>
          <w:lang w:eastAsia="ko-KR"/>
        </w:rPr>
        <w:tab/>
      </w:r>
      <w:r w:rsidRPr="00DB5AA6">
        <w:rPr>
          <w:rFonts w:eastAsia="SimSun"/>
          <w:lang w:eastAsia="zh-CN"/>
        </w:rPr>
        <w:t>Priority-Level</w:t>
      </w:r>
      <w:r>
        <w:t xml:space="preserve"> AVP (All access types)</w:t>
      </w:r>
      <w:r>
        <w:tab/>
      </w:r>
      <w:r>
        <w:fldChar w:fldCharType="begin" w:fldLock="1"/>
      </w:r>
      <w:r>
        <w:instrText xml:space="preserve"> PAGEREF _Toc343033533 \h </w:instrText>
      </w:r>
      <w:r>
        <w:fldChar w:fldCharType="separate"/>
      </w:r>
      <w:r>
        <w:t>62</w:t>
      </w:r>
      <w:r>
        <w:fldChar w:fldCharType="end"/>
      </w:r>
    </w:p>
    <w:p w14:paraId="5AF4F268" w14:textId="77777777" w:rsidR="00BA5A1C" w:rsidRDefault="00BA5A1C">
      <w:pPr>
        <w:pStyle w:val="TOC3"/>
        <w:rPr>
          <w:rFonts w:eastAsia="바탕"/>
          <w:sz w:val="24"/>
          <w:szCs w:val="24"/>
          <w:lang w:eastAsia="ko-KR"/>
        </w:rPr>
      </w:pPr>
      <w:r>
        <w:t>5.3.</w:t>
      </w:r>
      <w:r w:rsidRPr="00DB5AA6">
        <w:rPr>
          <w:rFonts w:eastAsia="바탕"/>
          <w:lang w:eastAsia="ko-KR"/>
        </w:rPr>
        <w:t>46</w:t>
      </w:r>
      <w:r>
        <w:rPr>
          <w:rFonts w:eastAsia="바탕"/>
          <w:sz w:val="24"/>
          <w:szCs w:val="24"/>
          <w:lang w:eastAsia="ko-KR"/>
        </w:rPr>
        <w:tab/>
      </w:r>
      <w:r>
        <w:t>Pre-emption-Capability AVP (Applicable access type 3GPP-EPS)</w:t>
      </w:r>
      <w:r>
        <w:tab/>
      </w:r>
      <w:r>
        <w:fldChar w:fldCharType="begin" w:fldLock="1"/>
      </w:r>
      <w:r>
        <w:instrText xml:space="preserve"> PAGEREF _Toc343033534 \h </w:instrText>
      </w:r>
      <w:r>
        <w:fldChar w:fldCharType="separate"/>
      </w:r>
      <w:r>
        <w:t>63</w:t>
      </w:r>
      <w:r>
        <w:fldChar w:fldCharType="end"/>
      </w:r>
    </w:p>
    <w:p w14:paraId="020466BD" w14:textId="77777777" w:rsidR="00BA5A1C" w:rsidRDefault="00BA5A1C">
      <w:pPr>
        <w:pStyle w:val="TOC3"/>
        <w:rPr>
          <w:rFonts w:eastAsia="바탕"/>
          <w:sz w:val="24"/>
          <w:szCs w:val="24"/>
          <w:lang w:eastAsia="ko-KR"/>
        </w:rPr>
      </w:pPr>
      <w:r>
        <w:t>5.3.</w:t>
      </w:r>
      <w:r w:rsidRPr="00DB5AA6">
        <w:rPr>
          <w:rFonts w:eastAsia="바탕"/>
          <w:lang w:eastAsia="ko-KR"/>
        </w:rPr>
        <w:t>47</w:t>
      </w:r>
      <w:r>
        <w:rPr>
          <w:rFonts w:eastAsia="바탕"/>
          <w:sz w:val="24"/>
          <w:szCs w:val="24"/>
          <w:lang w:eastAsia="ko-KR"/>
        </w:rPr>
        <w:tab/>
      </w:r>
      <w:r>
        <w:t>Pre-emption-Vulnerability AVP (Applicable access type 3GPP-EPS)</w:t>
      </w:r>
      <w:r>
        <w:tab/>
      </w:r>
      <w:r>
        <w:fldChar w:fldCharType="begin" w:fldLock="1"/>
      </w:r>
      <w:r>
        <w:instrText xml:space="preserve"> PAGEREF _Toc343033535 \h </w:instrText>
      </w:r>
      <w:r>
        <w:fldChar w:fldCharType="separate"/>
      </w:r>
      <w:r>
        <w:t>63</w:t>
      </w:r>
      <w:r>
        <w:fldChar w:fldCharType="end"/>
      </w:r>
    </w:p>
    <w:p w14:paraId="7DE603CC" w14:textId="77777777" w:rsidR="00BA5A1C" w:rsidRDefault="00BA5A1C">
      <w:pPr>
        <w:pStyle w:val="TOC3"/>
        <w:rPr>
          <w:rFonts w:eastAsia="바탕"/>
          <w:sz w:val="24"/>
          <w:szCs w:val="24"/>
          <w:lang w:eastAsia="ko-KR"/>
        </w:rPr>
      </w:pPr>
      <w:r>
        <w:t>5.3.</w:t>
      </w:r>
      <w:r w:rsidRPr="00DB5AA6">
        <w:rPr>
          <w:rFonts w:eastAsia="바탕"/>
          <w:lang w:eastAsia="ko-KR"/>
        </w:rPr>
        <w:t>48</w:t>
      </w:r>
      <w:r>
        <w:rPr>
          <w:rFonts w:eastAsia="바탕"/>
          <w:sz w:val="24"/>
          <w:szCs w:val="24"/>
          <w:lang w:eastAsia="ko-KR"/>
        </w:rPr>
        <w:tab/>
      </w:r>
      <w:r>
        <w:t>Default-EPS-Bearer-QoS AVP</w:t>
      </w:r>
      <w:r>
        <w:tab/>
      </w:r>
      <w:r>
        <w:fldChar w:fldCharType="begin" w:fldLock="1"/>
      </w:r>
      <w:r>
        <w:instrText xml:space="preserve"> PAGEREF _Toc343033536 \h </w:instrText>
      </w:r>
      <w:r>
        <w:fldChar w:fldCharType="separate"/>
      </w:r>
      <w:r>
        <w:t>63</w:t>
      </w:r>
      <w:r>
        <w:fldChar w:fldCharType="end"/>
      </w:r>
    </w:p>
    <w:p w14:paraId="7C2CB094" w14:textId="77777777" w:rsidR="00BA5A1C" w:rsidRDefault="00BA5A1C">
      <w:pPr>
        <w:pStyle w:val="TOC3"/>
        <w:rPr>
          <w:rFonts w:eastAsia="바탕"/>
          <w:sz w:val="24"/>
          <w:szCs w:val="24"/>
          <w:lang w:eastAsia="ko-KR"/>
        </w:rPr>
      </w:pPr>
      <w:r>
        <w:t>5.3.</w:t>
      </w:r>
      <w:r w:rsidRPr="00DB5AA6">
        <w:rPr>
          <w:rFonts w:eastAsia="바탕"/>
          <w:lang w:eastAsia="ko-KR"/>
        </w:rPr>
        <w:t>49</w:t>
      </w:r>
      <w:r>
        <w:rPr>
          <w:rFonts w:eastAsia="바탕"/>
          <w:sz w:val="24"/>
          <w:szCs w:val="24"/>
          <w:lang w:eastAsia="ko-KR"/>
        </w:rPr>
        <w:tab/>
      </w:r>
      <w:r>
        <w:t>AN-GW-Address AVP (All access types)</w:t>
      </w:r>
      <w:r>
        <w:tab/>
      </w:r>
      <w:r>
        <w:fldChar w:fldCharType="begin" w:fldLock="1"/>
      </w:r>
      <w:r>
        <w:instrText xml:space="preserve"> PAGEREF _Toc343033537 \h </w:instrText>
      </w:r>
      <w:r>
        <w:fldChar w:fldCharType="separate"/>
      </w:r>
      <w:r>
        <w:t>64</w:t>
      </w:r>
      <w:r>
        <w:fldChar w:fldCharType="end"/>
      </w:r>
    </w:p>
    <w:p w14:paraId="597F1E44" w14:textId="77777777" w:rsidR="00BA5A1C" w:rsidRDefault="00BA5A1C">
      <w:pPr>
        <w:pStyle w:val="TOC3"/>
        <w:rPr>
          <w:rFonts w:eastAsia="바탕"/>
          <w:sz w:val="24"/>
          <w:szCs w:val="24"/>
          <w:lang w:eastAsia="ko-KR"/>
        </w:rPr>
      </w:pPr>
      <w:r>
        <w:t>5.3.</w:t>
      </w:r>
      <w:r w:rsidRPr="00DB5AA6">
        <w:rPr>
          <w:rFonts w:eastAsia="바탕"/>
          <w:lang w:eastAsia="ko-KR"/>
        </w:rPr>
        <w:t>50</w:t>
      </w:r>
      <w:r>
        <w:rPr>
          <w:rFonts w:eastAsia="바탕"/>
          <w:sz w:val="24"/>
          <w:szCs w:val="24"/>
          <w:lang w:eastAsia="ko-KR"/>
        </w:rPr>
        <w:tab/>
      </w:r>
      <w:r>
        <w:t>Resource-Allocation-Notification AVP (All access types)</w:t>
      </w:r>
      <w:r>
        <w:tab/>
      </w:r>
      <w:r>
        <w:fldChar w:fldCharType="begin" w:fldLock="1"/>
      </w:r>
      <w:r>
        <w:instrText xml:space="preserve"> PAGEREF _Toc343033538 \h </w:instrText>
      </w:r>
      <w:r>
        <w:fldChar w:fldCharType="separate"/>
      </w:r>
      <w:r>
        <w:t>64</w:t>
      </w:r>
      <w:r>
        <w:fldChar w:fldCharType="end"/>
      </w:r>
    </w:p>
    <w:p w14:paraId="7CB90452" w14:textId="77777777" w:rsidR="00BA5A1C" w:rsidRDefault="00BA5A1C">
      <w:pPr>
        <w:pStyle w:val="TOC3"/>
        <w:rPr>
          <w:rFonts w:eastAsia="바탕"/>
          <w:sz w:val="24"/>
          <w:szCs w:val="24"/>
          <w:lang w:eastAsia="ko-KR"/>
        </w:rPr>
      </w:pPr>
      <w:r>
        <w:t>5.3.</w:t>
      </w:r>
      <w:r w:rsidRPr="00DB5AA6">
        <w:rPr>
          <w:rFonts w:eastAsia="바탕"/>
          <w:lang w:eastAsia="ko-KR"/>
        </w:rPr>
        <w:t>51</w:t>
      </w:r>
      <w:r>
        <w:rPr>
          <w:rFonts w:eastAsia="바탕"/>
          <w:sz w:val="24"/>
          <w:szCs w:val="24"/>
          <w:lang w:eastAsia="ko-KR"/>
        </w:rPr>
        <w:tab/>
      </w:r>
      <w:r>
        <w:t>Security-Parameter-Index AVP (All access types)</w:t>
      </w:r>
      <w:r>
        <w:tab/>
      </w:r>
      <w:r>
        <w:fldChar w:fldCharType="begin" w:fldLock="1"/>
      </w:r>
      <w:r>
        <w:instrText xml:space="preserve"> PAGEREF _Toc343033539 \h </w:instrText>
      </w:r>
      <w:r>
        <w:fldChar w:fldCharType="separate"/>
      </w:r>
      <w:r>
        <w:t>64</w:t>
      </w:r>
      <w:r>
        <w:fldChar w:fldCharType="end"/>
      </w:r>
    </w:p>
    <w:p w14:paraId="60E7B406" w14:textId="77777777" w:rsidR="00BA5A1C" w:rsidRDefault="00BA5A1C">
      <w:pPr>
        <w:pStyle w:val="TOC3"/>
        <w:rPr>
          <w:rFonts w:eastAsia="바탕"/>
          <w:sz w:val="24"/>
          <w:szCs w:val="24"/>
          <w:lang w:eastAsia="ko-KR"/>
        </w:rPr>
      </w:pPr>
      <w:r>
        <w:t>5.3.</w:t>
      </w:r>
      <w:r w:rsidRPr="00DB5AA6">
        <w:rPr>
          <w:rFonts w:eastAsia="바탕"/>
          <w:lang w:eastAsia="ko-KR"/>
        </w:rPr>
        <w:t>52</w:t>
      </w:r>
      <w:r>
        <w:rPr>
          <w:rFonts w:eastAsia="바탕"/>
          <w:sz w:val="24"/>
          <w:szCs w:val="24"/>
          <w:lang w:eastAsia="ko-KR"/>
        </w:rPr>
        <w:tab/>
      </w:r>
      <w:r>
        <w:t>Flow-Label AVP (All access types)</w:t>
      </w:r>
      <w:r>
        <w:tab/>
      </w:r>
      <w:r>
        <w:fldChar w:fldCharType="begin" w:fldLock="1"/>
      </w:r>
      <w:r>
        <w:instrText xml:space="preserve"> PAGEREF _Toc343033540 \h </w:instrText>
      </w:r>
      <w:r>
        <w:fldChar w:fldCharType="separate"/>
      </w:r>
      <w:r>
        <w:t>64</w:t>
      </w:r>
      <w:r>
        <w:fldChar w:fldCharType="end"/>
      </w:r>
    </w:p>
    <w:p w14:paraId="33F23C4C" w14:textId="77777777" w:rsidR="00BA5A1C" w:rsidRDefault="00BA5A1C">
      <w:pPr>
        <w:pStyle w:val="TOC3"/>
        <w:rPr>
          <w:rFonts w:eastAsia="바탕"/>
          <w:sz w:val="24"/>
          <w:szCs w:val="24"/>
          <w:lang w:eastAsia="ko-KR"/>
        </w:rPr>
      </w:pPr>
      <w:r>
        <w:t>5.3.</w:t>
      </w:r>
      <w:r w:rsidRPr="00DB5AA6">
        <w:rPr>
          <w:rFonts w:eastAsia="바탕"/>
          <w:lang w:eastAsia="ko-KR"/>
        </w:rPr>
        <w:t>53</w:t>
      </w:r>
      <w:r>
        <w:rPr>
          <w:rFonts w:eastAsia="바탕"/>
          <w:sz w:val="24"/>
          <w:szCs w:val="24"/>
          <w:lang w:eastAsia="ko-KR"/>
        </w:rPr>
        <w:tab/>
      </w:r>
      <w:r>
        <w:t>Flow-Information AVP (</w:t>
      </w:r>
      <w:r w:rsidRPr="00DB5AA6">
        <w:rPr>
          <w:lang w:val="en-US"/>
        </w:rPr>
        <w:t xml:space="preserve">All </w:t>
      </w:r>
      <w:r>
        <w:t>access types)</w:t>
      </w:r>
      <w:r>
        <w:tab/>
      </w:r>
      <w:r>
        <w:fldChar w:fldCharType="begin" w:fldLock="1"/>
      </w:r>
      <w:r>
        <w:instrText xml:space="preserve"> PAGEREF _Toc343033541 \h </w:instrText>
      </w:r>
      <w:r>
        <w:fldChar w:fldCharType="separate"/>
      </w:r>
      <w:r>
        <w:t>64</w:t>
      </w:r>
      <w:r>
        <w:fldChar w:fldCharType="end"/>
      </w:r>
    </w:p>
    <w:p w14:paraId="6EFFFB96" w14:textId="77777777" w:rsidR="00BA5A1C" w:rsidRPr="00BA5A1C" w:rsidRDefault="00BA5A1C">
      <w:pPr>
        <w:pStyle w:val="TOC3"/>
        <w:rPr>
          <w:rFonts w:eastAsia="바탕"/>
          <w:sz w:val="24"/>
          <w:szCs w:val="24"/>
          <w:lang w:val="sv-SE" w:eastAsia="ko-KR"/>
        </w:rPr>
      </w:pPr>
      <w:r w:rsidRPr="00BA5A1C">
        <w:rPr>
          <w:lang w:val="sv-SE"/>
        </w:rPr>
        <w:t>5.3.</w:t>
      </w:r>
      <w:r w:rsidRPr="00BA5A1C">
        <w:rPr>
          <w:rFonts w:eastAsia="바탕"/>
          <w:lang w:val="sv-SE" w:eastAsia="ko-KR"/>
        </w:rPr>
        <w:t>54</w:t>
      </w:r>
      <w:r w:rsidRPr="00BA5A1C">
        <w:rPr>
          <w:rFonts w:eastAsia="바탕"/>
          <w:sz w:val="24"/>
          <w:szCs w:val="24"/>
          <w:lang w:val="sv-SE" w:eastAsia="ko-KR"/>
        </w:rPr>
        <w:tab/>
      </w:r>
      <w:r w:rsidRPr="00BA5A1C">
        <w:rPr>
          <w:lang w:val="sv-SE"/>
        </w:rPr>
        <w:t>Packet-Filter-Content AVP</w:t>
      </w:r>
      <w:r w:rsidRPr="00BA5A1C">
        <w:rPr>
          <w:lang w:val="sv-SE"/>
        </w:rPr>
        <w:tab/>
      </w:r>
      <w:r>
        <w:fldChar w:fldCharType="begin" w:fldLock="1"/>
      </w:r>
      <w:r w:rsidRPr="00BA5A1C">
        <w:rPr>
          <w:lang w:val="sv-SE"/>
        </w:rPr>
        <w:instrText xml:space="preserve"> PAGEREF _Toc343033542 \h </w:instrText>
      </w:r>
      <w:r>
        <w:fldChar w:fldCharType="separate"/>
      </w:r>
      <w:r w:rsidRPr="00BA5A1C">
        <w:rPr>
          <w:lang w:val="sv-SE"/>
        </w:rPr>
        <w:t>65</w:t>
      </w:r>
      <w:r>
        <w:fldChar w:fldCharType="end"/>
      </w:r>
    </w:p>
    <w:p w14:paraId="6D638A5F" w14:textId="77777777" w:rsidR="00BA5A1C" w:rsidRPr="00BA5A1C" w:rsidRDefault="00BA5A1C">
      <w:pPr>
        <w:pStyle w:val="TOC3"/>
        <w:rPr>
          <w:rFonts w:eastAsia="바탕"/>
          <w:sz w:val="24"/>
          <w:szCs w:val="24"/>
          <w:lang w:val="sv-SE" w:eastAsia="ko-KR"/>
        </w:rPr>
      </w:pPr>
      <w:r w:rsidRPr="00BA5A1C">
        <w:rPr>
          <w:lang w:val="sv-SE"/>
        </w:rPr>
        <w:t>5.3.</w:t>
      </w:r>
      <w:r w:rsidRPr="00BA5A1C">
        <w:rPr>
          <w:rFonts w:eastAsia="바탕"/>
          <w:lang w:val="sv-SE" w:eastAsia="ko-KR"/>
        </w:rPr>
        <w:t>55</w:t>
      </w:r>
      <w:r w:rsidRPr="00BA5A1C">
        <w:rPr>
          <w:rFonts w:eastAsia="바탕"/>
          <w:sz w:val="24"/>
          <w:szCs w:val="24"/>
          <w:lang w:val="sv-SE" w:eastAsia="ko-KR"/>
        </w:rPr>
        <w:tab/>
      </w:r>
      <w:r w:rsidRPr="00BA5A1C">
        <w:rPr>
          <w:lang w:val="sv-SE"/>
        </w:rPr>
        <w:t>Packet-Filter-Identifier AVP</w:t>
      </w:r>
      <w:r w:rsidRPr="00BA5A1C">
        <w:rPr>
          <w:lang w:val="sv-SE"/>
        </w:rPr>
        <w:tab/>
      </w:r>
      <w:r>
        <w:fldChar w:fldCharType="begin" w:fldLock="1"/>
      </w:r>
      <w:r w:rsidRPr="00BA5A1C">
        <w:rPr>
          <w:lang w:val="sv-SE"/>
        </w:rPr>
        <w:instrText xml:space="preserve"> PAGEREF _Toc343033543 \h </w:instrText>
      </w:r>
      <w:r>
        <w:fldChar w:fldCharType="separate"/>
      </w:r>
      <w:r w:rsidRPr="00BA5A1C">
        <w:rPr>
          <w:lang w:val="sv-SE"/>
        </w:rPr>
        <w:t>65</w:t>
      </w:r>
      <w:r>
        <w:fldChar w:fldCharType="end"/>
      </w:r>
    </w:p>
    <w:p w14:paraId="1EC05979" w14:textId="77777777" w:rsidR="00BA5A1C" w:rsidRPr="00BA5A1C" w:rsidRDefault="00BA5A1C">
      <w:pPr>
        <w:pStyle w:val="TOC3"/>
        <w:rPr>
          <w:rFonts w:eastAsia="바탕"/>
          <w:sz w:val="24"/>
          <w:szCs w:val="24"/>
          <w:lang w:val="sv-SE" w:eastAsia="ko-KR"/>
        </w:rPr>
      </w:pPr>
      <w:r w:rsidRPr="00BA5A1C">
        <w:rPr>
          <w:lang w:val="sv-SE"/>
        </w:rPr>
        <w:t>5.3.</w:t>
      </w:r>
      <w:r w:rsidRPr="00BA5A1C">
        <w:rPr>
          <w:rFonts w:eastAsia="바탕"/>
          <w:lang w:val="sv-SE" w:eastAsia="ko-KR"/>
        </w:rPr>
        <w:t>56</w:t>
      </w:r>
      <w:r w:rsidRPr="00BA5A1C">
        <w:rPr>
          <w:rFonts w:eastAsia="바탕"/>
          <w:sz w:val="24"/>
          <w:szCs w:val="24"/>
          <w:lang w:val="sv-SE" w:eastAsia="ko-KR"/>
        </w:rPr>
        <w:tab/>
      </w:r>
      <w:r w:rsidRPr="00BA5A1C">
        <w:rPr>
          <w:lang w:val="sv-SE"/>
        </w:rPr>
        <w:t>Packet-Filter-Information AVP</w:t>
      </w:r>
      <w:r w:rsidRPr="00BA5A1C">
        <w:rPr>
          <w:lang w:val="sv-SE"/>
        </w:rPr>
        <w:tab/>
      </w:r>
      <w:r>
        <w:fldChar w:fldCharType="begin" w:fldLock="1"/>
      </w:r>
      <w:r w:rsidRPr="00BA5A1C">
        <w:rPr>
          <w:lang w:val="sv-SE"/>
        </w:rPr>
        <w:instrText xml:space="preserve"> PAGEREF _Toc343033544 \h </w:instrText>
      </w:r>
      <w:r>
        <w:fldChar w:fldCharType="separate"/>
      </w:r>
      <w:r w:rsidRPr="00BA5A1C">
        <w:rPr>
          <w:lang w:val="sv-SE"/>
        </w:rPr>
        <w:t>65</w:t>
      </w:r>
      <w:r>
        <w:fldChar w:fldCharType="end"/>
      </w:r>
    </w:p>
    <w:p w14:paraId="54352D47" w14:textId="77777777" w:rsidR="00BA5A1C" w:rsidRPr="00BA5A1C" w:rsidRDefault="00BA5A1C">
      <w:pPr>
        <w:pStyle w:val="TOC3"/>
        <w:rPr>
          <w:rFonts w:eastAsia="바탕"/>
          <w:sz w:val="24"/>
          <w:szCs w:val="24"/>
          <w:lang w:val="sv-SE" w:eastAsia="ko-KR"/>
        </w:rPr>
      </w:pPr>
      <w:r w:rsidRPr="00BA5A1C">
        <w:rPr>
          <w:lang w:val="sv-SE"/>
        </w:rPr>
        <w:t>5.3.</w:t>
      </w:r>
      <w:r w:rsidRPr="00BA5A1C">
        <w:rPr>
          <w:rFonts w:eastAsia="바탕"/>
          <w:lang w:val="sv-SE" w:eastAsia="ko-KR"/>
        </w:rPr>
        <w:t>57</w:t>
      </w:r>
      <w:r w:rsidRPr="00BA5A1C">
        <w:rPr>
          <w:rFonts w:eastAsia="바탕"/>
          <w:sz w:val="24"/>
          <w:szCs w:val="24"/>
          <w:lang w:val="sv-SE" w:eastAsia="ko-KR"/>
        </w:rPr>
        <w:tab/>
      </w:r>
      <w:r w:rsidRPr="00BA5A1C">
        <w:rPr>
          <w:lang w:val="sv-SE"/>
        </w:rPr>
        <w:t>Packet-Filter-Operation AVP</w:t>
      </w:r>
      <w:r w:rsidRPr="00BA5A1C">
        <w:rPr>
          <w:lang w:val="sv-SE"/>
        </w:rPr>
        <w:tab/>
      </w:r>
      <w:r>
        <w:fldChar w:fldCharType="begin" w:fldLock="1"/>
      </w:r>
      <w:r w:rsidRPr="00BA5A1C">
        <w:rPr>
          <w:lang w:val="sv-SE"/>
        </w:rPr>
        <w:instrText xml:space="preserve"> PAGEREF _Toc343033545 \h </w:instrText>
      </w:r>
      <w:r>
        <w:fldChar w:fldCharType="separate"/>
      </w:r>
      <w:r w:rsidRPr="00BA5A1C">
        <w:rPr>
          <w:lang w:val="sv-SE"/>
        </w:rPr>
        <w:t>66</w:t>
      </w:r>
      <w:r>
        <w:fldChar w:fldCharType="end"/>
      </w:r>
    </w:p>
    <w:p w14:paraId="1716F116" w14:textId="77777777" w:rsidR="00BA5A1C" w:rsidRDefault="00BA5A1C">
      <w:pPr>
        <w:pStyle w:val="TOC3"/>
        <w:rPr>
          <w:rFonts w:eastAsia="바탕"/>
          <w:sz w:val="24"/>
          <w:szCs w:val="24"/>
          <w:lang w:eastAsia="ko-KR"/>
        </w:rPr>
      </w:pPr>
      <w:r>
        <w:t>5.3.</w:t>
      </w:r>
      <w:r w:rsidRPr="00DB5AA6">
        <w:rPr>
          <w:rFonts w:eastAsia="바탕"/>
          <w:lang w:eastAsia="ko-KR"/>
        </w:rPr>
        <w:t>58</w:t>
      </w:r>
      <w:r>
        <w:rPr>
          <w:rFonts w:eastAsia="바탕"/>
          <w:sz w:val="24"/>
          <w:szCs w:val="24"/>
          <w:lang w:eastAsia="ko-KR"/>
        </w:rPr>
        <w:tab/>
      </w:r>
      <w:r>
        <w:t>Charging-Correlation-Indicator AVP (All access types)</w:t>
      </w:r>
      <w:r>
        <w:tab/>
      </w:r>
      <w:r>
        <w:fldChar w:fldCharType="begin" w:fldLock="1"/>
      </w:r>
      <w:r>
        <w:instrText xml:space="preserve"> PAGEREF _Toc343033546 \h </w:instrText>
      </w:r>
      <w:r>
        <w:fldChar w:fldCharType="separate"/>
      </w:r>
      <w:r>
        <w:t>66</w:t>
      </w:r>
      <w:r>
        <w:fldChar w:fldCharType="end"/>
      </w:r>
    </w:p>
    <w:p w14:paraId="662B88DF" w14:textId="77777777" w:rsidR="00BA5A1C" w:rsidRDefault="00BA5A1C">
      <w:pPr>
        <w:pStyle w:val="TOC2"/>
        <w:rPr>
          <w:rFonts w:eastAsia="바탕"/>
          <w:sz w:val="24"/>
          <w:szCs w:val="24"/>
          <w:lang w:eastAsia="ko-KR"/>
        </w:rPr>
      </w:pPr>
      <w:r>
        <w:t>5.4</w:t>
      </w:r>
      <w:r>
        <w:rPr>
          <w:rFonts w:eastAsia="바탕"/>
          <w:sz w:val="24"/>
          <w:szCs w:val="24"/>
          <w:lang w:eastAsia="ko-KR"/>
        </w:rPr>
        <w:tab/>
      </w:r>
      <w:r>
        <w:t>Gx re-used AVPs</w:t>
      </w:r>
      <w:r>
        <w:tab/>
      </w:r>
      <w:r>
        <w:fldChar w:fldCharType="begin" w:fldLock="1"/>
      </w:r>
      <w:r>
        <w:instrText xml:space="preserve"> PAGEREF _Toc343033547 \h </w:instrText>
      </w:r>
      <w:r>
        <w:fldChar w:fldCharType="separate"/>
      </w:r>
      <w:r>
        <w:t>66</w:t>
      </w:r>
      <w:r>
        <w:fldChar w:fldCharType="end"/>
      </w:r>
    </w:p>
    <w:p w14:paraId="2F2EAF79" w14:textId="77777777" w:rsidR="00BA5A1C" w:rsidRDefault="00BA5A1C">
      <w:pPr>
        <w:pStyle w:val="TOC3"/>
        <w:rPr>
          <w:rFonts w:eastAsia="바탕"/>
          <w:sz w:val="24"/>
          <w:szCs w:val="24"/>
          <w:lang w:eastAsia="ko-KR"/>
        </w:rPr>
      </w:pPr>
      <w:r>
        <w:t>5.4.</w:t>
      </w:r>
      <w:r w:rsidRPr="00DB5AA6">
        <w:rPr>
          <w:rFonts w:eastAsia="바탕"/>
          <w:lang w:eastAsia="ko-KR"/>
        </w:rPr>
        <w:t>1</w:t>
      </w:r>
      <w:r>
        <w:rPr>
          <w:rFonts w:eastAsia="바탕"/>
          <w:sz w:val="24"/>
          <w:szCs w:val="24"/>
          <w:lang w:eastAsia="ko-KR"/>
        </w:rPr>
        <w:tab/>
      </w:r>
      <w:r>
        <w:t xml:space="preserve"> Use of the Supported-Features AVP on the Gx reference point</w:t>
      </w:r>
      <w:r>
        <w:tab/>
      </w:r>
      <w:r>
        <w:fldChar w:fldCharType="begin" w:fldLock="1"/>
      </w:r>
      <w:r>
        <w:instrText xml:space="preserve"> PAGEREF _Toc343033548 \h </w:instrText>
      </w:r>
      <w:r>
        <w:fldChar w:fldCharType="separate"/>
      </w:r>
      <w:r>
        <w:t>69</w:t>
      </w:r>
      <w:r>
        <w:fldChar w:fldCharType="end"/>
      </w:r>
    </w:p>
    <w:p w14:paraId="2D0E9458" w14:textId="77777777" w:rsidR="00BA5A1C" w:rsidRPr="00BA5A1C" w:rsidRDefault="00BA5A1C">
      <w:pPr>
        <w:pStyle w:val="TOC2"/>
        <w:rPr>
          <w:rFonts w:eastAsia="바탕"/>
          <w:sz w:val="24"/>
          <w:szCs w:val="24"/>
          <w:lang w:val="fr-FR" w:eastAsia="ko-KR"/>
        </w:rPr>
      </w:pPr>
      <w:r w:rsidRPr="00BA5A1C">
        <w:rPr>
          <w:lang w:val="fr-FR"/>
        </w:rPr>
        <w:t>5.5</w:t>
      </w:r>
      <w:r w:rsidRPr="00BA5A1C">
        <w:rPr>
          <w:rFonts w:eastAsia="바탕"/>
          <w:sz w:val="24"/>
          <w:szCs w:val="24"/>
          <w:lang w:val="fr-FR" w:eastAsia="ko-KR"/>
        </w:rPr>
        <w:tab/>
      </w:r>
      <w:r w:rsidRPr="00BA5A1C">
        <w:rPr>
          <w:lang w:val="fr-FR"/>
        </w:rPr>
        <w:t>Gx specific Experimental-Result-Code AVP values</w:t>
      </w:r>
      <w:r w:rsidRPr="00BA5A1C">
        <w:rPr>
          <w:lang w:val="fr-FR"/>
        </w:rPr>
        <w:tab/>
      </w:r>
      <w:r>
        <w:fldChar w:fldCharType="begin" w:fldLock="1"/>
      </w:r>
      <w:r w:rsidRPr="00BA5A1C">
        <w:rPr>
          <w:lang w:val="fr-FR"/>
        </w:rPr>
        <w:instrText xml:space="preserve"> PAGEREF _Toc343033549 \h </w:instrText>
      </w:r>
      <w:r>
        <w:fldChar w:fldCharType="separate"/>
      </w:r>
      <w:r w:rsidRPr="00BA5A1C">
        <w:rPr>
          <w:lang w:val="fr-FR"/>
        </w:rPr>
        <w:t>70</w:t>
      </w:r>
      <w:r>
        <w:fldChar w:fldCharType="end"/>
      </w:r>
    </w:p>
    <w:p w14:paraId="235DB037" w14:textId="77777777" w:rsidR="00BA5A1C" w:rsidRPr="00BA5A1C" w:rsidRDefault="00BA5A1C">
      <w:pPr>
        <w:pStyle w:val="TOC3"/>
        <w:rPr>
          <w:rFonts w:eastAsia="바탕"/>
          <w:sz w:val="24"/>
          <w:szCs w:val="24"/>
          <w:lang w:val="fr-FR" w:eastAsia="ko-KR"/>
        </w:rPr>
      </w:pPr>
      <w:r w:rsidRPr="00BA5A1C">
        <w:rPr>
          <w:lang w:val="fr-FR"/>
        </w:rPr>
        <w:t>5.5.1</w:t>
      </w:r>
      <w:r w:rsidRPr="00BA5A1C">
        <w:rPr>
          <w:rFonts w:eastAsia="바탕"/>
          <w:sz w:val="24"/>
          <w:szCs w:val="24"/>
          <w:lang w:val="fr-FR" w:eastAsia="ko-KR"/>
        </w:rPr>
        <w:tab/>
      </w:r>
      <w:r w:rsidRPr="00BA5A1C">
        <w:rPr>
          <w:lang w:val="fr-FR"/>
        </w:rPr>
        <w:t>General</w:t>
      </w:r>
      <w:r w:rsidRPr="00BA5A1C">
        <w:rPr>
          <w:lang w:val="fr-FR"/>
        </w:rPr>
        <w:tab/>
      </w:r>
      <w:r>
        <w:fldChar w:fldCharType="begin" w:fldLock="1"/>
      </w:r>
      <w:r w:rsidRPr="00BA5A1C">
        <w:rPr>
          <w:lang w:val="fr-FR"/>
        </w:rPr>
        <w:instrText xml:space="preserve"> PAGEREF _Toc343033550 \h </w:instrText>
      </w:r>
      <w:r>
        <w:fldChar w:fldCharType="separate"/>
      </w:r>
      <w:r w:rsidRPr="00BA5A1C">
        <w:rPr>
          <w:lang w:val="fr-FR"/>
        </w:rPr>
        <w:t>70</w:t>
      </w:r>
      <w:r>
        <w:fldChar w:fldCharType="end"/>
      </w:r>
    </w:p>
    <w:p w14:paraId="5C3DE2F4" w14:textId="77777777" w:rsidR="00BA5A1C" w:rsidRPr="00BA5A1C" w:rsidRDefault="00BA5A1C">
      <w:pPr>
        <w:pStyle w:val="TOC3"/>
        <w:rPr>
          <w:rFonts w:eastAsia="바탕"/>
          <w:sz w:val="24"/>
          <w:szCs w:val="24"/>
          <w:lang w:val="fr-FR" w:eastAsia="ko-KR"/>
        </w:rPr>
      </w:pPr>
      <w:r w:rsidRPr="00BA5A1C">
        <w:rPr>
          <w:lang w:val="fr-FR"/>
        </w:rPr>
        <w:t>5.5.2</w:t>
      </w:r>
      <w:r w:rsidRPr="00BA5A1C">
        <w:rPr>
          <w:rFonts w:eastAsia="바탕"/>
          <w:sz w:val="24"/>
          <w:szCs w:val="24"/>
          <w:lang w:val="fr-FR" w:eastAsia="ko-KR"/>
        </w:rPr>
        <w:tab/>
      </w:r>
      <w:r w:rsidRPr="00BA5A1C">
        <w:rPr>
          <w:lang w:val="fr-FR"/>
        </w:rPr>
        <w:t>Success</w:t>
      </w:r>
      <w:r w:rsidRPr="00BA5A1C">
        <w:rPr>
          <w:lang w:val="fr-FR"/>
        </w:rPr>
        <w:tab/>
      </w:r>
      <w:r>
        <w:fldChar w:fldCharType="begin" w:fldLock="1"/>
      </w:r>
      <w:r w:rsidRPr="00BA5A1C">
        <w:rPr>
          <w:lang w:val="fr-FR"/>
        </w:rPr>
        <w:instrText xml:space="preserve"> PAGEREF _Toc343033551 \h </w:instrText>
      </w:r>
      <w:r>
        <w:fldChar w:fldCharType="separate"/>
      </w:r>
      <w:r w:rsidRPr="00BA5A1C">
        <w:rPr>
          <w:lang w:val="fr-FR"/>
        </w:rPr>
        <w:t>70</w:t>
      </w:r>
      <w:r>
        <w:fldChar w:fldCharType="end"/>
      </w:r>
    </w:p>
    <w:p w14:paraId="4D389497" w14:textId="77777777" w:rsidR="00BA5A1C" w:rsidRPr="00BA5A1C" w:rsidRDefault="00BA5A1C">
      <w:pPr>
        <w:pStyle w:val="TOC3"/>
        <w:rPr>
          <w:rFonts w:eastAsia="바탕"/>
          <w:sz w:val="24"/>
          <w:szCs w:val="24"/>
          <w:lang w:val="fr-FR" w:eastAsia="ko-KR"/>
        </w:rPr>
      </w:pPr>
      <w:r w:rsidRPr="00BA5A1C">
        <w:rPr>
          <w:lang w:val="fr-FR"/>
        </w:rPr>
        <w:t>5.5.3</w:t>
      </w:r>
      <w:r w:rsidRPr="00BA5A1C">
        <w:rPr>
          <w:rFonts w:eastAsia="바탕"/>
          <w:sz w:val="24"/>
          <w:szCs w:val="24"/>
          <w:lang w:val="fr-FR" w:eastAsia="ko-KR"/>
        </w:rPr>
        <w:tab/>
      </w:r>
      <w:r w:rsidRPr="00BA5A1C">
        <w:rPr>
          <w:lang w:val="fr-FR"/>
        </w:rPr>
        <w:t>Permanent Failures</w:t>
      </w:r>
      <w:r w:rsidRPr="00BA5A1C">
        <w:rPr>
          <w:lang w:val="fr-FR"/>
        </w:rPr>
        <w:tab/>
      </w:r>
      <w:r>
        <w:fldChar w:fldCharType="begin" w:fldLock="1"/>
      </w:r>
      <w:r w:rsidRPr="00BA5A1C">
        <w:rPr>
          <w:lang w:val="fr-FR"/>
        </w:rPr>
        <w:instrText xml:space="preserve"> PAGEREF _Toc343033552 \h </w:instrText>
      </w:r>
      <w:r>
        <w:fldChar w:fldCharType="separate"/>
      </w:r>
      <w:r w:rsidRPr="00BA5A1C">
        <w:rPr>
          <w:lang w:val="fr-FR"/>
        </w:rPr>
        <w:t>70</w:t>
      </w:r>
      <w:r>
        <w:fldChar w:fldCharType="end"/>
      </w:r>
    </w:p>
    <w:p w14:paraId="0EA9388E" w14:textId="77777777" w:rsidR="00BA5A1C" w:rsidRPr="00BA5A1C" w:rsidRDefault="00BA5A1C">
      <w:pPr>
        <w:pStyle w:val="TOC3"/>
        <w:rPr>
          <w:rFonts w:eastAsia="바탕"/>
          <w:sz w:val="24"/>
          <w:szCs w:val="24"/>
          <w:lang w:val="fr-FR" w:eastAsia="ko-KR"/>
        </w:rPr>
      </w:pPr>
      <w:r w:rsidRPr="00BA5A1C">
        <w:rPr>
          <w:lang w:val="fr-FR"/>
        </w:rPr>
        <w:t>5.5.4</w:t>
      </w:r>
      <w:r w:rsidRPr="00BA5A1C">
        <w:rPr>
          <w:rFonts w:eastAsia="바탕"/>
          <w:sz w:val="24"/>
          <w:szCs w:val="24"/>
          <w:lang w:val="fr-FR" w:eastAsia="ko-KR"/>
        </w:rPr>
        <w:tab/>
      </w:r>
      <w:r w:rsidRPr="00BA5A1C">
        <w:rPr>
          <w:lang w:val="fr-FR"/>
        </w:rPr>
        <w:t>Transient Failures</w:t>
      </w:r>
      <w:r w:rsidRPr="00BA5A1C">
        <w:rPr>
          <w:lang w:val="fr-FR"/>
        </w:rPr>
        <w:tab/>
      </w:r>
      <w:r>
        <w:fldChar w:fldCharType="begin" w:fldLock="1"/>
      </w:r>
      <w:r w:rsidRPr="00BA5A1C">
        <w:rPr>
          <w:lang w:val="fr-FR"/>
        </w:rPr>
        <w:instrText xml:space="preserve"> PAGEREF _Toc343033553 \h </w:instrText>
      </w:r>
      <w:r>
        <w:fldChar w:fldCharType="separate"/>
      </w:r>
      <w:r w:rsidRPr="00BA5A1C">
        <w:rPr>
          <w:lang w:val="fr-FR"/>
        </w:rPr>
        <w:t>71</w:t>
      </w:r>
      <w:r>
        <w:fldChar w:fldCharType="end"/>
      </w:r>
    </w:p>
    <w:p w14:paraId="0CEB4EF2" w14:textId="77777777" w:rsidR="00BA5A1C" w:rsidRPr="00BA5A1C" w:rsidRDefault="00BA5A1C">
      <w:pPr>
        <w:pStyle w:val="TOC2"/>
        <w:rPr>
          <w:rFonts w:eastAsia="바탕"/>
          <w:sz w:val="24"/>
          <w:szCs w:val="24"/>
          <w:lang w:val="fr-FR" w:eastAsia="ko-KR"/>
        </w:rPr>
      </w:pPr>
      <w:r w:rsidRPr="00BA5A1C">
        <w:rPr>
          <w:lang w:val="fr-FR"/>
        </w:rPr>
        <w:t>5.6</w:t>
      </w:r>
      <w:r w:rsidRPr="00BA5A1C">
        <w:rPr>
          <w:rFonts w:eastAsia="바탕"/>
          <w:sz w:val="24"/>
          <w:szCs w:val="24"/>
          <w:lang w:val="fr-FR" w:eastAsia="ko-KR"/>
        </w:rPr>
        <w:tab/>
      </w:r>
      <w:r w:rsidRPr="00BA5A1C">
        <w:rPr>
          <w:lang w:val="fr-FR"/>
        </w:rPr>
        <w:t>Gx Messages</w:t>
      </w:r>
      <w:r w:rsidRPr="00BA5A1C">
        <w:rPr>
          <w:lang w:val="fr-FR"/>
        </w:rPr>
        <w:tab/>
      </w:r>
      <w:r>
        <w:fldChar w:fldCharType="begin" w:fldLock="1"/>
      </w:r>
      <w:r w:rsidRPr="00BA5A1C">
        <w:rPr>
          <w:lang w:val="fr-FR"/>
        </w:rPr>
        <w:instrText xml:space="preserve"> PAGEREF _Toc343033554 \h </w:instrText>
      </w:r>
      <w:r>
        <w:fldChar w:fldCharType="separate"/>
      </w:r>
      <w:r w:rsidRPr="00BA5A1C">
        <w:rPr>
          <w:lang w:val="fr-FR"/>
        </w:rPr>
        <w:t>71</w:t>
      </w:r>
      <w:r>
        <w:fldChar w:fldCharType="end"/>
      </w:r>
    </w:p>
    <w:p w14:paraId="3A404599" w14:textId="77777777" w:rsidR="00BA5A1C" w:rsidRPr="00BA5A1C" w:rsidRDefault="00BA5A1C">
      <w:pPr>
        <w:pStyle w:val="TOC3"/>
        <w:rPr>
          <w:rFonts w:eastAsia="바탕"/>
          <w:sz w:val="24"/>
          <w:szCs w:val="24"/>
          <w:lang w:val="fr-FR" w:eastAsia="ko-KR"/>
        </w:rPr>
      </w:pPr>
      <w:r w:rsidRPr="00BA5A1C">
        <w:rPr>
          <w:lang w:val="fr-FR"/>
        </w:rPr>
        <w:t>5.6.1</w:t>
      </w:r>
      <w:r w:rsidRPr="00BA5A1C">
        <w:rPr>
          <w:rFonts w:eastAsia="바탕"/>
          <w:sz w:val="24"/>
          <w:szCs w:val="24"/>
          <w:lang w:val="fr-FR" w:eastAsia="ko-KR"/>
        </w:rPr>
        <w:tab/>
      </w:r>
      <w:r w:rsidRPr="00BA5A1C">
        <w:rPr>
          <w:lang w:val="fr-FR"/>
        </w:rPr>
        <w:t>Gx Application</w:t>
      </w:r>
      <w:r w:rsidRPr="00BA5A1C">
        <w:rPr>
          <w:lang w:val="fr-FR"/>
        </w:rPr>
        <w:tab/>
      </w:r>
      <w:r>
        <w:fldChar w:fldCharType="begin" w:fldLock="1"/>
      </w:r>
      <w:r w:rsidRPr="00BA5A1C">
        <w:rPr>
          <w:lang w:val="fr-FR"/>
        </w:rPr>
        <w:instrText xml:space="preserve"> PAGEREF _Toc343033555 \h </w:instrText>
      </w:r>
      <w:r>
        <w:fldChar w:fldCharType="separate"/>
      </w:r>
      <w:r w:rsidRPr="00BA5A1C">
        <w:rPr>
          <w:lang w:val="fr-FR"/>
        </w:rPr>
        <w:t>71</w:t>
      </w:r>
      <w:r>
        <w:fldChar w:fldCharType="end"/>
      </w:r>
    </w:p>
    <w:p w14:paraId="4EBAD473" w14:textId="77777777" w:rsidR="00BA5A1C" w:rsidRPr="00BA5A1C" w:rsidRDefault="00BA5A1C">
      <w:pPr>
        <w:pStyle w:val="TOC3"/>
        <w:rPr>
          <w:rFonts w:eastAsia="바탕"/>
          <w:sz w:val="24"/>
          <w:szCs w:val="24"/>
          <w:lang w:val="fr-FR" w:eastAsia="ko-KR"/>
        </w:rPr>
      </w:pPr>
      <w:r w:rsidRPr="00BA5A1C">
        <w:rPr>
          <w:lang w:val="fr-FR"/>
        </w:rPr>
        <w:t>5.6.2</w:t>
      </w:r>
      <w:r w:rsidRPr="00BA5A1C">
        <w:rPr>
          <w:rFonts w:eastAsia="바탕"/>
          <w:sz w:val="24"/>
          <w:szCs w:val="24"/>
          <w:lang w:val="fr-FR" w:eastAsia="ko-KR"/>
        </w:rPr>
        <w:tab/>
      </w:r>
      <w:r w:rsidRPr="00BA5A1C">
        <w:rPr>
          <w:lang w:val="fr-FR"/>
        </w:rPr>
        <w:t>CC-Request (CCR) Command</w:t>
      </w:r>
      <w:r w:rsidRPr="00BA5A1C">
        <w:rPr>
          <w:lang w:val="fr-FR"/>
        </w:rPr>
        <w:tab/>
      </w:r>
      <w:r>
        <w:fldChar w:fldCharType="begin" w:fldLock="1"/>
      </w:r>
      <w:r w:rsidRPr="00BA5A1C">
        <w:rPr>
          <w:lang w:val="fr-FR"/>
        </w:rPr>
        <w:instrText xml:space="preserve"> PAGEREF _Toc343033556 \h </w:instrText>
      </w:r>
      <w:r>
        <w:fldChar w:fldCharType="separate"/>
      </w:r>
      <w:r w:rsidRPr="00BA5A1C">
        <w:rPr>
          <w:lang w:val="fr-FR"/>
        </w:rPr>
        <w:t>72</w:t>
      </w:r>
      <w:r>
        <w:fldChar w:fldCharType="end"/>
      </w:r>
    </w:p>
    <w:p w14:paraId="70751FC2" w14:textId="77777777" w:rsidR="00BA5A1C" w:rsidRDefault="00BA5A1C">
      <w:pPr>
        <w:pStyle w:val="TOC3"/>
        <w:rPr>
          <w:rFonts w:eastAsia="바탕"/>
          <w:sz w:val="24"/>
          <w:szCs w:val="24"/>
          <w:lang w:eastAsia="ko-KR"/>
        </w:rPr>
      </w:pPr>
      <w:r>
        <w:t>5.6.3</w:t>
      </w:r>
      <w:r>
        <w:rPr>
          <w:rFonts w:eastAsia="바탕"/>
          <w:sz w:val="24"/>
          <w:szCs w:val="24"/>
          <w:lang w:eastAsia="ko-KR"/>
        </w:rPr>
        <w:tab/>
      </w:r>
      <w:r>
        <w:t>CC-Answer (CCA) Command</w:t>
      </w:r>
      <w:r>
        <w:tab/>
      </w:r>
      <w:r>
        <w:fldChar w:fldCharType="begin" w:fldLock="1"/>
      </w:r>
      <w:r>
        <w:instrText xml:space="preserve"> PAGEREF _Toc343033557 \h </w:instrText>
      </w:r>
      <w:r>
        <w:fldChar w:fldCharType="separate"/>
      </w:r>
      <w:r>
        <w:t>72</w:t>
      </w:r>
      <w:r>
        <w:fldChar w:fldCharType="end"/>
      </w:r>
    </w:p>
    <w:p w14:paraId="58504977" w14:textId="77777777" w:rsidR="00BA5A1C" w:rsidRDefault="00BA5A1C">
      <w:pPr>
        <w:pStyle w:val="TOC3"/>
        <w:rPr>
          <w:rFonts w:eastAsia="바탕"/>
          <w:sz w:val="24"/>
          <w:szCs w:val="24"/>
          <w:lang w:eastAsia="ko-KR"/>
        </w:rPr>
      </w:pPr>
      <w:r>
        <w:t>5.6.4</w:t>
      </w:r>
      <w:r>
        <w:rPr>
          <w:rFonts w:eastAsia="바탕"/>
          <w:sz w:val="24"/>
          <w:szCs w:val="24"/>
          <w:lang w:eastAsia="ko-KR"/>
        </w:rPr>
        <w:tab/>
      </w:r>
      <w:r>
        <w:t>Re-Auth-Request (RAR) Command</w:t>
      </w:r>
      <w:r>
        <w:tab/>
      </w:r>
      <w:r>
        <w:fldChar w:fldCharType="begin" w:fldLock="1"/>
      </w:r>
      <w:r>
        <w:instrText xml:space="preserve"> PAGEREF _Toc343033558 \h </w:instrText>
      </w:r>
      <w:r>
        <w:fldChar w:fldCharType="separate"/>
      </w:r>
      <w:r>
        <w:t>73</w:t>
      </w:r>
      <w:r>
        <w:fldChar w:fldCharType="end"/>
      </w:r>
    </w:p>
    <w:p w14:paraId="1B1F3AF7" w14:textId="77777777" w:rsidR="00BA5A1C" w:rsidRDefault="00BA5A1C">
      <w:pPr>
        <w:pStyle w:val="TOC3"/>
        <w:rPr>
          <w:rFonts w:eastAsia="바탕"/>
          <w:sz w:val="24"/>
          <w:szCs w:val="24"/>
          <w:lang w:eastAsia="ko-KR"/>
        </w:rPr>
      </w:pPr>
      <w:r>
        <w:t>5.6.5</w:t>
      </w:r>
      <w:r>
        <w:rPr>
          <w:rFonts w:eastAsia="바탕"/>
          <w:sz w:val="24"/>
          <w:szCs w:val="24"/>
          <w:lang w:eastAsia="ko-KR"/>
        </w:rPr>
        <w:tab/>
      </w:r>
      <w:r>
        <w:t>Re-Auth-Answer (RAA) Command</w:t>
      </w:r>
      <w:r>
        <w:tab/>
      </w:r>
      <w:r>
        <w:fldChar w:fldCharType="begin" w:fldLock="1"/>
      </w:r>
      <w:r>
        <w:instrText xml:space="preserve"> PAGEREF _Toc343033559 \h </w:instrText>
      </w:r>
      <w:r>
        <w:fldChar w:fldCharType="separate"/>
      </w:r>
      <w:r>
        <w:t>74</w:t>
      </w:r>
      <w:r>
        <w:fldChar w:fldCharType="end"/>
      </w:r>
    </w:p>
    <w:p w14:paraId="1825DC51" w14:textId="77777777" w:rsidR="00BA5A1C" w:rsidRDefault="00BA5A1C">
      <w:pPr>
        <w:pStyle w:val="TOC1"/>
        <w:rPr>
          <w:rFonts w:eastAsia="바탕"/>
          <w:sz w:val="24"/>
          <w:szCs w:val="24"/>
          <w:lang w:eastAsia="ko-KR"/>
        </w:rPr>
      </w:pPr>
      <w:r>
        <w:t>5a</w:t>
      </w:r>
      <w:r>
        <w:rPr>
          <w:rFonts w:eastAsia="바탕"/>
          <w:sz w:val="24"/>
          <w:szCs w:val="24"/>
          <w:lang w:eastAsia="ko-KR"/>
        </w:rPr>
        <w:tab/>
      </w:r>
      <w:r>
        <w:t>Gxx protocols</w:t>
      </w:r>
      <w:r>
        <w:tab/>
      </w:r>
      <w:r>
        <w:fldChar w:fldCharType="begin" w:fldLock="1"/>
      </w:r>
      <w:r>
        <w:instrText xml:space="preserve"> PAGEREF _Toc343033560 \h </w:instrText>
      </w:r>
      <w:r>
        <w:fldChar w:fldCharType="separate"/>
      </w:r>
      <w:r>
        <w:t>74</w:t>
      </w:r>
      <w:r>
        <w:fldChar w:fldCharType="end"/>
      </w:r>
    </w:p>
    <w:p w14:paraId="7F81C6F2" w14:textId="77777777" w:rsidR="00BA5A1C" w:rsidRDefault="00BA5A1C">
      <w:pPr>
        <w:pStyle w:val="TOC2"/>
        <w:rPr>
          <w:rFonts w:eastAsia="바탕"/>
          <w:sz w:val="24"/>
          <w:szCs w:val="24"/>
          <w:lang w:eastAsia="ko-KR"/>
        </w:rPr>
      </w:pPr>
      <w:r>
        <w:t>5a.1</w:t>
      </w:r>
      <w:r>
        <w:rPr>
          <w:rFonts w:eastAsia="바탕"/>
          <w:sz w:val="24"/>
          <w:szCs w:val="24"/>
        </w:rPr>
        <w:tab/>
      </w:r>
      <w:r>
        <w:rPr>
          <w:lang w:eastAsia="ja-JP"/>
        </w:rPr>
        <w:t>Protocol support</w:t>
      </w:r>
      <w:r>
        <w:tab/>
      </w:r>
      <w:r>
        <w:fldChar w:fldCharType="begin" w:fldLock="1"/>
      </w:r>
      <w:r>
        <w:instrText xml:space="preserve"> PAGEREF _Toc343033561 \h </w:instrText>
      </w:r>
      <w:r>
        <w:fldChar w:fldCharType="separate"/>
      </w:r>
      <w:r>
        <w:t>74</w:t>
      </w:r>
      <w:r>
        <w:fldChar w:fldCharType="end"/>
      </w:r>
    </w:p>
    <w:p w14:paraId="30BA229C" w14:textId="77777777" w:rsidR="00BA5A1C" w:rsidRDefault="00BA5A1C">
      <w:pPr>
        <w:pStyle w:val="TOC2"/>
        <w:rPr>
          <w:rFonts w:eastAsia="바탕"/>
          <w:sz w:val="24"/>
          <w:szCs w:val="24"/>
          <w:lang w:eastAsia="ko-KR"/>
        </w:rPr>
      </w:pPr>
      <w:r>
        <w:t>5a.2</w:t>
      </w:r>
      <w:r>
        <w:rPr>
          <w:rFonts w:eastAsia="바탕"/>
          <w:sz w:val="24"/>
          <w:szCs w:val="24"/>
        </w:rPr>
        <w:tab/>
      </w:r>
      <w:r>
        <w:rPr>
          <w:lang w:eastAsia="ja-JP"/>
        </w:rPr>
        <w:t>Initialization, maintenance and termination of connection and session</w:t>
      </w:r>
      <w:r>
        <w:tab/>
      </w:r>
      <w:r>
        <w:fldChar w:fldCharType="begin" w:fldLock="1"/>
      </w:r>
      <w:r>
        <w:instrText xml:space="preserve"> PAGEREF _Toc343033562 \h </w:instrText>
      </w:r>
      <w:r>
        <w:fldChar w:fldCharType="separate"/>
      </w:r>
      <w:r>
        <w:t>74</w:t>
      </w:r>
      <w:r>
        <w:fldChar w:fldCharType="end"/>
      </w:r>
    </w:p>
    <w:p w14:paraId="6FCE7557" w14:textId="77777777" w:rsidR="00BA5A1C" w:rsidRDefault="00BA5A1C">
      <w:pPr>
        <w:pStyle w:val="TOC2"/>
        <w:rPr>
          <w:rFonts w:eastAsia="바탕"/>
          <w:sz w:val="24"/>
          <w:szCs w:val="24"/>
          <w:lang w:eastAsia="ko-KR"/>
        </w:rPr>
      </w:pPr>
      <w:r>
        <w:t>5a.3</w:t>
      </w:r>
      <w:r>
        <w:rPr>
          <w:rFonts w:eastAsia="바탕"/>
          <w:sz w:val="24"/>
          <w:szCs w:val="24"/>
        </w:rPr>
        <w:tab/>
      </w:r>
      <w:r>
        <w:rPr>
          <w:lang w:eastAsia="ja-JP"/>
        </w:rPr>
        <w:t>Gxx specific AVPs</w:t>
      </w:r>
      <w:r>
        <w:tab/>
      </w:r>
      <w:r>
        <w:fldChar w:fldCharType="begin" w:fldLock="1"/>
      </w:r>
      <w:r>
        <w:instrText xml:space="preserve"> PAGEREF _Toc343033563 \h </w:instrText>
      </w:r>
      <w:r>
        <w:fldChar w:fldCharType="separate"/>
      </w:r>
      <w:r>
        <w:t>75</w:t>
      </w:r>
      <w:r>
        <w:fldChar w:fldCharType="end"/>
      </w:r>
    </w:p>
    <w:p w14:paraId="5E786D0F" w14:textId="77777777" w:rsidR="00BA5A1C" w:rsidRDefault="00BA5A1C">
      <w:pPr>
        <w:pStyle w:val="TOC3"/>
        <w:rPr>
          <w:rFonts w:eastAsia="바탕"/>
          <w:sz w:val="24"/>
          <w:szCs w:val="24"/>
          <w:lang w:eastAsia="ko-KR"/>
        </w:rPr>
      </w:pPr>
      <w:r>
        <w:t>5a.3.</w:t>
      </w:r>
      <w:r w:rsidRPr="00DB5AA6">
        <w:rPr>
          <w:rFonts w:eastAsia="바탕"/>
          <w:lang w:eastAsia="ko-KR"/>
        </w:rPr>
        <w:t>1</w:t>
      </w:r>
      <w:r>
        <w:rPr>
          <w:rFonts w:eastAsia="바탕"/>
          <w:sz w:val="24"/>
          <w:szCs w:val="24"/>
          <w:lang w:eastAsia="ko-KR"/>
        </w:rPr>
        <w:tab/>
      </w:r>
      <w:r>
        <w:t>QoS-Rule-Install AVP (All access types)</w:t>
      </w:r>
      <w:r>
        <w:tab/>
      </w:r>
      <w:r>
        <w:fldChar w:fldCharType="begin" w:fldLock="1"/>
      </w:r>
      <w:r>
        <w:instrText xml:space="preserve"> PAGEREF _Toc343033564 \h </w:instrText>
      </w:r>
      <w:r>
        <w:fldChar w:fldCharType="separate"/>
      </w:r>
      <w:r>
        <w:t>75</w:t>
      </w:r>
      <w:r>
        <w:fldChar w:fldCharType="end"/>
      </w:r>
    </w:p>
    <w:p w14:paraId="4CFCCC5D" w14:textId="77777777" w:rsidR="00BA5A1C" w:rsidRDefault="00BA5A1C">
      <w:pPr>
        <w:pStyle w:val="TOC3"/>
        <w:rPr>
          <w:rFonts w:eastAsia="바탕"/>
          <w:sz w:val="24"/>
          <w:szCs w:val="24"/>
          <w:lang w:eastAsia="ko-KR"/>
        </w:rPr>
      </w:pPr>
      <w:r>
        <w:t>5a.3.</w:t>
      </w:r>
      <w:r w:rsidRPr="00DB5AA6">
        <w:rPr>
          <w:rFonts w:eastAsia="바탕"/>
          <w:lang w:eastAsia="ko-KR"/>
        </w:rPr>
        <w:t>2</w:t>
      </w:r>
      <w:r>
        <w:rPr>
          <w:rFonts w:eastAsia="바탕"/>
          <w:sz w:val="24"/>
          <w:szCs w:val="24"/>
          <w:lang w:eastAsia="ko-KR"/>
        </w:rPr>
        <w:tab/>
      </w:r>
      <w:r>
        <w:t>QoS-Rule-Remove AVP (All access types)</w:t>
      </w:r>
      <w:r>
        <w:tab/>
      </w:r>
      <w:r>
        <w:fldChar w:fldCharType="begin" w:fldLock="1"/>
      </w:r>
      <w:r>
        <w:instrText xml:space="preserve"> PAGEREF _Toc343033565 \h </w:instrText>
      </w:r>
      <w:r>
        <w:fldChar w:fldCharType="separate"/>
      </w:r>
      <w:r>
        <w:t>76</w:t>
      </w:r>
      <w:r>
        <w:fldChar w:fldCharType="end"/>
      </w:r>
    </w:p>
    <w:p w14:paraId="1938E58D" w14:textId="77777777" w:rsidR="00BA5A1C" w:rsidRDefault="00BA5A1C">
      <w:pPr>
        <w:pStyle w:val="TOC3"/>
        <w:rPr>
          <w:rFonts w:eastAsia="바탕"/>
          <w:sz w:val="24"/>
          <w:szCs w:val="24"/>
          <w:lang w:eastAsia="ko-KR"/>
        </w:rPr>
      </w:pPr>
      <w:r>
        <w:t>5a.3.</w:t>
      </w:r>
      <w:r w:rsidRPr="00DB5AA6">
        <w:rPr>
          <w:rFonts w:eastAsia="바탕"/>
          <w:lang w:eastAsia="ko-KR"/>
        </w:rPr>
        <w:t>3</w:t>
      </w:r>
      <w:r>
        <w:rPr>
          <w:rFonts w:eastAsia="바탕"/>
          <w:sz w:val="24"/>
          <w:szCs w:val="24"/>
          <w:lang w:eastAsia="ko-KR"/>
        </w:rPr>
        <w:tab/>
      </w:r>
      <w:r>
        <w:t>QoS-Rule-Definition AVP (All access types)</w:t>
      </w:r>
      <w:r>
        <w:tab/>
      </w:r>
      <w:r>
        <w:fldChar w:fldCharType="begin" w:fldLock="1"/>
      </w:r>
      <w:r>
        <w:instrText xml:space="preserve"> PAGEREF _Toc343033566 \h </w:instrText>
      </w:r>
      <w:r>
        <w:fldChar w:fldCharType="separate"/>
      </w:r>
      <w:r>
        <w:t>76</w:t>
      </w:r>
      <w:r>
        <w:fldChar w:fldCharType="end"/>
      </w:r>
    </w:p>
    <w:p w14:paraId="36CB1CED" w14:textId="77777777" w:rsidR="00BA5A1C" w:rsidRDefault="00BA5A1C">
      <w:pPr>
        <w:pStyle w:val="TOC3"/>
        <w:rPr>
          <w:rFonts w:eastAsia="바탕"/>
          <w:sz w:val="24"/>
          <w:szCs w:val="24"/>
          <w:lang w:eastAsia="ko-KR"/>
        </w:rPr>
      </w:pPr>
      <w:r>
        <w:t>5a.3.</w:t>
      </w:r>
      <w:r w:rsidRPr="00DB5AA6">
        <w:rPr>
          <w:rFonts w:eastAsia="바탕"/>
          <w:lang w:eastAsia="ko-KR"/>
        </w:rPr>
        <w:t>4</w:t>
      </w:r>
      <w:r>
        <w:rPr>
          <w:rFonts w:eastAsia="바탕"/>
          <w:sz w:val="24"/>
          <w:szCs w:val="24"/>
          <w:lang w:eastAsia="ko-KR"/>
        </w:rPr>
        <w:tab/>
      </w:r>
      <w:r>
        <w:t>QoS-Rule-Name AVP (All access types)</w:t>
      </w:r>
      <w:r>
        <w:tab/>
      </w:r>
      <w:r>
        <w:fldChar w:fldCharType="begin" w:fldLock="1"/>
      </w:r>
      <w:r>
        <w:instrText xml:space="preserve"> PAGEREF _Toc343033567 \h </w:instrText>
      </w:r>
      <w:r>
        <w:fldChar w:fldCharType="separate"/>
      </w:r>
      <w:r>
        <w:t>76</w:t>
      </w:r>
      <w:r>
        <w:fldChar w:fldCharType="end"/>
      </w:r>
    </w:p>
    <w:p w14:paraId="29218D9C" w14:textId="77777777" w:rsidR="00BA5A1C" w:rsidRDefault="00BA5A1C">
      <w:pPr>
        <w:pStyle w:val="TOC3"/>
        <w:rPr>
          <w:rFonts w:eastAsia="바탕"/>
          <w:sz w:val="24"/>
          <w:szCs w:val="24"/>
          <w:lang w:eastAsia="ko-KR"/>
        </w:rPr>
      </w:pPr>
      <w:r>
        <w:t>5a.3.</w:t>
      </w:r>
      <w:r w:rsidRPr="00DB5AA6">
        <w:rPr>
          <w:rFonts w:eastAsia="바탕"/>
          <w:lang w:eastAsia="ko-KR"/>
        </w:rPr>
        <w:t>5</w:t>
      </w:r>
      <w:r>
        <w:rPr>
          <w:rFonts w:eastAsia="바탕"/>
          <w:sz w:val="24"/>
          <w:szCs w:val="24"/>
          <w:lang w:eastAsia="ko-KR"/>
        </w:rPr>
        <w:tab/>
      </w:r>
      <w:r>
        <w:t>QoS-Rule-Report AVP (All access types)</w:t>
      </w:r>
      <w:r>
        <w:tab/>
      </w:r>
      <w:r>
        <w:fldChar w:fldCharType="begin" w:fldLock="1"/>
      </w:r>
      <w:r>
        <w:instrText xml:space="preserve"> PAGEREF _Toc343033568 \h </w:instrText>
      </w:r>
      <w:r>
        <w:fldChar w:fldCharType="separate"/>
      </w:r>
      <w:r>
        <w:t>76</w:t>
      </w:r>
      <w:r>
        <w:fldChar w:fldCharType="end"/>
      </w:r>
    </w:p>
    <w:p w14:paraId="07426787" w14:textId="77777777" w:rsidR="00BA5A1C" w:rsidRDefault="00BA5A1C">
      <w:pPr>
        <w:pStyle w:val="TOC3"/>
        <w:rPr>
          <w:rFonts w:eastAsia="바탕"/>
          <w:sz w:val="24"/>
          <w:szCs w:val="24"/>
          <w:lang w:eastAsia="ko-KR"/>
        </w:rPr>
      </w:pPr>
      <w:r>
        <w:t>5a.3.6</w:t>
      </w:r>
      <w:r>
        <w:rPr>
          <w:rFonts w:eastAsia="바탕"/>
          <w:sz w:val="24"/>
          <w:szCs w:val="24"/>
          <w:lang w:eastAsia="ko-KR"/>
        </w:rPr>
        <w:tab/>
      </w:r>
      <w:r>
        <w:t>Session-Linking-Indicator AVP (All access types)</w:t>
      </w:r>
      <w:r>
        <w:tab/>
      </w:r>
      <w:r>
        <w:fldChar w:fldCharType="begin" w:fldLock="1"/>
      </w:r>
      <w:r>
        <w:instrText xml:space="preserve"> PAGEREF _Toc343033569 \h </w:instrText>
      </w:r>
      <w:r>
        <w:fldChar w:fldCharType="separate"/>
      </w:r>
      <w:r>
        <w:t>76</w:t>
      </w:r>
      <w:r>
        <w:fldChar w:fldCharType="end"/>
      </w:r>
    </w:p>
    <w:p w14:paraId="198A4EF5" w14:textId="77777777" w:rsidR="00BA5A1C" w:rsidRDefault="00BA5A1C">
      <w:pPr>
        <w:pStyle w:val="TOC2"/>
        <w:rPr>
          <w:rFonts w:eastAsia="바탕"/>
          <w:sz w:val="24"/>
          <w:szCs w:val="24"/>
          <w:lang w:eastAsia="ko-KR"/>
        </w:rPr>
      </w:pPr>
      <w:r>
        <w:t>5a.4</w:t>
      </w:r>
      <w:r>
        <w:rPr>
          <w:rFonts w:eastAsia="바탕"/>
          <w:sz w:val="24"/>
          <w:szCs w:val="24"/>
        </w:rPr>
        <w:tab/>
      </w:r>
      <w:r>
        <w:rPr>
          <w:lang w:eastAsia="ja-JP"/>
        </w:rPr>
        <w:t>Gxx re-used AVPs</w:t>
      </w:r>
      <w:r>
        <w:tab/>
      </w:r>
      <w:r>
        <w:fldChar w:fldCharType="begin" w:fldLock="1"/>
      </w:r>
      <w:r>
        <w:instrText xml:space="preserve"> PAGEREF _Toc343033570 \h </w:instrText>
      </w:r>
      <w:r>
        <w:fldChar w:fldCharType="separate"/>
      </w:r>
      <w:r>
        <w:t>77</w:t>
      </w:r>
      <w:r>
        <w:fldChar w:fldCharType="end"/>
      </w:r>
    </w:p>
    <w:p w14:paraId="6A03C739" w14:textId="77777777" w:rsidR="00BA5A1C" w:rsidRDefault="00BA5A1C">
      <w:pPr>
        <w:pStyle w:val="TOC3"/>
        <w:rPr>
          <w:rFonts w:eastAsia="바탕"/>
          <w:sz w:val="24"/>
          <w:szCs w:val="24"/>
          <w:lang w:eastAsia="ko-KR"/>
        </w:rPr>
      </w:pPr>
      <w:r>
        <w:t>5a.4.</w:t>
      </w:r>
      <w:r w:rsidRPr="00DB5AA6">
        <w:rPr>
          <w:rFonts w:eastAsia="바탕"/>
          <w:lang w:eastAsia="ko-KR"/>
        </w:rPr>
        <w:t>1</w:t>
      </w:r>
      <w:r>
        <w:rPr>
          <w:rFonts w:eastAsia="바탕"/>
          <w:sz w:val="24"/>
          <w:szCs w:val="24"/>
          <w:lang w:eastAsia="ko-KR"/>
        </w:rPr>
        <w:tab/>
      </w:r>
      <w:r>
        <w:t xml:space="preserve"> Use of the Supported-Features AVP on the Gxx reference point</w:t>
      </w:r>
      <w:r>
        <w:tab/>
      </w:r>
      <w:r>
        <w:fldChar w:fldCharType="begin" w:fldLock="1"/>
      </w:r>
      <w:r>
        <w:instrText xml:space="preserve"> PAGEREF _Toc343033571 \h </w:instrText>
      </w:r>
      <w:r>
        <w:fldChar w:fldCharType="separate"/>
      </w:r>
      <w:r>
        <w:t>80</w:t>
      </w:r>
      <w:r>
        <w:fldChar w:fldCharType="end"/>
      </w:r>
    </w:p>
    <w:p w14:paraId="2DFEB4B8" w14:textId="77777777" w:rsidR="00BA5A1C" w:rsidRPr="00BA5A1C" w:rsidRDefault="00BA5A1C">
      <w:pPr>
        <w:pStyle w:val="TOC2"/>
        <w:rPr>
          <w:rFonts w:eastAsia="바탕"/>
          <w:sz w:val="24"/>
          <w:szCs w:val="24"/>
          <w:lang w:val="fr-FR" w:eastAsia="ko-KR"/>
        </w:rPr>
      </w:pPr>
      <w:r w:rsidRPr="00BA5A1C">
        <w:rPr>
          <w:lang w:val="fr-FR"/>
        </w:rPr>
        <w:t>5a.5</w:t>
      </w:r>
      <w:r w:rsidRPr="00BA5A1C">
        <w:rPr>
          <w:rFonts w:eastAsia="바탕"/>
          <w:sz w:val="24"/>
          <w:szCs w:val="24"/>
          <w:lang w:val="fr-FR"/>
        </w:rPr>
        <w:tab/>
      </w:r>
      <w:r w:rsidRPr="00BA5A1C">
        <w:rPr>
          <w:lang w:val="fr-FR" w:eastAsia="ja-JP"/>
        </w:rPr>
        <w:t>Gxx specific Experimental-Result-Code AVP values</w:t>
      </w:r>
      <w:r w:rsidRPr="00BA5A1C">
        <w:rPr>
          <w:lang w:val="fr-FR"/>
        </w:rPr>
        <w:tab/>
      </w:r>
      <w:r>
        <w:fldChar w:fldCharType="begin" w:fldLock="1"/>
      </w:r>
      <w:r w:rsidRPr="00BA5A1C">
        <w:rPr>
          <w:lang w:val="fr-FR"/>
        </w:rPr>
        <w:instrText xml:space="preserve"> PAGEREF _Toc343033572 \h </w:instrText>
      </w:r>
      <w:r>
        <w:fldChar w:fldCharType="separate"/>
      </w:r>
      <w:r w:rsidRPr="00BA5A1C">
        <w:rPr>
          <w:lang w:val="fr-FR"/>
        </w:rPr>
        <w:t>81</w:t>
      </w:r>
      <w:r>
        <w:fldChar w:fldCharType="end"/>
      </w:r>
    </w:p>
    <w:p w14:paraId="1F67B69C" w14:textId="77777777" w:rsidR="00BA5A1C" w:rsidRPr="00BA5A1C" w:rsidRDefault="00BA5A1C">
      <w:pPr>
        <w:pStyle w:val="TOC2"/>
        <w:rPr>
          <w:rFonts w:eastAsia="바탕"/>
          <w:sz w:val="24"/>
          <w:szCs w:val="24"/>
          <w:lang w:val="fr-FR" w:eastAsia="ko-KR"/>
        </w:rPr>
      </w:pPr>
      <w:r w:rsidRPr="00BA5A1C">
        <w:rPr>
          <w:lang w:val="fr-FR"/>
        </w:rPr>
        <w:t>5a.6</w:t>
      </w:r>
      <w:r w:rsidRPr="00BA5A1C">
        <w:rPr>
          <w:rFonts w:eastAsia="바탕"/>
          <w:sz w:val="24"/>
          <w:szCs w:val="24"/>
          <w:lang w:val="fr-FR"/>
        </w:rPr>
        <w:tab/>
      </w:r>
      <w:r w:rsidRPr="00DB5AA6">
        <w:rPr>
          <w:lang w:val="fr-FR" w:eastAsia="ja-JP"/>
        </w:rPr>
        <w:t>Gxx Messages</w:t>
      </w:r>
      <w:r w:rsidRPr="00BA5A1C">
        <w:rPr>
          <w:lang w:val="fr-FR"/>
        </w:rPr>
        <w:tab/>
      </w:r>
      <w:r>
        <w:fldChar w:fldCharType="begin" w:fldLock="1"/>
      </w:r>
      <w:r w:rsidRPr="00BA5A1C">
        <w:rPr>
          <w:lang w:val="fr-FR"/>
        </w:rPr>
        <w:instrText xml:space="preserve"> PAGEREF _Toc343033573 \h </w:instrText>
      </w:r>
      <w:r>
        <w:fldChar w:fldCharType="separate"/>
      </w:r>
      <w:r w:rsidRPr="00BA5A1C">
        <w:rPr>
          <w:lang w:val="fr-FR"/>
        </w:rPr>
        <w:t>81</w:t>
      </w:r>
      <w:r>
        <w:fldChar w:fldCharType="end"/>
      </w:r>
    </w:p>
    <w:p w14:paraId="68D54840" w14:textId="77777777" w:rsidR="00BA5A1C" w:rsidRPr="00BA5A1C" w:rsidRDefault="00BA5A1C">
      <w:pPr>
        <w:pStyle w:val="TOC3"/>
        <w:rPr>
          <w:rFonts w:eastAsia="바탕"/>
          <w:sz w:val="24"/>
          <w:szCs w:val="24"/>
          <w:lang w:val="fr-FR" w:eastAsia="ko-KR"/>
        </w:rPr>
      </w:pPr>
      <w:r w:rsidRPr="00BA5A1C">
        <w:rPr>
          <w:lang w:val="fr-FR"/>
        </w:rPr>
        <w:t>5a.6.1</w:t>
      </w:r>
      <w:r w:rsidRPr="00BA5A1C">
        <w:rPr>
          <w:rFonts w:eastAsia="바탕"/>
          <w:sz w:val="24"/>
          <w:szCs w:val="24"/>
          <w:lang w:val="fr-FR" w:eastAsia="ko-KR"/>
        </w:rPr>
        <w:tab/>
      </w:r>
      <w:r w:rsidRPr="00DB5AA6">
        <w:rPr>
          <w:lang w:val="fr-FR"/>
        </w:rPr>
        <w:t>Gxx Application</w:t>
      </w:r>
      <w:r w:rsidRPr="00BA5A1C">
        <w:rPr>
          <w:lang w:val="fr-FR"/>
        </w:rPr>
        <w:tab/>
      </w:r>
      <w:r>
        <w:fldChar w:fldCharType="begin" w:fldLock="1"/>
      </w:r>
      <w:r w:rsidRPr="00BA5A1C">
        <w:rPr>
          <w:lang w:val="fr-FR"/>
        </w:rPr>
        <w:instrText xml:space="preserve"> PAGEREF _Toc343033574 \h </w:instrText>
      </w:r>
      <w:r>
        <w:fldChar w:fldCharType="separate"/>
      </w:r>
      <w:r w:rsidRPr="00BA5A1C">
        <w:rPr>
          <w:lang w:val="fr-FR"/>
        </w:rPr>
        <w:t>81</w:t>
      </w:r>
      <w:r>
        <w:fldChar w:fldCharType="end"/>
      </w:r>
    </w:p>
    <w:p w14:paraId="5941A753" w14:textId="77777777" w:rsidR="00BA5A1C" w:rsidRPr="00BA5A1C" w:rsidRDefault="00BA5A1C">
      <w:pPr>
        <w:pStyle w:val="TOC3"/>
        <w:rPr>
          <w:rFonts w:eastAsia="바탕"/>
          <w:sz w:val="24"/>
          <w:szCs w:val="24"/>
          <w:lang w:val="fr-FR" w:eastAsia="ko-KR"/>
        </w:rPr>
      </w:pPr>
      <w:r w:rsidRPr="00BA5A1C">
        <w:rPr>
          <w:lang w:val="fr-FR"/>
        </w:rPr>
        <w:t>5a.6.2</w:t>
      </w:r>
      <w:r w:rsidRPr="00BA5A1C">
        <w:rPr>
          <w:rFonts w:eastAsia="바탕"/>
          <w:sz w:val="24"/>
          <w:szCs w:val="24"/>
          <w:lang w:val="fr-FR" w:eastAsia="ko-KR"/>
        </w:rPr>
        <w:tab/>
      </w:r>
      <w:r w:rsidRPr="00BA5A1C">
        <w:rPr>
          <w:lang w:val="fr-FR"/>
        </w:rPr>
        <w:t>CC-Request (CCR) Command</w:t>
      </w:r>
      <w:r w:rsidRPr="00BA5A1C">
        <w:rPr>
          <w:lang w:val="fr-FR"/>
        </w:rPr>
        <w:tab/>
      </w:r>
      <w:r>
        <w:fldChar w:fldCharType="begin" w:fldLock="1"/>
      </w:r>
      <w:r w:rsidRPr="00BA5A1C">
        <w:rPr>
          <w:lang w:val="fr-FR"/>
        </w:rPr>
        <w:instrText xml:space="preserve"> PAGEREF _Toc343033575 \h </w:instrText>
      </w:r>
      <w:r>
        <w:fldChar w:fldCharType="separate"/>
      </w:r>
      <w:r w:rsidRPr="00BA5A1C">
        <w:rPr>
          <w:lang w:val="fr-FR"/>
        </w:rPr>
        <w:t>81</w:t>
      </w:r>
      <w:r>
        <w:fldChar w:fldCharType="end"/>
      </w:r>
    </w:p>
    <w:p w14:paraId="46BD0075" w14:textId="77777777" w:rsidR="00BA5A1C" w:rsidRDefault="00BA5A1C">
      <w:pPr>
        <w:pStyle w:val="TOC3"/>
        <w:rPr>
          <w:rFonts w:eastAsia="바탕"/>
          <w:sz w:val="24"/>
          <w:szCs w:val="24"/>
          <w:lang w:eastAsia="ko-KR"/>
        </w:rPr>
      </w:pPr>
      <w:r>
        <w:t>5a.6.3</w:t>
      </w:r>
      <w:r>
        <w:rPr>
          <w:rFonts w:eastAsia="바탕"/>
          <w:sz w:val="24"/>
          <w:szCs w:val="24"/>
          <w:lang w:eastAsia="ko-KR"/>
        </w:rPr>
        <w:tab/>
      </w:r>
      <w:r>
        <w:t>CC-Answer (CCA) Command</w:t>
      </w:r>
      <w:r>
        <w:tab/>
      </w:r>
      <w:r>
        <w:fldChar w:fldCharType="begin" w:fldLock="1"/>
      </w:r>
      <w:r>
        <w:instrText xml:space="preserve"> PAGEREF _Toc343033576 \h </w:instrText>
      </w:r>
      <w:r>
        <w:fldChar w:fldCharType="separate"/>
      </w:r>
      <w:r>
        <w:t>82</w:t>
      </w:r>
      <w:r>
        <w:fldChar w:fldCharType="end"/>
      </w:r>
    </w:p>
    <w:p w14:paraId="5BC75228" w14:textId="77777777" w:rsidR="00BA5A1C" w:rsidRDefault="00BA5A1C">
      <w:pPr>
        <w:pStyle w:val="TOC3"/>
        <w:rPr>
          <w:rFonts w:eastAsia="바탕"/>
          <w:sz w:val="24"/>
          <w:szCs w:val="24"/>
          <w:lang w:eastAsia="ko-KR"/>
        </w:rPr>
      </w:pPr>
      <w:r>
        <w:t>5a.6.4</w:t>
      </w:r>
      <w:r>
        <w:rPr>
          <w:rFonts w:eastAsia="바탕"/>
          <w:sz w:val="24"/>
          <w:szCs w:val="24"/>
          <w:lang w:eastAsia="ko-KR"/>
        </w:rPr>
        <w:tab/>
      </w:r>
      <w:r>
        <w:t>Re-Auth-Request (RAR) Command</w:t>
      </w:r>
      <w:r>
        <w:tab/>
      </w:r>
      <w:r>
        <w:fldChar w:fldCharType="begin" w:fldLock="1"/>
      </w:r>
      <w:r>
        <w:instrText xml:space="preserve"> PAGEREF _Toc343033577 \h </w:instrText>
      </w:r>
      <w:r>
        <w:fldChar w:fldCharType="separate"/>
      </w:r>
      <w:r>
        <w:t>82</w:t>
      </w:r>
      <w:r>
        <w:fldChar w:fldCharType="end"/>
      </w:r>
    </w:p>
    <w:p w14:paraId="08A7B794" w14:textId="77777777" w:rsidR="00BA5A1C" w:rsidRDefault="00BA5A1C">
      <w:pPr>
        <w:pStyle w:val="TOC3"/>
        <w:rPr>
          <w:rFonts w:eastAsia="바탕"/>
          <w:sz w:val="24"/>
          <w:szCs w:val="24"/>
          <w:lang w:eastAsia="ko-KR"/>
        </w:rPr>
      </w:pPr>
      <w:r>
        <w:t>5a.6.</w:t>
      </w:r>
      <w:r w:rsidRPr="00DB5AA6">
        <w:rPr>
          <w:rFonts w:eastAsia="바탕"/>
          <w:lang w:eastAsia="ko-KR"/>
        </w:rPr>
        <w:t>5</w:t>
      </w:r>
      <w:r>
        <w:rPr>
          <w:rFonts w:eastAsia="바탕"/>
          <w:sz w:val="24"/>
          <w:szCs w:val="24"/>
          <w:lang w:eastAsia="ko-KR"/>
        </w:rPr>
        <w:tab/>
      </w:r>
      <w:r>
        <w:t>Re-Auth-Answer (RAA) Command</w:t>
      </w:r>
      <w:r>
        <w:tab/>
      </w:r>
      <w:r>
        <w:fldChar w:fldCharType="begin" w:fldLock="1"/>
      </w:r>
      <w:r>
        <w:instrText xml:space="preserve"> PAGEREF _Toc343033578 \h </w:instrText>
      </w:r>
      <w:r>
        <w:fldChar w:fldCharType="separate"/>
      </w:r>
      <w:r>
        <w:t>83</w:t>
      </w:r>
      <w:r>
        <w:fldChar w:fldCharType="end"/>
      </w:r>
    </w:p>
    <w:p w14:paraId="253A6396" w14:textId="77777777" w:rsidR="00BA5A1C" w:rsidRDefault="00BA5A1C" w:rsidP="00BA5A1C">
      <w:pPr>
        <w:pStyle w:val="TOC8"/>
        <w:rPr>
          <w:rFonts w:eastAsia="바탕"/>
          <w:b w:val="0"/>
          <w:sz w:val="24"/>
          <w:szCs w:val="24"/>
          <w:lang w:eastAsia="ko-KR"/>
        </w:rPr>
      </w:pPr>
      <w:r>
        <w:t>Annex A (normative):</w:t>
      </w:r>
      <w:r>
        <w:tab/>
        <w:t>Access specific aspects (GPRS)</w:t>
      </w:r>
      <w:r>
        <w:tab/>
      </w:r>
      <w:r>
        <w:fldChar w:fldCharType="begin" w:fldLock="1"/>
      </w:r>
      <w:r>
        <w:instrText xml:space="preserve"> PAGEREF _Toc343033579 \h </w:instrText>
      </w:r>
      <w:r>
        <w:fldChar w:fldCharType="separate"/>
      </w:r>
      <w:r>
        <w:t>83</w:t>
      </w:r>
      <w:r>
        <w:fldChar w:fldCharType="end"/>
      </w:r>
    </w:p>
    <w:p w14:paraId="4C0B3B85" w14:textId="77777777" w:rsidR="00BA5A1C" w:rsidRPr="00BA5A1C" w:rsidRDefault="00BA5A1C">
      <w:pPr>
        <w:pStyle w:val="TOC1"/>
        <w:rPr>
          <w:rFonts w:eastAsia="바탕"/>
          <w:sz w:val="24"/>
          <w:szCs w:val="24"/>
          <w:lang w:val="it-IT" w:eastAsia="ko-KR"/>
        </w:rPr>
      </w:pPr>
      <w:r w:rsidRPr="00BA5A1C">
        <w:rPr>
          <w:lang w:val="it-IT"/>
        </w:rPr>
        <w:t>A.1</w:t>
      </w:r>
      <w:r w:rsidRPr="00BA5A1C">
        <w:rPr>
          <w:rFonts w:eastAsia="바탕"/>
          <w:sz w:val="24"/>
          <w:szCs w:val="24"/>
          <w:lang w:val="it-IT" w:eastAsia="ko-KR"/>
        </w:rPr>
        <w:tab/>
      </w:r>
      <w:r w:rsidRPr="00BA5A1C">
        <w:rPr>
          <w:lang w:val="it-IT"/>
        </w:rPr>
        <w:t>Scope</w:t>
      </w:r>
      <w:r w:rsidRPr="00BA5A1C">
        <w:rPr>
          <w:lang w:val="it-IT"/>
        </w:rPr>
        <w:tab/>
      </w:r>
      <w:r>
        <w:fldChar w:fldCharType="begin" w:fldLock="1"/>
      </w:r>
      <w:r w:rsidRPr="00BA5A1C">
        <w:rPr>
          <w:lang w:val="it-IT"/>
        </w:rPr>
        <w:instrText xml:space="preserve"> PAGEREF _Toc343033580 \h </w:instrText>
      </w:r>
      <w:r>
        <w:fldChar w:fldCharType="separate"/>
      </w:r>
      <w:r w:rsidRPr="00BA5A1C">
        <w:rPr>
          <w:lang w:val="it-IT"/>
        </w:rPr>
        <w:t>83</w:t>
      </w:r>
      <w:r>
        <w:fldChar w:fldCharType="end"/>
      </w:r>
    </w:p>
    <w:p w14:paraId="65F748D6" w14:textId="77777777" w:rsidR="00BA5A1C" w:rsidRPr="00BA5A1C" w:rsidRDefault="00BA5A1C">
      <w:pPr>
        <w:pStyle w:val="TOC1"/>
        <w:rPr>
          <w:rFonts w:eastAsia="바탕"/>
          <w:sz w:val="24"/>
          <w:szCs w:val="24"/>
          <w:lang w:val="it-IT" w:eastAsia="ko-KR"/>
        </w:rPr>
      </w:pPr>
      <w:r w:rsidRPr="00BA5A1C">
        <w:rPr>
          <w:lang w:val="it-IT"/>
        </w:rPr>
        <w:lastRenderedPageBreak/>
        <w:t>A.2</w:t>
      </w:r>
      <w:r w:rsidRPr="00BA5A1C">
        <w:rPr>
          <w:rFonts w:eastAsia="바탕"/>
          <w:sz w:val="24"/>
          <w:szCs w:val="24"/>
          <w:lang w:val="it-IT" w:eastAsia="ko-KR"/>
        </w:rPr>
        <w:tab/>
      </w:r>
      <w:r w:rsidRPr="00BA5A1C">
        <w:rPr>
          <w:lang w:val="it-IT"/>
        </w:rPr>
        <w:t>Reference Model</w:t>
      </w:r>
      <w:r w:rsidRPr="00BA5A1C">
        <w:rPr>
          <w:lang w:val="it-IT"/>
        </w:rPr>
        <w:tab/>
      </w:r>
      <w:r>
        <w:fldChar w:fldCharType="begin" w:fldLock="1"/>
      </w:r>
      <w:r w:rsidRPr="00BA5A1C">
        <w:rPr>
          <w:lang w:val="it-IT"/>
        </w:rPr>
        <w:instrText xml:space="preserve"> PAGEREF _Toc343033581 \h </w:instrText>
      </w:r>
      <w:r>
        <w:fldChar w:fldCharType="separate"/>
      </w:r>
      <w:r w:rsidRPr="00BA5A1C">
        <w:rPr>
          <w:lang w:val="it-IT"/>
        </w:rPr>
        <w:t>83</w:t>
      </w:r>
      <w:r>
        <w:fldChar w:fldCharType="end"/>
      </w:r>
    </w:p>
    <w:p w14:paraId="5AB22CAE" w14:textId="77777777" w:rsidR="00BA5A1C" w:rsidRDefault="00BA5A1C">
      <w:pPr>
        <w:pStyle w:val="TOC1"/>
        <w:rPr>
          <w:rFonts w:eastAsia="바탕"/>
          <w:sz w:val="24"/>
          <w:szCs w:val="24"/>
          <w:lang w:eastAsia="ko-KR"/>
        </w:rPr>
      </w:pPr>
      <w:r>
        <w:t>A.2</w:t>
      </w:r>
      <w:r>
        <w:rPr>
          <w:rFonts w:eastAsia="바탕"/>
          <w:sz w:val="24"/>
          <w:szCs w:val="24"/>
          <w:lang w:eastAsia="ko-KR"/>
        </w:rPr>
        <w:tab/>
      </w:r>
      <w:r>
        <w:t>Functional Elements</w:t>
      </w:r>
      <w:r>
        <w:tab/>
      </w:r>
      <w:r>
        <w:fldChar w:fldCharType="begin" w:fldLock="1"/>
      </w:r>
      <w:r>
        <w:instrText xml:space="preserve"> PAGEREF _Toc343033582 \h </w:instrText>
      </w:r>
      <w:r>
        <w:fldChar w:fldCharType="separate"/>
      </w:r>
      <w:r>
        <w:t>84</w:t>
      </w:r>
      <w:r>
        <w:fldChar w:fldCharType="end"/>
      </w:r>
    </w:p>
    <w:p w14:paraId="0069017B" w14:textId="77777777" w:rsidR="00BA5A1C" w:rsidRDefault="00BA5A1C">
      <w:pPr>
        <w:pStyle w:val="TOC2"/>
        <w:rPr>
          <w:rFonts w:eastAsia="바탕"/>
          <w:sz w:val="24"/>
          <w:szCs w:val="24"/>
          <w:lang w:eastAsia="ko-KR"/>
        </w:rPr>
      </w:pPr>
      <w:r>
        <w:t>A.2.1</w:t>
      </w:r>
      <w:r>
        <w:rPr>
          <w:rFonts w:eastAsia="바탕"/>
          <w:sz w:val="24"/>
          <w:szCs w:val="24"/>
          <w:lang w:eastAsia="ko-KR"/>
        </w:rPr>
        <w:tab/>
      </w:r>
      <w:r>
        <w:t>PCRF</w:t>
      </w:r>
      <w:r>
        <w:tab/>
      </w:r>
      <w:r>
        <w:fldChar w:fldCharType="begin" w:fldLock="1"/>
      </w:r>
      <w:r>
        <w:instrText xml:space="preserve"> PAGEREF _Toc343033583 \h </w:instrText>
      </w:r>
      <w:r>
        <w:fldChar w:fldCharType="separate"/>
      </w:r>
      <w:r>
        <w:t>84</w:t>
      </w:r>
      <w:r>
        <w:fldChar w:fldCharType="end"/>
      </w:r>
    </w:p>
    <w:p w14:paraId="576A7F3C" w14:textId="77777777" w:rsidR="00BA5A1C" w:rsidRDefault="00BA5A1C">
      <w:pPr>
        <w:pStyle w:val="TOC1"/>
        <w:rPr>
          <w:rFonts w:eastAsia="바탕"/>
          <w:sz w:val="24"/>
          <w:szCs w:val="24"/>
          <w:lang w:eastAsia="ko-KR"/>
        </w:rPr>
      </w:pPr>
      <w:r>
        <w:t>A.3</w:t>
      </w:r>
      <w:r>
        <w:rPr>
          <w:rFonts w:eastAsia="바탕"/>
          <w:sz w:val="24"/>
          <w:szCs w:val="24"/>
          <w:lang w:eastAsia="ko-KR"/>
        </w:rPr>
        <w:tab/>
      </w:r>
      <w:r>
        <w:t>PCC procedures</w:t>
      </w:r>
      <w:r>
        <w:tab/>
      </w:r>
      <w:r>
        <w:fldChar w:fldCharType="begin" w:fldLock="1"/>
      </w:r>
      <w:r>
        <w:instrText xml:space="preserve"> PAGEREF _Toc343033584 \h </w:instrText>
      </w:r>
      <w:r>
        <w:fldChar w:fldCharType="separate"/>
      </w:r>
      <w:r>
        <w:t>84</w:t>
      </w:r>
      <w:r>
        <w:fldChar w:fldCharType="end"/>
      </w:r>
    </w:p>
    <w:p w14:paraId="2B9FF971" w14:textId="77777777" w:rsidR="00BA5A1C" w:rsidRDefault="00BA5A1C">
      <w:pPr>
        <w:pStyle w:val="TOC2"/>
        <w:rPr>
          <w:rFonts w:eastAsia="바탕"/>
          <w:sz w:val="24"/>
          <w:szCs w:val="24"/>
          <w:lang w:eastAsia="ko-KR"/>
        </w:rPr>
      </w:pPr>
      <w:r>
        <w:t>A.3.1</w:t>
      </w:r>
      <w:r>
        <w:rPr>
          <w:rFonts w:eastAsia="바탕"/>
          <w:sz w:val="24"/>
          <w:szCs w:val="24"/>
        </w:rPr>
        <w:tab/>
      </w:r>
      <w:r>
        <w:t>Request for PCC rules</w:t>
      </w:r>
      <w:r>
        <w:tab/>
      </w:r>
      <w:r>
        <w:fldChar w:fldCharType="begin" w:fldLock="1"/>
      </w:r>
      <w:r>
        <w:instrText xml:space="preserve"> PAGEREF _Toc343033585 \h </w:instrText>
      </w:r>
      <w:r>
        <w:fldChar w:fldCharType="separate"/>
      </w:r>
      <w:r>
        <w:t>84</w:t>
      </w:r>
      <w:r>
        <w:fldChar w:fldCharType="end"/>
      </w:r>
    </w:p>
    <w:p w14:paraId="33312158" w14:textId="77777777" w:rsidR="00BA5A1C" w:rsidRDefault="00BA5A1C">
      <w:pPr>
        <w:pStyle w:val="TOC2"/>
        <w:rPr>
          <w:rFonts w:eastAsia="바탕"/>
          <w:sz w:val="24"/>
          <w:szCs w:val="24"/>
          <w:lang w:eastAsia="ko-KR"/>
        </w:rPr>
      </w:pPr>
      <w:r>
        <w:t>A.3.2</w:t>
      </w:r>
      <w:r>
        <w:rPr>
          <w:rFonts w:eastAsia="바탕"/>
          <w:sz w:val="24"/>
          <w:szCs w:val="24"/>
        </w:rPr>
        <w:tab/>
      </w:r>
      <w:r>
        <w:t>Provisioning of PCC rules</w:t>
      </w:r>
      <w:r>
        <w:tab/>
      </w:r>
      <w:r>
        <w:fldChar w:fldCharType="begin" w:fldLock="1"/>
      </w:r>
      <w:r>
        <w:instrText xml:space="preserve"> PAGEREF _Toc343033586 \h </w:instrText>
      </w:r>
      <w:r>
        <w:fldChar w:fldCharType="separate"/>
      </w:r>
      <w:r>
        <w:t>85</w:t>
      </w:r>
      <w:r>
        <w:fldChar w:fldCharType="end"/>
      </w:r>
    </w:p>
    <w:p w14:paraId="7ED8F6C5" w14:textId="77777777" w:rsidR="00BA5A1C" w:rsidRDefault="00BA5A1C">
      <w:pPr>
        <w:pStyle w:val="TOC3"/>
        <w:rPr>
          <w:rFonts w:eastAsia="바탕"/>
          <w:sz w:val="24"/>
          <w:szCs w:val="24"/>
          <w:lang w:eastAsia="ko-KR"/>
        </w:rPr>
      </w:pPr>
      <w:r>
        <w:t>A.3.2.1</w:t>
      </w:r>
      <w:r>
        <w:rPr>
          <w:rFonts w:eastAsia="바탕"/>
          <w:sz w:val="24"/>
          <w:szCs w:val="24"/>
          <w:lang w:eastAsia="ko-KR"/>
        </w:rPr>
        <w:tab/>
      </w:r>
      <w:r>
        <w:t>PCC rule request for services not known to PCRF</w:t>
      </w:r>
      <w:r>
        <w:tab/>
      </w:r>
      <w:r>
        <w:fldChar w:fldCharType="begin" w:fldLock="1"/>
      </w:r>
      <w:r>
        <w:instrText xml:space="preserve"> PAGEREF _Toc343033587 \h </w:instrText>
      </w:r>
      <w:r>
        <w:fldChar w:fldCharType="separate"/>
      </w:r>
      <w:r>
        <w:t>85</w:t>
      </w:r>
      <w:r>
        <w:fldChar w:fldCharType="end"/>
      </w:r>
    </w:p>
    <w:p w14:paraId="647FE08B" w14:textId="77777777" w:rsidR="00BA5A1C" w:rsidRDefault="00BA5A1C">
      <w:pPr>
        <w:pStyle w:val="TOC3"/>
        <w:rPr>
          <w:rFonts w:eastAsia="바탕"/>
          <w:sz w:val="24"/>
          <w:szCs w:val="24"/>
          <w:lang w:eastAsia="ko-KR"/>
        </w:rPr>
      </w:pPr>
      <w:r>
        <w:t>A.3.2.2</w:t>
      </w:r>
      <w:r>
        <w:rPr>
          <w:rFonts w:eastAsia="바탕"/>
          <w:sz w:val="24"/>
          <w:szCs w:val="24"/>
          <w:lang w:eastAsia="ko-KR"/>
        </w:rPr>
        <w:tab/>
      </w:r>
      <w:r>
        <w:t>Selecting a PCC rule and IP CAN Bearer for Downlink IP packets</w:t>
      </w:r>
      <w:r>
        <w:tab/>
      </w:r>
      <w:r>
        <w:fldChar w:fldCharType="begin" w:fldLock="1"/>
      </w:r>
      <w:r>
        <w:instrText xml:space="preserve"> PAGEREF _Toc343033588 \h </w:instrText>
      </w:r>
      <w:r>
        <w:fldChar w:fldCharType="separate"/>
      </w:r>
      <w:r>
        <w:t>85</w:t>
      </w:r>
      <w:r>
        <w:fldChar w:fldCharType="end"/>
      </w:r>
    </w:p>
    <w:p w14:paraId="18D633CD" w14:textId="77777777" w:rsidR="00BA5A1C" w:rsidRDefault="00BA5A1C">
      <w:pPr>
        <w:pStyle w:val="TOC2"/>
        <w:rPr>
          <w:rFonts w:eastAsia="바탕"/>
          <w:sz w:val="24"/>
          <w:szCs w:val="24"/>
          <w:lang w:eastAsia="ko-KR"/>
        </w:rPr>
      </w:pPr>
      <w:r>
        <w:t>A.3.3</w:t>
      </w:r>
      <w:r>
        <w:rPr>
          <w:rFonts w:eastAsia="바탕"/>
          <w:sz w:val="24"/>
          <w:szCs w:val="24"/>
          <w:lang w:eastAsia="ko-KR"/>
        </w:rPr>
        <w:tab/>
      </w:r>
      <w:r>
        <w:t>Provisioning and Policy Enforcement of Authorized QoS</w:t>
      </w:r>
      <w:r>
        <w:tab/>
      </w:r>
      <w:r>
        <w:fldChar w:fldCharType="begin" w:fldLock="1"/>
      </w:r>
      <w:r>
        <w:instrText xml:space="preserve"> PAGEREF _Toc343033589 \h </w:instrText>
      </w:r>
      <w:r>
        <w:fldChar w:fldCharType="separate"/>
      </w:r>
      <w:r>
        <w:t>86</w:t>
      </w:r>
      <w:r>
        <w:fldChar w:fldCharType="end"/>
      </w:r>
    </w:p>
    <w:p w14:paraId="6C8E0A40" w14:textId="77777777" w:rsidR="00BA5A1C" w:rsidRDefault="00BA5A1C">
      <w:pPr>
        <w:pStyle w:val="TOC3"/>
        <w:rPr>
          <w:rFonts w:eastAsia="바탕"/>
          <w:sz w:val="24"/>
          <w:szCs w:val="24"/>
          <w:lang w:eastAsia="ko-KR"/>
        </w:rPr>
      </w:pPr>
      <w:r>
        <w:t>A.3.3.0</w:t>
      </w:r>
      <w:r>
        <w:rPr>
          <w:rFonts w:eastAsia="바탕"/>
          <w:sz w:val="24"/>
          <w:szCs w:val="24"/>
        </w:rPr>
        <w:tab/>
      </w:r>
      <w:r>
        <w:rPr>
          <w:lang w:eastAsia="ja-JP"/>
        </w:rPr>
        <w:t>Overview</w:t>
      </w:r>
      <w:r>
        <w:tab/>
      </w:r>
      <w:r>
        <w:fldChar w:fldCharType="begin" w:fldLock="1"/>
      </w:r>
      <w:r>
        <w:instrText xml:space="preserve"> PAGEREF _Toc343033590 \h </w:instrText>
      </w:r>
      <w:r>
        <w:fldChar w:fldCharType="separate"/>
      </w:r>
      <w:r>
        <w:t>86</w:t>
      </w:r>
      <w:r>
        <w:fldChar w:fldCharType="end"/>
      </w:r>
    </w:p>
    <w:p w14:paraId="202C1DBB" w14:textId="77777777" w:rsidR="00BA5A1C" w:rsidRDefault="00BA5A1C">
      <w:pPr>
        <w:pStyle w:val="TOC3"/>
        <w:rPr>
          <w:rFonts w:eastAsia="바탕"/>
          <w:sz w:val="24"/>
          <w:szCs w:val="24"/>
          <w:lang w:eastAsia="ko-KR"/>
        </w:rPr>
      </w:pPr>
      <w:r>
        <w:t>A.3.3.1</w:t>
      </w:r>
      <w:r>
        <w:rPr>
          <w:rFonts w:eastAsia="바탕"/>
          <w:sz w:val="24"/>
          <w:szCs w:val="24"/>
        </w:rPr>
        <w:tab/>
      </w:r>
      <w:r>
        <w:rPr>
          <w:lang w:eastAsia="ja-JP"/>
        </w:rPr>
        <w:t xml:space="preserve">Provisioning of authorized QoS </w:t>
      </w:r>
      <w:r>
        <w:t>per IP CAN bearer</w:t>
      </w:r>
      <w:r>
        <w:tab/>
      </w:r>
      <w:r>
        <w:fldChar w:fldCharType="begin" w:fldLock="1"/>
      </w:r>
      <w:r>
        <w:instrText xml:space="preserve"> PAGEREF _Toc343033591 \h </w:instrText>
      </w:r>
      <w:r>
        <w:fldChar w:fldCharType="separate"/>
      </w:r>
      <w:r>
        <w:t>86</w:t>
      </w:r>
      <w:r>
        <w:fldChar w:fldCharType="end"/>
      </w:r>
    </w:p>
    <w:p w14:paraId="577D58BD" w14:textId="77777777" w:rsidR="00BA5A1C" w:rsidRDefault="00BA5A1C">
      <w:pPr>
        <w:pStyle w:val="TOC3"/>
        <w:rPr>
          <w:rFonts w:eastAsia="바탕"/>
          <w:sz w:val="24"/>
          <w:szCs w:val="24"/>
          <w:lang w:eastAsia="ko-KR"/>
        </w:rPr>
      </w:pPr>
      <w:r>
        <w:t>A.3.3.2</w:t>
      </w:r>
      <w:r>
        <w:rPr>
          <w:rFonts w:eastAsia="바탕"/>
          <w:sz w:val="24"/>
          <w:szCs w:val="24"/>
        </w:rPr>
        <w:tab/>
      </w:r>
      <w:r>
        <w:rPr>
          <w:lang w:eastAsia="ja-JP"/>
        </w:rPr>
        <w:t xml:space="preserve">Policy enforcement for authorized QoS </w:t>
      </w:r>
      <w:r>
        <w:t>per IP CAN bearer</w:t>
      </w:r>
      <w:r>
        <w:tab/>
      </w:r>
      <w:r>
        <w:fldChar w:fldCharType="begin" w:fldLock="1"/>
      </w:r>
      <w:r>
        <w:instrText xml:space="preserve"> PAGEREF _Toc343033592 \h </w:instrText>
      </w:r>
      <w:r>
        <w:fldChar w:fldCharType="separate"/>
      </w:r>
      <w:r>
        <w:t>87</w:t>
      </w:r>
      <w:r>
        <w:fldChar w:fldCharType="end"/>
      </w:r>
    </w:p>
    <w:p w14:paraId="7EC22146" w14:textId="77777777" w:rsidR="00BA5A1C" w:rsidRDefault="00BA5A1C">
      <w:pPr>
        <w:pStyle w:val="TOC3"/>
        <w:rPr>
          <w:rFonts w:eastAsia="바탕"/>
          <w:sz w:val="24"/>
          <w:szCs w:val="24"/>
          <w:lang w:eastAsia="ko-KR"/>
        </w:rPr>
      </w:pPr>
      <w:r>
        <w:t>A.3.</w:t>
      </w:r>
      <w:r>
        <w:rPr>
          <w:lang w:eastAsia="ko-KR"/>
        </w:rPr>
        <w:t>3</w:t>
      </w:r>
      <w:r>
        <w:t>.</w:t>
      </w:r>
      <w:r w:rsidRPr="00DB5AA6">
        <w:rPr>
          <w:rFonts w:eastAsia="바탕"/>
          <w:lang w:eastAsia="ko-KR"/>
        </w:rPr>
        <w:t>2a</w:t>
      </w:r>
      <w:r>
        <w:rPr>
          <w:rFonts w:eastAsia="바탕"/>
          <w:sz w:val="24"/>
          <w:szCs w:val="24"/>
          <w:lang w:eastAsia="ko-KR"/>
        </w:rPr>
        <w:tab/>
      </w:r>
      <w:r>
        <w:t>Policy provisioning for authorized QoS per service data flow</w:t>
      </w:r>
      <w:r>
        <w:tab/>
      </w:r>
      <w:r>
        <w:fldChar w:fldCharType="begin" w:fldLock="1"/>
      </w:r>
      <w:r>
        <w:instrText xml:space="preserve"> PAGEREF _Toc343033593 \h </w:instrText>
      </w:r>
      <w:r>
        <w:fldChar w:fldCharType="separate"/>
      </w:r>
      <w:r>
        <w:t>88</w:t>
      </w:r>
      <w:r>
        <w:fldChar w:fldCharType="end"/>
      </w:r>
    </w:p>
    <w:p w14:paraId="788379BB" w14:textId="77777777" w:rsidR="00BA5A1C" w:rsidRDefault="00BA5A1C">
      <w:pPr>
        <w:pStyle w:val="TOC3"/>
        <w:rPr>
          <w:rFonts w:eastAsia="바탕"/>
          <w:sz w:val="24"/>
          <w:szCs w:val="24"/>
          <w:lang w:eastAsia="ko-KR"/>
        </w:rPr>
      </w:pPr>
      <w:r>
        <w:t>A.3.3.3</w:t>
      </w:r>
      <w:r>
        <w:rPr>
          <w:rFonts w:eastAsia="바탕"/>
          <w:sz w:val="24"/>
          <w:szCs w:val="24"/>
          <w:lang w:eastAsia="ko-KR"/>
        </w:rPr>
        <w:tab/>
      </w:r>
      <w:r>
        <w:t>Policy enforcement for authorized QoS per service data flow</w:t>
      </w:r>
      <w:r>
        <w:tab/>
      </w:r>
      <w:r>
        <w:fldChar w:fldCharType="begin" w:fldLock="1"/>
      </w:r>
      <w:r>
        <w:instrText xml:space="preserve"> PAGEREF _Toc343033594 \h </w:instrText>
      </w:r>
      <w:r>
        <w:fldChar w:fldCharType="separate"/>
      </w:r>
      <w:r>
        <w:t>88</w:t>
      </w:r>
      <w:r>
        <w:fldChar w:fldCharType="end"/>
      </w:r>
    </w:p>
    <w:p w14:paraId="66E1EC26" w14:textId="77777777" w:rsidR="00BA5A1C" w:rsidRDefault="00BA5A1C">
      <w:pPr>
        <w:pStyle w:val="TOC3"/>
        <w:rPr>
          <w:rFonts w:eastAsia="바탕"/>
          <w:sz w:val="24"/>
          <w:szCs w:val="24"/>
          <w:lang w:eastAsia="ko-KR"/>
        </w:rPr>
      </w:pPr>
      <w:r>
        <w:t>A.3.</w:t>
      </w:r>
      <w:r>
        <w:rPr>
          <w:lang w:eastAsia="ko-KR"/>
        </w:rPr>
        <w:t>3</w:t>
      </w:r>
      <w:r>
        <w:t>.</w:t>
      </w:r>
      <w:r w:rsidRPr="00DB5AA6">
        <w:rPr>
          <w:rFonts w:eastAsia="바탕"/>
          <w:lang w:eastAsia="ko-KR"/>
        </w:rPr>
        <w:t>3a</w:t>
      </w:r>
      <w:r>
        <w:rPr>
          <w:rFonts w:eastAsia="바탕"/>
          <w:sz w:val="24"/>
          <w:szCs w:val="24"/>
          <w:lang w:eastAsia="ko-KR"/>
        </w:rPr>
        <w:tab/>
      </w:r>
      <w:r>
        <w:t>Coordination of authorized QoS scopes in mixed mode</w:t>
      </w:r>
      <w:r>
        <w:tab/>
      </w:r>
      <w:r>
        <w:fldChar w:fldCharType="begin" w:fldLock="1"/>
      </w:r>
      <w:r>
        <w:instrText xml:space="preserve"> PAGEREF _Toc343033595 \h </w:instrText>
      </w:r>
      <w:r>
        <w:fldChar w:fldCharType="separate"/>
      </w:r>
      <w:r>
        <w:t>88</w:t>
      </w:r>
      <w:r>
        <w:fldChar w:fldCharType="end"/>
      </w:r>
    </w:p>
    <w:p w14:paraId="042D5955" w14:textId="77777777" w:rsidR="00BA5A1C" w:rsidRDefault="00BA5A1C">
      <w:pPr>
        <w:pStyle w:val="TOC3"/>
        <w:rPr>
          <w:rFonts w:eastAsia="바탕"/>
          <w:sz w:val="24"/>
          <w:szCs w:val="24"/>
          <w:lang w:eastAsia="ko-KR"/>
        </w:rPr>
      </w:pPr>
      <w:r>
        <w:t>A.3.3.</w:t>
      </w:r>
      <w:r w:rsidRPr="00DB5AA6">
        <w:rPr>
          <w:rFonts w:eastAsia="바탕"/>
        </w:rPr>
        <w:t>3b</w:t>
      </w:r>
      <w:r>
        <w:rPr>
          <w:rFonts w:eastAsia="바탕"/>
          <w:sz w:val="24"/>
          <w:szCs w:val="24"/>
        </w:rPr>
        <w:tab/>
      </w:r>
      <w:r>
        <w:rPr>
          <w:lang w:eastAsia="ja-JP"/>
        </w:rPr>
        <w:t xml:space="preserve">Provisioning of authorized QoS </w:t>
      </w:r>
      <w:r>
        <w:t>per QCI</w:t>
      </w:r>
      <w:r>
        <w:tab/>
      </w:r>
      <w:r>
        <w:fldChar w:fldCharType="begin" w:fldLock="1"/>
      </w:r>
      <w:r>
        <w:instrText xml:space="preserve"> PAGEREF _Toc343033596 \h </w:instrText>
      </w:r>
      <w:r>
        <w:fldChar w:fldCharType="separate"/>
      </w:r>
      <w:r>
        <w:t>88</w:t>
      </w:r>
      <w:r>
        <w:fldChar w:fldCharType="end"/>
      </w:r>
    </w:p>
    <w:p w14:paraId="5AC8B817" w14:textId="77777777" w:rsidR="00BA5A1C" w:rsidRDefault="00BA5A1C">
      <w:pPr>
        <w:pStyle w:val="TOC3"/>
        <w:rPr>
          <w:rFonts w:eastAsia="바탕"/>
          <w:sz w:val="24"/>
          <w:szCs w:val="24"/>
          <w:lang w:eastAsia="ko-KR"/>
        </w:rPr>
      </w:pPr>
      <w:r>
        <w:t>A.3.3.4</w:t>
      </w:r>
      <w:r>
        <w:rPr>
          <w:rFonts w:eastAsia="바탕"/>
          <w:sz w:val="24"/>
          <w:szCs w:val="24"/>
        </w:rPr>
        <w:tab/>
      </w:r>
      <w:r>
        <w:rPr>
          <w:lang w:eastAsia="ja-JP"/>
        </w:rPr>
        <w:t xml:space="preserve">Policy enforcement for authorized QoS </w:t>
      </w:r>
      <w:r>
        <w:t>per QCI</w:t>
      </w:r>
      <w:r>
        <w:tab/>
      </w:r>
      <w:r>
        <w:fldChar w:fldCharType="begin" w:fldLock="1"/>
      </w:r>
      <w:r>
        <w:instrText xml:space="preserve"> PAGEREF _Toc343033597 \h </w:instrText>
      </w:r>
      <w:r>
        <w:fldChar w:fldCharType="separate"/>
      </w:r>
      <w:r>
        <w:t>88</w:t>
      </w:r>
      <w:r>
        <w:fldChar w:fldCharType="end"/>
      </w:r>
    </w:p>
    <w:p w14:paraId="614B3C9F" w14:textId="77777777" w:rsidR="00BA5A1C" w:rsidRDefault="00BA5A1C">
      <w:pPr>
        <w:pStyle w:val="TOC2"/>
        <w:rPr>
          <w:rFonts w:eastAsia="바탕"/>
          <w:sz w:val="24"/>
          <w:szCs w:val="24"/>
          <w:lang w:eastAsia="ko-KR"/>
        </w:rPr>
      </w:pPr>
      <w:r>
        <w:t>A.3.4</w:t>
      </w:r>
      <w:r>
        <w:rPr>
          <w:rFonts w:eastAsia="바탕"/>
          <w:sz w:val="24"/>
          <w:szCs w:val="24"/>
          <w:lang w:eastAsia="ko-KR"/>
        </w:rPr>
        <w:tab/>
      </w:r>
      <w:r>
        <w:t>Indication of IP-CAN Bearer Termination Implications</w:t>
      </w:r>
      <w:r>
        <w:tab/>
      </w:r>
      <w:r>
        <w:fldChar w:fldCharType="begin" w:fldLock="1"/>
      </w:r>
      <w:r>
        <w:instrText xml:space="preserve"> PAGEREF _Toc343033598 \h </w:instrText>
      </w:r>
      <w:r>
        <w:fldChar w:fldCharType="separate"/>
      </w:r>
      <w:r>
        <w:t>88</w:t>
      </w:r>
      <w:r>
        <w:fldChar w:fldCharType="end"/>
      </w:r>
    </w:p>
    <w:p w14:paraId="1E6179AE" w14:textId="77777777" w:rsidR="00BA5A1C" w:rsidRDefault="00BA5A1C">
      <w:pPr>
        <w:pStyle w:val="TOC2"/>
        <w:rPr>
          <w:rFonts w:eastAsia="바탕"/>
          <w:sz w:val="24"/>
          <w:szCs w:val="24"/>
          <w:lang w:eastAsia="ko-KR"/>
        </w:rPr>
      </w:pPr>
      <w:r>
        <w:t>A.3.5</w:t>
      </w:r>
      <w:r>
        <w:rPr>
          <w:rFonts w:eastAsia="바탕"/>
          <w:sz w:val="24"/>
          <w:szCs w:val="24"/>
          <w:lang w:eastAsia="ko-KR"/>
        </w:rPr>
        <w:tab/>
      </w:r>
      <w:r>
        <w:t>Indication of IP-CAN Session Termination</w:t>
      </w:r>
      <w:r>
        <w:tab/>
      </w:r>
      <w:r>
        <w:fldChar w:fldCharType="begin" w:fldLock="1"/>
      </w:r>
      <w:r>
        <w:instrText xml:space="preserve"> PAGEREF _Toc343033599 \h </w:instrText>
      </w:r>
      <w:r>
        <w:fldChar w:fldCharType="separate"/>
      </w:r>
      <w:r>
        <w:t>89</w:t>
      </w:r>
      <w:r>
        <w:fldChar w:fldCharType="end"/>
      </w:r>
    </w:p>
    <w:p w14:paraId="1C85BA7E" w14:textId="77777777" w:rsidR="00BA5A1C" w:rsidRDefault="00BA5A1C">
      <w:pPr>
        <w:pStyle w:val="TOC2"/>
        <w:rPr>
          <w:rFonts w:eastAsia="바탕"/>
          <w:sz w:val="24"/>
          <w:szCs w:val="24"/>
          <w:lang w:eastAsia="ko-KR"/>
        </w:rPr>
      </w:pPr>
      <w:r>
        <w:t>A.3.6</w:t>
      </w:r>
      <w:r>
        <w:rPr>
          <w:rFonts w:eastAsia="바탕"/>
          <w:sz w:val="24"/>
          <w:szCs w:val="24"/>
          <w:lang w:eastAsia="ko-KR"/>
        </w:rPr>
        <w:tab/>
      </w:r>
      <w:r>
        <w:t>Request of IP-CAN Bearer Termination</w:t>
      </w:r>
      <w:r>
        <w:tab/>
      </w:r>
      <w:r>
        <w:fldChar w:fldCharType="begin" w:fldLock="1"/>
      </w:r>
      <w:r>
        <w:instrText xml:space="preserve"> PAGEREF _Toc343033600 \h </w:instrText>
      </w:r>
      <w:r>
        <w:fldChar w:fldCharType="separate"/>
      </w:r>
      <w:r>
        <w:t>89</w:t>
      </w:r>
      <w:r>
        <w:fldChar w:fldCharType="end"/>
      </w:r>
    </w:p>
    <w:p w14:paraId="515022AE" w14:textId="77777777" w:rsidR="00BA5A1C" w:rsidRDefault="00BA5A1C">
      <w:pPr>
        <w:pStyle w:val="TOC2"/>
        <w:rPr>
          <w:rFonts w:eastAsia="바탕"/>
          <w:sz w:val="24"/>
          <w:szCs w:val="24"/>
          <w:lang w:eastAsia="ko-KR"/>
        </w:rPr>
      </w:pPr>
      <w:r>
        <w:t>A.3.7</w:t>
      </w:r>
      <w:r>
        <w:rPr>
          <w:rFonts w:eastAsia="바탕"/>
          <w:sz w:val="24"/>
          <w:szCs w:val="24"/>
          <w:lang w:eastAsia="ko-KR"/>
        </w:rPr>
        <w:tab/>
      </w:r>
      <w:r>
        <w:t>Request of IP-CAN Session Termination</w:t>
      </w:r>
      <w:r>
        <w:tab/>
      </w:r>
      <w:r>
        <w:fldChar w:fldCharType="begin" w:fldLock="1"/>
      </w:r>
      <w:r>
        <w:instrText xml:space="preserve"> PAGEREF _Toc343033601 \h </w:instrText>
      </w:r>
      <w:r>
        <w:fldChar w:fldCharType="separate"/>
      </w:r>
      <w:r>
        <w:t>89</w:t>
      </w:r>
      <w:r>
        <w:fldChar w:fldCharType="end"/>
      </w:r>
    </w:p>
    <w:p w14:paraId="0A4F3BD0" w14:textId="77777777" w:rsidR="00BA5A1C" w:rsidRPr="00BA5A1C" w:rsidRDefault="00BA5A1C">
      <w:pPr>
        <w:pStyle w:val="TOC2"/>
        <w:rPr>
          <w:rFonts w:eastAsia="바탕"/>
          <w:sz w:val="24"/>
          <w:szCs w:val="24"/>
          <w:lang w:val="fr-FR" w:eastAsia="ko-KR"/>
        </w:rPr>
      </w:pPr>
      <w:r w:rsidRPr="00BA5A1C">
        <w:rPr>
          <w:lang w:val="fr-FR"/>
        </w:rPr>
        <w:t xml:space="preserve">A.3.8 </w:t>
      </w:r>
      <w:r w:rsidRPr="00BA5A1C">
        <w:rPr>
          <w:rFonts w:eastAsia="바탕"/>
          <w:sz w:val="24"/>
          <w:szCs w:val="24"/>
          <w:lang w:val="fr-FR" w:eastAsia="ko-KR"/>
        </w:rPr>
        <w:tab/>
      </w:r>
      <w:r w:rsidRPr="00BA5A1C">
        <w:rPr>
          <w:lang w:val="fr-FR"/>
        </w:rPr>
        <w:t>Bearer Control Mode Selection</w:t>
      </w:r>
      <w:r w:rsidRPr="00BA5A1C">
        <w:rPr>
          <w:lang w:val="fr-FR"/>
        </w:rPr>
        <w:tab/>
      </w:r>
      <w:r>
        <w:fldChar w:fldCharType="begin" w:fldLock="1"/>
      </w:r>
      <w:r w:rsidRPr="00BA5A1C">
        <w:rPr>
          <w:lang w:val="fr-FR"/>
        </w:rPr>
        <w:instrText xml:space="preserve"> PAGEREF _Toc343033602 \h </w:instrText>
      </w:r>
      <w:r>
        <w:fldChar w:fldCharType="separate"/>
      </w:r>
      <w:r w:rsidRPr="00BA5A1C">
        <w:rPr>
          <w:lang w:val="fr-FR"/>
        </w:rPr>
        <w:t>90</w:t>
      </w:r>
      <w:r>
        <w:fldChar w:fldCharType="end"/>
      </w:r>
    </w:p>
    <w:p w14:paraId="1CB662CC" w14:textId="77777777" w:rsidR="00BA5A1C" w:rsidRPr="00BA5A1C" w:rsidRDefault="00BA5A1C">
      <w:pPr>
        <w:pStyle w:val="TOC2"/>
        <w:rPr>
          <w:rFonts w:eastAsia="바탕"/>
          <w:sz w:val="24"/>
          <w:szCs w:val="24"/>
          <w:lang w:val="de-DE" w:eastAsia="ko-KR"/>
        </w:rPr>
      </w:pPr>
      <w:r w:rsidRPr="00BA5A1C">
        <w:rPr>
          <w:lang w:val="de-DE"/>
        </w:rPr>
        <w:t>A.3.</w:t>
      </w:r>
      <w:r w:rsidRPr="00BA5A1C">
        <w:rPr>
          <w:rFonts w:eastAsia="바탕"/>
          <w:lang w:val="de-DE" w:eastAsia="ko-KR"/>
        </w:rPr>
        <w:t>9</w:t>
      </w:r>
      <w:r w:rsidRPr="00BA5A1C">
        <w:rPr>
          <w:lang w:val="de-DE"/>
        </w:rPr>
        <w:t xml:space="preserve"> </w:t>
      </w:r>
      <w:r w:rsidRPr="00BA5A1C">
        <w:rPr>
          <w:rFonts w:eastAsia="바탕"/>
          <w:sz w:val="24"/>
          <w:szCs w:val="24"/>
          <w:lang w:val="de-DE" w:eastAsia="ko-KR"/>
        </w:rPr>
        <w:tab/>
      </w:r>
      <w:r w:rsidRPr="00BA5A1C">
        <w:rPr>
          <w:lang w:val="de-DE"/>
        </w:rPr>
        <w:t>Bearer Binding Mechanism</w:t>
      </w:r>
      <w:r w:rsidRPr="00BA5A1C">
        <w:rPr>
          <w:lang w:val="de-DE"/>
        </w:rPr>
        <w:tab/>
      </w:r>
      <w:r>
        <w:fldChar w:fldCharType="begin" w:fldLock="1"/>
      </w:r>
      <w:r w:rsidRPr="00BA5A1C">
        <w:rPr>
          <w:lang w:val="de-DE"/>
        </w:rPr>
        <w:instrText xml:space="preserve"> PAGEREF _Toc343033603 \h </w:instrText>
      </w:r>
      <w:r>
        <w:fldChar w:fldCharType="separate"/>
      </w:r>
      <w:r w:rsidRPr="00BA5A1C">
        <w:rPr>
          <w:lang w:val="de-DE"/>
        </w:rPr>
        <w:t>90</w:t>
      </w:r>
      <w:r>
        <w:fldChar w:fldCharType="end"/>
      </w:r>
    </w:p>
    <w:p w14:paraId="1BF8E37C" w14:textId="77777777" w:rsidR="00BA5A1C" w:rsidRPr="00BA5A1C" w:rsidRDefault="00BA5A1C">
      <w:pPr>
        <w:pStyle w:val="TOC2"/>
        <w:rPr>
          <w:rFonts w:eastAsia="바탕"/>
          <w:sz w:val="24"/>
          <w:szCs w:val="24"/>
          <w:lang w:val="de-DE" w:eastAsia="ko-KR"/>
        </w:rPr>
      </w:pPr>
      <w:r w:rsidRPr="00BA5A1C">
        <w:rPr>
          <w:lang w:val="de-DE"/>
        </w:rPr>
        <w:t>A.3.</w:t>
      </w:r>
      <w:r w:rsidRPr="00BA5A1C">
        <w:rPr>
          <w:rFonts w:eastAsia="바탕"/>
          <w:lang w:val="de-DE" w:eastAsia="ko-KR"/>
        </w:rPr>
        <w:t>10</w:t>
      </w:r>
      <w:r w:rsidRPr="00BA5A1C">
        <w:rPr>
          <w:lang w:val="de-DE"/>
        </w:rPr>
        <w:t xml:space="preserve"> </w:t>
      </w:r>
      <w:r w:rsidRPr="00BA5A1C">
        <w:rPr>
          <w:rFonts w:eastAsia="바탕"/>
          <w:sz w:val="24"/>
          <w:szCs w:val="24"/>
          <w:lang w:val="de-DE" w:eastAsia="ko-KR"/>
        </w:rPr>
        <w:tab/>
      </w:r>
      <w:r w:rsidRPr="00BA5A1C">
        <w:rPr>
          <w:rFonts w:eastAsia="바탕"/>
          <w:lang w:val="de-DE" w:eastAsia="ko-KR"/>
        </w:rPr>
        <w:t>Void</w:t>
      </w:r>
      <w:r w:rsidRPr="00BA5A1C">
        <w:rPr>
          <w:lang w:val="de-DE"/>
        </w:rPr>
        <w:tab/>
      </w:r>
      <w:r>
        <w:fldChar w:fldCharType="begin" w:fldLock="1"/>
      </w:r>
      <w:r w:rsidRPr="00BA5A1C">
        <w:rPr>
          <w:lang w:val="de-DE"/>
        </w:rPr>
        <w:instrText xml:space="preserve"> PAGEREF _Toc343033604 \h </w:instrText>
      </w:r>
      <w:r>
        <w:fldChar w:fldCharType="separate"/>
      </w:r>
      <w:r w:rsidRPr="00BA5A1C">
        <w:rPr>
          <w:lang w:val="de-DE"/>
        </w:rPr>
        <w:t>90</w:t>
      </w:r>
      <w:r>
        <w:fldChar w:fldCharType="end"/>
      </w:r>
    </w:p>
    <w:p w14:paraId="363BC871" w14:textId="77777777" w:rsidR="00BA5A1C" w:rsidRPr="00BA5A1C" w:rsidRDefault="00BA5A1C">
      <w:pPr>
        <w:pStyle w:val="TOC2"/>
        <w:rPr>
          <w:rFonts w:eastAsia="바탕"/>
          <w:sz w:val="24"/>
          <w:szCs w:val="24"/>
          <w:lang w:val="da-DK" w:eastAsia="ko-KR"/>
        </w:rPr>
      </w:pPr>
      <w:r w:rsidRPr="00BA5A1C">
        <w:rPr>
          <w:lang w:val="da-DK"/>
        </w:rPr>
        <w:t>A.3.11</w:t>
      </w:r>
      <w:r w:rsidRPr="00BA5A1C">
        <w:rPr>
          <w:rFonts w:eastAsia="바탕"/>
          <w:sz w:val="24"/>
          <w:szCs w:val="24"/>
          <w:lang w:val="da-DK" w:eastAsia="ko-KR"/>
        </w:rPr>
        <w:tab/>
      </w:r>
      <w:r w:rsidRPr="00DB5AA6">
        <w:rPr>
          <w:lang w:val="da-DK"/>
        </w:rPr>
        <w:t>PCC Rule Error Handling</w:t>
      </w:r>
      <w:r w:rsidRPr="00BA5A1C">
        <w:rPr>
          <w:lang w:val="da-DK"/>
        </w:rPr>
        <w:tab/>
      </w:r>
      <w:r>
        <w:fldChar w:fldCharType="begin" w:fldLock="1"/>
      </w:r>
      <w:r w:rsidRPr="00BA5A1C">
        <w:rPr>
          <w:lang w:val="da-DK"/>
        </w:rPr>
        <w:instrText xml:space="preserve"> PAGEREF _Toc343033605 \h </w:instrText>
      </w:r>
      <w:r>
        <w:fldChar w:fldCharType="separate"/>
      </w:r>
      <w:r w:rsidRPr="00BA5A1C">
        <w:rPr>
          <w:lang w:val="da-DK"/>
        </w:rPr>
        <w:t>90</w:t>
      </w:r>
      <w:r>
        <w:fldChar w:fldCharType="end"/>
      </w:r>
    </w:p>
    <w:p w14:paraId="2E8559F7" w14:textId="77777777" w:rsidR="00BA5A1C" w:rsidRDefault="00BA5A1C">
      <w:pPr>
        <w:pStyle w:val="TOC2"/>
        <w:rPr>
          <w:rFonts w:eastAsia="바탕"/>
          <w:sz w:val="24"/>
          <w:szCs w:val="24"/>
          <w:lang w:eastAsia="ko-KR"/>
        </w:rPr>
      </w:pPr>
      <w:r>
        <w:t>A.</w:t>
      </w:r>
      <w:r w:rsidRPr="00DB5AA6">
        <w:rPr>
          <w:rFonts w:eastAsia="SimSun"/>
          <w:lang w:eastAsia="zh-CN"/>
        </w:rPr>
        <w:t>3</w:t>
      </w:r>
      <w:r>
        <w:t>.</w:t>
      </w:r>
      <w:r w:rsidRPr="00DB5AA6">
        <w:rPr>
          <w:rFonts w:eastAsia="바탕"/>
          <w:lang w:eastAsia="ko-KR"/>
        </w:rPr>
        <w:t>12</w:t>
      </w:r>
      <w:r>
        <w:rPr>
          <w:rFonts w:eastAsia="바탕"/>
          <w:sz w:val="24"/>
          <w:szCs w:val="24"/>
          <w:lang w:eastAsia="ko-KR"/>
        </w:rPr>
        <w:tab/>
      </w:r>
      <w:r>
        <w:t>Precedence handling</w:t>
      </w:r>
      <w:r>
        <w:tab/>
      </w:r>
      <w:r>
        <w:fldChar w:fldCharType="begin" w:fldLock="1"/>
      </w:r>
      <w:r>
        <w:instrText xml:space="preserve"> PAGEREF _Toc343033606 \h </w:instrText>
      </w:r>
      <w:r>
        <w:fldChar w:fldCharType="separate"/>
      </w:r>
      <w:r>
        <w:t>90</w:t>
      </w:r>
      <w:r>
        <w:fldChar w:fldCharType="end"/>
      </w:r>
    </w:p>
    <w:p w14:paraId="4CD91413" w14:textId="77777777" w:rsidR="00BA5A1C" w:rsidRDefault="00BA5A1C">
      <w:pPr>
        <w:pStyle w:val="TOC1"/>
        <w:rPr>
          <w:rFonts w:eastAsia="바탕"/>
          <w:sz w:val="24"/>
          <w:szCs w:val="24"/>
          <w:lang w:eastAsia="ko-KR"/>
        </w:rPr>
      </w:pPr>
      <w:r>
        <w:t>A.4</w:t>
      </w:r>
      <w:r>
        <w:rPr>
          <w:rFonts w:eastAsia="바탕"/>
          <w:sz w:val="24"/>
          <w:szCs w:val="24"/>
          <w:lang w:eastAsia="ko-KR"/>
        </w:rPr>
        <w:tab/>
      </w:r>
      <w:r>
        <w:t>QoS Mapping</w:t>
      </w:r>
      <w:r>
        <w:tab/>
      </w:r>
      <w:r>
        <w:fldChar w:fldCharType="begin" w:fldLock="1"/>
      </w:r>
      <w:r>
        <w:instrText xml:space="preserve"> PAGEREF _Toc343033607 \h </w:instrText>
      </w:r>
      <w:r>
        <w:fldChar w:fldCharType="separate"/>
      </w:r>
      <w:r>
        <w:t>91</w:t>
      </w:r>
      <w:r>
        <w:fldChar w:fldCharType="end"/>
      </w:r>
    </w:p>
    <w:p w14:paraId="3EE3F159" w14:textId="77777777" w:rsidR="00BA5A1C" w:rsidRDefault="00BA5A1C">
      <w:pPr>
        <w:pStyle w:val="TOC2"/>
        <w:rPr>
          <w:rFonts w:eastAsia="바탕"/>
          <w:sz w:val="24"/>
          <w:szCs w:val="24"/>
          <w:lang w:eastAsia="ko-KR"/>
        </w:rPr>
      </w:pPr>
      <w:r w:rsidRPr="00BA5A1C">
        <w:t xml:space="preserve">A.4.1 </w:t>
      </w:r>
      <w:r w:rsidRPr="00BA5A1C">
        <w:rPr>
          <w:rFonts w:eastAsia="바탕"/>
          <w:sz w:val="24"/>
          <w:szCs w:val="24"/>
          <w:lang w:eastAsia="ko-KR"/>
        </w:rPr>
        <w:tab/>
      </w:r>
      <w:r w:rsidRPr="00DB5AA6">
        <w:rPr>
          <w:rFonts w:eastAsia="SimSun"/>
          <w:lang w:val="en-US" w:eastAsia="zh-CN"/>
        </w:rPr>
        <w:t xml:space="preserve">GPRS </w:t>
      </w:r>
      <w:r w:rsidRPr="00DB5AA6">
        <w:rPr>
          <w:lang w:val="en-US"/>
        </w:rPr>
        <w:t xml:space="preserve">QCI to </w:t>
      </w:r>
      <w:r>
        <w:t xml:space="preserve">UMTS </w:t>
      </w:r>
      <w:r w:rsidRPr="00DB5AA6">
        <w:rPr>
          <w:lang w:val="en-US"/>
        </w:rPr>
        <w:t>QoS parameter</w:t>
      </w:r>
      <w:r w:rsidRPr="00DB5AA6">
        <w:rPr>
          <w:rFonts w:eastAsia="SimSun"/>
          <w:lang w:val="en-US" w:eastAsia="zh-CN"/>
        </w:rPr>
        <w:t>s</w:t>
      </w:r>
      <w:r w:rsidRPr="00DB5AA6">
        <w:rPr>
          <w:lang w:val="en-US"/>
        </w:rPr>
        <w:t xml:space="preserve"> mapping</w:t>
      </w:r>
      <w:r>
        <w:tab/>
      </w:r>
      <w:r>
        <w:fldChar w:fldCharType="begin" w:fldLock="1"/>
      </w:r>
      <w:r>
        <w:instrText xml:space="preserve"> PAGEREF _Toc343033608 \h </w:instrText>
      </w:r>
      <w:r>
        <w:fldChar w:fldCharType="separate"/>
      </w:r>
      <w:r>
        <w:t>91</w:t>
      </w:r>
      <w:r>
        <w:fldChar w:fldCharType="end"/>
      </w:r>
    </w:p>
    <w:p w14:paraId="49AEB202" w14:textId="77777777" w:rsidR="00BA5A1C" w:rsidRDefault="00BA5A1C" w:rsidP="00BA5A1C">
      <w:pPr>
        <w:pStyle w:val="TOC8"/>
        <w:rPr>
          <w:rFonts w:eastAsia="바탕"/>
          <w:b w:val="0"/>
          <w:sz w:val="24"/>
          <w:szCs w:val="24"/>
          <w:lang w:eastAsia="ko-KR"/>
        </w:rPr>
      </w:pPr>
      <w:r>
        <w:t>Annex B (normative):</w:t>
      </w:r>
      <w:r>
        <w:tab/>
        <w:t>Access specific aspects, 3GPP (GERAN/UTRAN/E-UTRAN) EPS</w:t>
      </w:r>
      <w:r>
        <w:tab/>
      </w:r>
      <w:r>
        <w:fldChar w:fldCharType="begin" w:fldLock="1"/>
      </w:r>
      <w:r>
        <w:instrText xml:space="preserve"> PAGEREF _Toc343033609 \h </w:instrText>
      </w:r>
      <w:r>
        <w:fldChar w:fldCharType="separate"/>
      </w:r>
      <w:r>
        <w:t>9</w:t>
      </w:r>
      <w:r>
        <w:t>2</w:t>
      </w:r>
      <w:r>
        <w:fldChar w:fldCharType="end"/>
      </w:r>
    </w:p>
    <w:p w14:paraId="4DEFC5ED" w14:textId="77777777" w:rsidR="00BA5A1C" w:rsidRDefault="00BA5A1C">
      <w:pPr>
        <w:pStyle w:val="TOC1"/>
        <w:rPr>
          <w:rFonts w:eastAsia="바탕"/>
          <w:sz w:val="24"/>
          <w:szCs w:val="24"/>
          <w:lang w:eastAsia="ko-KR"/>
        </w:rPr>
      </w:pPr>
      <w:r>
        <w:t>B.1</w:t>
      </w:r>
      <w:r>
        <w:rPr>
          <w:rFonts w:eastAsia="바탕"/>
          <w:sz w:val="24"/>
          <w:szCs w:val="24"/>
          <w:lang w:eastAsia="ko-KR"/>
        </w:rPr>
        <w:tab/>
      </w:r>
      <w:r>
        <w:t>Scope</w:t>
      </w:r>
      <w:r>
        <w:tab/>
      </w:r>
      <w:r>
        <w:fldChar w:fldCharType="begin" w:fldLock="1"/>
      </w:r>
      <w:r>
        <w:instrText xml:space="preserve"> PAGEREF _Toc343033610 \h </w:instrText>
      </w:r>
      <w:r>
        <w:fldChar w:fldCharType="separate"/>
      </w:r>
      <w:r>
        <w:t>92</w:t>
      </w:r>
      <w:r>
        <w:fldChar w:fldCharType="end"/>
      </w:r>
    </w:p>
    <w:p w14:paraId="0288EEB7" w14:textId="77777777" w:rsidR="00BA5A1C" w:rsidRDefault="00BA5A1C">
      <w:pPr>
        <w:pStyle w:val="TOC1"/>
        <w:rPr>
          <w:rFonts w:eastAsia="바탕"/>
          <w:sz w:val="24"/>
          <w:szCs w:val="24"/>
          <w:lang w:eastAsia="ko-KR"/>
        </w:rPr>
      </w:pPr>
      <w:r>
        <w:t>B.2</w:t>
      </w:r>
      <w:r>
        <w:rPr>
          <w:rFonts w:eastAsia="바탕"/>
          <w:sz w:val="24"/>
          <w:szCs w:val="24"/>
          <w:lang w:eastAsia="ko-KR"/>
        </w:rPr>
        <w:tab/>
      </w:r>
      <w:r>
        <w:t>Functional Elements</w:t>
      </w:r>
      <w:r>
        <w:tab/>
      </w:r>
      <w:r>
        <w:fldChar w:fldCharType="begin" w:fldLock="1"/>
      </w:r>
      <w:r>
        <w:instrText xml:space="preserve"> PAGEREF _Toc343033611 \h </w:instrText>
      </w:r>
      <w:r>
        <w:fldChar w:fldCharType="separate"/>
      </w:r>
      <w:r>
        <w:t>92</w:t>
      </w:r>
      <w:r>
        <w:fldChar w:fldCharType="end"/>
      </w:r>
    </w:p>
    <w:p w14:paraId="5A3A9F3F" w14:textId="77777777" w:rsidR="00BA5A1C" w:rsidRDefault="00BA5A1C">
      <w:pPr>
        <w:pStyle w:val="TOC2"/>
        <w:rPr>
          <w:rFonts w:eastAsia="바탕"/>
          <w:sz w:val="24"/>
          <w:szCs w:val="24"/>
          <w:lang w:eastAsia="ko-KR"/>
        </w:rPr>
      </w:pPr>
      <w:r>
        <w:t>B.2.1</w:t>
      </w:r>
      <w:r>
        <w:rPr>
          <w:rFonts w:eastAsia="바탕"/>
          <w:sz w:val="24"/>
          <w:szCs w:val="24"/>
          <w:lang w:eastAsia="ko-KR"/>
        </w:rPr>
        <w:tab/>
      </w:r>
      <w:r>
        <w:t>PCRF</w:t>
      </w:r>
      <w:r>
        <w:tab/>
      </w:r>
      <w:r>
        <w:fldChar w:fldCharType="begin" w:fldLock="1"/>
      </w:r>
      <w:r>
        <w:instrText xml:space="preserve"> PAGEREF _Toc343033612 \h </w:instrText>
      </w:r>
      <w:r>
        <w:fldChar w:fldCharType="separate"/>
      </w:r>
      <w:r>
        <w:t>92</w:t>
      </w:r>
      <w:r>
        <w:fldChar w:fldCharType="end"/>
      </w:r>
    </w:p>
    <w:p w14:paraId="15FC19A5" w14:textId="77777777" w:rsidR="00BA5A1C" w:rsidRDefault="00BA5A1C">
      <w:pPr>
        <w:pStyle w:val="TOC2"/>
        <w:rPr>
          <w:rFonts w:eastAsia="바탕"/>
          <w:sz w:val="24"/>
          <w:szCs w:val="24"/>
          <w:lang w:eastAsia="ko-KR"/>
        </w:rPr>
      </w:pPr>
      <w:r>
        <w:t>B.2.2</w:t>
      </w:r>
      <w:r>
        <w:rPr>
          <w:rFonts w:eastAsia="바탕"/>
          <w:sz w:val="24"/>
          <w:szCs w:val="24"/>
          <w:lang w:eastAsia="ko-KR"/>
        </w:rPr>
        <w:tab/>
      </w:r>
      <w:r>
        <w:t>PCEF</w:t>
      </w:r>
      <w:r>
        <w:tab/>
      </w:r>
      <w:r>
        <w:fldChar w:fldCharType="begin" w:fldLock="1"/>
      </w:r>
      <w:r>
        <w:instrText xml:space="preserve"> PAGEREF _Toc343033613 \h </w:instrText>
      </w:r>
      <w:r>
        <w:fldChar w:fldCharType="separate"/>
      </w:r>
      <w:r>
        <w:t>92</w:t>
      </w:r>
      <w:r>
        <w:fldChar w:fldCharType="end"/>
      </w:r>
    </w:p>
    <w:p w14:paraId="03708CB0" w14:textId="77777777" w:rsidR="00BA5A1C" w:rsidRDefault="00BA5A1C">
      <w:pPr>
        <w:pStyle w:val="TOC2"/>
        <w:rPr>
          <w:rFonts w:eastAsia="바탕"/>
          <w:sz w:val="24"/>
          <w:szCs w:val="24"/>
          <w:lang w:eastAsia="ko-KR"/>
        </w:rPr>
      </w:pPr>
      <w:r>
        <w:t>B.2.3</w:t>
      </w:r>
      <w:r>
        <w:rPr>
          <w:rFonts w:eastAsia="바탕"/>
          <w:sz w:val="24"/>
          <w:szCs w:val="24"/>
          <w:lang w:eastAsia="ko-KR"/>
        </w:rPr>
        <w:tab/>
      </w:r>
      <w:r>
        <w:t>BBERF</w:t>
      </w:r>
      <w:r>
        <w:tab/>
      </w:r>
      <w:r>
        <w:fldChar w:fldCharType="begin" w:fldLock="1"/>
      </w:r>
      <w:r>
        <w:instrText xml:space="preserve"> PAGEREF _Toc343033614 \h </w:instrText>
      </w:r>
      <w:r>
        <w:fldChar w:fldCharType="separate"/>
      </w:r>
      <w:r>
        <w:t>92</w:t>
      </w:r>
      <w:r>
        <w:fldChar w:fldCharType="end"/>
      </w:r>
    </w:p>
    <w:p w14:paraId="0FD1E2D4" w14:textId="77777777" w:rsidR="00BA5A1C" w:rsidRDefault="00BA5A1C">
      <w:pPr>
        <w:pStyle w:val="TOC1"/>
        <w:rPr>
          <w:rFonts w:eastAsia="바탕"/>
          <w:sz w:val="24"/>
          <w:szCs w:val="24"/>
          <w:lang w:eastAsia="ko-KR"/>
        </w:rPr>
      </w:pPr>
      <w:r>
        <w:t>B.3</w:t>
      </w:r>
      <w:r>
        <w:rPr>
          <w:rFonts w:eastAsia="바탕"/>
          <w:sz w:val="24"/>
          <w:szCs w:val="24"/>
          <w:lang w:eastAsia="ko-KR"/>
        </w:rPr>
        <w:tab/>
      </w:r>
      <w:r>
        <w:t>PCC procedures</w:t>
      </w:r>
      <w:r>
        <w:tab/>
      </w:r>
      <w:r>
        <w:fldChar w:fldCharType="begin" w:fldLock="1"/>
      </w:r>
      <w:r>
        <w:instrText xml:space="preserve"> PAGEREF _Toc343033615 \h </w:instrText>
      </w:r>
      <w:r>
        <w:fldChar w:fldCharType="separate"/>
      </w:r>
      <w:r>
        <w:t>92</w:t>
      </w:r>
      <w:r>
        <w:fldChar w:fldCharType="end"/>
      </w:r>
    </w:p>
    <w:p w14:paraId="01F79CE9" w14:textId="77777777" w:rsidR="00BA5A1C" w:rsidRDefault="00BA5A1C">
      <w:pPr>
        <w:pStyle w:val="TOC2"/>
        <w:rPr>
          <w:rFonts w:eastAsia="바탕"/>
          <w:sz w:val="24"/>
          <w:szCs w:val="24"/>
          <w:lang w:eastAsia="ko-KR"/>
        </w:rPr>
      </w:pPr>
      <w:r>
        <w:t>B.3.1</w:t>
      </w:r>
      <w:r>
        <w:rPr>
          <w:rFonts w:eastAsia="바탕"/>
          <w:sz w:val="24"/>
          <w:szCs w:val="24"/>
        </w:rPr>
        <w:tab/>
      </w:r>
      <w:r>
        <w:t>Request for PCC and/or QoS rules</w:t>
      </w:r>
      <w:r>
        <w:tab/>
      </w:r>
      <w:r>
        <w:fldChar w:fldCharType="begin" w:fldLock="1"/>
      </w:r>
      <w:r>
        <w:instrText xml:space="preserve"> PAGEREF _Toc343033616 \h </w:instrText>
      </w:r>
      <w:r>
        <w:fldChar w:fldCharType="separate"/>
      </w:r>
      <w:r>
        <w:t>92</w:t>
      </w:r>
      <w:r>
        <w:fldChar w:fldCharType="end"/>
      </w:r>
    </w:p>
    <w:p w14:paraId="134B4B79" w14:textId="77777777" w:rsidR="00BA5A1C" w:rsidRDefault="00BA5A1C">
      <w:pPr>
        <w:pStyle w:val="TOC2"/>
        <w:rPr>
          <w:rFonts w:eastAsia="바탕"/>
          <w:sz w:val="24"/>
          <w:szCs w:val="24"/>
          <w:lang w:eastAsia="ko-KR"/>
        </w:rPr>
      </w:pPr>
      <w:r>
        <w:t>B.3.2</w:t>
      </w:r>
      <w:r>
        <w:rPr>
          <w:rFonts w:eastAsia="바탕"/>
          <w:sz w:val="24"/>
          <w:szCs w:val="24"/>
        </w:rPr>
        <w:tab/>
      </w:r>
      <w:r>
        <w:t>Provisioning of PCC and/or QoS rules</w:t>
      </w:r>
      <w:r>
        <w:tab/>
      </w:r>
      <w:r>
        <w:fldChar w:fldCharType="begin" w:fldLock="1"/>
      </w:r>
      <w:r>
        <w:instrText xml:space="preserve"> PAGEREF _Toc343033617 \h </w:instrText>
      </w:r>
      <w:r>
        <w:fldChar w:fldCharType="separate"/>
      </w:r>
      <w:r>
        <w:t>93</w:t>
      </w:r>
      <w:r>
        <w:fldChar w:fldCharType="end"/>
      </w:r>
    </w:p>
    <w:p w14:paraId="4A9B169C" w14:textId="77777777" w:rsidR="00BA5A1C" w:rsidRDefault="00BA5A1C">
      <w:pPr>
        <w:pStyle w:val="TOC2"/>
        <w:rPr>
          <w:rFonts w:eastAsia="바탕"/>
          <w:sz w:val="24"/>
          <w:szCs w:val="24"/>
          <w:lang w:eastAsia="ko-KR"/>
        </w:rPr>
      </w:pPr>
      <w:r>
        <w:t>B.3.3</w:t>
      </w:r>
      <w:r>
        <w:rPr>
          <w:rFonts w:eastAsia="바탕"/>
          <w:sz w:val="24"/>
          <w:szCs w:val="24"/>
          <w:lang w:eastAsia="ko-KR"/>
        </w:rPr>
        <w:tab/>
      </w:r>
      <w:r>
        <w:t>Provisioning and Policy Enforcement of Authorized QoS</w:t>
      </w:r>
      <w:r>
        <w:tab/>
      </w:r>
      <w:r>
        <w:fldChar w:fldCharType="begin" w:fldLock="1"/>
      </w:r>
      <w:r>
        <w:instrText xml:space="preserve"> PAGEREF _Toc343033618 \h </w:instrText>
      </w:r>
      <w:r>
        <w:fldChar w:fldCharType="separate"/>
      </w:r>
      <w:r>
        <w:t>94</w:t>
      </w:r>
      <w:r>
        <w:fldChar w:fldCharType="end"/>
      </w:r>
    </w:p>
    <w:p w14:paraId="3ABF2B40" w14:textId="77777777" w:rsidR="00BA5A1C" w:rsidRDefault="00BA5A1C">
      <w:pPr>
        <w:pStyle w:val="TOC3"/>
        <w:rPr>
          <w:rFonts w:eastAsia="바탕"/>
          <w:sz w:val="24"/>
          <w:szCs w:val="24"/>
          <w:lang w:eastAsia="ko-KR"/>
        </w:rPr>
      </w:pPr>
      <w:r>
        <w:t>B.3.3.1</w:t>
      </w:r>
      <w:r>
        <w:rPr>
          <w:rFonts w:eastAsia="바탕"/>
          <w:sz w:val="24"/>
          <w:szCs w:val="24"/>
        </w:rPr>
        <w:tab/>
      </w:r>
      <w:r>
        <w:rPr>
          <w:lang w:eastAsia="ja-JP"/>
        </w:rPr>
        <w:t xml:space="preserve">Provisioning of authorized QoS </w:t>
      </w:r>
      <w:r>
        <w:t>per APN</w:t>
      </w:r>
      <w:r>
        <w:tab/>
      </w:r>
      <w:r>
        <w:fldChar w:fldCharType="begin" w:fldLock="1"/>
      </w:r>
      <w:r>
        <w:instrText xml:space="preserve"> PAGEREF _Toc343033619 \h </w:instrText>
      </w:r>
      <w:r>
        <w:fldChar w:fldCharType="separate"/>
      </w:r>
      <w:r>
        <w:t>94</w:t>
      </w:r>
      <w:r>
        <w:fldChar w:fldCharType="end"/>
      </w:r>
    </w:p>
    <w:p w14:paraId="52EB0227" w14:textId="77777777" w:rsidR="00BA5A1C" w:rsidRDefault="00BA5A1C">
      <w:pPr>
        <w:pStyle w:val="TOC3"/>
        <w:rPr>
          <w:rFonts w:eastAsia="바탕"/>
          <w:sz w:val="24"/>
          <w:szCs w:val="24"/>
          <w:lang w:eastAsia="ko-KR"/>
        </w:rPr>
      </w:pPr>
      <w:r>
        <w:t>B.3.3.2</w:t>
      </w:r>
      <w:r>
        <w:rPr>
          <w:rFonts w:eastAsia="바탕"/>
          <w:sz w:val="24"/>
          <w:szCs w:val="24"/>
        </w:rPr>
        <w:tab/>
      </w:r>
      <w:r>
        <w:rPr>
          <w:lang w:eastAsia="ja-JP"/>
        </w:rPr>
        <w:t xml:space="preserve">Policy enforcement for authorized QoS </w:t>
      </w:r>
      <w:r>
        <w:t>per APN</w:t>
      </w:r>
      <w:r>
        <w:tab/>
      </w:r>
      <w:r>
        <w:fldChar w:fldCharType="begin" w:fldLock="1"/>
      </w:r>
      <w:r>
        <w:instrText xml:space="preserve"> PAGEREF _Toc343033620 \h </w:instrText>
      </w:r>
      <w:r>
        <w:fldChar w:fldCharType="separate"/>
      </w:r>
      <w:r>
        <w:t>94</w:t>
      </w:r>
      <w:r>
        <w:fldChar w:fldCharType="end"/>
      </w:r>
    </w:p>
    <w:p w14:paraId="1CBE6C16" w14:textId="77777777" w:rsidR="00BA5A1C" w:rsidRDefault="00BA5A1C">
      <w:pPr>
        <w:pStyle w:val="TOC3"/>
        <w:rPr>
          <w:rFonts w:eastAsia="바탕"/>
          <w:sz w:val="24"/>
          <w:szCs w:val="24"/>
          <w:lang w:eastAsia="ko-KR"/>
        </w:rPr>
      </w:pPr>
      <w:r>
        <w:t>B.3.3.</w:t>
      </w:r>
      <w:r w:rsidRPr="00DB5AA6">
        <w:rPr>
          <w:rFonts w:eastAsia="바탕"/>
        </w:rPr>
        <w:t>3</w:t>
      </w:r>
      <w:r>
        <w:t xml:space="preserve"> </w:t>
      </w:r>
      <w:r>
        <w:rPr>
          <w:rFonts w:eastAsia="바탕"/>
          <w:sz w:val="24"/>
          <w:szCs w:val="24"/>
        </w:rPr>
        <w:tab/>
      </w:r>
      <w:r>
        <w:rPr>
          <w:lang w:eastAsia="ko-KR"/>
        </w:rPr>
        <w:t>QoS handling for interoperation with Gn/Gp SGSN</w:t>
      </w:r>
      <w:r>
        <w:tab/>
      </w:r>
      <w:r>
        <w:fldChar w:fldCharType="begin" w:fldLock="1"/>
      </w:r>
      <w:r>
        <w:instrText xml:space="preserve"> PAGEREF _Toc343033621 \h </w:instrText>
      </w:r>
      <w:r>
        <w:fldChar w:fldCharType="separate"/>
      </w:r>
      <w:r>
        <w:t>94</w:t>
      </w:r>
      <w:r>
        <w:fldChar w:fldCharType="end"/>
      </w:r>
    </w:p>
    <w:p w14:paraId="50453A45" w14:textId="77777777" w:rsidR="00BA5A1C" w:rsidRDefault="00BA5A1C">
      <w:pPr>
        <w:pStyle w:val="TOC2"/>
        <w:rPr>
          <w:rFonts w:eastAsia="바탕"/>
          <w:sz w:val="24"/>
          <w:szCs w:val="24"/>
          <w:lang w:eastAsia="ko-KR"/>
        </w:rPr>
      </w:pPr>
      <w:r>
        <w:t>B.3.4</w:t>
      </w:r>
      <w:r>
        <w:rPr>
          <w:rFonts w:eastAsia="바탕"/>
          <w:sz w:val="24"/>
          <w:szCs w:val="24"/>
        </w:rPr>
        <w:tab/>
      </w:r>
      <w:r>
        <w:rPr>
          <w:lang w:eastAsia="ko-KR"/>
        </w:rPr>
        <w:t>Packet-Filter-Information AVP</w:t>
      </w:r>
      <w:r>
        <w:tab/>
      </w:r>
      <w:r>
        <w:fldChar w:fldCharType="begin" w:fldLock="1"/>
      </w:r>
      <w:r>
        <w:instrText xml:space="preserve"> PAGEREF _Toc343033622 \h </w:instrText>
      </w:r>
      <w:r>
        <w:fldChar w:fldCharType="separate"/>
      </w:r>
      <w:r>
        <w:t>97</w:t>
      </w:r>
      <w:r>
        <w:fldChar w:fldCharType="end"/>
      </w:r>
    </w:p>
    <w:p w14:paraId="0AD93E57" w14:textId="77777777" w:rsidR="00BA5A1C" w:rsidRDefault="00BA5A1C">
      <w:pPr>
        <w:pStyle w:val="TOC2"/>
        <w:rPr>
          <w:rFonts w:eastAsia="바탕"/>
          <w:sz w:val="24"/>
          <w:szCs w:val="24"/>
          <w:lang w:eastAsia="ko-KR"/>
        </w:rPr>
      </w:pPr>
      <w:r>
        <w:t>B.3.</w:t>
      </w:r>
      <w:r w:rsidRPr="00DB5AA6">
        <w:rPr>
          <w:rFonts w:eastAsia="바탕"/>
        </w:rPr>
        <w:t>5</w:t>
      </w:r>
      <w:r>
        <w:rPr>
          <w:rFonts w:eastAsia="바탕"/>
          <w:sz w:val="24"/>
          <w:szCs w:val="24"/>
        </w:rPr>
        <w:tab/>
      </w:r>
      <w:r>
        <w:rPr>
          <w:lang w:eastAsia="ko-KR"/>
        </w:rPr>
        <w:t>Bearer Control Mode Selection</w:t>
      </w:r>
      <w:r>
        <w:tab/>
      </w:r>
      <w:r>
        <w:fldChar w:fldCharType="begin" w:fldLock="1"/>
      </w:r>
      <w:r>
        <w:instrText xml:space="preserve"> PAGEREF _Toc343033623 \h </w:instrText>
      </w:r>
      <w:r>
        <w:fldChar w:fldCharType="separate"/>
      </w:r>
      <w:r>
        <w:t>97</w:t>
      </w:r>
      <w:r>
        <w:fldChar w:fldCharType="end"/>
      </w:r>
    </w:p>
    <w:p w14:paraId="4B3937D7" w14:textId="77777777" w:rsidR="00BA5A1C" w:rsidRDefault="00BA5A1C">
      <w:pPr>
        <w:pStyle w:val="TOC2"/>
        <w:rPr>
          <w:rFonts w:eastAsia="바탕"/>
          <w:sz w:val="24"/>
          <w:szCs w:val="24"/>
          <w:lang w:eastAsia="ko-KR"/>
        </w:rPr>
      </w:pPr>
      <w:r>
        <w:t>B.3.</w:t>
      </w:r>
      <w:r w:rsidRPr="00DB5AA6">
        <w:rPr>
          <w:rFonts w:eastAsia="바탕"/>
        </w:rPr>
        <w:t>6</w:t>
      </w:r>
      <w:r>
        <w:rPr>
          <w:rFonts w:eastAsia="바탕"/>
          <w:sz w:val="24"/>
          <w:szCs w:val="24"/>
        </w:rPr>
        <w:tab/>
      </w:r>
      <w:r>
        <w:t>Trace activation/deactivation at P-GW</w:t>
      </w:r>
      <w:r>
        <w:tab/>
      </w:r>
      <w:r>
        <w:fldChar w:fldCharType="begin" w:fldLock="1"/>
      </w:r>
      <w:r>
        <w:instrText xml:space="preserve"> PAGEREF _Toc343033624 \h </w:instrText>
      </w:r>
      <w:r>
        <w:fldChar w:fldCharType="separate"/>
      </w:r>
      <w:r>
        <w:t>97</w:t>
      </w:r>
      <w:r>
        <w:fldChar w:fldCharType="end"/>
      </w:r>
    </w:p>
    <w:p w14:paraId="6D2021B2" w14:textId="77777777" w:rsidR="00BA5A1C" w:rsidRDefault="00BA5A1C">
      <w:pPr>
        <w:pStyle w:val="TOC2"/>
        <w:rPr>
          <w:rFonts w:eastAsia="바탕"/>
          <w:sz w:val="24"/>
          <w:szCs w:val="24"/>
          <w:lang w:eastAsia="ko-KR"/>
        </w:rPr>
      </w:pPr>
      <w:r>
        <w:t>B.3.</w:t>
      </w:r>
      <w:r w:rsidRPr="00DB5AA6">
        <w:rPr>
          <w:rFonts w:eastAsia="바탕"/>
        </w:rPr>
        <w:t>7</w:t>
      </w:r>
      <w:r>
        <w:rPr>
          <w:rFonts w:eastAsia="바탕"/>
          <w:sz w:val="24"/>
          <w:szCs w:val="24"/>
        </w:rPr>
        <w:tab/>
      </w:r>
      <w:r>
        <w:t>Precedence handling</w:t>
      </w:r>
      <w:r>
        <w:tab/>
      </w:r>
      <w:r>
        <w:fldChar w:fldCharType="begin" w:fldLock="1"/>
      </w:r>
      <w:r>
        <w:instrText xml:space="preserve"> PAGEREF _Toc343033625 \h </w:instrText>
      </w:r>
      <w:r>
        <w:fldChar w:fldCharType="separate"/>
      </w:r>
      <w:r>
        <w:t>97</w:t>
      </w:r>
      <w:r>
        <w:fldChar w:fldCharType="end"/>
      </w:r>
    </w:p>
    <w:p w14:paraId="04B9ADC4" w14:textId="77777777" w:rsidR="00BA5A1C" w:rsidRDefault="00BA5A1C" w:rsidP="00BA5A1C">
      <w:pPr>
        <w:pStyle w:val="TOC8"/>
        <w:rPr>
          <w:rFonts w:eastAsia="바탕"/>
          <w:b w:val="0"/>
          <w:sz w:val="24"/>
          <w:szCs w:val="24"/>
          <w:lang w:eastAsia="ko-KR"/>
        </w:rPr>
      </w:pPr>
      <w:r>
        <w:t xml:space="preserve">Annex </w:t>
      </w:r>
      <w:r w:rsidRPr="00DB5AA6">
        <w:rPr>
          <w:rFonts w:eastAsia="바탕"/>
          <w:lang w:eastAsia="ko-KR"/>
        </w:rPr>
        <w:t>C</w:t>
      </w:r>
      <w:r>
        <w:t xml:space="preserve"> (Informative):</w:t>
      </w:r>
      <w:r>
        <w:tab/>
        <w:t>Mapping table for type of access networks</w:t>
      </w:r>
      <w:r>
        <w:tab/>
      </w:r>
      <w:r>
        <w:fldChar w:fldCharType="begin" w:fldLock="1"/>
      </w:r>
      <w:r>
        <w:instrText xml:space="preserve"> PAGEREF _Toc343033626 \h </w:instrText>
      </w:r>
      <w:r>
        <w:fldChar w:fldCharType="separate"/>
      </w:r>
      <w:r>
        <w:t>97</w:t>
      </w:r>
      <w:r>
        <w:fldChar w:fldCharType="end"/>
      </w:r>
    </w:p>
    <w:p w14:paraId="624BF4AB" w14:textId="77777777" w:rsidR="00BA5A1C" w:rsidRDefault="00BA5A1C" w:rsidP="00BA5A1C">
      <w:pPr>
        <w:pStyle w:val="TOC8"/>
        <w:rPr>
          <w:rFonts w:eastAsia="바탕"/>
          <w:b w:val="0"/>
          <w:sz w:val="24"/>
          <w:szCs w:val="24"/>
          <w:lang w:eastAsia="ko-KR"/>
        </w:rPr>
      </w:pPr>
      <w:r>
        <w:t xml:space="preserve">Annex </w:t>
      </w:r>
      <w:r w:rsidRPr="00DB5AA6">
        <w:rPr>
          <w:rFonts w:eastAsia="바탕"/>
          <w:lang w:eastAsia="ko-KR"/>
        </w:rPr>
        <w:t>D</w:t>
      </w:r>
      <w:r>
        <w:t xml:space="preserve"> (normative):</w:t>
      </w:r>
      <w:r>
        <w:tab/>
        <w:t>Access specific aspects (EPC-based Non-3GPP)</w:t>
      </w:r>
      <w:r>
        <w:tab/>
      </w:r>
      <w:r>
        <w:fldChar w:fldCharType="begin" w:fldLock="1"/>
      </w:r>
      <w:r>
        <w:instrText xml:space="preserve"> PAGEREF _Toc343033627 \h </w:instrText>
      </w:r>
      <w:r>
        <w:fldChar w:fldCharType="separate"/>
      </w:r>
      <w:r>
        <w:t>98</w:t>
      </w:r>
      <w:r>
        <w:fldChar w:fldCharType="end"/>
      </w:r>
    </w:p>
    <w:p w14:paraId="16F6345E" w14:textId="77777777" w:rsidR="00BA5A1C" w:rsidRDefault="00BA5A1C">
      <w:pPr>
        <w:pStyle w:val="TOC1"/>
        <w:rPr>
          <w:rFonts w:eastAsia="바탕"/>
          <w:sz w:val="24"/>
          <w:szCs w:val="24"/>
          <w:lang w:eastAsia="ko-KR"/>
        </w:rPr>
      </w:pPr>
      <w:r w:rsidRPr="00BA5A1C">
        <w:t>D.1</w:t>
      </w:r>
      <w:r>
        <w:rPr>
          <w:sz w:val="24"/>
          <w:szCs w:val="24"/>
        </w:rPr>
        <w:tab/>
      </w:r>
      <w:r>
        <w:t>Scope</w:t>
      </w:r>
      <w:r>
        <w:tab/>
      </w:r>
      <w:r>
        <w:fldChar w:fldCharType="begin" w:fldLock="1"/>
      </w:r>
      <w:r>
        <w:instrText xml:space="preserve"> PAGEREF _Toc343033628 \h </w:instrText>
      </w:r>
      <w:r>
        <w:fldChar w:fldCharType="separate"/>
      </w:r>
      <w:r>
        <w:t>98</w:t>
      </w:r>
      <w:r>
        <w:fldChar w:fldCharType="end"/>
      </w:r>
    </w:p>
    <w:p w14:paraId="7E43B15E" w14:textId="77777777" w:rsidR="00BA5A1C" w:rsidRDefault="00BA5A1C">
      <w:pPr>
        <w:pStyle w:val="TOC1"/>
        <w:rPr>
          <w:rFonts w:eastAsia="바탕"/>
          <w:sz w:val="24"/>
          <w:szCs w:val="24"/>
          <w:lang w:eastAsia="ko-KR"/>
        </w:rPr>
      </w:pPr>
      <w:r w:rsidRPr="00BA5A1C">
        <w:t>D.2</w:t>
      </w:r>
      <w:r>
        <w:rPr>
          <w:sz w:val="24"/>
          <w:szCs w:val="24"/>
        </w:rPr>
        <w:tab/>
      </w:r>
      <w:r>
        <w:t>EPC-based eHRPD Access</w:t>
      </w:r>
      <w:r>
        <w:tab/>
      </w:r>
      <w:r>
        <w:fldChar w:fldCharType="begin" w:fldLock="1"/>
      </w:r>
      <w:r>
        <w:instrText xml:space="preserve"> PAGEREF _Toc343033629 \h </w:instrText>
      </w:r>
      <w:r>
        <w:fldChar w:fldCharType="separate"/>
      </w:r>
      <w:r>
        <w:t>98</w:t>
      </w:r>
      <w:r>
        <w:fldChar w:fldCharType="end"/>
      </w:r>
    </w:p>
    <w:p w14:paraId="05F85E56" w14:textId="77777777" w:rsidR="00BA5A1C" w:rsidRDefault="00BA5A1C">
      <w:pPr>
        <w:pStyle w:val="TOC2"/>
        <w:rPr>
          <w:rFonts w:eastAsia="바탕"/>
          <w:sz w:val="24"/>
          <w:szCs w:val="24"/>
          <w:lang w:eastAsia="ko-KR"/>
        </w:rPr>
      </w:pPr>
      <w:r w:rsidRPr="00BA5A1C">
        <w:t>D.2.1</w:t>
      </w:r>
      <w:r w:rsidRPr="00BA5A1C">
        <w:rPr>
          <w:sz w:val="24"/>
          <w:szCs w:val="24"/>
        </w:rPr>
        <w:tab/>
      </w:r>
      <w:r>
        <w:t>General</w:t>
      </w:r>
      <w:r>
        <w:tab/>
      </w:r>
      <w:r>
        <w:fldChar w:fldCharType="begin" w:fldLock="1"/>
      </w:r>
      <w:r>
        <w:instrText xml:space="preserve"> PAGEREF _Toc343033630 \h </w:instrText>
      </w:r>
      <w:r>
        <w:fldChar w:fldCharType="separate"/>
      </w:r>
      <w:r>
        <w:t>98</w:t>
      </w:r>
      <w:r>
        <w:fldChar w:fldCharType="end"/>
      </w:r>
    </w:p>
    <w:p w14:paraId="2447AE09" w14:textId="77777777" w:rsidR="00BA5A1C" w:rsidRDefault="00BA5A1C">
      <w:pPr>
        <w:pStyle w:val="TOC2"/>
        <w:rPr>
          <w:rFonts w:eastAsia="바탕"/>
          <w:sz w:val="24"/>
          <w:szCs w:val="24"/>
          <w:lang w:eastAsia="ko-KR"/>
        </w:rPr>
      </w:pPr>
      <w:r w:rsidRPr="00BA5A1C">
        <w:t>D.2.2</w:t>
      </w:r>
      <w:r w:rsidRPr="00BA5A1C">
        <w:rPr>
          <w:sz w:val="24"/>
          <w:szCs w:val="24"/>
        </w:rPr>
        <w:tab/>
      </w:r>
      <w:r>
        <w:t>Gxa procedures</w:t>
      </w:r>
      <w:r>
        <w:tab/>
      </w:r>
      <w:r>
        <w:fldChar w:fldCharType="begin" w:fldLock="1"/>
      </w:r>
      <w:r>
        <w:instrText xml:space="preserve"> PAGEREF _Toc343033631 \h </w:instrText>
      </w:r>
      <w:r>
        <w:fldChar w:fldCharType="separate"/>
      </w:r>
      <w:r>
        <w:t>99</w:t>
      </w:r>
      <w:r>
        <w:fldChar w:fldCharType="end"/>
      </w:r>
    </w:p>
    <w:p w14:paraId="6CEC49DC" w14:textId="77777777" w:rsidR="00BA5A1C" w:rsidRDefault="00BA5A1C">
      <w:pPr>
        <w:pStyle w:val="TOC3"/>
        <w:rPr>
          <w:rFonts w:eastAsia="바탕"/>
          <w:sz w:val="24"/>
          <w:szCs w:val="24"/>
          <w:lang w:eastAsia="ko-KR"/>
        </w:rPr>
      </w:pPr>
      <w:r w:rsidRPr="00BA5A1C">
        <w:t>D.2.2.1</w:t>
      </w:r>
      <w:r w:rsidRPr="00BA5A1C">
        <w:rPr>
          <w:sz w:val="24"/>
          <w:szCs w:val="24"/>
        </w:rPr>
        <w:tab/>
      </w:r>
      <w:r>
        <w:t>Request for QoS rules</w:t>
      </w:r>
      <w:r>
        <w:tab/>
      </w:r>
      <w:r>
        <w:fldChar w:fldCharType="begin" w:fldLock="1"/>
      </w:r>
      <w:r>
        <w:instrText xml:space="preserve"> PAGEREF _Toc343033632 \h </w:instrText>
      </w:r>
      <w:r>
        <w:fldChar w:fldCharType="separate"/>
      </w:r>
      <w:r>
        <w:t>99</w:t>
      </w:r>
      <w:r>
        <w:fldChar w:fldCharType="end"/>
      </w:r>
    </w:p>
    <w:p w14:paraId="3FDA7EC6" w14:textId="77777777" w:rsidR="00BA5A1C" w:rsidRDefault="00BA5A1C">
      <w:pPr>
        <w:pStyle w:val="TOC3"/>
        <w:rPr>
          <w:rFonts w:eastAsia="바탕"/>
          <w:sz w:val="24"/>
          <w:szCs w:val="24"/>
          <w:lang w:eastAsia="ko-KR"/>
        </w:rPr>
      </w:pPr>
      <w:r w:rsidRPr="00BA5A1C">
        <w:t>D.2.2.2</w:t>
      </w:r>
      <w:r w:rsidRPr="00BA5A1C">
        <w:rPr>
          <w:sz w:val="24"/>
          <w:szCs w:val="24"/>
        </w:rPr>
        <w:tab/>
      </w:r>
      <w:r>
        <w:t>Provisioning of QoS rules</w:t>
      </w:r>
      <w:r>
        <w:tab/>
      </w:r>
      <w:r>
        <w:fldChar w:fldCharType="begin" w:fldLock="1"/>
      </w:r>
      <w:r>
        <w:instrText xml:space="preserve"> PAGEREF _Toc343033633 \h </w:instrText>
      </w:r>
      <w:r>
        <w:fldChar w:fldCharType="separate"/>
      </w:r>
      <w:r>
        <w:t>99</w:t>
      </w:r>
      <w:r>
        <w:fldChar w:fldCharType="end"/>
      </w:r>
    </w:p>
    <w:p w14:paraId="3C3E4387" w14:textId="77777777" w:rsidR="00BA5A1C" w:rsidRDefault="00BA5A1C">
      <w:pPr>
        <w:pStyle w:val="TOC4"/>
        <w:rPr>
          <w:rFonts w:eastAsia="바탕"/>
          <w:sz w:val="24"/>
          <w:szCs w:val="24"/>
          <w:lang w:eastAsia="ko-KR"/>
        </w:rPr>
      </w:pPr>
      <w:r w:rsidRPr="00BA5A1C">
        <w:t>D.2.2.2.1</w:t>
      </w:r>
      <w:r w:rsidRPr="00BA5A1C">
        <w:rPr>
          <w:sz w:val="24"/>
          <w:szCs w:val="24"/>
        </w:rPr>
        <w:tab/>
      </w:r>
      <w:r>
        <w:t>QoS rule request for services not known to PCRF</w:t>
      </w:r>
      <w:r>
        <w:tab/>
      </w:r>
      <w:r>
        <w:fldChar w:fldCharType="begin" w:fldLock="1"/>
      </w:r>
      <w:r>
        <w:instrText xml:space="preserve"> PAGEREF _Toc343033634 \h </w:instrText>
      </w:r>
      <w:r>
        <w:fldChar w:fldCharType="separate"/>
      </w:r>
      <w:r>
        <w:t>99</w:t>
      </w:r>
      <w:r>
        <w:fldChar w:fldCharType="end"/>
      </w:r>
    </w:p>
    <w:p w14:paraId="3BB16477" w14:textId="77777777" w:rsidR="00BA5A1C" w:rsidRDefault="00BA5A1C">
      <w:pPr>
        <w:pStyle w:val="TOC3"/>
        <w:rPr>
          <w:rFonts w:eastAsia="바탕"/>
          <w:sz w:val="24"/>
          <w:szCs w:val="24"/>
          <w:lang w:eastAsia="ko-KR"/>
        </w:rPr>
      </w:pPr>
      <w:r w:rsidRPr="00BA5A1C">
        <w:lastRenderedPageBreak/>
        <w:t>D.2.2.3</w:t>
      </w:r>
      <w:r w:rsidRPr="00BA5A1C">
        <w:rPr>
          <w:sz w:val="24"/>
          <w:szCs w:val="24"/>
        </w:rPr>
        <w:tab/>
      </w:r>
      <w:r>
        <w:t>Provisioning and Policy Enforcement of Authorized QoS</w:t>
      </w:r>
      <w:r>
        <w:tab/>
      </w:r>
      <w:r>
        <w:fldChar w:fldCharType="begin" w:fldLock="1"/>
      </w:r>
      <w:r>
        <w:instrText xml:space="preserve"> PAGEREF _Toc343033635 \h </w:instrText>
      </w:r>
      <w:r>
        <w:fldChar w:fldCharType="separate"/>
      </w:r>
      <w:r>
        <w:t>99</w:t>
      </w:r>
      <w:r>
        <w:fldChar w:fldCharType="end"/>
      </w:r>
    </w:p>
    <w:p w14:paraId="1F67FB94" w14:textId="77777777" w:rsidR="00BA5A1C" w:rsidRDefault="00BA5A1C">
      <w:pPr>
        <w:pStyle w:val="TOC4"/>
        <w:rPr>
          <w:rFonts w:eastAsia="바탕"/>
          <w:sz w:val="24"/>
          <w:szCs w:val="24"/>
          <w:lang w:eastAsia="ko-KR"/>
        </w:rPr>
      </w:pPr>
      <w:r w:rsidRPr="00BA5A1C">
        <w:t>D.2.2.3.1</w:t>
      </w:r>
      <w:r w:rsidRPr="00BA5A1C">
        <w:rPr>
          <w:sz w:val="24"/>
          <w:szCs w:val="24"/>
        </w:rPr>
        <w:tab/>
      </w:r>
      <w:r>
        <w:rPr>
          <w:lang w:eastAsia="ja-JP"/>
        </w:rPr>
        <w:t>Provisioning of authorized QoS</w:t>
      </w:r>
      <w:r>
        <w:tab/>
      </w:r>
      <w:r>
        <w:fldChar w:fldCharType="begin" w:fldLock="1"/>
      </w:r>
      <w:r>
        <w:instrText xml:space="preserve"> PAGEREF _Toc343033636 \h </w:instrText>
      </w:r>
      <w:r>
        <w:fldChar w:fldCharType="separate"/>
      </w:r>
      <w:r>
        <w:t>99</w:t>
      </w:r>
      <w:r>
        <w:fldChar w:fldCharType="end"/>
      </w:r>
    </w:p>
    <w:p w14:paraId="732B2824" w14:textId="77777777" w:rsidR="00BA5A1C" w:rsidRDefault="00BA5A1C">
      <w:pPr>
        <w:pStyle w:val="TOC4"/>
        <w:rPr>
          <w:rFonts w:eastAsia="바탕"/>
          <w:sz w:val="24"/>
          <w:szCs w:val="24"/>
          <w:lang w:eastAsia="ko-KR"/>
        </w:rPr>
      </w:pPr>
      <w:r w:rsidRPr="00BA5A1C">
        <w:t>D.2.2.3.2</w:t>
      </w:r>
      <w:r w:rsidRPr="00BA5A1C">
        <w:rPr>
          <w:sz w:val="24"/>
          <w:szCs w:val="24"/>
        </w:rPr>
        <w:tab/>
      </w:r>
      <w:r>
        <w:rPr>
          <w:lang w:eastAsia="ja-JP"/>
        </w:rPr>
        <w:t>Policy enforcement for authorized QoS</w:t>
      </w:r>
      <w:r>
        <w:tab/>
      </w:r>
      <w:r>
        <w:fldChar w:fldCharType="begin" w:fldLock="1"/>
      </w:r>
      <w:r>
        <w:instrText xml:space="preserve"> PAGEREF _Toc343033637 \h </w:instrText>
      </w:r>
      <w:r>
        <w:fldChar w:fldCharType="separate"/>
      </w:r>
      <w:r>
        <w:t>99</w:t>
      </w:r>
      <w:r>
        <w:fldChar w:fldCharType="end"/>
      </w:r>
    </w:p>
    <w:p w14:paraId="59AFE2F0" w14:textId="77777777" w:rsidR="00BA5A1C" w:rsidRPr="00BA5A1C" w:rsidRDefault="00BA5A1C">
      <w:pPr>
        <w:pStyle w:val="TOC3"/>
        <w:rPr>
          <w:rFonts w:eastAsia="바탕"/>
          <w:sz w:val="24"/>
          <w:szCs w:val="24"/>
          <w:lang w:val="fr-FR" w:eastAsia="ko-KR"/>
        </w:rPr>
      </w:pPr>
      <w:r w:rsidRPr="00BA5A1C">
        <w:rPr>
          <w:lang w:val="fr-FR"/>
        </w:rPr>
        <w:t xml:space="preserve">D.2.3 </w:t>
      </w:r>
      <w:r w:rsidRPr="00BA5A1C">
        <w:rPr>
          <w:sz w:val="24"/>
          <w:szCs w:val="24"/>
          <w:lang w:val="fr-FR"/>
        </w:rPr>
        <w:tab/>
      </w:r>
      <w:r w:rsidRPr="00BA5A1C">
        <w:rPr>
          <w:lang w:val="fr-FR"/>
        </w:rPr>
        <w:t>Bearer Control Mode Selection</w:t>
      </w:r>
      <w:r w:rsidRPr="00BA5A1C">
        <w:rPr>
          <w:lang w:val="fr-FR"/>
        </w:rPr>
        <w:tab/>
      </w:r>
      <w:r>
        <w:fldChar w:fldCharType="begin" w:fldLock="1"/>
      </w:r>
      <w:r w:rsidRPr="00BA5A1C">
        <w:rPr>
          <w:lang w:val="fr-FR"/>
        </w:rPr>
        <w:instrText xml:space="preserve"> PAGEREF _Toc343033638 \h </w:instrText>
      </w:r>
      <w:r>
        <w:fldChar w:fldCharType="separate"/>
      </w:r>
      <w:r w:rsidRPr="00BA5A1C">
        <w:rPr>
          <w:lang w:val="fr-FR"/>
        </w:rPr>
        <w:t>100</w:t>
      </w:r>
      <w:r>
        <w:fldChar w:fldCharType="end"/>
      </w:r>
    </w:p>
    <w:p w14:paraId="4BA206C0" w14:textId="77777777" w:rsidR="00BA5A1C" w:rsidRDefault="00BA5A1C">
      <w:pPr>
        <w:pStyle w:val="TOC2"/>
        <w:rPr>
          <w:rFonts w:eastAsia="바탕"/>
          <w:sz w:val="24"/>
          <w:szCs w:val="24"/>
          <w:lang w:eastAsia="ko-KR"/>
        </w:rPr>
      </w:pPr>
      <w:r w:rsidRPr="00BA5A1C">
        <w:t>D.2.4</w:t>
      </w:r>
      <w:r w:rsidRPr="00BA5A1C">
        <w:rPr>
          <w:sz w:val="24"/>
          <w:szCs w:val="24"/>
        </w:rPr>
        <w:tab/>
      </w:r>
      <w:r>
        <w:t>QoS Mapping</w:t>
      </w:r>
      <w:r>
        <w:tab/>
      </w:r>
      <w:r>
        <w:fldChar w:fldCharType="begin" w:fldLock="1"/>
      </w:r>
      <w:r>
        <w:instrText xml:space="preserve"> PAGEREF _Toc343033639 \h </w:instrText>
      </w:r>
      <w:r>
        <w:fldChar w:fldCharType="separate"/>
      </w:r>
      <w:r>
        <w:t>100</w:t>
      </w:r>
      <w:r>
        <w:fldChar w:fldCharType="end"/>
      </w:r>
    </w:p>
    <w:p w14:paraId="21E9CD5E" w14:textId="77777777" w:rsidR="00BA5A1C" w:rsidRDefault="00BA5A1C">
      <w:pPr>
        <w:pStyle w:val="TOC3"/>
        <w:rPr>
          <w:rFonts w:eastAsia="바탕"/>
          <w:sz w:val="24"/>
          <w:szCs w:val="24"/>
          <w:lang w:eastAsia="ko-KR"/>
        </w:rPr>
      </w:pPr>
      <w:r w:rsidRPr="00BA5A1C">
        <w:t xml:space="preserve">D.2.4.1 </w:t>
      </w:r>
      <w:r w:rsidRPr="00BA5A1C">
        <w:rPr>
          <w:sz w:val="24"/>
          <w:szCs w:val="24"/>
        </w:rPr>
        <w:tab/>
      </w:r>
      <w:r w:rsidRPr="00DB5AA6">
        <w:rPr>
          <w:lang w:val="en-US"/>
        </w:rPr>
        <w:t>QCI to eHRPD QoS parameter mapping</w:t>
      </w:r>
      <w:r>
        <w:tab/>
      </w:r>
      <w:r>
        <w:fldChar w:fldCharType="begin" w:fldLock="1"/>
      </w:r>
      <w:r>
        <w:instrText xml:space="preserve"> PAGEREF _Toc343033640 \h </w:instrText>
      </w:r>
      <w:r>
        <w:fldChar w:fldCharType="separate"/>
      </w:r>
      <w:r>
        <w:t>100</w:t>
      </w:r>
      <w:r>
        <w:fldChar w:fldCharType="end"/>
      </w:r>
    </w:p>
    <w:p w14:paraId="21784BEB" w14:textId="77777777" w:rsidR="00BA5A1C" w:rsidRDefault="00BA5A1C" w:rsidP="00BA5A1C">
      <w:pPr>
        <w:pStyle w:val="TOC8"/>
        <w:rPr>
          <w:rFonts w:eastAsia="바탕"/>
          <w:b w:val="0"/>
          <w:sz w:val="24"/>
          <w:szCs w:val="24"/>
          <w:lang w:eastAsia="ko-KR"/>
        </w:rPr>
      </w:pPr>
      <w:r>
        <w:t xml:space="preserve">Annex </w:t>
      </w:r>
      <w:r w:rsidRPr="00DB5AA6">
        <w:rPr>
          <w:rFonts w:eastAsia="바탕"/>
          <w:lang w:eastAsia="ko-KR"/>
        </w:rPr>
        <w:t>E</w:t>
      </w:r>
      <w:r>
        <w:rPr>
          <w:lang w:eastAsia="ja-JP"/>
        </w:rPr>
        <w:t xml:space="preserve"> </w:t>
      </w:r>
      <w:r>
        <w:t>(informative):</w:t>
      </w:r>
      <w:r>
        <w:tab/>
        <w:t>Change history</w:t>
      </w:r>
      <w:r>
        <w:tab/>
      </w:r>
      <w:r>
        <w:fldChar w:fldCharType="begin" w:fldLock="1"/>
      </w:r>
      <w:r>
        <w:instrText xml:space="preserve"> PAGEREF _Toc343033641 \h </w:instrText>
      </w:r>
      <w:r>
        <w:fldChar w:fldCharType="separate"/>
      </w:r>
      <w:r>
        <w:t>1</w:t>
      </w:r>
      <w:r>
        <w:t>0</w:t>
      </w:r>
      <w:r>
        <w:t>0</w:t>
      </w:r>
      <w:r>
        <w:fldChar w:fldCharType="end"/>
      </w:r>
    </w:p>
    <w:p w14:paraId="1F0535C3" w14:textId="77777777" w:rsidR="00454F4A" w:rsidRPr="0078747E" w:rsidRDefault="00BA5A1C">
      <w:r>
        <w:rPr>
          <w:noProof/>
          <w:sz w:val="22"/>
        </w:rPr>
        <w:fldChar w:fldCharType="end"/>
      </w:r>
      <w:r w:rsidR="00454F4A" w:rsidRPr="0078747E">
        <w:t xml:space="preserve"> </w:t>
      </w:r>
    </w:p>
    <w:p w14:paraId="25EC46F1" w14:textId="77777777" w:rsidR="00454F4A" w:rsidRPr="0078747E" w:rsidRDefault="00454F4A" w:rsidP="0078747E">
      <w:pPr>
        <w:pStyle w:val="Heading1"/>
      </w:pPr>
      <w:r w:rsidRPr="00E236CE">
        <w:br w:type="page"/>
      </w:r>
      <w:bookmarkStart w:id="4" w:name="_Toc343033408"/>
      <w:r w:rsidRPr="0078747E">
        <w:lastRenderedPageBreak/>
        <w:t>Foreword</w:t>
      </w:r>
      <w:bookmarkEnd w:id="4"/>
    </w:p>
    <w:p w14:paraId="746A61DE" w14:textId="77777777" w:rsidR="00454F4A" w:rsidRPr="0078747E" w:rsidRDefault="00454F4A" w:rsidP="007459D3">
      <w:r w:rsidRPr="0078747E">
        <w:t>This Technical Specification has been produced by the 3</w:t>
      </w:r>
      <w:r w:rsidRPr="0078747E">
        <w:rPr>
          <w:vertAlign w:val="superscript"/>
        </w:rPr>
        <w:t>rd</w:t>
      </w:r>
      <w:r w:rsidRPr="0078747E">
        <w:t xml:space="preserve"> Generation Partnership Project (3GPP).</w:t>
      </w:r>
    </w:p>
    <w:p w14:paraId="30396514" w14:textId="77777777" w:rsidR="00454F4A" w:rsidRPr="0078747E" w:rsidRDefault="00454F4A" w:rsidP="007459D3">
      <w:r w:rsidRPr="0078747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4E78B9B" w14:textId="77777777" w:rsidR="00454F4A" w:rsidRPr="0078747E" w:rsidRDefault="00454F4A">
      <w:pPr>
        <w:pStyle w:val="B1"/>
      </w:pPr>
      <w:r w:rsidRPr="0078747E">
        <w:t>Version x.y.z</w:t>
      </w:r>
    </w:p>
    <w:p w14:paraId="61E37CE4" w14:textId="77777777" w:rsidR="00454F4A" w:rsidRPr="0078747E" w:rsidRDefault="00454F4A">
      <w:pPr>
        <w:pStyle w:val="B1"/>
      </w:pPr>
      <w:r w:rsidRPr="0078747E">
        <w:t>where:</w:t>
      </w:r>
    </w:p>
    <w:p w14:paraId="6F3B30E2" w14:textId="77777777" w:rsidR="00454F4A" w:rsidRPr="0078747E" w:rsidRDefault="00454F4A">
      <w:pPr>
        <w:pStyle w:val="B2"/>
      </w:pPr>
      <w:r w:rsidRPr="0078747E">
        <w:t>x</w:t>
      </w:r>
      <w:r w:rsidRPr="0078747E">
        <w:tab/>
        <w:t>the first digit:</w:t>
      </w:r>
    </w:p>
    <w:p w14:paraId="4CCF4A2F" w14:textId="77777777" w:rsidR="00454F4A" w:rsidRPr="0078747E" w:rsidRDefault="00454F4A">
      <w:pPr>
        <w:pStyle w:val="B3"/>
      </w:pPr>
      <w:r w:rsidRPr="0078747E">
        <w:t>1</w:t>
      </w:r>
      <w:r w:rsidRPr="0078747E">
        <w:tab/>
        <w:t>presented to TSG for information;</w:t>
      </w:r>
    </w:p>
    <w:p w14:paraId="475DBF1F" w14:textId="77777777" w:rsidR="00454F4A" w:rsidRPr="0078747E" w:rsidRDefault="00454F4A">
      <w:pPr>
        <w:pStyle w:val="B3"/>
      </w:pPr>
      <w:r w:rsidRPr="0078747E">
        <w:t>2</w:t>
      </w:r>
      <w:r w:rsidRPr="0078747E">
        <w:tab/>
        <w:t>presented to TSG for approval;</w:t>
      </w:r>
    </w:p>
    <w:p w14:paraId="7279DE20" w14:textId="77777777" w:rsidR="00454F4A" w:rsidRPr="0078747E" w:rsidRDefault="00454F4A">
      <w:pPr>
        <w:pStyle w:val="B3"/>
      </w:pPr>
      <w:r w:rsidRPr="0078747E">
        <w:t>3</w:t>
      </w:r>
      <w:r w:rsidRPr="0078747E">
        <w:tab/>
        <w:t>or greater indicates TSG approved document under change control.</w:t>
      </w:r>
    </w:p>
    <w:p w14:paraId="484B77F9" w14:textId="77777777" w:rsidR="00454F4A" w:rsidRPr="0078747E" w:rsidRDefault="00454F4A">
      <w:pPr>
        <w:pStyle w:val="B2"/>
      </w:pPr>
      <w:r w:rsidRPr="0078747E">
        <w:t>y</w:t>
      </w:r>
      <w:r w:rsidRPr="0078747E">
        <w:tab/>
        <w:t>the second digit is incremented for all changes of substance, i.e. technical enhancements, corrections, updates, etc.</w:t>
      </w:r>
    </w:p>
    <w:p w14:paraId="12465929" w14:textId="77777777" w:rsidR="00454F4A" w:rsidRPr="0078747E" w:rsidRDefault="00454F4A">
      <w:pPr>
        <w:pStyle w:val="B2"/>
      </w:pPr>
      <w:r w:rsidRPr="0078747E">
        <w:t>z</w:t>
      </w:r>
      <w:r w:rsidRPr="0078747E">
        <w:tab/>
        <w:t>the third digit is incremented when editorial only changes have been incorporated in the document.</w:t>
      </w:r>
    </w:p>
    <w:p w14:paraId="2FD73B3C" w14:textId="77777777" w:rsidR="00454F4A" w:rsidRPr="0078747E" w:rsidRDefault="00454F4A" w:rsidP="0078747E">
      <w:pPr>
        <w:pStyle w:val="Heading1"/>
      </w:pPr>
      <w:r w:rsidRPr="0078747E">
        <w:br w:type="page"/>
      </w:r>
      <w:bookmarkStart w:id="5" w:name="_Toc343033409"/>
      <w:r w:rsidRPr="0078747E">
        <w:lastRenderedPageBreak/>
        <w:t>1</w:t>
      </w:r>
      <w:r w:rsidRPr="0078747E">
        <w:tab/>
        <w:t>Scope</w:t>
      </w:r>
      <w:bookmarkEnd w:id="5"/>
    </w:p>
    <w:p w14:paraId="6F082F41" w14:textId="77777777" w:rsidR="00454F4A" w:rsidRPr="00347AB5" w:rsidRDefault="00454F4A" w:rsidP="00A22E7F">
      <w:pPr>
        <w:rPr>
          <w:rFonts w:eastAsia="바탕" w:hint="eastAsia"/>
          <w:lang w:eastAsia="ko-KR"/>
        </w:rPr>
      </w:pPr>
      <w:r w:rsidRPr="0078747E">
        <w:rPr>
          <w:rFonts w:hint="eastAsia"/>
          <w:lang w:eastAsia="ja-JP"/>
        </w:rPr>
        <w:t xml:space="preserve">The present document provides the stage 3 specification of the </w:t>
      </w:r>
      <w:r w:rsidRPr="0078747E">
        <w:rPr>
          <w:lang w:eastAsia="ja-JP"/>
        </w:rPr>
        <w:t xml:space="preserve">Gx </w:t>
      </w:r>
      <w:r w:rsidR="00C1501B">
        <w:rPr>
          <w:lang w:eastAsia="ja-JP"/>
        </w:rPr>
        <w:t xml:space="preserve">and Gxx </w:t>
      </w:r>
      <w:r w:rsidRPr="0078747E">
        <w:rPr>
          <w:lang w:eastAsia="ja-JP"/>
        </w:rPr>
        <w:t>reference point</w:t>
      </w:r>
      <w:r w:rsidR="00C1501B">
        <w:rPr>
          <w:rFonts w:eastAsia="바탕" w:hint="eastAsia"/>
          <w:lang w:eastAsia="ko-KR"/>
        </w:rPr>
        <w:t>s</w:t>
      </w:r>
      <w:r w:rsidRPr="0078747E">
        <w:rPr>
          <w:lang w:eastAsia="ja-JP"/>
        </w:rPr>
        <w:t xml:space="preserve"> for the present release</w:t>
      </w:r>
      <w:r w:rsidRPr="0078747E">
        <w:rPr>
          <w:rFonts w:hint="eastAsia"/>
          <w:lang w:eastAsia="ja-JP"/>
        </w:rPr>
        <w:t xml:space="preserve">. </w:t>
      </w:r>
      <w:r w:rsidRPr="0078747E">
        <w:t xml:space="preserve">The </w:t>
      </w:r>
      <w:r w:rsidRPr="0078747E">
        <w:rPr>
          <w:rFonts w:hint="eastAsia"/>
          <w:lang w:eastAsia="ja-JP"/>
        </w:rPr>
        <w:t>functional requirements and the stage</w:t>
      </w:r>
      <w:r w:rsidR="00A22E7F">
        <w:rPr>
          <w:lang w:eastAsia="ja-JP"/>
        </w:rPr>
        <w:t xml:space="preserve"> </w:t>
      </w:r>
      <w:r w:rsidRPr="0078747E">
        <w:rPr>
          <w:rFonts w:hint="eastAsia"/>
          <w:lang w:eastAsia="ja-JP"/>
        </w:rPr>
        <w:t xml:space="preserve">2 specifications of the </w:t>
      </w:r>
      <w:r w:rsidRPr="0078747E">
        <w:rPr>
          <w:lang w:eastAsia="ja-JP"/>
        </w:rPr>
        <w:t xml:space="preserve">Gx </w:t>
      </w:r>
      <w:r w:rsidR="00C1501B">
        <w:rPr>
          <w:lang w:eastAsia="ja-JP"/>
        </w:rPr>
        <w:t>and Gxx</w:t>
      </w:r>
      <w:r w:rsidR="00C1501B" w:rsidRPr="0078747E">
        <w:rPr>
          <w:lang w:eastAsia="ja-JP"/>
        </w:rPr>
        <w:t xml:space="preserve"> </w:t>
      </w:r>
      <w:r w:rsidRPr="0078747E">
        <w:rPr>
          <w:lang w:eastAsia="ja-JP"/>
        </w:rPr>
        <w:t>refer</w:t>
      </w:r>
      <w:r w:rsidR="00C1501B">
        <w:rPr>
          <w:rFonts w:eastAsia="바탕" w:hint="eastAsia"/>
          <w:lang w:eastAsia="ko-KR"/>
        </w:rPr>
        <w:t>e</w:t>
      </w:r>
      <w:r w:rsidRPr="0078747E">
        <w:rPr>
          <w:lang w:eastAsia="ja-JP"/>
        </w:rPr>
        <w:t xml:space="preserve">nce point </w:t>
      </w:r>
      <w:r w:rsidRPr="0078747E">
        <w:rPr>
          <w:rFonts w:hint="eastAsia"/>
          <w:lang w:eastAsia="ja-JP"/>
        </w:rPr>
        <w:t xml:space="preserve">are contained </w:t>
      </w:r>
      <w:r w:rsidRPr="0078747E">
        <w:t xml:space="preserve">in </w:t>
      </w:r>
      <w:r w:rsidRPr="0078747E">
        <w:rPr>
          <w:rFonts w:hint="eastAsia"/>
          <w:lang w:eastAsia="ja-JP"/>
        </w:rPr>
        <w:t xml:space="preserve">3GPP TS </w:t>
      </w:r>
      <w:r w:rsidRPr="0078747E">
        <w:t>23.203 [7].</w:t>
      </w:r>
      <w:r w:rsidRPr="0078747E">
        <w:rPr>
          <w:rFonts w:hint="eastAsia"/>
          <w:lang w:eastAsia="ja-JP"/>
        </w:rPr>
        <w:t xml:space="preserve"> </w:t>
      </w:r>
      <w:r w:rsidRPr="0078747E">
        <w:t xml:space="preserve">The Gx reference point </w:t>
      </w:r>
      <w:r w:rsidRPr="0078747E">
        <w:rPr>
          <w:lang w:eastAsia="ja-JP"/>
        </w:rPr>
        <w:t xml:space="preserve">lies </w:t>
      </w:r>
      <w:r w:rsidRPr="0078747E">
        <w:t>between the Policy and Charging Rule Function and the Policy and Charging Enforcement Function.</w:t>
      </w:r>
      <w:r w:rsidR="00347AB5">
        <w:rPr>
          <w:rFonts w:eastAsia="바탕" w:hint="eastAsia"/>
          <w:lang w:eastAsia="ko-KR"/>
        </w:rPr>
        <w:t xml:space="preserve"> </w:t>
      </w:r>
      <w:r w:rsidR="00347AB5">
        <w:t>The Gxx reference point lies between the Policy and Charging Rule Function and the Bearer Binding and Event Reporting Function.</w:t>
      </w:r>
    </w:p>
    <w:p w14:paraId="2809D53D" w14:textId="77777777" w:rsidR="00454F4A" w:rsidRPr="0078747E" w:rsidRDefault="00454F4A" w:rsidP="00A22E7F">
      <w:r w:rsidRPr="0078747E">
        <w:t>Whenever it is possible the present document specifies the requirements for the protocol by reference to specifications produced by the IETF within the scope of Diameter. Where this is not possible, extensions to Diameter are defined within the present document.</w:t>
      </w:r>
    </w:p>
    <w:p w14:paraId="1C464C1F" w14:textId="77777777" w:rsidR="00454F4A" w:rsidRPr="0078747E" w:rsidRDefault="00454F4A" w:rsidP="0078747E">
      <w:pPr>
        <w:pStyle w:val="Heading1"/>
      </w:pPr>
      <w:bookmarkStart w:id="6" w:name="_Toc343033410"/>
      <w:r w:rsidRPr="0078747E">
        <w:t>2</w:t>
      </w:r>
      <w:r w:rsidRPr="0078747E">
        <w:tab/>
        <w:t>References</w:t>
      </w:r>
      <w:bookmarkEnd w:id="6"/>
    </w:p>
    <w:p w14:paraId="4FE2F543" w14:textId="77777777" w:rsidR="00454F4A" w:rsidRPr="0078747E" w:rsidRDefault="00454F4A" w:rsidP="0078747E">
      <w:r w:rsidRPr="0078747E">
        <w:t>The following documents contain provisions which, through reference in this text, constitute provisions of the present document.</w:t>
      </w:r>
    </w:p>
    <w:p w14:paraId="50E7E76D" w14:textId="77777777" w:rsidR="00454F4A" w:rsidRPr="0078747E" w:rsidRDefault="00454F4A" w:rsidP="00445906">
      <w:pPr>
        <w:pStyle w:val="ListBullet"/>
        <w:numPr>
          <w:ilvl w:val="0"/>
          <w:numId w:val="12"/>
        </w:numPr>
      </w:pPr>
      <w:r w:rsidRPr="0078747E">
        <w:t>References are either specific (identified by date of publication and/or edition number or version number) or non</w:t>
      </w:r>
      <w:r w:rsidRPr="0078747E">
        <w:noBreakHyphen/>
        <w:t>specific.</w:t>
      </w:r>
    </w:p>
    <w:p w14:paraId="6BA62380" w14:textId="77777777" w:rsidR="00454F4A" w:rsidRPr="0078747E" w:rsidRDefault="00454F4A" w:rsidP="00445906">
      <w:pPr>
        <w:pStyle w:val="ListBullet"/>
        <w:numPr>
          <w:ilvl w:val="0"/>
          <w:numId w:val="12"/>
        </w:numPr>
      </w:pPr>
      <w:r w:rsidRPr="0078747E">
        <w:t>For a specific reference, subsequent revisions do not apply.</w:t>
      </w:r>
    </w:p>
    <w:p w14:paraId="5FACDCB6" w14:textId="77777777" w:rsidR="00454F4A" w:rsidRPr="0078747E" w:rsidRDefault="00454F4A" w:rsidP="00445906">
      <w:pPr>
        <w:pStyle w:val="ListBullet"/>
        <w:numPr>
          <w:ilvl w:val="0"/>
          <w:numId w:val="12"/>
        </w:numPr>
      </w:pPr>
      <w:r w:rsidRPr="0078747E">
        <w:t>For a non-specific reference, the latest version applies. In the case of a reference to a 3GPP document (including a GSM document), a non-specific reference implicitly refers to the latest version of that document in the same Release as the present document.</w:t>
      </w:r>
    </w:p>
    <w:p w14:paraId="059C0BA9" w14:textId="77777777" w:rsidR="00454F4A" w:rsidRPr="0078747E" w:rsidRDefault="00454F4A">
      <w:pPr>
        <w:pStyle w:val="EX"/>
        <w:rPr>
          <w:lang w:eastAsia="en-GB"/>
        </w:rPr>
      </w:pPr>
      <w:r w:rsidRPr="0078747E">
        <w:rPr>
          <w:lang w:eastAsia="en-GB"/>
        </w:rPr>
        <w:t>[1]</w:t>
      </w:r>
      <w:r w:rsidRPr="0078747E">
        <w:rPr>
          <w:lang w:eastAsia="en-GB"/>
        </w:rPr>
        <w:tab/>
        <w:t>3GPP TR 21.905: "Vocabulary for 3GPP Specifications".</w:t>
      </w:r>
    </w:p>
    <w:p w14:paraId="4E780831" w14:textId="77777777" w:rsidR="00454F4A" w:rsidRPr="0078747E" w:rsidRDefault="00454F4A">
      <w:pPr>
        <w:pStyle w:val="EX"/>
        <w:rPr>
          <w:lang w:eastAsia="en-GB"/>
        </w:rPr>
      </w:pPr>
      <w:r w:rsidRPr="0078747E">
        <w:rPr>
          <w:lang w:eastAsia="en-GB"/>
        </w:rPr>
        <w:t>[2]</w:t>
      </w:r>
      <w:r w:rsidRPr="0078747E">
        <w:rPr>
          <w:lang w:eastAsia="en-GB"/>
        </w:rPr>
        <w:tab/>
        <w:t xml:space="preserve">3GPP TS 29.210: </w:t>
      </w:r>
      <w:r w:rsidR="00445906" w:rsidRPr="0078747E">
        <w:rPr>
          <w:lang w:eastAsia="en-GB"/>
        </w:rPr>
        <w:t>"</w:t>
      </w:r>
      <w:r w:rsidRPr="0078747E">
        <w:rPr>
          <w:lang w:eastAsia="en-GB"/>
        </w:rPr>
        <w:t>Charging Rule Provisioning over Gx Interface</w:t>
      </w:r>
      <w:r w:rsidR="00445906" w:rsidRPr="0078747E">
        <w:rPr>
          <w:lang w:eastAsia="en-GB"/>
        </w:rPr>
        <w:t>"</w:t>
      </w:r>
      <w:r w:rsidR="0078747E">
        <w:rPr>
          <w:lang w:eastAsia="en-GB"/>
        </w:rPr>
        <w:t>.</w:t>
      </w:r>
    </w:p>
    <w:p w14:paraId="6DDF29AC" w14:textId="77777777" w:rsidR="00454F4A" w:rsidRPr="0078747E" w:rsidRDefault="00454F4A" w:rsidP="005E4618">
      <w:pPr>
        <w:pStyle w:val="EX"/>
        <w:rPr>
          <w:lang w:eastAsia="en-GB"/>
        </w:rPr>
      </w:pPr>
      <w:r w:rsidRPr="0078747E">
        <w:rPr>
          <w:lang w:eastAsia="en-GB"/>
        </w:rPr>
        <w:t>[3]</w:t>
      </w:r>
      <w:r w:rsidRPr="0078747E">
        <w:rPr>
          <w:lang w:eastAsia="en-GB"/>
        </w:rPr>
        <w:tab/>
        <w:t>3GPP TS 29.207: "Policy control over Go interface".</w:t>
      </w:r>
    </w:p>
    <w:p w14:paraId="254E9E94" w14:textId="77777777" w:rsidR="00454F4A" w:rsidRPr="0078747E" w:rsidRDefault="00454F4A" w:rsidP="005E4618">
      <w:pPr>
        <w:pStyle w:val="EX"/>
        <w:rPr>
          <w:lang w:eastAsia="en-GB"/>
        </w:rPr>
      </w:pPr>
      <w:r w:rsidRPr="0078747E">
        <w:rPr>
          <w:lang w:eastAsia="en-GB"/>
        </w:rPr>
        <w:t>[4]</w:t>
      </w:r>
      <w:r w:rsidRPr="0078747E">
        <w:rPr>
          <w:lang w:eastAsia="en-GB"/>
        </w:rPr>
        <w:tab/>
        <w:t>3GPP TS 29.208: "End-to-end Quality of Service (QoS) signalling flows".</w:t>
      </w:r>
    </w:p>
    <w:p w14:paraId="5426473E" w14:textId="77777777" w:rsidR="00454F4A" w:rsidRPr="00DE1D6F" w:rsidRDefault="00454F4A" w:rsidP="005E4618">
      <w:pPr>
        <w:pStyle w:val="EX"/>
        <w:rPr>
          <w:lang w:eastAsia="en-GB"/>
        </w:rPr>
      </w:pPr>
      <w:r w:rsidRPr="00DE1D6F">
        <w:rPr>
          <w:lang w:eastAsia="en-GB"/>
        </w:rPr>
        <w:t>[5]</w:t>
      </w:r>
      <w:r w:rsidRPr="00DE1D6F">
        <w:rPr>
          <w:lang w:eastAsia="en-GB"/>
        </w:rPr>
        <w:tab/>
        <w:t>IETF RFC 3588: "Diameter Base Protocol".</w:t>
      </w:r>
    </w:p>
    <w:p w14:paraId="5B87E732" w14:textId="77777777" w:rsidR="00454F4A" w:rsidRPr="00DE1D6F" w:rsidRDefault="00454F4A">
      <w:pPr>
        <w:pStyle w:val="EX"/>
      </w:pPr>
      <w:r w:rsidRPr="00DE1D6F">
        <w:t>[6]</w:t>
      </w:r>
      <w:r w:rsidRPr="00DE1D6F">
        <w:tab/>
        <w:t>IETF RFC 3556: "Session Description Protocol (SDP) Bandwidth Modifiers for RTP Control Protocol (RTCP) Bandwidth".</w:t>
      </w:r>
    </w:p>
    <w:p w14:paraId="07BD428F" w14:textId="77777777" w:rsidR="00454F4A" w:rsidRPr="0078747E" w:rsidRDefault="00454F4A" w:rsidP="005E4618">
      <w:pPr>
        <w:pStyle w:val="EX"/>
        <w:rPr>
          <w:lang w:eastAsia="en-GB"/>
        </w:rPr>
      </w:pPr>
      <w:r w:rsidRPr="0078747E">
        <w:rPr>
          <w:lang w:eastAsia="en-GB"/>
        </w:rPr>
        <w:t>[7]</w:t>
      </w:r>
      <w:r w:rsidRPr="0078747E">
        <w:rPr>
          <w:lang w:eastAsia="en-GB"/>
        </w:rPr>
        <w:tab/>
        <w:t>3GPP TS 23.203: "Policy Control and Charging architecture".</w:t>
      </w:r>
    </w:p>
    <w:p w14:paraId="02AF0FD1" w14:textId="77777777" w:rsidR="00454F4A" w:rsidRPr="0078747E" w:rsidRDefault="00454F4A">
      <w:pPr>
        <w:pStyle w:val="EX"/>
        <w:rPr>
          <w:lang w:eastAsia="en-GB"/>
        </w:rPr>
      </w:pPr>
      <w:r w:rsidRPr="0078747E">
        <w:rPr>
          <w:lang w:eastAsia="en-GB"/>
        </w:rPr>
        <w:t>[8]</w:t>
      </w:r>
      <w:r w:rsidRPr="0078747E">
        <w:rPr>
          <w:lang w:eastAsia="en-GB"/>
        </w:rPr>
        <w:tab/>
        <w:t xml:space="preserve">3GPP TS 29.213: </w:t>
      </w:r>
      <w:r w:rsidR="00445906" w:rsidRPr="0078747E">
        <w:rPr>
          <w:lang w:eastAsia="en-GB"/>
        </w:rPr>
        <w:t>"</w:t>
      </w:r>
      <w:r w:rsidR="00445906" w:rsidRPr="0078747E">
        <w:t>Policy and charging control signalling flows and Quality of Service (QoS) parameter mapping</w:t>
      </w:r>
      <w:r w:rsidR="00445906" w:rsidRPr="0078747E">
        <w:rPr>
          <w:lang w:eastAsia="en-GB"/>
        </w:rPr>
        <w:t>"</w:t>
      </w:r>
      <w:r w:rsidR="0078747E">
        <w:rPr>
          <w:lang w:eastAsia="en-GB"/>
        </w:rPr>
        <w:t>.</w:t>
      </w:r>
    </w:p>
    <w:p w14:paraId="10FE6A51" w14:textId="77777777" w:rsidR="00CF2A66" w:rsidRPr="0078747E" w:rsidRDefault="00CF2A66" w:rsidP="005E4618">
      <w:pPr>
        <w:pStyle w:val="EX"/>
      </w:pPr>
      <w:r w:rsidRPr="0078747E">
        <w:rPr>
          <w:lang w:eastAsia="en-GB"/>
        </w:rPr>
        <w:t>[9]</w:t>
      </w:r>
      <w:r w:rsidRPr="0078747E">
        <w:tab/>
        <w:t>IETF RFC 4006: "Diameter Credit Control Application".</w:t>
      </w:r>
    </w:p>
    <w:p w14:paraId="0B417169" w14:textId="77777777" w:rsidR="00CF2A66" w:rsidRPr="0078747E" w:rsidRDefault="00CF2A66" w:rsidP="005E4618">
      <w:pPr>
        <w:pStyle w:val="EX"/>
      </w:pPr>
      <w:r w:rsidRPr="0078747E">
        <w:t>[10]</w:t>
      </w:r>
      <w:r w:rsidRPr="0078747E">
        <w:tab/>
        <w:t>3GPP TS 29.214: "Policy and Charging Control over Rx reference point".</w:t>
      </w:r>
    </w:p>
    <w:p w14:paraId="68A8744D" w14:textId="77777777" w:rsidR="00CF2A66" w:rsidRPr="0078747E" w:rsidRDefault="00CF2A66" w:rsidP="005E4618">
      <w:pPr>
        <w:pStyle w:val="EX"/>
        <w:rPr>
          <w:lang w:eastAsia="en-GB"/>
        </w:rPr>
      </w:pPr>
      <w:r w:rsidRPr="0078747E">
        <w:t>[11]</w:t>
      </w:r>
      <w:r w:rsidRPr="0078747E">
        <w:tab/>
        <w:t>3GPP TS 29.061: "Interworking between the Public Land Mobile Network (PLMN) supporting packet</w:t>
      </w:r>
      <w:r w:rsidRPr="0078747E">
        <w:rPr>
          <w:lang w:eastAsia="en-GB"/>
        </w:rPr>
        <w:t xml:space="preserve"> based services and Packet Data Networks (PDN)".</w:t>
      </w:r>
    </w:p>
    <w:p w14:paraId="21829FCA" w14:textId="77777777" w:rsidR="00CF2A66" w:rsidRPr="0078747E" w:rsidRDefault="00CF2A66" w:rsidP="005E4618">
      <w:pPr>
        <w:pStyle w:val="EX"/>
        <w:rPr>
          <w:lang w:eastAsia="en-GB"/>
        </w:rPr>
      </w:pPr>
      <w:r w:rsidRPr="0078747E">
        <w:rPr>
          <w:lang w:eastAsia="en-GB"/>
        </w:rPr>
        <w:t>[12]</w:t>
      </w:r>
      <w:r w:rsidRPr="0078747E">
        <w:rPr>
          <w:lang w:eastAsia="en-GB"/>
        </w:rPr>
        <w:tab/>
        <w:t xml:space="preserve">IETF RFC 4005: "Diameter </w:t>
      </w:r>
      <w:r w:rsidRPr="0078747E">
        <w:t>Network Access Server Application</w:t>
      </w:r>
      <w:r w:rsidRPr="0078747E">
        <w:rPr>
          <w:lang w:eastAsia="en-GB"/>
        </w:rPr>
        <w:t>".</w:t>
      </w:r>
    </w:p>
    <w:p w14:paraId="2B38DEDA" w14:textId="77777777" w:rsidR="00445906" w:rsidRPr="0078747E" w:rsidRDefault="00445906" w:rsidP="00445906">
      <w:pPr>
        <w:pStyle w:val="EX"/>
        <w:rPr>
          <w:lang w:eastAsia="en-GB"/>
        </w:rPr>
      </w:pPr>
      <w:r w:rsidRPr="0078747E">
        <w:rPr>
          <w:lang w:eastAsia="en-GB"/>
        </w:rPr>
        <w:t>[13]</w:t>
      </w:r>
      <w:r w:rsidRPr="0078747E">
        <w:rPr>
          <w:lang w:eastAsia="en-GB"/>
        </w:rPr>
        <w:tab/>
        <w:t>3GPP TS 24.008: "Mobile radio interface Layer 3 specification"</w:t>
      </w:r>
      <w:r w:rsidR="0078747E">
        <w:rPr>
          <w:lang w:eastAsia="en-GB"/>
        </w:rPr>
        <w:t>.</w:t>
      </w:r>
    </w:p>
    <w:p w14:paraId="3FCA1C33" w14:textId="77777777" w:rsidR="00454F4A" w:rsidRPr="0078747E" w:rsidRDefault="00445906" w:rsidP="00445906">
      <w:pPr>
        <w:pStyle w:val="EX"/>
        <w:rPr>
          <w:lang w:eastAsia="en-GB"/>
        </w:rPr>
      </w:pPr>
      <w:r w:rsidRPr="0078747E">
        <w:rPr>
          <w:lang w:eastAsia="en-GB"/>
        </w:rPr>
        <w:t>[14]</w:t>
      </w:r>
      <w:r w:rsidRPr="0078747E">
        <w:rPr>
          <w:lang w:eastAsia="en-GB"/>
        </w:rPr>
        <w:tab/>
        <w:t>3GPP TS 29.229: "Cx and Dx interfaces based on Diameter protocol; Protocol details"</w:t>
      </w:r>
      <w:r w:rsidR="0078747E">
        <w:rPr>
          <w:lang w:eastAsia="en-GB"/>
        </w:rPr>
        <w:t>.</w:t>
      </w:r>
    </w:p>
    <w:p w14:paraId="47A8A38C" w14:textId="77777777" w:rsidR="00E9066E" w:rsidRDefault="00E9066E" w:rsidP="00E9066E">
      <w:pPr>
        <w:pStyle w:val="EX"/>
      </w:pPr>
      <w:r w:rsidRPr="0078747E">
        <w:t>[15]</w:t>
      </w:r>
      <w:r w:rsidRPr="0078747E">
        <w:tab/>
        <w:t>IETF RFC 3162: "Radius and IPv6"</w:t>
      </w:r>
      <w:r w:rsidR="0078747E">
        <w:t>.</w:t>
      </w:r>
    </w:p>
    <w:p w14:paraId="2B971597" w14:textId="77777777" w:rsidR="00525EEE" w:rsidRPr="0078747E" w:rsidRDefault="00525EEE" w:rsidP="00E9066E">
      <w:pPr>
        <w:pStyle w:val="EX"/>
      </w:pPr>
      <w:r>
        <w:t>[16]</w:t>
      </w:r>
      <w:r>
        <w:tab/>
        <w:t>3GPP TS 32.295: "Telecommunication management; Charging management; Charging Data Record (CDR) transfer".</w:t>
      </w:r>
    </w:p>
    <w:p w14:paraId="5E2412A0" w14:textId="77777777" w:rsidR="008A7086" w:rsidRPr="008A7086" w:rsidRDefault="008A7086" w:rsidP="008A7086">
      <w:pPr>
        <w:pStyle w:val="EX"/>
      </w:pPr>
      <w:r>
        <w:t>[17]</w:t>
      </w:r>
      <w:r>
        <w:tab/>
      </w:r>
      <w:r w:rsidRPr="008A7086">
        <w:t>3GPP TS 23.060: "General Packet Radio Service (GPRS); Service description; Stage 2".</w:t>
      </w:r>
    </w:p>
    <w:p w14:paraId="28EB7CFC" w14:textId="77777777" w:rsidR="008A7086" w:rsidRDefault="008A7086" w:rsidP="008A7086">
      <w:pPr>
        <w:pStyle w:val="EX"/>
        <w:rPr>
          <w:rFonts w:eastAsia="바탕" w:hint="eastAsia"/>
          <w:lang w:eastAsia="ko-KR"/>
        </w:rPr>
      </w:pPr>
      <w:r>
        <w:lastRenderedPageBreak/>
        <w:t>[18]</w:t>
      </w:r>
      <w:r>
        <w:tab/>
      </w:r>
      <w:r w:rsidRPr="008A7086">
        <w:t>3GPP TS 29.060: "General Packet Radio Service (GPRS); GPRS Tunnelling Protocol (GTP) across the Gn and Gp interface".</w:t>
      </w:r>
    </w:p>
    <w:p w14:paraId="6D26A8DC" w14:textId="77777777" w:rsidR="00A71183" w:rsidRDefault="00A71183" w:rsidP="008A7086">
      <w:pPr>
        <w:pStyle w:val="EX"/>
        <w:rPr>
          <w:rFonts w:eastAsia="바탕" w:hint="eastAsia"/>
          <w:lang w:eastAsia="ko-KR"/>
        </w:rPr>
      </w:pPr>
      <w:r>
        <w:t>[</w:t>
      </w:r>
      <w:r>
        <w:rPr>
          <w:rFonts w:eastAsia="바탕" w:hint="eastAsia"/>
          <w:lang w:eastAsia="ko-KR"/>
        </w:rPr>
        <w:t>19</w:t>
      </w:r>
      <w:r>
        <w:t>]</w:t>
      </w:r>
      <w:r>
        <w:tab/>
        <w:t>3GPP TS 32.299: "</w:t>
      </w:r>
      <w:r w:rsidRPr="00565758">
        <w:rPr>
          <w:noProof/>
        </w:rPr>
        <w:t>Telecommunication ma</w:t>
      </w:r>
      <w:r>
        <w:rPr>
          <w:noProof/>
        </w:rPr>
        <w:t>nagement; Charging management; Diameter c</w:t>
      </w:r>
      <w:r w:rsidRPr="00565758">
        <w:rPr>
          <w:noProof/>
        </w:rPr>
        <w:t>harging</w:t>
      </w:r>
      <w:r>
        <w:rPr>
          <w:noProof/>
        </w:rPr>
        <w:t xml:space="preserve"> applications</w:t>
      </w:r>
      <w:r w:rsidRPr="00565758">
        <w:rPr>
          <w:noProof/>
        </w:rPr>
        <w:t xml:space="preserve"> </w:t>
      </w:r>
      <w:r w:rsidRPr="008A7086">
        <w:t>".</w:t>
      </w:r>
    </w:p>
    <w:p w14:paraId="7F28ED8A" w14:textId="77777777" w:rsidR="00A71183" w:rsidRDefault="00345E54" w:rsidP="008A7086">
      <w:pPr>
        <w:pStyle w:val="EX"/>
        <w:rPr>
          <w:rFonts w:eastAsia="바탕" w:hint="eastAsia"/>
          <w:lang w:eastAsia="ko-KR"/>
        </w:rPr>
      </w:pPr>
      <w:r w:rsidRPr="00915352">
        <w:t>[</w:t>
      </w:r>
      <w:r w:rsidRPr="00915352">
        <w:rPr>
          <w:rFonts w:eastAsia="바탕" w:hint="eastAsia"/>
        </w:rPr>
        <w:t>20</w:t>
      </w:r>
      <w:r w:rsidRPr="00915352">
        <w:t>]</w:t>
      </w:r>
      <w:r w:rsidRPr="00915352">
        <w:tab/>
      </w:r>
      <w:r w:rsidRPr="009B0AC9">
        <w:rPr>
          <w:lang w:eastAsia="ja-JP"/>
        </w:rPr>
        <w:t>3GPP</w:t>
      </w:r>
      <w:r>
        <w:rPr>
          <w:lang w:eastAsia="ja-JP"/>
        </w:rPr>
        <w:t>2</w:t>
      </w:r>
      <w:r w:rsidRPr="009B0AC9">
        <w:rPr>
          <w:lang w:eastAsia="ja-JP"/>
        </w:rPr>
        <w:t xml:space="preserve"> </w:t>
      </w:r>
      <w:r>
        <w:rPr>
          <w:lang w:eastAsia="ja-JP"/>
        </w:rPr>
        <w:t>X.S0011</w:t>
      </w:r>
      <w:r w:rsidR="00DB26F1">
        <w:rPr>
          <w:lang w:eastAsia="ja-JP"/>
        </w:rPr>
        <w:t>-D v2.0</w:t>
      </w:r>
      <w:r w:rsidRPr="009B0AC9">
        <w:rPr>
          <w:lang w:eastAsia="ja-JP"/>
        </w:rPr>
        <w:t>: "</w:t>
      </w:r>
      <w:r>
        <w:rPr>
          <w:lang w:eastAsia="ja-JP"/>
        </w:rPr>
        <w:t>cdma2000 Wireless IP Network Standard</w:t>
      </w:r>
      <w:r w:rsidRPr="009B0AC9">
        <w:rPr>
          <w:lang w:eastAsia="ja-JP"/>
        </w:rPr>
        <w:t>".</w:t>
      </w:r>
    </w:p>
    <w:p w14:paraId="602DBD71" w14:textId="77777777" w:rsidR="00196C18" w:rsidRPr="00A71183" w:rsidRDefault="00196C18" w:rsidP="00196C18">
      <w:pPr>
        <w:pStyle w:val="EX"/>
        <w:rPr>
          <w:rFonts w:hint="eastAsia"/>
          <w:lang w:val="en-US" w:eastAsia="ko-KR"/>
        </w:rPr>
      </w:pPr>
      <w:r>
        <w:t>[</w:t>
      </w:r>
      <w:r w:rsidR="0094209B">
        <w:rPr>
          <w:rFonts w:eastAsia="바탕" w:hint="eastAsia"/>
          <w:lang w:eastAsia="ko-KR"/>
        </w:rPr>
        <w:t>21</w:t>
      </w:r>
      <w:r>
        <w:t>]</w:t>
      </w:r>
      <w:r>
        <w:tab/>
        <w:t>3GPP TS 32.240: "</w:t>
      </w:r>
      <w:r w:rsidRPr="00565758">
        <w:rPr>
          <w:noProof/>
        </w:rPr>
        <w:t>Telecommunication ma</w:t>
      </w:r>
      <w:r>
        <w:rPr>
          <w:noProof/>
        </w:rPr>
        <w:t>nagement; Charging management; C</w:t>
      </w:r>
      <w:r w:rsidRPr="00565758">
        <w:rPr>
          <w:noProof/>
        </w:rPr>
        <w:t>harging</w:t>
      </w:r>
      <w:r>
        <w:rPr>
          <w:noProof/>
        </w:rPr>
        <w:t xml:space="preserve"> architecture and principles</w:t>
      </w:r>
      <w:r w:rsidRPr="008A7086">
        <w:t>".</w:t>
      </w:r>
    </w:p>
    <w:p w14:paraId="55C9910F" w14:textId="77777777" w:rsidR="00196C18" w:rsidRPr="003A004A" w:rsidRDefault="0013306E" w:rsidP="008A7086">
      <w:pPr>
        <w:pStyle w:val="EX"/>
        <w:rPr>
          <w:rFonts w:eastAsia="바탕" w:hint="eastAsia"/>
          <w:lang w:eastAsia="ko-KR"/>
        </w:rPr>
      </w:pPr>
      <w:r w:rsidRPr="003A004A">
        <w:t>[22]</w:t>
      </w:r>
      <w:r w:rsidRPr="003A004A">
        <w:tab/>
        <w:t xml:space="preserve">3GPP TS 29.274: </w:t>
      </w:r>
      <w:r w:rsidR="0094024D" w:rsidRPr="003A004A">
        <w:rPr>
          <w:lang w:eastAsia="en-GB"/>
        </w:rPr>
        <w:t>"</w:t>
      </w:r>
      <w:r w:rsidRPr="003A004A">
        <w:t>3GPP Evolved Packet System. Evolved GPRS Tunnelling Protocol for EPS (GTPv2)</w:t>
      </w:r>
      <w:r w:rsidR="0094024D" w:rsidRPr="003A004A">
        <w:rPr>
          <w:lang w:eastAsia="en-GB"/>
        </w:rPr>
        <w:t>".</w:t>
      </w:r>
    </w:p>
    <w:p w14:paraId="30CED3B4" w14:textId="77777777" w:rsidR="004C2B07" w:rsidRPr="00C83103" w:rsidRDefault="00C83103" w:rsidP="005E4618">
      <w:pPr>
        <w:pStyle w:val="EX"/>
        <w:rPr>
          <w:rFonts w:hint="eastAsia"/>
          <w:lang w:val="en-US" w:eastAsia="ko-KR"/>
        </w:rPr>
      </w:pPr>
      <w:r w:rsidRPr="0078747E">
        <w:rPr>
          <w:lang w:eastAsia="en-GB"/>
        </w:rPr>
        <w:t>[</w:t>
      </w:r>
      <w:r>
        <w:rPr>
          <w:rFonts w:eastAsia="바탕" w:hint="eastAsia"/>
          <w:lang w:eastAsia="ko-KR"/>
        </w:rPr>
        <w:t>23</w:t>
      </w:r>
      <w:r w:rsidRPr="0078747E">
        <w:rPr>
          <w:lang w:eastAsia="en-GB"/>
        </w:rPr>
        <w:t>]</w:t>
      </w:r>
      <w:r w:rsidRPr="0078747E">
        <w:rPr>
          <w:lang w:eastAsia="en-GB"/>
        </w:rPr>
        <w:tab/>
        <w:t>3GPP TS 23.</w:t>
      </w:r>
      <w:r>
        <w:rPr>
          <w:lang w:eastAsia="en-GB"/>
        </w:rPr>
        <w:t>402</w:t>
      </w:r>
      <w:r w:rsidRPr="0078747E">
        <w:rPr>
          <w:lang w:eastAsia="en-GB"/>
        </w:rPr>
        <w:t>: "</w:t>
      </w:r>
      <w:r w:rsidRPr="00DB137F">
        <w:rPr>
          <w:lang w:eastAsia="en-GB"/>
        </w:rPr>
        <w:t>Architecture enhancements for non-3GPP accesses</w:t>
      </w:r>
      <w:r w:rsidRPr="0078747E">
        <w:rPr>
          <w:lang w:eastAsia="en-GB"/>
        </w:rPr>
        <w:t>".</w:t>
      </w:r>
    </w:p>
    <w:p w14:paraId="099C5F69" w14:textId="77777777" w:rsidR="004F08D8" w:rsidRDefault="004C2B07" w:rsidP="004F08D8">
      <w:pPr>
        <w:pStyle w:val="EX"/>
        <w:rPr>
          <w:rFonts w:eastAsia="SimSun" w:hint="eastAsia"/>
          <w:lang w:eastAsia="zh-CN"/>
        </w:rPr>
      </w:pPr>
      <w:r w:rsidRPr="00915352">
        <w:t>[</w:t>
      </w:r>
      <w:r w:rsidR="00A1494A" w:rsidRPr="00915352">
        <w:rPr>
          <w:rFonts w:eastAsia="바탕" w:hint="eastAsia"/>
        </w:rPr>
        <w:t>24</w:t>
      </w:r>
      <w:r w:rsidRPr="00915352">
        <w:t>]</w:t>
      </w:r>
      <w:r w:rsidRPr="00915352">
        <w:tab/>
      </w:r>
      <w:r w:rsidRPr="009B0AC9">
        <w:rPr>
          <w:lang w:eastAsia="ja-JP"/>
        </w:rPr>
        <w:t>3GPP</w:t>
      </w:r>
      <w:r>
        <w:rPr>
          <w:lang w:eastAsia="ja-JP"/>
        </w:rPr>
        <w:t>2</w:t>
      </w:r>
      <w:r w:rsidRPr="009B0AC9">
        <w:rPr>
          <w:lang w:eastAsia="ja-JP"/>
        </w:rPr>
        <w:t xml:space="preserve"> </w:t>
      </w:r>
      <w:r>
        <w:rPr>
          <w:lang w:eastAsia="ja-JP"/>
        </w:rPr>
        <w:t>X.S0057</w:t>
      </w:r>
      <w:r w:rsidR="00DB26F1">
        <w:rPr>
          <w:lang w:eastAsia="ja-JP"/>
        </w:rPr>
        <w:t>-0 v2.0</w:t>
      </w:r>
      <w:r w:rsidRPr="009B0AC9">
        <w:rPr>
          <w:lang w:eastAsia="ja-JP"/>
        </w:rPr>
        <w:t>: "</w:t>
      </w:r>
      <w:r>
        <w:rPr>
          <w:lang w:eastAsia="ja-JP"/>
        </w:rPr>
        <w:t>E-UTRAN – eHRPD Connectivity and Interworking: Core Network Aspects</w:t>
      </w:r>
      <w:r w:rsidRPr="009B0AC9">
        <w:rPr>
          <w:lang w:eastAsia="ja-JP"/>
        </w:rPr>
        <w:t>".</w:t>
      </w:r>
    </w:p>
    <w:p w14:paraId="4F04E967" w14:textId="77777777" w:rsidR="004F08D8" w:rsidRDefault="004F08D8" w:rsidP="004F08D8">
      <w:pPr>
        <w:pStyle w:val="EX"/>
        <w:rPr>
          <w:rFonts w:eastAsia="바탕" w:hint="eastAsia"/>
          <w:lang w:eastAsia="ko-KR"/>
        </w:rPr>
      </w:pPr>
      <w:r>
        <w:t>[25]</w:t>
      </w:r>
      <w:r>
        <w:tab/>
        <w:t>3GPP TS 23.003: "Numbering, addressing and identification".</w:t>
      </w:r>
    </w:p>
    <w:p w14:paraId="0A7AFF58" w14:textId="77777777" w:rsidR="004F08D8" w:rsidRPr="0078747E" w:rsidRDefault="006C1749" w:rsidP="004F08D8">
      <w:pPr>
        <w:pStyle w:val="EX"/>
        <w:rPr>
          <w:lang w:eastAsia="en-GB"/>
        </w:rPr>
      </w:pPr>
      <w:r w:rsidRPr="00BA5A1C">
        <w:rPr>
          <w:lang w:val="sv-SE" w:eastAsia="en-GB"/>
        </w:rPr>
        <w:t>[26]</w:t>
      </w:r>
      <w:r w:rsidR="004F08D8" w:rsidRPr="00BA5A1C">
        <w:rPr>
          <w:lang w:val="sv-SE" w:eastAsia="en-GB"/>
        </w:rPr>
        <w:tab/>
        <w:t>3GPP TS 29.272: "</w:t>
      </w:r>
      <w:r w:rsidR="004F08D8" w:rsidRPr="00BA5A1C">
        <w:rPr>
          <w:lang w:val="sv-SE"/>
        </w:rPr>
        <w:t xml:space="preserve">3GPP Evolved Packet System. </w:t>
      </w:r>
      <w:r w:rsidR="004F08D8">
        <w:rPr>
          <w:lang w:val="en-US"/>
        </w:rPr>
        <w:t>Mobility Management Entity (MME) and Serving GPRS Support Node (SGSN) related interfaces based on Diameter protocol</w:t>
      </w:r>
      <w:r w:rsidR="004F08D8" w:rsidRPr="0078747E">
        <w:rPr>
          <w:lang w:eastAsia="en-GB"/>
        </w:rPr>
        <w:t>"</w:t>
      </w:r>
      <w:r w:rsidR="004F08D8">
        <w:rPr>
          <w:lang w:eastAsia="en-GB"/>
        </w:rPr>
        <w:t>.</w:t>
      </w:r>
    </w:p>
    <w:p w14:paraId="2BA28E2A" w14:textId="77777777" w:rsidR="0094024D" w:rsidRPr="004F08D8" w:rsidRDefault="006C1749" w:rsidP="0094024D">
      <w:pPr>
        <w:pStyle w:val="EX"/>
        <w:rPr>
          <w:rFonts w:hint="eastAsia"/>
          <w:lang w:eastAsia="ko-KR"/>
        </w:rPr>
      </w:pPr>
      <w:r>
        <w:rPr>
          <w:lang w:eastAsia="en-GB"/>
        </w:rPr>
        <w:t>[27]</w:t>
      </w:r>
      <w:r w:rsidR="004F08D8">
        <w:rPr>
          <w:lang w:eastAsia="en-GB"/>
        </w:rPr>
        <w:tab/>
        <w:t xml:space="preserve">3GPP TS 32.422: </w:t>
      </w:r>
      <w:r w:rsidR="00D44802">
        <w:rPr>
          <w:lang w:eastAsia="en-GB"/>
        </w:rPr>
        <w:t>"</w:t>
      </w:r>
      <w:r w:rsidR="00D44802" w:rsidRPr="001433EA">
        <w:rPr>
          <w:noProof/>
        </w:rPr>
        <w:t>Telecommunication</w:t>
      </w:r>
      <w:r w:rsidR="004F08D8" w:rsidRPr="00565758">
        <w:rPr>
          <w:noProof/>
        </w:rPr>
        <w:t xml:space="preserve"> ma</w:t>
      </w:r>
      <w:r w:rsidR="004F08D8">
        <w:rPr>
          <w:noProof/>
        </w:rPr>
        <w:t>nagement; Subscriber and equipment trace; Trace control and configuration management</w:t>
      </w:r>
      <w:r w:rsidR="004F08D8" w:rsidRPr="0078747E">
        <w:rPr>
          <w:lang w:eastAsia="en-GB"/>
        </w:rPr>
        <w:t>"</w:t>
      </w:r>
      <w:r w:rsidR="004F08D8">
        <w:rPr>
          <w:lang w:eastAsia="en-GB"/>
        </w:rPr>
        <w:t>.</w:t>
      </w:r>
    </w:p>
    <w:p w14:paraId="1634A7C5" w14:textId="77777777" w:rsidR="0094024D" w:rsidRDefault="0094024D" w:rsidP="0094024D">
      <w:pPr>
        <w:pStyle w:val="EX"/>
      </w:pPr>
      <w:r>
        <w:rPr>
          <w:lang w:val="en-US"/>
        </w:rPr>
        <w:t>[28]</w:t>
      </w:r>
      <w:r>
        <w:rPr>
          <w:lang w:val="en-US"/>
        </w:rPr>
        <w:tab/>
        <w:t xml:space="preserve">3GPP TS 29.275: </w:t>
      </w:r>
      <w:r>
        <w:t>"</w:t>
      </w:r>
      <w:r>
        <w:rPr>
          <w:lang w:val="en-US"/>
        </w:rPr>
        <w:t>Proxy Mobile IPv6 (PMIPv6) based Mobility and</w:t>
      </w:r>
      <w:r w:rsidRPr="00A57202">
        <w:rPr>
          <w:lang w:val="en-US"/>
        </w:rPr>
        <w:t xml:space="preserve"> Tu</w:t>
      </w:r>
      <w:r>
        <w:rPr>
          <w:lang w:val="en-US"/>
        </w:rPr>
        <w:t>nnelling Protocols; Stage 3</w:t>
      </w:r>
      <w:r>
        <w:t>".</w:t>
      </w:r>
    </w:p>
    <w:p w14:paraId="7D14E11E" w14:textId="77777777" w:rsidR="00DA287E" w:rsidRPr="004F08D8" w:rsidRDefault="0094024D" w:rsidP="00DA287E">
      <w:pPr>
        <w:pStyle w:val="EX"/>
        <w:rPr>
          <w:rFonts w:hint="eastAsia"/>
          <w:lang w:eastAsia="ko-KR"/>
        </w:rPr>
      </w:pPr>
      <w:r>
        <w:rPr>
          <w:lang w:val="en-US"/>
        </w:rPr>
        <w:t>[29]</w:t>
      </w:r>
      <w:r>
        <w:rPr>
          <w:lang w:val="en-US"/>
        </w:rPr>
        <w:tab/>
        <w:t xml:space="preserve">3GPP TS 43.318: </w:t>
      </w:r>
      <w:r>
        <w:t>"</w:t>
      </w:r>
      <w:r>
        <w:rPr>
          <w:lang w:val="en-US"/>
        </w:rPr>
        <w:t>Generic access to the A/Gb interface; Stage 2</w:t>
      </w:r>
      <w:r>
        <w:t>".</w:t>
      </w:r>
    </w:p>
    <w:p w14:paraId="250D30B7" w14:textId="77777777" w:rsidR="00C83103" w:rsidRPr="00FA75B5" w:rsidRDefault="00DA287E" w:rsidP="00FA75B5">
      <w:pPr>
        <w:pStyle w:val="EX"/>
        <w:rPr>
          <w:rFonts w:eastAsia="바탕" w:hint="eastAsia"/>
          <w:lang w:eastAsia="ko-KR"/>
        </w:rPr>
      </w:pPr>
      <w:r w:rsidRPr="00915352">
        <w:t>[30]</w:t>
      </w:r>
      <w:r w:rsidRPr="00915352">
        <w:tab/>
      </w:r>
      <w:r w:rsidRPr="009B0AC9">
        <w:rPr>
          <w:lang w:eastAsia="ja-JP"/>
        </w:rPr>
        <w:t>3GPP</w:t>
      </w:r>
      <w:r>
        <w:rPr>
          <w:lang w:eastAsia="ja-JP"/>
        </w:rPr>
        <w:t>2</w:t>
      </w:r>
      <w:r w:rsidRPr="009B0AC9">
        <w:rPr>
          <w:lang w:eastAsia="ja-JP"/>
        </w:rPr>
        <w:t xml:space="preserve"> </w:t>
      </w:r>
      <w:r>
        <w:rPr>
          <w:lang w:eastAsia="ja-JP"/>
        </w:rPr>
        <w:t>X.</w:t>
      </w:r>
      <w:r w:rsidR="00DB26F1">
        <w:rPr>
          <w:lang w:eastAsia="ja-JP"/>
        </w:rPr>
        <w:t>S</w:t>
      </w:r>
      <w:r>
        <w:rPr>
          <w:lang w:eastAsia="ja-JP"/>
        </w:rPr>
        <w:t>0062</w:t>
      </w:r>
      <w:r w:rsidR="00DB26F1">
        <w:rPr>
          <w:lang w:eastAsia="ja-JP"/>
        </w:rPr>
        <w:t>-0 v1.0</w:t>
      </w:r>
      <w:r w:rsidRPr="009B0AC9">
        <w:rPr>
          <w:lang w:eastAsia="ja-JP"/>
        </w:rPr>
        <w:t>: "</w:t>
      </w:r>
      <w:r>
        <w:rPr>
          <w:lang w:eastAsia="ja-JP"/>
        </w:rPr>
        <w:t>PCC for cdma</w:t>
      </w:r>
      <w:r w:rsidR="00EC72C5">
        <w:rPr>
          <w:rFonts w:eastAsia="바탕" w:hint="eastAsia"/>
          <w:lang w:eastAsia="ko-KR"/>
        </w:rPr>
        <w:t>2000</w:t>
      </w:r>
      <w:r>
        <w:rPr>
          <w:lang w:eastAsia="ja-JP"/>
        </w:rPr>
        <w:t xml:space="preserve"> 1x and HRPD Networks</w:t>
      </w:r>
      <w:r w:rsidRPr="009B0AC9">
        <w:rPr>
          <w:lang w:eastAsia="ja-JP"/>
        </w:rPr>
        <w:t>".</w:t>
      </w:r>
    </w:p>
    <w:p w14:paraId="061296DA" w14:textId="77777777" w:rsidR="00925866" w:rsidRDefault="00A63D81" w:rsidP="00925866">
      <w:pPr>
        <w:pStyle w:val="EX"/>
        <w:rPr>
          <w:lang w:eastAsia="ja-JP"/>
        </w:rPr>
      </w:pPr>
      <w:r>
        <w:t>[31]</w:t>
      </w:r>
      <w:r w:rsidR="00632619" w:rsidRPr="00B81036">
        <w:tab/>
        <w:t>3GPP TS 23.228: "IP multimedia subsystem; Stage</w:t>
      </w:r>
      <w:r w:rsidR="00632619">
        <w:t> </w:t>
      </w:r>
      <w:r w:rsidR="00632619" w:rsidRPr="00B81036">
        <w:t>2".</w:t>
      </w:r>
    </w:p>
    <w:p w14:paraId="1231EFC8" w14:textId="77777777" w:rsidR="00170F70" w:rsidRPr="00170F70" w:rsidRDefault="00712040" w:rsidP="00170F70">
      <w:pPr>
        <w:pStyle w:val="EX"/>
        <w:rPr>
          <w:rFonts w:eastAsia="바탕" w:hint="eastAsia"/>
          <w:lang w:val="en-US" w:eastAsia="ko-KR"/>
        </w:rPr>
      </w:pPr>
      <w:r>
        <w:rPr>
          <w:lang w:val="en-US" w:eastAsia="ko-KR"/>
        </w:rPr>
        <w:t>[32]</w:t>
      </w:r>
      <w:r w:rsidR="00925866" w:rsidRPr="008F164E">
        <w:rPr>
          <w:lang w:val="en-US" w:eastAsia="ko-KR"/>
        </w:rPr>
        <w:tab/>
        <w:t xml:space="preserve">3GPP TS 23.401: </w:t>
      </w:r>
      <w:r w:rsidR="00925866" w:rsidRPr="008F164E">
        <w:rPr>
          <w:lang w:val="en-US" w:eastAsia="ja-JP"/>
        </w:rPr>
        <w:t>"General Packet Radio Service (GPRS) enhancements for Evolved Universal Terrestrial Radio A</w:t>
      </w:r>
      <w:r w:rsidR="00925866">
        <w:rPr>
          <w:lang w:val="en-US" w:eastAsia="ja-JP"/>
        </w:rPr>
        <w:t>ccess Network (E-UTRAN) access</w:t>
      </w:r>
      <w:r w:rsidR="00A41B37">
        <w:rPr>
          <w:rFonts w:eastAsia="바탕" w:hint="eastAsia"/>
          <w:lang w:val="en-US" w:eastAsia="ko-KR"/>
        </w:rPr>
        <w:t>"</w:t>
      </w:r>
      <w:r w:rsidR="00925866">
        <w:rPr>
          <w:lang w:val="en-US" w:eastAsia="ja-JP"/>
        </w:rPr>
        <w:t>.</w:t>
      </w:r>
    </w:p>
    <w:p w14:paraId="20C8832E" w14:textId="77777777" w:rsidR="00170F70" w:rsidRDefault="00170F70" w:rsidP="00170F70">
      <w:pPr>
        <w:pStyle w:val="EX"/>
        <w:rPr>
          <w:rFonts w:eastAsia="바탕" w:hint="eastAsia"/>
          <w:lang w:eastAsia="ko-KR"/>
        </w:rPr>
      </w:pPr>
      <w:r>
        <w:t>[</w:t>
      </w:r>
      <w:r>
        <w:rPr>
          <w:rFonts w:eastAsia="바탕" w:hint="eastAsia"/>
          <w:lang w:eastAsia="ko-KR"/>
        </w:rPr>
        <w:t>33</w:t>
      </w:r>
      <w:r>
        <w:t>]</w:t>
      </w:r>
      <w:r>
        <w:tab/>
        <w:t>3GPP TS 23.107: "Quality of Service (QoS) concept and architecture".</w:t>
      </w:r>
    </w:p>
    <w:p w14:paraId="475D460A" w14:textId="77777777" w:rsidR="0051753E" w:rsidRPr="0051753E" w:rsidRDefault="0051753E" w:rsidP="00170F70">
      <w:pPr>
        <w:pStyle w:val="EX"/>
        <w:rPr>
          <w:rFonts w:eastAsia="바탕" w:hint="eastAsia"/>
          <w:lang w:eastAsia="ko-KR"/>
        </w:rPr>
      </w:pPr>
      <w:r w:rsidRPr="00EA0173">
        <w:t>[</w:t>
      </w:r>
      <w:r>
        <w:rPr>
          <w:rFonts w:eastAsia="바탕" w:hint="eastAsia"/>
          <w:lang w:eastAsia="ko-KR"/>
        </w:rPr>
        <w:t>34</w:t>
      </w:r>
      <w:r w:rsidRPr="00EA0173">
        <w:t>]</w:t>
      </w:r>
      <w:r w:rsidRPr="00EA0173">
        <w:tab/>
        <w:t xml:space="preserve">3GPP TS </w:t>
      </w:r>
      <w:r w:rsidRPr="00EA0173">
        <w:rPr>
          <w:lang w:eastAsia="zh-CN"/>
        </w:rPr>
        <w:t>24.301</w:t>
      </w:r>
      <w:r w:rsidRPr="00EA0173">
        <w:rPr>
          <w:snapToGrid w:val="0"/>
        </w:rPr>
        <w:t>: "</w:t>
      </w:r>
      <w:r w:rsidRPr="00EA0173">
        <w:t>Non-Access-Stratum (NAS) protocol for Evolved Packet</w:t>
      </w:r>
      <w:r w:rsidRPr="00EA0173">
        <w:rPr>
          <w:snapToGrid w:val="0"/>
        </w:rPr>
        <w:t>".</w:t>
      </w:r>
    </w:p>
    <w:p w14:paraId="6054CEAA" w14:textId="77777777" w:rsidR="00454F4A" w:rsidRPr="0078747E" w:rsidRDefault="00454F4A" w:rsidP="0078747E">
      <w:pPr>
        <w:pStyle w:val="Heading1"/>
      </w:pPr>
      <w:bookmarkStart w:id="7" w:name="_Toc343033411"/>
      <w:r w:rsidRPr="0078747E">
        <w:t>3</w:t>
      </w:r>
      <w:r w:rsidRPr="0078747E">
        <w:tab/>
        <w:t>Definitions and abbreviations</w:t>
      </w:r>
      <w:bookmarkEnd w:id="7"/>
    </w:p>
    <w:p w14:paraId="30893237" w14:textId="77777777" w:rsidR="00454F4A" w:rsidRPr="008F4905" w:rsidRDefault="007A3F19" w:rsidP="0078747E">
      <w:pPr>
        <w:pStyle w:val="Heading2"/>
        <w:rPr>
          <w:rFonts w:eastAsia="바탕" w:hint="eastAsia"/>
          <w:lang w:eastAsia="ko-KR"/>
        </w:rPr>
      </w:pPr>
      <w:bookmarkStart w:id="8" w:name="_Toc343033412"/>
      <w:r w:rsidRPr="0078747E">
        <w:t>3.1</w:t>
      </w:r>
      <w:r w:rsidRPr="0078747E">
        <w:tab/>
      </w:r>
      <w:r w:rsidR="00454F4A" w:rsidRPr="0078747E">
        <w:t>Definitions</w:t>
      </w:r>
      <w:bookmarkEnd w:id="8"/>
    </w:p>
    <w:p w14:paraId="1A583562" w14:textId="77777777" w:rsidR="00454F4A" w:rsidRPr="0078747E" w:rsidRDefault="00454F4A" w:rsidP="00A22E7F">
      <w:pPr>
        <w:rPr>
          <w:lang w:eastAsia="ja-JP"/>
        </w:rPr>
      </w:pPr>
      <w:r w:rsidRPr="0078747E">
        <w:t>For the purposes of the present document, the terms and definitions given in 3GPP TR 21.905 [1] and the following apply</w:t>
      </w:r>
      <w:r w:rsidRPr="0078747E">
        <w:rPr>
          <w:rFonts w:hint="eastAsia"/>
          <w:lang w:eastAsia="ja-JP"/>
        </w:rPr>
        <w:t>:</w:t>
      </w:r>
    </w:p>
    <w:p w14:paraId="4504BC6E" w14:textId="77777777" w:rsidR="00E9066E" w:rsidRPr="0078747E" w:rsidRDefault="00E9066E" w:rsidP="00E9066E">
      <w:r w:rsidRPr="0078747E">
        <w:rPr>
          <w:b/>
        </w:rPr>
        <w:t>IP-CAN bearer:</w:t>
      </w:r>
      <w:r w:rsidRPr="0078747E">
        <w:t xml:space="preserve"> IP transmission path of defined capacity,</w:t>
      </w:r>
      <w:r w:rsidR="0078747E">
        <w:t xml:space="preserve"> delay and bit error rate, etc.</w:t>
      </w:r>
      <w:r w:rsidR="0078747E">
        <w:br/>
      </w:r>
      <w:r w:rsidRPr="0078747E">
        <w:t>See 3GPP TS 21.905 [1] for the definition of bearer.</w:t>
      </w:r>
    </w:p>
    <w:p w14:paraId="61BD9AE8" w14:textId="77777777" w:rsidR="00E9066E" w:rsidRPr="00E236CE" w:rsidRDefault="00E9066E" w:rsidP="00E9066E">
      <w:r w:rsidRPr="0078747E">
        <w:rPr>
          <w:b/>
          <w:bCs/>
          <w:lang w:eastAsia="zh-CN"/>
        </w:rPr>
        <w:t xml:space="preserve">IP-CAN session: </w:t>
      </w:r>
      <w:r w:rsidRPr="0078747E">
        <w:t xml:space="preserve">association </w:t>
      </w:r>
      <w:r w:rsidR="0078747E">
        <w:t>between a UE and an IP network</w:t>
      </w:r>
      <w:r w:rsidR="00D44802">
        <w:rPr>
          <w:rFonts w:eastAsia="바탕" w:hint="eastAsia"/>
          <w:lang w:eastAsia="ko-KR"/>
        </w:rPr>
        <w:t>.</w:t>
      </w:r>
      <w:r w:rsidR="0078747E">
        <w:br/>
      </w:r>
      <w:r w:rsidRPr="0078747E">
        <w:t xml:space="preserve">The association is identified by </w:t>
      </w:r>
      <w:r w:rsidR="00044D00">
        <w:t xml:space="preserve">one </w:t>
      </w:r>
      <w:r w:rsidRPr="0078747E">
        <w:t>UE IP</w:t>
      </w:r>
      <w:r w:rsidR="00B90FC1">
        <w:t>v4</w:t>
      </w:r>
      <w:r w:rsidRPr="0078747E">
        <w:t xml:space="preserve"> address</w:t>
      </w:r>
      <w:r w:rsidR="00B90FC1">
        <w:t xml:space="preserve"> and/or one IPv6 prefix</w:t>
      </w:r>
      <w:r w:rsidRPr="0078747E">
        <w:t xml:space="preserve"> together with a</w:t>
      </w:r>
      <w:r w:rsidR="00D44802">
        <w:rPr>
          <w:rFonts w:eastAsia="바탕" w:hint="eastAsia"/>
          <w:lang w:eastAsia="ko-KR"/>
        </w:rPr>
        <w:t>n</w:t>
      </w:r>
      <w:r w:rsidRPr="0078747E">
        <w:t xml:space="preserve"> UE identity information, if available</w:t>
      </w:r>
      <w:r w:rsidR="00044D00">
        <w:t xml:space="preserve">, </w:t>
      </w:r>
      <w:r w:rsidR="00044D00" w:rsidRPr="00AD709C">
        <w:t>and a PDN represented by a PDN ID (e.g. an APN)</w:t>
      </w:r>
      <w:r w:rsidRPr="0078747E">
        <w:t xml:space="preserve">. An IP-CAN session incorporates one or more IP-CAN bearers. Support for multiple IP-CAN bearers per IP-CAN session is IP-CAN specific. An IP-CAN session exists as long as the </w:t>
      </w:r>
      <w:r w:rsidR="00044D00">
        <w:t>related</w:t>
      </w:r>
      <w:r w:rsidR="00044D00" w:rsidRPr="0078747E">
        <w:t xml:space="preserve"> </w:t>
      </w:r>
      <w:r w:rsidRPr="0078747E">
        <w:t>UE IP</w:t>
      </w:r>
      <w:r w:rsidR="00B90FC1">
        <w:t>v4</w:t>
      </w:r>
      <w:r w:rsidRPr="0078747E">
        <w:t xml:space="preserve"> address</w:t>
      </w:r>
      <w:r w:rsidR="00B90FC1">
        <w:t xml:space="preserve"> or IPv6 prefix</w:t>
      </w:r>
      <w:r w:rsidRPr="0078747E">
        <w:t xml:space="preserve"> </w:t>
      </w:r>
      <w:r w:rsidR="00044D00">
        <w:t>are</w:t>
      </w:r>
      <w:r w:rsidRPr="0078747E">
        <w:t xml:space="preserve"> </w:t>
      </w:r>
      <w:r w:rsidR="00044D00">
        <w:t>assigned</w:t>
      </w:r>
      <w:r w:rsidRPr="0078747E">
        <w:t xml:space="preserve"> and announced to the IP network.</w:t>
      </w:r>
    </w:p>
    <w:p w14:paraId="41EC930B" w14:textId="77777777" w:rsidR="00E9066E" w:rsidRDefault="00E9066E" w:rsidP="00E9066E">
      <w:pPr>
        <w:rPr>
          <w:rFonts w:eastAsia="바탕" w:hint="eastAsia"/>
          <w:lang w:eastAsia="ko-KR"/>
        </w:rPr>
      </w:pPr>
      <w:r w:rsidRPr="0078747E">
        <w:rPr>
          <w:b/>
          <w:bCs/>
          <w:lang w:eastAsia="ja-JP"/>
        </w:rPr>
        <w:t>IP flow:</w:t>
      </w:r>
      <w:r w:rsidR="0078747E">
        <w:rPr>
          <w:lang w:eastAsia="ja-JP"/>
        </w:rPr>
        <w:t xml:space="preserve"> </w:t>
      </w:r>
      <w:r w:rsidRPr="0078747E">
        <w:rPr>
          <w:lang w:eastAsia="ja-JP"/>
        </w:rPr>
        <w:t>unidirectional flow of IP packets with the same source IP address and port number and the same destination IP address and port number a</w:t>
      </w:r>
      <w:r w:rsidR="0078747E">
        <w:rPr>
          <w:lang w:eastAsia="ja-JP"/>
        </w:rPr>
        <w:t>nd the same transport protocol</w:t>
      </w:r>
      <w:r w:rsidR="00D44802">
        <w:rPr>
          <w:rFonts w:eastAsia="바탕" w:hint="eastAsia"/>
          <w:lang w:eastAsia="ko-KR"/>
        </w:rPr>
        <w:t>.</w:t>
      </w:r>
      <w:r w:rsidR="0078747E">
        <w:rPr>
          <w:lang w:eastAsia="ja-JP"/>
        </w:rPr>
        <w:br/>
      </w:r>
      <w:r w:rsidRPr="0078747E">
        <w:rPr>
          <w:lang w:eastAsia="ja-JP"/>
        </w:rPr>
        <w:t>Port numbers are only applicable if used by the transport protocol.</w:t>
      </w:r>
    </w:p>
    <w:p w14:paraId="2BD1E1E4" w14:textId="77777777" w:rsidR="00EC36A0" w:rsidRPr="00EC36A0" w:rsidRDefault="00EC36A0" w:rsidP="00E9066E">
      <w:pPr>
        <w:rPr>
          <w:rFonts w:eastAsia="바탕" w:hint="eastAsia"/>
          <w:lang w:eastAsia="ko-KR"/>
        </w:rPr>
      </w:pPr>
      <w:r w:rsidRPr="008704AE">
        <w:rPr>
          <w:b/>
        </w:rPr>
        <w:lastRenderedPageBreak/>
        <w:t xml:space="preserve">Gateway Control Session: </w:t>
      </w:r>
      <w:r w:rsidRPr="008704AE">
        <w:t xml:space="preserve">An association between </w:t>
      </w:r>
      <w:r>
        <w:t xml:space="preserve">a </w:t>
      </w:r>
      <w:r w:rsidRPr="008704AE">
        <w:t xml:space="preserve">BBERF and </w:t>
      </w:r>
      <w:r>
        <w:t xml:space="preserve">a </w:t>
      </w:r>
      <w:r w:rsidRPr="008704AE">
        <w:t xml:space="preserve">PCRF </w:t>
      </w:r>
      <w:r>
        <w:t>(</w:t>
      </w:r>
      <w:r w:rsidRPr="008704AE">
        <w:t xml:space="preserve">when GTP is not used </w:t>
      </w:r>
      <w:r>
        <w:t>in the EPC)</w:t>
      </w:r>
      <w:r w:rsidRPr="008704AE">
        <w:t xml:space="preserve">, used for transferring </w:t>
      </w:r>
      <w:r>
        <w:t>access</w:t>
      </w:r>
      <w:r w:rsidRPr="008704AE">
        <w:t xml:space="preserve"> specific parameters</w:t>
      </w:r>
      <w:r>
        <w:t>, BBERF</w:t>
      </w:r>
      <w:r w:rsidRPr="008704AE">
        <w:t xml:space="preserve"> events and QoS rules </w:t>
      </w:r>
      <w:r>
        <w:t>between the</w:t>
      </w:r>
      <w:r w:rsidRPr="008704AE">
        <w:t xml:space="preserve"> PCRF </w:t>
      </w:r>
      <w:r>
        <w:t>and</w:t>
      </w:r>
      <w:r w:rsidRPr="008704AE">
        <w:t xml:space="preserve"> BBERF</w:t>
      </w:r>
      <w:r>
        <w:t>. In the context of this specification this is implemented by use of the Gxx procedures.</w:t>
      </w:r>
    </w:p>
    <w:p w14:paraId="2DD3B9F3" w14:textId="77777777" w:rsidR="00454F4A" w:rsidRPr="0078747E" w:rsidRDefault="007A3F19" w:rsidP="0078747E">
      <w:pPr>
        <w:pStyle w:val="Heading2"/>
      </w:pPr>
      <w:bookmarkStart w:id="9" w:name="_Toc343033413"/>
      <w:r w:rsidRPr="0078747E">
        <w:t>3.2</w:t>
      </w:r>
      <w:r w:rsidRPr="0078747E">
        <w:tab/>
      </w:r>
      <w:r w:rsidR="00454F4A" w:rsidRPr="0078747E">
        <w:t>Abbreviations</w:t>
      </w:r>
      <w:bookmarkEnd w:id="9"/>
    </w:p>
    <w:p w14:paraId="2E917C1D" w14:textId="77777777" w:rsidR="00454F4A" w:rsidRPr="0078747E" w:rsidRDefault="00454F4A" w:rsidP="00A22E7F">
      <w:r w:rsidRPr="0078747E">
        <w:t>For the purpose of the present document, the abbreviations given in 3GPP TR 21.905 [1] and</w:t>
      </w:r>
      <w:r w:rsidRPr="0078747E">
        <w:rPr>
          <w:rFonts w:hint="eastAsia"/>
          <w:lang w:eastAsia="ja-JP"/>
        </w:rPr>
        <w:t xml:space="preserve"> </w:t>
      </w:r>
      <w:r w:rsidRPr="0078747E">
        <w:t>the following apply:</w:t>
      </w:r>
    </w:p>
    <w:p w14:paraId="1E534066" w14:textId="77777777" w:rsidR="00347AB5" w:rsidRDefault="00A22E7F" w:rsidP="00347AB5">
      <w:pPr>
        <w:pStyle w:val="EW"/>
      </w:pPr>
      <w:r w:rsidRPr="00A22E7F">
        <w:t>AF</w:t>
      </w:r>
      <w:r w:rsidRPr="0078747E">
        <w:tab/>
        <w:t>Application Function</w:t>
      </w:r>
      <w:r w:rsidR="00347AB5" w:rsidRPr="00347AB5">
        <w:t xml:space="preserve"> </w:t>
      </w:r>
    </w:p>
    <w:p w14:paraId="7ADA570D" w14:textId="77777777" w:rsidR="004B7E2B" w:rsidRDefault="004B7E2B" w:rsidP="004B7E2B">
      <w:pPr>
        <w:pStyle w:val="EW"/>
      </w:pPr>
      <w:r>
        <w:t>AMBR</w:t>
      </w:r>
      <w:r>
        <w:tab/>
        <w:t>Aggregate Maximum Bit Rate</w:t>
      </w:r>
    </w:p>
    <w:p w14:paraId="254A914C" w14:textId="77777777" w:rsidR="00A22E7F" w:rsidRPr="00347AB5" w:rsidRDefault="00347AB5" w:rsidP="00347AB5">
      <w:pPr>
        <w:pStyle w:val="EW"/>
        <w:rPr>
          <w:rFonts w:eastAsia="바탕" w:hint="eastAsia"/>
          <w:lang w:eastAsia="ko-KR"/>
        </w:rPr>
      </w:pPr>
      <w:r>
        <w:t>BBERF</w:t>
      </w:r>
      <w:r>
        <w:tab/>
        <w:t>Bearer Binding and Event Reporting Function</w:t>
      </w:r>
    </w:p>
    <w:p w14:paraId="38B4E8F3" w14:textId="77777777" w:rsidR="004B7E2B" w:rsidRPr="00347AB5" w:rsidRDefault="004B7E2B" w:rsidP="004B7E2B">
      <w:pPr>
        <w:pStyle w:val="EW"/>
        <w:rPr>
          <w:rFonts w:hint="eastAsia"/>
          <w:lang w:eastAsia="ko-KR"/>
        </w:rPr>
      </w:pPr>
      <w:r>
        <w:t>GBR</w:t>
      </w:r>
      <w:r>
        <w:tab/>
        <w:t>Guaranteed Bit Rate</w:t>
      </w:r>
    </w:p>
    <w:p w14:paraId="0F59920A" w14:textId="77777777" w:rsidR="00A22E7F" w:rsidRPr="0078747E" w:rsidRDefault="00A22E7F" w:rsidP="00454F4A">
      <w:pPr>
        <w:pStyle w:val="EW"/>
      </w:pPr>
      <w:r w:rsidRPr="00A22E7F">
        <w:t>OCS</w:t>
      </w:r>
      <w:r w:rsidRPr="0078747E">
        <w:tab/>
        <w:t>Online charging system</w:t>
      </w:r>
    </w:p>
    <w:p w14:paraId="7A44425A" w14:textId="77777777" w:rsidR="00A22E7F" w:rsidRPr="0078747E" w:rsidRDefault="00A22E7F" w:rsidP="00454F4A">
      <w:pPr>
        <w:pStyle w:val="EW"/>
      </w:pPr>
      <w:r w:rsidRPr="00A22E7F">
        <w:t>OFCS</w:t>
      </w:r>
      <w:r w:rsidRPr="0078747E">
        <w:tab/>
        <w:t>Offline charging system</w:t>
      </w:r>
    </w:p>
    <w:p w14:paraId="27B263CB" w14:textId="77777777" w:rsidR="00A22E7F" w:rsidRPr="0078747E" w:rsidRDefault="00A22E7F">
      <w:pPr>
        <w:pStyle w:val="EW"/>
      </w:pPr>
      <w:r w:rsidRPr="00A22E7F">
        <w:t>PCEF</w:t>
      </w:r>
      <w:r w:rsidRPr="0078747E">
        <w:tab/>
      </w:r>
      <w:r w:rsidRPr="0078747E">
        <w:tab/>
        <w:t>Policy and Charging Enforcement Function</w:t>
      </w:r>
    </w:p>
    <w:p w14:paraId="01AB2835" w14:textId="77777777" w:rsidR="00A22E7F" w:rsidRPr="0078747E" w:rsidRDefault="00A22E7F">
      <w:pPr>
        <w:pStyle w:val="EW"/>
      </w:pPr>
      <w:r w:rsidRPr="00A22E7F">
        <w:t>PCRF</w:t>
      </w:r>
      <w:r w:rsidRPr="0078747E">
        <w:tab/>
      </w:r>
      <w:r w:rsidRPr="0078747E">
        <w:tab/>
        <w:t>Policy and Charging Rule Function</w:t>
      </w:r>
    </w:p>
    <w:p w14:paraId="1E323B58" w14:textId="77777777" w:rsidR="00454F4A" w:rsidRPr="0078747E" w:rsidRDefault="00454F4A" w:rsidP="0078747E">
      <w:pPr>
        <w:pStyle w:val="Heading1"/>
      </w:pPr>
      <w:bookmarkStart w:id="10" w:name="_Toc343033414"/>
      <w:r w:rsidRPr="0078747E">
        <w:t>4</w:t>
      </w:r>
      <w:r w:rsidRPr="0078747E">
        <w:tab/>
        <w:t>Gx</w:t>
      </w:r>
      <w:r w:rsidRPr="0078747E">
        <w:rPr>
          <w:rFonts w:hint="eastAsia"/>
          <w:lang w:eastAsia="ja-JP"/>
        </w:rPr>
        <w:t xml:space="preserve"> reference point</w:t>
      </w:r>
      <w:bookmarkEnd w:id="10"/>
    </w:p>
    <w:p w14:paraId="081B5A65" w14:textId="77777777" w:rsidR="00454F4A" w:rsidRPr="0078747E" w:rsidRDefault="001647D2" w:rsidP="0078747E">
      <w:pPr>
        <w:pStyle w:val="Heading2"/>
        <w:rPr>
          <w:lang w:eastAsia="ja-JP"/>
        </w:rPr>
      </w:pPr>
      <w:bookmarkStart w:id="11" w:name="_Toc343033415"/>
      <w:r>
        <w:rPr>
          <w:lang w:eastAsia="ja-JP"/>
        </w:rPr>
        <w:t>4.1</w:t>
      </w:r>
      <w:r>
        <w:rPr>
          <w:lang w:eastAsia="ja-JP"/>
        </w:rPr>
        <w:tab/>
      </w:r>
      <w:r w:rsidR="00454F4A" w:rsidRPr="0078747E">
        <w:rPr>
          <w:rFonts w:hint="eastAsia"/>
          <w:lang w:eastAsia="ja-JP"/>
        </w:rPr>
        <w:t>Overview</w:t>
      </w:r>
      <w:bookmarkEnd w:id="11"/>
    </w:p>
    <w:p w14:paraId="1C677A62" w14:textId="77777777" w:rsidR="00803878" w:rsidRDefault="00454F4A" w:rsidP="00A22E7F">
      <w:r w:rsidRPr="0078747E">
        <w:t>The Gx reference point is located between the Policy and Charging Rules Function (</w:t>
      </w:r>
      <w:r w:rsidRPr="00A22E7F">
        <w:t>PCRF</w:t>
      </w:r>
      <w:r w:rsidRPr="0078747E">
        <w:t>) and the Policy and Charging Enforcement Function (</w:t>
      </w:r>
      <w:r w:rsidRPr="00A22E7F">
        <w:t>PCEF</w:t>
      </w:r>
      <w:r w:rsidRPr="0078747E">
        <w:t xml:space="preserve">). The Gx reference point is used for provisioning and removal of PCC rules from the </w:t>
      </w:r>
      <w:r w:rsidRPr="00A22E7F">
        <w:t>PCRF</w:t>
      </w:r>
      <w:r w:rsidRPr="0078747E">
        <w:t xml:space="preserve"> to the </w:t>
      </w:r>
      <w:r w:rsidRPr="00A22E7F">
        <w:t>PCEF</w:t>
      </w:r>
      <w:r w:rsidRPr="0078747E">
        <w:t xml:space="preserve"> and the transmission of traffic plane events from the </w:t>
      </w:r>
      <w:r w:rsidRPr="00A22E7F">
        <w:t>PCEF</w:t>
      </w:r>
      <w:r w:rsidRPr="0078747E">
        <w:t xml:space="preserve"> to the </w:t>
      </w:r>
      <w:r w:rsidRPr="00A22E7F">
        <w:t>PCRF</w:t>
      </w:r>
      <w:r w:rsidRPr="0078747E">
        <w:t xml:space="preserve">. </w:t>
      </w:r>
      <w:r w:rsidR="00803878" w:rsidRPr="00803878">
        <w:t>The Gx reference point can be used for charging control, policy control or both by applying AV</w:t>
      </w:r>
      <w:r w:rsidR="0018003D">
        <w:t>Ps relevant to the application.</w:t>
      </w:r>
    </w:p>
    <w:p w14:paraId="48CEC317" w14:textId="77777777" w:rsidR="00454F4A" w:rsidRPr="0078747E" w:rsidRDefault="00454F4A" w:rsidP="00A22E7F">
      <w:r w:rsidRPr="0078747E">
        <w:t>The stage 2 level requirements for the Gx reference point are defined in 3GPP TS 23.203 [7].</w:t>
      </w:r>
    </w:p>
    <w:p w14:paraId="3F1F19C1" w14:textId="77777777" w:rsidR="00445906" w:rsidRPr="0078747E" w:rsidRDefault="00445906" w:rsidP="00A22E7F">
      <w:r w:rsidRPr="0078747E">
        <w:t>Signalling flows related to the both Rx and Gx interfaces are specified in 3GPP TS 29.213 [8].</w:t>
      </w:r>
    </w:p>
    <w:p w14:paraId="272BD722" w14:textId="77777777" w:rsidR="00454F4A" w:rsidRPr="0078747E" w:rsidRDefault="001647D2" w:rsidP="0078747E">
      <w:pPr>
        <w:pStyle w:val="Heading2"/>
        <w:rPr>
          <w:lang w:eastAsia="ja-JP"/>
        </w:rPr>
      </w:pPr>
      <w:bookmarkStart w:id="12" w:name="_Toc343033416"/>
      <w:r>
        <w:rPr>
          <w:lang w:eastAsia="ja-JP"/>
        </w:rPr>
        <w:t>4.2</w:t>
      </w:r>
      <w:r>
        <w:rPr>
          <w:lang w:eastAsia="ja-JP"/>
        </w:rPr>
        <w:tab/>
      </w:r>
      <w:r w:rsidR="00454F4A" w:rsidRPr="0078747E">
        <w:rPr>
          <w:lang w:eastAsia="ja-JP"/>
        </w:rPr>
        <w:t>Gx Reference model</w:t>
      </w:r>
      <w:bookmarkEnd w:id="12"/>
    </w:p>
    <w:p w14:paraId="57E8FAE8" w14:textId="77777777" w:rsidR="00454F4A" w:rsidRPr="0078747E" w:rsidRDefault="00454F4A" w:rsidP="00A22E7F">
      <w:pPr>
        <w:rPr>
          <w:lang w:eastAsia="ja-JP"/>
        </w:rPr>
      </w:pPr>
      <w:r w:rsidRPr="0078747E">
        <w:rPr>
          <w:lang w:eastAsia="ja-JP"/>
        </w:rPr>
        <w:t xml:space="preserve">The Gx reference point is </w:t>
      </w:r>
      <w:r w:rsidRPr="0078747E">
        <w:rPr>
          <w:rFonts w:hint="eastAsia"/>
          <w:lang w:eastAsia="ja-JP"/>
        </w:rPr>
        <w:t xml:space="preserve">defined </w:t>
      </w:r>
      <w:r w:rsidRPr="0078747E">
        <w:rPr>
          <w:lang w:eastAsia="ja-JP"/>
        </w:rPr>
        <w:t xml:space="preserve">between the </w:t>
      </w:r>
      <w:r w:rsidRPr="00A22E7F">
        <w:rPr>
          <w:lang w:eastAsia="ja-JP"/>
        </w:rPr>
        <w:t>PCRF</w:t>
      </w:r>
      <w:r w:rsidRPr="0078747E">
        <w:rPr>
          <w:lang w:eastAsia="ja-JP"/>
        </w:rPr>
        <w:t xml:space="preserve"> and the </w:t>
      </w:r>
      <w:r w:rsidRPr="00A22E7F">
        <w:rPr>
          <w:lang w:eastAsia="ja-JP"/>
        </w:rPr>
        <w:t>PCEF</w:t>
      </w:r>
      <w:r w:rsidRPr="0078747E">
        <w:rPr>
          <w:lang w:eastAsia="ja-JP"/>
        </w:rPr>
        <w:t>. The relationships between the different functional entities involved are depicted in figure 4.1.</w:t>
      </w:r>
    </w:p>
    <w:p w14:paraId="1FEE8208" w14:textId="77777777" w:rsidR="00DC5157" w:rsidRDefault="00DC5157" w:rsidP="00DC5157">
      <w:pPr>
        <w:pStyle w:val="TH"/>
        <w:rPr>
          <w:rFonts w:eastAsia="SimSun" w:hint="eastAsia"/>
          <w:lang w:eastAsia="zh-CN"/>
        </w:rPr>
      </w:pPr>
    </w:p>
    <w:bookmarkStart w:id="13" w:name="_MON_1373724751"/>
    <w:bookmarkEnd w:id="13"/>
    <w:p w14:paraId="1BFF2807" w14:textId="77777777" w:rsidR="00454F4A" w:rsidRPr="0078747E" w:rsidRDefault="00DC5157" w:rsidP="00DC5157">
      <w:pPr>
        <w:pStyle w:val="TH"/>
      </w:pPr>
      <w:r>
        <w:rPr>
          <w:lang w:eastAsia="ja-JP"/>
        </w:rPr>
        <w:object w:dxaOrig="8744" w:dyaOrig="7589" w14:anchorId="479EBB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379pt" o:ole="">
            <v:imagedata r:id="rId10" o:title=""/>
          </v:shape>
          <o:OLEObject Type="Embed" ProgID="Word.Picture.8" ShapeID="_x0000_i1025" DrawAspect="Content" ObjectID="_1536990148" r:id="rId11"/>
        </w:object>
      </w:r>
    </w:p>
    <w:p w14:paraId="26AF5416" w14:textId="77777777" w:rsidR="00454F4A" w:rsidRPr="0078747E" w:rsidRDefault="00454F4A" w:rsidP="001647D2">
      <w:pPr>
        <w:pStyle w:val="TF"/>
        <w:rPr>
          <w:lang w:eastAsia="ja-JP"/>
        </w:rPr>
      </w:pPr>
      <w:r w:rsidRPr="0078747E">
        <w:t>Figure 4.1: Gx reference point at the Policy and Charging Control (PCC) architecture</w:t>
      </w:r>
    </w:p>
    <w:p w14:paraId="2F3984AB" w14:textId="77777777" w:rsidR="00DC5157" w:rsidRDefault="004920A0" w:rsidP="004920A0">
      <w:pPr>
        <w:pStyle w:val="NO"/>
        <w:rPr>
          <w:rFonts w:eastAsia="바탕" w:hint="eastAsia"/>
          <w:lang w:eastAsia="ko-KR"/>
        </w:rPr>
      </w:pPr>
      <w:r>
        <w:t>NOTE</w:t>
      </w:r>
      <w:r w:rsidR="00DC5157">
        <w:rPr>
          <w:rFonts w:eastAsia="바탕" w:hint="eastAsia"/>
          <w:lang w:eastAsia="ko-KR"/>
        </w:rPr>
        <w:t xml:space="preserve"> 1</w:t>
      </w:r>
      <w:r w:rsidRPr="001F6B78">
        <w:t>:</w:t>
      </w:r>
      <w:r>
        <w:tab/>
      </w:r>
      <w:r w:rsidRPr="001F6B78">
        <w:t>The details associated with the Sp reference point are not specified in this Release. The SPR’s relation to existing subscriber databases is not specified in this Release.</w:t>
      </w:r>
    </w:p>
    <w:p w14:paraId="4CA36232" w14:textId="77777777" w:rsidR="00DC5157" w:rsidRDefault="00DC5157" w:rsidP="00DC5157">
      <w:pPr>
        <w:pStyle w:val="NO"/>
        <w:rPr>
          <w:rFonts w:eastAsia="SimSun" w:hint="eastAsia"/>
          <w:lang w:eastAsia="zh-CN"/>
        </w:rPr>
      </w:pPr>
      <w:r>
        <w:rPr>
          <w:rFonts w:eastAsia="SimSun" w:hint="eastAsia"/>
          <w:lang w:eastAsia="zh-CN"/>
        </w:rPr>
        <w:t>NOTE 2:</w:t>
      </w:r>
      <w:r>
        <w:rPr>
          <w:rFonts w:eastAsia="SimSun" w:hint="eastAsia"/>
          <w:lang w:eastAsia="zh-CN"/>
        </w:rPr>
        <w:tab/>
        <w:t>PCEF is located in the Gateway node implementing the IP access to the PDN. Refer to Annexes of 3GPP TS 23.203[7] for application to specific IP-CAN types.</w:t>
      </w:r>
    </w:p>
    <w:p w14:paraId="32FAFC58" w14:textId="77777777" w:rsidR="004920A0" w:rsidRPr="001F6B78" w:rsidRDefault="00DC5157" w:rsidP="004920A0">
      <w:pPr>
        <w:pStyle w:val="NO"/>
        <w:rPr>
          <w:rFonts w:hint="eastAsia"/>
        </w:rPr>
      </w:pPr>
      <w:r>
        <w:rPr>
          <w:rFonts w:eastAsia="SimSun" w:hint="eastAsia"/>
          <w:lang w:eastAsia="zh-CN"/>
        </w:rPr>
        <w:t>NOTE 3:</w:t>
      </w:r>
      <w:r>
        <w:rPr>
          <w:rFonts w:eastAsia="SimSun" w:hint="eastAsia"/>
          <w:lang w:eastAsia="zh-CN"/>
        </w:rPr>
        <w:tab/>
        <w:t>Refer to Annexes A.5 and H.2 of 3GPP TS 23.203[7] for application of AN-Gateways.</w:t>
      </w:r>
      <w:r w:rsidR="004920A0" w:rsidRPr="001F6B78">
        <w:t xml:space="preserve"> </w:t>
      </w:r>
    </w:p>
    <w:p w14:paraId="61AF9030" w14:textId="77777777" w:rsidR="00454F4A" w:rsidRPr="0078747E" w:rsidRDefault="001647D2" w:rsidP="0078747E">
      <w:pPr>
        <w:pStyle w:val="Heading2"/>
        <w:rPr>
          <w:lang w:eastAsia="ja-JP"/>
        </w:rPr>
      </w:pPr>
      <w:bookmarkStart w:id="14" w:name="_Toc343033417"/>
      <w:r>
        <w:rPr>
          <w:lang w:eastAsia="ja-JP"/>
        </w:rPr>
        <w:t>4.3</w:t>
      </w:r>
      <w:r>
        <w:rPr>
          <w:lang w:eastAsia="ja-JP"/>
        </w:rPr>
        <w:tab/>
      </w:r>
      <w:r w:rsidR="00454F4A" w:rsidRPr="0078747E">
        <w:rPr>
          <w:lang w:eastAsia="ja-JP"/>
        </w:rPr>
        <w:t>PCC Rules</w:t>
      </w:r>
      <w:bookmarkEnd w:id="14"/>
    </w:p>
    <w:p w14:paraId="273B6193" w14:textId="77777777" w:rsidR="00454F4A" w:rsidRPr="0078747E" w:rsidRDefault="001647D2" w:rsidP="0078747E">
      <w:pPr>
        <w:pStyle w:val="Heading3"/>
      </w:pPr>
      <w:bookmarkStart w:id="15" w:name="_Toc343033418"/>
      <w:r>
        <w:t>4.3.1</w:t>
      </w:r>
      <w:r>
        <w:tab/>
      </w:r>
      <w:r w:rsidR="00454F4A" w:rsidRPr="0078747E">
        <w:t>PCC Rule Definition</w:t>
      </w:r>
      <w:bookmarkEnd w:id="15"/>
    </w:p>
    <w:p w14:paraId="2C1AF99A" w14:textId="77777777" w:rsidR="00CF2A66" w:rsidRPr="0078747E" w:rsidRDefault="00CF2A66" w:rsidP="001647D2">
      <w:r w:rsidRPr="0078747E">
        <w:t xml:space="preserve">The purpose of </w:t>
      </w:r>
      <w:r w:rsidR="001647D2">
        <w:t>the PCC rule is to:</w:t>
      </w:r>
    </w:p>
    <w:p w14:paraId="21E66170" w14:textId="77777777" w:rsidR="00CF2A66" w:rsidRPr="0078747E" w:rsidRDefault="007A4A40" w:rsidP="007A4A40">
      <w:pPr>
        <w:pStyle w:val="B1"/>
      </w:pPr>
      <w:r>
        <w:t>-</w:t>
      </w:r>
      <w:r>
        <w:tab/>
      </w:r>
      <w:r w:rsidR="00CF2A66" w:rsidRPr="0078747E">
        <w:t>Detect a packet belonging to a service data flow.</w:t>
      </w:r>
    </w:p>
    <w:p w14:paraId="1E34CD06" w14:textId="77777777" w:rsidR="00F21487" w:rsidRPr="0078747E" w:rsidRDefault="001647D2" w:rsidP="001647D2">
      <w:pPr>
        <w:pStyle w:val="B2"/>
      </w:pPr>
      <w:r>
        <w:t>-</w:t>
      </w:r>
      <w:r>
        <w:tab/>
      </w:r>
      <w:r w:rsidR="00F21487" w:rsidRPr="0078747E">
        <w:t>The service data flow filters within the PCC rule are used for the selection of downlink IP CAN bearers.</w:t>
      </w:r>
    </w:p>
    <w:p w14:paraId="6AAA0FA8" w14:textId="77777777" w:rsidR="00F21487" w:rsidRPr="0078747E" w:rsidRDefault="001647D2" w:rsidP="001647D2">
      <w:pPr>
        <w:pStyle w:val="B2"/>
      </w:pPr>
      <w:r>
        <w:t>-</w:t>
      </w:r>
      <w:r>
        <w:tab/>
      </w:r>
      <w:r w:rsidR="00F21487" w:rsidRPr="0078747E">
        <w:t>The service data flow filters within the PCC rule are used for the enforcement that uplink IP flows are transported in the correct IP CAN bearer.</w:t>
      </w:r>
    </w:p>
    <w:p w14:paraId="19278DE1" w14:textId="77777777" w:rsidR="00CF2A66" w:rsidRPr="0078747E" w:rsidRDefault="007A4A40" w:rsidP="007A4A40">
      <w:pPr>
        <w:pStyle w:val="B1"/>
      </w:pPr>
      <w:r>
        <w:t>-</w:t>
      </w:r>
      <w:r>
        <w:tab/>
      </w:r>
      <w:r w:rsidR="00CF2A66" w:rsidRPr="0078747E">
        <w:t>Identify the service the service data flow contributes to.</w:t>
      </w:r>
    </w:p>
    <w:p w14:paraId="1D7AAF28" w14:textId="77777777" w:rsidR="00CF2A66" w:rsidRPr="0078747E" w:rsidRDefault="007A4A40" w:rsidP="007A4A40">
      <w:pPr>
        <w:pStyle w:val="B1"/>
      </w:pPr>
      <w:r>
        <w:t>-</w:t>
      </w:r>
      <w:r>
        <w:tab/>
      </w:r>
      <w:r w:rsidR="00CF2A66" w:rsidRPr="0078747E">
        <w:t>Provide applicable charging parameters for a service data flow.</w:t>
      </w:r>
    </w:p>
    <w:p w14:paraId="069E50C6" w14:textId="77777777" w:rsidR="00CF2A66" w:rsidRPr="0078747E" w:rsidRDefault="007A4A40" w:rsidP="007A4A40">
      <w:pPr>
        <w:pStyle w:val="B1"/>
      </w:pPr>
      <w:r>
        <w:lastRenderedPageBreak/>
        <w:t>-</w:t>
      </w:r>
      <w:r>
        <w:tab/>
      </w:r>
      <w:r w:rsidR="00CF2A66" w:rsidRPr="0078747E">
        <w:t>Provide policy control for a service data flow.</w:t>
      </w:r>
    </w:p>
    <w:p w14:paraId="028D7B19" w14:textId="77777777" w:rsidR="00CF2A66" w:rsidRPr="0078747E" w:rsidRDefault="00CF2A66" w:rsidP="001647D2">
      <w:r w:rsidRPr="0078747E">
        <w:t xml:space="preserve">The </w:t>
      </w:r>
      <w:r w:rsidRPr="00A22E7F">
        <w:t>PCEF</w:t>
      </w:r>
      <w:r w:rsidRPr="0078747E">
        <w:t xml:space="preserve"> shall select a PCC rule for each received packet by evaluating received packets against service data flow filters of PCC rules in the order of the precedence of the PCC rules</w:t>
      </w:r>
      <w:r w:rsidR="00D44802" w:rsidRPr="0078747E">
        <w:t>.</w:t>
      </w:r>
      <w:r w:rsidRPr="0078747E">
        <w:t xml:space="preserve"> When a packet matches a service data flow filter, the packet matching process for that packet is completed, and the PCC rule for that filter shall be applied.</w:t>
      </w:r>
    </w:p>
    <w:p w14:paraId="08B82648" w14:textId="77777777" w:rsidR="000B49C8" w:rsidRPr="0078747E" w:rsidRDefault="000B49C8" w:rsidP="001647D2">
      <w:r w:rsidRPr="0078747E">
        <w:t>There are two different types of PCC rules as defined in [7]:</w:t>
      </w:r>
    </w:p>
    <w:p w14:paraId="1BA1547A" w14:textId="77777777" w:rsidR="008C0D10" w:rsidRDefault="007A4A40" w:rsidP="007A4A40">
      <w:pPr>
        <w:pStyle w:val="B1"/>
        <w:rPr>
          <w:rFonts w:eastAsia="바탕" w:hint="eastAsia"/>
          <w:lang w:eastAsia="ko-KR"/>
        </w:rPr>
      </w:pPr>
      <w:r>
        <w:t>-</w:t>
      </w:r>
      <w:r>
        <w:tab/>
      </w:r>
      <w:r w:rsidR="000B49C8" w:rsidRPr="0078747E">
        <w:t xml:space="preserve">Dynamic PCC rules. Dynamically provisioned by the </w:t>
      </w:r>
      <w:r w:rsidR="000B49C8" w:rsidRPr="00A22E7F">
        <w:t>PCRF</w:t>
      </w:r>
      <w:r w:rsidR="000B49C8" w:rsidRPr="0078747E">
        <w:t xml:space="preserve"> to the </w:t>
      </w:r>
      <w:r w:rsidR="000B49C8" w:rsidRPr="00A22E7F">
        <w:t>PCEF</w:t>
      </w:r>
      <w:r w:rsidR="000B49C8" w:rsidRPr="0078747E">
        <w:t xml:space="preserve"> via the Gx interface. These PCC rules may be either predefined or dynamically generated in the </w:t>
      </w:r>
      <w:r w:rsidR="000B49C8" w:rsidRPr="00A22E7F">
        <w:t>PCRF</w:t>
      </w:r>
      <w:r w:rsidR="000B49C8" w:rsidRPr="0078747E">
        <w:t xml:space="preserve">. </w:t>
      </w:r>
      <w:r w:rsidR="006A2CD9" w:rsidRPr="00BD3FFB">
        <w:t>Dynamic PCC rules can be</w:t>
      </w:r>
      <w:r w:rsidR="006A2CD9" w:rsidRPr="00B816FD">
        <w:t xml:space="preserve"> </w:t>
      </w:r>
      <w:r w:rsidR="006A2CD9" w:rsidRPr="00BD3FFB">
        <w:t>install</w:t>
      </w:r>
      <w:r w:rsidR="006A2CD9" w:rsidRPr="00BD3FFB">
        <w:rPr>
          <w:rFonts w:eastAsia="MS Mincho" w:hint="eastAsia"/>
        </w:rPr>
        <w:t>ed,</w:t>
      </w:r>
      <w:r w:rsidR="006A2CD9" w:rsidRPr="00B816FD">
        <w:t xml:space="preserve"> modifi</w:t>
      </w:r>
      <w:r w:rsidR="006A2CD9" w:rsidRPr="00BD3FFB">
        <w:rPr>
          <w:rFonts w:eastAsia="MS Mincho" w:hint="eastAsia"/>
        </w:rPr>
        <w:t>ed</w:t>
      </w:r>
      <w:r w:rsidR="006A2CD9" w:rsidRPr="00BD3FFB">
        <w:t xml:space="preserve"> </w:t>
      </w:r>
      <w:r w:rsidR="006A2CD9" w:rsidRPr="00BD3FFB">
        <w:rPr>
          <w:rFonts w:eastAsia="MS Mincho" w:hint="eastAsia"/>
        </w:rPr>
        <w:t>and r</w:t>
      </w:r>
      <w:r w:rsidR="006A2CD9">
        <w:t>emov</w:t>
      </w:r>
      <w:r w:rsidR="006A2CD9" w:rsidRPr="00BD3FFB">
        <w:rPr>
          <w:rFonts w:eastAsia="MS Mincho" w:hint="eastAsia"/>
        </w:rPr>
        <w:t>ed</w:t>
      </w:r>
      <w:r w:rsidR="006A2CD9" w:rsidRPr="00BD3FFB">
        <w:t xml:space="preserve"> </w:t>
      </w:r>
      <w:r w:rsidR="006A2CD9" w:rsidRPr="00BD3FFB">
        <w:rPr>
          <w:rFonts w:eastAsia="MS Mincho" w:hint="eastAsia"/>
        </w:rPr>
        <w:t>a</w:t>
      </w:r>
      <w:r w:rsidR="006A2CD9" w:rsidRPr="00BD3FFB">
        <w:t>t any time.</w:t>
      </w:r>
    </w:p>
    <w:p w14:paraId="17329F42" w14:textId="77777777" w:rsidR="000B49C8" w:rsidRPr="0078747E" w:rsidRDefault="007A4A40" w:rsidP="007A4A40">
      <w:pPr>
        <w:pStyle w:val="B1"/>
      </w:pPr>
      <w:r>
        <w:t>-</w:t>
      </w:r>
      <w:r>
        <w:tab/>
      </w:r>
      <w:r w:rsidR="000B49C8" w:rsidRPr="0078747E">
        <w:t xml:space="preserve">Predefined PCC rules. Preconfigured in the </w:t>
      </w:r>
      <w:r w:rsidR="000B49C8" w:rsidRPr="00A22E7F">
        <w:t>PCEF</w:t>
      </w:r>
      <w:r w:rsidR="000B49C8" w:rsidRPr="0078747E">
        <w:t xml:space="preserve">. Predefined PCC rules can be activated or deactivated by the </w:t>
      </w:r>
      <w:r w:rsidR="000B49C8" w:rsidRPr="00A22E7F">
        <w:t>PCRF</w:t>
      </w:r>
      <w:r w:rsidR="000B49C8" w:rsidRPr="0078747E">
        <w:t xml:space="preserve"> at any time. Predefined PCC rules within the </w:t>
      </w:r>
      <w:r w:rsidR="000B49C8" w:rsidRPr="00A22E7F">
        <w:t>PCEF</w:t>
      </w:r>
      <w:r w:rsidR="000B49C8" w:rsidRPr="0078747E">
        <w:t xml:space="preserve"> may be grouped allowing the </w:t>
      </w:r>
      <w:r w:rsidR="000B49C8" w:rsidRPr="00A22E7F">
        <w:t>PCRF</w:t>
      </w:r>
      <w:r w:rsidR="000B49C8" w:rsidRPr="0078747E">
        <w:t xml:space="preserve"> to dynamically activate a set of PCC rules over the Gx reference point.</w:t>
      </w:r>
    </w:p>
    <w:p w14:paraId="0C14747E" w14:textId="77777777" w:rsidR="00CF2A66" w:rsidRPr="0078747E" w:rsidRDefault="000B49C8" w:rsidP="007A3F19">
      <w:pPr>
        <w:pStyle w:val="NO"/>
      </w:pPr>
      <w:r w:rsidRPr="0078747E">
        <w:t>NOTE:</w:t>
      </w:r>
      <w:r w:rsidRPr="0078747E">
        <w:tab/>
        <w:t xml:space="preserve">The operator may define a predefined PCC rule, to be activated by the </w:t>
      </w:r>
      <w:r w:rsidRPr="00A22E7F">
        <w:t>PCEF</w:t>
      </w:r>
      <w:r w:rsidRPr="0078747E">
        <w:t xml:space="preserve">. Such a predefined rule is not explicitly known in the </w:t>
      </w:r>
      <w:r w:rsidRPr="00A22E7F">
        <w:t>PCRF</w:t>
      </w:r>
      <w:r w:rsidRPr="0078747E">
        <w:t>.</w:t>
      </w:r>
    </w:p>
    <w:p w14:paraId="07C5C8E0" w14:textId="77777777" w:rsidR="00CF2A66" w:rsidRPr="0078747E" w:rsidRDefault="00CF2A66" w:rsidP="001647D2">
      <w:r w:rsidRPr="0078747E">
        <w:t>A PCC rule consists of:</w:t>
      </w:r>
    </w:p>
    <w:p w14:paraId="49B7F2F5" w14:textId="77777777" w:rsidR="00CF2A66" w:rsidRPr="0078747E" w:rsidRDefault="007A4A40" w:rsidP="007A4A40">
      <w:pPr>
        <w:pStyle w:val="B1"/>
      </w:pPr>
      <w:r>
        <w:t>-</w:t>
      </w:r>
      <w:r>
        <w:tab/>
      </w:r>
      <w:r w:rsidR="001647D2">
        <w:t>a rule name;</w:t>
      </w:r>
    </w:p>
    <w:p w14:paraId="30F07E54" w14:textId="77777777" w:rsidR="00CF2A66" w:rsidRPr="0078747E" w:rsidRDefault="007A4A40" w:rsidP="007A4A40">
      <w:pPr>
        <w:pStyle w:val="B1"/>
      </w:pPr>
      <w:r>
        <w:t>-</w:t>
      </w:r>
      <w:r>
        <w:tab/>
      </w:r>
      <w:r w:rsidR="001647D2">
        <w:t>service identifier;</w:t>
      </w:r>
    </w:p>
    <w:p w14:paraId="152B2C18" w14:textId="77777777" w:rsidR="00CF2A66" w:rsidRDefault="007A4A40" w:rsidP="007A4A40">
      <w:pPr>
        <w:pStyle w:val="B1"/>
      </w:pPr>
      <w:r>
        <w:t>-</w:t>
      </w:r>
      <w:r>
        <w:tab/>
      </w:r>
      <w:r w:rsidR="001647D2">
        <w:t>service data flow filter(s);</w:t>
      </w:r>
    </w:p>
    <w:p w14:paraId="34474473" w14:textId="77777777" w:rsidR="00A65D54" w:rsidRPr="0078747E" w:rsidRDefault="00A65D54" w:rsidP="007A4A40">
      <w:pPr>
        <w:pStyle w:val="B1"/>
      </w:pPr>
      <w:r>
        <w:t>-</w:t>
      </w:r>
      <w:r>
        <w:tab/>
        <w:t>precedence;</w:t>
      </w:r>
    </w:p>
    <w:p w14:paraId="2D19BE4E" w14:textId="77777777" w:rsidR="00CF2A66" w:rsidRPr="0078747E" w:rsidRDefault="007A4A40" w:rsidP="007A4A40">
      <w:pPr>
        <w:pStyle w:val="B1"/>
      </w:pPr>
      <w:r>
        <w:t>-</w:t>
      </w:r>
      <w:r>
        <w:tab/>
      </w:r>
      <w:r w:rsidR="001647D2">
        <w:t>gate status;</w:t>
      </w:r>
    </w:p>
    <w:p w14:paraId="4FA67799" w14:textId="77777777" w:rsidR="00CF2A66" w:rsidRPr="0078747E" w:rsidRDefault="007A4A40" w:rsidP="007A4A40">
      <w:pPr>
        <w:pStyle w:val="B1"/>
      </w:pPr>
      <w:r>
        <w:t>-</w:t>
      </w:r>
      <w:r>
        <w:tab/>
      </w:r>
      <w:r w:rsidR="001647D2">
        <w:t>QoS parameters;</w:t>
      </w:r>
    </w:p>
    <w:p w14:paraId="40470A70" w14:textId="77777777" w:rsidR="00CF2A66" w:rsidRPr="0078747E" w:rsidRDefault="007A4A40" w:rsidP="007A4A40">
      <w:pPr>
        <w:pStyle w:val="B1"/>
      </w:pPr>
      <w:r>
        <w:t>-</w:t>
      </w:r>
      <w:r>
        <w:tab/>
      </w:r>
      <w:r w:rsidR="00CF2A66" w:rsidRPr="0078747E">
        <w:t>ch</w:t>
      </w:r>
      <w:r w:rsidR="001647D2">
        <w:t>arging key (i.e. rating group);</w:t>
      </w:r>
    </w:p>
    <w:p w14:paraId="00684D13" w14:textId="77777777" w:rsidR="00CF2A66" w:rsidRPr="0078747E" w:rsidRDefault="007A4A40" w:rsidP="007A4A40">
      <w:pPr>
        <w:pStyle w:val="B1"/>
      </w:pPr>
      <w:r>
        <w:t>-</w:t>
      </w:r>
      <w:r>
        <w:tab/>
      </w:r>
      <w:r w:rsidR="00CF2A66" w:rsidRPr="0078747E">
        <w:t>other charging paramete</w:t>
      </w:r>
      <w:r w:rsidR="001647D2">
        <w:t>rs.</w:t>
      </w:r>
    </w:p>
    <w:p w14:paraId="3C6171F9" w14:textId="77777777" w:rsidR="00CF2A66" w:rsidRPr="0078747E" w:rsidRDefault="00CF2A66" w:rsidP="001647D2">
      <w:r w:rsidRPr="0078747E">
        <w:t>The rule name shall be used to reference a PCC rule in the communication</w:t>
      </w:r>
      <w:r w:rsidR="001647D2">
        <w:t xml:space="preserve"> between the </w:t>
      </w:r>
      <w:r w:rsidR="001647D2" w:rsidRPr="00A22E7F">
        <w:t>PCEF</w:t>
      </w:r>
      <w:r w:rsidR="001647D2">
        <w:t xml:space="preserve"> and the </w:t>
      </w:r>
      <w:r w:rsidR="001647D2" w:rsidRPr="00A22E7F">
        <w:t>PCRF</w:t>
      </w:r>
      <w:r w:rsidR="001647D2">
        <w:t>.</w:t>
      </w:r>
    </w:p>
    <w:p w14:paraId="015E2D69" w14:textId="77777777" w:rsidR="00CF2A66" w:rsidRPr="0078747E" w:rsidRDefault="00CF2A66" w:rsidP="001647D2">
      <w:r w:rsidRPr="0078747E">
        <w:t>The service identifier shall be used to identify the service or the service component th</w:t>
      </w:r>
      <w:r w:rsidR="001647D2">
        <w:t>e service data flow relates to.</w:t>
      </w:r>
    </w:p>
    <w:p w14:paraId="1500CFBE" w14:textId="77777777" w:rsidR="00CF2A66" w:rsidRPr="0051706B" w:rsidRDefault="00CF2A66" w:rsidP="001647D2">
      <w:pPr>
        <w:rPr>
          <w:rFonts w:eastAsia="바탕" w:hint="eastAsia"/>
          <w:lang w:eastAsia="ko-KR"/>
        </w:rPr>
      </w:pPr>
      <w:r w:rsidRPr="0078747E">
        <w:t>The service flow filter(s) shall be used to select the traf</w:t>
      </w:r>
      <w:r w:rsidR="001647D2">
        <w:t>fic for which the rule applies.</w:t>
      </w:r>
      <w:r w:rsidR="0051706B">
        <w:rPr>
          <w:rFonts w:eastAsia="바탕" w:hint="eastAsia"/>
          <w:lang w:eastAsia="ko-KR"/>
        </w:rPr>
        <w:t xml:space="preserve"> </w:t>
      </w:r>
      <w:r w:rsidR="0051706B">
        <w:t>It shall be possible to define wildcarded service data flow filter(s), both for the dynamic and predefined PCC rules.</w:t>
      </w:r>
    </w:p>
    <w:p w14:paraId="5B2E6126" w14:textId="77777777" w:rsidR="00CF2A66" w:rsidRPr="0078747E" w:rsidRDefault="00CF2A66" w:rsidP="001647D2">
      <w:r w:rsidRPr="0078747E">
        <w:t>The gate status indicates whether the service data flow, detected by the service data flow filter(s), may pass (gate is open) or shall be discarded (gate is closed) in uplink and/or in downlink d</w:t>
      </w:r>
      <w:r w:rsidR="001647D2">
        <w:t>irection.</w:t>
      </w:r>
    </w:p>
    <w:p w14:paraId="1D51CBD5" w14:textId="77777777" w:rsidR="00CF2A66" w:rsidRPr="0078747E" w:rsidRDefault="00CF2A66" w:rsidP="001647D2">
      <w:r w:rsidRPr="0078747E">
        <w:t>The QoS information includes the QoS class identifier (authorized QoS class for the service data flow</w:t>
      </w:r>
      <w:r w:rsidR="00D44802" w:rsidRPr="0078747E">
        <w:t>)</w:t>
      </w:r>
      <w:r w:rsidR="00D44802" w:rsidRPr="000A1821">
        <w:t>,</w:t>
      </w:r>
      <w:r w:rsidR="000A1821">
        <w:t xml:space="preserve"> the Allocation and Retention Priority</w:t>
      </w:r>
      <w:r w:rsidR="000A1821" w:rsidRPr="0078747E">
        <w:t xml:space="preserve"> </w:t>
      </w:r>
      <w:r w:rsidR="000A1821">
        <w:t>(ARP)</w:t>
      </w:r>
      <w:r w:rsidRPr="0078747E">
        <w:t xml:space="preserve"> and authorized bi</w:t>
      </w:r>
      <w:r w:rsidR="001647D2">
        <w:t>trates for uplink and downlink.</w:t>
      </w:r>
    </w:p>
    <w:p w14:paraId="66055E14" w14:textId="77777777" w:rsidR="00CF2A66" w:rsidRPr="0078747E" w:rsidRDefault="00CF2A66" w:rsidP="001647D2">
      <w:r w:rsidRPr="0078747E">
        <w:t xml:space="preserve">The charging parameters define whether online and offline charging interfaces are used, what is to be metered in offline charging, on what level the </w:t>
      </w:r>
      <w:r w:rsidRPr="00A22E7F">
        <w:t>PCEF</w:t>
      </w:r>
      <w:r w:rsidRPr="0078747E">
        <w:t xml:space="preserve"> shall report the</w:t>
      </w:r>
      <w:r w:rsidR="001647D2">
        <w:t xml:space="preserve"> usage related to the rule, etc.</w:t>
      </w:r>
    </w:p>
    <w:p w14:paraId="76F70BD7" w14:textId="77777777" w:rsidR="00A65D54" w:rsidRDefault="00CF2A66" w:rsidP="001647D2">
      <w:r w:rsidRPr="0078747E">
        <w:t xml:space="preserve">For different PCC rules with overlapping service data flow filter, the precedence of the rule determines which of these rules is applicable. </w:t>
      </w:r>
      <w:r w:rsidR="00A65D54" w:rsidRPr="00A65D54">
        <w:t>When a dynamic PCC rule and a predefined PCC rule have the same precedence, the dynamic PCC rule ta</w:t>
      </w:r>
      <w:r w:rsidR="00A65D54">
        <w:t>kes precedence.</w:t>
      </w:r>
    </w:p>
    <w:p w14:paraId="7E8E2A7E" w14:textId="77777777" w:rsidR="00CF2A66" w:rsidRPr="0078747E" w:rsidRDefault="00CF2A66" w:rsidP="001647D2">
      <w:r w:rsidRPr="0078747E">
        <w:t xml:space="preserve">PCC rule also includes Application Function record information for enabling charging correlation between the application and bearer layer if the </w:t>
      </w:r>
      <w:r w:rsidRPr="00A22E7F">
        <w:t>AF</w:t>
      </w:r>
      <w:r w:rsidRPr="0078747E">
        <w:t xml:space="preserve"> has provided this information via the Rx interface. For IMS this includes the IMS Charging Identifier (ICID) and flow identifiers.</w:t>
      </w:r>
    </w:p>
    <w:p w14:paraId="2F01197D" w14:textId="77777777" w:rsidR="00454F4A" w:rsidRPr="0078747E" w:rsidRDefault="00454F4A" w:rsidP="0078747E">
      <w:pPr>
        <w:pStyle w:val="Heading3"/>
      </w:pPr>
      <w:bookmarkStart w:id="16" w:name="_Toc343033419"/>
      <w:r w:rsidRPr="0078747E">
        <w:t>4.3.2</w:t>
      </w:r>
      <w:r w:rsidRPr="0078747E">
        <w:tab/>
        <w:t>Operations on PCC Rules</w:t>
      </w:r>
      <w:bookmarkEnd w:id="16"/>
    </w:p>
    <w:p w14:paraId="583B91AC" w14:textId="77777777" w:rsidR="00AC6D32" w:rsidRDefault="00AC6D32" w:rsidP="00AC6D32">
      <w:r>
        <w:t>For dynamic PCC rules, the following operations are available:</w:t>
      </w:r>
    </w:p>
    <w:p w14:paraId="00505558" w14:textId="77777777" w:rsidR="00AC6D32" w:rsidRPr="00EA319F" w:rsidRDefault="00EA319F" w:rsidP="00EA319F">
      <w:pPr>
        <w:pStyle w:val="B1"/>
      </w:pPr>
      <w:r>
        <w:t>-</w:t>
      </w:r>
      <w:r>
        <w:tab/>
      </w:r>
      <w:r w:rsidR="00AC6D32" w:rsidRPr="00EA319F">
        <w:t>Installation: to provision a PCC rules that has not been already provisioned.</w:t>
      </w:r>
    </w:p>
    <w:p w14:paraId="24E6CCFD" w14:textId="77777777" w:rsidR="00AC6D32" w:rsidRPr="00EA319F" w:rsidRDefault="00EA319F" w:rsidP="00EA319F">
      <w:pPr>
        <w:pStyle w:val="B1"/>
      </w:pPr>
      <w:r>
        <w:lastRenderedPageBreak/>
        <w:t>-</w:t>
      </w:r>
      <w:r>
        <w:tab/>
      </w:r>
      <w:r w:rsidR="00AC6D32" w:rsidRPr="00EA319F">
        <w:t>Modification: to modify a PCC rule already installed.</w:t>
      </w:r>
    </w:p>
    <w:p w14:paraId="4552CC58" w14:textId="77777777" w:rsidR="00AC6D32" w:rsidRPr="00EA319F" w:rsidRDefault="00EA319F" w:rsidP="00EA319F">
      <w:pPr>
        <w:pStyle w:val="B1"/>
      </w:pPr>
      <w:r>
        <w:t>-</w:t>
      </w:r>
      <w:r>
        <w:tab/>
      </w:r>
      <w:r w:rsidR="00AC6D32" w:rsidRPr="00EA319F">
        <w:t>Removal: to remove a PCC rule already installed.</w:t>
      </w:r>
    </w:p>
    <w:p w14:paraId="14762A4E" w14:textId="77777777" w:rsidR="00AC6D32" w:rsidRDefault="00AC6D32" w:rsidP="00AC6D32">
      <w:r>
        <w:t>For predefined PCC rules, the following operations are available:</w:t>
      </w:r>
    </w:p>
    <w:p w14:paraId="1441C01D" w14:textId="77777777" w:rsidR="00AC6D32" w:rsidRPr="00EA319F" w:rsidRDefault="00EA319F" w:rsidP="00EA319F">
      <w:pPr>
        <w:pStyle w:val="B1"/>
      </w:pPr>
      <w:r>
        <w:t>-</w:t>
      </w:r>
      <w:r>
        <w:tab/>
      </w:r>
      <w:r w:rsidR="00AC6D32" w:rsidRPr="00EA319F">
        <w:t>Activation: to allow the PCC rule being active.</w:t>
      </w:r>
    </w:p>
    <w:p w14:paraId="3973E0D7" w14:textId="77777777" w:rsidR="00AC6D32" w:rsidRPr="00EA319F" w:rsidRDefault="00EA319F" w:rsidP="00EA319F">
      <w:pPr>
        <w:pStyle w:val="B1"/>
      </w:pPr>
      <w:r>
        <w:t>-</w:t>
      </w:r>
      <w:r>
        <w:tab/>
      </w:r>
      <w:r w:rsidR="00AC6D32" w:rsidRPr="00EA319F">
        <w:t>Deactivation: to disallow the PCC rule.</w:t>
      </w:r>
    </w:p>
    <w:p w14:paraId="2D857CCF" w14:textId="77777777" w:rsidR="00AC6D32" w:rsidRPr="00915352" w:rsidRDefault="00AC6D32" w:rsidP="00915352">
      <w:r w:rsidRPr="00915352">
        <w:t>The procedures to perform these operations are further described in clause 4.5.2.</w:t>
      </w:r>
    </w:p>
    <w:p w14:paraId="7511EFD5" w14:textId="77777777" w:rsidR="00454F4A" w:rsidRPr="0078747E" w:rsidRDefault="00454F4A" w:rsidP="0078747E">
      <w:pPr>
        <w:pStyle w:val="Heading2"/>
      </w:pPr>
      <w:bookmarkStart w:id="17" w:name="_Toc343033420"/>
      <w:r w:rsidRPr="0078747E">
        <w:rPr>
          <w:lang w:eastAsia="ja-JP"/>
        </w:rPr>
        <w:t>4.4</w:t>
      </w:r>
      <w:r w:rsidRPr="0078747E">
        <w:rPr>
          <w:lang w:eastAsia="ja-JP"/>
        </w:rPr>
        <w:tab/>
      </w:r>
      <w:r w:rsidRPr="0078747E">
        <w:t>Functional elements</w:t>
      </w:r>
      <w:bookmarkEnd w:id="17"/>
    </w:p>
    <w:p w14:paraId="4C2AA807" w14:textId="77777777" w:rsidR="00454F4A" w:rsidRPr="0078747E" w:rsidRDefault="00454F4A" w:rsidP="0078747E">
      <w:pPr>
        <w:pStyle w:val="Heading3"/>
        <w:rPr>
          <w:lang w:eastAsia="ja-JP"/>
        </w:rPr>
      </w:pPr>
      <w:bookmarkStart w:id="18" w:name="_Toc343033421"/>
      <w:r w:rsidRPr="0078747E">
        <w:rPr>
          <w:lang w:eastAsia="ja-JP"/>
        </w:rPr>
        <w:t>4.4.1</w:t>
      </w:r>
      <w:r w:rsidRPr="0078747E">
        <w:rPr>
          <w:lang w:eastAsia="ja-JP"/>
        </w:rPr>
        <w:tab/>
      </w:r>
      <w:r w:rsidRPr="00A22E7F">
        <w:t>PCRF</w:t>
      </w:r>
      <w:bookmarkEnd w:id="18"/>
    </w:p>
    <w:p w14:paraId="1B7CF2E1" w14:textId="77777777" w:rsidR="00454F4A" w:rsidRPr="0078747E" w:rsidRDefault="00454F4A" w:rsidP="001647D2">
      <w:r w:rsidRPr="0078747E">
        <w:t xml:space="preserve">The </w:t>
      </w:r>
      <w:r w:rsidRPr="00A22E7F">
        <w:t>PCRF</w:t>
      </w:r>
      <w:r w:rsidRPr="0078747E">
        <w:t xml:space="preserve"> (Policy Control and Charging Rules Function) is a functional element that encompasses policy control decision and flow based charging control functionalities. These 2 functionalities are the heritage of the release 6 logical entities PDF and CRF respectively. The </w:t>
      </w:r>
      <w:r w:rsidRPr="00A22E7F">
        <w:t>PCRF</w:t>
      </w:r>
      <w:r w:rsidRPr="0078747E">
        <w:t xml:space="preserve"> provides network control regarding the service data flow detection, gating, QoS and flow based charging (except credit management) towards the </w:t>
      </w:r>
      <w:r w:rsidRPr="00A22E7F">
        <w:t>PCEF</w:t>
      </w:r>
      <w:r w:rsidRPr="0078747E">
        <w:t xml:space="preserve">. The </w:t>
      </w:r>
      <w:r w:rsidRPr="00A22E7F">
        <w:t>PCRF</w:t>
      </w:r>
      <w:r w:rsidRPr="0078747E">
        <w:t xml:space="preserve"> receives session and media related information from the </w:t>
      </w:r>
      <w:r w:rsidRPr="00A22E7F">
        <w:t>AF</w:t>
      </w:r>
      <w:r w:rsidRPr="0078747E">
        <w:t xml:space="preserve"> and informs </w:t>
      </w:r>
      <w:r w:rsidRPr="00A22E7F">
        <w:t>AF</w:t>
      </w:r>
      <w:r w:rsidRPr="0078747E">
        <w:t xml:space="preserve"> of traffic plane events.</w:t>
      </w:r>
    </w:p>
    <w:p w14:paraId="237E6F84" w14:textId="77777777" w:rsidR="00454F4A" w:rsidRPr="0078747E" w:rsidRDefault="00454F4A" w:rsidP="001647D2">
      <w:r w:rsidRPr="0078747E">
        <w:t xml:space="preserve">The </w:t>
      </w:r>
      <w:r w:rsidRPr="00A22E7F">
        <w:t>PCRF</w:t>
      </w:r>
      <w:r w:rsidRPr="0078747E">
        <w:t xml:space="preserve"> shall provision PCC Rules to the </w:t>
      </w:r>
      <w:r w:rsidRPr="00A22E7F">
        <w:t>PCEF</w:t>
      </w:r>
      <w:r w:rsidRPr="0078747E">
        <w:t xml:space="preserve"> via the Gx reference point. </w:t>
      </w:r>
      <w:r w:rsidR="00193C9F">
        <w:t>Particularities for the Gxx reference point are specified in clause 4a.4.1.</w:t>
      </w:r>
    </w:p>
    <w:p w14:paraId="4488E342" w14:textId="77777777" w:rsidR="000B49C8" w:rsidRPr="0078747E" w:rsidRDefault="000B49C8" w:rsidP="001647D2">
      <w:pPr>
        <w:rPr>
          <w:lang w:eastAsia="ja-JP"/>
        </w:rPr>
      </w:pPr>
      <w:r w:rsidRPr="0078747E">
        <w:rPr>
          <w:lang w:eastAsia="ja-JP"/>
        </w:rPr>
        <w:t xml:space="preserve">The </w:t>
      </w:r>
      <w:r w:rsidRPr="00A22E7F">
        <w:rPr>
          <w:lang w:eastAsia="ja-JP"/>
        </w:rPr>
        <w:t>PCRF</w:t>
      </w:r>
      <w:r w:rsidRPr="0078747E">
        <w:rPr>
          <w:lang w:eastAsia="ja-JP"/>
        </w:rPr>
        <w:t xml:space="preserve"> PCC Rule decisions may be based on one or more of the following:</w:t>
      </w:r>
    </w:p>
    <w:p w14:paraId="52833FAE" w14:textId="77777777" w:rsidR="000B49C8" w:rsidRPr="0078747E" w:rsidRDefault="00035616" w:rsidP="00035616">
      <w:pPr>
        <w:pStyle w:val="B1"/>
        <w:rPr>
          <w:lang w:eastAsia="ja-JP"/>
        </w:rPr>
      </w:pPr>
      <w:r>
        <w:rPr>
          <w:lang w:eastAsia="ja-JP"/>
        </w:rPr>
        <w:t>-</w:t>
      </w:r>
      <w:r>
        <w:rPr>
          <w:lang w:eastAsia="ja-JP"/>
        </w:rPr>
        <w:tab/>
      </w:r>
      <w:r w:rsidR="000B49C8" w:rsidRPr="0078747E">
        <w:rPr>
          <w:lang w:eastAsia="ja-JP"/>
        </w:rPr>
        <w:t xml:space="preserve">Information obtained from the </w:t>
      </w:r>
      <w:r w:rsidR="000B49C8" w:rsidRPr="00A22E7F">
        <w:rPr>
          <w:lang w:eastAsia="ja-JP"/>
        </w:rPr>
        <w:t>AF</w:t>
      </w:r>
      <w:r w:rsidR="000B49C8" w:rsidRPr="0078747E">
        <w:rPr>
          <w:lang w:eastAsia="ja-JP"/>
        </w:rPr>
        <w:t xml:space="preserve"> via the Rx reference point, e.g. the session, media and </w:t>
      </w:r>
      <w:r w:rsidR="00D44802" w:rsidRPr="0078747E">
        <w:rPr>
          <w:lang w:eastAsia="ja-JP"/>
        </w:rPr>
        <w:t>subscriber related</w:t>
      </w:r>
      <w:r w:rsidR="000B49C8" w:rsidRPr="0078747E">
        <w:rPr>
          <w:lang w:eastAsia="ja-JP"/>
        </w:rPr>
        <w:t xml:space="preserve"> information</w:t>
      </w:r>
      <w:r w:rsidR="001647D2">
        <w:rPr>
          <w:lang w:eastAsia="ja-JP"/>
        </w:rPr>
        <w:t>.</w:t>
      </w:r>
    </w:p>
    <w:p w14:paraId="102ED4D9" w14:textId="77777777" w:rsidR="000B49C8" w:rsidRPr="0078747E" w:rsidRDefault="00035616" w:rsidP="00035616">
      <w:pPr>
        <w:pStyle w:val="B1"/>
      </w:pPr>
      <w:r>
        <w:t>-</w:t>
      </w:r>
      <w:r>
        <w:tab/>
      </w:r>
      <w:r w:rsidR="000B49C8" w:rsidRPr="0078747E">
        <w:t xml:space="preserve">Information obtained from the </w:t>
      </w:r>
      <w:r w:rsidR="000B49C8" w:rsidRPr="00A22E7F">
        <w:t>PCEF</w:t>
      </w:r>
      <w:r w:rsidR="000B49C8" w:rsidRPr="0078747E">
        <w:t xml:space="preserve"> via the Gx reference point, e.g. IP-CAN bearer attributes, request type and subscriber related information</w:t>
      </w:r>
      <w:r w:rsidR="001647D2">
        <w:t>.</w:t>
      </w:r>
    </w:p>
    <w:p w14:paraId="6FA84C1D" w14:textId="77777777" w:rsidR="000B49C8" w:rsidRPr="0078747E" w:rsidRDefault="00035616" w:rsidP="00035616">
      <w:pPr>
        <w:pStyle w:val="B1"/>
        <w:rPr>
          <w:lang w:eastAsia="ja-JP"/>
        </w:rPr>
      </w:pPr>
      <w:r>
        <w:t>-</w:t>
      </w:r>
      <w:r>
        <w:tab/>
      </w:r>
      <w:r w:rsidR="000B49C8" w:rsidRPr="0078747E">
        <w:t xml:space="preserve">Information obtained from the </w:t>
      </w:r>
      <w:r w:rsidR="00D44802" w:rsidRPr="0078747E">
        <w:t>SPR via</w:t>
      </w:r>
      <w:r w:rsidR="000B49C8" w:rsidRPr="0078747E">
        <w:t xml:space="preserve"> the Sp reference point, e.g. subsc</w:t>
      </w:r>
      <w:r w:rsidR="001647D2">
        <w:t>riber and service related data.</w:t>
      </w:r>
    </w:p>
    <w:p w14:paraId="267CF916" w14:textId="77777777" w:rsidR="004920A0" w:rsidRPr="001F6B78" w:rsidRDefault="004920A0" w:rsidP="004920A0">
      <w:pPr>
        <w:pStyle w:val="NO"/>
        <w:rPr>
          <w:rFonts w:hint="eastAsia"/>
        </w:rPr>
      </w:pPr>
      <w:r>
        <w:t>NOTE</w:t>
      </w:r>
      <w:r w:rsidRPr="001F6B78">
        <w:t>:</w:t>
      </w:r>
      <w:r>
        <w:tab/>
      </w:r>
      <w:r w:rsidRPr="001F6B78">
        <w:t xml:space="preserve">The details associated with the Sp reference point are not specified in this Release. The SPR’s relation to existing subscriber databases is not specified in this Release. </w:t>
      </w:r>
    </w:p>
    <w:p w14:paraId="236C80E8" w14:textId="77777777" w:rsidR="00193C9F" w:rsidRPr="00EA319F" w:rsidRDefault="00EA319F" w:rsidP="00EA319F">
      <w:pPr>
        <w:pStyle w:val="B1"/>
      </w:pPr>
      <w:r>
        <w:t>-</w:t>
      </w:r>
      <w:r>
        <w:tab/>
      </w:r>
      <w:r w:rsidR="00193C9F" w:rsidRPr="00EA319F">
        <w:t>Information obtained from the BBERF via the Gxx reference point.</w:t>
      </w:r>
    </w:p>
    <w:p w14:paraId="149A1BCD" w14:textId="77777777" w:rsidR="000B49C8" w:rsidRPr="00EA319F" w:rsidRDefault="00035616" w:rsidP="00EA319F">
      <w:pPr>
        <w:pStyle w:val="B1"/>
      </w:pPr>
      <w:r w:rsidRPr="00EA319F">
        <w:t>-</w:t>
      </w:r>
      <w:r w:rsidRPr="00EA319F">
        <w:tab/>
      </w:r>
      <w:r w:rsidR="000B49C8" w:rsidRPr="00EA319F">
        <w:t>Own PCRF pre-configured information</w:t>
      </w:r>
      <w:r w:rsidR="001647D2" w:rsidRPr="00EA319F">
        <w:t>.</w:t>
      </w:r>
    </w:p>
    <w:p w14:paraId="772940F1" w14:textId="77777777" w:rsidR="00FF4973" w:rsidRDefault="00FF4973" w:rsidP="001647D2">
      <w:pPr>
        <w:rPr>
          <w:rFonts w:eastAsia="바탕" w:hint="eastAsia"/>
          <w:lang w:eastAsia="ko-KR"/>
        </w:rPr>
      </w:pPr>
      <w:r>
        <w:t xml:space="preserve">If the information from the PCEF contains traffic mapping information </w:t>
      </w:r>
      <w:r w:rsidRPr="00124F30">
        <w:t xml:space="preserve">not matching any </w:t>
      </w:r>
      <w:r w:rsidRPr="00124F30">
        <w:rPr>
          <w:lang w:eastAsia="ja-JP"/>
        </w:rPr>
        <w:t>service</w:t>
      </w:r>
      <w:r>
        <w:rPr>
          <w:lang w:eastAsia="ja-JP"/>
        </w:rPr>
        <w:t xml:space="preserve"> data flow filter known to the PCRF,</w:t>
      </w:r>
      <w:r>
        <w:t xml:space="preserve"> and the PCRF allows the UE to request enhanced QoS for services not known to the PCRF, the PCRF shall add this traffic mapping information as service data flow filters to the corresponding authorized PCC Rule. The PCRF may wildcard missing filter parameters, e.g. missing uplink TFT address and port information in case of GPRS. </w:t>
      </w:r>
    </w:p>
    <w:p w14:paraId="04AD439B" w14:textId="77777777" w:rsidR="00454F4A" w:rsidRPr="0078747E" w:rsidRDefault="00454F4A" w:rsidP="001647D2">
      <w:r w:rsidRPr="0078747E">
        <w:rPr>
          <w:lang w:eastAsia="ja-JP"/>
        </w:rPr>
        <w:t xml:space="preserve">The </w:t>
      </w:r>
      <w:r w:rsidRPr="00A22E7F">
        <w:rPr>
          <w:lang w:eastAsia="ja-JP"/>
        </w:rPr>
        <w:t>PCRF</w:t>
      </w:r>
      <w:r w:rsidRPr="0078747E">
        <w:rPr>
          <w:lang w:eastAsia="ja-JP"/>
        </w:rPr>
        <w:t xml:space="preserve"> shall report events to the </w:t>
      </w:r>
      <w:r w:rsidRPr="00A22E7F">
        <w:rPr>
          <w:lang w:eastAsia="ja-JP"/>
        </w:rPr>
        <w:t>AF</w:t>
      </w:r>
      <w:r w:rsidRPr="0078747E">
        <w:rPr>
          <w:lang w:eastAsia="ja-JP"/>
        </w:rPr>
        <w:t xml:space="preserve"> via the Rx reference point.</w:t>
      </w:r>
    </w:p>
    <w:p w14:paraId="06075413" w14:textId="77777777" w:rsidR="00416894" w:rsidRPr="00E236CE" w:rsidRDefault="00454F4A" w:rsidP="001647D2">
      <w:pPr>
        <w:rPr>
          <w:rFonts w:eastAsia="바탕" w:hint="eastAsia"/>
        </w:rPr>
      </w:pPr>
      <w:r w:rsidRPr="0078747E">
        <w:t xml:space="preserve">The </w:t>
      </w:r>
      <w:r w:rsidRPr="00A22E7F">
        <w:t>PCRF</w:t>
      </w:r>
      <w:r w:rsidRPr="0078747E">
        <w:t xml:space="preserve"> shall inform the </w:t>
      </w:r>
      <w:r w:rsidRPr="00A22E7F">
        <w:t>PCEF</w:t>
      </w:r>
      <w:r w:rsidRPr="0078747E">
        <w:t xml:space="preserve"> through the use of PCC rules on the treatment of each service data flow that is under PCC control, in accordance with the </w:t>
      </w:r>
      <w:r w:rsidRPr="00A22E7F">
        <w:t>PCRF</w:t>
      </w:r>
      <w:r w:rsidRPr="0078747E">
        <w:t xml:space="preserve"> policy decision(s</w:t>
      </w:r>
      <w:r w:rsidR="006F50C9">
        <w:rPr>
          <w:rFonts w:eastAsia="바탕" w:hint="eastAsia"/>
          <w:lang w:eastAsia="ko-KR"/>
        </w:rPr>
        <w:t>).</w:t>
      </w:r>
    </w:p>
    <w:p w14:paraId="62310A4F" w14:textId="77777777" w:rsidR="00880402" w:rsidRPr="00915352" w:rsidRDefault="00880402" w:rsidP="00915352">
      <w:r w:rsidRPr="00915352">
        <w:t>The PCRF shall be able to select the bearer control mode that will apply for the IP-CAN session and provide it to the PCEF via the Gx reference point.</w:t>
      </w:r>
    </w:p>
    <w:p w14:paraId="0E655564" w14:textId="77777777" w:rsidR="00AC6D32" w:rsidRPr="00915352" w:rsidRDefault="00AC6D32" w:rsidP="00915352">
      <w:r w:rsidRPr="00915352">
        <w:rPr>
          <w:rFonts w:hint="eastAsia"/>
        </w:rPr>
        <w:t xml:space="preserve">Upon subscription to loss of </w:t>
      </w:r>
      <w:r w:rsidR="00134340" w:rsidRPr="00915352">
        <w:t xml:space="preserve">AF signalling </w:t>
      </w:r>
      <w:r w:rsidRPr="00915352">
        <w:rPr>
          <w:rFonts w:hint="eastAsia"/>
        </w:rPr>
        <w:t>bearer notification</w:t>
      </w:r>
      <w:r w:rsidR="00134340" w:rsidRPr="00915352">
        <w:t>s</w:t>
      </w:r>
      <w:r w:rsidRPr="00915352">
        <w:rPr>
          <w:rFonts w:hint="eastAsia"/>
        </w:rPr>
        <w:t xml:space="preserve"> by the AF, the PCRF </w:t>
      </w:r>
      <w:r w:rsidR="00134340" w:rsidRPr="00134340">
        <w:rPr>
          <w:rFonts w:eastAsia="SimSun"/>
          <w:lang w:eastAsia="zh-CN"/>
        </w:rPr>
        <w:t xml:space="preserve">shall request </w:t>
      </w:r>
      <w:r w:rsidR="0094209B">
        <w:rPr>
          <w:rFonts w:eastAsia="바탕" w:hint="eastAsia"/>
          <w:lang w:eastAsia="ko-KR"/>
        </w:rPr>
        <w:t>the</w:t>
      </w:r>
      <w:r w:rsidR="0094209B" w:rsidRPr="00134340">
        <w:rPr>
          <w:rFonts w:eastAsia="SimSun"/>
          <w:lang w:eastAsia="zh-CN"/>
        </w:rPr>
        <w:t xml:space="preserve"> </w:t>
      </w:r>
      <w:r w:rsidR="00134340" w:rsidRPr="00134340">
        <w:rPr>
          <w:rFonts w:eastAsia="SimSun"/>
          <w:lang w:eastAsia="zh-CN"/>
        </w:rPr>
        <w:t xml:space="preserve">PCEF to </w:t>
      </w:r>
      <w:r w:rsidR="0094209B">
        <w:rPr>
          <w:rFonts w:eastAsia="바탕" w:hint="eastAsia"/>
          <w:lang w:eastAsia="ko-KR"/>
        </w:rPr>
        <w:t>notify the PCRF</w:t>
      </w:r>
      <w:r w:rsidR="00134340" w:rsidRPr="00134340">
        <w:rPr>
          <w:rFonts w:eastAsia="SimSun"/>
          <w:lang w:eastAsia="zh-CN"/>
        </w:rPr>
        <w:t xml:space="preserve"> of the loss of resources associated to the PCC Rules corresponding with AF Signalling IP Flows, if this has not been requested previously</w:t>
      </w:r>
      <w:r w:rsidR="00134340" w:rsidRPr="00134340">
        <w:rPr>
          <w:lang w:eastAsia="zh-CN"/>
        </w:rPr>
        <w:t>.</w:t>
      </w:r>
    </w:p>
    <w:p w14:paraId="608984E3" w14:textId="77777777" w:rsidR="00454F4A" w:rsidRPr="0078747E" w:rsidRDefault="00454F4A" w:rsidP="0078747E">
      <w:pPr>
        <w:pStyle w:val="Heading3"/>
      </w:pPr>
      <w:bookmarkStart w:id="19" w:name="_Toc343033422"/>
      <w:r w:rsidRPr="0078747E">
        <w:rPr>
          <w:lang w:eastAsia="ja-JP"/>
        </w:rPr>
        <w:t>4.4.2</w:t>
      </w:r>
      <w:r w:rsidRPr="0078747E">
        <w:rPr>
          <w:lang w:eastAsia="ja-JP"/>
        </w:rPr>
        <w:tab/>
      </w:r>
      <w:r w:rsidRPr="00A22E7F">
        <w:t>PCEF</w:t>
      </w:r>
      <w:bookmarkEnd w:id="19"/>
    </w:p>
    <w:p w14:paraId="16BBF513" w14:textId="77777777" w:rsidR="00454F4A" w:rsidRPr="007A4A40" w:rsidRDefault="00454F4A" w:rsidP="001647D2">
      <w:r w:rsidRPr="007A4A40">
        <w:t xml:space="preserve">The PCEF (Policy and Charging Enforcement Function) is the functional element that encompasses policy enforcement and flow based charging functionalities. These 2 functionalities are the heritage of the release 6 logical entities PEP and TPF respectively. This functional entity is located at the Gateway (e.g. GGSN in the GPRS case, and PDG in the </w:t>
      </w:r>
      <w:r w:rsidRPr="007A4A40">
        <w:lastRenderedPageBreak/>
        <w:t>WLAN case). It provides control over the user plane traffic handling at the Gateway and its QoS, and provides service data flow detection and counting as well as online and offline charging interactions.</w:t>
      </w:r>
    </w:p>
    <w:p w14:paraId="43B59000" w14:textId="77777777" w:rsidR="00454F4A" w:rsidRPr="007A4A40" w:rsidRDefault="00454F4A" w:rsidP="001647D2">
      <w:r w:rsidRPr="007A4A40">
        <w:t>For a service data flow that is under policy control the PCEF shall allow the service data flow to pass through the Gateway if and only if the corresponding gate is open.</w:t>
      </w:r>
    </w:p>
    <w:p w14:paraId="27622F63" w14:textId="77777777" w:rsidR="00454F4A" w:rsidRPr="0078747E" w:rsidRDefault="00454F4A" w:rsidP="001647D2">
      <w:r w:rsidRPr="007A4A40">
        <w:t xml:space="preserve">For a service data flow that is under charging control the PCEF shall allow the service data flow to pass through the Gateway if and only if there is a corresponding active </w:t>
      </w:r>
      <w:r w:rsidR="00445906" w:rsidRPr="007A4A40">
        <w:t xml:space="preserve">PCC </w:t>
      </w:r>
      <w:r w:rsidRPr="007A4A40">
        <w:t>rule and, for online charging, the OCS has authorized the applicable credit with that Charging key. The PCEF may let a service data flow pass through the Gateway during the</w:t>
      </w:r>
      <w:r w:rsidRPr="0078747E">
        <w:t xml:space="preserve"> course of the credit re-authorization procedure.</w:t>
      </w:r>
    </w:p>
    <w:p w14:paraId="7CC0A534" w14:textId="77777777" w:rsidR="00AC6D32" w:rsidRDefault="00AC6D32" w:rsidP="00AC6D32">
      <w:pPr>
        <w:rPr>
          <w:rFonts w:eastAsia="바탕" w:hint="eastAsia"/>
          <w:lang w:eastAsia="ko-KR"/>
        </w:rPr>
      </w:pPr>
      <w:r>
        <w:rPr>
          <w:rFonts w:hint="eastAsia"/>
          <w:lang w:eastAsia="zh-CN"/>
        </w:rPr>
        <w:t xml:space="preserve">If requested by the PCRF, the PCEF shall report </w:t>
      </w:r>
      <w:r>
        <w:rPr>
          <w:lang w:eastAsia="zh-CN"/>
        </w:rPr>
        <w:t xml:space="preserve">to </w:t>
      </w:r>
      <w:r>
        <w:rPr>
          <w:rFonts w:hint="eastAsia"/>
          <w:lang w:eastAsia="zh-CN"/>
        </w:rPr>
        <w:t>the PCRF</w:t>
      </w:r>
      <w:r w:rsidRPr="00FC2095">
        <w:t xml:space="preserve"> </w:t>
      </w:r>
      <w:r>
        <w:rPr>
          <w:rFonts w:hint="eastAsia"/>
          <w:lang w:eastAsia="zh-CN"/>
        </w:rPr>
        <w:t>when the status of the related service data flow changes</w:t>
      </w:r>
      <w:r>
        <w:rPr>
          <w:lang w:eastAsia="zh-CN"/>
        </w:rPr>
        <w:t>.</w:t>
      </w:r>
      <w:r w:rsidR="00BA510F">
        <w:rPr>
          <w:lang w:eastAsia="zh-CN"/>
        </w:rPr>
        <w:t xml:space="preserve"> </w:t>
      </w:r>
      <w:r>
        <w:rPr>
          <w:lang w:eastAsia="zh-CN"/>
        </w:rPr>
        <w:t xml:space="preserve">This procedure can be used to monitor </w:t>
      </w:r>
      <w:r>
        <w:rPr>
          <w:rFonts w:hint="eastAsia"/>
          <w:lang w:eastAsia="zh-CN"/>
        </w:rPr>
        <w:t>an IP-CAN bearer dedicated for AF signalling traffic</w:t>
      </w:r>
      <w:r>
        <w:rPr>
          <w:lang w:eastAsia="zh-CN"/>
        </w:rPr>
        <w:t>.</w:t>
      </w:r>
      <w:r>
        <w:rPr>
          <w:rFonts w:hint="eastAsia"/>
          <w:lang w:eastAsia="zh-CN"/>
        </w:rPr>
        <w:t xml:space="preserve"> </w:t>
      </w:r>
    </w:p>
    <w:p w14:paraId="058EBD98" w14:textId="77777777" w:rsidR="00044D00" w:rsidRPr="00FC2095" w:rsidRDefault="00044D00" w:rsidP="00FC2095">
      <w:pPr>
        <w:rPr>
          <w:rFonts w:eastAsia="바탕"/>
        </w:rPr>
      </w:pPr>
      <w:r w:rsidRPr="00FC2095">
        <w:t>In case the SDF is tunnelled at the BBERF, the PCEF shall inform the PCRF about the mobility protocol tunnelling header of the service data flows</w:t>
      </w:r>
      <w:r w:rsidRPr="00FC2095">
        <w:rPr>
          <w:rFonts w:eastAsia="SimSun" w:hint="eastAsia"/>
        </w:rPr>
        <w:t xml:space="preserve"> a</w:t>
      </w:r>
      <w:r w:rsidRPr="00FC2095">
        <w:t>t IP-CAN session establishment</w:t>
      </w:r>
      <w:r w:rsidR="00435C59" w:rsidRPr="00FC2095">
        <w:rPr>
          <w:rFonts w:eastAsia="SimSun" w:hint="eastAsia"/>
        </w:rPr>
        <w:t xml:space="preserve"> or IP-CAN session modification </w:t>
      </w:r>
      <w:r w:rsidR="00435C59" w:rsidRPr="00FC2095">
        <w:rPr>
          <w:rFonts w:eastAsia="바탕"/>
        </w:rPr>
        <w:t>when the tunnelling header information is changed.</w:t>
      </w:r>
    </w:p>
    <w:p w14:paraId="500C33E1" w14:textId="77777777" w:rsidR="00454F4A" w:rsidRPr="0078747E" w:rsidRDefault="00454F4A" w:rsidP="0078747E">
      <w:pPr>
        <w:pStyle w:val="Heading2"/>
        <w:rPr>
          <w:lang w:eastAsia="ja-JP"/>
        </w:rPr>
      </w:pPr>
      <w:bookmarkStart w:id="20" w:name="_Toc343033423"/>
      <w:r w:rsidRPr="0078747E">
        <w:rPr>
          <w:lang w:eastAsia="ja-JP"/>
        </w:rPr>
        <w:t>4.5</w:t>
      </w:r>
      <w:r w:rsidRPr="0078747E">
        <w:rPr>
          <w:lang w:eastAsia="ja-JP"/>
        </w:rPr>
        <w:tab/>
        <w:t>PCC procedures</w:t>
      </w:r>
      <w:r w:rsidRPr="0078747E">
        <w:t xml:space="preserve"> over Gx reference point</w:t>
      </w:r>
      <w:bookmarkEnd w:id="20"/>
    </w:p>
    <w:p w14:paraId="7F2F1966" w14:textId="77777777" w:rsidR="00454F4A" w:rsidRPr="0078747E" w:rsidRDefault="00454F4A" w:rsidP="0078747E">
      <w:pPr>
        <w:pStyle w:val="Heading3"/>
      </w:pPr>
      <w:bookmarkStart w:id="21" w:name="_Toc343033424"/>
      <w:r w:rsidRPr="0078747E">
        <w:rPr>
          <w:lang w:eastAsia="ja-JP"/>
        </w:rPr>
        <w:t>4.5.1</w:t>
      </w:r>
      <w:r w:rsidRPr="0078747E">
        <w:rPr>
          <w:lang w:eastAsia="ja-JP"/>
        </w:rPr>
        <w:tab/>
      </w:r>
      <w:r w:rsidRPr="0078747E">
        <w:t>Request for PCC rules</w:t>
      </w:r>
      <w:bookmarkEnd w:id="21"/>
    </w:p>
    <w:p w14:paraId="4CEE5604" w14:textId="77777777" w:rsidR="00CF2A66" w:rsidRPr="0078747E" w:rsidRDefault="00CF2A66" w:rsidP="000724C3">
      <w:r w:rsidRPr="0078747E">
        <w:t xml:space="preserve">The </w:t>
      </w:r>
      <w:r w:rsidRPr="00A22E7F">
        <w:t>PCEF</w:t>
      </w:r>
      <w:r w:rsidRPr="0078747E">
        <w:t xml:space="preserve"> shall indicate, via the Gx reference point, a request for PCC rules in the following instances.</w:t>
      </w:r>
    </w:p>
    <w:p w14:paraId="6E66A9F2" w14:textId="77777777" w:rsidR="00CF2A66" w:rsidRPr="0078747E" w:rsidRDefault="00CF2A66" w:rsidP="000724C3">
      <w:pPr>
        <w:pStyle w:val="B1"/>
      </w:pPr>
      <w:r w:rsidRPr="0078747E">
        <w:t>1)</w:t>
      </w:r>
      <w:r w:rsidRPr="0078747E">
        <w:tab/>
        <w:t>At IP-CAN session establishment:</w:t>
      </w:r>
    </w:p>
    <w:p w14:paraId="7392A897" w14:textId="77777777" w:rsidR="003F0060" w:rsidRDefault="007A4A40" w:rsidP="003F0060">
      <w:pPr>
        <w:pStyle w:val="B2"/>
      </w:pPr>
      <w:r>
        <w:t>-</w:t>
      </w:r>
      <w:r>
        <w:tab/>
      </w:r>
      <w:r w:rsidR="00CF2A66" w:rsidRPr="007A4A40">
        <w:t xml:space="preserve">The PCEF shall send a CC-Request with CC-Request-Type AVP set to the value </w:t>
      </w:r>
      <w:r w:rsidR="00584002" w:rsidRPr="007A4A40">
        <w:rPr>
          <w:lang w:eastAsia="en-GB"/>
        </w:rPr>
        <w:t>"</w:t>
      </w:r>
      <w:r w:rsidR="00CF2A66" w:rsidRPr="007A4A40">
        <w:t>INITIAL_REQUEST</w:t>
      </w:r>
      <w:r w:rsidR="00584002" w:rsidRPr="007A4A40">
        <w:rPr>
          <w:lang w:eastAsia="en-GB"/>
        </w:rPr>
        <w:t>"</w:t>
      </w:r>
      <w:r w:rsidR="00CF2A66" w:rsidRPr="007A4A40">
        <w:t xml:space="preserve">. The PCEF shall supply user identification </w:t>
      </w:r>
      <w:r w:rsidR="00D77786">
        <w:t xml:space="preserve">within the Subscription-Id AVP </w:t>
      </w:r>
      <w:r w:rsidR="00CF2A66" w:rsidRPr="007A4A40">
        <w:t xml:space="preserve">and other attributes to allow the PCRF to identify the rules to be applied. The other attributes shall include </w:t>
      </w:r>
      <w:r w:rsidR="005E17D6">
        <w:t>the type of IP-CAN</w:t>
      </w:r>
      <w:r w:rsidR="00F22498">
        <w:t xml:space="preserve"> within the IP-CAN-Type AVP</w:t>
      </w:r>
      <w:r w:rsidR="005E17D6">
        <w:t xml:space="preserve">, </w:t>
      </w:r>
      <w:r w:rsidR="00CF2A66" w:rsidRPr="007A4A40">
        <w:t xml:space="preserve">the type of the radio access technology </w:t>
      </w:r>
      <w:r w:rsidR="00F22498">
        <w:t>within the RAT-Type AVP, the PDN information, if available, within the Called-Station-I</w:t>
      </w:r>
      <w:r w:rsidR="009A783B">
        <w:t>d</w:t>
      </w:r>
      <w:r w:rsidR="00F22498">
        <w:t xml:space="preserve"> AVP,</w:t>
      </w:r>
      <w:r w:rsidR="00F22B69">
        <w:rPr>
          <w:rFonts w:eastAsia="바탕" w:hint="eastAsia"/>
          <w:lang w:eastAsia="ko-KR"/>
        </w:rPr>
        <w:t xml:space="preserve"> </w:t>
      </w:r>
      <w:r w:rsidR="00CF2A66" w:rsidRPr="007A4A40">
        <w:t>the UE IP</w:t>
      </w:r>
      <w:r w:rsidR="00B90FC1">
        <w:t>v4</w:t>
      </w:r>
      <w:r w:rsidR="00CF2A66" w:rsidRPr="007A4A40">
        <w:t xml:space="preserve"> address</w:t>
      </w:r>
      <w:r w:rsidR="00F22498">
        <w:rPr>
          <w:rFonts w:eastAsia="바탕" w:hint="eastAsia"/>
          <w:lang w:eastAsia="ko-KR"/>
        </w:rPr>
        <w:t xml:space="preserve"> </w:t>
      </w:r>
      <w:r w:rsidR="00F22498">
        <w:t xml:space="preserve">within the Framed-IP-Address </w:t>
      </w:r>
      <w:r w:rsidR="00832492">
        <w:t>and/</w:t>
      </w:r>
      <w:r w:rsidR="00F22498">
        <w:t xml:space="preserve">or </w:t>
      </w:r>
      <w:r w:rsidR="00B90FC1">
        <w:t xml:space="preserve">the UE IPv6 prefix within the </w:t>
      </w:r>
      <w:r w:rsidR="00F22498">
        <w:t>Framed-IPv6-Prefix AVP</w:t>
      </w:r>
      <w:r w:rsidR="00C546E8">
        <w:rPr>
          <w:rFonts w:eastAsia="SimSun" w:hint="eastAsia"/>
          <w:lang w:eastAsia="zh-CN"/>
        </w:rPr>
        <w:t xml:space="preserve"> and the UE time zone </w:t>
      </w:r>
      <w:r w:rsidR="00C546E8">
        <w:rPr>
          <w:rFonts w:eastAsia="SimSun"/>
          <w:lang w:eastAsia="zh-CN"/>
        </w:rPr>
        <w:t>information</w:t>
      </w:r>
      <w:r w:rsidR="00C546E8">
        <w:rPr>
          <w:rFonts w:eastAsia="SimSun" w:hint="eastAsia"/>
          <w:lang w:eastAsia="zh-CN"/>
        </w:rPr>
        <w:t xml:space="preserve"> within 3GPP-MS-TimeZone AVP</w:t>
      </w:r>
      <w:r w:rsidR="00CC4817">
        <w:t>, if available</w:t>
      </w:r>
      <w:r w:rsidR="00CF2A66" w:rsidRPr="007A4A40">
        <w:t xml:space="preserve">. </w:t>
      </w:r>
      <w:r w:rsidR="00DC64AC" w:rsidRPr="007A4A40">
        <w:t xml:space="preserve">The PCEF </w:t>
      </w:r>
      <w:r w:rsidR="00DC64AC" w:rsidRPr="007A4A40">
        <w:rPr>
          <w:lang w:eastAsia="de-DE"/>
        </w:rPr>
        <w:t xml:space="preserve">may also include the </w:t>
      </w:r>
      <w:r w:rsidR="00DC64AC" w:rsidRPr="00915352">
        <w:t>Access</w:t>
      </w:r>
      <w:r w:rsidR="00DC64AC" w:rsidRPr="00915352">
        <w:noBreakHyphen/>
        <w:t>Network-Charging-Address and Access</w:t>
      </w:r>
      <w:r w:rsidR="00DC64AC" w:rsidRPr="00915352">
        <w:noBreakHyphen/>
        <w:t>Network-Charging-Identifier-Gx AV</w:t>
      </w:r>
      <w:r w:rsidR="00DC64AC" w:rsidRPr="007A4A40">
        <w:t xml:space="preserve">Ps in the CC-Request. </w:t>
      </w:r>
      <w:r w:rsidR="00EC6C20">
        <w:t xml:space="preserve">Furthermore, if </w:t>
      </w:r>
      <w:r w:rsidR="003968BC">
        <w:t xml:space="preserve">applicable for the IP-CAN type, </w:t>
      </w:r>
      <w:r w:rsidR="00EC6C20">
        <w:t>the PCEF</w:t>
      </w:r>
      <w:r w:rsidR="003968BC">
        <w:t xml:space="preserve"> may</w:t>
      </w:r>
      <w:r w:rsidR="00EC6C20">
        <w:t xml:space="preserve"> indicate </w:t>
      </w:r>
      <w:r w:rsidR="003968BC">
        <w:t xml:space="preserve">the support of network-initiated bearer request procedures </w:t>
      </w:r>
      <w:r w:rsidR="00EC6C20">
        <w:t>by supplying the Network</w:t>
      </w:r>
      <w:r w:rsidR="00F22498">
        <w:t>-</w:t>
      </w:r>
      <w:r w:rsidR="00EC6C20">
        <w:t>Request</w:t>
      </w:r>
      <w:r w:rsidR="00F22498">
        <w:t>-</w:t>
      </w:r>
      <w:r w:rsidR="00EC6C20">
        <w:t>Support</w:t>
      </w:r>
      <w:r w:rsidR="00EC6C20" w:rsidRPr="00F5299D">
        <w:t xml:space="preserve"> AVP</w:t>
      </w:r>
      <w:r w:rsidR="00EC6C20">
        <w:t xml:space="preserve">. </w:t>
      </w:r>
      <w:r w:rsidR="0045043B">
        <w:t xml:space="preserve">The PCEF shall also include the APN-AMBR if available using the </w:t>
      </w:r>
      <w:r w:rsidR="0045043B" w:rsidRPr="00FC0CCC">
        <w:t>APN-Aggregate-Max-Bitrate-DL</w:t>
      </w:r>
      <w:r w:rsidR="0045043B">
        <w:t>/UL AVPs.</w:t>
      </w:r>
      <w:r w:rsidR="00B66057">
        <w:t xml:space="preserve"> If available, the PCEF shall also provide an indication if the default bearer is requested to be used for IMS signalling using the Bearer-Usage AVP.</w:t>
      </w:r>
    </w:p>
    <w:p w14:paraId="5C5A9679" w14:textId="77777777" w:rsidR="00CF2A66" w:rsidRPr="007A4A40" w:rsidRDefault="007B0511" w:rsidP="000724C3">
      <w:pPr>
        <w:pStyle w:val="B2"/>
      </w:pPr>
      <w:r>
        <w:rPr>
          <w:rFonts w:eastAsia="바탕"/>
          <w:lang w:eastAsia="ko-KR"/>
        </w:rPr>
        <w:tab/>
      </w:r>
      <w:r w:rsidR="003F0060">
        <w:t>For IP-CAN types that support multiple IP-CAN bearers, the PCEF may provide the Default-EPS-Bearer-QoS AVP including the ARP and QCI values corresponding to the Default EPS Bearer QoS.</w:t>
      </w:r>
    </w:p>
    <w:p w14:paraId="1A4B9645" w14:textId="77777777" w:rsidR="00DD6749" w:rsidRPr="0078747E" w:rsidRDefault="000724C3" w:rsidP="000724C3">
      <w:pPr>
        <w:pStyle w:val="B2"/>
      </w:pPr>
      <w:r w:rsidRPr="007A4A40">
        <w:tab/>
      </w:r>
      <w:r w:rsidR="002019CF">
        <w:tab/>
        <w:t>For 3GPP-EPS and 3GPP2 accesses, the PCEF shall provide the IP address(es) (IPv4 or IPv6, if available) of the SGW/AGW within the AN-GW-Address AVP.</w:t>
      </w:r>
    </w:p>
    <w:p w14:paraId="60D0A7A3" w14:textId="77777777" w:rsidR="00CF2A66" w:rsidRPr="0078747E" w:rsidRDefault="00CF2A66" w:rsidP="00CF2A66">
      <w:pPr>
        <w:pStyle w:val="B1"/>
      </w:pPr>
      <w:r w:rsidRPr="0078747E">
        <w:t>2)</w:t>
      </w:r>
      <w:r w:rsidRPr="0078747E">
        <w:tab/>
        <w:t>At IP-CAN session modification:</w:t>
      </w:r>
    </w:p>
    <w:p w14:paraId="3FBBF87F" w14:textId="77777777" w:rsidR="00CF2A66" w:rsidRPr="0078747E" w:rsidRDefault="000724C3" w:rsidP="000724C3">
      <w:pPr>
        <w:pStyle w:val="B2"/>
      </w:pPr>
      <w:r>
        <w:tab/>
      </w:r>
      <w:r w:rsidR="00CF2A66" w:rsidRPr="0078747E">
        <w:t xml:space="preserve">IP-CAN session modification with </w:t>
      </w:r>
      <w:r w:rsidR="00CF2A66" w:rsidRPr="00A22E7F">
        <w:t>PCEF</w:t>
      </w:r>
      <w:r w:rsidR="00CF2A66" w:rsidRPr="0078747E">
        <w:t xml:space="preserve">-requested rules can occur </w:t>
      </w:r>
      <w:r w:rsidR="00872B02">
        <w:t>for various reasons, e.g. when</w:t>
      </w:r>
      <w:r>
        <w:t>:</w:t>
      </w:r>
    </w:p>
    <w:p w14:paraId="293909A3" w14:textId="77777777" w:rsidR="00CF2A66" w:rsidRPr="0078747E" w:rsidRDefault="007A4A40" w:rsidP="007A4A40">
      <w:pPr>
        <w:pStyle w:val="B3"/>
      </w:pPr>
      <w:r>
        <w:t>-</w:t>
      </w:r>
      <w:r>
        <w:tab/>
      </w:r>
      <w:r w:rsidR="00872B02">
        <w:t>a request to establish or terminate</w:t>
      </w:r>
      <w:r w:rsidR="00E62B7C" w:rsidRPr="0078747E">
        <w:t xml:space="preserve"> an</w:t>
      </w:r>
      <w:r w:rsidR="00E62B7C">
        <w:rPr>
          <w:rFonts w:eastAsia="바탕" w:hint="eastAsia"/>
          <w:lang w:eastAsia="ko-KR"/>
        </w:rPr>
        <w:t xml:space="preserve"> </w:t>
      </w:r>
      <w:r w:rsidR="00E62B7C">
        <w:t>IP-CAN</w:t>
      </w:r>
      <w:r w:rsidR="00CF2A66" w:rsidRPr="0078747E">
        <w:t xml:space="preserve"> </w:t>
      </w:r>
      <w:r w:rsidR="00E62B7C">
        <w:t>bearer</w:t>
      </w:r>
      <w:r w:rsidR="00CF2A66" w:rsidRPr="0078747E">
        <w:t xml:space="preserve"> </w:t>
      </w:r>
      <w:r w:rsidR="00872B02">
        <w:t>occurs</w:t>
      </w:r>
      <w:r w:rsidR="00D61468">
        <w:t>;</w:t>
      </w:r>
      <w:r w:rsidR="00584002" w:rsidRPr="0078747E">
        <w:t xml:space="preserve"> </w:t>
      </w:r>
    </w:p>
    <w:p w14:paraId="0C338277" w14:textId="77777777" w:rsidR="00D61468" w:rsidRDefault="007A4A40" w:rsidP="00D61468">
      <w:pPr>
        <w:pStyle w:val="B3"/>
      </w:pPr>
      <w:r>
        <w:t>-</w:t>
      </w:r>
      <w:r>
        <w:tab/>
      </w:r>
      <w:r w:rsidR="00872B02">
        <w:t>a request for</w:t>
      </w:r>
      <w:r w:rsidR="00D61468">
        <w:t xml:space="preserve"> resource modification occurs;</w:t>
      </w:r>
    </w:p>
    <w:p w14:paraId="2F20D750" w14:textId="77777777" w:rsidR="00CF2A66" w:rsidRPr="0078747E" w:rsidRDefault="00D61468" w:rsidP="007A4A40">
      <w:pPr>
        <w:pStyle w:val="B3"/>
      </w:pPr>
      <w:r>
        <w:t>-</w:t>
      </w:r>
      <w:r>
        <w:tab/>
      </w:r>
      <w:r w:rsidR="00F21487" w:rsidRPr="0078747E">
        <w:t>an Event trigger is met.</w:t>
      </w:r>
    </w:p>
    <w:p w14:paraId="19F0E7DD" w14:textId="77777777" w:rsidR="000B0EF9" w:rsidRDefault="00CF2A66" w:rsidP="001F393F">
      <w:pPr>
        <w:pStyle w:val="B2"/>
        <w:rPr>
          <w:rFonts w:eastAsia="바탕" w:hint="eastAsia"/>
          <w:lang w:eastAsia="ko-KR"/>
        </w:rPr>
      </w:pPr>
      <w:r w:rsidRPr="0078747E">
        <w:tab/>
        <w:t xml:space="preserve">The </w:t>
      </w:r>
      <w:r w:rsidRPr="00A22E7F">
        <w:t>PCEF</w:t>
      </w:r>
      <w:r w:rsidRPr="0078747E">
        <w:t xml:space="preserve"> shall send a CC-Request with CC-Request-Type AVP set to the value </w:t>
      </w:r>
      <w:r w:rsidR="00584002" w:rsidRPr="0078747E">
        <w:rPr>
          <w:lang w:eastAsia="en-GB"/>
        </w:rPr>
        <w:t>"</w:t>
      </w:r>
      <w:r w:rsidRPr="0078747E">
        <w:t>UPDATE_REQUEST</w:t>
      </w:r>
      <w:r w:rsidR="00584002" w:rsidRPr="0078747E">
        <w:rPr>
          <w:lang w:eastAsia="en-GB"/>
        </w:rPr>
        <w:t>"</w:t>
      </w:r>
      <w:r w:rsidRPr="0078747E">
        <w:t xml:space="preserve">. </w:t>
      </w:r>
      <w:r w:rsidR="00416894" w:rsidRPr="0078747E">
        <w:t xml:space="preserve">The </w:t>
      </w:r>
      <w:r w:rsidR="00416894" w:rsidRPr="00A22E7F">
        <w:t>PCEF</w:t>
      </w:r>
      <w:r w:rsidR="00416894" w:rsidRPr="0078747E">
        <w:t xml:space="preserve"> </w:t>
      </w:r>
      <w:r w:rsidR="00416894" w:rsidRPr="0078747E">
        <w:rPr>
          <w:lang w:eastAsia="de-DE"/>
        </w:rPr>
        <w:t xml:space="preserve">may include </w:t>
      </w:r>
      <w:r w:rsidR="00416894" w:rsidRPr="00915352">
        <w:t>the Access</w:t>
      </w:r>
      <w:r w:rsidR="00416894" w:rsidRPr="00915352">
        <w:noBreakHyphen/>
        <w:t>Network-Charging-Address and Access</w:t>
      </w:r>
      <w:r w:rsidR="00416894" w:rsidRPr="00915352">
        <w:noBreakHyphen/>
        <w:t>Network-Charging-Identifier</w:t>
      </w:r>
      <w:r w:rsidR="00416894" w:rsidRPr="0078747E">
        <w:t xml:space="preserve">-Gx AVPs in the CC-Request. </w:t>
      </w:r>
      <w:r w:rsidR="00A77033">
        <w:t>For an IP-CAN Session modification where an existing IP-CAN Bearer is modified, t</w:t>
      </w:r>
      <w:r w:rsidRPr="0078747E">
        <w:t xml:space="preserve">he </w:t>
      </w:r>
      <w:r w:rsidRPr="00A22E7F">
        <w:t>PCEF</w:t>
      </w:r>
      <w:r w:rsidRPr="0078747E">
        <w:t xml:space="preserve"> shall supply within the PCC rule request</w:t>
      </w:r>
      <w:r w:rsidR="00E90389" w:rsidRPr="0078747E">
        <w:t xml:space="preserve"> the specific event which caused the IP-CAN session modification (within the Event-Trigger AVP) and any </w:t>
      </w:r>
      <w:r w:rsidR="00872B02" w:rsidRPr="00872B02">
        <w:t xml:space="preserve"> </w:t>
      </w:r>
      <w:r w:rsidR="00872B02">
        <w:t>related data</w:t>
      </w:r>
      <w:r w:rsidR="00E90389" w:rsidRPr="0078747E">
        <w:t xml:space="preserve"> affected by the IP-CAN session modification</w:t>
      </w:r>
      <w:r w:rsidR="00DD6749" w:rsidRPr="0078747E">
        <w:t xml:space="preserve">. </w:t>
      </w:r>
      <w:r w:rsidR="00872B02">
        <w:t>Any change in</w:t>
      </w:r>
      <w:r w:rsidR="00872B02" w:rsidRPr="0042297B">
        <w:t xml:space="preserve"> </w:t>
      </w:r>
      <w:r w:rsidR="00DD6749" w:rsidRPr="0078747E">
        <w:t xml:space="preserve">PCC rule status shall be supplied to </w:t>
      </w:r>
      <w:r w:rsidR="00DD6749" w:rsidRPr="00A22E7F">
        <w:t>PCRF</w:t>
      </w:r>
      <w:r w:rsidR="00E90389" w:rsidRPr="0078747E">
        <w:t xml:space="preserve"> within the Charging-Rule-Report AVP</w:t>
      </w:r>
      <w:r w:rsidR="000724C3">
        <w:t>.</w:t>
      </w:r>
    </w:p>
    <w:p w14:paraId="49FBCDEB" w14:textId="77777777" w:rsidR="000B0EF9" w:rsidRPr="00872B02" w:rsidRDefault="00915352" w:rsidP="00915352">
      <w:pPr>
        <w:pStyle w:val="B2"/>
        <w:rPr>
          <w:rFonts w:eastAsia="바탕" w:hint="eastAsia"/>
          <w:lang w:eastAsia="ko-KR"/>
        </w:rPr>
      </w:pPr>
      <w:r>
        <w:tab/>
      </w:r>
      <w:r w:rsidR="000B0EF9" w:rsidRPr="00915352">
        <w:t xml:space="preserve">In the case that the UE initiates a resource modification procedure, the PCEF shall include within the CC-Request the Event-Trigger AVP set to RESOURCE_MODIFICATION_REQUEST and shall include the </w:t>
      </w:r>
      <w:r w:rsidR="000B0EF9" w:rsidRPr="00915352">
        <w:lastRenderedPageBreak/>
        <w:t>Packet-Filter-Operation AVP set as follows</w:t>
      </w:r>
      <w:r w:rsidR="00872B02">
        <w:t>, with the access related amendments as specified in Annex A and Annex B</w:t>
      </w:r>
      <w:r w:rsidR="00872B02" w:rsidRPr="00915352">
        <w:t>:</w:t>
      </w:r>
    </w:p>
    <w:p w14:paraId="5C1798E5" w14:textId="77777777" w:rsidR="00872B02" w:rsidRDefault="00E82F2A" w:rsidP="00872B02">
      <w:pPr>
        <w:pStyle w:val="B3"/>
      </w:pPr>
      <w:r w:rsidRPr="00915352">
        <w:rPr>
          <w:rFonts w:eastAsia="바탕" w:hint="eastAsia"/>
        </w:rPr>
        <w:t>-</w:t>
      </w:r>
      <w:r w:rsidRPr="00915352">
        <w:rPr>
          <w:rFonts w:eastAsia="바탕" w:hint="eastAsia"/>
        </w:rPr>
        <w:tab/>
      </w:r>
      <w:r w:rsidR="000B0EF9" w:rsidRPr="00915352">
        <w:t xml:space="preserve">When the UE requests to </w:t>
      </w:r>
      <w:r w:rsidR="00872B02">
        <w:t>add filters</w:t>
      </w:r>
      <w:r w:rsidR="000B0EF9" w:rsidRPr="00915352">
        <w:t xml:space="preserve"> </w:t>
      </w:r>
      <w:r w:rsidR="00872B02">
        <w:t xml:space="preserve">without any link to existing bearer or existing packet filter, </w:t>
      </w:r>
      <w:r w:rsidR="000B0EF9" w:rsidRPr="00915352">
        <w:t>the PCEF shall set the Packet-Filter-Operation AVP to "ADDITION", and shall include</w:t>
      </w:r>
      <w:r w:rsidR="00872B02">
        <w:t>:</w:t>
      </w:r>
    </w:p>
    <w:p w14:paraId="105171F2" w14:textId="77777777" w:rsidR="00872B02" w:rsidRDefault="00872B02" w:rsidP="00872B02">
      <w:pPr>
        <w:pStyle w:val="B4"/>
      </w:pPr>
      <w:r>
        <w:t>-</w:t>
      </w:r>
      <w:r>
        <w:tab/>
      </w:r>
      <w:r w:rsidR="000B0EF9" w:rsidRPr="00915352">
        <w:t xml:space="preserve">a Packet-Filter-Information AVP for each packet filter requested </w:t>
      </w:r>
      <w:r w:rsidRPr="00872B02">
        <w:t xml:space="preserve"> </w:t>
      </w:r>
      <w:r>
        <w:t>for addition;</w:t>
      </w:r>
      <w:r w:rsidRPr="00872B02">
        <w:t xml:space="preserve"> </w:t>
      </w:r>
    </w:p>
    <w:p w14:paraId="1F8D01D8" w14:textId="77777777" w:rsidR="00872B02" w:rsidRDefault="00872B02" w:rsidP="00872B02">
      <w:pPr>
        <w:pStyle w:val="B4"/>
      </w:pPr>
      <w:r>
        <w:t>-</w:t>
      </w:r>
      <w:r>
        <w:tab/>
      </w:r>
      <w:r w:rsidRPr="006F6822">
        <w:t xml:space="preserve">the QoS-Information AVP to indicate the requested QoS for the </w:t>
      </w:r>
      <w:r>
        <w:t>new</w:t>
      </w:r>
      <w:r w:rsidRPr="006F6822">
        <w:t xml:space="preserve"> packet filters</w:t>
      </w:r>
      <w:r>
        <w:t>.</w:t>
      </w:r>
    </w:p>
    <w:p w14:paraId="7F8C8665" w14:textId="77777777" w:rsidR="00872B02" w:rsidRDefault="00872B02" w:rsidP="00872B02">
      <w:pPr>
        <w:pStyle w:val="B3"/>
      </w:pPr>
      <w:r>
        <w:t>-</w:t>
      </w:r>
      <w:r>
        <w:tab/>
      </w:r>
      <w:r w:rsidRPr="006F6822">
        <w:t xml:space="preserve">When the UE requests to </w:t>
      </w:r>
      <w:r>
        <w:t xml:space="preserve">add filters, including a link to an existing packet filter, </w:t>
      </w:r>
      <w:r w:rsidRPr="006F6822">
        <w:t>the PCEF shall set the Packet-Filter-Operation AVP to "ADDITION", and shall include</w:t>
      </w:r>
      <w:r>
        <w:t>:</w:t>
      </w:r>
    </w:p>
    <w:p w14:paraId="4D0CC31B" w14:textId="77777777" w:rsidR="00872B02" w:rsidRDefault="00872B02" w:rsidP="00872B02">
      <w:pPr>
        <w:pStyle w:val="B4"/>
      </w:pPr>
      <w:r>
        <w:t>-</w:t>
      </w:r>
      <w:r>
        <w:tab/>
      </w:r>
      <w:r w:rsidRPr="006F6822">
        <w:t xml:space="preserve">a Packet-Filter-Information AVP for each packet filter requested </w:t>
      </w:r>
      <w:r>
        <w:t>for addition;</w:t>
      </w:r>
      <w:r w:rsidRPr="006F6822">
        <w:t xml:space="preserve"> and</w:t>
      </w:r>
    </w:p>
    <w:p w14:paraId="7DA5CABB" w14:textId="77777777" w:rsidR="00872B02" w:rsidRDefault="00872B02" w:rsidP="00872B02">
      <w:pPr>
        <w:pStyle w:val="B4"/>
        <w:rPr>
          <w:rFonts w:eastAsia="SimSun"/>
        </w:rPr>
      </w:pPr>
      <w:r>
        <w:rPr>
          <w:rFonts w:eastAsia="바탕"/>
        </w:rPr>
        <w:t>-</w:t>
      </w:r>
      <w:r>
        <w:rPr>
          <w:rFonts w:eastAsia="바탕"/>
        </w:rPr>
        <w:tab/>
        <w:t>one</w:t>
      </w:r>
      <w:r w:rsidR="002864ED" w:rsidRPr="00915352">
        <w:rPr>
          <w:rFonts w:eastAsia="SimSun" w:hint="eastAsia"/>
        </w:rPr>
        <w:t xml:space="preserve"> Packet-Filter-Information AVP with only the Packet-Filter-Identifier AVP, set to the value for the </w:t>
      </w:r>
      <w:r>
        <w:rPr>
          <w:rFonts w:eastAsia="SimSun"/>
        </w:rPr>
        <w:t>linked</w:t>
      </w:r>
      <w:r w:rsidRPr="006F6822">
        <w:rPr>
          <w:rFonts w:eastAsia="SimSun" w:hint="eastAsia"/>
        </w:rPr>
        <w:t xml:space="preserve"> </w:t>
      </w:r>
      <w:r w:rsidR="002864ED" w:rsidRPr="00915352">
        <w:rPr>
          <w:rFonts w:eastAsia="SimSun" w:hint="eastAsia"/>
        </w:rPr>
        <w:t>existing filter</w:t>
      </w:r>
      <w:r w:rsidRPr="00872B02">
        <w:rPr>
          <w:rFonts w:eastAsia="SimSun"/>
        </w:rPr>
        <w:t xml:space="preserve"> </w:t>
      </w:r>
      <w:r>
        <w:rPr>
          <w:rFonts w:eastAsia="SimSun"/>
        </w:rPr>
        <w:t>;</w:t>
      </w:r>
      <w:r w:rsidRPr="00872B02">
        <w:rPr>
          <w:rFonts w:eastAsia="SimSun"/>
        </w:rPr>
        <w:t xml:space="preserve"> </w:t>
      </w:r>
      <w:r>
        <w:rPr>
          <w:rFonts w:eastAsia="SimSun"/>
        </w:rPr>
        <w:t>and</w:t>
      </w:r>
    </w:p>
    <w:p w14:paraId="5C5F65A9" w14:textId="77777777" w:rsidR="000B0EF9" w:rsidRPr="00915352" w:rsidRDefault="00872B02" w:rsidP="0090177D">
      <w:pPr>
        <w:pStyle w:val="B4"/>
      </w:pPr>
      <w:r>
        <w:rPr>
          <w:rFonts w:eastAsia="SimSun"/>
        </w:rPr>
        <w:t>-</w:t>
      </w:r>
      <w:r>
        <w:rPr>
          <w:rFonts w:eastAsia="SimSun"/>
        </w:rPr>
        <w:tab/>
      </w:r>
      <w:r w:rsidRPr="006F6822">
        <w:t xml:space="preserve">the QoS-Information AVP to indicate the requested QoS for the </w:t>
      </w:r>
      <w:r>
        <w:t>new</w:t>
      </w:r>
      <w:r w:rsidRPr="006F6822">
        <w:t xml:space="preserve"> packet filters</w:t>
      </w:r>
      <w:r>
        <w:t xml:space="preserve"> and</w:t>
      </w:r>
      <w:r w:rsidR="002864ED" w:rsidRPr="00915352">
        <w:rPr>
          <w:rFonts w:eastAsia="SimSun" w:hint="eastAsia"/>
        </w:rPr>
        <w:t xml:space="preserve"> the PCC rule </w:t>
      </w:r>
      <w:r>
        <w:rPr>
          <w:rFonts w:eastAsia="SimSun"/>
        </w:rPr>
        <w:t>containing the linked</w:t>
      </w:r>
      <w:r w:rsidR="002864ED" w:rsidRPr="00915352">
        <w:rPr>
          <w:rFonts w:eastAsia="SimSun" w:hint="eastAsia"/>
        </w:rPr>
        <w:t xml:space="preserve"> packet filter.</w:t>
      </w:r>
    </w:p>
    <w:p w14:paraId="52CBFCCE" w14:textId="77777777" w:rsidR="00872B02" w:rsidRDefault="000B0EF9" w:rsidP="00872B02">
      <w:pPr>
        <w:pStyle w:val="B3"/>
      </w:pPr>
      <w:r w:rsidRPr="00915352">
        <w:t>-</w:t>
      </w:r>
      <w:r w:rsidRPr="00915352">
        <w:tab/>
        <w:t xml:space="preserve">When the UE requests to modify existing </w:t>
      </w:r>
      <w:r w:rsidR="00872B02">
        <w:t>packet filter</w:t>
      </w:r>
      <w:r w:rsidRPr="00915352">
        <w:t>s the PCEF shall set the Packet-Filter-Operation AVP to "MODIFICATION", and shall include</w:t>
      </w:r>
      <w:r w:rsidR="00872B02">
        <w:t>:</w:t>
      </w:r>
    </w:p>
    <w:p w14:paraId="76AE40B3" w14:textId="77777777" w:rsidR="0090177D" w:rsidRDefault="00872B02" w:rsidP="0090177D">
      <w:pPr>
        <w:pStyle w:val="B4"/>
      </w:pPr>
      <w:r>
        <w:t>-</w:t>
      </w:r>
      <w:r>
        <w:tab/>
      </w:r>
      <w:r w:rsidR="000B0EF9" w:rsidRPr="00915352">
        <w:t>a Packet-Filter-Information AVP</w:t>
      </w:r>
      <w:r w:rsidR="0090177D">
        <w:t xml:space="preserve">, including its </w:t>
      </w:r>
      <w:r w:rsidR="0090177D" w:rsidRPr="006F6822">
        <w:rPr>
          <w:rFonts w:eastAsia="SimSun" w:hint="eastAsia"/>
        </w:rPr>
        <w:t>Packet-Filter-Identifier AVP</w:t>
      </w:r>
      <w:r w:rsidR="0090177D">
        <w:rPr>
          <w:rFonts w:eastAsia="SimSun"/>
        </w:rPr>
        <w:t xml:space="preserve"> value,</w:t>
      </w:r>
      <w:r w:rsidR="000B0EF9" w:rsidRPr="00915352">
        <w:t xml:space="preserve"> for each</w:t>
      </w:r>
      <w:r w:rsidR="0090177D" w:rsidRPr="0090177D">
        <w:t xml:space="preserve"> </w:t>
      </w:r>
      <w:r w:rsidR="0090177D">
        <w:t>modified</w:t>
      </w:r>
      <w:r w:rsidR="000B0EF9" w:rsidRPr="00915352">
        <w:t xml:space="preserve"> packet filter</w:t>
      </w:r>
      <w:r w:rsidR="0090177D">
        <w:rPr>
          <w:rFonts w:eastAsia="SimSun"/>
        </w:rPr>
        <w:t>; and</w:t>
      </w:r>
      <w:r w:rsidR="0090177D" w:rsidRPr="0090177D">
        <w:t xml:space="preserve"> </w:t>
      </w:r>
    </w:p>
    <w:p w14:paraId="15F51960" w14:textId="77777777" w:rsidR="0090177D" w:rsidRDefault="0090177D" w:rsidP="0090177D">
      <w:pPr>
        <w:pStyle w:val="B4"/>
        <w:rPr>
          <w:rFonts w:eastAsia="바탕" w:hint="eastAsia"/>
          <w:lang w:eastAsia="ko-KR"/>
        </w:rPr>
      </w:pPr>
      <w:r>
        <w:t>-</w:t>
      </w:r>
      <w:r>
        <w:tab/>
      </w:r>
      <w:r>
        <w:rPr>
          <w:rFonts w:eastAsia="바탕" w:hint="eastAsia"/>
          <w:lang w:eastAsia="ko-KR"/>
        </w:rPr>
        <w:t>i</w:t>
      </w:r>
      <w:r w:rsidR="000B0EF9" w:rsidRPr="00915352">
        <w:t xml:space="preserve">f the UE request includes modified QoS information the PCEF shall also include the QoS-Information AVP to indicate the updated QoS for the affected </w:t>
      </w:r>
      <w:r>
        <w:rPr>
          <w:rFonts w:eastAsia="바탕" w:hint="eastAsia"/>
          <w:lang w:eastAsia="ko-KR"/>
        </w:rPr>
        <w:t>PCC rule(s)</w:t>
      </w:r>
      <w:r w:rsidR="000B0EF9" w:rsidRPr="00915352">
        <w:t xml:space="preserve"> </w:t>
      </w:r>
    </w:p>
    <w:p w14:paraId="76DB4593" w14:textId="77777777" w:rsidR="0090177D" w:rsidRDefault="0090177D" w:rsidP="0090177D">
      <w:pPr>
        <w:pStyle w:val="B3"/>
      </w:pPr>
      <w:r w:rsidRPr="00915352">
        <w:t>-</w:t>
      </w:r>
      <w:r w:rsidRPr="00915352">
        <w:tab/>
        <w:t xml:space="preserve">When the UE requests to modify </w:t>
      </w:r>
      <w:r>
        <w:t xml:space="preserve">the QoS associated with </w:t>
      </w:r>
      <w:r w:rsidRPr="00915352">
        <w:t xml:space="preserve">existing </w:t>
      </w:r>
      <w:r>
        <w:t>packet filter(</w:t>
      </w:r>
      <w:r w:rsidRPr="00915352">
        <w:t>s</w:t>
      </w:r>
      <w:r>
        <w:t>), without modifying the filter(s),</w:t>
      </w:r>
      <w:r w:rsidRPr="00915352">
        <w:t xml:space="preserve"> the PCEF shall set the Packet-Filter-Operation AVP to "MODIFICATION", and shall include</w:t>
      </w:r>
      <w:r>
        <w:t>:</w:t>
      </w:r>
    </w:p>
    <w:p w14:paraId="5509001A" w14:textId="77777777" w:rsidR="0090177D" w:rsidRDefault="0090177D" w:rsidP="0090177D">
      <w:pPr>
        <w:pStyle w:val="B4"/>
      </w:pPr>
      <w:r>
        <w:t>-</w:t>
      </w:r>
      <w:r>
        <w:tab/>
      </w:r>
      <w:r>
        <w:rPr>
          <w:rFonts w:eastAsia="바탕"/>
        </w:rPr>
        <w:t>one</w:t>
      </w:r>
      <w:r w:rsidRPr="006F6822">
        <w:rPr>
          <w:rFonts w:eastAsia="SimSun" w:hint="eastAsia"/>
        </w:rPr>
        <w:t xml:space="preserve"> Packet-Filter-Information AVP with only the Packet-Filter-Identifier AVP, set to the value for </w:t>
      </w:r>
      <w:r>
        <w:rPr>
          <w:rFonts w:eastAsia="SimSun"/>
        </w:rPr>
        <w:t>each of the</w:t>
      </w:r>
      <w:r w:rsidRPr="006F6822">
        <w:rPr>
          <w:rFonts w:eastAsia="SimSun" w:hint="eastAsia"/>
        </w:rPr>
        <w:t xml:space="preserve"> </w:t>
      </w:r>
      <w:r>
        <w:rPr>
          <w:rFonts w:eastAsia="SimSun"/>
        </w:rPr>
        <w:t>affected packet</w:t>
      </w:r>
      <w:r w:rsidRPr="006F6822">
        <w:rPr>
          <w:rFonts w:eastAsia="SimSun" w:hint="eastAsia"/>
        </w:rPr>
        <w:t xml:space="preserve"> filter</w:t>
      </w:r>
      <w:r>
        <w:rPr>
          <w:rFonts w:eastAsia="SimSun"/>
        </w:rPr>
        <w:t>(s); and</w:t>
      </w:r>
    </w:p>
    <w:p w14:paraId="5555CE45" w14:textId="77777777" w:rsidR="0090177D" w:rsidRPr="0090177D" w:rsidRDefault="0090177D" w:rsidP="0090177D">
      <w:pPr>
        <w:pStyle w:val="B4"/>
        <w:rPr>
          <w:rFonts w:eastAsia="바탕" w:hint="eastAsia"/>
          <w:lang w:eastAsia="ko-KR"/>
        </w:rPr>
      </w:pPr>
      <w:r>
        <w:t>-</w:t>
      </w:r>
      <w:r>
        <w:tab/>
      </w:r>
      <w:r w:rsidRPr="00915352">
        <w:t xml:space="preserve">the QoS-Information AVP to indicate the updated QoS for the affected </w:t>
      </w:r>
      <w:r>
        <w:t>PCC rule(s)</w:t>
      </w:r>
      <w:r w:rsidRPr="00915352">
        <w:t>.</w:t>
      </w:r>
    </w:p>
    <w:p w14:paraId="57D70B53" w14:textId="77777777" w:rsidR="0090177D" w:rsidRDefault="0090177D" w:rsidP="00915352">
      <w:pPr>
        <w:pStyle w:val="B3"/>
        <w:rPr>
          <w:rFonts w:eastAsia="바탕" w:hint="eastAsia"/>
          <w:lang w:eastAsia="ko-KR"/>
        </w:rPr>
      </w:pPr>
      <w:r>
        <w:rPr>
          <w:rFonts w:eastAsia="바탕" w:hint="eastAsia"/>
          <w:lang w:eastAsia="ko-KR"/>
        </w:rPr>
        <w:t>-</w:t>
      </w:r>
      <w:r>
        <w:tab/>
      </w:r>
      <w:r w:rsidR="000B0EF9" w:rsidRPr="00915352">
        <w:t xml:space="preserve">When the UE requests to delete </w:t>
      </w:r>
      <w:r w:rsidRPr="00B77F39">
        <w:t>existing packet filter</w:t>
      </w:r>
      <w:r w:rsidR="000B0EF9" w:rsidRPr="00915352">
        <w:t xml:space="preserve"> the PCEF shall set the Packet-Filter-Operation AVP to "DELETION", and shall include </w:t>
      </w:r>
    </w:p>
    <w:p w14:paraId="6FDA5C52" w14:textId="77777777" w:rsidR="0090177D" w:rsidRDefault="0090177D" w:rsidP="0090177D">
      <w:pPr>
        <w:pStyle w:val="B4"/>
        <w:rPr>
          <w:rFonts w:eastAsia="바탕" w:hint="eastAsia"/>
          <w:lang w:eastAsia="ko-KR"/>
        </w:rPr>
      </w:pPr>
      <w:r>
        <w:rPr>
          <w:rFonts w:eastAsia="바탕" w:hint="eastAsia"/>
          <w:lang w:eastAsia="ko-KR"/>
        </w:rPr>
        <w:t>-</w:t>
      </w:r>
      <w:r>
        <w:tab/>
      </w:r>
      <w:r w:rsidR="000B0EF9" w:rsidRPr="00915352">
        <w:t>a Packet-Filter-Information AVP for each packet filter deleted by the UE. Each Packet-Filter-Information AVP shall include a packet filter identifier as provided by the PCRF in the PCC rule within the Packet-Filter-Identifier AVP identifying the previously requested packet filter being deleted</w:t>
      </w:r>
      <w:r>
        <w:rPr>
          <w:rFonts w:eastAsia="바탕" w:hint="eastAsia"/>
          <w:lang w:eastAsia="ko-KR"/>
        </w:rPr>
        <w:t>,and</w:t>
      </w:r>
    </w:p>
    <w:p w14:paraId="2714A895" w14:textId="77777777" w:rsidR="0090177D" w:rsidRDefault="0090177D" w:rsidP="0090177D">
      <w:pPr>
        <w:pStyle w:val="B4"/>
        <w:rPr>
          <w:rFonts w:eastAsia="바탕" w:hint="eastAsia"/>
          <w:lang w:eastAsia="ko-KR"/>
        </w:rPr>
      </w:pPr>
      <w:r>
        <w:rPr>
          <w:rFonts w:eastAsia="바탕" w:hint="eastAsia"/>
          <w:lang w:eastAsia="ko-KR"/>
        </w:rPr>
        <w:t>-</w:t>
      </w:r>
      <w:r>
        <w:tab/>
      </w:r>
      <w:r w:rsidRPr="00915352">
        <w:t xml:space="preserve">the QoS-Information AVP to indicate the updated QoS for the affected </w:t>
      </w:r>
      <w:r>
        <w:t>PCC rule(s)</w:t>
      </w:r>
      <w:r w:rsidR="000B0EF9" w:rsidRPr="00915352">
        <w:t xml:space="preserve"> </w:t>
      </w:r>
    </w:p>
    <w:p w14:paraId="5E941A18" w14:textId="77777777" w:rsidR="0030574D" w:rsidRDefault="0090177D" w:rsidP="0030574D">
      <w:r>
        <w:rPr>
          <w:rFonts w:eastAsia="바탕" w:hint="eastAsia"/>
          <w:lang w:eastAsia="ko-KR"/>
        </w:rPr>
        <w:t>T</w:t>
      </w:r>
      <w:r w:rsidR="000B0EF9" w:rsidRPr="00915352">
        <w:t xml:space="preserve">he PCEF shall </w:t>
      </w:r>
      <w:r w:rsidR="0030574D" w:rsidRPr="0030574D">
        <w:t xml:space="preserve"> </w:t>
      </w:r>
      <w:r w:rsidR="0030574D">
        <w:t>calculate the requested GBR, for a GBR QCI, as the sum of the previously authorized GBR for the set of affected PCC rules, containing one or more affected packet filter, adjusted with the difference between the requested GBR for the bearer and previously negotiated GBR for the bearer. For the UE request to add filters, without providing any link to an existing filter, the GBR as requested by the UE</w:t>
      </w:r>
      <w:r w:rsidR="0030574D" w:rsidRPr="009D742A">
        <w:t xml:space="preserve"> </w:t>
      </w:r>
      <w:r w:rsidR="0030574D">
        <w:t>for those filters shall be used.</w:t>
      </w:r>
    </w:p>
    <w:p w14:paraId="72B9ECDF" w14:textId="77777777" w:rsidR="0030574D" w:rsidRDefault="0030574D" w:rsidP="0030574D">
      <w:r w:rsidRPr="009C15F8">
        <w:t xml:space="preserve">If </w:t>
      </w:r>
      <w:r>
        <w:t xml:space="preserve">the request </w:t>
      </w:r>
      <w:r w:rsidRPr="009C15F8">
        <w:t>covers all the PCC rules with a bearer binding to the same bearer</w:t>
      </w:r>
      <w:r>
        <w:t>, then</w:t>
      </w:r>
      <w:r w:rsidRPr="009C15F8">
        <w:t xml:space="preserve"> </w:t>
      </w:r>
      <w:r>
        <w:t>t</w:t>
      </w:r>
      <w:r w:rsidRPr="009C15F8">
        <w:t>he PCEF may request a change to the QCI for existing packet filters.</w:t>
      </w:r>
    </w:p>
    <w:p w14:paraId="61C12544" w14:textId="77777777" w:rsidR="0030574D" w:rsidRPr="006F6822" w:rsidRDefault="0030574D" w:rsidP="0030574D">
      <w:r>
        <w:t xml:space="preserve">A PCC rule is affected if one or more previously assigned packet filter identifiers for filters within the rule are included with the </w:t>
      </w:r>
      <w:r w:rsidRPr="006F6822">
        <w:rPr>
          <w:rFonts w:eastAsia="SimSun" w:hint="eastAsia"/>
        </w:rPr>
        <w:t>Packet-Filter-Identifier AVP</w:t>
      </w:r>
      <w:r>
        <w:t xml:space="preserve"> within the request.</w:t>
      </w:r>
    </w:p>
    <w:p w14:paraId="49BF7E17" w14:textId="77777777" w:rsidR="00E11DB7" w:rsidRPr="00915352" w:rsidRDefault="0030574D" w:rsidP="0030574D">
      <w:r>
        <w:t xml:space="preserve">For the purpose of adding or modifying a packet filter, the </w:t>
      </w:r>
      <w:r w:rsidRPr="006F6822">
        <w:t>Packet-Filter-Information AVP shall include the packet filter precedence information within the Precedence AVP and the Packet-Filter-Content</w:t>
      </w:r>
      <w:r>
        <w:t xml:space="preserve">, </w:t>
      </w:r>
      <w:r w:rsidRPr="003F554B">
        <w:t>ToS-Traffic-Class</w:t>
      </w:r>
      <w:r>
        <w:t xml:space="preserve">, </w:t>
      </w:r>
      <w:r w:rsidRPr="003F554B">
        <w:t>Security-Parameter-Index</w:t>
      </w:r>
      <w:r>
        <w:t xml:space="preserve"> and</w:t>
      </w:r>
      <w:r w:rsidRPr="0030574D">
        <w:t xml:space="preserve"> </w:t>
      </w:r>
      <w:r w:rsidRPr="003F554B">
        <w:t>Flow-Label</w:t>
      </w:r>
      <w:r>
        <w:t xml:space="preserve"> </w:t>
      </w:r>
      <w:r w:rsidRPr="006F6822">
        <w:t>AVP</w:t>
      </w:r>
      <w:r>
        <w:t>s</w:t>
      </w:r>
      <w:r w:rsidRPr="006F6822">
        <w:t xml:space="preserve"> set to the value</w:t>
      </w:r>
      <w:r>
        <w:t>(s) describing</w:t>
      </w:r>
      <w:r w:rsidRPr="006F6822">
        <w:t xml:space="preserve"> the packet filter provided by the UE</w:t>
      </w:r>
      <w:r>
        <w:t>.</w:t>
      </w:r>
      <w:r w:rsidR="000724C3" w:rsidRPr="00915352">
        <w:tab/>
      </w:r>
    </w:p>
    <w:p w14:paraId="525510C5" w14:textId="77777777" w:rsidR="005B0ED6" w:rsidRDefault="005B0ED6" w:rsidP="005B0ED6">
      <w:pPr>
        <w:rPr>
          <w:rFonts w:eastAsia="바탕" w:hint="eastAsia"/>
          <w:lang w:eastAsia="ko-KR"/>
        </w:rPr>
      </w:pPr>
      <w:r>
        <w:t>PCC rules can also be requested as a consequence of a failure in the PCC rule installation/activation or enforcement without requiring an Event-Trigger. See clause 4.5.</w:t>
      </w:r>
      <w:r>
        <w:rPr>
          <w:rFonts w:eastAsia="바탕" w:hint="eastAsia"/>
          <w:lang w:eastAsia="ko-KR"/>
        </w:rPr>
        <w:t>12</w:t>
      </w:r>
      <w:r>
        <w:t>.</w:t>
      </w:r>
    </w:p>
    <w:p w14:paraId="24713C4C" w14:textId="77777777" w:rsidR="0030574D" w:rsidRPr="0030574D" w:rsidRDefault="0030574D" w:rsidP="0030574D">
      <w:pPr>
        <w:pStyle w:val="NO"/>
        <w:rPr>
          <w:rFonts w:eastAsia="바탕" w:hint="eastAsia"/>
          <w:lang w:eastAsia="ko-KR"/>
        </w:rPr>
      </w:pPr>
      <w:r>
        <w:lastRenderedPageBreak/>
        <w:t>NOTE:</w:t>
      </w:r>
      <w:r>
        <w:tab/>
        <w:t>The UE signalling with the network is governed by the applicable NAS signalling TS. The NAS TS for a specific access may restrict the UE possibilities to make requests compared to what is stated above.</w:t>
      </w:r>
    </w:p>
    <w:p w14:paraId="2722E436" w14:textId="77777777" w:rsidR="000E3F4E" w:rsidRDefault="00A65D54" w:rsidP="000E3F4E">
      <w:r w:rsidRPr="00A65D54">
        <w:t xml:space="preserve">If the PCRF is, due to incomplete, erroneous or missing information (e.g. </w:t>
      </w:r>
      <w:r w:rsidR="00FF4973" w:rsidRPr="0078747E">
        <w:t>QoS, SGSN address, RAT type, TFT</w:t>
      </w:r>
      <w:r w:rsidR="00FF4973">
        <w:t>, subscriber information</w:t>
      </w:r>
      <w:r w:rsidRPr="00A65D54">
        <w:t>) not able to provision a policy decision as response to the request for PCC rules by the PCEF, the PCRF may reject the request using a CC Answer with the Gx experimental result code DIAMETER_ERROR_INITIAL_PARAMETERS (5140). If the PCEF receives a CC Answer with this code, the PCEF shall reject the IP-CAN session establishment or modification that initiated the CC Request.</w:t>
      </w:r>
    </w:p>
    <w:p w14:paraId="0099B2BA" w14:textId="77777777" w:rsidR="00A65D54" w:rsidRDefault="000E3F4E" w:rsidP="000E3F4E">
      <w:pPr>
        <w:rPr>
          <w:rFonts w:eastAsia="바탕" w:hint="eastAsia"/>
          <w:lang w:eastAsia="ko-KR"/>
        </w:rPr>
      </w:pPr>
      <w:r w:rsidRPr="00A65D54">
        <w:t xml:space="preserve">If the PCRF </w:t>
      </w:r>
      <w:r>
        <w:t xml:space="preserve">detects that </w:t>
      </w:r>
      <w:r w:rsidRPr="00A65D54">
        <w:t xml:space="preserve">the </w:t>
      </w:r>
      <w:r>
        <w:t xml:space="preserve">packet filters in the </w:t>
      </w:r>
      <w:r w:rsidRPr="00A65D54">
        <w:t xml:space="preserve">request for </w:t>
      </w:r>
      <w:r>
        <w:t xml:space="preserve">new </w:t>
      </w:r>
      <w:r w:rsidRPr="00A65D54">
        <w:t xml:space="preserve">PCC rules </w:t>
      </w:r>
      <w:r>
        <w:t xml:space="preserve">received from </w:t>
      </w:r>
      <w:r w:rsidRPr="00A65D54">
        <w:t>the PCEF</w:t>
      </w:r>
      <w:r>
        <w:t xml:space="preserve"> is covered by the packet filters of outstanding PCC rules that the PCRF is provisioning to the PCEF</w:t>
      </w:r>
      <w:r w:rsidRPr="00A65D54">
        <w:t>, the PCRF ma</w:t>
      </w:r>
      <w:r>
        <w:t>y reject the request using a CC-</w:t>
      </w:r>
      <w:r w:rsidRPr="00A65D54">
        <w:t>Answer with the Gx experimental result code DIAMETER_ERROR_</w:t>
      </w:r>
      <w:r>
        <w:t>CONFLICTING</w:t>
      </w:r>
      <w:r w:rsidRPr="00A65D54">
        <w:t>_</w:t>
      </w:r>
      <w:r>
        <w:t>REQUEST</w:t>
      </w:r>
      <w:r w:rsidRPr="00A65D54">
        <w:t xml:space="preserve"> (</w:t>
      </w:r>
      <w:r w:rsidR="001F08FF">
        <w:rPr>
          <w:rFonts w:eastAsia="바탕" w:hint="eastAsia"/>
          <w:lang w:eastAsia="ko-KR"/>
        </w:rPr>
        <w:t>5147</w:t>
      </w:r>
      <w:r>
        <w:t>). If the PCEF receives a CC-</w:t>
      </w:r>
      <w:r w:rsidRPr="00A65D54">
        <w:t>Answer with this code, the PCEF shall reject the IP-CAN session mod</w:t>
      </w:r>
      <w:r>
        <w:t>ification that initiated the CC-</w:t>
      </w:r>
      <w:r w:rsidRPr="00A65D54">
        <w:t>Request.</w:t>
      </w:r>
    </w:p>
    <w:p w14:paraId="236A4B82" w14:textId="77777777" w:rsidR="00FF4973" w:rsidRDefault="00FF4973" w:rsidP="00A65D54">
      <w:pPr>
        <w:rPr>
          <w:rFonts w:eastAsia="바탕" w:hint="eastAsia"/>
          <w:lang w:eastAsia="ko-KR"/>
        </w:rPr>
      </w:pPr>
      <w:r>
        <w:t xml:space="preserve">If </w:t>
      </w:r>
      <w:r w:rsidRPr="004861F4">
        <w:t xml:space="preserve">the PCRF does not accept one or more of the traffic mapping </w:t>
      </w:r>
      <w:r w:rsidRPr="00AE4DF6">
        <w:t xml:space="preserve">filters </w:t>
      </w:r>
      <w:r w:rsidRPr="004861F4">
        <w:t>provided by the PCEF in a CC Request</w:t>
      </w:r>
      <w:r>
        <w:t xml:space="preserve"> (</w:t>
      </w:r>
      <w:r w:rsidRPr="007977FC">
        <w:t>e.g.</w:t>
      </w:r>
      <w:r>
        <w:t xml:space="preserve"> because the PCRF does not allow the UE to request enhanced QoS for services not known to </w:t>
      </w:r>
      <w:r w:rsidRPr="00EF19D3">
        <w:t xml:space="preserve">the </w:t>
      </w:r>
      <w:r w:rsidRPr="000C52CF">
        <w:t>PCRF</w:t>
      </w:r>
      <w:r>
        <w:t>)</w:t>
      </w:r>
      <w:r w:rsidRPr="004861F4">
        <w:t>, the PCRF shall reject the request using a CC Answer with the Gx experimental result code</w:t>
      </w:r>
      <w:r>
        <w:t xml:space="preserve"> </w:t>
      </w:r>
      <w:r w:rsidR="00374ECE" w:rsidRPr="0078747E">
        <w:t>DIAMETER_ERROR_</w:t>
      </w:r>
      <w:r>
        <w:t xml:space="preserve">TRAFFIC_MAPPING_INFO_REJECTED </w:t>
      </w:r>
      <w:r w:rsidRPr="00D05D47">
        <w:t>(5</w:t>
      </w:r>
      <w:r>
        <w:t>144</w:t>
      </w:r>
      <w:r w:rsidRPr="002C33B5">
        <w:t>). If the PCEF receives a CC Answer with this code, the PCEF shall reject the IP-CAN session establishment or modification that initiated the CC Request</w:t>
      </w:r>
      <w:r>
        <w:t>.</w:t>
      </w:r>
    </w:p>
    <w:p w14:paraId="3FDF8E13" w14:textId="77777777" w:rsidR="0030574D" w:rsidRPr="0030574D" w:rsidRDefault="0030574D" w:rsidP="00A65D54">
      <w:pPr>
        <w:rPr>
          <w:rFonts w:eastAsia="바탕" w:hint="eastAsia"/>
          <w:lang w:eastAsia="ko-KR"/>
        </w:rPr>
      </w:pPr>
      <w:r>
        <w:t xml:space="preserve">The PCRF shall not combine a rejection with provisioning of PCC rule operations in the same </w:t>
      </w:r>
      <w:r w:rsidRPr="002C33B5">
        <w:t>CC Answer</w:t>
      </w:r>
      <w:r>
        <w:t>.</w:t>
      </w:r>
    </w:p>
    <w:p w14:paraId="7E5A37B1" w14:textId="77777777" w:rsidR="00454F4A" w:rsidRPr="0078747E" w:rsidRDefault="00454F4A" w:rsidP="0078747E">
      <w:pPr>
        <w:pStyle w:val="Heading3"/>
      </w:pPr>
      <w:bookmarkStart w:id="22" w:name="_Toc343033425"/>
      <w:r w:rsidRPr="0078747E">
        <w:rPr>
          <w:lang w:eastAsia="ja-JP"/>
        </w:rPr>
        <w:t>4.5.2</w:t>
      </w:r>
      <w:r w:rsidRPr="0078747E">
        <w:rPr>
          <w:lang w:eastAsia="ja-JP"/>
        </w:rPr>
        <w:tab/>
      </w:r>
      <w:r w:rsidRPr="0078747E">
        <w:t>Provisioning of PCC rules</w:t>
      </w:r>
      <w:bookmarkEnd w:id="22"/>
    </w:p>
    <w:p w14:paraId="66178014" w14:textId="77777777" w:rsidR="00CF2A66" w:rsidRPr="0078747E" w:rsidRDefault="00CF2A66" w:rsidP="000724C3">
      <w:r w:rsidRPr="0078747E">
        <w:t xml:space="preserve">The </w:t>
      </w:r>
      <w:r w:rsidRPr="00A22E7F">
        <w:t>PCRF</w:t>
      </w:r>
      <w:r w:rsidRPr="0078747E">
        <w:t xml:space="preserve"> shall indicate, via the Gx reference point, PCC rules to be applied at the </w:t>
      </w:r>
      <w:r w:rsidRPr="00A22E7F">
        <w:t>PCEF</w:t>
      </w:r>
      <w:r w:rsidRPr="0078747E">
        <w:t>. This may be</w:t>
      </w:r>
      <w:r w:rsidR="0024152E" w:rsidRPr="0078747E">
        <w:t xml:space="preserve"> using one of the following procedures</w:t>
      </w:r>
      <w:r w:rsidRPr="0078747E">
        <w:t>:</w:t>
      </w:r>
    </w:p>
    <w:p w14:paraId="2E9965FE" w14:textId="77777777" w:rsidR="00CF2A66" w:rsidRPr="0078747E" w:rsidRDefault="007A4A40" w:rsidP="007A4A40">
      <w:pPr>
        <w:pStyle w:val="B1"/>
      </w:pPr>
      <w:r>
        <w:t>-</w:t>
      </w:r>
      <w:r>
        <w:tab/>
      </w:r>
      <w:r w:rsidR="0024152E" w:rsidRPr="0078747E">
        <w:t>PULL procedure</w:t>
      </w:r>
      <w:r w:rsidR="005A43AB">
        <w:t xml:space="preserve"> </w:t>
      </w:r>
      <w:r w:rsidR="00584002" w:rsidRPr="0078747E">
        <w:t xml:space="preserve">(Provisioning solicited by the </w:t>
      </w:r>
      <w:r w:rsidR="00584002" w:rsidRPr="00A22E7F">
        <w:t>PCEF</w:t>
      </w:r>
      <w:r w:rsidR="00584002" w:rsidRPr="0078747E">
        <w:t>)</w:t>
      </w:r>
      <w:r w:rsidR="0024152E" w:rsidRPr="0078747E">
        <w:t>: I</w:t>
      </w:r>
      <w:r w:rsidR="00CF2A66" w:rsidRPr="0078747E">
        <w:t>n response to a request for PCC rules</w:t>
      </w:r>
      <w:r w:rsidR="0024152E" w:rsidRPr="0078747E">
        <w:t xml:space="preserve"> being made by </w:t>
      </w:r>
      <w:r w:rsidR="00584002" w:rsidRPr="0078747E">
        <w:t xml:space="preserve">the </w:t>
      </w:r>
      <w:r w:rsidR="0024152E" w:rsidRPr="00A22E7F">
        <w:t>PCEF</w:t>
      </w:r>
      <w:r w:rsidR="00CF2A66" w:rsidRPr="0078747E">
        <w:t>, as described in the preceding section</w:t>
      </w:r>
      <w:r w:rsidR="0024152E" w:rsidRPr="0078747E">
        <w:t xml:space="preserve">, </w:t>
      </w:r>
      <w:r w:rsidR="00584002" w:rsidRPr="0078747E">
        <w:t xml:space="preserve">the </w:t>
      </w:r>
      <w:r w:rsidR="00584002" w:rsidRPr="00A22E7F">
        <w:t>PCRF</w:t>
      </w:r>
      <w:r w:rsidR="00584002" w:rsidRPr="0078747E">
        <w:t xml:space="preserve"> shall provision PCC rules in the CC-Answer</w:t>
      </w:r>
      <w:r w:rsidR="00CF2A66" w:rsidRPr="0078747E">
        <w:t>; or</w:t>
      </w:r>
    </w:p>
    <w:p w14:paraId="4DEA9C3C" w14:textId="77777777" w:rsidR="007A3F19" w:rsidRPr="0078747E" w:rsidRDefault="007A4A40" w:rsidP="007A4A40">
      <w:pPr>
        <w:pStyle w:val="B1"/>
      </w:pPr>
      <w:r>
        <w:t>-</w:t>
      </w:r>
      <w:r>
        <w:tab/>
      </w:r>
      <w:r w:rsidR="0024152E" w:rsidRPr="0078747E">
        <w:t>PUSH procedure</w:t>
      </w:r>
      <w:r w:rsidR="00853154">
        <w:t xml:space="preserve"> </w:t>
      </w:r>
      <w:r w:rsidR="00584002" w:rsidRPr="0078747E">
        <w:t>(Unsolicited provisioning)</w:t>
      </w:r>
      <w:r w:rsidR="0024152E" w:rsidRPr="0078747E">
        <w:t xml:space="preserve">: </w:t>
      </w:r>
      <w:r w:rsidR="00584002" w:rsidRPr="0078747E">
        <w:t xml:space="preserve">The </w:t>
      </w:r>
      <w:r w:rsidR="00584002" w:rsidRPr="00A22E7F">
        <w:t>PCRF</w:t>
      </w:r>
      <w:r w:rsidR="00584002" w:rsidRPr="0078747E">
        <w:t xml:space="preserve"> may decide to provision PCC rules without obtaining a request from the </w:t>
      </w:r>
      <w:r w:rsidR="00584002" w:rsidRPr="00A22E7F">
        <w:t>PCEF</w:t>
      </w:r>
      <w:r w:rsidR="00584002" w:rsidRPr="0078747E">
        <w:t xml:space="preserve">, </w:t>
      </w:r>
      <w:r w:rsidR="00CF2A66" w:rsidRPr="0078747E">
        <w:t xml:space="preserve">e.g. in response to information provided to the </w:t>
      </w:r>
      <w:r w:rsidR="00CF2A66" w:rsidRPr="00A22E7F">
        <w:t>PCRF</w:t>
      </w:r>
      <w:r w:rsidR="00CF2A66" w:rsidRPr="0078747E">
        <w:t xml:space="preserve"> via the Rx reference point, or in response to an internal trigger within the </w:t>
      </w:r>
      <w:r w:rsidR="00CF2A66" w:rsidRPr="00A22E7F">
        <w:t>PCRF</w:t>
      </w:r>
      <w:r w:rsidR="00CF2A66" w:rsidRPr="0078747E">
        <w:t>.</w:t>
      </w:r>
      <w:r w:rsidR="0024152E" w:rsidRPr="0078747E">
        <w:t xml:space="preserve"> </w:t>
      </w:r>
      <w:r w:rsidR="00584002" w:rsidRPr="0078747E">
        <w:t xml:space="preserve">To provision PCC rules without a request from the </w:t>
      </w:r>
      <w:r w:rsidR="00584002" w:rsidRPr="00A22E7F">
        <w:t>PCEF</w:t>
      </w:r>
      <w:r w:rsidR="00584002" w:rsidRPr="0078747E">
        <w:t xml:space="preserve">, </w:t>
      </w:r>
      <w:r w:rsidR="0024152E" w:rsidRPr="0078747E">
        <w:t xml:space="preserve">the </w:t>
      </w:r>
      <w:r w:rsidR="00584002" w:rsidRPr="00A22E7F">
        <w:t>PCRF</w:t>
      </w:r>
      <w:r w:rsidR="00584002" w:rsidRPr="0078747E">
        <w:t xml:space="preserve"> shall include these </w:t>
      </w:r>
      <w:r w:rsidR="0024152E" w:rsidRPr="0078747E">
        <w:t xml:space="preserve">PCC rules in </w:t>
      </w:r>
      <w:r w:rsidR="00584002" w:rsidRPr="0078747E">
        <w:t xml:space="preserve">an </w:t>
      </w:r>
      <w:r w:rsidR="0024152E" w:rsidRPr="0078747E">
        <w:t>RA</w:t>
      </w:r>
      <w:r w:rsidR="00584002" w:rsidRPr="0078747E">
        <w:t>-</w:t>
      </w:r>
      <w:r w:rsidR="0024152E" w:rsidRPr="0078747E">
        <w:t>R</w:t>
      </w:r>
      <w:r w:rsidR="00584002" w:rsidRPr="0078747E">
        <w:t>equest</w:t>
      </w:r>
      <w:r w:rsidR="0024152E" w:rsidRPr="0078747E">
        <w:t xml:space="preserve"> message</w:t>
      </w:r>
      <w:r w:rsidR="00584002" w:rsidRPr="0078747E">
        <w:t>. N</w:t>
      </w:r>
      <w:r w:rsidR="0024152E" w:rsidRPr="0078747E">
        <w:t>o CCR/CCA messages are triggered</w:t>
      </w:r>
      <w:r w:rsidR="00584002" w:rsidRPr="0078747E">
        <w:t xml:space="preserve"> by this RA-Request</w:t>
      </w:r>
      <w:r w:rsidR="0024152E" w:rsidRPr="0078747E">
        <w:t>.</w:t>
      </w:r>
    </w:p>
    <w:p w14:paraId="3C789745" w14:textId="77777777" w:rsidR="00CF2A66" w:rsidRPr="0078747E" w:rsidRDefault="00CF2A66" w:rsidP="000724C3">
      <w:r w:rsidRPr="0078747E">
        <w:t xml:space="preserve">For each request from the </w:t>
      </w:r>
      <w:r w:rsidRPr="00A22E7F">
        <w:t>PCEF</w:t>
      </w:r>
      <w:r w:rsidRPr="0078747E">
        <w:t xml:space="preserve"> </w:t>
      </w:r>
      <w:r w:rsidR="0024152E" w:rsidRPr="0078747E">
        <w:t xml:space="preserve">or </w:t>
      </w:r>
      <w:r w:rsidRPr="0078747E">
        <w:t xml:space="preserve">upon the unsolicited provision the </w:t>
      </w:r>
      <w:r w:rsidRPr="00A22E7F">
        <w:t>PCRF</w:t>
      </w:r>
      <w:r w:rsidRPr="0078747E">
        <w:t xml:space="preserve"> shall provision zero or more PCC rules. The </w:t>
      </w:r>
      <w:r w:rsidRPr="00A22E7F">
        <w:t>PCRF</w:t>
      </w:r>
      <w:r w:rsidRPr="0078747E">
        <w:t xml:space="preserve"> may perform an operation on a single PCC rule by one of the following means:</w:t>
      </w:r>
    </w:p>
    <w:p w14:paraId="794FF400" w14:textId="77777777" w:rsidR="00584002" w:rsidRPr="0078747E" w:rsidRDefault="007A4A40" w:rsidP="007A4A40">
      <w:pPr>
        <w:pStyle w:val="B1"/>
      </w:pPr>
      <w:r>
        <w:t>-</w:t>
      </w:r>
      <w:r>
        <w:tab/>
      </w:r>
      <w:r w:rsidR="00584002" w:rsidRPr="0078747E">
        <w:t xml:space="preserve">To activate or deactivate a PCC rule that is predefined at the </w:t>
      </w:r>
      <w:r w:rsidR="00584002" w:rsidRPr="00A22E7F">
        <w:t>PCEF</w:t>
      </w:r>
      <w:r w:rsidR="00584002" w:rsidRPr="0078747E">
        <w:t xml:space="preserve">, the </w:t>
      </w:r>
      <w:r w:rsidR="00584002" w:rsidRPr="00A22E7F">
        <w:t>PCRF</w:t>
      </w:r>
      <w:r w:rsidR="00584002" w:rsidRPr="0078747E">
        <w:t xml:space="preserve"> shall provision a reference to this PCC rule within a Charging-Rule-Name AVP and indicate the required action by choosing either the Charging-Rule-Install AVP or the Charging-Rule-Remove AVP.</w:t>
      </w:r>
    </w:p>
    <w:p w14:paraId="0B509E36" w14:textId="77777777" w:rsidR="00584002" w:rsidRPr="0078747E" w:rsidRDefault="007A4A40" w:rsidP="007A4A40">
      <w:pPr>
        <w:pStyle w:val="B1"/>
      </w:pPr>
      <w:r>
        <w:t>-</w:t>
      </w:r>
      <w:r>
        <w:tab/>
      </w:r>
      <w:r w:rsidR="00584002" w:rsidRPr="0078747E">
        <w:t xml:space="preserve">To install or modify a </w:t>
      </w:r>
      <w:r w:rsidR="00584002" w:rsidRPr="00A22E7F">
        <w:t>PCRF</w:t>
      </w:r>
      <w:r w:rsidR="00584002" w:rsidRPr="0078747E">
        <w:t xml:space="preserve">-provisioned PCC rule, the </w:t>
      </w:r>
      <w:r w:rsidR="00584002" w:rsidRPr="00A22E7F">
        <w:t>PCRF</w:t>
      </w:r>
      <w:r w:rsidR="00584002" w:rsidRPr="0078747E">
        <w:t xml:space="preserve"> shall provision a corresponding Charging-Rule-Definition AVP within a Charging-Rule-Install AVP.</w:t>
      </w:r>
    </w:p>
    <w:p w14:paraId="2ED23AFC" w14:textId="77777777" w:rsidR="00584002" w:rsidRPr="0078747E" w:rsidRDefault="007A4A40" w:rsidP="007A4A40">
      <w:pPr>
        <w:pStyle w:val="B1"/>
      </w:pPr>
      <w:r>
        <w:t>-</w:t>
      </w:r>
      <w:r>
        <w:tab/>
      </w:r>
      <w:r w:rsidR="00584002" w:rsidRPr="0078747E">
        <w:t xml:space="preserve">To remove a PCC rule which has previously been provisioned by the </w:t>
      </w:r>
      <w:r w:rsidR="00584002" w:rsidRPr="00A22E7F">
        <w:t>PCRF</w:t>
      </w:r>
      <w:r w:rsidR="00584002" w:rsidRPr="0078747E">
        <w:t xml:space="preserve">, the </w:t>
      </w:r>
      <w:r w:rsidR="00584002" w:rsidRPr="00A22E7F">
        <w:t>PCRF</w:t>
      </w:r>
      <w:r w:rsidR="00584002" w:rsidRPr="0078747E">
        <w:t xml:space="preserve"> shall provision the name of this </w:t>
      </w:r>
      <w:r w:rsidR="00FE35E9" w:rsidRPr="007A6F72">
        <w:rPr>
          <w:rFonts w:hint="eastAsia"/>
        </w:rPr>
        <w:t xml:space="preserve">PCC </w:t>
      </w:r>
      <w:r w:rsidR="00584002" w:rsidRPr="0078747E">
        <w:t>rule as value of a Charging-Rule-Name AVP within a Charging-Rule-Remove AVP.</w:t>
      </w:r>
    </w:p>
    <w:p w14:paraId="522DA652" w14:textId="77777777" w:rsidR="00584002" w:rsidRPr="0078747E" w:rsidRDefault="007A4A40" w:rsidP="007A4A40">
      <w:pPr>
        <w:pStyle w:val="B1"/>
      </w:pPr>
      <w:r>
        <w:t>-</w:t>
      </w:r>
      <w:r>
        <w:tab/>
      </w:r>
      <w:r w:rsidR="00853154" w:rsidRPr="0078747E">
        <w:t>If</w:t>
      </w:r>
      <w:r w:rsidR="00853154">
        <w:t xml:space="preserve">, for certain accesses, </w:t>
      </w:r>
      <w:r w:rsidR="00584002" w:rsidRPr="0078747E">
        <w:t xml:space="preserve">the </w:t>
      </w:r>
      <w:r w:rsidR="00584002" w:rsidRPr="00A22E7F">
        <w:t>PCRF</w:t>
      </w:r>
      <w:r w:rsidR="00584002" w:rsidRPr="0078747E">
        <w:t xml:space="preserve"> performs the bearer binding, the </w:t>
      </w:r>
      <w:r w:rsidR="00584002" w:rsidRPr="00A22E7F">
        <w:t>PCRF</w:t>
      </w:r>
      <w:r w:rsidR="00584002" w:rsidRPr="0078747E">
        <w:t xml:space="preserve"> may move previously installed or activated PCC rules from one IP CAN bearer to another IP CAN bearer</w:t>
      </w:r>
      <w:r w:rsidR="00853154">
        <w:t>. See annex A for further details.</w:t>
      </w:r>
      <w:r w:rsidR="00584002" w:rsidRPr="0078747E">
        <w:t xml:space="preserve"> </w:t>
      </w:r>
    </w:p>
    <w:p w14:paraId="3C526A49" w14:textId="77777777" w:rsidR="00CF2A66" w:rsidRPr="0078747E" w:rsidRDefault="00CF2A66" w:rsidP="000724C3">
      <w:r w:rsidRPr="0078747E">
        <w:t xml:space="preserve">As an alternative to providing a single PCC rule, the </w:t>
      </w:r>
      <w:r w:rsidRPr="00A22E7F">
        <w:t>PCRF</w:t>
      </w:r>
      <w:r w:rsidRPr="0078747E">
        <w:t xml:space="preserve"> may provide </w:t>
      </w:r>
      <w:r w:rsidR="00584002" w:rsidRPr="0078747E">
        <w:t xml:space="preserve">a Charging-Rule-Base-Name AVP within a Charging-Rule-Install AVP or the Charging-Rule-Remove AVP as </w:t>
      </w:r>
      <w:r w:rsidRPr="0078747E">
        <w:t xml:space="preserve">a reference to a group of PCC rules predefined at the </w:t>
      </w:r>
      <w:r w:rsidRPr="00A22E7F">
        <w:t>PCEF</w:t>
      </w:r>
      <w:r w:rsidRPr="0078747E">
        <w:t>.</w:t>
      </w:r>
      <w:r w:rsidR="00584002" w:rsidRPr="0078747E">
        <w:t xml:space="preserve"> With a Charging-Rule-Install AVP, a predefined group of PCC rules is activated. With a Charging-Rule-Remove AVP, a predefined group of PCC rules is deactivated.</w:t>
      </w:r>
    </w:p>
    <w:p w14:paraId="40C44BD6" w14:textId="77777777" w:rsidR="00B45982" w:rsidRDefault="00CF2A66" w:rsidP="00B45982">
      <w:pPr>
        <w:rPr>
          <w:rFonts w:eastAsia="SimSun" w:hint="eastAsia"/>
          <w:lang w:eastAsia="zh-CN"/>
        </w:rPr>
      </w:pPr>
      <w:r w:rsidRPr="0078747E">
        <w:t xml:space="preserve">The </w:t>
      </w:r>
      <w:r w:rsidRPr="00A22E7F">
        <w:t>PCRF</w:t>
      </w:r>
      <w:r w:rsidRPr="0078747E">
        <w:t xml:space="preserve"> may combine multiple of the above PCC rule operations in a single command.</w:t>
      </w:r>
    </w:p>
    <w:p w14:paraId="459E1800" w14:textId="77777777" w:rsidR="00CF2A66" w:rsidRPr="00B45982" w:rsidRDefault="00B45982" w:rsidP="000724C3">
      <w:pPr>
        <w:rPr>
          <w:lang w:val="en-US"/>
        </w:rPr>
      </w:pPr>
      <w:r w:rsidRPr="00EB7398">
        <w:rPr>
          <w:rFonts w:hint="eastAsia"/>
        </w:rPr>
        <w:t>W</w:t>
      </w:r>
      <w:r w:rsidRPr="00EB7398">
        <w:t>hen the UE initiates a resource modification procedure, the PCRF shall pr</w:t>
      </w:r>
      <w:r>
        <w:rPr>
          <w:rFonts w:eastAsia="SimSun" w:hint="eastAsia"/>
          <w:lang w:eastAsia="zh-CN"/>
        </w:rPr>
        <w:t>o</w:t>
      </w:r>
      <w:r w:rsidRPr="00EB7398">
        <w:t>vision PCC rule(</w:t>
      </w:r>
      <w:r w:rsidRPr="00EB7398">
        <w:rPr>
          <w:rFonts w:hint="eastAsia"/>
        </w:rPr>
        <w:t>s</w:t>
      </w:r>
      <w:r w:rsidRPr="00EB7398">
        <w:t xml:space="preserve">) that </w:t>
      </w:r>
      <w:r>
        <w:rPr>
          <w:rFonts w:eastAsia="SimSun" w:hint="eastAsia"/>
          <w:lang w:eastAsia="zh-CN"/>
        </w:rPr>
        <w:t xml:space="preserve">are </w:t>
      </w:r>
      <w:r w:rsidRPr="00EB7398">
        <w:t>only related to the UE’s resource modification</w:t>
      </w:r>
      <w:r>
        <w:rPr>
          <w:rFonts w:eastAsia="SimSun" w:hint="eastAsia"/>
          <w:lang w:eastAsia="zh-CN"/>
        </w:rPr>
        <w:t xml:space="preserve"> in the corresponding CCA command</w:t>
      </w:r>
      <w:r w:rsidRPr="00EB7398">
        <w:t>.</w:t>
      </w:r>
    </w:p>
    <w:p w14:paraId="5D0B87DF" w14:textId="77777777" w:rsidR="001F393F" w:rsidRDefault="00CF2A66" w:rsidP="000724C3">
      <w:pPr>
        <w:rPr>
          <w:rFonts w:eastAsia="바탕" w:hint="eastAsia"/>
          <w:lang w:eastAsia="ko-KR"/>
        </w:rPr>
      </w:pPr>
      <w:r w:rsidRPr="0078747E">
        <w:t xml:space="preserve">To activate a predefined PCC rule at the </w:t>
      </w:r>
      <w:r w:rsidRPr="00A22E7F">
        <w:t>PCEF</w:t>
      </w:r>
      <w:r w:rsidRPr="0078747E">
        <w:t xml:space="preserve">, the rule name within a Charging-Rule-Name AVP shall be supplied within a Charging-Rule-Install AVP as a reference to the predefined rule. To activate a group of predefined PCC rules </w:t>
      </w:r>
      <w:r w:rsidRPr="0078747E">
        <w:lastRenderedPageBreak/>
        <w:t xml:space="preserve">within the </w:t>
      </w:r>
      <w:r w:rsidRPr="00A22E7F">
        <w:t>PCEF</w:t>
      </w:r>
      <w:r w:rsidRPr="0078747E">
        <w:t xml:space="preserve"> (e.g. gold users or gaming services) a Charging-Rule-Base-Name AVP shall be supplied within a Charging-Rule-Install AVP as a reference to the group of predefined PCC rules. </w:t>
      </w:r>
    </w:p>
    <w:p w14:paraId="1E6867FB" w14:textId="77777777" w:rsidR="00584002" w:rsidRPr="0078747E" w:rsidRDefault="00CF2A66" w:rsidP="000724C3">
      <w:r w:rsidRPr="0078747E">
        <w:t xml:space="preserve">To install </w:t>
      </w:r>
      <w:r w:rsidR="0024152E" w:rsidRPr="0078747E">
        <w:t xml:space="preserve">a new </w:t>
      </w:r>
      <w:r w:rsidRPr="0078747E">
        <w:t>or modify a</w:t>
      </w:r>
      <w:r w:rsidR="0024152E" w:rsidRPr="0078747E">
        <w:t>n already installed</w:t>
      </w:r>
      <w:r w:rsidRPr="0078747E">
        <w:t xml:space="preserve"> </w:t>
      </w:r>
      <w:r w:rsidRPr="00A22E7F">
        <w:t>PCRF</w:t>
      </w:r>
      <w:r w:rsidRPr="0078747E">
        <w:t xml:space="preserve"> defined PCC rule, the Charging-Rule-Definition AVP shall be used. If a PCC rule with the same rule name, as supplied in the Charging-Rule-Name AVP</w:t>
      </w:r>
      <w:r w:rsidR="00BA510F">
        <w:t xml:space="preserve"> </w:t>
      </w:r>
      <w:r w:rsidRPr="0078747E">
        <w:t xml:space="preserve">within the Charging-Rule-Definition AVP, already exists at the </w:t>
      </w:r>
      <w:r w:rsidRPr="00A22E7F">
        <w:t>PCEF</w:t>
      </w:r>
      <w:r w:rsidRPr="0078747E">
        <w:t>, the new PCC rule shall update the currently installed rule. If the existing PCC rule already has attributes also included in the new PCC rule definition, the existing attributes shall be overwritten. Any attribute in the existing PCC rule not included in the new PCC rule de</w:t>
      </w:r>
      <w:r w:rsidR="000724C3">
        <w:t>finition shall remain valid.</w:t>
      </w:r>
    </w:p>
    <w:p w14:paraId="2669C63A" w14:textId="77777777" w:rsidR="00584002" w:rsidRPr="0078747E" w:rsidRDefault="00853154" w:rsidP="000724C3">
      <w:r>
        <w:t>Upon installation or activation of a PCC rule,</w:t>
      </w:r>
      <w:r w:rsidR="00584002" w:rsidRPr="0078747E">
        <w:t xml:space="preserve"> </w:t>
      </w:r>
      <w:r>
        <w:rPr>
          <w:rFonts w:eastAsia="바탕" w:hint="eastAsia"/>
          <w:lang w:eastAsia="ko-KR"/>
        </w:rPr>
        <w:t>t</w:t>
      </w:r>
      <w:r w:rsidRPr="0078747E">
        <w:t xml:space="preserve">he </w:t>
      </w:r>
      <w:r w:rsidR="00584002" w:rsidRPr="00A22E7F">
        <w:t>PCEF</w:t>
      </w:r>
      <w:r w:rsidR="00584002" w:rsidRPr="0078747E">
        <w:t xml:space="preserve"> shall then perform the bearer binding </w:t>
      </w:r>
      <w:r>
        <w:t xml:space="preserve">based on the QCI and ARP of the PCC rule </w:t>
      </w:r>
      <w:r w:rsidR="00584002" w:rsidRPr="0078747E">
        <w:t>and select the IP CAN bearer where the provisioned new PCC rule is applied.</w:t>
      </w:r>
    </w:p>
    <w:p w14:paraId="42E661D5" w14:textId="77777777" w:rsidR="00472BAB" w:rsidRPr="0078747E" w:rsidRDefault="00472BAB" w:rsidP="000724C3">
      <w:r w:rsidRPr="0078747E">
        <w:t>Further details of the binding mechanism can be found in 3GPP TS 29.213 [8].</w:t>
      </w:r>
    </w:p>
    <w:p w14:paraId="1B43FC27" w14:textId="77777777" w:rsidR="00CF2A66" w:rsidRPr="0078747E" w:rsidRDefault="00CF2A66" w:rsidP="000724C3">
      <w:r w:rsidRPr="0078747E">
        <w:t xml:space="preserve">For deactivating single predefined or removing </w:t>
      </w:r>
      <w:r w:rsidRPr="00A22E7F">
        <w:t>PCRF</w:t>
      </w:r>
      <w:r w:rsidRPr="0078747E">
        <w:t>-provided PCC rules, the Charging-Rule-Name AVP shall be supplied within a Charging-Rule-Remove AVP. For deactivating a group of predefined PCC rules, the Charging-Rule-Base-Name AVP shall be supplied within a Charging-Rule-Remove AVP.</w:t>
      </w:r>
    </w:p>
    <w:p w14:paraId="1A2D1A7E" w14:textId="77777777" w:rsidR="00BB15C2" w:rsidRPr="0078747E" w:rsidRDefault="00BB15C2" w:rsidP="00E11DB7">
      <w:pPr>
        <w:pStyle w:val="NO"/>
      </w:pPr>
      <w:r>
        <w:t>NOTE</w:t>
      </w:r>
      <w:r w:rsidR="005A43AB">
        <w:t xml:space="preserve"> 1</w:t>
      </w:r>
      <w:r w:rsidR="00E11DB7">
        <w:t>:</w:t>
      </w:r>
      <w:r w:rsidR="00E11DB7">
        <w:tab/>
      </w:r>
      <w:r>
        <w:t>When deactivating a predefined PCC rule that is activated in more than one IP-CAN bearers, the predefined PCC rule is deactivated simultaneously in all the IP-CAN bearers where it was previously activated.</w:t>
      </w:r>
    </w:p>
    <w:p w14:paraId="4F5E21B3" w14:textId="77777777" w:rsidR="0061189B" w:rsidRDefault="00DA03E6" w:rsidP="0061189B">
      <w:r>
        <w:t>The PCRF may request the PCEF to confirm that the resources associated to a PCC rule are successfully allocated. To do so the PCRF shall provide the Event-Trigger AVP with the value SUCCESSFUL_RESOURCE_ALLOCATION (</w:t>
      </w:r>
      <w:r w:rsidR="00B50F25">
        <w:rPr>
          <w:rFonts w:eastAsia="바탕" w:hint="eastAsia"/>
          <w:lang w:eastAsia="ko-KR"/>
        </w:rPr>
        <w:t>22</w:t>
      </w:r>
      <w:r w:rsidR="001F393F">
        <w:t xml:space="preserve">). </w:t>
      </w:r>
      <w:r>
        <w:t>In addition the PCRF shall install the rules that need resource allocation confirmation by including the Resource-Allocation-Notification AVP with the value ENABLE_NOTIFICATION within the corresponding Charging-Rule-Install AVP. If a Charging-Rule-Install AVP does not include the Resource-Allocation-Notification AVP, the resource allocation shall not be notified by the PCEF even if this AVP was present in previous installations of the same rule.</w:t>
      </w:r>
    </w:p>
    <w:p w14:paraId="693FA645" w14:textId="77777777" w:rsidR="00DA03E6" w:rsidRPr="0061189B" w:rsidRDefault="0061189B" w:rsidP="007B0511">
      <w:pPr>
        <w:pStyle w:val="NO"/>
        <w:rPr>
          <w:rFonts w:eastAsia="바탕" w:hint="eastAsia"/>
          <w:lang w:eastAsia="ko-KR"/>
        </w:rPr>
      </w:pPr>
      <w:r w:rsidRPr="00F22B69">
        <w:t xml:space="preserve">NOTE 1A: The PCEF reporting the successful installation of PCC rules using RAA command means that the </w:t>
      </w:r>
      <w:r w:rsidR="007B0511" w:rsidRPr="00F22B69">
        <w:t>PCC</w:t>
      </w:r>
      <w:r w:rsidR="007B0511">
        <w:t xml:space="preserve"> </w:t>
      </w:r>
      <w:r w:rsidRPr="00F22B69">
        <w:t xml:space="preserve">rules are installed but the bearer binding or QoS resource reservation may not yet be completed, see 3GPP TS 29.213 [8]. </w:t>
      </w:r>
    </w:p>
    <w:p w14:paraId="49DA8187" w14:textId="77777777" w:rsidR="00472BAB" w:rsidRDefault="00472BAB" w:rsidP="002C1981">
      <w:r w:rsidRPr="0078747E">
        <w:t>If the provisioning of PCC rules fails</w:t>
      </w:r>
      <w:r w:rsidR="00A54B83">
        <w:t>,</w:t>
      </w:r>
      <w:r w:rsidR="0061189B" w:rsidRPr="00D01FF0">
        <w:t xml:space="preserve"> </w:t>
      </w:r>
      <w:r w:rsidR="00D01FF0" w:rsidRPr="00D01FF0">
        <w:t xml:space="preserve">the PCEF informs the </w:t>
      </w:r>
      <w:r w:rsidRPr="00A22E7F">
        <w:t>PCRF</w:t>
      </w:r>
      <w:r w:rsidR="005B0ED6" w:rsidRPr="005B0ED6">
        <w:t xml:space="preserve"> </w:t>
      </w:r>
      <w:r w:rsidR="005B0ED6">
        <w:t>as described in Clause 4.5.</w:t>
      </w:r>
      <w:r w:rsidR="005B0ED6">
        <w:rPr>
          <w:rFonts w:eastAsia="바탕" w:hint="eastAsia"/>
          <w:lang w:eastAsia="ko-KR"/>
        </w:rPr>
        <w:t>12</w:t>
      </w:r>
      <w:r w:rsidR="005B0ED6">
        <w:t xml:space="preserve"> PCC Rule Error Handling.</w:t>
      </w:r>
      <w:r w:rsidRPr="0078747E">
        <w:t xml:space="preserve"> Depending on the cause, </w:t>
      </w:r>
      <w:r w:rsidR="00A54B83">
        <w:t xml:space="preserve">the </w:t>
      </w:r>
      <w:r w:rsidRPr="00A22E7F">
        <w:t>PCRF</w:t>
      </w:r>
      <w:r w:rsidRPr="0078747E">
        <w:t xml:space="preserve"> </w:t>
      </w:r>
      <w:r w:rsidR="00A54B83">
        <w:t>may</w:t>
      </w:r>
      <w:r w:rsidRPr="0078747E">
        <w:t xml:space="preserve"> decide if re-installation, modification, removal of PCC rules or any other action </w:t>
      </w:r>
      <w:r w:rsidR="00A54B83">
        <w:t>applies</w:t>
      </w:r>
      <w:r w:rsidRPr="0078747E">
        <w:t>.</w:t>
      </w:r>
    </w:p>
    <w:p w14:paraId="5EA7F76D" w14:textId="77777777" w:rsidR="00A65D54" w:rsidRDefault="00A65D54" w:rsidP="002C1981">
      <w:pPr>
        <w:rPr>
          <w:rFonts w:eastAsia="바탕" w:hint="eastAsia"/>
          <w:lang w:eastAsia="ko-KR"/>
        </w:rPr>
      </w:pPr>
      <w:r w:rsidRPr="00A65D54">
        <w:t>If the PCRF is unable to create a PCC rule for the response to the CC Request by the PCEF, the PCRF may reject the request as described in subclause 4.5.1.</w:t>
      </w:r>
    </w:p>
    <w:p w14:paraId="6CCBF333" w14:textId="77777777" w:rsidR="005A43AB" w:rsidRDefault="005A43AB" w:rsidP="005A43AB">
      <w:r w:rsidRPr="00AA5197">
        <w:t>If the PCRF receives a request for PCC rules for an IP-CAN session from the PCEF, or a request for QoS rules for a gateway control session from the BBERF, while no suitable authorized</w:t>
      </w:r>
      <w:r>
        <w:t xml:space="preserve"> PCC rules are configured in the PCRF or can be derived from service information provisioned by an AF, the PCRF shall check the set of services the user is allowed to access.</w:t>
      </w:r>
    </w:p>
    <w:p w14:paraId="673DED3A" w14:textId="77777777" w:rsidR="005A43AB" w:rsidRPr="00995671" w:rsidRDefault="005A43AB" w:rsidP="005A43AB">
      <w:r>
        <w:t xml:space="preserve">If the user is not allowed to access AF session based services, the PCRF shall check whether the user is allowed to request resources for services not known to the PCRF and </w:t>
      </w:r>
      <w:r w:rsidRPr="00901C8A">
        <w:t>whether the requested QoS</w:t>
      </w:r>
      <w:r>
        <w:t xml:space="preserve"> and/or packet filters can be authorized. If this is the case, the PCRF shall provide a PCC rule to authorize the UE requested QoS and packet filters</w:t>
      </w:r>
      <w:r w:rsidRPr="004E1624">
        <w:t xml:space="preserve"> </w:t>
      </w:r>
      <w:r>
        <w:t xml:space="preserve">that were </w:t>
      </w:r>
      <w:r w:rsidRPr="00995671">
        <w:t xml:space="preserve">received as part of the request for </w:t>
      </w:r>
      <w:r w:rsidRPr="00AA5197">
        <w:t xml:space="preserve">PCC/QoS rules. The service data flow description shall be derived </w:t>
      </w:r>
      <w:r w:rsidRPr="00431290">
        <w:t xml:space="preserve">from </w:t>
      </w:r>
      <w:r>
        <w:t>the packet filter information</w:t>
      </w:r>
      <w:r w:rsidRPr="00431290">
        <w:t>. If the user is not allowed to request resources for services not known to the PCRF, the PCRF shall reject the</w:t>
      </w:r>
      <w:r w:rsidRPr="00995671">
        <w:t xml:space="preserve"> request.</w:t>
      </w:r>
    </w:p>
    <w:p w14:paraId="4DC2B418" w14:textId="77777777" w:rsidR="005A43AB" w:rsidRDefault="005A43AB" w:rsidP="005A43AB">
      <w:r w:rsidRPr="00995671">
        <w:t>If the user is allowed to access AF session based services</w:t>
      </w:r>
      <w:r w:rsidRPr="00476C23">
        <w:t>, the PCRF may, depending e.g. on the user’s subscription details or operator policy, authorise the requested QoS for</w:t>
      </w:r>
      <w:r w:rsidRPr="00995671">
        <w:t xml:space="preserve"> a timer supervised grace </w:t>
      </w:r>
      <w:r w:rsidRPr="005A7C9C">
        <w:t>period (the timer started by the PCRF either by the request from the PCEF or from the BBERF) to wait for AF service inf</w:t>
      </w:r>
      <w:r w:rsidRPr="00066973">
        <w:t>ormation. If an AF session bound to th</w:t>
      </w:r>
      <w:r w:rsidRPr="00A356B5">
        <w:t>e sa</w:t>
      </w:r>
      <w:r w:rsidRPr="00995671">
        <w:t>me IP</w:t>
      </w:r>
      <w:r>
        <w:t>-</w:t>
      </w:r>
      <w:r w:rsidRPr="00995671">
        <w:t>CAN session is ongoing and only preliminary service information was received within this AF session, the PCRF shall base the authoriz</w:t>
      </w:r>
      <w:r>
        <w:t>at</w:t>
      </w:r>
      <w:r w:rsidRPr="00995671">
        <w:t>ion of the requested QoS on the preliminary service information.</w:t>
      </w:r>
      <w:r>
        <w:t xml:space="preserve"> </w:t>
      </w:r>
    </w:p>
    <w:p w14:paraId="4183D762" w14:textId="77777777" w:rsidR="005A43AB" w:rsidRPr="00FC2095" w:rsidRDefault="005A43AB" w:rsidP="005A43AB">
      <w:pPr>
        <w:pStyle w:val="NO"/>
      </w:pPr>
      <w:r>
        <w:t>NOTE 2:</w:t>
      </w:r>
      <w:r>
        <w:tab/>
        <w:t xml:space="preserve">This scenario may for instance be encountered for a UE terminated </w:t>
      </w:r>
      <w:r w:rsidRPr="00FC2095">
        <w:t>IMS session establishment or modification with UE initiated resource reservation</w:t>
      </w:r>
      <w:r>
        <w:t>, refer to 3GPP TS 29.214 [10]</w:t>
      </w:r>
      <w:r w:rsidRPr="00FC2095">
        <w:t>. If the PCRF does not authorize a request for PCC/QoS rules in this scenario, the IMS session setup may fail.</w:t>
      </w:r>
    </w:p>
    <w:p w14:paraId="79EA9C32" w14:textId="77777777" w:rsidR="005A43AB" w:rsidRPr="00FC2095" w:rsidRDefault="005A43AB" w:rsidP="005A43AB">
      <w:pPr>
        <w:pStyle w:val="NO"/>
      </w:pPr>
      <w:r>
        <w:lastRenderedPageBreak/>
        <w:t>NOTE 3:</w:t>
      </w:r>
      <w:r>
        <w:tab/>
        <w:t>During the grace period</w:t>
      </w:r>
      <w:r w:rsidRPr="00431290">
        <w:t>, the QoS</w:t>
      </w:r>
      <w:r>
        <w:t xml:space="preserve"> and packet filters</w:t>
      </w:r>
      <w:r w:rsidRPr="00431290">
        <w:t xml:space="preserve"> requested by the UE</w:t>
      </w:r>
      <w:r>
        <w:t xml:space="preserve"> need to be authorized even if the user is not allowed to request for resources for services not known to the PCRF or if the requested QCI is not allowed for services not known to the PCRF as it is not clear at this point in time whether the UE resource request belongs to an AF session or to a service not known to the PCRF</w:t>
      </w:r>
      <w:r w:rsidRPr="00FC2095">
        <w:t>.</w:t>
      </w:r>
    </w:p>
    <w:p w14:paraId="387722F3" w14:textId="77777777" w:rsidR="005A43AB" w:rsidRDefault="005A43AB" w:rsidP="005A43AB">
      <w:r>
        <w:t xml:space="preserve">If the preliminary service information is insufficient to construct appropriate PCC rules or no preliminary service information is available, the PCRF shall provide preliminary PCC rules to </w:t>
      </w:r>
      <w:r w:rsidRPr="00431290">
        <w:t xml:space="preserve">authorize </w:t>
      </w:r>
      <w:r>
        <w:t>the UE requested QoS and packet filters</w:t>
      </w:r>
      <w:r w:rsidRPr="00431290">
        <w:t>.</w:t>
      </w:r>
      <w:r>
        <w:t xml:space="preserve"> Therefore, the preliminary PCC rules shall contain wildcarded flow description or flow description derived from possible packet filter</w:t>
      </w:r>
      <w:r w:rsidRPr="00431290">
        <w:t>s received</w:t>
      </w:r>
      <w:r>
        <w:t xml:space="preserve"> as part of the request for </w:t>
      </w:r>
      <w:r w:rsidRPr="00AA5197">
        <w:t>PCC/QoS rules. The</w:t>
      </w:r>
      <w:r>
        <w:t xml:space="preserve"> PCRF may apply a dedicated charging key value to indicate to the charging subsystem that the charging key is preliminary and may be corrected later on. </w:t>
      </w:r>
    </w:p>
    <w:p w14:paraId="4D84969F" w14:textId="77777777" w:rsidR="005A43AB" w:rsidRDefault="005A43AB" w:rsidP="005A43AB">
      <w:pPr>
        <w:pStyle w:val="NO"/>
      </w:pPr>
      <w:r>
        <w:t>NOTE 4:</w:t>
      </w:r>
      <w:r>
        <w:tab/>
        <w:t>With the dedicated charging key, the PCRF instructs the charging subsystem to recalculate</w:t>
      </w:r>
      <w:r w:rsidRPr="005B71C1">
        <w:t xml:space="preserve"> </w:t>
      </w:r>
      <w:r>
        <w:t xml:space="preserve">the applicable charge for the time when the dedicated charging key value was applied once the dedicated charging key value is replaced with some other value in a new provisioning of PCC rules. </w:t>
      </w:r>
      <w:r w:rsidRPr="00BE5F52">
        <w:t xml:space="preserve">For example, if online charging applies, Session Charging with Unit Reservation (SCUR) </w:t>
      </w:r>
      <w:r>
        <w:t>can</w:t>
      </w:r>
      <w:r w:rsidRPr="00BE5F52">
        <w:t xml:space="preserve"> be used </w:t>
      </w:r>
      <w:r>
        <w:t>.When the charging key changes, the PCEF will return initially reserved credit units and the OCS then can recalculate the consumed credit units applying the rate derived from the new other charging key value and update the user’s credit accordingly.</w:t>
      </w:r>
    </w:p>
    <w:p w14:paraId="72934380" w14:textId="77777777" w:rsidR="005A43AB" w:rsidRPr="00FC2095" w:rsidRDefault="005A43AB" w:rsidP="005A43AB">
      <w:pPr>
        <w:pStyle w:val="NO"/>
      </w:pPr>
      <w:r>
        <w:t>NOTE 5:</w:t>
      </w:r>
      <w:r>
        <w:tab/>
        <w:t>A preliminary PCC rule is a normal PCC rule containing preliminary information</w:t>
      </w:r>
      <w:r w:rsidRPr="00FC2095">
        <w:t>.</w:t>
      </w:r>
    </w:p>
    <w:p w14:paraId="16917B5D" w14:textId="77777777" w:rsidR="005A43AB" w:rsidRDefault="005A43AB" w:rsidP="005A43AB">
      <w:r w:rsidRPr="00476C23">
        <w:t>If the PCRF receives AF service information while the timer-supervised grace period is running, the PCRF shall stop the timer and may derive authorized PCC rules from this service information and update or replace</w:t>
      </w:r>
      <w:r>
        <w:t xml:space="preserve"> the preliminary PCC rules that were previously provided </w:t>
      </w:r>
      <w:r w:rsidRPr="00431290">
        <w:t xml:space="preserve">for </w:t>
      </w:r>
      <w:r>
        <w:t>the UE requested QoS and packet filters</w:t>
      </w:r>
      <w:r w:rsidRPr="00431290">
        <w:t>,</w:t>
      </w:r>
      <w:r>
        <w:t xml:space="preserve"> for instance by choosing service specific QoS parameters and charging keys.</w:t>
      </w:r>
    </w:p>
    <w:p w14:paraId="66366DFB" w14:textId="77777777" w:rsidR="005A43AB" w:rsidRDefault="005A43AB" w:rsidP="005A43AB">
      <w:pPr>
        <w:pStyle w:val="NO"/>
      </w:pPr>
      <w:r>
        <w:t>NOTE 6:</w:t>
      </w:r>
      <w:r>
        <w:tab/>
        <w:t>The dedicated preliminary charging key value that was previously provided by the PCRF instructs the charging subsystem to recalculate</w:t>
      </w:r>
      <w:r w:rsidRPr="005B71C1">
        <w:t xml:space="preserve"> </w:t>
      </w:r>
      <w:r>
        <w:t>the applicable charge when the new service specific charging key is provided. The recalculation covers the time when the previous dedicated charging key value was active. The new service specific charging key is applied from that time onwards.</w:t>
      </w:r>
    </w:p>
    <w:p w14:paraId="51263629" w14:textId="77777777" w:rsidR="005A43AB" w:rsidRDefault="005A43AB" w:rsidP="005A43AB">
      <w:r>
        <w:t xml:space="preserve">If the timer expires and the PCRF has not received any AF service information, the PCRF should </w:t>
      </w:r>
      <w:r w:rsidR="006E203B" w:rsidRPr="00063914">
        <w:t>apply the policy for services not known to the PCRF</w:t>
      </w:r>
      <w:r w:rsidR="006E203B">
        <w:t xml:space="preserve"> and may </w:t>
      </w:r>
      <w:r>
        <w:t xml:space="preserve">downgrade or revoke the authorization for the </w:t>
      </w:r>
      <w:r w:rsidRPr="005A7C9C">
        <w:t>preliminary PCC/QoS rules</w:t>
      </w:r>
      <w:r>
        <w:t xml:space="preserve"> (previously provided </w:t>
      </w:r>
      <w:r w:rsidRPr="00431290">
        <w:t xml:space="preserve">for </w:t>
      </w:r>
      <w:r>
        <w:t>the UE requested QoS and packet filters</w:t>
      </w:r>
      <w:r w:rsidRPr="00431290">
        <w:t>)</w:t>
      </w:r>
      <w:r>
        <w:t xml:space="preserve"> in accordance with the policy for services not known to the PCRF. The PCRF should adjust the charging keys within the PCC rules </w:t>
      </w:r>
      <w:r w:rsidRPr="001756CF">
        <w:t xml:space="preserve">and should downgrade the authorized QoS to the allowed value for the services not known to the PCRF, if required. </w:t>
      </w:r>
    </w:p>
    <w:p w14:paraId="41F8A606" w14:textId="77777777" w:rsidR="005A43AB" w:rsidRPr="001F393F" w:rsidRDefault="005A43AB" w:rsidP="005A43AB">
      <w:pPr>
        <w:rPr>
          <w:rFonts w:eastAsia="바탕" w:hint="eastAsia"/>
          <w:lang w:eastAsia="ko-KR"/>
        </w:rPr>
      </w:pPr>
      <w:r w:rsidRPr="001F393F">
        <w:t>For the case where the BBERF requests QoS rules from the PCRF, the PCRF derives the QoS rules from the PCC rules and provisions the QoS rules to the BBERF according to clause 4a.5.2.</w:t>
      </w:r>
    </w:p>
    <w:p w14:paraId="7B0619EE" w14:textId="77777777" w:rsidR="00CF2A66" w:rsidRPr="0078747E" w:rsidRDefault="00CF2A66" w:rsidP="0078747E">
      <w:pPr>
        <w:pStyle w:val="Heading4"/>
        <w:rPr>
          <w:lang w:eastAsia="ja-JP"/>
        </w:rPr>
      </w:pPr>
      <w:bookmarkStart w:id="23" w:name="_Toc343033426"/>
      <w:r w:rsidRPr="00E236CE">
        <w:t>4.5.2.1</w:t>
      </w:r>
      <w:r w:rsidRPr="00E236CE">
        <w:tab/>
      </w:r>
      <w:r w:rsidRPr="0078747E">
        <w:t>Selecting a PCC rule for Uplink IP packets</w:t>
      </w:r>
      <w:bookmarkEnd w:id="23"/>
    </w:p>
    <w:p w14:paraId="341DB2ED" w14:textId="77777777" w:rsidR="00CF2A66" w:rsidRPr="0078747E" w:rsidRDefault="00CF2A66" w:rsidP="007B0511">
      <w:pPr>
        <w:rPr>
          <w:lang w:eastAsia="ja-JP"/>
        </w:rPr>
      </w:pPr>
      <w:r w:rsidRPr="0078747E">
        <w:t xml:space="preserve">If PCC is enabled, the </w:t>
      </w:r>
      <w:r w:rsidRPr="00A22E7F">
        <w:t>PCEF</w:t>
      </w:r>
      <w:r w:rsidRPr="0078747E">
        <w:t xml:space="preserve"> shall select the applicable PCC rule for each received uplink IP packet within an IP CAN </w:t>
      </w:r>
      <w:r w:rsidR="007B0511" w:rsidRPr="0078747E">
        <w:t>bearer</w:t>
      </w:r>
      <w:r w:rsidR="007B0511">
        <w:t xml:space="preserve"> </w:t>
      </w:r>
      <w:r w:rsidRPr="0078747E">
        <w:t xml:space="preserve">by evaluating the packet against </w:t>
      </w:r>
      <w:r w:rsidR="00EC6C20">
        <w:t xml:space="preserve">uplink </w:t>
      </w:r>
      <w:r w:rsidRPr="0078747E">
        <w:t xml:space="preserve">service data flow filters of </w:t>
      </w:r>
      <w:r w:rsidRPr="00A22E7F">
        <w:t>PCRF</w:t>
      </w:r>
      <w:r w:rsidRPr="0078747E">
        <w:t xml:space="preserve">-provided or predefined active PCC rules of this IP CAN bearer in the order of the precedence of the PCC rules. </w:t>
      </w:r>
      <w:r w:rsidR="00EC6C20">
        <w:t xml:space="preserve">When a </w:t>
      </w:r>
      <w:r w:rsidR="00EC6C20" w:rsidRPr="00A22E7F">
        <w:t>PCRF</w:t>
      </w:r>
      <w:r w:rsidR="00EC6C20" w:rsidRPr="0078747E">
        <w:t xml:space="preserve">-provided </w:t>
      </w:r>
      <w:r w:rsidR="00EC6C20">
        <w:t xml:space="preserve">PCC rule and a predefined PCC rule have the same precedence, the uplink </w:t>
      </w:r>
      <w:r w:rsidR="00EC6C20" w:rsidRPr="0078747E">
        <w:t xml:space="preserve">service data flow filters </w:t>
      </w:r>
      <w:r w:rsidR="00EC6C20">
        <w:t xml:space="preserve">of the </w:t>
      </w:r>
      <w:r w:rsidR="00EC6C20" w:rsidRPr="00A22E7F">
        <w:t>PCRF</w:t>
      </w:r>
      <w:r w:rsidR="00EC6C20" w:rsidRPr="0078747E">
        <w:t xml:space="preserve">-provided </w:t>
      </w:r>
      <w:r w:rsidR="00EC6C20">
        <w:t xml:space="preserve">PCC rule shall be applied first. </w:t>
      </w:r>
      <w:r w:rsidRPr="0078747E">
        <w:t>When a packet matches a service data flow filter, the packet matching process for that packet is completed, and the PCC rule for that filter shall be applied.</w:t>
      </w:r>
      <w:r w:rsidRPr="0078747E">
        <w:rPr>
          <w:lang w:eastAsia="ja-JP"/>
        </w:rPr>
        <w:t xml:space="preserve"> Uplink IP packets which do not match any PCC rule of the corresponding IP CAN bearer shall be silently discarded.</w:t>
      </w:r>
    </w:p>
    <w:p w14:paraId="7266047D" w14:textId="77777777" w:rsidR="00CF2A66" w:rsidRPr="0078747E" w:rsidRDefault="00CF2A66" w:rsidP="0078747E">
      <w:pPr>
        <w:pStyle w:val="Heading4"/>
        <w:rPr>
          <w:lang w:eastAsia="ja-JP"/>
        </w:rPr>
      </w:pPr>
      <w:bookmarkStart w:id="24" w:name="_Toc343033427"/>
      <w:r w:rsidRPr="00E236CE">
        <w:t>4.5.2.2</w:t>
      </w:r>
      <w:r w:rsidRPr="00E236CE">
        <w:tab/>
      </w:r>
      <w:r w:rsidRPr="0078747E">
        <w:t>Selecting a PCC rule and IP CAN Bearer for Downlink IP packets</w:t>
      </w:r>
      <w:bookmarkEnd w:id="24"/>
    </w:p>
    <w:p w14:paraId="4EC719CF" w14:textId="77777777" w:rsidR="00CF2A66" w:rsidRPr="0078747E" w:rsidRDefault="00CF2A66" w:rsidP="007B0511">
      <w:pPr>
        <w:rPr>
          <w:lang w:eastAsia="ja-JP"/>
        </w:rPr>
      </w:pPr>
      <w:r w:rsidRPr="0078747E">
        <w:t xml:space="preserve">If PCC is enabled, the </w:t>
      </w:r>
      <w:r w:rsidRPr="00A22E7F">
        <w:t>PCEF</w:t>
      </w:r>
      <w:r w:rsidRPr="0078747E">
        <w:t xml:space="preserve"> shall select a PCC rule for each received downlink IP packet within an IP CAN </w:t>
      </w:r>
      <w:r w:rsidR="007B0511" w:rsidRPr="0078747E">
        <w:t>session</w:t>
      </w:r>
      <w:r w:rsidR="007B0511">
        <w:t xml:space="preserve"> </w:t>
      </w:r>
      <w:r w:rsidRPr="0078747E">
        <w:t xml:space="preserve">by evaluating the packet against </w:t>
      </w:r>
      <w:r w:rsidR="00EC6C20">
        <w:t xml:space="preserve">downlink </w:t>
      </w:r>
      <w:r w:rsidRPr="0078747E">
        <w:t xml:space="preserve">service data flow filters of </w:t>
      </w:r>
      <w:r w:rsidRPr="00A22E7F">
        <w:t>PCRF</w:t>
      </w:r>
      <w:r w:rsidRPr="0078747E">
        <w:t xml:space="preserve">-provided or predefined active PCC rules of all IP CAN bearers of the IP CAN session in the order of the precedence of the PCC rules. </w:t>
      </w:r>
      <w:r w:rsidR="00EC6C20" w:rsidRPr="0024546D">
        <w:t xml:space="preserve">When a </w:t>
      </w:r>
      <w:r w:rsidR="00EC6C20" w:rsidRPr="00A22E7F">
        <w:t>PCRF</w:t>
      </w:r>
      <w:r w:rsidR="00EC6C20" w:rsidRPr="0078747E">
        <w:t xml:space="preserve">-provided </w:t>
      </w:r>
      <w:r w:rsidR="00EC6C20" w:rsidRPr="0024546D">
        <w:t xml:space="preserve">PCC rule and a predefined PCC rule have the same precedence, the </w:t>
      </w:r>
      <w:r w:rsidR="00EC6C20">
        <w:t xml:space="preserve">downlink </w:t>
      </w:r>
      <w:r w:rsidR="00EC6C20" w:rsidRPr="0078747E">
        <w:t xml:space="preserve">service data flow filters </w:t>
      </w:r>
      <w:r w:rsidR="00EC6C20">
        <w:t xml:space="preserve">of the </w:t>
      </w:r>
      <w:r w:rsidR="00EC6C20" w:rsidRPr="00A22E7F">
        <w:t>PCRF</w:t>
      </w:r>
      <w:r w:rsidR="00EC6C20" w:rsidRPr="0078747E">
        <w:t xml:space="preserve">-provided </w:t>
      </w:r>
      <w:r w:rsidR="00EC6C20" w:rsidRPr="0024546D">
        <w:t>PCC rule shall be applied first.</w:t>
      </w:r>
      <w:r w:rsidR="00EC6C20">
        <w:t xml:space="preserve"> </w:t>
      </w:r>
      <w:r w:rsidRPr="0078747E">
        <w:t>When a packet matches a service data flow filter, the packet matching process for that packet is completed, and the PCC rule for that filter shall be applied.</w:t>
      </w:r>
      <w:r w:rsidRPr="0078747E">
        <w:rPr>
          <w:lang w:eastAsia="ja-JP"/>
        </w:rPr>
        <w:t xml:space="preserve"> The Downlink IP Packet shall be transported within the IP CAN bearer where the selected PCC rule is mapped. Downlink IP packets which do not match any PCC rule of the IP CAN session shall be silently discarded.</w:t>
      </w:r>
    </w:p>
    <w:p w14:paraId="4735F157" w14:textId="77777777" w:rsidR="00CF2A66" w:rsidRPr="0078747E" w:rsidRDefault="00CF2A66" w:rsidP="0078747E">
      <w:pPr>
        <w:pStyle w:val="Heading4"/>
        <w:rPr>
          <w:lang w:eastAsia="ja-JP"/>
        </w:rPr>
      </w:pPr>
      <w:bookmarkStart w:id="25" w:name="_Toc343033428"/>
      <w:r w:rsidRPr="00E236CE">
        <w:lastRenderedPageBreak/>
        <w:t>4.5.2.3</w:t>
      </w:r>
      <w:r w:rsidRPr="00E236CE">
        <w:tab/>
      </w:r>
      <w:r w:rsidRPr="0078747E">
        <w:rPr>
          <w:lang w:eastAsia="ja-JP"/>
        </w:rPr>
        <w:t>Gate function</w:t>
      </w:r>
      <w:bookmarkEnd w:id="25"/>
    </w:p>
    <w:p w14:paraId="7B7879F5" w14:textId="77777777" w:rsidR="00CF2A66" w:rsidRPr="0078747E" w:rsidRDefault="00CF2A66" w:rsidP="000724C3">
      <w:pPr>
        <w:rPr>
          <w:lang w:eastAsia="ja-JP"/>
        </w:rPr>
      </w:pPr>
      <w:r w:rsidRPr="0078747E">
        <w:rPr>
          <w:lang w:eastAsia="ja-JP"/>
        </w:rPr>
        <w:t xml:space="preserve">The Gate Function represents a user plane function enabling or disabling the forwarding of service flow packets. A gate is described within a PCC rule. If the PCC rule contains </w:t>
      </w:r>
      <w:r w:rsidR="00B06E70">
        <w:rPr>
          <w:lang w:eastAsia="ja-JP"/>
        </w:rPr>
        <w:t>Flow-Information</w:t>
      </w:r>
      <w:r w:rsidRPr="0078747E">
        <w:rPr>
          <w:lang w:eastAsia="ja-JP"/>
        </w:rPr>
        <w:t xml:space="preserve"> AVP(s) applicable for uplink IP flows, it shall describe a gate for the corresponding uplink IP flows. If the PCC rule contains </w:t>
      </w:r>
      <w:r w:rsidR="00B06E70">
        <w:rPr>
          <w:lang w:eastAsia="ja-JP"/>
        </w:rPr>
        <w:t>Flow-Information</w:t>
      </w:r>
      <w:r w:rsidRPr="0078747E">
        <w:rPr>
          <w:lang w:eastAsia="ja-JP"/>
        </w:rPr>
        <w:t xml:space="preserve"> AVP(s) applicable for downlink IP flows, it shall describe a gate for the corresponding downlink IP flows. The Flow Status AVP of the PCC rule shall describe if the possible uplink and possible downlink gate is opened or closed.</w:t>
      </w:r>
    </w:p>
    <w:p w14:paraId="57EBA6A9" w14:textId="77777777" w:rsidR="00CF2A66" w:rsidRPr="0078747E" w:rsidRDefault="00CF2A66" w:rsidP="000724C3">
      <w:pPr>
        <w:rPr>
          <w:lang w:eastAsia="ja-JP"/>
        </w:rPr>
      </w:pPr>
      <w:r w:rsidRPr="0078747E">
        <w:rPr>
          <w:lang w:eastAsia="ja-JP"/>
        </w:rPr>
        <w:t>The commands to open or close the gate shall lead to the enabling or disabling of the passage for corresponding IP packets. If the gate is closed all packets of the related IP flows shall be dropped. If the gate is opened the packets of the related IP flows are allowed to be forwarded.</w:t>
      </w:r>
    </w:p>
    <w:p w14:paraId="06658893" w14:textId="77777777" w:rsidR="00CF2A66" w:rsidRPr="0078747E" w:rsidRDefault="00CF2A66" w:rsidP="0078747E">
      <w:pPr>
        <w:pStyle w:val="Heading4"/>
      </w:pPr>
      <w:bookmarkStart w:id="26" w:name="_Toc343033429"/>
      <w:r w:rsidRPr="00E236CE">
        <w:t>4.5.2.4</w:t>
      </w:r>
      <w:r w:rsidRPr="00E236CE">
        <w:tab/>
      </w:r>
      <w:r w:rsidRPr="0078747E">
        <w:rPr>
          <w:lang w:eastAsia="ja-JP"/>
        </w:rPr>
        <w:t xml:space="preserve">Policy enforcement for "Authorized QoS" </w:t>
      </w:r>
      <w:r w:rsidRPr="0078747E">
        <w:t>per PCC Rule</w:t>
      </w:r>
      <w:bookmarkEnd w:id="26"/>
    </w:p>
    <w:p w14:paraId="00352774" w14:textId="77777777" w:rsidR="00CF2A66" w:rsidRDefault="00CF2A66" w:rsidP="000724C3">
      <w:r w:rsidRPr="0078747E">
        <w:t xml:space="preserve">The </w:t>
      </w:r>
      <w:r w:rsidRPr="00A22E7F">
        <w:t>PCRF</w:t>
      </w:r>
      <w:r w:rsidRPr="0078747E">
        <w:t xml:space="preserve"> </w:t>
      </w:r>
      <w:r w:rsidR="007A5C5A">
        <w:t xml:space="preserve">can </w:t>
      </w:r>
      <w:r w:rsidRPr="0078747E">
        <w:t xml:space="preserve">provide the authorized QoS for a PCC rule to the </w:t>
      </w:r>
      <w:r w:rsidRPr="00A22E7F">
        <w:t>PCEF</w:t>
      </w:r>
      <w:r w:rsidRPr="0078747E">
        <w:t xml:space="preserve">. The Provisioning of authorized QoS per PCC Rule shall be performed using the PCC rule provisioning procedure. For a </w:t>
      </w:r>
      <w:r w:rsidRPr="00A22E7F">
        <w:t>PCRF</w:t>
      </w:r>
      <w:r w:rsidRPr="0078747E">
        <w:t xml:space="preserve">-provided PCC rule, the </w:t>
      </w:r>
      <w:r w:rsidR="00584002" w:rsidRPr="0078747E">
        <w:rPr>
          <w:lang w:eastAsia="en-GB"/>
        </w:rPr>
        <w:t>"</w:t>
      </w:r>
      <w:r w:rsidRPr="0078747E">
        <w:t>Authorized QoS</w:t>
      </w:r>
      <w:r w:rsidR="00584002" w:rsidRPr="0078747E">
        <w:rPr>
          <w:lang w:eastAsia="en-GB"/>
        </w:rPr>
        <w:t>"</w:t>
      </w:r>
      <w:r w:rsidRPr="0078747E">
        <w:t xml:space="preserve"> shall be encoded using a </w:t>
      </w:r>
      <w:r w:rsidR="007A5C5A">
        <w:t>QoS-Information</w:t>
      </w:r>
      <w:r w:rsidRPr="0078747E">
        <w:t xml:space="preserve"> AVP within the Charging-Rule-Definition AVP of the PCC rule. If </w:t>
      </w:r>
      <w:r w:rsidR="00584002" w:rsidRPr="0078747E">
        <w:rPr>
          <w:lang w:eastAsia="en-GB"/>
        </w:rPr>
        <w:t>"</w:t>
      </w:r>
      <w:r w:rsidRPr="0078747E">
        <w:t>Authorized QoS</w:t>
      </w:r>
      <w:r w:rsidR="00584002" w:rsidRPr="0078747E">
        <w:rPr>
          <w:lang w:eastAsia="en-GB"/>
        </w:rPr>
        <w:t>"</w:t>
      </w:r>
      <w:r w:rsidRPr="0078747E">
        <w:t xml:space="preserve"> is provided for a PCC rule, the </w:t>
      </w:r>
      <w:r w:rsidRPr="00A22E7F">
        <w:t>PCEF</w:t>
      </w:r>
      <w:r w:rsidRPr="0078747E">
        <w:t xml:space="preserve"> shall en</w:t>
      </w:r>
      <w:r w:rsidR="000724C3">
        <w:t>force the corresponding policy.</w:t>
      </w:r>
    </w:p>
    <w:p w14:paraId="12373B86" w14:textId="77777777" w:rsidR="007A5C5A" w:rsidRPr="0078747E" w:rsidRDefault="007A5C5A" w:rsidP="000724C3">
      <w:r>
        <w:t>See also Clause 4.5.5.</w:t>
      </w:r>
    </w:p>
    <w:p w14:paraId="6BF347DD" w14:textId="77777777" w:rsidR="00CF2A66" w:rsidRPr="0078747E" w:rsidRDefault="00CF2A66" w:rsidP="0078747E">
      <w:pPr>
        <w:pStyle w:val="Heading3"/>
      </w:pPr>
      <w:bookmarkStart w:id="27" w:name="_Toc343033430"/>
      <w:r w:rsidRPr="0078747E">
        <w:t>4.5.3</w:t>
      </w:r>
      <w:r w:rsidRPr="0078747E">
        <w:tab/>
        <w:t>Provisioning of Event Triggers</w:t>
      </w:r>
      <w:bookmarkEnd w:id="27"/>
    </w:p>
    <w:p w14:paraId="6F18DCBA" w14:textId="77777777" w:rsidR="00CF2A66" w:rsidRPr="0078747E" w:rsidRDefault="00CF2A66" w:rsidP="001F61F2">
      <w:r w:rsidRPr="0078747E">
        <w:t xml:space="preserve">The </w:t>
      </w:r>
      <w:r w:rsidRPr="00A22E7F">
        <w:t>PCRF</w:t>
      </w:r>
      <w:r w:rsidRPr="0078747E">
        <w:t xml:space="preserve"> may provide </w:t>
      </w:r>
      <w:r w:rsidR="00022E75">
        <w:t xml:space="preserve">one or several </w:t>
      </w:r>
      <w:r w:rsidRPr="0078747E">
        <w:t xml:space="preserve">event triggers within </w:t>
      </w:r>
      <w:r w:rsidR="00022E75">
        <w:t>one or several</w:t>
      </w:r>
      <w:r w:rsidRPr="0078747E">
        <w:t xml:space="preserve"> Event-Trigger AVP to the </w:t>
      </w:r>
      <w:r w:rsidRPr="00A22E7F">
        <w:t>PCEF</w:t>
      </w:r>
      <w:r w:rsidRPr="0078747E">
        <w:t xml:space="preserve"> using the PCC rule provision procedure. Event triggers may be used to determine which IP-CAN </w:t>
      </w:r>
      <w:r w:rsidR="001B3F69" w:rsidRPr="0078747E">
        <w:t xml:space="preserve">session </w:t>
      </w:r>
      <w:r w:rsidRPr="0078747E">
        <w:t xml:space="preserve">modification or specific event causes the </w:t>
      </w:r>
      <w:r w:rsidRPr="00A22E7F">
        <w:t>PCEF</w:t>
      </w:r>
      <w:r w:rsidRPr="0078747E">
        <w:t xml:space="preserve"> to re-request PCC rules. </w:t>
      </w:r>
      <w:r w:rsidR="00A77033">
        <w:t>Although e</w:t>
      </w:r>
      <w:r w:rsidRPr="0078747E">
        <w:t xml:space="preserve">vent trigger </w:t>
      </w:r>
      <w:r w:rsidR="00A77033">
        <w:t xml:space="preserve">reporting from PCEF to PCRF can </w:t>
      </w:r>
      <w:r w:rsidRPr="0078747E">
        <w:t xml:space="preserve">apply for an IP CAN </w:t>
      </w:r>
      <w:r w:rsidR="001B3F69" w:rsidRPr="0078747E">
        <w:t xml:space="preserve">session or </w:t>
      </w:r>
      <w:r w:rsidRPr="0078747E">
        <w:t xml:space="preserve">bearer </w:t>
      </w:r>
      <w:r w:rsidR="001B3F69" w:rsidRPr="0078747E">
        <w:t>depending on the particular event</w:t>
      </w:r>
      <w:r w:rsidR="00A77033">
        <w:t>, provisioning of event triggers will be done at session level. The Event-Trigger AVP</w:t>
      </w:r>
      <w:r w:rsidR="001B3F69" w:rsidRPr="0078747E">
        <w:t xml:space="preserve"> </w:t>
      </w:r>
      <w:r w:rsidRPr="0078747E">
        <w:t>may be provided in combination with</w:t>
      </w:r>
      <w:r w:rsidRPr="0078747E" w:rsidDel="00CB6D46">
        <w:t xml:space="preserve"> </w:t>
      </w:r>
      <w:r w:rsidRPr="0078747E">
        <w:t>the initial or subsequent PCC rule provisioning.</w:t>
      </w:r>
    </w:p>
    <w:p w14:paraId="27D8D01F" w14:textId="77777777" w:rsidR="00022E75" w:rsidRDefault="00022E75" w:rsidP="007B0511">
      <w:r>
        <w:t xml:space="preserve">The PCRF may add new event triggers or remove the already provided ones at </w:t>
      </w:r>
      <w:r w:rsidRPr="0078747E">
        <w:t xml:space="preserve">each request from the </w:t>
      </w:r>
      <w:r w:rsidRPr="00A22E7F">
        <w:t>PCEF</w:t>
      </w:r>
      <w:r w:rsidRPr="0078747E">
        <w:t xml:space="preserve"> or upon the unsolicited provision</w:t>
      </w:r>
      <w:r>
        <w:t xml:space="preserve"> from</w:t>
      </w:r>
      <w:r w:rsidRPr="0078747E">
        <w:t xml:space="preserve"> the </w:t>
      </w:r>
      <w:r w:rsidRPr="00A22E7F">
        <w:t>PCRF</w:t>
      </w:r>
      <w:r>
        <w:t xml:space="preserve">. In order to do so, the PCRF shall provide the new complete list </w:t>
      </w:r>
      <w:r w:rsidR="007B0511">
        <w:t xml:space="preserve">of </w:t>
      </w:r>
      <w:r>
        <w:t>applicable event triggers including the needed provisioned Event-Trigger AVPs in the CCA or RAR commands.</w:t>
      </w:r>
    </w:p>
    <w:p w14:paraId="43B4F52D" w14:textId="77777777" w:rsidR="00022E75" w:rsidRDefault="00022E75" w:rsidP="00022E75">
      <w:r>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PCEF shall not inform PCRF of any event</w:t>
      </w:r>
      <w:r w:rsidR="000E3F4E">
        <w:t xml:space="preserve"> except for those events that are always reported and do not require provisioning from the PCRF</w:t>
      </w:r>
      <w:r>
        <w:t>.</w:t>
      </w:r>
    </w:p>
    <w:p w14:paraId="102E96DE" w14:textId="77777777" w:rsidR="00247264" w:rsidRDefault="00022E75" w:rsidP="00247264">
      <w:r>
        <w:t>If no Event-Trigger AVP is included in a CCA or RAR operation, any previously provisioned event trigger will be still applicable.</w:t>
      </w:r>
    </w:p>
    <w:p w14:paraId="665E7C1E" w14:textId="77777777" w:rsidR="00022E75" w:rsidRDefault="00247264" w:rsidP="00247264">
      <w:r>
        <w:t xml:space="preserve">There are event triggers that are required to be unconditionally reported from the PCEF to the PCRF as specified in clause 5.3.7 eventhough the PCRF has not provisioned them to the PCEF. </w:t>
      </w:r>
    </w:p>
    <w:p w14:paraId="51CC70F3" w14:textId="77777777" w:rsidR="00EC4285" w:rsidRDefault="00EC4285" w:rsidP="00EC4285">
      <w:pPr>
        <w:pStyle w:val="Heading3"/>
      </w:pPr>
      <w:bookmarkStart w:id="28" w:name="_Toc343033431"/>
      <w:r>
        <w:t>4.5.4</w:t>
      </w:r>
      <w:r>
        <w:tab/>
        <w:t>Provisioning of charging related information for the IP-CAN session</w:t>
      </w:r>
      <w:bookmarkEnd w:id="28"/>
    </w:p>
    <w:p w14:paraId="2B160341" w14:textId="77777777" w:rsidR="00CF2A66" w:rsidRPr="0078747E" w:rsidRDefault="00CF2A66" w:rsidP="00EC4285">
      <w:pPr>
        <w:pStyle w:val="Heading4"/>
      </w:pPr>
      <w:bookmarkStart w:id="29" w:name="_Toc343033432"/>
      <w:r w:rsidRPr="0078747E">
        <w:t>4.5.4</w:t>
      </w:r>
      <w:r w:rsidR="00EC4285">
        <w:t>.1</w:t>
      </w:r>
      <w:r w:rsidRPr="0078747E">
        <w:tab/>
        <w:t>Provisioning of Charging Addresses</w:t>
      </w:r>
      <w:bookmarkEnd w:id="29"/>
    </w:p>
    <w:p w14:paraId="06879A73" w14:textId="77777777" w:rsidR="00CF2A66" w:rsidRDefault="00CF2A66" w:rsidP="001F61F2">
      <w:r w:rsidRPr="0078747E">
        <w:t xml:space="preserve">In combination with the initial PCC rule provisioning only, the </w:t>
      </w:r>
      <w:r w:rsidRPr="00A22E7F">
        <w:t>PCRF</w:t>
      </w:r>
      <w:r w:rsidRPr="0078747E">
        <w:t xml:space="preserve"> may provide </w:t>
      </w:r>
      <w:r w:rsidRPr="00A22E7F">
        <w:t>OFCS</w:t>
      </w:r>
      <w:r w:rsidRPr="0078747E">
        <w:t xml:space="preserve"> and/or </w:t>
      </w:r>
      <w:r w:rsidRPr="00A22E7F">
        <w:t>OCS</w:t>
      </w:r>
      <w:r w:rsidRPr="0078747E">
        <w:t xml:space="preserve"> addresses within a Charging-Information AVP to the </w:t>
      </w:r>
      <w:r w:rsidRPr="00A22E7F">
        <w:t>PCEF</w:t>
      </w:r>
      <w:r w:rsidRPr="0078747E">
        <w:t xml:space="preserve"> defining the offline and online charging system addresses respectively. These shall overwrite any predefined addresses at the </w:t>
      </w:r>
      <w:r w:rsidRPr="00A22E7F">
        <w:t>PCEF</w:t>
      </w:r>
      <w:r w:rsidRPr="0078747E">
        <w:t xml:space="preserve">. Both primary and secondary addresses for </w:t>
      </w:r>
      <w:r w:rsidRPr="00A22E7F">
        <w:t>OFCS</w:t>
      </w:r>
      <w:r w:rsidRPr="0078747E">
        <w:t xml:space="preserve"> and/or </w:t>
      </w:r>
      <w:r w:rsidRPr="00A22E7F">
        <w:t>OCS</w:t>
      </w:r>
      <w:r w:rsidRPr="0078747E">
        <w:t xml:space="preserve"> shall be provided simultaneously. Provisioning </w:t>
      </w:r>
      <w:r w:rsidRPr="00A22E7F">
        <w:t>OFCS</w:t>
      </w:r>
      <w:r w:rsidRPr="0078747E">
        <w:t xml:space="preserve"> or </w:t>
      </w:r>
      <w:r w:rsidRPr="00A22E7F">
        <w:t>OCS</w:t>
      </w:r>
      <w:r w:rsidRPr="0078747E">
        <w:t xml:space="preserve"> addresses without PCC rules for offline or online charged service data flows, respectively, shall not be considered as an error since such PCC rules may be provided in later provisioning.</w:t>
      </w:r>
    </w:p>
    <w:p w14:paraId="1B3CEC58" w14:textId="77777777" w:rsidR="00EC4285" w:rsidRDefault="00EC4285" w:rsidP="00EC4285">
      <w:pPr>
        <w:pStyle w:val="Heading4"/>
      </w:pPr>
      <w:bookmarkStart w:id="30" w:name="_Toc343033433"/>
      <w:r>
        <w:t>4.5.4.2</w:t>
      </w:r>
      <w:r>
        <w:tab/>
        <w:t>Provisioning of Default Charging Method</w:t>
      </w:r>
      <w:bookmarkEnd w:id="30"/>
    </w:p>
    <w:p w14:paraId="0B43B926" w14:textId="77777777" w:rsidR="00576EFD" w:rsidRDefault="00576EFD" w:rsidP="00576EFD">
      <w:pPr>
        <w:rPr>
          <w:rFonts w:hint="eastAsia"/>
          <w:lang w:eastAsia="zh-CN"/>
        </w:rPr>
      </w:pPr>
      <w:r>
        <w:t>The default charging method indicates what charging method shall be used for every PCC rule where the charging method is omitted.</w:t>
      </w:r>
      <w:r w:rsidRPr="00093749">
        <w:t xml:space="preserve"> </w:t>
      </w:r>
      <w:r>
        <w:t xml:space="preserve">The PCEF may have a </w:t>
      </w:r>
      <w:r w:rsidRPr="00915352">
        <w:t>pre-configured Default charging method</w:t>
      </w:r>
      <w:r w:rsidRPr="00915352">
        <w:rPr>
          <w:rFonts w:hint="eastAsia"/>
        </w:rPr>
        <w:t>.</w:t>
      </w:r>
      <w:r w:rsidRPr="00865171">
        <w:t xml:space="preserve"> </w:t>
      </w:r>
    </w:p>
    <w:p w14:paraId="40229DBA" w14:textId="77777777" w:rsidR="00576EFD" w:rsidRDefault="00576EFD" w:rsidP="00576EFD">
      <w:pPr>
        <w:rPr>
          <w:rFonts w:hint="eastAsia"/>
          <w:lang w:eastAsia="zh-CN"/>
        </w:rPr>
      </w:pPr>
      <w:r>
        <w:t xml:space="preserve">Upon the initial interaction with the PCRF, the PCEF shall provide </w:t>
      </w:r>
      <w:r>
        <w:rPr>
          <w:rFonts w:hint="eastAsia"/>
          <w:lang w:eastAsia="zh-CN"/>
        </w:rPr>
        <w:t xml:space="preserve">the </w:t>
      </w:r>
      <w:r>
        <w:t>pre-configured Default charging method if available</w:t>
      </w:r>
      <w:r>
        <w:rPr>
          <w:rFonts w:hint="eastAsia"/>
          <w:lang w:eastAsia="zh-CN"/>
        </w:rPr>
        <w:t xml:space="preserve"> within </w:t>
      </w:r>
      <w:r>
        <w:rPr>
          <w:lang w:eastAsia="zh-CN"/>
        </w:rPr>
        <w:t>the</w:t>
      </w:r>
      <w:r w:rsidRPr="00AC1D44">
        <w:t xml:space="preserve"> </w:t>
      </w:r>
      <w:r w:rsidRPr="0078747E">
        <w:t xml:space="preserve">Online AVP </w:t>
      </w:r>
      <w:r>
        <w:rPr>
          <w:rFonts w:hint="eastAsia"/>
          <w:lang w:eastAsia="zh-CN"/>
        </w:rPr>
        <w:t>and/</w:t>
      </w:r>
      <w:r>
        <w:t xml:space="preserve">or </w:t>
      </w:r>
      <w:r w:rsidRPr="0078747E">
        <w:t>O</w:t>
      </w:r>
      <w:r>
        <w:t>ff</w:t>
      </w:r>
      <w:r w:rsidRPr="0078747E">
        <w:t>line AVP</w:t>
      </w:r>
      <w:r>
        <w:t xml:space="preserve"> embedded </w:t>
      </w:r>
      <w:r w:rsidRPr="00EA319F">
        <w:t>directly</w:t>
      </w:r>
      <w:r w:rsidRPr="00EA319F">
        <w:rPr>
          <w:rFonts w:hint="eastAsia"/>
        </w:rPr>
        <w:t xml:space="preserve"> within</w:t>
      </w:r>
      <w:r>
        <w:rPr>
          <w:rFonts w:hint="eastAsia"/>
          <w:lang w:eastAsia="zh-CN"/>
        </w:rPr>
        <w:t xml:space="preserve"> the CCR command to the PCRF</w:t>
      </w:r>
      <w:r>
        <w:t>.</w:t>
      </w:r>
      <w:r w:rsidRPr="0055357B">
        <w:t xml:space="preserve"> </w:t>
      </w:r>
    </w:p>
    <w:p w14:paraId="0B09C7E2" w14:textId="77777777" w:rsidR="00576EFD" w:rsidRDefault="00576EFD" w:rsidP="00576EFD">
      <w:pPr>
        <w:rPr>
          <w:rFonts w:eastAsia="바탕" w:hint="eastAsia"/>
          <w:lang w:eastAsia="ko-KR"/>
        </w:rPr>
      </w:pPr>
      <w:r>
        <w:rPr>
          <w:rFonts w:hint="eastAsia"/>
          <w:lang w:eastAsia="zh-CN"/>
        </w:rPr>
        <w:lastRenderedPageBreak/>
        <w:t>U</w:t>
      </w:r>
      <w:r>
        <w:t xml:space="preserve">pon the initial interaction with the PCEF, </w:t>
      </w:r>
      <w:r w:rsidRPr="0078747E">
        <w:t xml:space="preserve">the </w:t>
      </w:r>
      <w:r w:rsidRPr="00A22E7F">
        <w:t>PCRF</w:t>
      </w:r>
      <w:r w:rsidRPr="0078747E">
        <w:t xml:space="preserve"> may provide </w:t>
      </w:r>
      <w:r>
        <w:t xml:space="preserve">default charging method within the </w:t>
      </w:r>
      <w:r w:rsidRPr="0078747E">
        <w:t xml:space="preserve">Online AVP </w:t>
      </w:r>
      <w:r>
        <w:t xml:space="preserve">or </w:t>
      </w:r>
      <w:r w:rsidRPr="0078747E">
        <w:t>O</w:t>
      </w:r>
      <w:r>
        <w:t>ff</w:t>
      </w:r>
      <w:r w:rsidRPr="0078747E">
        <w:t>line AVP</w:t>
      </w:r>
      <w:r>
        <w:t xml:space="preserve"> embedded directly within the CCA command</w:t>
      </w:r>
      <w:r w:rsidRPr="0078747E">
        <w:t xml:space="preserve"> to the </w:t>
      </w:r>
      <w:r w:rsidRPr="00A22E7F">
        <w:t>PCEF</w:t>
      </w:r>
      <w:r w:rsidRPr="0078747E">
        <w:t>.</w:t>
      </w:r>
      <w:r>
        <w:t xml:space="preserve"> </w:t>
      </w:r>
      <w:r w:rsidRPr="0078747E">
        <w:t xml:space="preserve">The </w:t>
      </w:r>
      <w:r>
        <w:t xml:space="preserve">default charging method provided by the PCRF </w:t>
      </w:r>
      <w:r w:rsidRPr="0078747E">
        <w:t xml:space="preserve">shall overwrite any predefined </w:t>
      </w:r>
      <w:r>
        <w:t>default charging method</w:t>
      </w:r>
      <w:r w:rsidRPr="0078747E">
        <w:t xml:space="preserve"> at the </w:t>
      </w:r>
      <w:r w:rsidRPr="00A22E7F">
        <w:t>PCEF</w:t>
      </w:r>
      <w:r w:rsidRPr="0078747E">
        <w:t>.</w:t>
      </w:r>
      <w:r w:rsidRPr="0055357B">
        <w:t xml:space="preserve"> </w:t>
      </w:r>
    </w:p>
    <w:p w14:paraId="1145DE61" w14:textId="77777777" w:rsidR="00E04A1D" w:rsidRDefault="00E04A1D" w:rsidP="00E04A1D">
      <w:pPr>
        <w:pStyle w:val="Heading4"/>
        <w:rPr>
          <w:noProof/>
        </w:rPr>
      </w:pPr>
      <w:bookmarkStart w:id="31" w:name="_Toc343033434"/>
      <w:r>
        <w:rPr>
          <w:noProof/>
        </w:rPr>
        <w:t>4.5.4.</w:t>
      </w:r>
      <w:r>
        <w:rPr>
          <w:rFonts w:eastAsia="바탕" w:hint="eastAsia"/>
          <w:noProof/>
          <w:lang w:eastAsia="ko-KR"/>
        </w:rPr>
        <w:t>3</w:t>
      </w:r>
      <w:r>
        <w:rPr>
          <w:noProof/>
        </w:rPr>
        <w:tab/>
        <w:t>Provisioning of Access Network Charging Identifier</w:t>
      </w:r>
      <w:bookmarkEnd w:id="31"/>
    </w:p>
    <w:p w14:paraId="4070E855" w14:textId="77777777" w:rsidR="00E04A1D" w:rsidRDefault="00E04A1D" w:rsidP="00E04A1D">
      <w:r>
        <w:t>When the Access-Network-Charging-Identifier-Gx AVP is unknown to the PCRF, the PCRF may request the PCEF to provide the Access-Network-Charging-Identifier-Gx AVP associated to dynamic PCC rules. To do so, the PCRF shall provide the Event-Trigger AVP with the value CHARGING_CORRELATION_EXCHANGE (28) and the Charging-Correlation-Indicator AVP indicating CHARGING_IDENTIFIER_REQUIRED</w:t>
      </w:r>
      <w:r w:rsidRPr="00280059">
        <w:t xml:space="preserve"> </w:t>
      </w:r>
      <w:r>
        <w:t>within the Charging-Rule-Install AVP.</w:t>
      </w:r>
    </w:p>
    <w:p w14:paraId="468DEE74" w14:textId="77777777" w:rsidR="00E04A1D" w:rsidRPr="00E04A1D" w:rsidRDefault="00E04A1D" w:rsidP="00E04A1D">
      <w:pPr>
        <w:rPr>
          <w:rFonts w:eastAsia="바탕" w:hint="eastAsia"/>
          <w:lang w:eastAsia="ko-KR"/>
        </w:rPr>
      </w:pPr>
      <w:r>
        <w:t>If the Event-Trigger AVP with the value CHARGING_CORRELATION_EXCHANGE (28) has been provided to the PCEF, the PCEF shall include the access network charging identifier that the PCEF has assigned for the dynamic PCC Rules within the Access-Network-Charging-Identifier-Gx where the Charging-Correlation-Indicator AVP indicated CHARGING_IDENTIFIER_REQUIRED.</w:t>
      </w:r>
    </w:p>
    <w:p w14:paraId="4E01AF5B" w14:textId="77777777" w:rsidR="00CF2A66" w:rsidRPr="0078747E" w:rsidRDefault="00CF2A66" w:rsidP="0078747E">
      <w:pPr>
        <w:pStyle w:val="Heading3"/>
      </w:pPr>
      <w:bookmarkStart w:id="32" w:name="_Toc343033435"/>
      <w:r w:rsidRPr="0078747E">
        <w:t>4.5.5</w:t>
      </w:r>
      <w:r w:rsidRPr="0078747E">
        <w:tab/>
        <w:t>Provision</w:t>
      </w:r>
      <w:r w:rsidR="00DB72CE">
        <w:t>ing and Policy Enforcement</w:t>
      </w:r>
      <w:r w:rsidRPr="0078747E">
        <w:t xml:space="preserve"> of Authorized QoS</w:t>
      </w:r>
      <w:bookmarkEnd w:id="32"/>
    </w:p>
    <w:p w14:paraId="31B12062" w14:textId="77777777" w:rsidR="007A5C5A" w:rsidRPr="0078747E" w:rsidRDefault="007A5C5A" w:rsidP="007A5C5A">
      <w:pPr>
        <w:pStyle w:val="Heading4"/>
        <w:rPr>
          <w:lang w:eastAsia="ja-JP"/>
        </w:rPr>
      </w:pPr>
      <w:bookmarkStart w:id="33" w:name="_Toc343033436"/>
      <w:r w:rsidRPr="0078747E">
        <w:rPr>
          <w:lang w:eastAsia="ja-JP"/>
        </w:rPr>
        <w:t>4.5.5.</w:t>
      </w:r>
      <w:r>
        <w:rPr>
          <w:lang w:eastAsia="ja-JP"/>
        </w:rPr>
        <w:t>0</w:t>
      </w:r>
      <w:r w:rsidRPr="0078747E">
        <w:rPr>
          <w:lang w:eastAsia="ja-JP"/>
        </w:rPr>
        <w:tab/>
      </w:r>
      <w:r>
        <w:rPr>
          <w:lang w:eastAsia="ja-JP"/>
        </w:rPr>
        <w:t>Overview</w:t>
      </w:r>
      <w:bookmarkEnd w:id="33"/>
    </w:p>
    <w:p w14:paraId="73341FC6" w14:textId="77777777" w:rsidR="007A5C5A" w:rsidRDefault="00CF2A66" w:rsidP="001F61F2">
      <w:r w:rsidRPr="0078747E">
        <w:t xml:space="preserve">The </w:t>
      </w:r>
      <w:r w:rsidRPr="00A22E7F">
        <w:t>PCRF</w:t>
      </w:r>
      <w:r w:rsidRPr="0078747E">
        <w:t xml:space="preserve"> may provide authorized QoS to the </w:t>
      </w:r>
      <w:r w:rsidRPr="00A22E7F">
        <w:t>PCEF</w:t>
      </w:r>
      <w:r w:rsidR="00DB72CE">
        <w:t>.</w:t>
      </w:r>
    </w:p>
    <w:p w14:paraId="31B3D668" w14:textId="77777777" w:rsidR="007A5C5A" w:rsidRDefault="00CF2A66" w:rsidP="001F61F2">
      <w:r w:rsidRPr="0078747E">
        <w:t xml:space="preserve">The authorized QoS shall be provisioned within a CCA or RAR Diameter message as </w:t>
      </w:r>
      <w:r w:rsidR="007A5C5A">
        <w:t>QoS-Information</w:t>
      </w:r>
      <w:r w:rsidRPr="0078747E">
        <w:t xml:space="preserve"> AVP</w:t>
      </w:r>
      <w:r w:rsidR="007A5C5A">
        <w:t>. The provisioning of the authorized QoS (which is composed of QCI</w:t>
      </w:r>
      <w:r w:rsidR="000A1821">
        <w:t>, ARP</w:t>
      </w:r>
      <w:r w:rsidR="007A5C5A">
        <w:t xml:space="preserve"> and bitrates) is performed from the PCRF to the PCEF. The authorized QoS can refer to a PCC rule,</w:t>
      </w:r>
      <w:r w:rsidR="00224542">
        <w:t xml:space="preserve"> </w:t>
      </w:r>
      <w:r w:rsidR="007A5C5A">
        <w:t>to an IP CAN bearer</w:t>
      </w:r>
      <w:r w:rsidR="00296A06">
        <w:t xml:space="preserve">, </w:t>
      </w:r>
      <w:r w:rsidR="006651EC" w:rsidRPr="006651EC">
        <w:t xml:space="preserve">to </w:t>
      </w:r>
      <w:r w:rsidR="00296A06">
        <w:t xml:space="preserve">a </w:t>
      </w:r>
      <w:r w:rsidR="006651EC" w:rsidRPr="006651EC">
        <w:t>QCI</w:t>
      </w:r>
      <w:r w:rsidR="00296A06">
        <w:t xml:space="preserve"> or to an APN</w:t>
      </w:r>
      <w:r w:rsidR="007A5C5A">
        <w:t>.</w:t>
      </w:r>
    </w:p>
    <w:p w14:paraId="5B3527C6" w14:textId="77777777" w:rsidR="005D7FE2" w:rsidRDefault="007A5C5A" w:rsidP="007A5C5A">
      <w:pPr>
        <w:pStyle w:val="B1"/>
      </w:pPr>
      <w:r>
        <w:t>-</w:t>
      </w:r>
      <w:r>
        <w:tab/>
      </w:r>
      <w:r>
        <w:rPr>
          <w:lang w:eastAsia="ja-JP"/>
        </w:rPr>
        <w:t>When the authorized QoS applies to an IP CAN bearer, it shall be provisioned</w:t>
      </w:r>
      <w:r w:rsidR="00CF2A66" w:rsidRPr="0078747E">
        <w:t xml:space="preserve"> outside a Charging-Rule-Definition AVP</w:t>
      </w:r>
      <w:r w:rsidR="005D7FE2" w:rsidRPr="00053D4D">
        <w:rPr>
          <w:lang w:eastAsia="ja-JP"/>
        </w:rPr>
        <w:t xml:space="preserve"> </w:t>
      </w:r>
      <w:r w:rsidR="005D7FE2">
        <w:rPr>
          <w:lang w:eastAsia="ja-JP"/>
        </w:rPr>
        <w:t>and it shall also include the Bearer-Identifier AVP to indicate what bearer it applies to</w:t>
      </w:r>
      <w:r w:rsidR="00CF2A66" w:rsidRPr="0078747E">
        <w:t xml:space="preserve">. </w:t>
      </w:r>
    </w:p>
    <w:p w14:paraId="2143C886" w14:textId="77777777" w:rsidR="005D7FE2" w:rsidRDefault="005D7FE2" w:rsidP="005D7FE2">
      <w:pPr>
        <w:pStyle w:val="B1"/>
        <w:rPr>
          <w:lang w:eastAsia="ja-JP"/>
        </w:rPr>
      </w:pPr>
      <w:r>
        <w:rPr>
          <w:lang w:eastAsia="ja-JP"/>
        </w:rPr>
        <w:t>-</w:t>
      </w:r>
      <w:r>
        <w:rPr>
          <w:lang w:eastAsia="ja-JP"/>
        </w:rPr>
        <w:tab/>
        <w:t>When the authorized QoS applies to a PCC rule, it shall be provisioned within the corresponding PCC rule by including the QoS-Information AVP within the Charging-Rule-Definition AVP. The QoS-Information AVP shall not contain a Bearer-Identifier AVP.</w:t>
      </w:r>
    </w:p>
    <w:p w14:paraId="40707E3E" w14:textId="77777777" w:rsidR="006651EC" w:rsidRPr="00D35348" w:rsidRDefault="006651EC" w:rsidP="005D7FE2">
      <w:pPr>
        <w:pStyle w:val="B1"/>
        <w:rPr>
          <w:rFonts w:eastAsia="바탕" w:hint="eastAsia"/>
          <w:lang w:eastAsia="ko-KR"/>
        </w:rPr>
      </w:pPr>
      <w:r>
        <w:rPr>
          <w:lang w:eastAsia="ja-JP"/>
        </w:rPr>
        <w:t>-</w:t>
      </w:r>
      <w:r>
        <w:rPr>
          <w:lang w:eastAsia="ja-JP"/>
        </w:rPr>
        <w:tab/>
      </w:r>
      <w:r w:rsidRPr="006651EC">
        <w:rPr>
          <w:lang w:eastAsia="ja-JP"/>
        </w:rPr>
        <w:t>When the authorized QoS applies to QCI, authorised MBR per QCI is supplied. In such a case the authorized QoS shall be provisioned outside a Charging-Rule-Definition AVP at the command level.</w:t>
      </w:r>
      <w:r w:rsidR="00D35348">
        <w:rPr>
          <w:rFonts w:eastAsia="바탕" w:hint="eastAsia"/>
          <w:lang w:eastAsia="ko-KR"/>
        </w:rPr>
        <w:t xml:space="preserve"> </w:t>
      </w:r>
      <w:r w:rsidR="00D35348">
        <w:rPr>
          <w:lang w:eastAsia="ja-JP"/>
        </w:rPr>
        <w:t>This case applies only for IP-CAN types that support non-GBR bearers that have a separate MBR (i.e. 3GPP-GPRS access). Its applicability is specified in annex A.</w:t>
      </w:r>
    </w:p>
    <w:p w14:paraId="36A7E7E4" w14:textId="77777777" w:rsidR="00296A06" w:rsidRDefault="009958F7" w:rsidP="007B0511">
      <w:pPr>
        <w:pStyle w:val="B1"/>
        <w:rPr>
          <w:rFonts w:eastAsia="바탕" w:hint="eastAsia"/>
          <w:lang w:eastAsia="ko-KR"/>
        </w:rPr>
      </w:pPr>
      <w:r>
        <w:rPr>
          <w:rFonts w:eastAsia="바탕" w:hint="eastAsia"/>
          <w:lang w:eastAsia="ko-KR"/>
        </w:rPr>
        <w:t>-</w:t>
      </w:r>
      <w:r w:rsidR="007B0511">
        <w:rPr>
          <w:rFonts w:eastAsia="바탕"/>
          <w:lang w:eastAsia="ko-KR"/>
        </w:rPr>
        <w:tab/>
      </w:r>
      <w:r w:rsidR="00296A06">
        <w:rPr>
          <w:lang w:eastAsia="ja-JP"/>
        </w:rPr>
        <w:t>When the authorized QoS applies to an APN, authorised APN-Aggregate-Max-Bitrate UL/DL is supplied. In such a case the authorized QoS shall be provisioned outside a Charging-Rule-Definition AVP at command level.</w:t>
      </w:r>
    </w:p>
    <w:p w14:paraId="6277E7B9" w14:textId="77777777" w:rsidR="003F0060" w:rsidRPr="003F0060" w:rsidRDefault="007B0511" w:rsidP="007B0511">
      <w:pPr>
        <w:pStyle w:val="B1"/>
        <w:rPr>
          <w:rFonts w:eastAsia="바탕" w:hint="eastAsia"/>
          <w:lang w:eastAsia="ko-KR"/>
        </w:rPr>
      </w:pPr>
      <w:r>
        <w:rPr>
          <w:rFonts w:eastAsia="바탕" w:hint="eastAsia"/>
          <w:lang w:eastAsia="ko-KR"/>
        </w:rPr>
        <w:t>-</w:t>
      </w:r>
      <w:r>
        <w:rPr>
          <w:rFonts w:eastAsia="바탕"/>
          <w:lang w:eastAsia="ko-KR"/>
        </w:rPr>
        <w:tab/>
      </w:r>
      <w:r w:rsidR="003F0060" w:rsidRPr="003F0060">
        <w:rPr>
          <w:rFonts w:eastAsia="바탕"/>
          <w:lang w:eastAsia="ko-KR"/>
        </w:rPr>
        <w:t>When the authorized QoS applies to the default EPS bearer it shall be provisioned within the Default-EPS-Bearer-QoS AVP.</w:t>
      </w:r>
    </w:p>
    <w:p w14:paraId="2D019281" w14:textId="77777777" w:rsidR="003A7586" w:rsidRDefault="003A7586" w:rsidP="003A7586">
      <w:r>
        <w:t>Authorized QoS at IP-CAN bearer level is access specific. See Annex A for further details.</w:t>
      </w:r>
    </w:p>
    <w:p w14:paraId="305E20BA" w14:textId="77777777" w:rsidR="00CF2A66" w:rsidRPr="0078747E" w:rsidRDefault="00CF2A66" w:rsidP="005D7FE2">
      <w:r w:rsidRPr="0078747E">
        <w:t xml:space="preserve">The authorized QoS provides </w:t>
      </w:r>
      <w:r w:rsidR="005D7FE2">
        <w:t xml:space="preserve">appropriate values for the </w:t>
      </w:r>
      <w:r w:rsidRPr="0078747E">
        <w:t xml:space="preserve">resources </w:t>
      </w:r>
      <w:r w:rsidR="005D7FE2">
        <w:t>to be enforced</w:t>
      </w:r>
      <w:r w:rsidRPr="0078747E">
        <w:t>.</w:t>
      </w:r>
    </w:p>
    <w:p w14:paraId="261A4C73" w14:textId="77777777" w:rsidR="005D7FE2" w:rsidRDefault="003A7586" w:rsidP="005D7FE2">
      <w:r>
        <w:t>T</w:t>
      </w:r>
      <w:r w:rsidR="005D7FE2">
        <w:t>he authorized QoS for a PCC rule is a request for allocating the corresponding resources</w:t>
      </w:r>
      <w:r w:rsidR="006651EC" w:rsidRPr="006651EC">
        <w:t>, and the authorized QoS for a QCI is a request for an upper limit for the MBR that the PCEF assigns to non-GBR bearers with that QCI</w:t>
      </w:r>
      <w:r w:rsidR="005D7FE2">
        <w:t>.</w:t>
      </w:r>
      <w:r w:rsidR="005D7FE2" w:rsidRPr="00CD4496">
        <w:t xml:space="preserve"> </w:t>
      </w:r>
    </w:p>
    <w:p w14:paraId="59F39930" w14:textId="77777777" w:rsidR="005D7FE2" w:rsidRDefault="005D7FE2" w:rsidP="005D7FE2">
      <w:r w:rsidRPr="0078747E">
        <w:t xml:space="preserve">The Provisioning of authorized QoS </w:t>
      </w:r>
      <w:r>
        <w:t xml:space="preserve">per PCC rule is a part of </w:t>
      </w:r>
      <w:r w:rsidRPr="0078747E">
        <w:t>PCC rule provisioning procedure.</w:t>
      </w:r>
    </w:p>
    <w:p w14:paraId="7148B63A" w14:textId="77777777" w:rsidR="005D7FE2" w:rsidRPr="00D01FF0" w:rsidDel="001A0109" w:rsidRDefault="005D7FE2" w:rsidP="005D7FE2">
      <w:r>
        <w:t>If the PCEF cannot allocate any of the resources as authorized by the PCRF, the PCEF inform</w:t>
      </w:r>
      <w:r w:rsidR="00A54B83">
        <w:t>s</w:t>
      </w:r>
      <w:r>
        <w:t xml:space="preserve"> the PCRF</w:t>
      </w:r>
      <w:r w:rsidR="00A54B83">
        <w:t xml:space="preserve"> and acts</w:t>
      </w:r>
      <w:r w:rsidR="00F92109">
        <w:rPr>
          <w:rFonts w:eastAsia="SimSun" w:hint="eastAsia"/>
          <w:lang w:eastAsia="zh-CN"/>
        </w:rPr>
        <w:t xml:space="preserve"> as described in Clause </w:t>
      </w:r>
      <w:r w:rsidR="00A54B83">
        <w:rPr>
          <w:rFonts w:eastAsia="SimSun"/>
          <w:lang w:eastAsia="zh-CN"/>
        </w:rPr>
        <w:t>4.5.12</w:t>
      </w:r>
      <w:r w:rsidR="00F92109">
        <w:rPr>
          <w:rFonts w:eastAsia="SimSun" w:hint="eastAsia"/>
          <w:lang w:eastAsia="zh-CN"/>
        </w:rPr>
        <w:t xml:space="preserve"> PCC Rule Error handling</w:t>
      </w:r>
      <w:r>
        <w:t>.</w:t>
      </w:r>
    </w:p>
    <w:p w14:paraId="0D83CF93" w14:textId="77777777" w:rsidR="005D7FE2" w:rsidRDefault="005D7FE2" w:rsidP="005D7FE2">
      <w:pPr>
        <w:rPr>
          <w:lang w:eastAsia="ja-JP"/>
        </w:rPr>
      </w:pPr>
      <w:r w:rsidRPr="0078747E">
        <w:rPr>
          <w:lang w:eastAsia="ja-JP"/>
        </w:rPr>
        <w:t xml:space="preserve">The </w:t>
      </w:r>
      <w:r>
        <w:rPr>
          <w:lang w:eastAsia="ja-JP"/>
        </w:rPr>
        <w:t>PCEF</w:t>
      </w:r>
      <w:r w:rsidRPr="0078747E">
        <w:rPr>
          <w:lang w:eastAsia="ja-JP"/>
        </w:rPr>
        <w:t xml:space="preserve"> is responsible for </w:t>
      </w:r>
      <w:r>
        <w:rPr>
          <w:lang w:eastAsia="ja-JP"/>
        </w:rPr>
        <w:t>enforcing</w:t>
      </w:r>
      <w:r w:rsidRPr="0078747E">
        <w:rPr>
          <w:lang w:eastAsia="ja-JP"/>
        </w:rPr>
        <w:t xml:space="preserve"> the policy based authori</w:t>
      </w:r>
      <w:r>
        <w:rPr>
          <w:lang w:eastAsia="ja-JP"/>
        </w:rPr>
        <w:t>z</w:t>
      </w:r>
      <w:r w:rsidRPr="0078747E">
        <w:rPr>
          <w:lang w:eastAsia="ja-JP"/>
        </w:rPr>
        <w:t>ation</w:t>
      </w:r>
      <w:r>
        <w:rPr>
          <w:lang w:eastAsia="ja-JP"/>
        </w:rPr>
        <w:t>.</w:t>
      </w:r>
    </w:p>
    <w:p w14:paraId="14BF01AA" w14:textId="77777777" w:rsidR="003E627B" w:rsidRDefault="00C65DA9" w:rsidP="003E627B">
      <w:pPr>
        <w:rPr>
          <w:rFonts w:eastAsia="SimSun" w:hint="eastAsia"/>
          <w:lang w:eastAsia="zh-CN"/>
        </w:rPr>
      </w:pPr>
      <w:r w:rsidRPr="00C65DA9">
        <w:rPr>
          <w:lang w:eastAsia="ja-JP"/>
        </w:rPr>
        <w:t>QoS authorization information may be dynamically provisioned by the PCRF or it can be a pre-defined PCC rule in the PCEF.</w:t>
      </w:r>
      <w:r w:rsidR="003E627B" w:rsidRPr="003E627B">
        <w:rPr>
          <w:rFonts w:eastAsia="SimSun"/>
          <w:lang w:eastAsia="zh-CN"/>
        </w:rPr>
        <w:t xml:space="preserve"> </w:t>
      </w:r>
      <w:r w:rsidR="003E627B">
        <w:rPr>
          <w:rFonts w:eastAsia="SimSun"/>
          <w:lang w:eastAsia="zh-CN"/>
        </w:rPr>
        <w:t>M</w:t>
      </w:r>
      <w:r w:rsidR="003E627B">
        <w:rPr>
          <w:rFonts w:eastAsia="SimSun" w:hint="eastAsia"/>
          <w:lang w:eastAsia="zh-CN"/>
        </w:rPr>
        <w:t>oreover, all the parameters of the authorized QoS can be changed, but no order is defined for QCI</w:t>
      </w:r>
      <w:bookmarkStart w:id="34" w:name="OLE_LINK3"/>
      <w:bookmarkStart w:id="35" w:name="OLE_LINK4"/>
      <w:bookmarkStart w:id="36" w:name="OLE_LINK15"/>
      <w:bookmarkStart w:id="37" w:name="OLE_LINK16"/>
      <w:r w:rsidR="003E627B">
        <w:rPr>
          <w:rFonts w:eastAsia="SimSun" w:hint="eastAsia"/>
          <w:lang w:eastAsia="zh-CN"/>
        </w:rPr>
        <w:t>.</w:t>
      </w:r>
      <w:bookmarkEnd w:id="34"/>
      <w:bookmarkEnd w:id="35"/>
      <w:bookmarkEnd w:id="36"/>
      <w:bookmarkEnd w:id="37"/>
    </w:p>
    <w:p w14:paraId="7EAF8044" w14:textId="77777777" w:rsidR="00C65DA9" w:rsidRPr="003E627B" w:rsidRDefault="003E627B" w:rsidP="003E627B">
      <w:pPr>
        <w:pStyle w:val="NO"/>
        <w:rPr>
          <w:rFonts w:eastAsia="바탕" w:hint="eastAsia"/>
          <w:lang w:eastAsia="ko-KR"/>
        </w:rPr>
      </w:pPr>
      <w:r w:rsidRPr="00235C3D">
        <w:rPr>
          <w:rFonts w:hint="eastAsia"/>
        </w:rPr>
        <w:t xml:space="preserve">NOTE: </w:t>
      </w:r>
      <w:r>
        <w:rPr>
          <w:rFonts w:eastAsia="SimSun" w:hint="eastAsia"/>
          <w:lang w:eastAsia="zh-CN"/>
        </w:rPr>
        <w:tab/>
      </w:r>
      <w:r>
        <w:t>A</w:t>
      </w:r>
      <w:r w:rsidRPr="0057012F">
        <w:t xml:space="preserve"> change of QCIs cannot be described as an upgrade or downgrade and also no QCI can be referred to as the highe</w:t>
      </w:r>
      <w:r>
        <w:rPr>
          <w:rFonts w:eastAsia="SimSun" w:hint="eastAsia"/>
          <w:lang w:eastAsia="zh-CN"/>
        </w:rPr>
        <w:t>r</w:t>
      </w:r>
      <w:r w:rsidRPr="0057012F">
        <w:t xml:space="preserve"> or lowe</w:t>
      </w:r>
      <w:r>
        <w:rPr>
          <w:rFonts w:eastAsia="SimSun" w:hint="eastAsia"/>
          <w:lang w:eastAsia="zh-CN"/>
        </w:rPr>
        <w:t>r</w:t>
      </w:r>
      <w:r w:rsidRPr="0057012F">
        <w:t>.</w:t>
      </w:r>
      <w:r w:rsidRPr="00854B45">
        <w:rPr>
          <w:rFonts w:hint="eastAsia"/>
        </w:rPr>
        <w:t xml:space="preserve">Whether the QCI is permitted to be changed or not is subject to </w:t>
      </w:r>
      <w:r>
        <w:rPr>
          <w:rFonts w:eastAsia="SimSun" w:hint="eastAsia"/>
          <w:lang w:eastAsia="zh-CN"/>
        </w:rPr>
        <w:t xml:space="preserve">both </w:t>
      </w:r>
      <w:r w:rsidRPr="00854B45">
        <w:rPr>
          <w:rFonts w:hint="eastAsia"/>
        </w:rPr>
        <w:t>operator policies</w:t>
      </w:r>
      <w:r>
        <w:t xml:space="preserve"> </w:t>
      </w:r>
      <w:r w:rsidRPr="0057012F">
        <w:t xml:space="preserve">and normal restrictions on changing from a </w:t>
      </w:r>
      <w:r>
        <w:rPr>
          <w:rFonts w:eastAsia="SimSun" w:hint="eastAsia"/>
          <w:lang w:eastAsia="zh-CN"/>
        </w:rPr>
        <w:t>n</w:t>
      </w:r>
      <w:r w:rsidRPr="0057012F">
        <w:t>on-GBR QCI value to GBR QCI value on a default bearer</w:t>
      </w:r>
      <w:r>
        <w:rPr>
          <w:rFonts w:eastAsia="SimSun" w:hint="eastAsia"/>
          <w:lang w:eastAsia="zh-CN"/>
        </w:rPr>
        <w:t>.</w:t>
      </w:r>
    </w:p>
    <w:p w14:paraId="2DD8A2AC" w14:textId="77777777" w:rsidR="00C65DA9" w:rsidRDefault="00C65DA9" w:rsidP="005D7FE2">
      <w:pPr>
        <w:rPr>
          <w:lang w:eastAsia="ja-JP"/>
        </w:rPr>
      </w:pPr>
      <w:r w:rsidRPr="00C65DA9">
        <w:rPr>
          <w:lang w:eastAsia="ja-JP"/>
        </w:rPr>
        <w:lastRenderedPageBreak/>
        <w:t>The PCEF shall make sure that the total QoS information of the PCC rules for one IP-CAN bearer does not exceed the authorized QoS information, i.e. the information received from the PCRF.</w:t>
      </w:r>
    </w:p>
    <w:p w14:paraId="6AE55E99" w14:textId="77777777" w:rsidR="00A65D54" w:rsidRPr="00A65D54" w:rsidRDefault="00A65D54" w:rsidP="005D7FE2">
      <w:pPr>
        <w:rPr>
          <w:lang w:eastAsia="ja-JP"/>
        </w:rPr>
      </w:pPr>
      <w:r w:rsidRPr="00A65D54">
        <w:rPr>
          <w:lang w:eastAsia="ja-JP"/>
        </w:rPr>
        <w:t>If the PCRF is unable to make a decision for the response to the CC-Request by the PCEF, the PCRF may reject the request as described in subclause 4.5.1.</w:t>
      </w:r>
    </w:p>
    <w:p w14:paraId="7C6B03AC" w14:textId="77777777" w:rsidR="005D7FE2" w:rsidRPr="0078747E" w:rsidRDefault="005D7FE2" w:rsidP="005D7FE2">
      <w:pPr>
        <w:pStyle w:val="Heading4"/>
        <w:rPr>
          <w:lang w:eastAsia="ja-JP"/>
        </w:rPr>
      </w:pPr>
      <w:bookmarkStart w:id="38" w:name="_Toc343033437"/>
      <w:r w:rsidRPr="0078747E">
        <w:rPr>
          <w:lang w:eastAsia="ja-JP"/>
        </w:rPr>
        <w:t>4.5.5.</w:t>
      </w:r>
      <w:r>
        <w:rPr>
          <w:lang w:eastAsia="ja-JP"/>
        </w:rPr>
        <w:t>0a</w:t>
      </w:r>
      <w:r w:rsidRPr="0078747E">
        <w:rPr>
          <w:lang w:eastAsia="ja-JP"/>
        </w:rPr>
        <w:tab/>
      </w:r>
      <w:r>
        <w:rPr>
          <w:lang w:eastAsia="ja-JP"/>
        </w:rPr>
        <w:t>Provisioning of</w:t>
      </w:r>
      <w:r w:rsidRPr="0078747E">
        <w:rPr>
          <w:lang w:eastAsia="ja-JP"/>
        </w:rPr>
        <w:t xml:space="preserve"> </w:t>
      </w:r>
      <w:r w:rsidR="006651EC" w:rsidRPr="006651EC">
        <w:rPr>
          <w:lang w:eastAsia="ja-JP"/>
        </w:rPr>
        <w:t>authorized QoS</w:t>
      </w:r>
      <w:r w:rsidRPr="0078747E">
        <w:rPr>
          <w:lang w:eastAsia="ja-JP"/>
        </w:rPr>
        <w:t xml:space="preserve"> </w:t>
      </w:r>
      <w:r w:rsidRPr="0078747E">
        <w:t xml:space="preserve">per IP CAN </w:t>
      </w:r>
      <w:r w:rsidR="006651EC">
        <w:t>b</w:t>
      </w:r>
      <w:r w:rsidR="006651EC" w:rsidRPr="0078747E">
        <w:t>earer</w:t>
      </w:r>
      <w:bookmarkEnd w:id="38"/>
    </w:p>
    <w:p w14:paraId="3078D37F" w14:textId="77777777" w:rsidR="005D7FE2" w:rsidRPr="001F393F" w:rsidRDefault="005D7FE2" w:rsidP="005D7FE2">
      <w:pPr>
        <w:rPr>
          <w:rFonts w:eastAsia="바탕" w:hint="eastAsia"/>
          <w:lang w:eastAsia="ko-KR"/>
        </w:rPr>
      </w:pPr>
      <w:r>
        <w:rPr>
          <w:lang w:eastAsia="ja-JP"/>
        </w:rPr>
        <w:t>The authorized QoS per IP-CAN bearer is used if the bearer binding is performed by the PCRF (as defined in [8]).</w:t>
      </w:r>
      <w:r w:rsidR="003A7586">
        <w:rPr>
          <w:lang w:eastAsia="ja-JP"/>
        </w:rPr>
        <w:t xml:space="preserve"> Provisioning of authorized QoS per IP-CAN bearer is access specific. See Annex A for further details.</w:t>
      </w:r>
    </w:p>
    <w:p w14:paraId="26568C46" w14:textId="77777777" w:rsidR="00CF2A66" w:rsidRPr="0078747E" w:rsidRDefault="00CF2A66" w:rsidP="0078747E">
      <w:pPr>
        <w:pStyle w:val="Heading4"/>
        <w:rPr>
          <w:lang w:eastAsia="ja-JP"/>
        </w:rPr>
      </w:pPr>
      <w:bookmarkStart w:id="39" w:name="_Toc343033438"/>
      <w:r w:rsidRPr="0078747E">
        <w:rPr>
          <w:lang w:eastAsia="ja-JP"/>
        </w:rPr>
        <w:t>4.5.5.1</w:t>
      </w:r>
      <w:r w:rsidRPr="0078747E">
        <w:rPr>
          <w:lang w:eastAsia="ja-JP"/>
        </w:rPr>
        <w:tab/>
        <w:t xml:space="preserve">Policy enforcement for </w:t>
      </w:r>
      <w:r w:rsidR="006651EC" w:rsidRPr="006651EC">
        <w:rPr>
          <w:lang w:eastAsia="ja-JP"/>
        </w:rPr>
        <w:t>authorized QoS</w:t>
      </w:r>
      <w:r w:rsidRPr="0078747E">
        <w:rPr>
          <w:lang w:eastAsia="ja-JP"/>
        </w:rPr>
        <w:t xml:space="preserve"> </w:t>
      </w:r>
      <w:r w:rsidRPr="0078747E">
        <w:t xml:space="preserve">per IP CAN </w:t>
      </w:r>
      <w:r w:rsidR="006651EC">
        <w:t>b</w:t>
      </w:r>
      <w:r w:rsidR="006651EC" w:rsidRPr="0078747E">
        <w:t>earer</w:t>
      </w:r>
      <w:bookmarkEnd w:id="39"/>
    </w:p>
    <w:p w14:paraId="61502ACD" w14:textId="77777777" w:rsidR="00C20389" w:rsidRPr="001F393F" w:rsidRDefault="00CF2A66" w:rsidP="00C20389">
      <w:pPr>
        <w:rPr>
          <w:rFonts w:eastAsia="바탕" w:hint="eastAsia"/>
          <w:lang w:eastAsia="ko-KR"/>
        </w:rPr>
      </w:pPr>
      <w:r w:rsidRPr="0078747E">
        <w:rPr>
          <w:lang w:eastAsia="ja-JP"/>
        </w:rPr>
        <w:t xml:space="preserve">The </w:t>
      </w:r>
      <w:r w:rsidR="005D7FE2">
        <w:rPr>
          <w:lang w:eastAsia="ja-JP"/>
        </w:rPr>
        <w:t>PCEF</w:t>
      </w:r>
      <w:r w:rsidR="005D7FE2" w:rsidRPr="0078747E">
        <w:rPr>
          <w:lang w:eastAsia="ja-JP"/>
        </w:rPr>
        <w:t xml:space="preserve"> </w:t>
      </w:r>
      <w:r w:rsidRPr="0078747E">
        <w:rPr>
          <w:lang w:eastAsia="ja-JP"/>
        </w:rPr>
        <w:t xml:space="preserve">is responsible for </w:t>
      </w:r>
      <w:r w:rsidR="005D7FE2">
        <w:rPr>
          <w:lang w:eastAsia="ja-JP"/>
        </w:rPr>
        <w:t xml:space="preserve">enforcing </w:t>
      </w:r>
      <w:r w:rsidRPr="0078747E">
        <w:rPr>
          <w:lang w:eastAsia="ja-JP"/>
        </w:rPr>
        <w:t xml:space="preserve">the policy based </w:t>
      </w:r>
      <w:r w:rsidR="005D7FE2" w:rsidRPr="0078747E">
        <w:rPr>
          <w:lang w:eastAsia="ja-JP"/>
        </w:rPr>
        <w:t>authori</w:t>
      </w:r>
      <w:r w:rsidR="005D7FE2">
        <w:rPr>
          <w:lang w:eastAsia="ja-JP"/>
        </w:rPr>
        <w:t>z</w:t>
      </w:r>
      <w:r w:rsidR="005D7FE2" w:rsidRPr="0078747E">
        <w:rPr>
          <w:lang w:eastAsia="ja-JP"/>
        </w:rPr>
        <w:t>ation</w:t>
      </w:r>
      <w:r w:rsidRPr="0078747E">
        <w:rPr>
          <w:lang w:eastAsia="ja-JP"/>
        </w:rPr>
        <w:t xml:space="preserve">, i.e. to ensure that the requested QoS is in-line with the "Authorized QoS" </w:t>
      </w:r>
      <w:r w:rsidRPr="0078747E">
        <w:t>per IP CAN Bearer</w:t>
      </w:r>
      <w:r w:rsidRPr="0078747E">
        <w:rPr>
          <w:lang w:eastAsia="ja-JP"/>
        </w:rPr>
        <w:t>.</w:t>
      </w:r>
      <w:r w:rsidR="003A7586">
        <w:rPr>
          <w:lang w:eastAsia="ja-JP"/>
        </w:rPr>
        <w:t xml:space="preserve"> Policy enforcement of authorized QoS per IP-CAN bearer is access specific. See Annex A for further details.</w:t>
      </w:r>
    </w:p>
    <w:p w14:paraId="5B86DE5A" w14:textId="77777777" w:rsidR="00C20389" w:rsidRDefault="00C20389" w:rsidP="00C20389">
      <w:pPr>
        <w:pStyle w:val="Heading4"/>
        <w:rPr>
          <w:noProof/>
        </w:rPr>
      </w:pPr>
      <w:bookmarkStart w:id="40" w:name="_Toc343033439"/>
      <w:r>
        <w:rPr>
          <w:noProof/>
        </w:rPr>
        <w:t>4.5.5.2</w:t>
      </w:r>
      <w:r>
        <w:rPr>
          <w:noProof/>
        </w:rPr>
        <w:tab/>
        <w:t>Policy provisioning for authorized QoS per service data flow</w:t>
      </w:r>
      <w:bookmarkEnd w:id="40"/>
    </w:p>
    <w:p w14:paraId="600D0167" w14:textId="77777777" w:rsidR="00C20389" w:rsidRDefault="00C20389" w:rsidP="00C20389">
      <w:r w:rsidRPr="0078747E">
        <w:t xml:space="preserve">The Provisioning of authorized QoS </w:t>
      </w:r>
      <w:r>
        <w:t xml:space="preserve">per service data flow is a part of </w:t>
      </w:r>
      <w:r w:rsidRPr="0078747E">
        <w:t>PCC rule provisioning procedure</w:t>
      </w:r>
      <w:r>
        <w:t>, as described in Clause 4.5.2.</w:t>
      </w:r>
    </w:p>
    <w:p w14:paraId="6DFBBD08" w14:textId="77777777" w:rsidR="00C20389" w:rsidRDefault="00C20389" w:rsidP="00C20389">
      <w:pPr>
        <w:rPr>
          <w:lang w:eastAsia="ja-JP"/>
        </w:rPr>
      </w:pPr>
      <w:r>
        <w:t xml:space="preserve">The </w:t>
      </w:r>
      <w:r w:rsidRPr="0078747E">
        <w:t xml:space="preserve">authorized QoS </w:t>
      </w:r>
      <w:r>
        <w:t xml:space="preserve">per service data flow </w:t>
      </w:r>
      <w:r>
        <w:rPr>
          <w:lang w:eastAsia="ja-JP"/>
        </w:rPr>
        <w:t>shall be provisioned within the corresponding PCC rule by including the QoS-Information AVP within the Charging-Rule-Definition AVP in the CCA or RAR commands. This QoS-Information AVP shall not contain a Bearer-Identifier AVP.</w:t>
      </w:r>
    </w:p>
    <w:p w14:paraId="6D8FDC55" w14:textId="77777777" w:rsidR="00C20389" w:rsidRDefault="00C20389" w:rsidP="00C20389">
      <w:pPr>
        <w:pStyle w:val="Heading4"/>
        <w:rPr>
          <w:noProof/>
        </w:rPr>
      </w:pPr>
      <w:bookmarkStart w:id="41" w:name="_Toc343033440"/>
      <w:r>
        <w:rPr>
          <w:noProof/>
        </w:rPr>
        <w:t>4.5.5.3</w:t>
      </w:r>
      <w:r>
        <w:rPr>
          <w:noProof/>
        </w:rPr>
        <w:tab/>
        <w:t>Policy enforcement for authorized QoS per service data flow</w:t>
      </w:r>
      <w:bookmarkEnd w:id="41"/>
    </w:p>
    <w:p w14:paraId="43048F9B" w14:textId="77777777" w:rsidR="00C20389" w:rsidRDefault="00C20389" w:rsidP="00C20389">
      <w:pPr>
        <w:rPr>
          <w:noProof/>
        </w:rPr>
      </w:pPr>
      <w:r>
        <w:rPr>
          <w:noProof/>
        </w:rPr>
        <w:t xml:space="preserve">If an authorized QoS is defined for a PCC rule, the PCEF shall limit the data rate of the service data flow corresponding to that PCC rule not to exceed the maximum </w:t>
      </w:r>
      <w:r w:rsidR="005960CE" w:rsidRPr="000C5F9A">
        <w:rPr>
          <w:rFonts w:eastAsia="바탕" w:hint="eastAsia"/>
          <w:noProof/>
        </w:rPr>
        <w:t>authorized</w:t>
      </w:r>
      <w:r>
        <w:rPr>
          <w:noProof/>
        </w:rPr>
        <w:t xml:space="preserve"> bandwidth for the PCC rule by discarding packets exceeding the limit.</w:t>
      </w:r>
    </w:p>
    <w:p w14:paraId="21060859" w14:textId="77777777" w:rsidR="00C20389" w:rsidRPr="00D01FF0" w:rsidRDefault="003A7586" w:rsidP="00C20389">
      <w:pPr>
        <w:rPr>
          <w:lang w:eastAsia="ja-JP"/>
        </w:rPr>
      </w:pPr>
      <w:r>
        <w:rPr>
          <w:noProof/>
        </w:rPr>
        <w:t>T</w:t>
      </w:r>
      <w:r w:rsidR="00C20389">
        <w:rPr>
          <w:noProof/>
        </w:rPr>
        <w:t>he PCEF shall reserve the resources necessary for the guaranteed bitrate for the PCC rule</w:t>
      </w:r>
      <w:r w:rsidR="00C20389" w:rsidRPr="00765777">
        <w:rPr>
          <w:lang w:eastAsia="ja-JP"/>
        </w:rPr>
        <w:t xml:space="preserve"> </w:t>
      </w:r>
      <w:r w:rsidR="00C20389">
        <w:rPr>
          <w:lang w:eastAsia="ja-JP"/>
        </w:rPr>
        <w:t>upon receipt of a PCC rule provisioning including QoS information.</w:t>
      </w:r>
      <w:r w:rsidR="006651EC" w:rsidRPr="006651EC">
        <w:t xml:space="preserve"> </w:t>
      </w:r>
      <w:r w:rsidR="006651EC" w:rsidRPr="006651EC">
        <w:rPr>
          <w:lang w:eastAsia="ja-JP"/>
        </w:rPr>
        <w:t>For GBR bearers the PCEF should set the bearer’s GBR to the sum of the GBRs of all PCC rules that are active/installed and bound to that GBR bearer. For GBR bearers the PCEF should set the bearer’s MBR to the sum of the MBRs of all PCC rules that are active/installed and bound to that GBR bearer. For non-GBR bearers</w:t>
      </w:r>
      <w:r w:rsidR="00D35348">
        <w:rPr>
          <w:lang w:eastAsia="ja-JP"/>
        </w:rPr>
        <w:t>, when the IP-CAN type supports non-GBR bearers that have a separate MBR (i.e 3GPP-GPRS),</w:t>
      </w:r>
      <w:r w:rsidR="006651EC" w:rsidRPr="006651EC">
        <w:rPr>
          <w:lang w:eastAsia="ja-JP"/>
        </w:rPr>
        <w:t xml:space="preserve"> the PCEF may also set the bearer’s MBR to the sum of the MBRs of all PCC rules that are active and bound to that non-GBR bearer unless that sum exceeds a possibly provisioned authorized QoS per QCI for the bearer´s QCI (see Clause 4.5.5.6). If an authorized QoS per QCI has been provisioned for the bearer´s QCI, the PCEF should set the bearer’s MBR to the corresponding MBR.</w:t>
      </w:r>
      <w:r w:rsidR="006651EC">
        <w:rPr>
          <w:lang w:eastAsia="ja-JP"/>
        </w:rPr>
        <w:t xml:space="preserve"> </w:t>
      </w:r>
      <w:r w:rsidR="00C20389" w:rsidRPr="0078747E">
        <w:rPr>
          <w:lang w:eastAsia="ja-JP"/>
        </w:rPr>
        <w:t xml:space="preserve">The </w:t>
      </w:r>
      <w:r w:rsidR="00C20389">
        <w:rPr>
          <w:lang w:eastAsia="ja-JP"/>
        </w:rPr>
        <w:t>access-specific</w:t>
      </w:r>
      <w:r w:rsidR="00C20389" w:rsidRPr="0078747E">
        <w:rPr>
          <w:lang w:eastAsia="ja-JP"/>
        </w:rPr>
        <w:t xml:space="preserve"> BS Manager</w:t>
      </w:r>
      <w:r w:rsidR="00C20389">
        <w:rPr>
          <w:lang w:eastAsia="ja-JP"/>
        </w:rPr>
        <w:t xml:space="preserve"> (as included in [8])</w:t>
      </w:r>
      <w:r w:rsidR="00C20389" w:rsidRPr="0078747E">
        <w:rPr>
          <w:lang w:eastAsia="ja-JP"/>
        </w:rPr>
        <w:t xml:space="preserve"> </w:t>
      </w:r>
      <w:r w:rsidR="00C20389">
        <w:rPr>
          <w:lang w:eastAsia="ja-JP"/>
        </w:rPr>
        <w:t xml:space="preserve">within the PCEF </w:t>
      </w:r>
      <w:r w:rsidR="00C20389" w:rsidRPr="0078747E">
        <w:rPr>
          <w:lang w:eastAsia="ja-JP"/>
        </w:rPr>
        <w:t xml:space="preserve">receives the authorised </w:t>
      </w:r>
      <w:r w:rsidR="00C20389">
        <w:rPr>
          <w:lang w:eastAsia="ja-JP"/>
        </w:rPr>
        <w:t>access-specific</w:t>
      </w:r>
      <w:r w:rsidR="00C20389" w:rsidRPr="0078747E">
        <w:rPr>
          <w:lang w:eastAsia="ja-JP"/>
        </w:rPr>
        <w:t xml:space="preserve"> QoS information from the Translation/mapping function</w:t>
      </w:r>
      <w:r w:rsidR="00C20389">
        <w:rPr>
          <w:lang w:eastAsia="ja-JP"/>
        </w:rPr>
        <w:t xml:space="preserve">. Then the PCEF </w:t>
      </w:r>
      <w:r w:rsidR="006651EC">
        <w:rPr>
          <w:lang w:eastAsia="ja-JP"/>
        </w:rPr>
        <w:t xml:space="preserve">shall </w:t>
      </w:r>
      <w:r w:rsidR="00C20389">
        <w:rPr>
          <w:lang w:eastAsia="ja-JP"/>
        </w:rPr>
        <w:t xml:space="preserve">start the needed procedures to ensure that the </w:t>
      </w:r>
      <w:r w:rsidR="006651EC" w:rsidRPr="006651EC">
        <w:rPr>
          <w:lang w:eastAsia="ja-JP"/>
        </w:rPr>
        <w:t>provisioned resources</w:t>
      </w:r>
      <w:r w:rsidR="00C20389">
        <w:rPr>
          <w:lang w:eastAsia="ja-JP"/>
        </w:rPr>
        <w:t xml:space="preserve"> </w:t>
      </w:r>
      <w:r w:rsidR="006651EC">
        <w:rPr>
          <w:lang w:eastAsia="ja-JP"/>
        </w:rPr>
        <w:t xml:space="preserve">are </w:t>
      </w:r>
      <w:r w:rsidR="00C20389">
        <w:rPr>
          <w:lang w:eastAsia="ja-JP"/>
        </w:rPr>
        <w:t>according to the authorized values. This may imply that the PCEF needs to request the establishment of new IP CAN bearer(s) or the modification of existing IP CAN bearer(s).</w:t>
      </w:r>
      <w:r w:rsidR="00D01FF0" w:rsidRPr="00D01FF0">
        <w:rPr>
          <w:lang w:eastAsia="ja-JP"/>
        </w:rPr>
        <w:t xml:space="preserve"> If the enforcement is not successful, the PCEF shall inform the PCRF as described in subclause 4.5.5.0.</w:t>
      </w:r>
    </w:p>
    <w:p w14:paraId="7F7B0C67" w14:textId="77777777" w:rsidR="00C20389" w:rsidRPr="00F06E4F" w:rsidRDefault="00C20389" w:rsidP="00C20389">
      <w:pPr>
        <w:rPr>
          <w:rFonts w:eastAsia="바탕" w:hint="eastAsia"/>
          <w:lang w:eastAsia="ko-KR"/>
        </w:rPr>
      </w:pPr>
      <w:r>
        <w:rPr>
          <w:lang w:eastAsia="ja-JP"/>
        </w:rPr>
        <w:t>Upon deactivation or removal of a PCC rule, the PCEF shall free the resources reserved for that PCC rule.</w:t>
      </w:r>
    </w:p>
    <w:p w14:paraId="2E97D5F6" w14:textId="77777777" w:rsidR="00C20389" w:rsidRDefault="00C20389" w:rsidP="00C20389">
      <w:pPr>
        <w:pStyle w:val="Heading4"/>
        <w:rPr>
          <w:noProof/>
        </w:rPr>
      </w:pPr>
      <w:bookmarkStart w:id="42" w:name="_Toc343033441"/>
      <w:r>
        <w:rPr>
          <w:noProof/>
        </w:rPr>
        <w:t>4.5.5.4</w:t>
      </w:r>
      <w:r>
        <w:rPr>
          <w:noProof/>
        </w:rPr>
        <w:tab/>
        <w:t>Coordination of authorized QoS scopes in mixed mode</w:t>
      </w:r>
      <w:bookmarkEnd w:id="42"/>
    </w:p>
    <w:p w14:paraId="11F812AA" w14:textId="77777777" w:rsidR="005A3B5F" w:rsidRPr="001F393F" w:rsidRDefault="005A3B5F" w:rsidP="00C20389">
      <w:pPr>
        <w:tabs>
          <w:tab w:val="left" w:pos="9072"/>
        </w:tabs>
        <w:rPr>
          <w:rFonts w:eastAsia="바탕" w:hint="eastAsia"/>
          <w:noProof/>
          <w:lang w:eastAsia="ko-KR"/>
        </w:rPr>
      </w:pPr>
      <w:r w:rsidRPr="00FC2095">
        <w:t>Coordination</w:t>
      </w:r>
      <w:r w:rsidRPr="001F393F">
        <w:t xml:space="preserve"> </w:t>
      </w:r>
      <w:r w:rsidRPr="00FC2095">
        <w:t>of authorized QoS scopes in mixed mode is access specific. See Annex A for further details.</w:t>
      </w:r>
    </w:p>
    <w:p w14:paraId="74F0C47E" w14:textId="77777777" w:rsidR="006651EC" w:rsidRPr="0078747E" w:rsidRDefault="006651EC" w:rsidP="006651EC">
      <w:pPr>
        <w:pStyle w:val="Heading4"/>
        <w:rPr>
          <w:lang w:eastAsia="ja-JP"/>
        </w:rPr>
      </w:pPr>
      <w:bookmarkStart w:id="43" w:name="_Toc343033442"/>
      <w:r w:rsidRPr="0078747E">
        <w:rPr>
          <w:lang w:eastAsia="ja-JP"/>
        </w:rPr>
        <w:t>4.5.5.</w:t>
      </w:r>
      <w:r>
        <w:rPr>
          <w:lang w:eastAsia="ja-JP"/>
        </w:rPr>
        <w:t>5</w:t>
      </w:r>
      <w:r w:rsidRPr="0078747E">
        <w:rPr>
          <w:lang w:eastAsia="ja-JP"/>
        </w:rPr>
        <w:tab/>
      </w:r>
      <w:r>
        <w:rPr>
          <w:lang w:eastAsia="ja-JP"/>
        </w:rPr>
        <w:t xml:space="preserve">Provisioning of </w:t>
      </w:r>
      <w:r w:rsidRPr="00EF0E5D">
        <w:rPr>
          <w:lang w:eastAsia="ja-JP"/>
        </w:rPr>
        <w:t>authorized QoS</w:t>
      </w:r>
      <w:r w:rsidRPr="0078747E">
        <w:rPr>
          <w:lang w:eastAsia="ja-JP"/>
        </w:rPr>
        <w:t xml:space="preserve"> </w:t>
      </w:r>
      <w:r w:rsidRPr="0078747E">
        <w:t xml:space="preserve">per </w:t>
      </w:r>
      <w:r>
        <w:t>QCI</w:t>
      </w:r>
      <w:bookmarkEnd w:id="43"/>
    </w:p>
    <w:p w14:paraId="53AF1394" w14:textId="77777777" w:rsidR="006651EC" w:rsidRPr="001F393F" w:rsidRDefault="00D35348" w:rsidP="006651EC">
      <w:r w:rsidRPr="001F393F">
        <w:t>When the IP-CAN type supports non-GBR bearers that have a separate MBR (i.e. 3GPP-GPRS) t</w:t>
      </w:r>
      <w:r w:rsidR="006651EC" w:rsidRPr="001F393F">
        <w:t>he PCRF may provision an authorized QoS per QCI for non-GBR bearer QCI values. The PCRF shall not provision an authorized QoS per QCI for GBR bearer QCI values.</w:t>
      </w:r>
    </w:p>
    <w:p w14:paraId="7E8EEDB4" w14:textId="77777777" w:rsidR="006651EC" w:rsidRDefault="006651EC" w:rsidP="006651EC">
      <w:pPr>
        <w:rPr>
          <w:noProof/>
        </w:rPr>
      </w:pPr>
      <w:r>
        <w:t>The</w:t>
      </w:r>
      <w:r w:rsidRPr="0078747E">
        <w:t xml:space="preserve"> authorized QoS </w:t>
      </w:r>
      <w:r>
        <w:t xml:space="preserve">per QCI shall be provisioned at RAR or CCA command level using the QoS-Information AVP with the QoS-Class-Identifier AVP </w:t>
      </w:r>
      <w:r>
        <w:rPr>
          <w:lang w:eastAsia="ja-JP"/>
        </w:rPr>
        <w:t xml:space="preserve">and the Maximum-Requested-Bandwidth-UL AVP and/or the Maximum-Requested-Bandwidth-DL AVP. The Guaranteed Bitrate values shall not be filled up. </w:t>
      </w:r>
      <w:r>
        <w:rPr>
          <w:noProof/>
        </w:rPr>
        <w:t>Multiple QoS-Information AVPs can be used for assigning authorized QoS for several QCIs with one command.</w:t>
      </w:r>
      <w:r>
        <w:rPr>
          <w:lang w:eastAsia="ja-JP"/>
        </w:rPr>
        <w:t xml:space="preserve"> </w:t>
      </w:r>
      <w:r>
        <w:t>The</w:t>
      </w:r>
      <w:r w:rsidRPr="0078747E">
        <w:t xml:space="preserve"> authorized QoS </w:t>
      </w:r>
      <w:r>
        <w:t xml:space="preserve">per QCI may be provisioned </w:t>
      </w:r>
      <w:r w:rsidRPr="00084F96">
        <w:rPr>
          <w:lang w:eastAsia="ja-JP"/>
        </w:rPr>
        <w:t>before or in connection with</w:t>
      </w:r>
      <w:r>
        <w:rPr>
          <w:lang w:eastAsia="ja-JP"/>
        </w:rPr>
        <w:t xml:space="preserve"> the</w:t>
      </w:r>
      <w:r w:rsidRPr="00084F96">
        <w:rPr>
          <w:lang w:eastAsia="ja-JP"/>
        </w:rPr>
        <w:t xml:space="preserve"> activation of the first PCC rule with a certain QCI</w:t>
      </w:r>
      <w:r>
        <w:rPr>
          <w:lang w:eastAsia="ja-JP"/>
        </w:rPr>
        <w:t xml:space="preserve">. The PCRF may also provision </w:t>
      </w:r>
      <w:r w:rsidRPr="00094FC0">
        <w:rPr>
          <w:lang w:eastAsia="ja-JP"/>
        </w:rPr>
        <w:t>a changed authorized</w:t>
      </w:r>
      <w:r>
        <w:rPr>
          <w:lang w:eastAsia="ja-JP"/>
        </w:rPr>
        <w:t xml:space="preserve"> QoS per QCI at any time.</w:t>
      </w:r>
    </w:p>
    <w:p w14:paraId="4C420388" w14:textId="77777777" w:rsidR="006651EC" w:rsidRPr="0078747E" w:rsidRDefault="006651EC" w:rsidP="006651EC">
      <w:pPr>
        <w:pStyle w:val="Heading4"/>
        <w:rPr>
          <w:lang w:eastAsia="ja-JP"/>
        </w:rPr>
      </w:pPr>
      <w:bookmarkStart w:id="44" w:name="_Toc343033443"/>
      <w:r>
        <w:rPr>
          <w:lang w:eastAsia="ja-JP"/>
        </w:rPr>
        <w:lastRenderedPageBreak/>
        <w:t>4.5.5.6</w:t>
      </w:r>
      <w:r>
        <w:rPr>
          <w:lang w:eastAsia="ja-JP"/>
        </w:rPr>
        <w:tab/>
        <w:t xml:space="preserve">Policy enforcement </w:t>
      </w:r>
      <w:r w:rsidRPr="00094FC0">
        <w:rPr>
          <w:lang w:eastAsia="ja-JP"/>
        </w:rPr>
        <w:t xml:space="preserve">for authorized QoS </w:t>
      </w:r>
      <w:r w:rsidRPr="00094FC0">
        <w:t>per</w:t>
      </w:r>
      <w:r w:rsidRPr="0078747E">
        <w:t xml:space="preserve"> </w:t>
      </w:r>
      <w:r>
        <w:t>QCI</w:t>
      </w:r>
      <w:bookmarkEnd w:id="44"/>
    </w:p>
    <w:p w14:paraId="1B8E5D0A" w14:textId="77777777" w:rsidR="006651EC" w:rsidRDefault="006651EC" w:rsidP="006651EC">
      <w:pPr>
        <w:rPr>
          <w:lang w:eastAsia="ja-JP"/>
        </w:rPr>
      </w:pPr>
      <w:r>
        <w:rPr>
          <w:lang w:eastAsia="ja-JP"/>
        </w:rPr>
        <w:t>The PCEF can receive an authorized QoS per QCI</w:t>
      </w:r>
      <w:r w:rsidRPr="00084F96">
        <w:rPr>
          <w:lang w:eastAsia="ja-JP"/>
        </w:rPr>
        <w:t xml:space="preserve"> </w:t>
      </w:r>
      <w:r>
        <w:rPr>
          <w:lang w:eastAsia="ja-JP"/>
        </w:rPr>
        <w:t>for non GBR-bearer QCI values</w:t>
      </w:r>
      <w:r w:rsidR="00D35348">
        <w:rPr>
          <w:lang w:eastAsia="ja-JP"/>
        </w:rPr>
        <w:t xml:space="preserve"> for those IP-CAN types that support non-GBR bearers that have a separate MBR (i.e. 3GPP-GPRS)</w:t>
      </w:r>
      <w:r>
        <w:rPr>
          <w:lang w:eastAsia="ja-JP"/>
        </w:rPr>
        <w:t>.</w:t>
      </w:r>
      <w:r w:rsidR="00D35348">
        <w:rPr>
          <w:rFonts w:eastAsia="바탕" w:hint="eastAsia"/>
          <w:lang w:eastAsia="ko-KR"/>
        </w:rPr>
        <w:t xml:space="preserve"> </w:t>
      </w:r>
      <w:r>
        <w:rPr>
          <w:lang w:eastAsia="ja-JP"/>
        </w:rPr>
        <w:t>It sets an upper limit for the MBR that the PCEF may assign to a non-GBR bearer with that QCI. If the PCEF receives an authorized QoS per QCI for a non-GBR bearer QCI value,</w:t>
      </w:r>
      <w:r w:rsidRPr="00454C51">
        <w:rPr>
          <w:lang w:eastAsia="ja-JP"/>
        </w:rPr>
        <w:t xml:space="preserve"> </w:t>
      </w:r>
      <w:r>
        <w:rPr>
          <w:lang w:eastAsia="ja-JP"/>
        </w:rPr>
        <w:t xml:space="preserve">it shall not set a higher MBR for that bearer than the provisioned MBR.The PCEF should </w:t>
      </w:r>
      <w:r w:rsidRPr="00A37B37">
        <w:rPr>
          <w:lang w:eastAsia="ja-JP"/>
        </w:rPr>
        <w:t>assign the authorized MBR per QCI to a non-GBR bearer with that QCI</w:t>
      </w:r>
      <w:r>
        <w:rPr>
          <w:lang w:eastAsia="ja-JP"/>
        </w:rPr>
        <w:t xml:space="preserve"> </w:t>
      </w:r>
      <w:r w:rsidRPr="00A37B37">
        <w:rPr>
          <w:lang w:eastAsia="ja-JP"/>
        </w:rPr>
        <w:t xml:space="preserve">to avoid frequent IP-CAN bearer modifications as PCC rules </w:t>
      </w:r>
      <w:r>
        <w:rPr>
          <w:lang w:eastAsia="ja-JP"/>
        </w:rPr>
        <w:t>can be</w:t>
      </w:r>
      <w:r w:rsidRPr="00A37B37">
        <w:rPr>
          <w:lang w:eastAsia="ja-JP"/>
        </w:rPr>
        <w:t xml:space="preserve"> dynamically activated and deactivated.</w:t>
      </w:r>
    </w:p>
    <w:p w14:paraId="3F93F9F0" w14:textId="77777777" w:rsidR="006651EC" w:rsidRDefault="006651EC" w:rsidP="006651EC">
      <w:pPr>
        <w:rPr>
          <w:noProof/>
        </w:rPr>
      </w:pPr>
      <w:r>
        <w:rPr>
          <w:lang w:eastAsia="ja-JP"/>
        </w:rPr>
        <w:t xml:space="preserve">If multiple </w:t>
      </w:r>
      <w:r w:rsidRPr="00B17B36">
        <w:rPr>
          <w:lang w:eastAsia="ja-JP"/>
        </w:rPr>
        <w:t>IP-CAN bearer</w:t>
      </w:r>
      <w:r>
        <w:rPr>
          <w:lang w:eastAsia="ja-JP"/>
        </w:rPr>
        <w:t xml:space="preserve">s within the same IP-CAN session are assigned the same QCI, the authorized MBR per QCI applies independently to each of those </w:t>
      </w:r>
      <w:r w:rsidRPr="00B17B36">
        <w:rPr>
          <w:lang w:eastAsia="ja-JP"/>
        </w:rPr>
        <w:t>IP-CAN bearer</w:t>
      </w:r>
      <w:r>
        <w:rPr>
          <w:lang w:eastAsia="ja-JP"/>
        </w:rPr>
        <w:t>s.</w:t>
      </w:r>
    </w:p>
    <w:p w14:paraId="2AE83399" w14:textId="77777777" w:rsidR="006651EC" w:rsidRDefault="006651EC" w:rsidP="006651EC">
      <w:pPr>
        <w:rPr>
          <w:rFonts w:eastAsia="바탕" w:hint="eastAsia"/>
          <w:lang w:eastAsia="ko-KR"/>
        </w:rPr>
      </w:pPr>
      <w:r w:rsidRPr="0078747E">
        <w:rPr>
          <w:lang w:eastAsia="ja-JP"/>
        </w:rPr>
        <w:t xml:space="preserve">The </w:t>
      </w:r>
      <w:r>
        <w:rPr>
          <w:lang w:eastAsia="ja-JP"/>
        </w:rPr>
        <w:t>access-specific</w:t>
      </w:r>
      <w:r w:rsidRPr="0078747E">
        <w:rPr>
          <w:lang w:eastAsia="ja-JP"/>
        </w:rPr>
        <w:t xml:space="preserve"> BS Manager</w:t>
      </w:r>
      <w:r>
        <w:rPr>
          <w:lang w:eastAsia="ja-JP"/>
        </w:rPr>
        <w:t xml:space="preserve"> (as included in [8])</w:t>
      </w:r>
      <w:r w:rsidRPr="0078747E">
        <w:rPr>
          <w:lang w:eastAsia="ja-JP"/>
        </w:rPr>
        <w:t xml:space="preserve"> </w:t>
      </w:r>
      <w:r>
        <w:rPr>
          <w:lang w:eastAsia="ja-JP"/>
        </w:rPr>
        <w:t xml:space="preserve">within the PCEF </w:t>
      </w:r>
      <w:r w:rsidRPr="0078747E">
        <w:rPr>
          <w:lang w:eastAsia="ja-JP"/>
        </w:rPr>
        <w:t>receives the authori</w:t>
      </w:r>
      <w:r>
        <w:rPr>
          <w:lang w:eastAsia="ja-JP"/>
        </w:rPr>
        <w:t>z</w:t>
      </w:r>
      <w:r w:rsidRPr="0078747E">
        <w:rPr>
          <w:lang w:eastAsia="ja-JP"/>
        </w:rPr>
        <w:t xml:space="preserve">ed </w:t>
      </w:r>
      <w:r>
        <w:rPr>
          <w:lang w:eastAsia="ja-JP"/>
        </w:rPr>
        <w:t>access-specific</w:t>
      </w:r>
      <w:r w:rsidRPr="0078747E">
        <w:rPr>
          <w:lang w:eastAsia="ja-JP"/>
        </w:rPr>
        <w:t xml:space="preserve"> QoS information from the Translation/mapping function</w:t>
      </w:r>
      <w:r>
        <w:rPr>
          <w:lang w:eastAsia="ja-JP"/>
        </w:rPr>
        <w:t xml:space="preserve">. </w:t>
      </w:r>
    </w:p>
    <w:p w14:paraId="29102C08" w14:textId="77777777" w:rsidR="00296A06" w:rsidRPr="0078747E" w:rsidRDefault="00296A06" w:rsidP="00296A06">
      <w:pPr>
        <w:pStyle w:val="Heading4"/>
        <w:rPr>
          <w:lang w:eastAsia="ja-JP"/>
        </w:rPr>
      </w:pPr>
      <w:bookmarkStart w:id="45" w:name="_Toc343033444"/>
      <w:r w:rsidRPr="0078747E">
        <w:rPr>
          <w:lang w:eastAsia="ja-JP"/>
        </w:rPr>
        <w:t>4.5.5.</w:t>
      </w:r>
      <w:r>
        <w:rPr>
          <w:rFonts w:eastAsia="바탕" w:hint="eastAsia"/>
          <w:lang w:eastAsia="ko-KR"/>
        </w:rPr>
        <w:t>7</w:t>
      </w:r>
      <w:r w:rsidRPr="0078747E">
        <w:rPr>
          <w:lang w:eastAsia="ja-JP"/>
        </w:rPr>
        <w:tab/>
      </w:r>
      <w:r>
        <w:rPr>
          <w:lang w:eastAsia="ja-JP"/>
        </w:rPr>
        <w:t xml:space="preserve">Provisioning of </w:t>
      </w:r>
      <w:r w:rsidRPr="00EF0E5D">
        <w:rPr>
          <w:lang w:eastAsia="ja-JP"/>
        </w:rPr>
        <w:t>authorized QoS</w:t>
      </w:r>
      <w:r w:rsidRPr="0078747E">
        <w:rPr>
          <w:lang w:eastAsia="ja-JP"/>
        </w:rPr>
        <w:t xml:space="preserve"> </w:t>
      </w:r>
      <w:r w:rsidRPr="0078747E">
        <w:t xml:space="preserve">per </w:t>
      </w:r>
      <w:r>
        <w:t>APN</w:t>
      </w:r>
      <w:bookmarkEnd w:id="45"/>
    </w:p>
    <w:p w14:paraId="6C75F244" w14:textId="77777777" w:rsidR="006F2902" w:rsidRDefault="006F2902" w:rsidP="006F2902">
      <w:pPr>
        <w:rPr>
          <w:lang w:eastAsia="ja-JP"/>
        </w:rPr>
      </w:pPr>
      <w:r>
        <w:t xml:space="preserve">The PCRF may provision the authorized QoS per APN </w:t>
      </w:r>
      <w:r>
        <w:rPr>
          <w:lang w:eastAsia="ja-JP"/>
        </w:rPr>
        <w:t xml:space="preserve">as part of the IP-CAN session establishment procedure and may be modified at any time as long as there is an IP-CAN session active for that APN. The authorized QoS per APN may be modified as part of the IP-CAN session establishment or modification of any of the IP-CAN sessions active </w:t>
      </w:r>
      <w:r w:rsidRPr="00C31BEC">
        <w:rPr>
          <w:lang w:eastAsia="ja-JP"/>
        </w:rPr>
        <w:t>for a UE</w:t>
      </w:r>
      <w:r>
        <w:rPr>
          <w:lang w:eastAsia="ja-JP"/>
        </w:rPr>
        <w:t xml:space="preserve"> within that APN. The last provided value replaces the old value associated with a certain UE and APN aggregate </w:t>
      </w:r>
      <w:r w:rsidRPr="003A10E8">
        <w:rPr>
          <w:lang w:eastAsia="ja-JP"/>
        </w:rPr>
        <w:t>regardless of which IP-CAN session is modified in case multiple IP-CAN sessions exist for the same APN</w:t>
      </w:r>
      <w:r>
        <w:rPr>
          <w:lang w:eastAsia="ja-JP"/>
        </w:rPr>
        <w:t>.</w:t>
      </w:r>
    </w:p>
    <w:p w14:paraId="03DBFFDC" w14:textId="77777777" w:rsidR="006F2902" w:rsidRDefault="006F2902" w:rsidP="006F2902">
      <w:pPr>
        <w:rPr>
          <w:lang w:eastAsia="ja-JP"/>
        </w:rPr>
      </w:pPr>
      <w:r>
        <w:t>The</w:t>
      </w:r>
      <w:r w:rsidRPr="0078747E">
        <w:t xml:space="preserve"> authorized QoS </w:t>
      </w:r>
      <w:r>
        <w:t>per APN shall be provisioned at RAR or CCA command level using the QoS-Information AVP including the APN-Aggregate-</w:t>
      </w:r>
      <w:r>
        <w:rPr>
          <w:lang w:eastAsia="ja-JP"/>
        </w:rPr>
        <w:t>Max-Bitrate-UL AVP and/or the APN-Aggregate-Max-Bitrate-</w:t>
      </w:r>
      <w:r w:rsidDel="00552653">
        <w:rPr>
          <w:lang w:eastAsia="ja-JP"/>
        </w:rPr>
        <w:t xml:space="preserve"> </w:t>
      </w:r>
      <w:r>
        <w:rPr>
          <w:lang w:eastAsia="ja-JP"/>
        </w:rPr>
        <w:t xml:space="preserve">DL AVP. When </w:t>
      </w:r>
      <w:r>
        <w:t>APN-Aggregate-</w:t>
      </w:r>
      <w:r>
        <w:rPr>
          <w:lang w:eastAsia="ja-JP"/>
        </w:rPr>
        <w:t>Max-Bitrate-UL AVP and/or the APN-Aggregate-Max-Bitrate-</w:t>
      </w:r>
      <w:r w:rsidDel="00552653">
        <w:rPr>
          <w:lang w:eastAsia="ja-JP"/>
        </w:rPr>
        <w:t xml:space="preserve"> </w:t>
      </w:r>
      <w:r>
        <w:rPr>
          <w:lang w:eastAsia="ja-JP"/>
        </w:rPr>
        <w:t>DL AVP are provided, the Max-Requested-Bandwidth values</w:t>
      </w:r>
      <w:r w:rsidDel="003929E6">
        <w:rPr>
          <w:lang w:eastAsia="ja-JP"/>
        </w:rPr>
        <w:t>,</w:t>
      </w:r>
      <w:r>
        <w:rPr>
          <w:lang w:eastAsia="ja-JP"/>
        </w:rPr>
        <w:t xml:space="preserve"> and the Guaranteed Bitrate values shall not be included. </w:t>
      </w:r>
    </w:p>
    <w:p w14:paraId="29F356CB" w14:textId="77777777" w:rsidR="006F2902" w:rsidRDefault="006F2902" w:rsidP="006F2902">
      <w:pPr>
        <w:pStyle w:val="NO"/>
        <w:rPr>
          <w:lang w:eastAsia="ja-JP"/>
        </w:rPr>
      </w:pPr>
      <w:r>
        <w:rPr>
          <w:noProof/>
        </w:rPr>
        <w:t xml:space="preserve">NOTE: </w:t>
      </w:r>
      <w:r>
        <w:rPr>
          <w:noProof/>
        </w:rPr>
        <w:tab/>
        <w:t xml:space="preserve">The </w:t>
      </w:r>
      <w:r>
        <w:t>QoS per APN</w:t>
      </w:r>
      <w:r>
        <w:rPr>
          <w:noProof/>
        </w:rPr>
        <w:t xml:space="preserve"> </w:t>
      </w:r>
      <w:r>
        <w:t>limits the aggregate bit rate of all Non</w:t>
      </w:r>
      <w:r>
        <w:noBreakHyphen/>
        <w:t>GBR bearers of the same APN, i.e. the GBR bearers are outside the scope of QoS per APN.</w:t>
      </w:r>
    </w:p>
    <w:p w14:paraId="7755623D" w14:textId="77777777" w:rsidR="00296A06" w:rsidRPr="00915352" w:rsidRDefault="006F2902" w:rsidP="00915352">
      <w:pPr>
        <w:rPr>
          <w:rFonts w:eastAsia="바탕" w:hint="eastAsia"/>
        </w:rPr>
      </w:pPr>
      <w:r w:rsidRPr="00915352">
        <w:t>The PCRF may provision the authorized QoS per APN, based on information obtained from the SPR or internal policies.</w:t>
      </w:r>
    </w:p>
    <w:p w14:paraId="21A6BCB7" w14:textId="77777777" w:rsidR="00DC5157" w:rsidRDefault="00EC72C5" w:rsidP="00DC5157">
      <w:pPr>
        <w:rPr>
          <w:lang w:eastAsia="ko-KR"/>
        </w:rPr>
      </w:pPr>
      <w:r w:rsidRPr="00347757">
        <w:rPr>
          <w:noProof/>
          <w:lang w:val="en-US"/>
        </w:rPr>
        <w:t xml:space="preserve">If the </w:t>
      </w:r>
      <w:r>
        <w:rPr>
          <w:noProof/>
          <w:lang w:val="en-US"/>
        </w:rPr>
        <w:t xml:space="preserve">modification of the </w:t>
      </w:r>
      <w:r>
        <w:rPr>
          <w:rFonts w:eastAsia="SimSun" w:hint="eastAsia"/>
          <w:lang w:eastAsia="zh-CN"/>
        </w:rPr>
        <w:t>QoS per APN</w:t>
      </w:r>
      <w:r>
        <w:t xml:space="preserve"> fails</w:t>
      </w:r>
      <w:r>
        <w:rPr>
          <w:rFonts w:eastAsia="SimSun" w:hint="eastAsia"/>
          <w:lang w:eastAsia="zh-CN"/>
        </w:rPr>
        <w:t>,</w:t>
      </w:r>
      <w:r>
        <w:t xml:space="preserve"> </w:t>
      </w:r>
      <w:r w:rsidRPr="00552862">
        <w:rPr>
          <w:lang w:eastAsia="ja-JP"/>
        </w:rPr>
        <w:t xml:space="preserve">the PCEF shall </w:t>
      </w:r>
      <w:r>
        <w:rPr>
          <w:lang w:eastAsia="ja-JP"/>
        </w:rPr>
        <w:t xml:space="preserve">retain the existing </w:t>
      </w:r>
      <w:r>
        <w:rPr>
          <w:rFonts w:eastAsia="SimSun" w:hint="eastAsia"/>
          <w:lang w:eastAsia="zh-CN"/>
        </w:rPr>
        <w:t>QoS per APN</w:t>
      </w:r>
      <w:r>
        <w:rPr>
          <w:lang w:eastAsia="ja-JP"/>
        </w:rPr>
        <w:t xml:space="preserve"> without any modification</w:t>
      </w:r>
      <w:r w:rsidRPr="00552862">
        <w:rPr>
          <w:lang w:eastAsia="ja-JP"/>
        </w:rPr>
        <w:t xml:space="preserve"> </w:t>
      </w:r>
      <w:r>
        <w:rPr>
          <w:rFonts w:eastAsia="SimSun" w:hint="eastAsia"/>
          <w:lang w:eastAsia="zh-CN"/>
        </w:rPr>
        <w:t xml:space="preserve">and </w:t>
      </w:r>
      <w:r w:rsidRPr="00552862">
        <w:rPr>
          <w:lang w:eastAsia="ja-JP"/>
        </w:rPr>
        <w:t>send</w:t>
      </w:r>
      <w:r>
        <w:rPr>
          <w:lang w:eastAsia="ja-JP"/>
        </w:rPr>
        <w:t xml:space="preserve"> to</w:t>
      </w:r>
      <w:r w:rsidRPr="00552862">
        <w:rPr>
          <w:lang w:eastAsia="ja-JP"/>
        </w:rPr>
        <w:t xml:space="preserve"> the PCRF a new CCR command </w:t>
      </w:r>
      <w:r>
        <w:rPr>
          <w:lang w:eastAsia="ja-JP"/>
        </w:rPr>
        <w:t xml:space="preserve">with the Event Trigger set to </w:t>
      </w:r>
      <w:r>
        <w:rPr>
          <w:rFonts w:eastAsia="SimSun" w:hint="eastAsia"/>
          <w:lang w:eastAsia="zh-CN"/>
        </w:rPr>
        <w:t>APN-AMBR</w:t>
      </w:r>
      <w:r>
        <w:t xml:space="preserve"> _MODIFICATION_FAILURE</w:t>
      </w:r>
      <w:r>
        <w:rPr>
          <w:rFonts w:hint="eastAsia"/>
          <w:lang w:eastAsia="ko-KR"/>
        </w:rPr>
        <w:t>.</w:t>
      </w:r>
      <w:r w:rsidR="00DC5157">
        <w:rPr>
          <w:rFonts w:eastAsia="바탕" w:hint="eastAsia"/>
          <w:lang w:eastAsia="ko-KR"/>
        </w:rPr>
        <w:t xml:space="preserve"> </w:t>
      </w:r>
      <w:r w:rsidR="00DC5157">
        <w:t>providing the retained value within the APN-Aggregate-Max-Bitrate-UL AVP and/or APN-Aggregate-Max-Bitrate-DL AVP included in QoS-Information AVP</w:t>
      </w:r>
      <w:r w:rsidR="00DC5157">
        <w:rPr>
          <w:rFonts w:hint="eastAsia"/>
          <w:lang w:eastAsia="ko-KR"/>
        </w:rPr>
        <w:t>.</w:t>
      </w:r>
    </w:p>
    <w:p w14:paraId="14A28A61" w14:textId="77777777" w:rsidR="00DC5157" w:rsidRDefault="00DC5157" w:rsidP="00DC5157">
      <w:pPr>
        <w:pStyle w:val="NO"/>
        <w:rPr>
          <w:noProof/>
          <w:lang w:eastAsia="ko-KR"/>
        </w:rPr>
      </w:pPr>
      <w:r>
        <w:rPr>
          <w:noProof/>
          <w:lang w:eastAsia="ko-KR"/>
        </w:rPr>
        <w:t>NOTE:</w:t>
      </w:r>
      <w:r>
        <w:rPr>
          <w:noProof/>
          <w:lang w:eastAsia="ko-KR"/>
        </w:rPr>
        <w:tab/>
        <w:t>The access network can reject the modification of the bearer if the APN-AMBR does not comply with the roaming agreement. Refer to 3GPP TS 23.401 [32].</w:t>
      </w:r>
    </w:p>
    <w:p w14:paraId="3AA3732C" w14:textId="77777777" w:rsidR="00296A06" w:rsidRPr="0078747E" w:rsidRDefault="00296A06" w:rsidP="00296A06">
      <w:pPr>
        <w:pStyle w:val="Heading4"/>
        <w:rPr>
          <w:lang w:eastAsia="ja-JP"/>
        </w:rPr>
      </w:pPr>
      <w:bookmarkStart w:id="46" w:name="_Toc343033445"/>
      <w:r>
        <w:rPr>
          <w:lang w:eastAsia="ja-JP"/>
        </w:rPr>
        <w:t>4.5.5.</w:t>
      </w:r>
      <w:r>
        <w:rPr>
          <w:rFonts w:eastAsia="바탕" w:hint="eastAsia"/>
          <w:lang w:eastAsia="ko-KR"/>
        </w:rPr>
        <w:t>8</w:t>
      </w:r>
      <w:r>
        <w:rPr>
          <w:lang w:eastAsia="ja-JP"/>
        </w:rPr>
        <w:tab/>
        <w:t xml:space="preserve">Policy enforcement </w:t>
      </w:r>
      <w:r w:rsidRPr="00094FC0">
        <w:rPr>
          <w:lang w:eastAsia="ja-JP"/>
        </w:rPr>
        <w:t xml:space="preserve">for authorized QoS </w:t>
      </w:r>
      <w:r w:rsidRPr="00094FC0">
        <w:t>per</w:t>
      </w:r>
      <w:r w:rsidRPr="0078747E">
        <w:t xml:space="preserve"> </w:t>
      </w:r>
      <w:r>
        <w:t>APN</w:t>
      </w:r>
      <w:bookmarkEnd w:id="46"/>
    </w:p>
    <w:p w14:paraId="2B8620D9" w14:textId="77777777" w:rsidR="006F2902" w:rsidRPr="00915352" w:rsidRDefault="006F2902" w:rsidP="00915352">
      <w:r w:rsidRPr="00915352">
        <w:t>The PCEF shall be able to enforce the AMBR per APN.</w:t>
      </w:r>
    </w:p>
    <w:p w14:paraId="53A6F1B5" w14:textId="77777777" w:rsidR="00296A06" w:rsidRPr="009B1B3D" w:rsidRDefault="006F2902" w:rsidP="007B0511">
      <w:pPr>
        <w:rPr>
          <w:rFonts w:eastAsia="바탕" w:hint="eastAsia"/>
          <w:lang w:eastAsia="ko-KR"/>
        </w:rPr>
      </w:pPr>
      <w:r>
        <w:rPr>
          <w:lang w:eastAsia="ja-JP"/>
        </w:rPr>
        <w:t xml:space="preserve">The PCEF may receive an authorized QoS per APN at IP-CAN session </w:t>
      </w:r>
      <w:r w:rsidRPr="009D4D33">
        <w:rPr>
          <w:lang w:eastAsia="ja-JP"/>
        </w:rPr>
        <w:t xml:space="preserve">establishment and </w:t>
      </w:r>
      <w:r>
        <w:rPr>
          <w:lang w:eastAsia="ja-JP"/>
        </w:rPr>
        <w:t xml:space="preserve">also at IP-CAN session </w:t>
      </w:r>
      <w:r w:rsidRPr="009D4D33">
        <w:rPr>
          <w:lang w:eastAsia="ja-JP"/>
        </w:rPr>
        <w:t>modification</w:t>
      </w:r>
      <w:r w:rsidR="007B0511">
        <w:rPr>
          <w:lang w:eastAsia="ja-JP"/>
        </w:rPr>
        <w:t xml:space="preserve">. </w:t>
      </w:r>
      <w:r>
        <w:rPr>
          <w:lang w:eastAsia="ja-JP"/>
        </w:rPr>
        <w:t xml:space="preserve">It sets an upper limit for the bandwidth usage for all the non-GBR bearers for that APN. The PCEF shall limit to that value the </w:t>
      </w:r>
      <w:r>
        <w:t>aggregated traffic of all SDFs of the same APN that are associated with Non-GBR QCIs.</w:t>
      </w:r>
    </w:p>
    <w:p w14:paraId="46939488" w14:textId="77777777" w:rsidR="003F0060" w:rsidRPr="0078747E" w:rsidRDefault="003F0060" w:rsidP="003F0060">
      <w:pPr>
        <w:pStyle w:val="Heading4"/>
        <w:rPr>
          <w:lang w:eastAsia="ja-JP"/>
        </w:rPr>
      </w:pPr>
      <w:bookmarkStart w:id="47" w:name="_Toc343033446"/>
      <w:r>
        <w:rPr>
          <w:lang w:eastAsia="ja-JP"/>
        </w:rPr>
        <w:t>4.5.5.</w:t>
      </w:r>
      <w:r>
        <w:rPr>
          <w:rFonts w:eastAsia="바탕" w:hint="eastAsia"/>
          <w:lang w:eastAsia="ko-KR"/>
        </w:rPr>
        <w:t>9</w:t>
      </w:r>
      <w:r>
        <w:rPr>
          <w:lang w:eastAsia="ja-JP"/>
        </w:rPr>
        <w:tab/>
        <w:t>Provisioning of</w:t>
      </w:r>
      <w:r w:rsidRPr="00094FC0">
        <w:rPr>
          <w:lang w:eastAsia="ja-JP"/>
        </w:rPr>
        <w:t xml:space="preserve"> authorized QoS </w:t>
      </w:r>
      <w:r>
        <w:t>for the Default EPS Bearer</w:t>
      </w:r>
      <w:bookmarkEnd w:id="47"/>
    </w:p>
    <w:p w14:paraId="26B5EED6" w14:textId="77777777" w:rsidR="003F0060" w:rsidRDefault="003F0060" w:rsidP="003F0060">
      <w:r>
        <w:t>The PCRF may provision the authorized QoS for the default EPS bearer.</w:t>
      </w:r>
      <w:r w:rsidR="00637136">
        <w:rPr>
          <w:rFonts w:eastAsia="바탕" w:hint="eastAsia"/>
          <w:lang w:eastAsia="ko-KR"/>
        </w:rPr>
        <w:t xml:space="preserve"> </w:t>
      </w:r>
      <w:r>
        <w:t>The authorized QoS may be obtained upon interaction with the SPR.</w:t>
      </w:r>
    </w:p>
    <w:p w14:paraId="2C9861E2" w14:textId="77777777" w:rsidR="003F0060" w:rsidRDefault="003F0060" w:rsidP="003F0060">
      <w:pPr>
        <w:rPr>
          <w:rFonts w:eastAsia="바탕" w:hint="eastAsia"/>
          <w:lang w:eastAsia="ko-KR"/>
        </w:rPr>
      </w:pPr>
      <w:r>
        <w:t>The</w:t>
      </w:r>
      <w:r w:rsidRPr="0078747E">
        <w:t xml:space="preserve"> </w:t>
      </w:r>
      <w:r>
        <w:t>default EPS bearer QoS information shall be provisioned at RAR or CCA command level using the Default-EPS-Bearer-QoS AVP including the QoS-Class-Identifier AVP and the Allocation-Retention-Priority AVP</w:t>
      </w:r>
      <w:r>
        <w:rPr>
          <w:lang w:eastAsia="ja-JP"/>
        </w:rPr>
        <w:t xml:space="preserve">. The provided QoS-Class-Identifier AVP shall include a non-GBR corresponding value. </w:t>
      </w:r>
    </w:p>
    <w:p w14:paraId="6CEFE248" w14:textId="77777777" w:rsidR="00A1244E" w:rsidRDefault="00A1244E" w:rsidP="003F0060">
      <w:pPr>
        <w:rPr>
          <w:rFonts w:eastAsia="바탕" w:hint="eastAsia"/>
          <w:lang w:eastAsia="ko-KR"/>
        </w:rPr>
      </w:pPr>
      <w:r w:rsidRPr="00347757">
        <w:rPr>
          <w:noProof/>
          <w:lang w:val="en-US"/>
        </w:rPr>
        <w:t xml:space="preserve">If the </w:t>
      </w:r>
      <w:r>
        <w:rPr>
          <w:noProof/>
          <w:lang w:val="en-US"/>
        </w:rPr>
        <w:t xml:space="preserve">modification of the </w:t>
      </w:r>
      <w:r>
        <w:t>default EPS bearer QoS information fails</w:t>
      </w:r>
      <w:r w:rsidR="00EC72C5">
        <w:rPr>
          <w:rFonts w:eastAsia="SimSun" w:hint="eastAsia"/>
          <w:lang w:eastAsia="zh-CN"/>
        </w:rPr>
        <w:t>,</w:t>
      </w:r>
      <w:r>
        <w:t xml:space="preserve"> </w:t>
      </w:r>
      <w:r w:rsidRPr="00552862">
        <w:rPr>
          <w:lang w:eastAsia="ja-JP"/>
        </w:rPr>
        <w:t xml:space="preserve">the PCEF shall </w:t>
      </w:r>
      <w:r w:rsidR="00EC72C5">
        <w:rPr>
          <w:rFonts w:eastAsia="SimSun" w:hint="eastAsia"/>
          <w:lang w:eastAsia="zh-CN"/>
        </w:rPr>
        <w:t>r</w:t>
      </w:r>
      <w:r w:rsidR="00EC72C5">
        <w:rPr>
          <w:lang w:eastAsia="ja-JP"/>
        </w:rPr>
        <w:t xml:space="preserve">etain the existing </w:t>
      </w:r>
      <w:r w:rsidR="00EC72C5">
        <w:t>default EPS bearer QoS</w:t>
      </w:r>
      <w:r w:rsidR="00EC72C5">
        <w:rPr>
          <w:lang w:eastAsia="ja-JP"/>
        </w:rPr>
        <w:t xml:space="preserve"> without any modification</w:t>
      </w:r>
      <w:r w:rsidR="00EC72C5">
        <w:rPr>
          <w:rFonts w:eastAsia="SimSun" w:hint="eastAsia"/>
          <w:lang w:eastAsia="zh-CN"/>
        </w:rPr>
        <w:t xml:space="preserve"> and </w:t>
      </w:r>
      <w:r w:rsidRPr="00552862">
        <w:rPr>
          <w:lang w:eastAsia="ja-JP"/>
        </w:rPr>
        <w:t>send</w:t>
      </w:r>
      <w:r>
        <w:rPr>
          <w:lang w:eastAsia="ja-JP"/>
        </w:rPr>
        <w:t xml:space="preserve"> to</w:t>
      </w:r>
      <w:r w:rsidRPr="00552862">
        <w:rPr>
          <w:lang w:eastAsia="ja-JP"/>
        </w:rPr>
        <w:t xml:space="preserve"> the PCRF a new CCR command </w:t>
      </w:r>
      <w:r>
        <w:rPr>
          <w:lang w:eastAsia="ja-JP"/>
        </w:rPr>
        <w:t xml:space="preserve">with the Event Trigger set to </w:t>
      </w:r>
      <w:r w:rsidR="00EC72C5">
        <w:rPr>
          <w:rFonts w:eastAsia="SimSun" w:hint="eastAsia"/>
          <w:lang w:eastAsia="zh-CN"/>
        </w:rPr>
        <w:t>DEFAULT-EPS-BEARER-QOS</w:t>
      </w:r>
      <w:r w:rsidR="00EC72C5" w:rsidDel="00D044C3">
        <w:t xml:space="preserve"> </w:t>
      </w:r>
      <w:r>
        <w:t>_MODIFICATION_FAILURE</w:t>
      </w:r>
      <w:r w:rsidR="00DC5157">
        <w:t xml:space="preserve"> providing the retained values within the Allocation-Retention-PriorityAVP and QoS-Class-Identifier AVP included in Default-EPS-Bearer-QoS AVP</w:t>
      </w:r>
      <w:r>
        <w:rPr>
          <w:rFonts w:eastAsia="바탕" w:hint="eastAsia"/>
          <w:lang w:eastAsia="ko-KR"/>
        </w:rPr>
        <w:t>.</w:t>
      </w:r>
    </w:p>
    <w:p w14:paraId="49C8D36D" w14:textId="77777777" w:rsidR="00DC5157" w:rsidRPr="00DC5157" w:rsidRDefault="00DC5157" w:rsidP="00DC5157">
      <w:pPr>
        <w:pStyle w:val="NO"/>
        <w:rPr>
          <w:rFonts w:eastAsia="바탕" w:hint="eastAsia"/>
          <w:noProof/>
          <w:lang w:eastAsia="ko-KR"/>
        </w:rPr>
      </w:pPr>
      <w:r>
        <w:rPr>
          <w:noProof/>
          <w:lang w:eastAsia="ko-KR"/>
        </w:rPr>
        <w:lastRenderedPageBreak/>
        <w:t>NOTE:</w:t>
      </w:r>
      <w:r>
        <w:rPr>
          <w:noProof/>
          <w:lang w:eastAsia="ko-KR"/>
        </w:rPr>
        <w:tab/>
        <w:t>The access network can reject the modification of the default bearer if the default beaer QoS does not comply with the roaming agreement. Refer to 3GPP TS 23.401 [32].</w:t>
      </w:r>
    </w:p>
    <w:p w14:paraId="3863CC66" w14:textId="77777777" w:rsidR="003F0060" w:rsidRDefault="003F0060" w:rsidP="003F0060">
      <w:pPr>
        <w:pStyle w:val="Heading4"/>
        <w:rPr>
          <w:lang w:eastAsia="ja-JP"/>
        </w:rPr>
      </w:pPr>
      <w:bookmarkStart w:id="48" w:name="_Toc343033447"/>
      <w:r>
        <w:rPr>
          <w:lang w:eastAsia="ja-JP"/>
        </w:rPr>
        <w:t>4.5.5.</w:t>
      </w:r>
      <w:r>
        <w:rPr>
          <w:rFonts w:eastAsia="바탕" w:hint="eastAsia"/>
          <w:lang w:eastAsia="ko-KR"/>
        </w:rPr>
        <w:t>10</w:t>
      </w:r>
      <w:r>
        <w:rPr>
          <w:lang w:eastAsia="ja-JP"/>
        </w:rPr>
        <w:tab/>
        <w:t xml:space="preserve">Policy enforcement </w:t>
      </w:r>
      <w:r w:rsidRPr="00094FC0">
        <w:rPr>
          <w:lang w:eastAsia="ja-JP"/>
        </w:rPr>
        <w:t xml:space="preserve">for authorized QoS </w:t>
      </w:r>
      <w:r>
        <w:t>of the Default EPS Bearer</w:t>
      </w:r>
      <w:bookmarkEnd w:id="48"/>
    </w:p>
    <w:p w14:paraId="67A529B0" w14:textId="77777777" w:rsidR="00296A06" w:rsidRPr="00F06E4F" w:rsidRDefault="003F0060" w:rsidP="006651EC">
      <w:pPr>
        <w:rPr>
          <w:rFonts w:eastAsia="바탕" w:hint="eastAsia"/>
          <w:lang w:eastAsia="ko-KR"/>
        </w:rPr>
      </w:pPr>
      <w:r>
        <w:rPr>
          <w:lang w:eastAsia="ja-JP"/>
        </w:rPr>
        <w:t xml:space="preserve">The </w:t>
      </w:r>
      <w:r>
        <w:t xml:space="preserve">PCEF may receive the authorized QoS for the default bearer over Gx interface. The PCEF enforces it which may lead to the </w:t>
      </w:r>
      <w:r w:rsidR="003B0FC8">
        <w:t>change</w:t>
      </w:r>
      <w:r>
        <w:t xml:space="preserve"> of the subscribed default EPS Bearer QoS. </w:t>
      </w:r>
    </w:p>
    <w:p w14:paraId="463D2D76" w14:textId="77777777" w:rsidR="00CF2A66" w:rsidRPr="0078747E" w:rsidRDefault="00CF2A66" w:rsidP="001F61F2">
      <w:pPr>
        <w:pStyle w:val="Heading3"/>
      </w:pPr>
      <w:bookmarkStart w:id="49" w:name="_Toc343033448"/>
      <w:r w:rsidRPr="0078747E">
        <w:t>4.5.6</w:t>
      </w:r>
      <w:r w:rsidRPr="0078747E">
        <w:tab/>
        <w:t>Indication of IP-CAN Bearer Termination</w:t>
      </w:r>
      <w:r w:rsidR="00F43438" w:rsidRPr="0078747E">
        <w:t xml:space="preserve"> Implications</w:t>
      </w:r>
      <w:bookmarkEnd w:id="49"/>
    </w:p>
    <w:p w14:paraId="3405F09E" w14:textId="77777777" w:rsidR="00F70155" w:rsidRDefault="00F70155" w:rsidP="00F70155">
      <w:r>
        <w:t>This procedure applies to those IP-CAN networks that support multiple bearers. This procedure applies o</w:t>
      </w:r>
      <w:r w:rsidR="00E76651">
        <w:t xml:space="preserve">nly to dedicated bearers. </w:t>
      </w:r>
      <w:r>
        <w:t>For 3GPP-GPRS IP-CAN network, see annex A.</w:t>
      </w:r>
    </w:p>
    <w:p w14:paraId="62ECB4B0" w14:textId="77777777" w:rsidR="0061189B" w:rsidRPr="0078747E" w:rsidRDefault="00F43438" w:rsidP="0061189B">
      <w:pPr>
        <w:keepNext/>
        <w:keepLines/>
      </w:pPr>
      <w:r w:rsidRPr="0078747E">
        <w:t xml:space="preserve">If the last IP CAN bearer within an IP CAN session is being terminated, the </w:t>
      </w:r>
      <w:r w:rsidRPr="00A22E7F">
        <w:t>PCEF</w:t>
      </w:r>
      <w:r w:rsidRPr="0078747E">
        <w:t xml:space="preserve"> shall</w:t>
      </w:r>
      <w:r w:rsidR="001F61F2">
        <w:t xml:space="preserve"> apply the procedures in clause </w:t>
      </w:r>
      <w:r w:rsidRPr="0078747E">
        <w:t>4.5.7 to indicate the IP CAN session termination.</w:t>
      </w:r>
    </w:p>
    <w:p w14:paraId="2DDCB53B" w14:textId="77777777" w:rsidR="00F43438" w:rsidRPr="0061189B" w:rsidRDefault="0061189B" w:rsidP="00F22B69">
      <w:pPr>
        <w:rPr>
          <w:rFonts w:eastAsia="바탕" w:hint="eastAsia"/>
          <w:lang w:eastAsia="ko-KR"/>
        </w:rPr>
      </w:pPr>
      <w:r>
        <w:rPr>
          <w:lang w:val="en-US"/>
        </w:rPr>
        <w:t xml:space="preserve">When the PCEF detects that a dedicated IP-CAN bearer could not be activated or has been terminated it shall </w:t>
      </w:r>
      <w:r>
        <w:t xml:space="preserve">remove the affected PCC rules and </w:t>
      </w:r>
      <w:r w:rsidRPr="0071394A">
        <w:rPr>
          <w:lang w:val="en-US"/>
        </w:rPr>
        <w:t>send a CCR</w:t>
      </w:r>
      <w:r>
        <w:rPr>
          <w:lang w:val="en-US"/>
        </w:rPr>
        <w:t xml:space="preserve"> command</w:t>
      </w:r>
      <w:r w:rsidRPr="0071394A">
        <w:rPr>
          <w:lang w:val="en-US"/>
        </w:rPr>
        <w:t xml:space="preserve"> to the PCRF with CC-Request-Type AVP set to the value "UPDATE_REQUEST", including the Charging-Rule-Report AVP specifying the affected PCC</w:t>
      </w:r>
      <w:r>
        <w:rPr>
          <w:lang w:val="en-US"/>
        </w:rPr>
        <w:t xml:space="preserve"> r</w:t>
      </w:r>
      <w:r w:rsidRPr="0071394A">
        <w:rPr>
          <w:lang w:val="en-US"/>
        </w:rPr>
        <w:t xml:space="preserve">ules with the PCC-Rule-Status set to inactive and including the </w:t>
      </w:r>
      <w:r>
        <w:rPr>
          <w:lang w:val="en-US"/>
        </w:rPr>
        <w:t>Rule-</w:t>
      </w:r>
      <w:r w:rsidRPr="0071394A">
        <w:rPr>
          <w:lang w:val="en-US"/>
        </w:rPr>
        <w:t>Failure-Code AVP assigned to the value RESOURCE_ALLOCATION_FAILURE (10)</w:t>
      </w:r>
      <w:r>
        <w:t>.</w:t>
      </w:r>
    </w:p>
    <w:p w14:paraId="0721647D" w14:textId="77777777" w:rsidR="00F70155" w:rsidRDefault="0061189B" w:rsidP="00F70155">
      <w:pPr>
        <w:keepNext/>
        <w:keepLines/>
        <w:tabs>
          <w:tab w:val="left" w:pos="142"/>
        </w:tabs>
      </w:pPr>
      <w:r>
        <w:t>This shall be done</w:t>
      </w:r>
      <w:r w:rsidR="00F70155">
        <w:t xml:space="preserve"> whenever one of these conditions applies</w:t>
      </w:r>
      <w:r>
        <w:rPr>
          <w:rFonts w:eastAsia="바탕" w:hint="eastAsia"/>
          <w:lang w:eastAsia="ko-KR"/>
        </w:rPr>
        <w:t>:</w:t>
      </w:r>
      <w:r w:rsidR="00F70155">
        <w:t xml:space="preserve"> </w:t>
      </w:r>
    </w:p>
    <w:p w14:paraId="2718D0E6" w14:textId="77777777" w:rsidR="00F70155" w:rsidRDefault="007B0511" w:rsidP="007B0511">
      <w:pPr>
        <w:pStyle w:val="B1"/>
      </w:pPr>
      <w:r>
        <w:rPr>
          <w:rFonts w:eastAsia="바탕" w:hint="eastAsia"/>
          <w:lang w:eastAsia="ko-KR"/>
        </w:rPr>
        <w:t>-</w:t>
      </w:r>
      <w:r>
        <w:rPr>
          <w:rFonts w:eastAsia="바탕"/>
          <w:lang w:eastAsia="ko-KR"/>
        </w:rPr>
        <w:tab/>
      </w:r>
      <w:r w:rsidR="00F70155">
        <w:t>The PCEF is requested to initiate the deactivation of a bearer</w:t>
      </w:r>
      <w:r w:rsidR="008C4D73">
        <w:rPr>
          <w:rFonts w:eastAsia="바탕" w:hint="eastAsia"/>
          <w:lang w:eastAsia="ko-KR"/>
        </w:rPr>
        <w:t>,</w:t>
      </w:r>
      <w:r w:rsidR="00F70155">
        <w:t xml:space="preserve"> </w:t>
      </w:r>
    </w:p>
    <w:p w14:paraId="7E12D7F3" w14:textId="77777777" w:rsidR="008C4D73" w:rsidRPr="008C4D73" w:rsidRDefault="007A4A40" w:rsidP="008C4D73">
      <w:pPr>
        <w:pStyle w:val="B1"/>
        <w:rPr>
          <w:rFonts w:eastAsia="바탕"/>
          <w:lang w:eastAsia="ko-KR"/>
        </w:rPr>
      </w:pPr>
      <w:r w:rsidRPr="008C4D73">
        <w:rPr>
          <w:rFonts w:eastAsia="바탕"/>
          <w:lang w:eastAsia="ko-KR"/>
        </w:rPr>
        <w:t>-</w:t>
      </w:r>
      <w:r w:rsidRPr="008C4D73">
        <w:rPr>
          <w:rFonts w:eastAsia="바탕"/>
          <w:lang w:eastAsia="ko-KR"/>
        </w:rPr>
        <w:tab/>
      </w:r>
      <w:r w:rsidR="00F43438" w:rsidRPr="008C4D73">
        <w:rPr>
          <w:rFonts w:eastAsia="바탕"/>
          <w:lang w:eastAsia="ko-KR"/>
        </w:rPr>
        <w:t xml:space="preserve">PCC rule(s) are </w:t>
      </w:r>
      <w:r w:rsidR="008C4D73" w:rsidRPr="008C4D73">
        <w:rPr>
          <w:rFonts w:eastAsia="바탕"/>
          <w:lang w:eastAsia="ko-KR"/>
        </w:rPr>
        <w:t>removed/deactivated (e.g. due to unsuccessful reservation of resources to satisfy the bearer binding).</w:t>
      </w:r>
    </w:p>
    <w:p w14:paraId="33F381A9" w14:textId="77777777" w:rsidR="00F70155" w:rsidRPr="00F22B69" w:rsidRDefault="008C4D73" w:rsidP="00AA391A">
      <w:pPr>
        <w:pStyle w:val="NO"/>
        <w:rPr>
          <w:rFonts w:eastAsia="바탕" w:hint="eastAsia"/>
          <w:lang w:eastAsia="ko-KR"/>
        </w:rPr>
      </w:pPr>
      <w:r>
        <w:t>NOTE:</w:t>
      </w:r>
      <w:r>
        <w:tab/>
        <w:t>The PCEF will not initiate the deactivation of the bearer upon reception of the UE-initiated resource modification procedure indicating packet filter deletion. If all the PCC rules associated to a bearer have been deleted as a consequence of the PCRF interaction, the PCEF will initiate the bearer termination procedure towards the IP-CAN network.</w:t>
      </w:r>
      <w:r w:rsidR="00F43438" w:rsidRPr="0078747E">
        <w:t xml:space="preserve"> </w:t>
      </w:r>
    </w:p>
    <w:p w14:paraId="1FC1F7F4" w14:textId="77777777" w:rsidR="00F43438" w:rsidRPr="0078747E" w:rsidRDefault="00F70155" w:rsidP="00F70155">
      <w:r>
        <w:t>T</w:t>
      </w:r>
      <w:r w:rsidRPr="0078747E">
        <w:t xml:space="preserve">he </w:t>
      </w:r>
      <w:r w:rsidRPr="00A22E7F">
        <w:t>PCRF</w:t>
      </w:r>
      <w:r w:rsidRPr="0078747E">
        <w:t xml:space="preserve"> </w:t>
      </w:r>
      <w:r>
        <w:t>is not</w:t>
      </w:r>
      <w:r w:rsidRPr="0078747E">
        <w:t xml:space="preserve"> aware that it requests the termination of an IP CAN bearer by removing certain PCC rules. </w:t>
      </w:r>
      <w:r>
        <w:t xml:space="preserve">If upon removal of the PCC rules, there are no more PCC rules active in the PCEF for an IP-CAN bearer, the PCEF shall initiate the bearer termination procedure. </w:t>
      </w:r>
    </w:p>
    <w:p w14:paraId="6F521106" w14:textId="77777777" w:rsidR="00F43438" w:rsidRPr="0078747E" w:rsidRDefault="00F43438" w:rsidP="001F61F2">
      <w:r w:rsidRPr="0078747E">
        <w:t xml:space="preserve">Signalling flows for the IP-CAN bearer termination </w:t>
      </w:r>
      <w:r w:rsidR="00472BAB" w:rsidRPr="0078747E">
        <w:t xml:space="preserve">and details of the binding mechanism </w:t>
      </w:r>
      <w:r w:rsidR="001F61F2">
        <w:t>are presented in 3GPP TS </w:t>
      </w:r>
      <w:r w:rsidRPr="0078747E">
        <w:t>29.213 [8].</w:t>
      </w:r>
    </w:p>
    <w:p w14:paraId="3A63F4A9" w14:textId="77777777" w:rsidR="00F43438" w:rsidRPr="0078747E" w:rsidRDefault="00F43438" w:rsidP="0078747E">
      <w:pPr>
        <w:pStyle w:val="Heading3"/>
      </w:pPr>
      <w:bookmarkStart w:id="50" w:name="_Toc343033449"/>
      <w:r w:rsidRPr="0078747E">
        <w:t>4.5.7</w:t>
      </w:r>
      <w:r w:rsidRPr="0078747E">
        <w:tab/>
        <w:t>Indication of IP-CAN Session Termination</w:t>
      </w:r>
      <w:bookmarkEnd w:id="50"/>
    </w:p>
    <w:p w14:paraId="27ADDD60" w14:textId="77777777" w:rsidR="00F43438" w:rsidRPr="0078747E" w:rsidRDefault="00F43438" w:rsidP="001F61F2">
      <w:r w:rsidRPr="0078747E">
        <w:t xml:space="preserve">The </w:t>
      </w:r>
      <w:r w:rsidRPr="00A22E7F">
        <w:t>PCEF</w:t>
      </w:r>
      <w:r w:rsidRPr="0078747E">
        <w:t xml:space="preserve"> shall contact the </w:t>
      </w:r>
      <w:r w:rsidRPr="00A22E7F">
        <w:t>PCRF</w:t>
      </w:r>
      <w:r w:rsidRPr="0078747E">
        <w:t xml:space="preserve"> when the IP-CAN session is being terminated. The </w:t>
      </w:r>
      <w:r w:rsidRPr="00A22E7F">
        <w:t>PCEF</w:t>
      </w:r>
      <w:r w:rsidRPr="0078747E">
        <w:t xml:space="preserve"> shall send a CC-Request with CC-Request-Type AVP set to the value </w:t>
      </w:r>
      <w:r w:rsidR="00B41369" w:rsidRPr="0078747E">
        <w:t>"</w:t>
      </w:r>
      <w:r w:rsidRPr="0078747E">
        <w:t>TERMINATION_REQUEST</w:t>
      </w:r>
      <w:r w:rsidR="00B41369" w:rsidRPr="0078747E">
        <w:t>"</w:t>
      </w:r>
      <w:r w:rsidR="001F61F2">
        <w:t>.</w:t>
      </w:r>
    </w:p>
    <w:p w14:paraId="54126784" w14:textId="77777777" w:rsidR="00F43438" w:rsidRPr="0078747E" w:rsidRDefault="00F43438" w:rsidP="001F61F2">
      <w:r w:rsidRPr="0078747E">
        <w:t xml:space="preserve">When the </w:t>
      </w:r>
      <w:r w:rsidRPr="00A22E7F">
        <w:t>PCRF</w:t>
      </w:r>
      <w:r w:rsidRPr="0078747E">
        <w:t xml:space="preserve"> receives the CC-Request, it shall acknowledge this message by sending a CC-Answer to the </w:t>
      </w:r>
      <w:r w:rsidRPr="00A22E7F">
        <w:t>PCEF</w:t>
      </w:r>
      <w:r w:rsidRPr="0078747E">
        <w:t>.</w:t>
      </w:r>
    </w:p>
    <w:p w14:paraId="611A2345" w14:textId="77777777" w:rsidR="00F43438" w:rsidRPr="0078747E" w:rsidRDefault="00F43438" w:rsidP="001F61F2">
      <w:pPr>
        <w:pStyle w:val="NO"/>
      </w:pPr>
      <w:r w:rsidRPr="0078747E">
        <w:t>N</w:t>
      </w:r>
      <w:r w:rsidR="001F61F2">
        <w:t>OTE</w:t>
      </w:r>
      <w:r w:rsidRPr="0078747E">
        <w:t>:</w:t>
      </w:r>
      <w:r w:rsidRPr="0078747E">
        <w:tab/>
        <w:t>According to DCC procedures, the Diameter Credit Control session is being terminated with this message exchange.</w:t>
      </w:r>
    </w:p>
    <w:p w14:paraId="42C7F29F" w14:textId="77777777" w:rsidR="00F43438" w:rsidRPr="0078747E" w:rsidRDefault="00F43438" w:rsidP="001F61F2">
      <w:r w:rsidRPr="0078747E">
        <w:t>Signalling flows for the IP-CAN session termination are presented in 3GPP TS 29.213 [8].</w:t>
      </w:r>
    </w:p>
    <w:p w14:paraId="0BB38E77" w14:textId="77777777" w:rsidR="00680F52" w:rsidRPr="0078747E" w:rsidRDefault="00680F52" w:rsidP="0078747E">
      <w:pPr>
        <w:pStyle w:val="Heading3"/>
      </w:pPr>
      <w:bookmarkStart w:id="51" w:name="_Toc343033450"/>
      <w:r w:rsidRPr="0078747E">
        <w:t>4.5.8</w:t>
      </w:r>
      <w:r w:rsidRPr="0078747E">
        <w:tab/>
        <w:t>Request of IP-CAN Bearer Termination</w:t>
      </w:r>
      <w:bookmarkEnd w:id="51"/>
    </w:p>
    <w:p w14:paraId="026D1066" w14:textId="77777777" w:rsidR="00F70155" w:rsidRDefault="00F70155" w:rsidP="007B0511">
      <w:r>
        <w:t>This procedure applies to those IP-CAN networks that support multiple bearers. This procedure applies only to dedicated bearers. For 3GPP-GPRS IP-CAN network</w:t>
      </w:r>
      <w:r w:rsidR="007B0511">
        <w:t xml:space="preserve">, </w:t>
      </w:r>
      <w:r>
        <w:t>see annex A.</w:t>
      </w:r>
    </w:p>
    <w:p w14:paraId="2D1AD021" w14:textId="77777777" w:rsidR="00F70155" w:rsidRDefault="00F70155" w:rsidP="00F70155">
      <w:r>
        <w:t>As a consequence of the removal of PCC rules initiated by the PCRF, the PCEF may require the termination of an existing bearer. The PCRF may not be aware that it requests the termination of an IP-CAN bearer by removing certain PCC rules.</w:t>
      </w:r>
    </w:p>
    <w:p w14:paraId="78AF48DF" w14:textId="77777777" w:rsidR="00680F52" w:rsidRPr="00F70155" w:rsidRDefault="00F70155" w:rsidP="001F61F2">
      <w:pPr>
        <w:rPr>
          <w:rFonts w:eastAsia="바탕" w:hint="eastAsia"/>
          <w:lang w:eastAsia="ko-KR"/>
        </w:rPr>
      </w:pPr>
      <w:r>
        <w:t>T</w:t>
      </w:r>
      <w:r w:rsidR="00680F52" w:rsidRPr="0078747E">
        <w:t xml:space="preserve">he </w:t>
      </w:r>
      <w:r w:rsidR="00680F52" w:rsidRPr="00A22E7F">
        <w:t>PCRF</w:t>
      </w:r>
      <w:r w:rsidR="00680F52" w:rsidRPr="0078747E">
        <w:t xml:space="preserve"> may request </w:t>
      </w:r>
      <w:r>
        <w:t xml:space="preserve">the removal of the PCC rules </w:t>
      </w:r>
      <w:r w:rsidR="00680F52" w:rsidRPr="0078747E">
        <w:t xml:space="preserve">by using the PCC rule provisioning procedures in </w:t>
      </w:r>
      <w:r w:rsidR="001F61F2">
        <w:t>c</w:t>
      </w:r>
      <w:r w:rsidR="00680F52" w:rsidRPr="0078747E">
        <w:t xml:space="preserve">lause 4.5.2 to remove all </w:t>
      </w:r>
      <w:r w:rsidR="00680F52" w:rsidRPr="00A22E7F">
        <w:t>PCRF</w:t>
      </w:r>
      <w:r w:rsidR="00680F52" w:rsidRPr="0078747E">
        <w:t xml:space="preserve">-provisioned PCC rules and deactivate all PCC rules predefined within the </w:t>
      </w:r>
      <w:r w:rsidR="00680F52" w:rsidRPr="00A22E7F">
        <w:t>PCEF</w:t>
      </w:r>
      <w:r>
        <w:t>.</w:t>
      </w:r>
      <w:r w:rsidR="00680F52" w:rsidRPr="0078747E">
        <w:t xml:space="preserve">,The </w:t>
      </w:r>
      <w:r w:rsidR="00680F52" w:rsidRPr="00A22E7F">
        <w:t>PCRF</w:t>
      </w:r>
      <w:r w:rsidR="00680F52" w:rsidRPr="0078747E">
        <w:t xml:space="preserve"> may either completely remove these PCC rules from the IP CAN session or </w:t>
      </w:r>
      <w:r>
        <w:t xml:space="preserve">reinstall them (e.g. by changing the QoS or </w:t>
      </w:r>
      <w:r>
        <w:lastRenderedPageBreak/>
        <w:t>charging information)</w:t>
      </w:r>
      <w:r w:rsidR="00680F52" w:rsidRPr="0078747E">
        <w:t xml:space="preserve"> within the IP CAN session.</w:t>
      </w:r>
      <w:r>
        <w:t xml:space="preserve"> When all the PCC rules applied to one bearer have been deleted and/or deactivated, the PCEF will instantly start the bearer termination procedure.</w:t>
      </w:r>
    </w:p>
    <w:p w14:paraId="778B7D68" w14:textId="77777777" w:rsidR="000813DE" w:rsidRDefault="000813DE" w:rsidP="000813DE">
      <w:r>
        <w:t xml:space="preserve">If the selected Bearer Control Mode (BCM) is UE-only, and the PCRF receives a trigger for the removal of all PCC rules from the AF, the following steps apply. In order to avoid race conditions, the PCRF should start a timer to wait for the UE-initiated </w:t>
      </w:r>
      <w:r w:rsidR="00F70155">
        <w:t xml:space="preserve">resource release </w:t>
      </w:r>
      <w:r w:rsidR="00E76651">
        <w:t xml:space="preserve">message. </w:t>
      </w:r>
      <w:r>
        <w:t>If a UE-initiated</w:t>
      </w:r>
      <w:r w:rsidR="00F70155">
        <w:t xml:space="preserve"> resource release </w:t>
      </w:r>
      <w:r>
        <w:t xml:space="preserve">is performed before timer expiry, the PCRF will receive an </w:t>
      </w:r>
      <w:r w:rsidRPr="0078747E">
        <w:t>Indication of IP-CAN Bearer Termination Implications</w:t>
      </w:r>
      <w:r>
        <w:t xml:space="preserve"> according to Clause 4.5.6 and shall then not perform the </w:t>
      </w:r>
      <w:r w:rsidR="00F70155">
        <w:t>removal of the PCC rules</w:t>
      </w:r>
      <w:r w:rsidR="00E76651">
        <w:t xml:space="preserve">. </w:t>
      </w:r>
      <w:r>
        <w:t xml:space="preserve">Otherwise, if the timer expires, the PCRF shall remove/deactivate the </w:t>
      </w:r>
      <w:r w:rsidR="00F70155">
        <w:t xml:space="preserve">affected </w:t>
      </w:r>
      <w:r>
        <w:t>PCC rules that have been previously installed/activated.</w:t>
      </w:r>
    </w:p>
    <w:p w14:paraId="3D56FC49" w14:textId="77777777" w:rsidR="000813DE" w:rsidRDefault="000813DE" w:rsidP="000813DE">
      <w:r>
        <w:t>If the selected BCM is UE-only, and the PCRF decides to remove</w:t>
      </w:r>
      <w:r w:rsidR="00F70155">
        <w:t xml:space="preserve"> one or more</w:t>
      </w:r>
      <w:r>
        <w:t xml:space="preserve"> PCC rules due to an internal trigger or trigger from the SPR, the PCRF shall instantly remove/deactivate the</w:t>
      </w:r>
      <w:r w:rsidR="00F70155">
        <w:t xml:space="preserve"> affected</w:t>
      </w:r>
      <w:r>
        <w:t xml:space="preserve"> PCC rules that have been previously installed/activated</w:t>
      </w:r>
      <w:r w:rsidR="00F70155">
        <w:t>.</w:t>
      </w:r>
    </w:p>
    <w:p w14:paraId="4D195FF3" w14:textId="77777777" w:rsidR="000813DE" w:rsidRDefault="000813DE" w:rsidP="000813DE">
      <w:r>
        <w:t xml:space="preserve">If the selected BCM is </w:t>
      </w:r>
      <w:r w:rsidR="00292B5E">
        <w:rPr>
          <w:rFonts w:eastAsia="바탕" w:hint="eastAsia"/>
          <w:lang w:eastAsia="ko-KR"/>
        </w:rPr>
        <w:t>UE/</w:t>
      </w:r>
      <w:r>
        <w:t>NW, and the PCRF remove</w:t>
      </w:r>
      <w:r w:rsidR="001507D4">
        <w:t>s/deactivates at the PCEF,</w:t>
      </w:r>
      <w:r>
        <w:t xml:space="preserve"> all PCC rules bound to an IP CAN bearer (due to any trigger), the </w:t>
      </w:r>
      <w:r w:rsidR="001507D4">
        <w:t xml:space="preserve">PCEF </w:t>
      </w:r>
      <w:r>
        <w:t xml:space="preserve">shall instantly </w:t>
      </w:r>
      <w:r w:rsidR="001507D4" w:rsidRPr="001507D4">
        <w:t xml:space="preserve">start the procedures to terminate the related </w:t>
      </w:r>
      <w:r>
        <w:t>IP-CAN bearer.</w:t>
      </w:r>
    </w:p>
    <w:p w14:paraId="6182C88A" w14:textId="77777777" w:rsidR="00680F52" w:rsidRPr="0078747E" w:rsidRDefault="00680F52" w:rsidP="001F61F2">
      <w:r w:rsidRPr="0078747E">
        <w:t xml:space="preserve">If no more PCC rules are applied to an IP CAN bearer, the </w:t>
      </w:r>
      <w:r w:rsidRPr="00A22E7F">
        <w:t>PCEF</w:t>
      </w:r>
      <w:r w:rsidRPr="0078747E">
        <w:t xml:space="preserve"> shall apply IP CAN specific procedures to terminate the IP CAN bearer, if such procedures exist for this IP CAN type. Furthermore, the </w:t>
      </w:r>
      <w:r w:rsidRPr="00A22E7F">
        <w:t>PCEF</w:t>
      </w:r>
      <w:r w:rsidRPr="0078747E">
        <w:t xml:space="preserve"> shall apply the indication of IP CAN B</w:t>
      </w:r>
      <w:r w:rsidR="001F61F2">
        <w:t>earer Termination procedure in c</w:t>
      </w:r>
      <w:r w:rsidRPr="0078747E">
        <w:t>lause</w:t>
      </w:r>
      <w:r w:rsidR="001F61F2">
        <w:t> </w:t>
      </w:r>
      <w:r w:rsidRPr="0078747E">
        <w:t>4.5.6.</w:t>
      </w:r>
    </w:p>
    <w:p w14:paraId="7154391C" w14:textId="77777777" w:rsidR="00680F52" w:rsidRPr="0078747E" w:rsidRDefault="00680F52" w:rsidP="0078747E">
      <w:pPr>
        <w:pStyle w:val="Heading3"/>
      </w:pPr>
      <w:bookmarkStart w:id="52" w:name="_Toc343033451"/>
      <w:r w:rsidRPr="0078747E">
        <w:t>4.5.9</w:t>
      </w:r>
      <w:r w:rsidRPr="0078747E">
        <w:tab/>
        <w:t>Request of IP-CAN Session Termination</w:t>
      </w:r>
      <w:bookmarkEnd w:id="52"/>
    </w:p>
    <w:p w14:paraId="471FE55A" w14:textId="77777777" w:rsidR="000813DE" w:rsidRDefault="000813DE" w:rsidP="000813DE">
      <w:r>
        <w:t xml:space="preserve">If the PCRF decides to </w:t>
      </w:r>
      <w:r w:rsidR="00405820">
        <w:rPr>
          <w:rFonts w:eastAsia="SimSun" w:hint="eastAsia"/>
          <w:lang w:eastAsia="zh-CN"/>
        </w:rPr>
        <w:t xml:space="preserve">terminate </w:t>
      </w:r>
      <w:r>
        <w:t xml:space="preserve">an IP CAN session due to an internal trigger or trigger from the SPR, the PCRF shall </w:t>
      </w:r>
      <w:r w:rsidR="00405820" w:rsidRPr="00596DDC">
        <w:t>send a</w:t>
      </w:r>
      <w:r w:rsidR="00405820">
        <w:t xml:space="preserve">n </w:t>
      </w:r>
      <w:r w:rsidR="00405820" w:rsidRPr="00976CA4">
        <w:rPr>
          <w:rFonts w:hint="eastAsia"/>
        </w:rPr>
        <w:t>RA</w:t>
      </w:r>
      <w:r w:rsidR="00405820">
        <w:t xml:space="preserve">R command including the Session-Release-Cause </w:t>
      </w:r>
      <w:r w:rsidR="00405820" w:rsidRPr="00342223">
        <w:rPr>
          <w:rFonts w:hint="eastAsia"/>
        </w:rPr>
        <w:t xml:space="preserve">AVP </w:t>
      </w:r>
      <w:r w:rsidR="00405820">
        <w:t xml:space="preserve">to the PCEF. </w:t>
      </w:r>
      <w:r w:rsidR="00405820">
        <w:rPr>
          <w:rFonts w:eastAsia="SimSun" w:hint="eastAsia"/>
          <w:lang w:eastAsia="zh-CN"/>
        </w:rPr>
        <w:t>The PCEF</w:t>
      </w:r>
      <w:r w:rsidR="00405820" w:rsidRPr="00A94B0C">
        <w:t xml:space="preserve"> shall acknowledge </w:t>
      </w:r>
      <w:r w:rsidR="00405820">
        <w:t xml:space="preserve">the command by sending an </w:t>
      </w:r>
      <w:r w:rsidR="00405820">
        <w:rPr>
          <w:rFonts w:eastAsia="SimSun" w:hint="eastAsia"/>
          <w:lang w:eastAsia="zh-CN"/>
        </w:rPr>
        <w:t>RA</w:t>
      </w:r>
      <w:r w:rsidR="00405820">
        <w:t xml:space="preserve">A </w:t>
      </w:r>
      <w:r w:rsidR="00405820" w:rsidRPr="00A94B0C">
        <w:t xml:space="preserve">command to the </w:t>
      </w:r>
      <w:r w:rsidR="00405820" w:rsidRPr="00596DDC">
        <w:t>PCRF and</w:t>
      </w:r>
      <w:r w:rsidR="00405820">
        <w:t xml:space="preserve"> </w:t>
      </w:r>
      <w:r>
        <w:t>instantly remove/deactivate all the PCC rules that have been previously installed or activated on that IP-CAN session.</w:t>
      </w:r>
    </w:p>
    <w:p w14:paraId="2DAE830A" w14:textId="77777777" w:rsidR="00680F52" w:rsidRDefault="00405820" w:rsidP="001F61F2">
      <w:pPr>
        <w:rPr>
          <w:rFonts w:eastAsia="바탕" w:hint="eastAsia"/>
          <w:lang w:eastAsia="ko-KR"/>
        </w:rPr>
      </w:pPr>
      <w:r>
        <w:rPr>
          <w:rFonts w:eastAsia="바탕" w:hint="eastAsia"/>
          <w:lang w:eastAsia="ko-KR"/>
        </w:rPr>
        <w:t>T</w:t>
      </w:r>
      <w:r w:rsidR="00680F52" w:rsidRPr="0078747E">
        <w:t xml:space="preserve">he </w:t>
      </w:r>
      <w:r w:rsidR="00680F52" w:rsidRPr="00A22E7F">
        <w:t>PCEF</w:t>
      </w:r>
      <w:r w:rsidR="00680F52" w:rsidRPr="0078747E">
        <w:t xml:space="preserve"> shall apply IP CAN specific procedures to terminate the IP CAN session. Furthermore, the </w:t>
      </w:r>
      <w:r w:rsidR="00680F52" w:rsidRPr="00A22E7F">
        <w:t>PCEF</w:t>
      </w:r>
      <w:r w:rsidR="00680F52" w:rsidRPr="0078747E">
        <w:t xml:space="preserve"> shall apply the indication of IP CAN Session Termination procedure in </w:t>
      </w:r>
      <w:r w:rsidR="001F61F2">
        <w:t>c</w:t>
      </w:r>
      <w:r w:rsidR="00680F52" w:rsidRPr="0078747E">
        <w:t>lause 4.5.7.</w:t>
      </w:r>
    </w:p>
    <w:p w14:paraId="1AE5EC34" w14:textId="77777777" w:rsidR="00405820" w:rsidRPr="00F06E4F" w:rsidRDefault="00405820" w:rsidP="001F61F2">
      <w:pPr>
        <w:rPr>
          <w:rFonts w:eastAsia="바탕" w:hint="eastAsia"/>
          <w:noProof/>
          <w:lang w:eastAsia="ko-KR"/>
        </w:rPr>
      </w:pPr>
      <w:r>
        <w:rPr>
          <w:noProof/>
        </w:rPr>
        <w:t>See Annex A for 3GPP-GPRS access type.</w:t>
      </w:r>
    </w:p>
    <w:p w14:paraId="01A34B01" w14:textId="77777777" w:rsidR="00880402" w:rsidRPr="00880402" w:rsidRDefault="00880402" w:rsidP="00880402">
      <w:pPr>
        <w:pStyle w:val="Heading3"/>
        <w:rPr>
          <w:lang w:val="en-US"/>
        </w:rPr>
      </w:pPr>
      <w:bookmarkStart w:id="53" w:name="_Toc343033452"/>
      <w:r w:rsidRPr="00880402">
        <w:rPr>
          <w:lang w:val="en-US"/>
        </w:rPr>
        <w:t>4.5.</w:t>
      </w:r>
      <w:r>
        <w:rPr>
          <w:lang w:val="en-US"/>
        </w:rPr>
        <w:t>10</w:t>
      </w:r>
      <w:r w:rsidRPr="00880402">
        <w:rPr>
          <w:lang w:val="en-US"/>
        </w:rPr>
        <w:t xml:space="preserve"> </w:t>
      </w:r>
      <w:r w:rsidRPr="00880402">
        <w:rPr>
          <w:lang w:val="en-US"/>
        </w:rPr>
        <w:tab/>
        <w:t>Bearer Control Mode Selection</w:t>
      </w:r>
      <w:bookmarkEnd w:id="53"/>
    </w:p>
    <w:p w14:paraId="70811D1B" w14:textId="77777777" w:rsidR="003968BC" w:rsidRPr="003968BC" w:rsidRDefault="00880402" w:rsidP="003968BC">
      <w:pPr>
        <w:rPr>
          <w:rFonts w:eastAsia="바탕" w:hint="eastAsia"/>
          <w:lang w:eastAsia="ko-KR"/>
        </w:rPr>
      </w:pPr>
      <w:r>
        <w:t>The PCEF may indicate, via the Gx reference point, a request for Bearer Control Mode (BCM) selection at IP-CAN session establishment or IP-CAN session modification (</w:t>
      </w:r>
      <w:r w:rsidR="005C2AF4">
        <w:t xml:space="preserve">e.g. </w:t>
      </w:r>
      <w:r>
        <w:t>as a consequence of an SGSN change). It will be done using the PCC rule request procedure.</w:t>
      </w:r>
    </w:p>
    <w:p w14:paraId="24469A69" w14:textId="77777777" w:rsidR="00880402" w:rsidRDefault="003968BC" w:rsidP="003968BC">
      <w:pPr>
        <w:pStyle w:val="NO"/>
      </w:pPr>
      <w:r>
        <w:rPr>
          <w:noProof/>
        </w:rPr>
        <w:t>NOTE</w:t>
      </w:r>
      <w:r w:rsidR="00AA391A">
        <w:rPr>
          <w:noProof/>
        </w:rPr>
        <w:t xml:space="preserve"> 1</w:t>
      </w:r>
      <w:r>
        <w:rPr>
          <w:noProof/>
        </w:rPr>
        <w:t>:</w:t>
      </w:r>
      <w:r w:rsidR="00AA391A">
        <w:rPr>
          <w:noProof/>
        </w:rPr>
        <w:tab/>
      </w:r>
      <w:r>
        <w:rPr>
          <w:noProof/>
        </w:rPr>
        <w:t>For the cases where Gxx is deployed in the network, the Bearer Control Mode selection may occur either in the Gxx reference point or Gx reference point, depending on the IP-CAN type. See access specific annexes.</w:t>
      </w:r>
    </w:p>
    <w:p w14:paraId="439E6810" w14:textId="77777777" w:rsidR="00880402" w:rsidRDefault="003968BC" w:rsidP="00880402">
      <w:r>
        <w:t>When applicable for the IP-CAN type, if information about the support of network-initiated procedures is available,</w:t>
      </w:r>
      <w:r w:rsidR="005C2AF4">
        <w:t xml:space="preserve"> t</w:t>
      </w:r>
      <w:r w:rsidR="00880402">
        <w:t xml:space="preserve">he PCEF </w:t>
      </w:r>
      <w:r w:rsidR="00165740">
        <w:t xml:space="preserve">shall </w:t>
      </w:r>
      <w:r w:rsidR="00880402">
        <w:t>supply</w:t>
      </w:r>
      <w:r w:rsidRPr="004A2506">
        <w:t xml:space="preserve"> </w:t>
      </w:r>
      <w:r>
        <w:t>at IP-CAN Session Establishment</w:t>
      </w:r>
      <w:r w:rsidR="00880402">
        <w:t xml:space="preserve">, the Network-Request-Support AVP in the CC-Request with a CC-Request-Type AVP set to the value </w:t>
      </w:r>
      <w:r w:rsidR="00165740">
        <w:t>"</w:t>
      </w:r>
      <w:r w:rsidR="00880402">
        <w:t>INITIAL_REQUEST</w:t>
      </w:r>
      <w:r w:rsidR="00165740">
        <w:t xml:space="preserve">". At IP-CAN Session Modification, the PCEF shall supply, if available, the Network-Request-Support AVP in the CC-Request with a CC-Request-Type AVP set to the value "UPDATE_REQUEST". </w:t>
      </w:r>
      <w:r w:rsidR="00880402">
        <w:t xml:space="preserve">The Network-Request-Support AVP indicates the access network support of the network requested bearer control. </w:t>
      </w:r>
    </w:p>
    <w:p w14:paraId="2F0B1750" w14:textId="77777777" w:rsidR="005C2AF4" w:rsidRPr="005C2AF4" w:rsidRDefault="00880402" w:rsidP="005C2AF4">
      <w:pPr>
        <w:rPr>
          <w:rFonts w:eastAsia="바탕" w:hint="eastAsia"/>
          <w:lang w:eastAsia="ko-KR"/>
        </w:rPr>
      </w:pPr>
      <w:r>
        <w:t xml:space="preserve">The PCRF derives the </w:t>
      </w:r>
      <w:r w:rsidR="00292B5E">
        <w:rPr>
          <w:rFonts w:eastAsia="바탕" w:hint="eastAsia"/>
          <w:lang w:eastAsia="ko-KR"/>
        </w:rPr>
        <w:t>s</w:t>
      </w:r>
      <w:r w:rsidR="00292B5E">
        <w:t xml:space="preserve">elected </w:t>
      </w:r>
      <w:r>
        <w:t>Bearer-Control-Mode AVP based on the received Network-Request-Support AVP, access network information, subscriber information and operator policy.</w:t>
      </w:r>
      <w:r w:rsidR="005C2AF4">
        <w:t xml:space="preserve"> If the selected bearer control mode is UE_NW, the PCRF shall decide what mode (UE or NW) shall apply for every PCC rule</w:t>
      </w:r>
      <w:r w:rsidR="005C2AF4">
        <w:rPr>
          <w:rFonts w:eastAsia="바탕" w:hint="eastAsia"/>
          <w:lang w:eastAsia="ko-KR"/>
        </w:rPr>
        <w:t>.</w:t>
      </w:r>
    </w:p>
    <w:p w14:paraId="578A284F" w14:textId="77777777" w:rsidR="001F393F" w:rsidRDefault="005C2AF4" w:rsidP="001F393F">
      <w:pPr>
        <w:pStyle w:val="NO"/>
        <w:rPr>
          <w:rFonts w:eastAsia="바탕" w:hint="eastAsia"/>
          <w:lang w:eastAsia="ko-KR"/>
        </w:rPr>
      </w:pPr>
      <w:r>
        <w:t>NOTE</w:t>
      </w:r>
      <w:r w:rsidR="00AA391A">
        <w:t xml:space="preserve"> 2</w:t>
      </w:r>
      <w:r>
        <w:t>:</w:t>
      </w:r>
      <w:r>
        <w:tab/>
        <w:t>For operator-controlled services, the UE and the PCRF may be provisioned with information indicating which mode is to be used.</w:t>
      </w:r>
    </w:p>
    <w:p w14:paraId="6A394D24" w14:textId="77777777" w:rsidR="00165740" w:rsidRDefault="003968BC" w:rsidP="00165740">
      <w:r>
        <w:t>When applicable for the IP-CAN type, t</w:t>
      </w:r>
      <w:r w:rsidR="00880402">
        <w:t xml:space="preserve">he </w:t>
      </w:r>
      <w:r w:rsidR="00292B5E">
        <w:rPr>
          <w:rFonts w:eastAsia="바탕" w:hint="eastAsia"/>
          <w:lang w:eastAsia="ko-KR"/>
        </w:rPr>
        <w:t>s</w:t>
      </w:r>
      <w:r w:rsidR="00292B5E">
        <w:t xml:space="preserve">elected </w:t>
      </w:r>
      <w:r w:rsidR="00880402">
        <w:t>Bearer-Control-Mode AVP shall be provided to the PCEF using the PCC Rules provision procedure at IP-CAN session establishment. The selected value will be applicable for the whole IP-CAN session.</w:t>
      </w:r>
    </w:p>
    <w:p w14:paraId="3351543E" w14:textId="77777777" w:rsidR="00165740" w:rsidRDefault="00165740" w:rsidP="00165740">
      <w:r>
        <w:t>When the bearer binding function is changed from the BBERF to the PCEF, the PCEF may indicate, via the Gx reference point, a request for Bearer Control Mode (BCM) selection at IP-CAN session modification as described above.</w:t>
      </w:r>
    </w:p>
    <w:p w14:paraId="52199328" w14:textId="77777777" w:rsidR="00880402" w:rsidRDefault="00165740" w:rsidP="00165740">
      <w:pPr>
        <w:pStyle w:val="NO"/>
      </w:pPr>
      <w:r>
        <w:lastRenderedPageBreak/>
        <w:t>NOTE</w:t>
      </w:r>
      <w:r w:rsidR="00AA391A">
        <w:t xml:space="preserve"> 3</w:t>
      </w:r>
      <w:r>
        <w:t>:</w:t>
      </w:r>
      <w:r>
        <w:tab/>
        <w:t xml:space="preserve">The bearer binding function can be changed from the BBERF to the PCEF when the UE moves from </w:t>
      </w:r>
      <w:r w:rsidRPr="00CE3B16">
        <w:t>a</w:t>
      </w:r>
      <w:r>
        <w:t xml:space="preserve"> case 2a) system or a case 2b) system to a case 1) </w:t>
      </w:r>
      <w:r w:rsidRPr="00CE3B16">
        <w:t>system</w:t>
      </w:r>
      <w:r>
        <w:t xml:space="preserve"> (see 3GPP TS 29.213 [8]). </w:t>
      </w:r>
    </w:p>
    <w:p w14:paraId="3A2F4E0F" w14:textId="77777777" w:rsidR="009C39D1" w:rsidRPr="0078747E" w:rsidRDefault="009C39D1" w:rsidP="009C39D1">
      <w:pPr>
        <w:pStyle w:val="Heading3"/>
      </w:pPr>
      <w:bookmarkStart w:id="54" w:name="_Toc343033453"/>
      <w:r>
        <w:t>4.5.</w:t>
      </w:r>
      <w:r>
        <w:rPr>
          <w:rFonts w:eastAsia="바탕" w:hint="eastAsia"/>
          <w:lang w:eastAsia="ko-KR"/>
        </w:rPr>
        <w:t>11</w:t>
      </w:r>
      <w:r>
        <w:tab/>
        <w:t>Provisioning of Event Report Indication</w:t>
      </w:r>
      <w:bookmarkEnd w:id="54"/>
    </w:p>
    <w:p w14:paraId="43D257D6" w14:textId="77777777" w:rsidR="009C39D1" w:rsidRPr="005960CE" w:rsidRDefault="009C39D1" w:rsidP="009C39D1">
      <w:pPr>
        <w:rPr>
          <w:rFonts w:eastAsia="바탕" w:hint="eastAsia"/>
          <w:noProof/>
          <w:lang w:eastAsia="ko-KR"/>
        </w:rPr>
      </w:pPr>
      <w:r>
        <w:rPr>
          <w:noProof/>
        </w:rPr>
        <w:t xml:space="preserve">For the cases where Gxa and/or Gxc are deployed in the network, the PCEF </w:t>
      </w:r>
      <w:r w:rsidR="00247264">
        <w:rPr>
          <w:noProof/>
        </w:rPr>
        <w:t>may indicate the PCRF to be</w:t>
      </w:r>
      <w:r>
        <w:rPr>
          <w:noProof/>
        </w:rPr>
        <w:t xml:space="preserve"> informed about </w:t>
      </w:r>
      <w:r w:rsidR="00247264">
        <w:rPr>
          <w:noProof/>
        </w:rPr>
        <w:t xml:space="preserve">specific </w:t>
      </w:r>
      <w:r>
        <w:rPr>
          <w:noProof/>
        </w:rPr>
        <w:t>changes occurred in the access network</w:t>
      </w:r>
      <w:r w:rsidR="00247264">
        <w:rPr>
          <w:noProof/>
        </w:rPr>
        <w:t>. In this case, the PCRF shall subscribe to the appropriate event triggers in the BBERF according to clause 4a.5.</w:t>
      </w:r>
      <w:r w:rsidR="00247264">
        <w:rPr>
          <w:rFonts w:eastAsia="바탕" w:hint="eastAsia"/>
          <w:noProof/>
          <w:lang w:eastAsia="ko-KR"/>
        </w:rPr>
        <w:t>8</w:t>
      </w:r>
      <w:r w:rsidR="00247264">
        <w:rPr>
          <w:noProof/>
        </w:rPr>
        <w:t xml:space="preserve">. </w:t>
      </w:r>
      <w:r w:rsidR="005960CE">
        <w:rPr>
          <w:rFonts w:eastAsia="SimSun" w:hint="eastAsia"/>
          <w:lang w:eastAsia="zh-CN"/>
        </w:rPr>
        <w:t>After receiving the reply of the event subscription from the BBERF, the PCRF shall send the event related information to the PCEF</w:t>
      </w:r>
      <w:r w:rsidR="00A75329">
        <w:rPr>
          <w:rFonts w:eastAsia="SimSun"/>
          <w:lang w:eastAsia="zh-CN"/>
        </w:rPr>
        <w:t xml:space="preserve"> by using a RAR command</w:t>
      </w:r>
      <w:r w:rsidR="005960CE">
        <w:rPr>
          <w:rFonts w:eastAsia="SimSun" w:hint="eastAsia"/>
          <w:lang w:eastAsia="zh-CN"/>
        </w:rPr>
        <w:t xml:space="preserve">. </w:t>
      </w:r>
      <w:r>
        <w:rPr>
          <w:noProof/>
        </w:rPr>
        <w:t>The Event Report concept is defined in 3GPP TS 23.203 [</w:t>
      </w:r>
      <w:r>
        <w:rPr>
          <w:rFonts w:eastAsia="바탕" w:hint="eastAsia"/>
          <w:noProof/>
          <w:lang w:eastAsia="ko-KR"/>
        </w:rPr>
        <w:t>7</w:t>
      </w:r>
      <w:r>
        <w:rPr>
          <w:noProof/>
        </w:rPr>
        <w:t>] clause 3.1.</w:t>
      </w:r>
    </w:p>
    <w:p w14:paraId="77808408" w14:textId="77777777" w:rsidR="009C39D1" w:rsidRDefault="009C39D1" w:rsidP="009C39D1">
      <w:pPr>
        <w:rPr>
          <w:noProof/>
        </w:rPr>
      </w:pPr>
      <w:r>
        <w:rPr>
          <w:noProof/>
        </w:rPr>
        <w:t xml:space="preserve">When PCRF is notified that an event is triggered in the BBERF, </w:t>
      </w:r>
      <w:r w:rsidR="00247264">
        <w:rPr>
          <w:noProof/>
        </w:rPr>
        <w:t>if the PCEF has previously requested to be i</w:t>
      </w:r>
      <w:r w:rsidR="00E76651">
        <w:rPr>
          <w:noProof/>
        </w:rPr>
        <w:t xml:space="preserve">nformed of the specific event, </w:t>
      </w:r>
      <w:r>
        <w:rPr>
          <w:noProof/>
        </w:rPr>
        <w:t xml:space="preserve">the PCRF </w:t>
      </w:r>
      <w:r w:rsidR="00247264">
        <w:rPr>
          <w:noProof/>
        </w:rPr>
        <w:t>shall</w:t>
      </w:r>
      <w:r>
        <w:rPr>
          <w:noProof/>
        </w:rPr>
        <w:t xml:space="preserve"> notify the PCEF about the event occurred together with additional related information. This notification will be done by using the </w:t>
      </w:r>
      <w:r>
        <w:t xml:space="preserve">Event-Report-Indication AVP. </w:t>
      </w:r>
      <w:r>
        <w:rPr>
          <w:noProof/>
        </w:rPr>
        <w:t>There may be neither PCC Rule</w:t>
      </w:r>
      <w:r w:rsidR="009A783B" w:rsidRPr="009A783B">
        <w:rPr>
          <w:rFonts w:eastAsia="SimSun" w:hint="eastAsia"/>
          <w:noProof/>
          <w:lang w:eastAsia="zh-CN"/>
        </w:rPr>
        <w:t xml:space="preserve"> </w:t>
      </w:r>
      <w:r w:rsidR="009A783B">
        <w:rPr>
          <w:rFonts w:eastAsia="SimSun" w:hint="eastAsia"/>
          <w:noProof/>
          <w:lang w:eastAsia="zh-CN"/>
        </w:rPr>
        <w:t>provisioning</w:t>
      </w:r>
      <w:r>
        <w:rPr>
          <w:noProof/>
        </w:rPr>
        <w:t xml:space="preserve"> nor Event Trigger</w:t>
      </w:r>
      <w:r w:rsidR="009A783B" w:rsidRPr="009A783B">
        <w:rPr>
          <w:rFonts w:eastAsia="SimSun" w:hint="eastAsia"/>
          <w:noProof/>
          <w:lang w:eastAsia="zh-CN"/>
        </w:rPr>
        <w:t xml:space="preserve"> </w:t>
      </w:r>
      <w:r w:rsidR="009A783B">
        <w:rPr>
          <w:rFonts w:eastAsia="SimSun" w:hint="eastAsia"/>
          <w:noProof/>
          <w:lang w:eastAsia="zh-CN"/>
        </w:rPr>
        <w:t>provisioning together with event report indication</w:t>
      </w:r>
      <w:r>
        <w:rPr>
          <w:noProof/>
        </w:rPr>
        <w:t xml:space="preserve"> in this message.</w:t>
      </w:r>
    </w:p>
    <w:p w14:paraId="18561833" w14:textId="77777777" w:rsidR="005B0ED6" w:rsidRPr="0078747E" w:rsidRDefault="005B0ED6" w:rsidP="005B0ED6">
      <w:pPr>
        <w:pStyle w:val="Heading3"/>
        <w:rPr>
          <w:noProof/>
        </w:rPr>
      </w:pPr>
      <w:bookmarkStart w:id="55" w:name="_Toc343033454"/>
      <w:r w:rsidRPr="009400EB">
        <w:rPr>
          <w:noProof/>
        </w:rPr>
        <w:t>4.5.</w:t>
      </w:r>
      <w:r>
        <w:rPr>
          <w:rFonts w:eastAsia="바탕" w:hint="eastAsia"/>
          <w:noProof/>
          <w:lang w:eastAsia="ko-KR"/>
        </w:rPr>
        <w:t>12</w:t>
      </w:r>
      <w:r w:rsidRPr="009400EB">
        <w:rPr>
          <w:noProof/>
        </w:rPr>
        <w:tab/>
      </w:r>
      <w:r w:rsidRPr="0078747E">
        <w:rPr>
          <w:noProof/>
        </w:rPr>
        <w:t>PCC Rule</w:t>
      </w:r>
      <w:r>
        <w:rPr>
          <w:noProof/>
        </w:rPr>
        <w:t xml:space="preserve"> Error Handling</w:t>
      </w:r>
      <w:bookmarkEnd w:id="55"/>
    </w:p>
    <w:p w14:paraId="39EB2895" w14:textId="77777777" w:rsidR="005B0ED6" w:rsidRDefault="005B0ED6" w:rsidP="005B0ED6">
      <w:pPr>
        <w:rPr>
          <w:noProof/>
          <w:lang w:val="en-US"/>
        </w:rPr>
      </w:pPr>
      <w:r w:rsidRPr="00347757">
        <w:rPr>
          <w:noProof/>
          <w:lang w:val="en-US"/>
        </w:rPr>
        <w:t xml:space="preserve">If the installation/activation of one or more PCC rules fails, the </w:t>
      </w:r>
      <w:r>
        <w:rPr>
          <w:noProof/>
          <w:lang w:val="en-US"/>
        </w:rPr>
        <w:t>PCEF</w:t>
      </w:r>
      <w:r w:rsidRPr="00347757">
        <w:rPr>
          <w:noProof/>
          <w:lang w:val="en-US"/>
        </w:rPr>
        <w:t xml:space="preserve"> shall include </w:t>
      </w:r>
      <w:r>
        <w:rPr>
          <w:noProof/>
          <w:lang w:val="en-US"/>
        </w:rPr>
        <w:t>one or more</w:t>
      </w:r>
      <w:r w:rsidRPr="00347757">
        <w:rPr>
          <w:noProof/>
          <w:lang w:val="en-US"/>
        </w:rPr>
        <w:t xml:space="preserve"> Charging-Rule-Report AVP</w:t>
      </w:r>
      <w:r>
        <w:rPr>
          <w:noProof/>
          <w:lang w:val="en-US"/>
        </w:rPr>
        <w:t>(s)</w:t>
      </w:r>
      <w:r w:rsidRPr="00347757">
        <w:rPr>
          <w:noProof/>
          <w:lang w:val="en-US"/>
        </w:rPr>
        <w:t xml:space="preserve"> in either a CCR or an RAA command as described below for the affected PCC rules. Within each Charging-Rule-Report AVP, </w:t>
      </w:r>
      <w:r>
        <w:rPr>
          <w:noProof/>
          <w:lang w:val="en-US"/>
        </w:rPr>
        <w:t>the PCEF</w:t>
      </w:r>
      <w:r w:rsidRPr="00347757">
        <w:rPr>
          <w:noProof/>
          <w:lang w:val="en-US"/>
        </w:rPr>
        <w:t xml:space="preserve"> shall identif</w:t>
      </w:r>
      <w:r>
        <w:rPr>
          <w:noProof/>
          <w:lang w:val="en-US"/>
        </w:rPr>
        <w:t>y the failed PCC rule(s) by including the Charging-Rule-Name AVP(s) or Charging-Rule-Base-Name AVP(s), shall identify the</w:t>
      </w:r>
      <w:r w:rsidRPr="00347757">
        <w:rPr>
          <w:noProof/>
          <w:lang w:val="en-US"/>
        </w:rPr>
        <w:t xml:space="preserve"> failed reason code </w:t>
      </w:r>
      <w:r>
        <w:rPr>
          <w:noProof/>
          <w:lang w:val="en-US"/>
        </w:rPr>
        <w:t>by including a Rule-Failure-Code AVP</w:t>
      </w:r>
      <w:r w:rsidRPr="00347757">
        <w:rPr>
          <w:noProof/>
          <w:lang w:val="en-US"/>
        </w:rPr>
        <w:t xml:space="preserve">, and shall include the PCC-Rule-Status </w:t>
      </w:r>
      <w:r>
        <w:rPr>
          <w:noProof/>
          <w:lang w:val="en-US"/>
        </w:rPr>
        <w:t xml:space="preserve">AVP </w:t>
      </w:r>
      <w:r w:rsidRPr="00347757">
        <w:rPr>
          <w:noProof/>
          <w:lang w:val="en-US"/>
        </w:rPr>
        <w:t>as described below:</w:t>
      </w:r>
    </w:p>
    <w:p w14:paraId="0D809D9F" w14:textId="77777777" w:rsidR="005B0ED6" w:rsidRPr="00E76651" w:rsidRDefault="005B0ED6" w:rsidP="005B0ED6">
      <w:pPr>
        <w:pStyle w:val="B1"/>
        <w:rPr>
          <w:rFonts w:eastAsia="바탕" w:hint="eastAsia"/>
          <w:lang w:val="en-US" w:eastAsia="ko-KR"/>
        </w:rPr>
      </w:pPr>
      <w:r>
        <w:t>-</w:t>
      </w:r>
      <w:r>
        <w:tab/>
      </w:r>
      <w:r>
        <w:rPr>
          <w:lang w:eastAsia="ja-JP"/>
        </w:rPr>
        <w:t xml:space="preserve">If </w:t>
      </w:r>
      <w:r w:rsidRPr="00552862">
        <w:rPr>
          <w:lang w:eastAsia="ja-JP"/>
        </w:rPr>
        <w:t xml:space="preserve">the installation/activation of one or more </w:t>
      </w:r>
      <w:r>
        <w:rPr>
          <w:lang w:eastAsia="ja-JP"/>
        </w:rPr>
        <w:t>PCC</w:t>
      </w:r>
      <w:r w:rsidRPr="00552862">
        <w:rPr>
          <w:lang w:eastAsia="ja-JP"/>
        </w:rPr>
        <w:t xml:space="preserve"> rules fails using a PUSH mode (i.e., the PCRF installs/activates a rule using RAR command), the PCEF shall communicate the failure to the PCRF in the RAA response to the RAR</w:t>
      </w:r>
      <w:r w:rsidR="00A54B83">
        <w:rPr>
          <w:lang w:eastAsia="ja-JP"/>
        </w:rPr>
        <w:t xml:space="preserve"> if the validation of the PCC Rule was unsuccessful or in a CCR command if the resource allocation for the PCC Rule was unsuccessful.</w:t>
      </w:r>
    </w:p>
    <w:p w14:paraId="1A2B86CD" w14:textId="77777777" w:rsidR="005B0ED6" w:rsidRPr="00552862" w:rsidRDefault="005B0ED6" w:rsidP="005B0ED6">
      <w:pPr>
        <w:pStyle w:val="B1"/>
        <w:rPr>
          <w:lang w:eastAsia="ja-JP"/>
        </w:rPr>
      </w:pPr>
      <w:r>
        <w:rPr>
          <w:lang w:eastAsia="ja-JP"/>
        </w:rPr>
        <w:t>-</w:t>
      </w:r>
      <w:r>
        <w:rPr>
          <w:lang w:eastAsia="ja-JP"/>
        </w:rPr>
        <w:tab/>
      </w:r>
      <w:r w:rsidRPr="00552862">
        <w:rPr>
          <w:lang w:eastAsia="ja-JP"/>
        </w:rPr>
        <w:t>If the installation/activation of one or more PCC rules fails using a PULL mode (i.e., the PCRF installs/activates a rule using a CCA command) the PCEF shall send the PCRF a new CCR command and include the</w:t>
      </w:r>
      <w:r>
        <w:rPr>
          <w:lang w:eastAsia="ja-JP"/>
        </w:rPr>
        <w:t xml:space="preserve"> Rule-Failure-Code AVP</w:t>
      </w:r>
      <w:r w:rsidRPr="00552862">
        <w:rPr>
          <w:lang w:eastAsia="ja-JP"/>
        </w:rPr>
        <w:t>.</w:t>
      </w:r>
    </w:p>
    <w:p w14:paraId="12DF1621" w14:textId="77777777" w:rsidR="00A54B83" w:rsidRPr="00915352" w:rsidRDefault="005B0ED6" w:rsidP="00915352">
      <w:r w:rsidRPr="00915352">
        <w:t>If the installation/activation of one or more new PCC rules (i.e., rules which were not previously successfully installed) fails, the PCEF shall set the PCC-Rule-Status to INACTIVE for both the PUSH and the PULL modes.</w:t>
      </w:r>
    </w:p>
    <w:p w14:paraId="1360B78C" w14:textId="77777777" w:rsidR="00A54B83" w:rsidRPr="00915352" w:rsidRDefault="00A54B83" w:rsidP="00915352">
      <w:r w:rsidRPr="00915352">
        <w:t xml:space="preserve">If the modification of a currently active PCC rule using PUSH mode fails, the PCEF shall retain the existing PCC rule as active without any modification unless the reason for the failure has an impact also on the existing PCC rule. The PCEF shall report the modification failure to the PCRF using the RAA command when the validation of the PCC Rule installation was unsuccessful or using the CCR command when the resource allocation for the corresponding PCC Rule was unsuccessful. </w:t>
      </w:r>
    </w:p>
    <w:p w14:paraId="006E3B3F" w14:textId="77777777" w:rsidR="00A54B83" w:rsidRPr="00915352" w:rsidRDefault="00A54B83" w:rsidP="00915352">
      <w:r w:rsidRPr="00915352">
        <w:t>If the modification of a curren</w:t>
      </w:r>
      <w:r w:rsidR="00E76651" w:rsidRPr="00915352">
        <w:t xml:space="preserve">tly active PCC rule using PULL </w:t>
      </w:r>
      <w:r w:rsidRPr="00915352">
        <w:t xml:space="preserve">mode fails, the PCEF shall retain the existing PCC rule as active without any modification unless the reason for the failure has an impact also on the existing PCC rule.The PCEF shall report the modification failure to the PCRF using the CCR command. </w:t>
      </w:r>
    </w:p>
    <w:p w14:paraId="1FE39B02" w14:textId="77777777" w:rsidR="005B0ED6" w:rsidRPr="00915352" w:rsidRDefault="00A54B83" w:rsidP="00915352">
      <w:r w:rsidRPr="00915352">
        <w:t xml:space="preserve">Depending on the value of the Rule-Failure-Code for PULL and PUSH mode, the PCRF may decide whether retaining of the old PCC rule, re-installation, modification, removal of the PCC rule or any other action applies. </w:t>
      </w:r>
      <w:r w:rsidR="005B0ED6" w:rsidRPr="00915352">
        <w:t xml:space="preserve">If a PCC rule was successfully installed/activated, but can no longer be enforced by the PCEF, the PCEF shall send the PCRF a new CCR command and include </w:t>
      </w:r>
      <w:r w:rsidR="00E76651" w:rsidRPr="00915352">
        <w:t xml:space="preserve">a Charging-Rule-Report AVP. </w:t>
      </w:r>
      <w:r w:rsidR="005B0ED6" w:rsidRPr="00915352">
        <w:t xml:space="preserve">The PCEF shall include the Rule-Failure-Code AVP within the Charging-Rule-Report AVP and shall set the PCC-Rule-Status to INACTIVE. </w:t>
      </w:r>
    </w:p>
    <w:p w14:paraId="79BE5B44" w14:textId="77777777" w:rsidR="00CA0AC9" w:rsidRPr="00E236CE" w:rsidRDefault="00CA0AC9" w:rsidP="00E236CE">
      <w:pPr>
        <w:pStyle w:val="Heading3"/>
      </w:pPr>
      <w:bookmarkStart w:id="56" w:name="_Toc343033455"/>
      <w:r w:rsidRPr="00E236CE">
        <w:t>4.5.</w:t>
      </w:r>
      <w:r w:rsidRPr="00E236CE">
        <w:rPr>
          <w:rFonts w:eastAsia="바탕" w:hint="eastAsia"/>
        </w:rPr>
        <w:t>13</w:t>
      </w:r>
      <w:r w:rsidR="007B0511">
        <w:tab/>
      </w:r>
      <w:r w:rsidRPr="00E236CE">
        <w:t>Time of the day procedures</w:t>
      </w:r>
      <w:bookmarkEnd w:id="56"/>
      <w:r w:rsidRPr="00E236CE">
        <w:t xml:space="preserve"> </w:t>
      </w:r>
    </w:p>
    <w:p w14:paraId="16C0263F" w14:textId="77777777" w:rsidR="00CA0AC9" w:rsidRDefault="00CA0AC9" w:rsidP="00CA0AC9">
      <w:r>
        <w:t>PCEF shall be able to perform PCC rule request as instructed by the PCRF. Revalidation-Time when set by the PCRF, shall cause the PCEF to trigger a PCRF interaction to request PCC rules from the PCRF for an established IP CAN session. The PCEF shall stop the timer once the PCEF triggers an REVALIDATION</w:t>
      </w:r>
      <w:r w:rsidRPr="000C595A">
        <w:t>_TIMEOUT</w:t>
      </w:r>
      <w:r>
        <w:t xml:space="preserve"> event.</w:t>
      </w:r>
    </w:p>
    <w:p w14:paraId="6487F55C" w14:textId="77777777" w:rsidR="00CA0AC9" w:rsidRDefault="00CA0AC9" w:rsidP="00CA0AC9">
      <w:r>
        <w:t>PCRF shall be able to provide a new value for the revalidation timeout by including Revalidation-Time in CCA or RAR</w:t>
      </w:r>
    </w:p>
    <w:p w14:paraId="4EDCA649" w14:textId="77777777" w:rsidR="00CA0AC9" w:rsidRDefault="00CA0AC9" w:rsidP="00CA0AC9">
      <w:pPr>
        <w:rPr>
          <w:rFonts w:eastAsia="바탕" w:hint="eastAsia"/>
          <w:lang w:eastAsia="ko-KR"/>
        </w:rPr>
      </w:pPr>
      <w:r>
        <w:t>PCRF shall be able to stop the revalidation timer by disabling the REVALIDATION</w:t>
      </w:r>
      <w:r w:rsidRPr="000C595A">
        <w:t>_TIMEOUT</w:t>
      </w:r>
      <w:r>
        <w:t xml:space="preserve"> event trigger.</w:t>
      </w:r>
    </w:p>
    <w:p w14:paraId="01E40C86" w14:textId="77777777" w:rsidR="009A783B" w:rsidRDefault="009A783B" w:rsidP="009A783B">
      <w:r>
        <w:t>The PCRF may control at what time the status of a PCC rule changes.</w:t>
      </w:r>
    </w:p>
    <w:p w14:paraId="24C12787" w14:textId="77777777" w:rsidR="009A783B" w:rsidRPr="00032E00" w:rsidRDefault="009A783B" w:rsidP="009A783B">
      <w:pPr>
        <w:pStyle w:val="B1"/>
      </w:pPr>
      <w:r>
        <w:lastRenderedPageBreak/>
        <w:t>1)</w:t>
      </w:r>
      <w:r>
        <w:tab/>
      </w:r>
      <w:r w:rsidRPr="00032E00">
        <w:t xml:space="preserve">If Rule-Activation-Time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PCEF shall set the PCC rule inactive and make it active at that time. If Rule-Activation-Time has </w:t>
      </w:r>
      <w:r>
        <w:t>passed</w:t>
      </w:r>
      <w:r w:rsidRPr="00032E00">
        <w:t>, then the PCEF shall immediately set the PCC rule active.</w:t>
      </w:r>
    </w:p>
    <w:p w14:paraId="21163E63" w14:textId="77777777" w:rsidR="009A783B" w:rsidRPr="00032E00" w:rsidRDefault="009A783B" w:rsidP="009A783B">
      <w:pPr>
        <w:pStyle w:val="B1"/>
      </w:pPr>
      <w:r>
        <w:t>2)</w:t>
      </w:r>
      <w:r>
        <w:tab/>
      </w:r>
      <w:r w:rsidRPr="00032E00">
        <w:t xml:space="preserve">If Rule-Deactivation-Time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PCEF shall set the PCC rule active and make it inactive at that time. If Rule-Deactivation-Time has </w:t>
      </w:r>
      <w:r>
        <w:t>passed</w:t>
      </w:r>
      <w:r w:rsidRPr="00032E00">
        <w:t>, then the PCEF shall immediately set the PCC rule inactive.</w:t>
      </w:r>
    </w:p>
    <w:p w14:paraId="6D642C5C" w14:textId="77777777" w:rsidR="009A783B" w:rsidRDefault="009A783B" w:rsidP="009A783B">
      <w:pPr>
        <w:pStyle w:val="B1"/>
        <w:rPr>
          <w:rFonts w:eastAsia="바탕" w:hint="eastAsia"/>
          <w:lang w:eastAsia="ko-KR"/>
        </w:rPr>
      </w:pPr>
      <w:r>
        <w:t>3)</w:t>
      </w:r>
      <w:r>
        <w:tab/>
      </w:r>
      <w:r w:rsidRPr="00032E00">
        <w:t>If both Rule-Activation-Time and Rule-Deactivation-Time are specified</w:t>
      </w:r>
      <w:r>
        <w:rPr>
          <w:rFonts w:eastAsia="SimSun" w:hint="eastAsia"/>
          <w:lang w:eastAsia="zh-CN"/>
        </w:rPr>
        <w:t>,</w:t>
      </w:r>
      <w:r w:rsidRPr="00032E00">
        <w:t xml:space="preserve"> and </w:t>
      </w:r>
      <w:r>
        <w:rPr>
          <w:rFonts w:eastAsia="SimSun" w:hint="eastAsia"/>
          <w:lang w:eastAsia="zh-CN"/>
        </w:rPr>
        <w:t xml:space="preserve">the </w:t>
      </w:r>
      <w:r w:rsidRPr="00032E00">
        <w:t>Rule-Activation-Time occurs before the Rule-Deactivation-</w:t>
      </w:r>
      <w:r>
        <w:t>Time</w:t>
      </w:r>
      <w:r w:rsidRPr="00032E00">
        <w:t xml:space="preserve">, </w:t>
      </w:r>
      <w:r w:rsidR="003B514F">
        <w:rPr>
          <w:rFonts w:eastAsia="SimSun" w:hint="eastAsia"/>
          <w:lang w:eastAsia="zh-CN"/>
        </w:rPr>
        <w:t xml:space="preserve">and also </w:t>
      </w:r>
      <w:r w:rsidR="003B514F">
        <w:t>when the PCC rule is provided before or at the time specified in the Rule-Deactivation-Time</w:t>
      </w:r>
      <w:r w:rsidR="003B514F">
        <w:rPr>
          <w:rFonts w:eastAsia="SimSun" w:hint="eastAsia"/>
          <w:lang w:eastAsia="zh-CN"/>
        </w:rPr>
        <w:t>,</w:t>
      </w:r>
      <w:r w:rsidR="003B514F" w:rsidRPr="00032E00">
        <w:t xml:space="preserve"> </w:t>
      </w:r>
      <w:r w:rsidRPr="00032E00">
        <w:t xml:space="preserve">the PCEF shall handle the rule as defined </w:t>
      </w:r>
      <w:r>
        <w:t xml:space="preserve">in 1) </w:t>
      </w:r>
      <w:r w:rsidRPr="00032E00">
        <w:t xml:space="preserve">and then </w:t>
      </w:r>
      <w:r>
        <w:t>as defined in 2)</w:t>
      </w:r>
    </w:p>
    <w:p w14:paraId="3706C1CE" w14:textId="77777777" w:rsidR="008F5474" w:rsidRDefault="003B514F" w:rsidP="009A783B">
      <w:pPr>
        <w:pStyle w:val="B1"/>
        <w:rPr>
          <w:rFonts w:eastAsia="바탕" w:hint="eastAsia"/>
          <w:lang w:eastAsia="ko-KR"/>
        </w:rPr>
      </w:pPr>
      <w:r w:rsidRPr="00FB5F07">
        <w:rPr>
          <w:rFonts w:hint="eastAsia"/>
        </w:rPr>
        <w:t>4</w:t>
      </w:r>
      <w:r>
        <w:t>)</w:t>
      </w:r>
      <w:r>
        <w:tab/>
      </w:r>
      <w:r w:rsidRPr="00032E00">
        <w:t>If both Rule-Activation-Time and Rule-Deactivation-Time are specified</w:t>
      </w:r>
      <w:r w:rsidRPr="00FB5F07">
        <w:rPr>
          <w:rFonts w:hint="eastAsia"/>
        </w:rPr>
        <w:t>,</w:t>
      </w:r>
      <w:r w:rsidRPr="00032E00">
        <w:t xml:space="preserve"> and </w:t>
      </w:r>
      <w:r w:rsidRPr="00FB5F07">
        <w:rPr>
          <w:rFonts w:hint="eastAsia"/>
        </w:rPr>
        <w:t xml:space="preserve">the </w:t>
      </w:r>
      <w:r w:rsidRPr="00032E00">
        <w:t>Rule-</w:t>
      </w:r>
      <w:r w:rsidRPr="00F455BD">
        <w:t xml:space="preserve"> </w:t>
      </w:r>
      <w:r w:rsidRPr="00032E00">
        <w:t>Deactivation-Time occurs before the Rule-Activation-</w:t>
      </w:r>
      <w:r>
        <w:t>Time</w:t>
      </w:r>
      <w:r w:rsidRPr="00032E00">
        <w:t xml:space="preserve">, </w:t>
      </w:r>
      <w:r>
        <w:rPr>
          <w:rFonts w:eastAsia="SimSun" w:hint="eastAsia"/>
          <w:lang w:eastAsia="zh-CN"/>
        </w:rPr>
        <w:t xml:space="preserve">and also </w:t>
      </w:r>
      <w:r>
        <w:t>when the PCC rule is provided before or at the time specified in the Rule-</w:t>
      </w:r>
      <w:r w:rsidRPr="00032E00">
        <w:t>Activation</w:t>
      </w:r>
      <w:r>
        <w:t>-Time</w:t>
      </w:r>
      <w:r>
        <w:rPr>
          <w:rFonts w:eastAsia="SimSun" w:hint="eastAsia"/>
          <w:lang w:eastAsia="zh-CN"/>
        </w:rPr>
        <w:t>,</w:t>
      </w:r>
      <w:r w:rsidRPr="00032E00">
        <w:t xml:space="preserve"> the PCEF shall handle the rule as defined </w:t>
      </w:r>
      <w:r>
        <w:t xml:space="preserve">in </w:t>
      </w:r>
      <w:r w:rsidRPr="00FB5F07">
        <w:rPr>
          <w:rFonts w:hint="eastAsia"/>
        </w:rPr>
        <w:t>2</w:t>
      </w:r>
      <w:r>
        <w:t xml:space="preserve">) </w:t>
      </w:r>
      <w:r w:rsidRPr="00032E00">
        <w:t xml:space="preserve">and then </w:t>
      </w:r>
      <w:r>
        <w:t xml:space="preserve">as defined in </w:t>
      </w:r>
      <w:r w:rsidRPr="00FB5F07">
        <w:rPr>
          <w:rFonts w:hint="eastAsia"/>
        </w:rPr>
        <w:t>1</w:t>
      </w:r>
      <w:r>
        <w:t>).</w:t>
      </w:r>
    </w:p>
    <w:p w14:paraId="1945C365" w14:textId="77777777" w:rsidR="009A783B" w:rsidRDefault="003B514F" w:rsidP="009A783B">
      <w:pPr>
        <w:pStyle w:val="B1"/>
        <w:rPr>
          <w:rFonts w:eastAsia="바탕" w:hint="eastAsia"/>
          <w:lang w:eastAsia="ko-KR"/>
        </w:rPr>
      </w:pPr>
      <w:r>
        <w:rPr>
          <w:rFonts w:eastAsia="바탕" w:hint="eastAsia"/>
          <w:lang w:eastAsia="ko-KR"/>
        </w:rPr>
        <w:t>5</w:t>
      </w:r>
      <w:r w:rsidR="009A783B">
        <w:t>)</w:t>
      </w:r>
      <w:r w:rsidR="009A783B">
        <w:tab/>
        <w:t xml:space="preserve">If both Rule-Activation-Time and Rule-Deactivation-Time are specified but time has passed for both, and the Rule-Activation-Time occurs before the Rule-Deactivation-Time, </w:t>
      </w:r>
      <w:r w:rsidR="009A783B" w:rsidRPr="00032E00">
        <w:t>then the PCEF shall immediately set the PCC rule inactive.</w:t>
      </w:r>
    </w:p>
    <w:p w14:paraId="2465BF14" w14:textId="77777777" w:rsidR="00CA0AC9" w:rsidRPr="00CF464C" w:rsidRDefault="003B514F" w:rsidP="008F5474">
      <w:pPr>
        <w:pStyle w:val="B1"/>
      </w:pPr>
      <w:r w:rsidRPr="00FB5F07">
        <w:rPr>
          <w:rFonts w:hint="eastAsia"/>
        </w:rPr>
        <w:t>6</w:t>
      </w:r>
      <w:r>
        <w:t>)</w:t>
      </w:r>
      <w:r>
        <w:tab/>
        <w:t xml:space="preserve">If both Rule-Activation-Time and Rule-Deactivation-Time are specified but time has passed for both, and </w:t>
      </w:r>
      <w:r w:rsidRPr="00FB5F07">
        <w:rPr>
          <w:rFonts w:hint="eastAsia"/>
        </w:rPr>
        <w:t xml:space="preserve">the </w:t>
      </w:r>
      <w:r w:rsidRPr="00032E00">
        <w:t>Rule-Deactivation-Time occurs before the Rule-Activation-</w:t>
      </w:r>
      <w:r>
        <w:t xml:space="preserve">Time, </w:t>
      </w:r>
      <w:r w:rsidRPr="00032E00">
        <w:t>then the PCEF shall</w:t>
      </w:r>
      <w:r>
        <w:t xml:space="preserve"> immediately set the PCC rule </w:t>
      </w:r>
      <w:r w:rsidRPr="00032E00">
        <w:t>active.</w:t>
      </w:r>
      <w:r w:rsidR="00CA0AC9">
        <w:t>PCC Rule Activation or Deactivation will not generate any CCR commands with Charging-Rule-Report since PCRF is already aware of the state of the rules.</w:t>
      </w:r>
    </w:p>
    <w:p w14:paraId="6E601D62" w14:textId="77777777" w:rsidR="00CA0AC9" w:rsidRDefault="00CA0AC9" w:rsidP="00CA0AC9">
      <w:r>
        <w:t>If Rule-Activation-Time or Rule-Deactivation-Time is specified in the Charging-Rule-Install then it will replace the previously set values for the specified PCC rules.</w:t>
      </w:r>
      <w:r w:rsidR="003B514F" w:rsidRPr="003B514F">
        <w:t xml:space="preserve"> </w:t>
      </w:r>
      <w:r w:rsidR="003B514F" w:rsidRPr="00A529B7">
        <w:t>If Rule-Activation-Time AVP, Rule-Deactivation-Time AVP or both AVPs are omitted, then any previous value for the omitted AVP is no longer valid.</w:t>
      </w:r>
    </w:p>
    <w:p w14:paraId="78541E80" w14:textId="77777777" w:rsidR="00CA0AC9" w:rsidRDefault="00CA0AC9" w:rsidP="00F22B69">
      <w:pPr>
        <w:rPr>
          <w:rFonts w:eastAsia="바탕" w:hint="eastAsia"/>
          <w:lang w:eastAsia="ko-KR"/>
        </w:rPr>
      </w:pPr>
      <w:r>
        <w:rPr>
          <w:rFonts w:eastAsia="SimSun" w:hint="eastAsia"/>
          <w:lang w:eastAsia="zh-CN"/>
        </w:rPr>
        <w:t xml:space="preserve">The </w:t>
      </w:r>
      <w:r w:rsidRPr="00AD199F">
        <w:t>3GPP-MS-TimeZone</w:t>
      </w:r>
      <w:r>
        <w:rPr>
          <w:rFonts w:eastAsia="SimSun" w:hint="eastAsia"/>
          <w:lang w:eastAsia="zh-CN"/>
        </w:rPr>
        <w:t xml:space="preserve"> AVP, if available, may be used </w:t>
      </w:r>
      <w:r w:rsidR="007A479B">
        <w:rPr>
          <w:rFonts w:eastAsia="SimSun" w:hint="eastAsia"/>
          <w:lang w:eastAsia="zh-CN"/>
        </w:rPr>
        <w:t xml:space="preserve">by </w:t>
      </w:r>
      <w:r>
        <w:rPr>
          <w:rFonts w:eastAsia="SimSun" w:hint="eastAsia"/>
          <w:lang w:eastAsia="zh-CN"/>
        </w:rPr>
        <w:t>the PCRF to</w:t>
      </w:r>
      <w:r w:rsidRPr="00481708">
        <w:rPr>
          <w:rFonts w:eastAsia="SimSun" w:hint="eastAsia"/>
          <w:lang w:eastAsia="zh-CN"/>
        </w:rPr>
        <w:t xml:space="preserve"> </w:t>
      </w:r>
      <w:r>
        <w:rPr>
          <w:rFonts w:eastAsia="SimSun" w:hint="eastAsia"/>
          <w:lang w:eastAsia="zh-CN"/>
        </w:rPr>
        <w:t xml:space="preserve">derive the </w:t>
      </w:r>
      <w:r>
        <w:t xml:space="preserve">Rule-Activation-Time </w:t>
      </w:r>
      <w:r>
        <w:rPr>
          <w:rFonts w:eastAsia="SimSun" w:hint="eastAsia"/>
          <w:lang w:eastAsia="zh-CN"/>
        </w:rPr>
        <w:t>and</w:t>
      </w:r>
      <w:r>
        <w:t xml:space="preserve"> Rule-Deactivation-Time</w:t>
      </w:r>
      <w:r>
        <w:rPr>
          <w:rFonts w:eastAsia="SimSun" w:hint="eastAsia"/>
          <w:lang w:eastAsia="zh-CN"/>
        </w:rPr>
        <w:t>.</w:t>
      </w:r>
    </w:p>
    <w:p w14:paraId="4E2315E7" w14:textId="77777777" w:rsidR="00AB5D2B" w:rsidRDefault="00AB5D2B" w:rsidP="00AB5D2B">
      <w:r>
        <w:rPr>
          <w:rFonts w:eastAsia="SimSun" w:hint="eastAsia"/>
          <w:lang w:eastAsia="zh-CN"/>
        </w:rPr>
        <w:t xml:space="preserve">If the </w:t>
      </w:r>
      <w:r>
        <w:t>PCC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PCEF shall report the failure to the PCRF by including the Charging-Rule-Report AVP with the </w:t>
      </w:r>
      <w:r w:rsidRPr="006164A8">
        <w:t>Rule-Failure-Code</w:t>
      </w:r>
      <w:r>
        <w:rPr>
          <w:rFonts w:eastAsia="SimSun" w:hint="eastAsia"/>
          <w:lang w:eastAsia="zh-CN"/>
        </w:rPr>
        <w:t xml:space="preserve"> set the value </w:t>
      </w:r>
      <w:r w:rsidRPr="007A4A40">
        <w:rPr>
          <w:lang w:eastAsia="en-GB"/>
        </w:rPr>
        <w:t>"</w:t>
      </w:r>
      <w:r>
        <w:rPr>
          <w:rFonts w:eastAsia="SimSun" w:hint="eastAsia"/>
          <w:lang w:eastAsia="zh-CN"/>
        </w:rPr>
        <w:t>NO_BEARER_BOUND</w:t>
      </w:r>
      <w:r>
        <w:t xml:space="preserve"> </w:t>
      </w:r>
      <w:r w:rsidR="003F3AFC">
        <w:t>(15)</w:t>
      </w:r>
      <w:r w:rsidRPr="007A4A40">
        <w:rPr>
          <w:lang w:eastAsia="en-GB"/>
        </w:rPr>
        <w:t>"</w:t>
      </w:r>
      <w:r>
        <w:rPr>
          <w:rFonts w:eastAsia="SimSun" w:hint="eastAsia"/>
          <w:lang w:eastAsia="zh-CN"/>
        </w:rPr>
        <w:t xml:space="preserve"> for the affected PCC rule(s) identified by the Charing-Rule-Name AVP in either a CCR or an RAA command</w:t>
      </w:r>
      <w:r>
        <w:t>.</w:t>
      </w:r>
    </w:p>
    <w:p w14:paraId="330C0D12" w14:textId="77777777" w:rsidR="00AB5D2B" w:rsidRDefault="00AB5D2B" w:rsidP="00AB5D2B">
      <w:pPr>
        <w:pStyle w:val="NO"/>
      </w:pPr>
      <w:r>
        <w:t>NOTE</w:t>
      </w:r>
      <w:r>
        <w:rPr>
          <w:rFonts w:eastAsia="SimSun" w:hint="eastAsia"/>
          <w:lang w:eastAsia="zh-CN"/>
        </w:rPr>
        <w:t xml:space="preserve"> 1</w:t>
      </w:r>
      <w:r>
        <w:t>:</w:t>
      </w:r>
      <w:r>
        <w:tab/>
        <w:t>This limitation prevents dependencies on the signalling of changed traffic mapping information towards the UE.</w:t>
      </w:r>
    </w:p>
    <w:p w14:paraId="705E3052" w14:textId="77777777" w:rsidR="00AB5D2B" w:rsidRDefault="00AB5D2B" w:rsidP="00F22B69">
      <w:pPr>
        <w:rPr>
          <w:rFonts w:eastAsia="바탕" w:hint="eastAsia"/>
          <w:lang w:eastAsia="ko-KR"/>
        </w:rPr>
      </w:pPr>
      <w:r>
        <w:rPr>
          <w:rFonts w:eastAsia="SimSun" w:hint="eastAsia"/>
          <w:lang w:eastAsia="zh-CN"/>
        </w:rPr>
        <w:t xml:space="preserve">The </w:t>
      </w:r>
      <w:r>
        <w:t xml:space="preserve">PCC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6870B040" w14:textId="77777777" w:rsidR="00AD04B5" w:rsidRDefault="00AD04B5" w:rsidP="00AD04B5">
      <w:r>
        <w:t xml:space="preserve">The PCRF may modify a currently installed PCC rule, including setting, modifying or clearing its deferred activation and/or deactivation time. </w:t>
      </w:r>
      <w:r w:rsidRPr="009125EE">
        <w:t xml:space="preserve">When modifying a dynamic PCC rule with a </w:t>
      </w:r>
      <w:r>
        <w:t xml:space="preserve">prior and/or new </w:t>
      </w:r>
      <w:r w:rsidRPr="009125EE">
        <w:t>deferred activation and/or deactivation time, the PCRF shall pro</w:t>
      </w:r>
      <w:r>
        <w:t>vide all attributes of that rule in the Charging-Rule-Definition AVP, including attributes that have not changed</w:t>
      </w:r>
      <w:r w:rsidRPr="009125EE">
        <w:t>.</w:t>
      </w:r>
    </w:p>
    <w:p w14:paraId="462667D5" w14:textId="77777777" w:rsidR="00AD04B5" w:rsidRPr="00AD04B5" w:rsidRDefault="00AD04B5" w:rsidP="00AD04B5">
      <w:pPr>
        <w:pStyle w:val="NO"/>
        <w:rPr>
          <w:rFonts w:eastAsia="바탕" w:hint="eastAsia"/>
          <w:lang w:eastAsia="ko-KR"/>
        </w:rPr>
      </w:pPr>
      <w:r>
        <w:t>NOTE </w:t>
      </w:r>
      <w:r w:rsidR="007922E4">
        <w:rPr>
          <w:rFonts w:eastAsia="바탕" w:hint="eastAsia"/>
          <w:lang w:eastAsia="ko-KR"/>
        </w:rPr>
        <w:t>2</w:t>
      </w:r>
      <w:r>
        <w:t>:</w:t>
      </w:r>
      <w:r>
        <w:tab/>
        <w:t>In this case, t</w:t>
      </w:r>
      <w:r w:rsidRPr="00AE2FA0">
        <w:t>he PCRF omission of an attribute that has a prior value</w:t>
      </w:r>
      <w:r>
        <w:t xml:space="preserve"> </w:t>
      </w:r>
      <w:r w:rsidRPr="00AE2FA0">
        <w:t xml:space="preserve">will erase that attribute from the </w:t>
      </w:r>
      <w:r>
        <w:rPr>
          <w:rFonts w:eastAsia="SimSun" w:hint="eastAsia"/>
          <w:lang w:eastAsia="zh-CN"/>
        </w:rPr>
        <w:t xml:space="preserve">PCC </w:t>
      </w:r>
      <w:r w:rsidRPr="00AE2FA0">
        <w:t>rule.</w:t>
      </w:r>
    </w:p>
    <w:p w14:paraId="4A6A3563" w14:textId="77777777" w:rsidR="004F08D8" w:rsidRPr="00E236CE" w:rsidRDefault="004F08D8" w:rsidP="00E236CE">
      <w:pPr>
        <w:pStyle w:val="Heading3"/>
      </w:pPr>
      <w:bookmarkStart w:id="57" w:name="_Toc343033456"/>
      <w:r w:rsidRPr="00E236CE">
        <w:t>4.5.</w:t>
      </w:r>
      <w:r w:rsidR="006C1749" w:rsidRPr="00E236CE">
        <w:rPr>
          <w:rFonts w:eastAsia="바탕" w:hint="eastAsia"/>
        </w:rPr>
        <w:t>14</w:t>
      </w:r>
      <w:r w:rsidR="007B0511">
        <w:tab/>
      </w:r>
      <w:r w:rsidRPr="00E236CE">
        <w:t>Trace activation/deactivation</w:t>
      </w:r>
      <w:bookmarkEnd w:id="57"/>
      <w:r w:rsidRPr="00E236CE">
        <w:t xml:space="preserve"> </w:t>
      </w:r>
    </w:p>
    <w:p w14:paraId="678EFD17" w14:textId="77777777" w:rsidR="004F08D8" w:rsidRPr="004F08D8" w:rsidRDefault="004F08D8" w:rsidP="004F08D8">
      <w:pPr>
        <w:rPr>
          <w:rFonts w:eastAsia="바탕" w:hint="eastAsia"/>
          <w:noProof/>
          <w:lang w:eastAsia="ko-KR"/>
        </w:rPr>
      </w:pPr>
      <w:r>
        <w:t>Trace activation/deactivation at the P-GW takes place via the PCRF and is 3GPP-EPS access specific. See Annex B for further information.</w:t>
      </w:r>
    </w:p>
    <w:p w14:paraId="73904B4C" w14:textId="77777777" w:rsidR="00181B9C" w:rsidRDefault="00181B9C" w:rsidP="00181B9C">
      <w:pPr>
        <w:pStyle w:val="Heading1"/>
        <w:rPr>
          <w:lang w:eastAsia="ja-JP"/>
        </w:rPr>
      </w:pPr>
      <w:bookmarkStart w:id="58" w:name="_Toc343033457"/>
      <w:r w:rsidRPr="0078747E">
        <w:t>4</w:t>
      </w:r>
      <w:r>
        <w:t>a</w:t>
      </w:r>
      <w:r w:rsidRPr="0078747E">
        <w:tab/>
        <w:t>Gx</w:t>
      </w:r>
      <w:r>
        <w:t>x</w:t>
      </w:r>
      <w:r w:rsidRPr="0078747E">
        <w:rPr>
          <w:rFonts w:hint="eastAsia"/>
          <w:lang w:eastAsia="ja-JP"/>
        </w:rPr>
        <w:t xml:space="preserve"> reference point</w:t>
      </w:r>
      <w:r>
        <w:rPr>
          <w:lang w:eastAsia="ja-JP"/>
        </w:rPr>
        <w:t>s</w:t>
      </w:r>
      <w:bookmarkEnd w:id="58"/>
    </w:p>
    <w:p w14:paraId="01A58AB0" w14:textId="77777777" w:rsidR="00181B9C" w:rsidRPr="0078747E" w:rsidRDefault="00181B9C" w:rsidP="00181B9C">
      <w:pPr>
        <w:pStyle w:val="Heading2"/>
        <w:rPr>
          <w:lang w:eastAsia="ja-JP"/>
        </w:rPr>
      </w:pPr>
      <w:bookmarkStart w:id="59" w:name="_Toc343033458"/>
      <w:r>
        <w:rPr>
          <w:lang w:eastAsia="ja-JP"/>
        </w:rPr>
        <w:t>4a.1</w:t>
      </w:r>
      <w:r>
        <w:rPr>
          <w:lang w:eastAsia="ja-JP"/>
        </w:rPr>
        <w:tab/>
      </w:r>
      <w:r w:rsidRPr="0078747E">
        <w:rPr>
          <w:rFonts w:hint="eastAsia"/>
          <w:lang w:eastAsia="ja-JP"/>
        </w:rPr>
        <w:t>Overview</w:t>
      </w:r>
      <w:bookmarkEnd w:id="59"/>
    </w:p>
    <w:p w14:paraId="46C640F4" w14:textId="77777777" w:rsidR="00181B9C" w:rsidRDefault="00181B9C" w:rsidP="00181B9C">
      <w:r w:rsidRPr="0078747E">
        <w:t>The Gx</w:t>
      </w:r>
      <w:r>
        <w:t>x</w:t>
      </w:r>
      <w:r w:rsidRPr="0078747E">
        <w:t xml:space="preserve"> reference point is located between the Policy and Charging Rules Function (</w:t>
      </w:r>
      <w:r w:rsidRPr="00A22E7F">
        <w:t>PCRF</w:t>
      </w:r>
      <w:r w:rsidRPr="0078747E">
        <w:t xml:space="preserve">) and the </w:t>
      </w:r>
      <w:r>
        <w:t>Bearer Binding and Event Reporting</w:t>
      </w:r>
      <w:r w:rsidRPr="0078747E">
        <w:t xml:space="preserve"> Function (</w:t>
      </w:r>
      <w:r>
        <w:t>BB</w:t>
      </w:r>
      <w:r w:rsidRPr="00A22E7F">
        <w:t>E</w:t>
      </w:r>
      <w:r>
        <w:t>R</w:t>
      </w:r>
      <w:r w:rsidRPr="00A22E7F">
        <w:t>F</w:t>
      </w:r>
      <w:r w:rsidRPr="0078747E">
        <w:t xml:space="preserve">). </w:t>
      </w:r>
      <w:r>
        <w:t xml:space="preserve">Gxc applies when the BBERF is located in the S-GW and Gxa applies when the BBERF is located in a trusted non-3GPP access. </w:t>
      </w:r>
      <w:r w:rsidRPr="0078747E">
        <w:t>The G</w:t>
      </w:r>
      <w:r>
        <w:t>x</w:t>
      </w:r>
      <w:r w:rsidRPr="0078747E">
        <w:t>x reference point is used for</w:t>
      </w:r>
      <w:r>
        <w:t>:</w:t>
      </w:r>
    </w:p>
    <w:p w14:paraId="3EB6A144" w14:textId="77777777" w:rsidR="00181B9C" w:rsidRDefault="007B0511" w:rsidP="007B0511">
      <w:pPr>
        <w:pStyle w:val="B1"/>
      </w:pPr>
      <w:r>
        <w:rPr>
          <w:rFonts w:eastAsia="바탕" w:hint="eastAsia"/>
          <w:lang w:eastAsia="ko-KR"/>
        </w:rPr>
        <w:lastRenderedPageBreak/>
        <w:t>-</w:t>
      </w:r>
      <w:r>
        <w:rPr>
          <w:rFonts w:eastAsia="바탕"/>
          <w:lang w:eastAsia="ko-KR"/>
        </w:rPr>
        <w:tab/>
      </w:r>
      <w:r w:rsidR="00181B9C">
        <w:t>P</w:t>
      </w:r>
      <w:r w:rsidR="00181B9C" w:rsidRPr="0078747E">
        <w:t>rovisioning</w:t>
      </w:r>
      <w:r w:rsidR="00181B9C">
        <w:t>, update</w:t>
      </w:r>
      <w:r w:rsidR="00181B9C" w:rsidRPr="0078747E">
        <w:t xml:space="preserve"> and removal of </w:t>
      </w:r>
      <w:r w:rsidR="00181B9C">
        <w:t>QoS</w:t>
      </w:r>
      <w:r w:rsidR="00181B9C" w:rsidRPr="0078747E">
        <w:t xml:space="preserve"> rules from the </w:t>
      </w:r>
      <w:r w:rsidR="00181B9C" w:rsidRPr="00A22E7F">
        <w:t>PCRF</w:t>
      </w:r>
      <w:r w:rsidR="00181B9C" w:rsidRPr="0078747E">
        <w:t xml:space="preserve"> to the </w:t>
      </w:r>
      <w:r w:rsidR="00181B9C">
        <w:t>BB</w:t>
      </w:r>
      <w:r w:rsidR="00181B9C" w:rsidRPr="00A22E7F">
        <w:t>E</w:t>
      </w:r>
      <w:r w:rsidR="00181B9C">
        <w:t>R</w:t>
      </w:r>
      <w:r w:rsidR="00181B9C" w:rsidRPr="00A22E7F">
        <w:t>F</w:t>
      </w:r>
    </w:p>
    <w:p w14:paraId="7F557DB9" w14:textId="77777777" w:rsidR="00181B9C" w:rsidRDefault="007B0511" w:rsidP="007B0511">
      <w:pPr>
        <w:pStyle w:val="B1"/>
      </w:pPr>
      <w:r>
        <w:rPr>
          <w:rFonts w:eastAsia="바탕" w:hint="eastAsia"/>
          <w:lang w:eastAsia="ko-KR"/>
        </w:rPr>
        <w:t>-</w:t>
      </w:r>
      <w:r>
        <w:rPr>
          <w:rFonts w:eastAsia="바탕"/>
          <w:lang w:eastAsia="ko-KR"/>
        </w:rPr>
        <w:tab/>
      </w:r>
      <w:r w:rsidR="00181B9C">
        <w:t>T</w:t>
      </w:r>
      <w:r w:rsidR="00181B9C" w:rsidRPr="0078747E">
        <w:t xml:space="preserve">ransmission of traffic plane events from the </w:t>
      </w:r>
      <w:r w:rsidR="00181B9C">
        <w:t>BBER</w:t>
      </w:r>
      <w:r w:rsidR="00181B9C" w:rsidRPr="00A22E7F">
        <w:t>F</w:t>
      </w:r>
      <w:r w:rsidR="00181B9C" w:rsidRPr="0078747E">
        <w:t xml:space="preserve"> to the </w:t>
      </w:r>
      <w:r w:rsidR="00181B9C" w:rsidRPr="00A22E7F">
        <w:t>PCRF</w:t>
      </w:r>
      <w:r w:rsidR="00181B9C" w:rsidRPr="0078747E">
        <w:t>.</w:t>
      </w:r>
    </w:p>
    <w:p w14:paraId="0DC5221D" w14:textId="77777777" w:rsidR="00181B9C" w:rsidRPr="0078747E" w:rsidRDefault="00181B9C" w:rsidP="00181B9C">
      <w:r w:rsidRPr="0078747E">
        <w:t>The stage 2 level requirements for the G</w:t>
      </w:r>
      <w:r>
        <w:t>x</w:t>
      </w:r>
      <w:r w:rsidRPr="0078747E">
        <w:t>x reference point are defined in 3GPP TS 23.203 [</w:t>
      </w:r>
      <w:r>
        <w:rPr>
          <w:rFonts w:eastAsia="바탕" w:hint="eastAsia"/>
          <w:lang w:eastAsia="ko-KR"/>
        </w:rPr>
        <w:t>7</w:t>
      </w:r>
      <w:r w:rsidRPr="0078747E">
        <w:t>]</w:t>
      </w:r>
      <w:r w:rsidR="00C83103">
        <w:t xml:space="preserve"> and 3GPP TS 23.402 [</w:t>
      </w:r>
      <w:r w:rsidR="00C83103">
        <w:rPr>
          <w:rFonts w:eastAsia="바탕" w:hint="eastAsia"/>
          <w:lang w:eastAsia="ko-KR"/>
        </w:rPr>
        <w:t>23</w:t>
      </w:r>
      <w:r w:rsidR="00C83103">
        <w:t>]</w:t>
      </w:r>
      <w:r w:rsidRPr="0078747E">
        <w:t>.</w:t>
      </w:r>
    </w:p>
    <w:p w14:paraId="5EBA6868" w14:textId="77777777" w:rsidR="004B12B8" w:rsidRDefault="00181B9C" w:rsidP="004B12B8">
      <w:r>
        <w:t xml:space="preserve">Signalling flows related to Rx, </w:t>
      </w:r>
      <w:r w:rsidRPr="0078747E">
        <w:t>Gx</w:t>
      </w:r>
      <w:r>
        <w:t xml:space="preserve"> and Gxx</w:t>
      </w:r>
      <w:r w:rsidRPr="0078747E">
        <w:t xml:space="preserve"> interfaces are specified in 3GPP TS 29.213 [</w:t>
      </w:r>
      <w:r>
        <w:rPr>
          <w:rFonts w:eastAsia="바탕" w:hint="eastAsia"/>
          <w:lang w:eastAsia="ko-KR"/>
        </w:rPr>
        <w:t>8</w:t>
      </w:r>
      <w:r w:rsidRPr="0078747E">
        <w:t>].</w:t>
      </w:r>
    </w:p>
    <w:p w14:paraId="30444EA0" w14:textId="77777777" w:rsidR="00181B9C" w:rsidRPr="0078747E" w:rsidRDefault="004B12B8" w:rsidP="004B12B8">
      <w:r>
        <w:t>Gxx reference point does not apply for 3GPP-GPRS Access Type.</w:t>
      </w:r>
    </w:p>
    <w:p w14:paraId="478918BB" w14:textId="77777777" w:rsidR="00181B9C" w:rsidRDefault="00181B9C" w:rsidP="00181B9C">
      <w:pPr>
        <w:pStyle w:val="Heading2"/>
        <w:rPr>
          <w:rFonts w:eastAsia="바탕" w:hint="eastAsia"/>
          <w:lang w:eastAsia="ko-KR"/>
        </w:rPr>
      </w:pPr>
      <w:bookmarkStart w:id="60" w:name="_Toc343033459"/>
      <w:r>
        <w:rPr>
          <w:lang w:eastAsia="ja-JP"/>
        </w:rPr>
        <w:t>4a.2</w:t>
      </w:r>
      <w:r>
        <w:rPr>
          <w:lang w:eastAsia="ja-JP"/>
        </w:rPr>
        <w:tab/>
      </w:r>
      <w:r w:rsidRPr="0078747E">
        <w:rPr>
          <w:lang w:eastAsia="ja-JP"/>
        </w:rPr>
        <w:t>Gx</w:t>
      </w:r>
      <w:r>
        <w:rPr>
          <w:lang w:eastAsia="ja-JP"/>
        </w:rPr>
        <w:t>x</w:t>
      </w:r>
      <w:r w:rsidRPr="0078747E">
        <w:rPr>
          <w:lang w:eastAsia="ja-JP"/>
        </w:rPr>
        <w:t xml:space="preserve"> Reference model</w:t>
      </w:r>
      <w:bookmarkEnd w:id="60"/>
    </w:p>
    <w:p w14:paraId="71869825" w14:textId="77777777" w:rsidR="003A6A10" w:rsidRPr="008331C1" w:rsidRDefault="003A6A10" w:rsidP="003A6A10">
      <w:pPr>
        <w:rPr>
          <w:lang w:eastAsia="ja-JP"/>
        </w:rPr>
      </w:pPr>
      <w:r>
        <w:rPr>
          <w:lang w:eastAsia="ja-JP"/>
        </w:rPr>
        <w:t xml:space="preserve">The Gxx reference point is defined between the PCRF and the BBERF. The BBERF is located in the AN-Gateway. The AN-Gateway is the S-GW when </w:t>
      </w:r>
      <w:r>
        <w:t xml:space="preserve">Gxc applies and it is the trusted non-3GPP access gateway when Gxa applies. </w:t>
      </w:r>
      <w:r>
        <w:rPr>
          <w:lang w:eastAsia="ja-JP"/>
        </w:rPr>
        <w:t>The relationships between the different functional entities involved are depicted in figure 4a.2.1</w:t>
      </w:r>
    </w:p>
    <w:p w14:paraId="5387B7F4" w14:textId="77777777" w:rsidR="00DC5157" w:rsidRDefault="00DC5157" w:rsidP="00DC5157">
      <w:pPr>
        <w:pStyle w:val="TH"/>
        <w:rPr>
          <w:rFonts w:eastAsia="SimSun" w:hint="eastAsia"/>
          <w:lang w:eastAsia="zh-CN"/>
        </w:rPr>
      </w:pPr>
    </w:p>
    <w:bookmarkStart w:id="61" w:name="_MON_1373783558"/>
    <w:bookmarkEnd w:id="61"/>
    <w:p w14:paraId="18A8F6DE" w14:textId="77777777" w:rsidR="003A6A10" w:rsidRPr="008331C1" w:rsidDel="00FF6F8A" w:rsidRDefault="00DC5157" w:rsidP="00DC5157">
      <w:pPr>
        <w:pStyle w:val="TH"/>
        <w:rPr>
          <w:lang w:eastAsia="ja-JP"/>
        </w:rPr>
      </w:pPr>
      <w:r>
        <w:rPr>
          <w:lang w:eastAsia="ja-JP"/>
        </w:rPr>
        <w:object w:dxaOrig="8820" w:dyaOrig="7589" w14:anchorId="2F9376DA">
          <v:shape id="_x0000_i1026" type="#_x0000_t75" style="width:441pt;height:379pt" o:ole="">
            <v:imagedata r:id="rId12" o:title=""/>
          </v:shape>
          <o:OLEObject Type="Embed" ProgID="Word.Picture.8" ShapeID="_x0000_i1026" DrawAspect="Content" ObjectID="_1536990149" r:id="rId13"/>
        </w:object>
      </w:r>
    </w:p>
    <w:p w14:paraId="2513535B" w14:textId="77777777" w:rsidR="003A6A10" w:rsidRPr="0078747E" w:rsidRDefault="003A6A10" w:rsidP="003A6A10">
      <w:pPr>
        <w:pStyle w:val="TF"/>
        <w:rPr>
          <w:lang w:eastAsia="ja-JP"/>
        </w:rPr>
      </w:pPr>
      <w:r w:rsidRPr="0078747E">
        <w:t>Figure 4</w:t>
      </w:r>
      <w:r>
        <w:t>a</w:t>
      </w:r>
      <w:r w:rsidRPr="0078747E">
        <w:t>.</w:t>
      </w:r>
      <w:r>
        <w:t>2.</w:t>
      </w:r>
      <w:r w:rsidRPr="0078747E">
        <w:t>1: Gx</w:t>
      </w:r>
      <w:r>
        <w:t>x</w:t>
      </w:r>
      <w:r w:rsidRPr="0078747E">
        <w:t xml:space="preserve"> reference point at the Policy and Charging Control (PCC) architecture</w:t>
      </w:r>
    </w:p>
    <w:p w14:paraId="71718014" w14:textId="77777777" w:rsidR="003A6A10" w:rsidRDefault="003A6A10" w:rsidP="00270D4B">
      <w:pPr>
        <w:pStyle w:val="NO"/>
        <w:rPr>
          <w:rFonts w:eastAsia="바탕" w:hint="eastAsia"/>
          <w:lang w:eastAsia="ko-KR"/>
        </w:rPr>
      </w:pPr>
      <w:r>
        <w:t>NOTE</w:t>
      </w:r>
      <w:r w:rsidR="00DC5157">
        <w:rPr>
          <w:rFonts w:eastAsia="바탕" w:hint="eastAsia"/>
          <w:lang w:eastAsia="ko-KR"/>
        </w:rPr>
        <w:t xml:space="preserve"> 1</w:t>
      </w:r>
      <w:r w:rsidRPr="001F6B78">
        <w:t>:</w:t>
      </w:r>
      <w:r>
        <w:tab/>
      </w:r>
      <w:r w:rsidRPr="001F6B78">
        <w:t>The details associated with the Sp reference point are not specified in this Release. The SPR’s relation to existing subscriber databases is not specified in this Release.</w:t>
      </w:r>
    </w:p>
    <w:p w14:paraId="2A4B7E0C" w14:textId="77777777" w:rsidR="00DC5157" w:rsidRDefault="00DC5157" w:rsidP="00DC5157">
      <w:pPr>
        <w:pStyle w:val="NO"/>
        <w:rPr>
          <w:rFonts w:eastAsia="SimSun" w:hint="eastAsia"/>
          <w:lang w:eastAsia="zh-CN"/>
        </w:rPr>
      </w:pPr>
      <w:r>
        <w:rPr>
          <w:rFonts w:eastAsia="SimSun" w:hint="eastAsia"/>
          <w:lang w:eastAsia="zh-CN"/>
        </w:rPr>
        <w:t>NOTE 2:</w:t>
      </w:r>
      <w:r>
        <w:rPr>
          <w:rFonts w:eastAsia="SimSun" w:hint="eastAsia"/>
          <w:lang w:eastAsia="zh-CN"/>
        </w:rPr>
        <w:tab/>
        <w:t>PCEF is located in the Gateway node implementing the IP access to the PDN. Refer to Annexes of 3GPP TS 23.203[7] for application to specific IP-CAN types.</w:t>
      </w:r>
    </w:p>
    <w:p w14:paraId="2D2F52B9" w14:textId="77777777" w:rsidR="00DC5157" w:rsidRPr="00DC5157" w:rsidRDefault="00DC5157" w:rsidP="00270D4B">
      <w:pPr>
        <w:pStyle w:val="NO"/>
        <w:rPr>
          <w:rFonts w:eastAsia="바탕" w:hint="eastAsia"/>
          <w:lang w:eastAsia="ko-KR"/>
        </w:rPr>
      </w:pPr>
      <w:r>
        <w:rPr>
          <w:rFonts w:eastAsia="SimSun" w:hint="eastAsia"/>
          <w:lang w:eastAsia="zh-CN"/>
        </w:rPr>
        <w:t>NOTE 3:</w:t>
      </w:r>
      <w:r>
        <w:rPr>
          <w:rFonts w:eastAsia="SimSun" w:hint="eastAsia"/>
          <w:lang w:eastAsia="zh-CN"/>
        </w:rPr>
        <w:tab/>
        <w:t>Refer to Annexes A.5 and H.2 of 3GPP TS 23.203[7] for application of AN-Gateways.</w:t>
      </w:r>
    </w:p>
    <w:p w14:paraId="0B855E2C" w14:textId="77777777" w:rsidR="00270D4B" w:rsidRDefault="00270D4B" w:rsidP="00270D4B">
      <w:pPr>
        <w:pStyle w:val="Heading2"/>
        <w:rPr>
          <w:lang w:eastAsia="ja-JP"/>
        </w:rPr>
      </w:pPr>
      <w:bookmarkStart w:id="62" w:name="_Toc343033460"/>
      <w:r>
        <w:rPr>
          <w:lang w:eastAsia="ja-JP"/>
        </w:rPr>
        <w:lastRenderedPageBreak/>
        <w:t>4a.3</w:t>
      </w:r>
      <w:r>
        <w:rPr>
          <w:lang w:eastAsia="ja-JP"/>
        </w:rPr>
        <w:tab/>
        <w:t>Quality of Service Control</w:t>
      </w:r>
      <w:r w:rsidRPr="0078747E">
        <w:rPr>
          <w:lang w:eastAsia="ja-JP"/>
        </w:rPr>
        <w:t xml:space="preserve"> Rules</w:t>
      </w:r>
      <w:bookmarkEnd w:id="62"/>
    </w:p>
    <w:p w14:paraId="167A8518" w14:textId="77777777" w:rsidR="00270D4B" w:rsidRPr="0078747E" w:rsidRDefault="00270D4B" w:rsidP="00270D4B">
      <w:pPr>
        <w:pStyle w:val="Heading3"/>
      </w:pPr>
      <w:bookmarkStart w:id="63" w:name="_Toc343033461"/>
      <w:r>
        <w:t>4a.3.1</w:t>
      </w:r>
      <w:r>
        <w:tab/>
        <w:t>Quality of Service Control</w:t>
      </w:r>
      <w:r w:rsidRPr="0078747E">
        <w:t xml:space="preserve"> Rule Definition</w:t>
      </w:r>
      <w:bookmarkEnd w:id="63"/>
    </w:p>
    <w:p w14:paraId="7550ABA7" w14:textId="77777777" w:rsidR="00270D4B" w:rsidRPr="0078747E" w:rsidRDefault="00270D4B" w:rsidP="00270D4B">
      <w:r w:rsidRPr="0078747E">
        <w:t xml:space="preserve">The purpose of </w:t>
      </w:r>
      <w:r>
        <w:t>the Quality of Service Control rule (QoS rule) for the BBERF is to:</w:t>
      </w:r>
    </w:p>
    <w:p w14:paraId="32D61FE1" w14:textId="77777777" w:rsidR="00270D4B" w:rsidRPr="0078747E" w:rsidRDefault="00270D4B" w:rsidP="00270D4B">
      <w:pPr>
        <w:pStyle w:val="B1"/>
      </w:pPr>
      <w:r>
        <w:t>-</w:t>
      </w:r>
      <w:r>
        <w:tab/>
      </w:r>
      <w:r w:rsidRPr="0078747E">
        <w:t>Detect a packet belonging to a service data flow.</w:t>
      </w:r>
    </w:p>
    <w:p w14:paraId="5B91B81A" w14:textId="77777777" w:rsidR="00270D4B" w:rsidRPr="00915352" w:rsidRDefault="00270D4B" w:rsidP="00915352">
      <w:pPr>
        <w:pStyle w:val="B2"/>
      </w:pPr>
      <w:r w:rsidRPr="00915352">
        <w:t>-</w:t>
      </w:r>
      <w:r w:rsidRPr="00915352">
        <w:tab/>
        <w:t>The service data flow filters within the QoS rule are used for the selection of downlink IP CAN bearers.</w:t>
      </w:r>
    </w:p>
    <w:p w14:paraId="0050B496" w14:textId="77777777" w:rsidR="00270D4B" w:rsidRPr="00915352" w:rsidRDefault="00270D4B" w:rsidP="00915352">
      <w:pPr>
        <w:pStyle w:val="B2"/>
      </w:pPr>
      <w:r w:rsidRPr="00915352">
        <w:t>-</w:t>
      </w:r>
      <w:r w:rsidRPr="00915352">
        <w:tab/>
        <w:t>The service data flow filters within the QoS rule are used for the enforcement that uplink IP flows are transported in the correct IP CAN bearer.</w:t>
      </w:r>
    </w:p>
    <w:p w14:paraId="332C8AA0" w14:textId="77777777" w:rsidR="00270D4B" w:rsidRDefault="00270D4B" w:rsidP="00270D4B">
      <w:pPr>
        <w:pStyle w:val="B1"/>
      </w:pPr>
      <w:r>
        <w:t>-</w:t>
      </w:r>
      <w:r>
        <w:tab/>
      </w:r>
      <w:r w:rsidRPr="0078747E">
        <w:t>Identify the service the service data flow contributes to.</w:t>
      </w:r>
    </w:p>
    <w:p w14:paraId="4ECEF571" w14:textId="77777777" w:rsidR="00CC4817" w:rsidRDefault="00D35348" w:rsidP="00CC4817">
      <w:r>
        <w:t>For an IP-CAN session,t</w:t>
      </w:r>
      <w:r w:rsidR="00270D4B">
        <w:t xml:space="preserve">he QoS rules are derived from the PCC rules. The </w:t>
      </w:r>
      <w:r>
        <w:t xml:space="preserve">QoS rule shall contain the </w:t>
      </w:r>
      <w:r w:rsidR="00270D4B">
        <w:t xml:space="preserve">same service data flow template, precedence and QoS information </w:t>
      </w:r>
      <w:r w:rsidR="00CC4817">
        <w:t>as the</w:t>
      </w:r>
      <w:r w:rsidR="00270D4B">
        <w:t xml:space="preserve"> corresponding PCC rule.</w:t>
      </w:r>
      <w:r w:rsidR="00CC4817" w:rsidRPr="00085472">
        <w:t xml:space="preserve"> </w:t>
      </w:r>
      <w:r w:rsidR="00CC4817">
        <w:t>For case 2a (as defined in [8]), the QoS rules that are derived from a PCC rule shall contain the applicable tunnelling header information.</w:t>
      </w:r>
    </w:p>
    <w:p w14:paraId="74AAC5B1" w14:textId="77777777" w:rsidR="00CC4817" w:rsidRDefault="00CC4817" w:rsidP="00CC4817">
      <w:pPr>
        <w:pStyle w:val="NO"/>
      </w:pPr>
      <w:r>
        <w:t>NOTE:</w:t>
      </w:r>
      <w:r>
        <w:tab/>
        <w:t xml:space="preserve">During the course of a BBERF relocation procedure, the QoS rules in the non-primary BBERF might not be consistent with the PCC rules in the PCEF. </w:t>
      </w:r>
    </w:p>
    <w:p w14:paraId="566F08BE" w14:textId="77777777" w:rsidR="00270D4B" w:rsidRDefault="00CC4817" w:rsidP="00270D4B">
      <w:r>
        <w:t>For case 2a (as defined in [8]) there can be also QoS rules that do not apply to the IP-CAN session and that are local to the access system, thus not having any corresponding PCC rule. These QoS rules shall not have any associated tunnelling header information.</w:t>
      </w:r>
    </w:p>
    <w:p w14:paraId="7CAF3B29" w14:textId="77777777" w:rsidR="00CC4817" w:rsidRDefault="00270D4B" w:rsidP="00CC4817">
      <w:r w:rsidRPr="0078747E">
        <w:t xml:space="preserve">The </w:t>
      </w:r>
      <w:r>
        <w:t>BBER</w:t>
      </w:r>
      <w:r w:rsidRPr="00A22E7F">
        <w:t>F</w:t>
      </w:r>
      <w:r>
        <w:t xml:space="preserve"> shall select a QoS</w:t>
      </w:r>
      <w:r w:rsidRPr="0078747E">
        <w:t xml:space="preserve"> rule for each received packet by evaluating received packets against </w:t>
      </w:r>
      <w:r w:rsidR="00CC4817">
        <w:t>in this order:</w:t>
      </w:r>
    </w:p>
    <w:p w14:paraId="697D8170" w14:textId="77777777" w:rsidR="00CC4817" w:rsidRDefault="00CC4817" w:rsidP="00CC4817">
      <w:pPr>
        <w:pStyle w:val="B1"/>
        <w:rPr>
          <w:rFonts w:eastAsia="바탕" w:hint="eastAsia"/>
          <w:lang w:eastAsia="ko-KR"/>
        </w:rPr>
      </w:pPr>
      <w:r>
        <w:t>-</w:t>
      </w:r>
      <w:r>
        <w:tab/>
      </w:r>
      <w:r w:rsidRPr="00170C23">
        <w:t>if present, the tunnelling header information</w:t>
      </w:r>
    </w:p>
    <w:p w14:paraId="0EDB951C" w14:textId="77777777" w:rsidR="00CC4817" w:rsidRDefault="00CC4817" w:rsidP="00CC4817">
      <w:pPr>
        <w:pStyle w:val="B1"/>
        <w:rPr>
          <w:rFonts w:eastAsia="바탕" w:hint="eastAsia"/>
          <w:lang w:eastAsia="ko-KR"/>
        </w:rPr>
      </w:pPr>
      <w:r>
        <w:t>-</w:t>
      </w:r>
      <w:r>
        <w:tab/>
      </w:r>
      <w:r w:rsidRPr="00170C23">
        <w:t xml:space="preserve">the </w:t>
      </w:r>
      <w:r w:rsidR="00270D4B">
        <w:t>service data flow filters of QoS</w:t>
      </w:r>
      <w:r w:rsidR="00270D4B" w:rsidRPr="0078747E">
        <w:t xml:space="preserve"> rules</w:t>
      </w:r>
      <w:r>
        <w:t>,</w:t>
      </w:r>
      <w:r w:rsidRPr="00170C23">
        <w:t xml:space="preserve"> </w:t>
      </w:r>
      <w:r>
        <w:t>associated with the matching tunnelling header information,</w:t>
      </w:r>
      <w:r w:rsidR="00270D4B" w:rsidRPr="0078747E">
        <w:t xml:space="preserve"> in the</w:t>
      </w:r>
      <w:r>
        <w:t>ir</w:t>
      </w:r>
      <w:r w:rsidR="00270D4B" w:rsidRPr="0078747E">
        <w:t xml:space="preserve"> or</w:t>
      </w:r>
      <w:r w:rsidR="00270D4B">
        <w:t>der of the precedence</w:t>
      </w:r>
      <w:r w:rsidR="00270D4B" w:rsidRPr="0078747E">
        <w:t xml:space="preserve">. </w:t>
      </w:r>
    </w:p>
    <w:p w14:paraId="18F40A79" w14:textId="77777777" w:rsidR="00CC4817" w:rsidRPr="00CC4817" w:rsidRDefault="00CC4817" w:rsidP="00CC4817">
      <w:pPr>
        <w:pStyle w:val="B1"/>
        <w:rPr>
          <w:rFonts w:eastAsia="바탕" w:hint="eastAsia"/>
          <w:lang w:eastAsia="ko-KR"/>
        </w:rPr>
      </w:pPr>
      <w:r>
        <w:t>-</w:t>
      </w:r>
      <w:r>
        <w:tab/>
        <w:t>service data flows filters of QoS rules not associated with any tunnelling header info.</w:t>
      </w:r>
    </w:p>
    <w:p w14:paraId="65427961" w14:textId="77777777" w:rsidR="00270D4B" w:rsidRPr="0078747E" w:rsidRDefault="00270D4B" w:rsidP="00CC4817">
      <w:r w:rsidRPr="0078747E">
        <w:t xml:space="preserve">When a packet matches a service data flow filter, the packet matching process for that </w:t>
      </w:r>
      <w:r>
        <w:t>packet is completed, and the QoS</w:t>
      </w:r>
      <w:r w:rsidRPr="0078747E">
        <w:t xml:space="preserve"> rule for that filter shall be applied.</w:t>
      </w:r>
    </w:p>
    <w:p w14:paraId="42376BA2" w14:textId="77777777" w:rsidR="00270D4B" w:rsidRPr="0078747E" w:rsidRDefault="00270D4B" w:rsidP="00270D4B">
      <w:r>
        <w:t>A QoS</w:t>
      </w:r>
      <w:r w:rsidRPr="0078747E">
        <w:t xml:space="preserve"> rule consists of:</w:t>
      </w:r>
    </w:p>
    <w:p w14:paraId="6329072E" w14:textId="77777777" w:rsidR="00270D4B" w:rsidRPr="0078747E" w:rsidRDefault="00270D4B" w:rsidP="00270D4B">
      <w:pPr>
        <w:pStyle w:val="B1"/>
      </w:pPr>
      <w:r>
        <w:t>-</w:t>
      </w:r>
      <w:r>
        <w:tab/>
        <w:t>a rule name;</w:t>
      </w:r>
    </w:p>
    <w:p w14:paraId="38056E0A" w14:textId="77777777" w:rsidR="00270D4B" w:rsidRDefault="00270D4B" w:rsidP="00270D4B">
      <w:pPr>
        <w:pStyle w:val="B1"/>
      </w:pPr>
      <w:r>
        <w:t>-</w:t>
      </w:r>
      <w:r>
        <w:tab/>
        <w:t>service data flow filter(s);</w:t>
      </w:r>
    </w:p>
    <w:p w14:paraId="435B58EA" w14:textId="77777777" w:rsidR="00270D4B" w:rsidRPr="0078747E" w:rsidRDefault="00270D4B" w:rsidP="00270D4B">
      <w:pPr>
        <w:pStyle w:val="B1"/>
      </w:pPr>
      <w:r>
        <w:t>-</w:t>
      </w:r>
      <w:r>
        <w:tab/>
        <w:t>precedence;</w:t>
      </w:r>
    </w:p>
    <w:p w14:paraId="226ED656" w14:textId="77777777" w:rsidR="00270D4B" w:rsidRPr="0078747E" w:rsidRDefault="00270D4B" w:rsidP="00270D4B">
      <w:pPr>
        <w:pStyle w:val="B1"/>
      </w:pPr>
      <w:r>
        <w:t>-</w:t>
      </w:r>
      <w:r>
        <w:tab/>
        <w:t>QoS parameters;</w:t>
      </w:r>
    </w:p>
    <w:p w14:paraId="1121661B" w14:textId="77777777" w:rsidR="00270D4B" w:rsidRPr="0078747E" w:rsidRDefault="00270D4B" w:rsidP="00270D4B">
      <w:r w:rsidRPr="0078747E">
        <w:t xml:space="preserve">The rule name </w:t>
      </w:r>
      <w:r>
        <w:t>shall be used to reference a QoS</w:t>
      </w:r>
      <w:r w:rsidRPr="0078747E">
        <w:t xml:space="preserve"> rule in the communication</w:t>
      </w:r>
      <w:r>
        <w:t xml:space="preserve"> between the BBER</w:t>
      </w:r>
      <w:r w:rsidRPr="00A22E7F">
        <w:t>F</w:t>
      </w:r>
      <w:r>
        <w:t xml:space="preserve"> and the </w:t>
      </w:r>
      <w:r w:rsidRPr="00A22E7F">
        <w:t>PCRF</w:t>
      </w:r>
      <w:r>
        <w:t>.</w:t>
      </w:r>
    </w:p>
    <w:p w14:paraId="4956CA83" w14:textId="77777777" w:rsidR="00270D4B" w:rsidRPr="0078747E" w:rsidRDefault="00270D4B" w:rsidP="00270D4B">
      <w:r w:rsidRPr="0078747E">
        <w:t>The service flow filter(s) shall be used to select the traf</w:t>
      </w:r>
      <w:r>
        <w:t>fic for which the rule applies.</w:t>
      </w:r>
    </w:p>
    <w:p w14:paraId="21A3DFFB" w14:textId="77777777" w:rsidR="00270D4B" w:rsidRPr="0078747E" w:rsidRDefault="00270D4B" w:rsidP="00270D4B">
      <w:r w:rsidRPr="0078747E">
        <w:t>The QoS information includes the QoS class identifier (authorized QoS class for the service data flow)</w:t>
      </w:r>
      <w:r>
        <w:t>, the ARP</w:t>
      </w:r>
      <w:r w:rsidRPr="0078747E">
        <w:t xml:space="preserve"> and authorized bi</w:t>
      </w:r>
      <w:r>
        <w:t>trates for uplink and downlink.</w:t>
      </w:r>
    </w:p>
    <w:p w14:paraId="26D4523D" w14:textId="77777777" w:rsidR="00270D4B" w:rsidRDefault="00270D4B" w:rsidP="00270D4B">
      <w:r w:rsidRPr="0078747E">
        <w:t>For diff</w:t>
      </w:r>
      <w:r>
        <w:t>erent QoS</w:t>
      </w:r>
      <w:r w:rsidRPr="0078747E">
        <w:t xml:space="preserve"> rules with overlapping service data flow filter, the precedence of the rule determines which of these rules is applicable. </w:t>
      </w:r>
    </w:p>
    <w:p w14:paraId="3A63AE86" w14:textId="77777777" w:rsidR="00270D4B" w:rsidRPr="0078747E" w:rsidRDefault="00270D4B" w:rsidP="00270D4B">
      <w:pPr>
        <w:pStyle w:val="Heading3"/>
      </w:pPr>
      <w:bookmarkStart w:id="64" w:name="_Toc343033462"/>
      <w:r>
        <w:t>4a.3.2</w:t>
      </w:r>
      <w:r>
        <w:tab/>
        <w:t>Operations on QoS</w:t>
      </w:r>
      <w:r w:rsidRPr="0078747E">
        <w:t xml:space="preserve"> Rules</w:t>
      </w:r>
      <w:bookmarkEnd w:id="64"/>
    </w:p>
    <w:p w14:paraId="1D2B25A5" w14:textId="77777777" w:rsidR="00270D4B" w:rsidRDefault="00270D4B" w:rsidP="00270D4B">
      <w:r>
        <w:t>The following operations are available:</w:t>
      </w:r>
    </w:p>
    <w:p w14:paraId="1B4FF20D" w14:textId="77777777" w:rsidR="00270D4B" w:rsidRPr="00E236CE" w:rsidRDefault="00E236CE" w:rsidP="00E236CE">
      <w:pPr>
        <w:pStyle w:val="B1"/>
      </w:pPr>
      <w:r>
        <w:t>-</w:t>
      </w:r>
      <w:r>
        <w:tab/>
      </w:r>
      <w:r w:rsidR="00270D4B" w:rsidRPr="00E236CE">
        <w:t>Installation: to provision a QoS rule that has not been already provisioned.</w:t>
      </w:r>
    </w:p>
    <w:p w14:paraId="65059EA8" w14:textId="77777777" w:rsidR="00270D4B" w:rsidRPr="00E236CE" w:rsidRDefault="00E236CE" w:rsidP="00E236CE">
      <w:pPr>
        <w:pStyle w:val="B1"/>
      </w:pPr>
      <w:r>
        <w:t>-</w:t>
      </w:r>
      <w:r>
        <w:tab/>
      </w:r>
      <w:r w:rsidR="00270D4B" w:rsidRPr="00E236CE">
        <w:t>Modification: to modify a QoS rule already installed.</w:t>
      </w:r>
    </w:p>
    <w:p w14:paraId="23A48D3E" w14:textId="77777777" w:rsidR="00270D4B" w:rsidRPr="00E236CE" w:rsidRDefault="00EA319F" w:rsidP="00E236CE">
      <w:pPr>
        <w:pStyle w:val="B1"/>
      </w:pPr>
      <w:r>
        <w:lastRenderedPageBreak/>
        <w:t>-</w:t>
      </w:r>
      <w:r>
        <w:tab/>
      </w:r>
      <w:r w:rsidR="00270D4B" w:rsidRPr="00E236CE">
        <w:t>Removal: to remove a QoS rule already installed.</w:t>
      </w:r>
    </w:p>
    <w:p w14:paraId="7ACB40D0" w14:textId="77777777" w:rsidR="00270D4B" w:rsidRPr="00270D4B" w:rsidRDefault="00270D4B" w:rsidP="00270D4B">
      <w:pPr>
        <w:rPr>
          <w:rFonts w:eastAsia="바탕" w:hint="eastAsia"/>
          <w:lang w:eastAsia="ko-KR"/>
        </w:rPr>
      </w:pPr>
      <w:r>
        <w:rPr>
          <w:lang w:eastAsia="ja-JP"/>
        </w:rPr>
        <w:t>The procedures to perform these operations are further described in clause 4a.5.2.</w:t>
      </w:r>
    </w:p>
    <w:p w14:paraId="62825BBA" w14:textId="77777777" w:rsidR="00193C9F" w:rsidRPr="0078747E" w:rsidRDefault="00193C9F" w:rsidP="00193C9F">
      <w:pPr>
        <w:pStyle w:val="Heading2"/>
      </w:pPr>
      <w:bookmarkStart w:id="65" w:name="_Toc343033463"/>
      <w:r w:rsidRPr="0078747E">
        <w:rPr>
          <w:lang w:eastAsia="ja-JP"/>
        </w:rPr>
        <w:t>4</w:t>
      </w:r>
      <w:r>
        <w:rPr>
          <w:lang w:eastAsia="ja-JP"/>
        </w:rPr>
        <w:t>a</w:t>
      </w:r>
      <w:r w:rsidRPr="0078747E">
        <w:rPr>
          <w:lang w:eastAsia="ja-JP"/>
        </w:rPr>
        <w:t>.4</w:t>
      </w:r>
      <w:r w:rsidRPr="0078747E">
        <w:rPr>
          <w:lang w:eastAsia="ja-JP"/>
        </w:rPr>
        <w:tab/>
      </w:r>
      <w:r w:rsidRPr="0078747E">
        <w:t>Functional elements</w:t>
      </w:r>
      <w:bookmarkEnd w:id="65"/>
    </w:p>
    <w:p w14:paraId="3E05EBA0" w14:textId="77777777" w:rsidR="00B7431B" w:rsidRDefault="00B7431B" w:rsidP="00B7431B">
      <w:pPr>
        <w:pStyle w:val="Heading3"/>
        <w:rPr>
          <w:noProof/>
        </w:rPr>
      </w:pPr>
      <w:bookmarkStart w:id="66" w:name="_Toc343033464"/>
      <w:r w:rsidRPr="0078747E">
        <w:rPr>
          <w:lang w:eastAsia="ja-JP"/>
        </w:rPr>
        <w:t>4</w:t>
      </w:r>
      <w:r>
        <w:rPr>
          <w:lang w:eastAsia="ja-JP"/>
        </w:rPr>
        <w:t>a</w:t>
      </w:r>
      <w:r w:rsidRPr="0078747E">
        <w:rPr>
          <w:lang w:eastAsia="ja-JP"/>
        </w:rPr>
        <w:t>.4.1</w:t>
      </w:r>
      <w:r w:rsidRPr="0078747E">
        <w:rPr>
          <w:lang w:eastAsia="ja-JP"/>
        </w:rPr>
        <w:tab/>
      </w:r>
      <w:r w:rsidRPr="00A22E7F">
        <w:t>PCRF</w:t>
      </w:r>
      <w:bookmarkEnd w:id="66"/>
    </w:p>
    <w:p w14:paraId="042D390A" w14:textId="77777777" w:rsidR="00193C9F" w:rsidRDefault="00193C9F" w:rsidP="00193C9F">
      <w:r>
        <w:t>The PCRF has been already specified in clause 4.4.1. Particularities for the Gxx reference point are specified in this clause.</w:t>
      </w:r>
    </w:p>
    <w:p w14:paraId="55F1D4ED" w14:textId="77777777" w:rsidR="00193C9F" w:rsidRDefault="00193C9F" w:rsidP="00193C9F">
      <w:r>
        <w:t>The PCRF shall provision QoS Rules to the BBERF via the Gxx reference point.</w:t>
      </w:r>
    </w:p>
    <w:p w14:paraId="39826CF4" w14:textId="77777777" w:rsidR="00193C9F" w:rsidRDefault="00193C9F" w:rsidP="00193C9F">
      <w:r>
        <w:t xml:space="preserve">The PCRF shall provide QoS rules with identical service data flow templates as provided to the PCEF in the PCC rules. If the service data flow is tunnelled at the BBERF, the PCRF shall provide the BBERF with </w:t>
      </w:r>
      <w:r w:rsidRPr="00057F1D">
        <w:t>mobility protocol tunnelling header</w:t>
      </w:r>
      <w:r>
        <w:t xml:space="preserve"> information received from the PCEF to enable the service data flow detection in the mobility tunnel at the BBERF</w:t>
      </w:r>
    </w:p>
    <w:p w14:paraId="5B9A92D9" w14:textId="77777777" w:rsidR="00193C9F" w:rsidRPr="0078747E" w:rsidRDefault="00193C9F" w:rsidP="00193C9F">
      <w:pPr>
        <w:rPr>
          <w:lang w:eastAsia="ja-JP"/>
        </w:rPr>
      </w:pPr>
      <w:r w:rsidRPr="0078747E">
        <w:rPr>
          <w:lang w:eastAsia="ja-JP"/>
        </w:rPr>
        <w:t xml:space="preserve">The </w:t>
      </w:r>
      <w:r w:rsidRPr="00A22E7F">
        <w:rPr>
          <w:lang w:eastAsia="ja-JP"/>
        </w:rPr>
        <w:t>PCRF</w:t>
      </w:r>
      <w:r>
        <w:rPr>
          <w:lang w:eastAsia="ja-JP"/>
        </w:rPr>
        <w:t xml:space="preserve"> QoS</w:t>
      </w:r>
      <w:r w:rsidRPr="0078747E">
        <w:rPr>
          <w:lang w:eastAsia="ja-JP"/>
        </w:rPr>
        <w:t xml:space="preserve"> Rule decisions may be based on one or more of the following:</w:t>
      </w:r>
    </w:p>
    <w:p w14:paraId="5400703D" w14:textId="77777777" w:rsidR="00193C9F" w:rsidRPr="0078747E" w:rsidRDefault="00193C9F" w:rsidP="00193C9F">
      <w:pPr>
        <w:pStyle w:val="B1"/>
        <w:rPr>
          <w:lang w:eastAsia="ja-JP"/>
        </w:rPr>
      </w:pPr>
      <w:r>
        <w:rPr>
          <w:lang w:eastAsia="ja-JP"/>
        </w:rPr>
        <w:t>-</w:t>
      </w:r>
      <w:r>
        <w:rPr>
          <w:lang w:eastAsia="ja-JP"/>
        </w:rPr>
        <w:tab/>
      </w:r>
      <w:r w:rsidRPr="0078747E">
        <w:rPr>
          <w:lang w:eastAsia="ja-JP"/>
        </w:rPr>
        <w:t xml:space="preserve">Information obtained from the </w:t>
      </w:r>
      <w:r w:rsidRPr="00A22E7F">
        <w:rPr>
          <w:lang w:eastAsia="ja-JP"/>
        </w:rPr>
        <w:t>AF</w:t>
      </w:r>
      <w:r w:rsidRPr="0078747E">
        <w:rPr>
          <w:lang w:eastAsia="ja-JP"/>
        </w:rPr>
        <w:t xml:space="preserve"> via the Rx reference point, e.g. the session, media and subscriber related information</w:t>
      </w:r>
      <w:r>
        <w:rPr>
          <w:lang w:eastAsia="ja-JP"/>
        </w:rPr>
        <w:t>.</w:t>
      </w:r>
    </w:p>
    <w:p w14:paraId="2FDEB318" w14:textId="77777777" w:rsidR="00193C9F" w:rsidRPr="0078747E" w:rsidRDefault="00193C9F" w:rsidP="00193C9F">
      <w:pPr>
        <w:pStyle w:val="B1"/>
      </w:pPr>
      <w:r>
        <w:t>-</w:t>
      </w:r>
      <w:r>
        <w:tab/>
      </w:r>
      <w:r w:rsidRPr="0078747E">
        <w:t xml:space="preserve">Information obtained from the </w:t>
      </w:r>
      <w:r w:rsidRPr="00A22E7F">
        <w:t>PCEF</w:t>
      </w:r>
      <w:r w:rsidRPr="0078747E">
        <w:t xml:space="preserve"> via the Gx reference point, e.g. IP-CAN bearer attributes, request type and subscriber related information</w:t>
      </w:r>
      <w:r>
        <w:t>.</w:t>
      </w:r>
    </w:p>
    <w:p w14:paraId="0D897EE2" w14:textId="77777777" w:rsidR="00193C9F" w:rsidRDefault="00193C9F" w:rsidP="00193C9F">
      <w:pPr>
        <w:pStyle w:val="B1"/>
      </w:pPr>
      <w:r>
        <w:t>-</w:t>
      </w:r>
      <w:r>
        <w:tab/>
      </w:r>
      <w:r w:rsidRPr="0078747E">
        <w:t>Information obtained from the SPR via the Sp reference point, e.g. subsc</w:t>
      </w:r>
      <w:r>
        <w:t>riber and service related data.</w:t>
      </w:r>
    </w:p>
    <w:p w14:paraId="6ED54B70" w14:textId="77777777" w:rsidR="00193C9F" w:rsidRPr="001F393F" w:rsidRDefault="002F0AB9" w:rsidP="002F0AB9">
      <w:pPr>
        <w:pStyle w:val="B1"/>
        <w:rPr>
          <w:rFonts w:hint="eastAsia"/>
        </w:rPr>
      </w:pPr>
      <w:r w:rsidRPr="00FA33AF">
        <w:t>-</w:t>
      </w:r>
      <w:r w:rsidRPr="00FA33AF">
        <w:tab/>
        <w:t>Information obtained from the BBERF via the Gxx reference point.</w:t>
      </w:r>
    </w:p>
    <w:p w14:paraId="07BBEF64" w14:textId="77777777" w:rsidR="00193C9F" w:rsidRPr="00915352" w:rsidRDefault="00193C9F" w:rsidP="00915352">
      <w:r w:rsidRPr="0078747E">
        <w:t xml:space="preserve">The </w:t>
      </w:r>
      <w:r w:rsidRPr="00A22E7F">
        <w:t>PCRF</w:t>
      </w:r>
      <w:r w:rsidRPr="0078747E">
        <w:t xml:space="preserve"> shall inform the </w:t>
      </w:r>
      <w:r>
        <w:t>BB</w:t>
      </w:r>
      <w:r w:rsidRPr="00A22E7F">
        <w:t>E</w:t>
      </w:r>
      <w:r>
        <w:t>R</w:t>
      </w:r>
      <w:r w:rsidRPr="00A22E7F">
        <w:t>F</w:t>
      </w:r>
      <w:r>
        <w:t xml:space="preserve"> through the use of QoS</w:t>
      </w:r>
      <w:r w:rsidRPr="0078747E">
        <w:t xml:space="preserve"> rules on the treatment of each service data flow that is under PCC control, in accordance with the </w:t>
      </w:r>
      <w:r w:rsidRPr="00A22E7F">
        <w:t>PCRF</w:t>
      </w:r>
      <w:r w:rsidRPr="0078747E">
        <w:t xml:space="preserve"> policy decision(s). </w:t>
      </w:r>
    </w:p>
    <w:p w14:paraId="4FDB91CA" w14:textId="77777777" w:rsidR="00181B9C" w:rsidRDefault="00193C9F" w:rsidP="00915352">
      <w:pPr>
        <w:rPr>
          <w:rFonts w:eastAsia="바탕" w:hint="eastAsia"/>
          <w:lang w:eastAsia="ko-KR"/>
        </w:rPr>
      </w:pPr>
      <w:r w:rsidRPr="00915352">
        <w:t xml:space="preserve">Upon subscription to loss of AF signalling bearer notifications by the AF, the PCRF </w:t>
      </w:r>
      <w:r>
        <w:rPr>
          <w:rFonts w:eastAsia="SimSun"/>
          <w:lang w:eastAsia="zh-CN"/>
        </w:rPr>
        <w:t>shall request to BB</w:t>
      </w:r>
      <w:r w:rsidRPr="00134340">
        <w:rPr>
          <w:rFonts w:eastAsia="SimSun"/>
          <w:lang w:eastAsia="zh-CN"/>
        </w:rPr>
        <w:t>E</w:t>
      </w:r>
      <w:r>
        <w:rPr>
          <w:rFonts w:eastAsia="SimSun"/>
          <w:lang w:eastAsia="zh-CN"/>
        </w:rPr>
        <w:t>R</w:t>
      </w:r>
      <w:r w:rsidRPr="00134340">
        <w:rPr>
          <w:rFonts w:eastAsia="SimSun"/>
          <w:lang w:eastAsia="zh-CN"/>
        </w:rPr>
        <w:t>F to be notified of the loss of</w:t>
      </w:r>
      <w:r>
        <w:rPr>
          <w:rFonts w:eastAsia="SimSun"/>
          <w:lang w:eastAsia="zh-CN"/>
        </w:rPr>
        <w:t xml:space="preserve"> resources associated to the QoS</w:t>
      </w:r>
      <w:r w:rsidRPr="00134340">
        <w:rPr>
          <w:rFonts w:eastAsia="SimSun"/>
          <w:lang w:eastAsia="zh-CN"/>
        </w:rPr>
        <w:t xml:space="preserve"> Rules corresponding with AF Signalling IP Flows, if this has not been requested previously</w:t>
      </w:r>
      <w:r>
        <w:rPr>
          <w:rFonts w:eastAsia="SimSun"/>
          <w:lang w:eastAsia="zh-CN"/>
        </w:rPr>
        <w:t xml:space="preserve"> to the BBERF</w:t>
      </w:r>
      <w:r w:rsidRPr="00134340">
        <w:rPr>
          <w:lang w:eastAsia="zh-CN"/>
        </w:rPr>
        <w:t>.</w:t>
      </w:r>
      <w:r>
        <w:rPr>
          <w:lang w:eastAsia="zh-CN"/>
        </w:rPr>
        <w:t xml:space="preserve"> In this case, PCRF will not subscribe to this event in the PCEF.</w:t>
      </w:r>
    </w:p>
    <w:p w14:paraId="3574D0A5" w14:textId="77777777" w:rsidR="00AE4CF0" w:rsidRPr="00915352" w:rsidRDefault="00AE4CF0" w:rsidP="00915352">
      <w:pPr>
        <w:rPr>
          <w:rFonts w:eastAsia="바탕" w:hint="eastAsia"/>
        </w:rPr>
      </w:pPr>
      <w:r w:rsidRPr="00915352">
        <w:t>The PCRF shall, based on information reported from BBERF and PCEF, determine the Gx session(s) that shall be linked with a Gateway Control session.</w:t>
      </w:r>
    </w:p>
    <w:p w14:paraId="5D7510BF" w14:textId="77777777" w:rsidR="00345E54" w:rsidRPr="0078747E" w:rsidRDefault="00345E54" w:rsidP="00345E54">
      <w:pPr>
        <w:pStyle w:val="Heading3"/>
      </w:pPr>
      <w:bookmarkStart w:id="67" w:name="_Toc343033465"/>
      <w:r w:rsidRPr="0078747E">
        <w:rPr>
          <w:lang w:eastAsia="ja-JP"/>
        </w:rPr>
        <w:t>4</w:t>
      </w:r>
      <w:r>
        <w:rPr>
          <w:lang w:eastAsia="ja-JP"/>
        </w:rPr>
        <w:t>a</w:t>
      </w:r>
      <w:r w:rsidRPr="0078747E">
        <w:rPr>
          <w:lang w:eastAsia="ja-JP"/>
        </w:rPr>
        <w:t>.4.2</w:t>
      </w:r>
      <w:r w:rsidRPr="0078747E">
        <w:rPr>
          <w:lang w:eastAsia="ja-JP"/>
        </w:rPr>
        <w:tab/>
      </w:r>
      <w:r>
        <w:t>BBERF</w:t>
      </w:r>
      <w:bookmarkEnd w:id="67"/>
    </w:p>
    <w:p w14:paraId="6F10622D" w14:textId="77777777" w:rsidR="00345E54" w:rsidRDefault="00345E54" w:rsidP="00345E54">
      <w:r>
        <w:t>The BBERF (</w:t>
      </w:r>
      <w:r w:rsidR="00B7431B">
        <w:rPr>
          <w:rFonts w:eastAsia="바탕" w:hint="eastAsia"/>
          <w:lang w:eastAsia="ko-KR"/>
        </w:rPr>
        <w:t>B</w:t>
      </w:r>
      <w:r w:rsidR="00B7431B">
        <w:t xml:space="preserve">earer </w:t>
      </w:r>
      <w:r w:rsidR="00B7431B">
        <w:rPr>
          <w:rFonts w:eastAsia="바탕" w:hint="eastAsia"/>
          <w:lang w:eastAsia="ko-KR"/>
        </w:rPr>
        <w:t>B</w:t>
      </w:r>
      <w:r w:rsidR="00B7431B">
        <w:t xml:space="preserve">inding </w:t>
      </w:r>
      <w:r>
        <w:t xml:space="preserve">and </w:t>
      </w:r>
      <w:r w:rsidR="00B7431B">
        <w:rPr>
          <w:rFonts w:eastAsia="바탕" w:hint="eastAsia"/>
          <w:lang w:eastAsia="ko-KR"/>
        </w:rPr>
        <w:t>E</w:t>
      </w:r>
      <w:r w:rsidR="00B7431B">
        <w:t xml:space="preserve">vent </w:t>
      </w:r>
      <w:r w:rsidR="00B7431B">
        <w:rPr>
          <w:rFonts w:eastAsia="바탕" w:hint="eastAsia"/>
          <w:lang w:eastAsia="ko-KR"/>
        </w:rPr>
        <w:t>R</w:t>
      </w:r>
      <w:r w:rsidR="00B7431B">
        <w:t xml:space="preserve">eporting </w:t>
      </w:r>
      <w:r w:rsidR="00B7431B">
        <w:rPr>
          <w:rFonts w:eastAsia="바탕" w:hint="eastAsia"/>
          <w:lang w:eastAsia="ko-KR"/>
        </w:rPr>
        <w:t>F</w:t>
      </w:r>
      <w:r w:rsidR="00B7431B">
        <w:t>unction</w:t>
      </w:r>
      <w:r>
        <w:t>) is a functional element located in the S-GW when Gxc applies and in a trusted non-3GPP access when Gxa applies. It provides control over the user plane traffic handling and encompasses the following functionalities:</w:t>
      </w:r>
    </w:p>
    <w:p w14:paraId="62933CAD" w14:textId="77777777" w:rsidR="00345E54" w:rsidRDefault="007B0511" w:rsidP="007B0511">
      <w:pPr>
        <w:pStyle w:val="B1"/>
      </w:pPr>
      <w:r>
        <w:rPr>
          <w:rFonts w:eastAsia="바탕" w:hint="eastAsia"/>
          <w:lang w:eastAsia="ko-KR"/>
        </w:rPr>
        <w:t>-</w:t>
      </w:r>
      <w:r>
        <w:rPr>
          <w:rFonts w:eastAsia="바탕"/>
          <w:lang w:eastAsia="ko-KR"/>
        </w:rPr>
        <w:tab/>
      </w:r>
      <w:r w:rsidR="00345E54">
        <w:t xml:space="preserve">Bearer binding: </w:t>
      </w:r>
      <w:r w:rsidR="00345E54" w:rsidRPr="00325823">
        <w:t>For a service data flow that is under QoS control, the</w:t>
      </w:r>
      <w:r w:rsidR="00345E54">
        <w:t xml:space="preserve"> Bearer Binding Function (BBF) within</w:t>
      </w:r>
      <w:r w:rsidR="00345E54" w:rsidRPr="00325823">
        <w:t xml:space="preserve"> BBERF shall ensure that the service data flow is carried over the bearer with the appropriate QoS class.</w:t>
      </w:r>
      <w:r w:rsidR="005960CE">
        <w:rPr>
          <w:rFonts w:eastAsia="바탕" w:hint="eastAsia"/>
          <w:lang w:eastAsia="ko-KR"/>
        </w:rPr>
        <w:t xml:space="preserve"> </w:t>
      </w:r>
      <w:r w:rsidR="005960CE">
        <w:t>The ARP, GBR, MBR and QCI are used by the BBERF in the same way as in the PCEF for resource reservation.</w:t>
      </w:r>
    </w:p>
    <w:p w14:paraId="458B9B14" w14:textId="77777777" w:rsidR="00345E54" w:rsidRDefault="007B0511" w:rsidP="007B0511">
      <w:pPr>
        <w:pStyle w:val="B1"/>
      </w:pPr>
      <w:r>
        <w:rPr>
          <w:rFonts w:eastAsia="바탕" w:hint="eastAsia"/>
          <w:lang w:eastAsia="ko-KR"/>
        </w:rPr>
        <w:t>-</w:t>
      </w:r>
      <w:r>
        <w:rPr>
          <w:rFonts w:eastAsia="바탕"/>
          <w:lang w:eastAsia="ko-KR"/>
        </w:rPr>
        <w:tab/>
      </w:r>
      <w:r w:rsidR="00345E54">
        <w:t>Uplink bearer binding verification.</w:t>
      </w:r>
    </w:p>
    <w:p w14:paraId="17C92D21" w14:textId="77777777" w:rsidR="00345E54" w:rsidRDefault="007B0511" w:rsidP="007B0511">
      <w:pPr>
        <w:pStyle w:val="B1"/>
      </w:pPr>
      <w:r>
        <w:rPr>
          <w:rFonts w:eastAsia="바탕" w:hint="eastAsia"/>
          <w:lang w:eastAsia="ko-KR"/>
        </w:rPr>
        <w:t>-</w:t>
      </w:r>
      <w:r>
        <w:rPr>
          <w:rFonts w:eastAsia="바탕"/>
          <w:lang w:eastAsia="ko-KR"/>
        </w:rPr>
        <w:tab/>
      </w:r>
      <w:r w:rsidR="00345E54">
        <w:t xml:space="preserve">Event reporting: </w:t>
      </w:r>
      <w:r w:rsidR="00345E54" w:rsidRPr="00325823">
        <w:t>The BBERF shall report events to the PCRF based on the event triggers installed by the PCRF.</w:t>
      </w:r>
    </w:p>
    <w:p w14:paraId="1BD4FCD1" w14:textId="77777777" w:rsidR="00345E54" w:rsidRDefault="007B0511" w:rsidP="007B0511">
      <w:pPr>
        <w:pStyle w:val="B1"/>
      </w:pPr>
      <w:r>
        <w:rPr>
          <w:rFonts w:eastAsia="바탕" w:hint="eastAsia"/>
          <w:lang w:eastAsia="ko-KR"/>
        </w:rPr>
        <w:t>-</w:t>
      </w:r>
      <w:r>
        <w:rPr>
          <w:rFonts w:eastAsia="바탕"/>
          <w:lang w:eastAsia="ko-KR"/>
        </w:rPr>
        <w:tab/>
      </w:r>
      <w:r w:rsidR="00345E54">
        <w:t>Service data flow detection for tunnelled and untun</w:t>
      </w:r>
      <w:r w:rsidR="006D1133">
        <w:t>n</w:t>
      </w:r>
      <w:r w:rsidR="00345E54">
        <w:t xml:space="preserve">elled SDFs: </w:t>
      </w:r>
      <w:r w:rsidR="00345E54" w:rsidRPr="00325823">
        <w:t>The BBERF uses service data flow filters received from the PCRF for service data flow detection.</w:t>
      </w:r>
    </w:p>
    <w:p w14:paraId="54F3AFBF" w14:textId="77777777" w:rsidR="00C83103" w:rsidRDefault="007B0511" w:rsidP="007B0511">
      <w:pPr>
        <w:pStyle w:val="B1"/>
      </w:pPr>
      <w:r>
        <w:rPr>
          <w:rFonts w:eastAsia="바탕" w:hint="eastAsia"/>
          <w:lang w:eastAsia="ko-KR"/>
        </w:rPr>
        <w:t>-</w:t>
      </w:r>
      <w:r>
        <w:rPr>
          <w:rFonts w:eastAsia="바탕"/>
          <w:lang w:eastAsia="ko-KR"/>
        </w:rPr>
        <w:tab/>
      </w:r>
      <w:r w:rsidR="00C83103">
        <w:t xml:space="preserve">Service data flow detection for tunnelled SDFs: For the selection of the service data flow filters to apply the BBERF shall use a match with the </w:t>
      </w:r>
      <w:r w:rsidR="00C83103" w:rsidRPr="00C7745B">
        <w:t xml:space="preserve">tunnelling </w:t>
      </w:r>
      <w:r w:rsidR="00C83103">
        <w:t xml:space="preserve">associated tunnelling </w:t>
      </w:r>
      <w:r w:rsidR="00C83103" w:rsidRPr="00C7745B">
        <w:t xml:space="preserve">header </w:t>
      </w:r>
      <w:r w:rsidR="00C83103">
        <w:t xml:space="preserve">information </w:t>
      </w:r>
      <w:r w:rsidR="00C83103" w:rsidRPr="00325823">
        <w:t xml:space="preserve">received from the PCRF </w:t>
      </w:r>
      <w:r w:rsidR="00C83103">
        <w:t>as a prerequisite.</w:t>
      </w:r>
    </w:p>
    <w:p w14:paraId="23AA19B7" w14:textId="77777777" w:rsidR="00181B9C" w:rsidRPr="0078747E" w:rsidRDefault="00345E54" w:rsidP="00345E54">
      <w:r>
        <w:rPr>
          <w:lang w:eastAsia="zh-CN"/>
        </w:rPr>
        <w:t>If requested by the PCRF, the BBERF shall report to the PCRF</w:t>
      </w:r>
      <w:r w:rsidRPr="00FC2095">
        <w:t xml:space="preserve"> </w:t>
      </w:r>
      <w:r>
        <w:rPr>
          <w:lang w:eastAsia="zh-CN"/>
        </w:rPr>
        <w:t>when the status of the related service data flow changes.</w:t>
      </w:r>
    </w:p>
    <w:p w14:paraId="4FA94776" w14:textId="77777777" w:rsidR="00181B9C" w:rsidRPr="0078747E" w:rsidRDefault="00181B9C" w:rsidP="00181B9C">
      <w:pPr>
        <w:pStyle w:val="Heading2"/>
        <w:rPr>
          <w:lang w:eastAsia="ja-JP"/>
        </w:rPr>
      </w:pPr>
      <w:bookmarkStart w:id="68" w:name="_Toc343033466"/>
      <w:r w:rsidRPr="0078747E">
        <w:rPr>
          <w:lang w:eastAsia="ja-JP"/>
        </w:rPr>
        <w:lastRenderedPageBreak/>
        <w:t>4</w:t>
      </w:r>
      <w:r>
        <w:rPr>
          <w:lang w:eastAsia="ja-JP"/>
        </w:rPr>
        <w:t>a</w:t>
      </w:r>
      <w:r w:rsidRPr="0078747E">
        <w:rPr>
          <w:lang w:eastAsia="ja-JP"/>
        </w:rPr>
        <w:t>.5</w:t>
      </w:r>
      <w:r w:rsidRPr="0078747E">
        <w:rPr>
          <w:lang w:eastAsia="ja-JP"/>
        </w:rPr>
        <w:tab/>
        <w:t>PCC procedures</w:t>
      </w:r>
      <w:r w:rsidRPr="0078747E">
        <w:t xml:space="preserve"> over Gx</w:t>
      </w:r>
      <w:r>
        <w:t>x</w:t>
      </w:r>
      <w:r w:rsidRPr="0078747E">
        <w:t xml:space="preserve"> reference point</w:t>
      </w:r>
      <w:r>
        <w:t>s</w:t>
      </w:r>
      <w:bookmarkEnd w:id="68"/>
    </w:p>
    <w:p w14:paraId="2C276CBC" w14:textId="77777777" w:rsidR="00A0729C" w:rsidRDefault="00A0729C" w:rsidP="00A0729C">
      <w:pPr>
        <w:pStyle w:val="Heading3"/>
      </w:pPr>
      <w:bookmarkStart w:id="69" w:name="_Toc343033467"/>
      <w:r>
        <w:t>4a.5.1</w:t>
      </w:r>
      <w:r>
        <w:tab/>
        <w:t>Gateway control and QoS Rules Request</w:t>
      </w:r>
      <w:bookmarkEnd w:id="69"/>
    </w:p>
    <w:p w14:paraId="7F832D3A" w14:textId="77777777" w:rsidR="00374ECE" w:rsidRDefault="00374ECE" w:rsidP="008A2354">
      <w:r>
        <w:t>The BBERF shall indicate, via the Gxx reference point, a request for QoS rules in the following instances:</w:t>
      </w:r>
    </w:p>
    <w:p w14:paraId="666B0E77" w14:textId="77777777" w:rsidR="00374ECE" w:rsidRPr="00AA391A" w:rsidRDefault="008A2354" w:rsidP="007B0511">
      <w:pPr>
        <w:pStyle w:val="B1"/>
      </w:pPr>
      <w:r w:rsidRPr="00AA391A">
        <w:rPr>
          <w:rFonts w:eastAsia="바탕" w:hint="eastAsia"/>
        </w:rPr>
        <w:t>1</w:t>
      </w:r>
      <w:r w:rsidR="007B0511" w:rsidRPr="00AA391A">
        <w:rPr>
          <w:rFonts w:eastAsia="바탕" w:hint="eastAsia"/>
        </w:rPr>
        <w:t>)</w:t>
      </w:r>
      <w:r w:rsidR="007B0511">
        <w:rPr>
          <w:rFonts w:eastAsia="바탕"/>
        </w:rPr>
        <w:tab/>
      </w:r>
      <w:r w:rsidR="00374ECE" w:rsidRPr="00AA391A">
        <w:t>At Gateway Control Session Establishment:</w:t>
      </w:r>
    </w:p>
    <w:p w14:paraId="3416E9EF" w14:textId="77777777" w:rsidR="00E700E8" w:rsidRDefault="00AA391A" w:rsidP="007B0511">
      <w:pPr>
        <w:pStyle w:val="B1"/>
      </w:pPr>
      <w:r>
        <w:tab/>
      </w:r>
      <w:r w:rsidR="00374ECE">
        <w:t>The BBER</w:t>
      </w:r>
      <w:r w:rsidR="00374ECE" w:rsidRPr="007A4A40">
        <w:t xml:space="preserve">F shall send a CCR </w:t>
      </w:r>
      <w:r w:rsidR="00374ECE">
        <w:t xml:space="preserve">command </w:t>
      </w:r>
      <w:r w:rsidR="00374ECE" w:rsidRPr="007A4A40">
        <w:t>with</w:t>
      </w:r>
      <w:r w:rsidR="00374ECE">
        <w:t xml:space="preserve"> the </w:t>
      </w:r>
      <w:r w:rsidR="00374ECE" w:rsidRPr="007A4A40">
        <w:t>CC-Request-Type AVP set to the value "INITIAL_REQUEST"</w:t>
      </w:r>
      <w:r w:rsidR="00374ECE">
        <w:t>. The CCR command shall include the IMSI within the Subscription-Id AVP</w:t>
      </w:r>
      <w:r w:rsidR="00F22498">
        <w:t xml:space="preserve"> and the access network gateway address within the AN-GW-Address AVP</w:t>
      </w:r>
      <w:r w:rsidR="00374ECE">
        <w:t>. If available</w:t>
      </w:r>
      <w:r w:rsidR="00F22498">
        <w:t xml:space="preserve"> and applicable</w:t>
      </w:r>
      <w:r w:rsidR="00374ECE">
        <w:t xml:space="preserve">, the BBERF shall supply </w:t>
      </w:r>
      <w:r w:rsidR="00F22498">
        <w:t xml:space="preserve">one or more of the following </w:t>
      </w:r>
      <w:r w:rsidR="00374ECE">
        <w:t xml:space="preserve">additional parameters </w:t>
      </w:r>
      <w:r w:rsidR="00374ECE" w:rsidRPr="007A4A40">
        <w:t>to allow the PCRF to identify the rules to be applied</w:t>
      </w:r>
      <w:r w:rsidR="00374ECE">
        <w:t xml:space="preserve"> :</w:t>
      </w:r>
      <w:r w:rsidR="00374ECE" w:rsidRPr="007A4A40">
        <w:t xml:space="preserve"> </w:t>
      </w:r>
      <w:r w:rsidR="00374ECE">
        <w:t xml:space="preserve">the type of IP-CAN within the IP-CAN-Type AVP, </w:t>
      </w:r>
      <w:r w:rsidR="00374ECE" w:rsidRPr="007A4A40">
        <w:t xml:space="preserve">the type of the radio access technology </w:t>
      </w:r>
      <w:r w:rsidR="00374ECE">
        <w:t xml:space="preserve">within the RAT-Type AVP, the PDN information </w:t>
      </w:r>
      <w:r w:rsidR="00F22498">
        <w:t>within the Called-Station-I</w:t>
      </w:r>
      <w:r w:rsidR="009A783B">
        <w:t>d</w:t>
      </w:r>
      <w:r w:rsidR="00F22498">
        <w:t xml:space="preserve"> AVP</w:t>
      </w:r>
      <w:r w:rsidR="00374ECE" w:rsidRPr="002D6955">
        <w:t>,</w:t>
      </w:r>
      <w:r w:rsidR="00374ECE">
        <w:t xml:space="preserve"> the PLMN id</w:t>
      </w:r>
      <w:r w:rsidR="00F22498">
        <w:t xml:space="preserve"> within the 3GPP-SGSN-MCC-MNC AVP</w:t>
      </w:r>
      <w:r w:rsidR="00374ECE">
        <w:t>, the</w:t>
      </w:r>
      <w:r w:rsidR="00374ECE" w:rsidRPr="007A4A40">
        <w:t xml:space="preserve"> UE IP</w:t>
      </w:r>
      <w:r w:rsidR="00B90FC1">
        <w:t>v4</w:t>
      </w:r>
      <w:r w:rsidR="00374ECE" w:rsidRPr="007A4A40">
        <w:t xml:space="preserve"> </w:t>
      </w:r>
      <w:r w:rsidR="007B0511" w:rsidRPr="007A4A40">
        <w:t>address</w:t>
      </w:r>
      <w:r w:rsidR="007B0511">
        <w:t xml:space="preserve"> </w:t>
      </w:r>
      <w:r w:rsidR="00F22498">
        <w:t xml:space="preserve">within the Framed-IP-Address AVP </w:t>
      </w:r>
      <w:r w:rsidR="00832492">
        <w:rPr>
          <w:rFonts w:eastAsia="바탕" w:hint="eastAsia"/>
          <w:lang w:eastAsia="ko-KR"/>
        </w:rPr>
        <w:t>and/</w:t>
      </w:r>
      <w:r w:rsidR="00F22498">
        <w:t xml:space="preserve">or </w:t>
      </w:r>
      <w:r w:rsidR="00B90FC1">
        <w:t xml:space="preserve">the UE IPv6 prefix within the </w:t>
      </w:r>
      <w:r w:rsidR="00F22498">
        <w:t>Framed-IPv6-Prefix AVP</w:t>
      </w:r>
      <w:r w:rsidR="00374ECE">
        <w:t>, information about the user equipment within User-Equipment-Info AVP, QoS information within QoS-Information-AVP, user location information</w:t>
      </w:r>
      <w:r w:rsidR="00F22498">
        <w:t xml:space="preserve"> within the 3GPP-User-Location-Info AVP or 3GPP2-BSID AVP</w:t>
      </w:r>
      <w:r w:rsidR="00C546E8">
        <w:rPr>
          <w:rFonts w:eastAsia="SimSun" w:hint="eastAsia"/>
          <w:lang w:eastAsia="zh-CN"/>
        </w:rPr>
        <w:t>,</w:t>
      </w:r>
      <w:r w:rsidR="00B66057">
        <w:t xml:space="preserve"> </w:t>
      </w:r>
      <w:r w:rsidR="00374ECE" w:rsidRPr="002D6955">
        <w:t xml:space="preserve">the </w:t>
      </w:r>
      <w:r w:rsidR="00374ECE">
        <w:t xml:space="preserve">access network gateway </w:t>
      </w:r>
      <w:r w:rsidR="00374ECE" w:rsidRPr="002D6955">
        <w:t>address</w:t>
      </w:r>
      <w:r w:rsidR="00C546E8">
        <w:rPr>
          <w:rFonts w:eastAsia="SimSun" w:hint="eastAsia"/>
          <w:lang w:eastAsia="zh-CN"/>
        </w:rPr>
        <w:t xml:space="preserve">, and the UE time zone </w:t>
      </w:r>
      <w:r w:rsidR="00C546E8">
        <w:rPr>
          <w:rFonts w:eastAsia="SimSun"/>
          <w:lang w:eastAsia="zh-CN"/>
        </w:rPr>
        <w:t>information</w:t>
      </w:r>
      <w:r w:rsidR="00C546E8">
        <w:rPr>
          <w:rFonts w:eastAsia="SimSun" w:hint="eastAsia"/>
          <w:lang w:eastAsia="zh-CN"/>
        </w:rPr>
        <w:t xml:space="preserve"> within 3GPP-MS-TimeZone AVP</w:t>
      </w:r>
      <w:r w:rsidR="00374ECE" w:rsidRPr="002D6955">
        <w:t>.</w:t>
      </w:r>
      <w:r w:rsidR="00374ECE" w:rsidRPr="007A4A40">
        <w:t xml:space="preserve"> </w:t>
      </w:r>
      <w:r w:rsidR="00374ECE">
        <w:t xml:space="preserve">Furthermore, </w:t>
      </w:r>
      <w:r w:rsidR="003968BC">
        <w:t xml:space="preserve">if applicable for the IP-CAN type, </w:t>
      </w:r>
      <w:r w:rsidR="00374ECE">
        <w:t xml:space="preserve">the BBERF </w:t>
      </w:r>
      <w:r w:rsidR="003968BC">
        <w:rPr>
          <w:rFonts w:eastAsia="바탕" w:hint="eastAsia"/>
          <w:lang w:eastAsia="ko-KR"/>
        </w:rPr>
        <w:t>may</w:t>
      </w:r>
      <w:r w:rsidR="003968BC">
        <w:t xml:space="preserve"> </w:t>
      </w:r>
      <w:r w:rsidR="00374ECE">
        <w:t xml:space="preserve">indicate </w:t>
      </w:r>
      <w:r w:rsidR="003968BC">
        <w:t>the support of network-initiated bearer request procedures</w:t>
      </w:r>
      <w:r w:rsidR="00374ECE">
        <w:t xml:space="preserve"> by supplying the Network-Request-Support</w:t>
      </w:r>
      <w:r w:rsidR="00374ECE" w:rsidRPr="00F5299D">
        <w:t xml:space="preserve"> AVP</w:t>
      </w:r>
      <w:r w:rsidR="00374ECE">
        <w:t xml:space="preserve">. </w:t>
      </w:r>
      <w:r w:rsidR="0045043B">
        <w:t xml:space="preserve">The BBERF shall also send the APN-AMBR if available using the </w:t>
      </w:r>
      <w:r w:rsidR="0045043B" w:rsidRPr="00FC0CCC">
        <w:t>APN-Aggregate-Max-Bitrate-DL</w:t>
      </w:r>
      <w:r w:rsidR="0045043B">
        <w:t>/UL AVPs.</w:t>
      </w:r>
    </w:p>
    <w:p w14:paraId="6E195595" w14:textId="77777777" w:rsidR="003F0060" w:rsidRPr="00E700E8" w:rsidRDefault="00AA391A" w:rsidP="00AA391A">
      <w:pPr>
        <w:pStyle w:val="B1"/>
        <w:rPr>
          <w:rFonts w:eastAsia="바탕" w:hint="eastAsia"/>
          <w:lang w:eastAsia="ko-KR"/>
        </w:rPr>
      </w:pPr>
      <w:r>
        <w:tab/>
      </w:r>
      <w:r w:rsidR="00E700E8">
        <w:t>For case 2b, the BBERF may provide the Session-Linking-Indicator AVP to indicate whether the PCRF shall perform the linking of the new Gateway Control Session with an existing Gx session immediately or not.</w:t>
      </w:r>
    </w:p>
    <w:p w14:paraId="5CF51436" w14:textId="77777777" w:rsidR="00374ECE" w:rsidRDefault="00AA391A" w:rsidP="00AA391A">
      <w:pPr>
        <w:pStyle w:val="B1"/>
      </w:pPr>
      <w:r>
        <w:tab/>
      </w:r>
      <w:r w:rsidR="003F0060">
        <w:t>For IP-CAN types that support multiple IP-CAN bearers, the BBERF may provide the Default-EPS-Bearer-QoS AVP including the ARP and QCI values corresponding to the Default EPS Bearer QoS.</w:t>
      </w:r>
    </w:p>
    <w:p w14:paraId="411548CA" w14:textId="77777777" w:rsidR="00374ECE" w:rsidRPr="00AA391A" w:rsidRDefault="008A2354" w:rsidP="007B0511">
      <w:pPr>
        <w:pStyle w:val="B1"/>
      </w:pPr>
      <w:r w:rsidRPr="00AA391A">
        <w:rPr>
          <w:rFonts w:eastAsia="바탕" w:hint="eastAsia"/>
        </w:rPr>
        <w:t>2</w:t>
      </w:r>
      <w:r w:rsidR="007B0511" w:rsidRPr="00AA391A">
        <w:rPr>
          <w:rFonts w:eastAsia="바탕" w:hint="eastAsia"/>
        </w:rPr>
        <w:t>)</w:t>
      </w:r>
      <w:r w:rsidR="007B0511">
        <w:rPr>
          <w:rFonts w:eastAsia="바탕"/>
        </w:rPr>
        <w:tab/>
      </w:r>
      <w:r w:rsidR="00374ECE" w:rsidRPr="00AA391A">
        <w:t>At Gateway Control Session Modification:</w:t>
      </w:r>
    </w:p>
    <w:p w14:paraId="689639CF" w14:textId="77777777" w:rsidR="00E82F2A" w:rsidRDefault="00AA391A" w:rsidP="00AA391A">
      <w:pPr>
        <w:pStyle w:val="B1"/>
      </w:pPr>
      <w:r>
        <w:tab/>
      </w:r>
      <w:r w:rsidR="00A0729C">
        <w:t>The BBERF shall send a CC</w:t>
      </w:r>
      <w:r w:rsidR="00A0729C" w:rsidRPr="0078747E">
        <w:t xml:space="preserve">-Request with CC-Request-Type AVP set to the value "UPDATE_REQUEST". </w:t>
      </w:r>
      <w:r w:rsidR="00A0729C">
        <w:t>For a Gateway Control and QoS Rules request where an existing IP-CAN resource is modified, the BBERF shall supply within the QoS rule request the specific event which caused such</w:t>
      </w:r>
      <w:r w:rsidR="00A0729C" w:rsidRPr="00AC4CD2">
        <w:t xml:space="preserve"> request (within the Event-Trigger AVP) and any previously provisioned </w:t>
      </w:r>
      <w:r w:rsidR="0075727A">
        <w:t>QoS</w:t>
      </w:r>
      <w:r w:rsidR="0075727A" w:rsidRPr="00AC4CD2">
        <w:t xml:space="preserve"> </w:t>
      </w:r>
      <w:r w:rsidR="00A0729C" w:rsidRPr="00AC4CD2">
        <w:t xml:space="preserve">rule(s) affected by the gateway control and </w:t>
      </w:r>
      <w:r w:rsidR="00A0729C">
        <w:t>QoS</w:t>
      </w:r>
      <w:r w:rsidR="00A0729C" w:rsidRPr="00AC4CD2">
        <w:t xml:space="preserve"> </w:t>
      </w:r>
      <w:r w:rsidR="00A0729C">
        <w:t>Rules</w:t>
      </w:r>
      <w:r w:rsidR="00A0729C" w:rsidRPr="00AC4CD2">
        <w:t xml:space="preserve"> request. The</w:t>
      </w:r>
      <w:r w:rsidR="0075727A">
        <w:t xml:space="preserve"> affected</w:t>
      </w:r>
      <w:r w:rsidR="00A0729C" w:rsidRPr="00AC4CD2">
        <w:t xml:space="preserve"> </w:t>
      </w:r>
      <w:r w:rsidR="00A0729C">
        <w:t>QoS</w:t>
      </w:r>
      <w:r w:rsidR="00A0729C" w:rsidRPr="00AC4CD2">
        <w:t xml:space="preserve"> </w:t>
      </w:r>
      <w:r w:rsidR="00A0729C">
        <w:t>Rules</w:t>
      </w:r>
      <w:r w:rsidR="00A0729C" w:rsidRPr="00AC4CD2">
        <w:t xml:space="preserve"> and their status shall be supplied to the PCRF within the </w:t>
      </w:r>
      <w:r w:rsidR="0075727A">
        <w:t>QoS</w:t>
      </w:r>
      <w:r w:rsidR="00A0729C" w:rsidRPr="00AC4CD2">
        <w:t>-Rule-Report AVP.</w:t>
      </w:r>
    </w:p>
    <w:p w14:paraId="66349E87" w14:textId="77777777" w:rsidR="00E82F2A" w:rsidRDefault="00AA391A" w:rsidP="00AA391A">
      <w:pPr>
        <w:pStyle w:val="B1"/>
      </w:pPr>
      <w:r>
        <w:tab/>
      </w:r>
      <w:r w:rsidR="00E82F2A">
        <w:t>In the case that the UE initiates a resource modification procedure, the BBERF shall include within the CC-Request the Event-Trigger AVP set to RESOURCE_MODIFICATION_REQUEST and shall include the Packet-Filter-Operation AVP set as follows:</w:t>
      </w:r>
    </w:p>
    <w:p w14:paraId="0BB28334" w14:textId="77777777" w:rsidR="00E82F2A" w:rsidRPr="00AA391A" w:rsidRDefault="00E82F2A" w:rsidP="00AA391A">
      <w:pPr>
        <w:pStyle w:val="B2"/>
      </w:pPr>
      <w:r w:rsidRPr="00AA391A">
        <w:rPr>
          <w:rFonts w:eastAsia="바탕" w:hint="eastAsia"/>
        </w:rPr>
        <w:t>-</w:t>
      </w:r>
      <w:r w:rsidRPr="00AA391A">
        <w:rPr>
          <w:rFonts w:eastAsia="바탕" w:hint="eastAsia"/>
        </w:rPr>
        <w:tab/>
      </w:r>
      <w:r w:rsidRPr="00AA391A">
        <w:t>When the UE requests to allocate new resources the BBERF shall set the Packet-Filter-Operation AVP to "ADDITION", and shall include within the CC-Request a Packet-Filter-Information AVP for each packet filter requested by the UE and the QoS-Information AVP to indicate the requested QoS fo</w:t>
      </w:r>
      <w:r w:rsidR="00E76651" w:rsidRPr="00AA391A">
        <w:t xml:space="preserve">r the affected packet filters. </w:t>
      </w:r>
      <w:r w:rsidRPr="00AA391A">
        <w:t>Each Packet-Filter-Information AVP shall include the packet filter precedence information within the Precedence AVP and the Packet-Filter-Content AVP set to the value of the packet filter provided by the UE.</w:t>
      </w:r>
      <w:r w:rsidR="002864ED" w:rsidRPr="00AA391A">
        <w:rPr>
          <w:rFonts w:eastAsia="SimSun" w:hint="eastAsia"/>
        </w:rPr>
        <w:t xml:space="preserve"> </w:t>
      </w:r>
      <w:r w:rsidR="002864ED" w:rsidRPr="00AA391A">
        <w:rPr>
          <w:rFonts w:eastAsia="SimSun"/>
        </w:rPr>
        <w:t>I</w:t>
      </w:r>
      <w:r w:rsidR="002864ED" w:rsidRPr="00AA391A">
        <w:rPr>
          <w:rFonts w:eastAsia="SimSun" w:hint="eastAsia"/>
        </w:rPr>
        <w:t>f the UE has specified a reference to an existing packet filter, the BBERF shall include an additional Packet-Filter-Information AVP with only the Packet-Filter-Identifier AVP, set to the value for the referred existing filter. If the QoS rule is generated for a GBR QCI, the PCRF shall update the existing QoS rule by adding the new packet filter(s).</w:t>
      </w:r>
    </w:p>
    <w:p w14:paraId="5A60136B" w14:textId="77777777" w:rsidR="00E82F2A" w:rsidRPr="00AA391A" w:rsidRDefault="00E82F2A" w:rsidP="007B0511">
      <w:pPr>
        <w:pStyle w:val="B2"/>
      </w:pPr>
      <w:r w:rsidRPr="00AA391A">
        <w:t>-</w:t>
      </w:r>
      <w:r w:rsidRPr="00AA391A">
        <w:tab/>
        <w:t>When the UE requests to modify existing resources the BBERF shall set the Packet-Filter-Operation AVP to "MODIFICATION", and shall include within the CC-Request a Packet-Filter-Information AVP for each affected packet filter. A packet filter is affected by the modification if QoS associated with it is modified or if its filter value or precedence is modified</w:t>
      </w:r>
      <w:r w:rsidR="007B0511" w:rsidRPr="00AA391A">
        <w:t>.</w:t>
      </w:r>
      <w:r w:rsidR="007B0511">
        <w:t xml:space="preserve"> </w:t>
      </w:r>
      <w:r w:rsidRPr="00AA391A">
        <w:t>If the UE request includes modified QoS information the BBERF shall also include the QoS-Information AVP within the CC-Request to indicate the updated QoS for the affected packet filters. Each Packet-Filter-Information AVP shall include a packet filter identifier as provided by the PCRF in the QoS rule within the Packet-Filter-Identifier AVP identifying the previously requested packet filter being modified and, if the precedence value is changed, shall include packet filter precedence informat</w:t>
      </w:r>
      <w:r w:rsidR="00E76651" w:rsidRPr="00AA391A">
        <w:t xml:space="preserve">ion within the Precedence AVP. </w:t>
      </w:r>
      <w:r w:rsidRPr="00AA391A">
        <w:t>For each packet filter that the UE has requested to modify the filter value (if any), the BBERF shall provide the Packet-Filter-Content AVP set to the value of the updated packet filter provided by the UE.</w:t>
      </w:r>
    </w:p>
    <w:p w14:paraId="32D5CC2F" w14:textId="77777777" w:rsidR="00A0729C" w:rsidRPr="00AA391A" w:rsidRDefault="00E82F2A" w:rsidP="00AA391A">
      <w:pPr>
        <w:pStyle w:val="B2"/>
      </w:pPr>
      <w:r w:rsidRPr="00AA391A">
        <w:lastRenderedPageBreak/>
        <w:t>-</w:t>
      </w:r>
      <w:r w:rsidRPr="00AA391A">
        <w:tab/>
        <w:t>When the UE requests to delete resources the BBERF shall set the Packet-Filter-Operation AVP to "DELETION", and shall include within the CC-Request a Packet-Filter-Information AVP for each packet filter deleted by the UE. Each Packet-Filter-Information AVP shall include a packet filter identifier as provided by the PCRF within the QoS rule within the Packet-Filter-Identifier AVP identifying the previously requested packet filter being deleted. If the deletion of the packet filters changes the QoS associated with the resource, the BBERF shall include the QoS-Information AVP to indicate the QoS associated with the deleted packet filters to allow the PCRF to modify the QoS accordingly.</w:t>
      </w:r>
    </w:p>
    <w:p w14:paraId="4F06F885" w14:textId="77777777" w:rsidR="0075727A" w:rsidRDefault="0075727A" w:rsidP="0075727A">
      <w:r>
        <w:t>QoS rules can also be requested as a consequence of a failure in the QoS rule installation or enforcement without requiring an Event-Trigger. See clause 4a.5.</w:t>
      </w:r>
      <w:r>
        <w:rPr>
          <w:lang w:eastAsia="ko-KR"/>
        </w:rPr>
        <w:t>4</w:t>
      </w:r>
      <w:r>
        <w:t>.</w:t>
      </w:r>
    </w:p>
    <w:p w14:paraId="5978F12A" w14:textId="77777777" w:rsidR="000E3F4E" w:rsidRDefault="00A0729C" w:rsidP="000E3F4E">
      <w:r w:rsidRPr="00AC4CD2">
        <w:t xml:space="preserve">If the PCRF is, due to incomplete, erroneous or missing information (e.g. subscription related information not available or authorized QoS exceeding the subscribed bandwidth) not able to provision a policy decision as response to the request for QoS </w:t>
      </w:r>
      <w:r>
        <w:t>Rules</w:t>
      </w:r>
      <w:r w:rsidRPr="00AC4CD2">
        <w:t xml:space="preserve"> by the BBERF, the PCRF may reject the request using a CC Answer with the Gx experimental result code DIAMETER_ERROR_INITIAL_PARAMETERS (5140). If the BBERF receives a CC Answer with this code, the BBERF shall reject the </w:t>
      </w:r>
      <w:r w:rsidR="00F22498">
        <w:t xml:space="preserve">access network specific request that has resulted in this </w:t>
      </w:r>
      <w:r w:rsidRPr="00AC4CD2">
        <w:t xml:space="preserve">gateway control and </w:t>
      </w:r>
      <w:r>
        <w:t>QoS</w:t>
      </w:r>
      <w:r w:rsidRPr="00AC4CD2">
        <w:t xml:space="preserve"> </w:t>
      </w:r>
      <w:r>
        <w:t>Rules</w:t>
      </w:r>
      <w:r w:rsidRPr="00AC4CD2">
        <w:t xml:space="preserve"> request.</w:t>
      </w:r>
    </w:p>
    <w:p w14:paraId="0FC8B2D9" w14:textId="77777777" w:rsidR="00A0729C" w:rsidRPr="0078747E" w:rsidRDefault="000E3F4E" w:rsidP="000E3F4E">
      <w:r w:rsidRPr="00A65D54">
        <w:t xml:space="preserve">If the PCRF </w:t>
      </w:r>
      <w:r>
        <w:t xml:space="preserve">detects that </w:t>
      </w:r>
      <w:r w:rsidRPr="00A65D54">
        <w:t xml:space="preserve">the </w:t>
      </w:r>
      <w:r>
        <w:t xml:space="preserve">packet filters in the </w:t>
      </w:r>
      <w:r w:rsidRPr="00A65D54">
        <w:t xml:space="preserve">request for </w:t>
      </w:r>
      <w:r>
        <w:t>new QoS</w:t>
      </w:r>
      <w:r w:rsidRPr="00A65D54">
        <w:t xml:space="preserve"> rules by the </w:t>
      </w:r>
      <w:r>
        <w:t>BBERF is covered by the packet filters of outstanding PCC/QoS rules that the PCRF is provisioning to the PCEF/BBERF</w:t>
      </w:r>
      <w:r w:rsidRPr="00A65D54">
        <w:t>, the PCRF ma</w:t>
      </w:r>
      <w:r>
        <w:t>y reject the request using a CC-</w:t>
      </w:r>
      <w:r w:rsidRPr="00A65D54">
        <w:t>Answer with the Gx experimental result code DIAMETER_ERROR_</w:t>
      </w:r>
      <w:r>
        <w:t>CONFLICTING</w:t>
      </w:r>
      <w:r w:rsidRPr="00A65D54">
        <w:t>_</w:t>
      </w:r>
      <w:r>
        <w:t>REQUEST</w:t>
      </w:r>
      <w:r w:rsidRPr="00A65D54">
        <w:t xml:space="preserve"> (</w:t>
      </w:r>
      <w:r w:rsidR="001F08FF">
        <w:rPr>
          <w:rFonts w:eastAsia="바탕" w:hint="eastAsia"/>
          <w:lang w:eastAsia="ko-KR"/>
        </w:rPr>
        <w:t>5147</w:t>
      </w:r>
      <w:r>
        <w:t>). If the BBERF receives a CC-Answer with this code, the BBERF</w:t>
      </w:r>
      <w:r w:rsidRPr="00A65D54">
        <w:t xml:space="preserve"> shall reject the mod</w:t>
      </w:r>
      <w:r>
        <w:t>ification that initiated the CC-</w:t>
      </w:r>
      <w:r w:rsidRPr="00A65D54">
        <w:t>Request.</w:t>
      </w:r>
    </w:p>
    <w:p w14:paraId="2181F976" w14:textId="77777777" w:rsidR="00A0729C" w:rsidRDefault="00A0729C" w:rsidP="00A0729C">
      <w:pPr>
        <w:pStyle w:val="Heading3"/>
        <w:rPr>
          <w:noProof/>
        </w:rPr>
      </w:pPr>
      <w:bookmarkStart w:id="70" w:name="_Toc343033468"/>
      <w:r>
        <w:rPr>
          <w:noProof/>
        </w:rPr>
        <w:t>4a.5.2</w:t>
      </w:r>
      <w:r>
        <w:rPr>
          <w:noProof/>
        </w:rPr>
        <w:tab/>
        <w:t>Gateway control and QoS Rules Provision</w:t>
      </w:r>
      <w:bookmarkEnd w:id="70"/>
    </w:p>
    <w:p w14:paraId="124BFA6A" w14:textId="77777777" w:rsidR="00FB48BD" w:rsidRPr="00306D9E" w:rsidRDefault="00FB48BD" w:rsidP="00FB48BD">
      <w:pPr>
        <w:pStyle w:val="Heading4"/>
        <w:rPr>
          <w:lang w:eastAsia="ja-JP"/>
        </w:rPr>
      </w:pPr>
      <w:bookmarkStart w:id="71" w:name="_Toc343033469"/>
      <w:r w:rsidRPr="0078747E">
        <w:rPr>
          <w:lang w:eastAsia="ja-JP"/>
        </w:rPr>
        <w:t>4</w:t>
      </w:r>
      <w:r>
        <w:rPr>
          <w:lang w:eastAsia="ja-JP"/>
        </w:rPr>
        <w:t>a.5.2</w:t>
      </w:r>
      <w:r w:rsidRPr="0078747E">
        <w:rPr>
          <w:lang w:eastAsia="ja-JP"/>
        </w:rPr>
        <w:t>.</w:t>
      </w:r>
      <w:r>
        <w:rPr>
          <w:lang w:eastAsia="ja-JP"/>
        </w:rPr>
        <w:t>1</w:t>
      </w:r>
      <w:r w:rsidRPr="0078747E">
        <w:rPr>
          <w:lang w:eastAsia="ja-JP"/>
        </w:rPr>
        <w:tab/>
      </w:r>
      <w:r>
        <w:rPr>
          <w:lang w:eastAsia="ja-JP"/>
        </w:rPr>
        <w:t>Overview</w:t>
      </w:r>
      <w:bookmarkEnd w:id="71"/>
    </w:p>
    <w:p w14:paraId="07D2601F" w14:textId="77777777" w:rsidR="00A0729C" w:rsidRDefault="00A0729C" w:rsidP="00A0729C">
      <w:r>
        <w:t xml:space="preserve">The </w:t>
      </w:r>
      <w:r w:rsidRPr="00A22E7F">
        <w:t>PCRF</w:t>
      </w:r>
      <w:r w:rsidRPr="0078747E">
        <w:t xml:space="preserve"> may decide to </w:t>
      </w:r>
      <w:r w:rsidR="0075727A">
        <w:t>operate on</w:t>
      </w:r>
      <w:r w:rsidR="0075727A" w:rsidRPr="0078747E">
        <w:t xml:space="preserve"> </w:t>
      </w:r>
      <w:r>
        <w:t>QoS R</w:t>
      </w:r>
      <w:r w:rsidRPr="0078747E">
        <w:t xml:space="preserve">ules without obtaining a request from </w:t>
      </w:r>
      <w:r>
        <w:t>the BBERF</w:t>
      </w:r>
      <w:r w:rsidRPr="0078747E">
        <w:t xml:space="preserve">, e.g. in response to information provided to the </w:t>
      </w:r>
      <w:r w:rsidRPr="00A22E7F">
        <w:t>PCRF</w:t>
      </w:r>
      <w:r w:rsidRPr="0078747E">
        <w:t xml:space="preserve"> via the Rx reference point, or in response to an internal trigger within the </w:t>
      </w:r>
      <w:r w:rsidRPr="00A22E7F">
        <w:t>PCRF</w:t>
      </w:r>
      <w:r>
        <w:t>, or from a trigger by the SPR</w:t>
      </w:r>
      <w:r w:rsidRPr="0078747E">
        <w:t xml:space="preserve">. To </w:t>
      </w:r>
      <w:r w:rsidR="0075727A">
        <w:t xml:space="preserve">operate on </w:t>
      </w:r>
      <w:r>
        <w:t>QoS</w:t>
      </w:r>
      <w:r w:rsidRPr="0078747E">
        <w:t xml:space="preserve"> </w:t>
      </w:r>
      <w:r>
        <w:t>Rules</w:t>
      </w:r>
      <w:r w:rsidRPr="0078747E">
        <w:t xml:space="preserve"> without a request from the </w:t>
      </w:r>
      <w:r>
        <w:t>BBERF</w:t>
      </w:r>
      <w:r w:rsidRPr="0078747E">
        <w:t xml:space="preserve">, the </w:t>
      </w:r>
      <w:r w:rsidRPr="00A22E7F">
        <w:t>PCRF</w:t>
      </w:r>
      <w:r w:rsidRPr="0078747E">
        <w:t xml:space="preserve"> shall include these </w:t>
      </w:r>
      <w:r>
        <w:t>QoS</w:t>
      </w:r>
      <w:r w:rsidRPr="0078747E">
        <w:t xml:space="preserve"> </w:t>
      </w:r>
      <w:r>
        <w:t>Rules</w:t>
      </w:r>
      <w:r w:rsidRPr="0078747E">
        <w:t xml:space="preserve"> in an RA-Request message</w:t>
      </w:r>
      <w:r w:rsidR="0075727A">
        <w:rPr>
          <w:rFonts w:eastAsia="바탕" w:hint="eastAsia"/>
          <w:lang w:eastAsia="ko-KR"/>
        </w:rPr>
        <w:t xml:space="preserve"> </w:t>
      </w:r>
      <w:r w:rsidR="0075727A">
        <w:t>within either the QoS-Rule-Install AVP or the QoS-Rule-Remove AVP.</w:t>
      </w:r>
      <w:r w:rsidRPr="0078747E">
        <w:t xml:space="preserve"> </w:t>
      </w:r>
    </w:p>
    <w:p w14:paraId="2CBE2DCD" w14:textId="77777777" w:rsidR="00A0729C" w:rsidRDefault="00A0729C" w:rsidP="00A0729C">
      <w:pPr>
        <w:rPr>
          <w:rFonts w:eastAsia="바탕" w:hint="eastAsia"/>
          <w:lang w:eastAsia="ko-KR"/>
        </w:rPr>
      </w:pPr>
      <w:r>
        <w:t xml:space="preserve">The BBERF shall reply with an RA-Answer. </w:t>
      </w:r>
      <w:r w:rsidRPr="00D01FF0">
        <w:t xml:space="preserve">If the corresponding IP-CAN </w:t>
      </w:r>
      <w:r>
        <w:t>resource can</w:t>
      </w:r>
      <w:r w:rsidRPr="00D01FF0">
        <w:t xml:space="preserve">not be established or modified to satisfy the bearer binding, then the </w:t>
      </w:r>
      <w:r>
        <w:t>BBERF</w:t>
      </w:r>
      <w:r w:rsidRPr="00D01FF0">
        <w:t xml:space="preserve"> shall reject the activation of a </w:t>
      </w:r>
      <w:r>
        <w:t>QoS</w:t>
      </w:r>
      <w:r w:rsidRPr="00D01FF0">
        <w:t xml:space="preserve"> rule using the Gx</w:t>
      </w:r>
      <w:r w:rsidR="0075727A">
        <w:t>x</w:t>
      </w:r>
      <w:r w:rsidRPr="00D01FF0">
        <w:t xml:space="preserve"> experimental result code DIAMETER_BEARER_EVENT and a proper Event-Trigger value.</w:t>
      </w:r>
      <w:r>
        <w:t xml:space="preserve"> </w:t>
      </w:r>
      <w:r w:rsidRPr="0078747E">
        <w:t xml:space="preserve">Depending on the cause, </w:t>
      </w:r>
      <w:r>
        <w:t xml:space="preserve">the </w:t>
      </w:r>
      <w:r w:rsidRPr="00A22E7F">
        <w:t>PCRF</w:t>
      </w:r>
      <w:r w:rsidRPr="0078747E">
        <w:t xml:space="preserve"> can decide if re-installation, modification, removal of </w:t>
      </w:r>
      <w:r>
        <w:t>QoS</w:t>
      </w:r>
      <w:r w:rsidRPr="0078747E">
        <w:t xml:space="preserve"> </w:t>
      </w:r>
      <w:r>
        <w:t>Rules</w:t>
      </w:r>
      <w:r w:rsidRPr="0078747E">
        <w:t xml:space="preserve"> or any other action apply.</w:t>
      </w:r>
    </w:p>
    <w:p w14:paraId="16EFCF37" w14:textId="77777777" w:rsidR="0075727A" w:rsidRPr="00FB48BD" w:rsidRDefault="0075727A" w:rsidP="0075727A">
      <w:pPr>
        <w:rPr>
          <w:rFonts w:eastAsia="바탕" w:hint="eastAsia"/>
          <w:lang w:eastAsia="ko-KR"/>
        </w:rPr>
      </w:pPr>
      <w:r w:rsidRPr="0078747E">
        <w:t xml:space="preserve">The </w:t>
      </w:r>
      <w:r w:rsidRPr="00A22E7F">
        <w:t>PCRF</w:t>
      </w:r>
      <w:r w:rsidRPr="0078747E">
        <w:t xml:space="preserve"> shall indicate, via the Gx</w:t>
      </w:r>
      <w:r>
        <w:t>x</w:t>
      </w:r>
      <w:r w:rsidRPr="0078747E">
        <w:t xml:space="preserve"> reference poi</w:t>
      </w:r>
      <w:r>
        <w:t>nt, QoS</w:t>
      </w:r>
      <w:r w:rsidRPr="0078747E">
        <w:t xml:space="preserve"> rules to be applied at the</w:t>
      </w:r>
      <w:r>
        <w:t xml:space="preserve"> BBERF</w:t>
      </w:r>
      <w:r w:rsidRPr="0078747E">
        <w:t>. This may be using one of the following procedures:</w:t>
      </w:r>
    </w:p>
    <w:p w14:paraId="08ED3E3C" w14:textId="77777777" w:rsidR="0075727A" w:rsidRPr="0078747E" w:rsidRDefault="0075727A" w:rsidP="0075727A">
      <w:pPr>
        <w:pStyle w:val="B1"/>
      </w:pPr>
      <w:r>
        <w:t>-</w:t>
      </w:r>
      <w:r>
        <w:tab/>
      </w:r>
      <w:r w:rsidRPr="0078747E">
        <w:t>PULL procedure</w:t>
      </w:r>
      <w:r w:rsidR="005A43AB">
        <w:t xml:space="preserve"> </w:t>
      </w:r>
      <w:r w:rsidRPr="0078747E">
        <w:t xml:space="preserve">(Provisioning solicited by the </w:t>
      </w:r>
      <w:r>
        <w:t>BBERF</w:t>
      </w:r>
      <w:r w:rsidRPr="0078747E">
        <w:t>): I</w:t>
      </w:r>
      <w:r>
        <w:t>n response to a request for QoS</w:t>
      </w:r>
      <w:r w:rsidRPr="0078747E">
        <w:t xml:space="preserve"> rules being made by the </w:t>
      </w:r>
      <w:r>
        <w:t>BBER</w:t>
      </w:r>
      <w:r w:rsidRPr="00A22E7F">
        <w:t>F</w:t>
      </w:r>
      <w:r w:rsidRPr="0078747E">
        <w:t xml:space="preserve">, as described in the preceding section, the </w:t>
      </w:r>
      <w:r w:rsidRPr="00A22E7F">
        <w:t>PCRF</w:t>
      </w:r>
      <w:r>
        <w:t xml:space="preserve"> shall provision QoS</w:t>
      </w:r>
      <w:r w:rsidRPr="0078747E">
        <w:t xml:space="preserve"> rules in the CC-Answer; or</w:t>
      </w:r>
    </w:p>
    <w:p w14:paraId="107941B1" w14:textId="77777777" w:rsidR="0075727A" w:rsidRPr="0078747E" w:rsidRDefault="0075727A" w:rsidP="0075727A">
      <w:pPr>
        <w:pStyle w:val="B1"/>
      </w:pPr>
      <w:r>
        <w:t>-</w:t>
      </w:r>
      <w:r>
        <w:tab/>
      </w:r>
      <w:r w:rsidRPr="0078747E">
        <w:t>PUSH procedure</w:t>
      </w:r>
      <w:r w:rsidR="005A43AB">
        <w:t xml:space="preserve"> </w:t>
      </w:r>
      <w:r w:rsidRPr="0078747E">
        <w:t xml:space="preserve">(Unsolicited provisioning): The </w:t>
      </w:r>
      <w:r w:rsidRPr="00A22E7F">
        <w:t>PCRF</w:t>
      </w:r>
      <w:r>
        <w:t xml:space="preserve"> may decide to provision QoS</w:t>
      </w:r>
      <w:r w:rsidRPr="0078747E">
        <w:t xml:space="preserve"> rules without obtaining a request from the </w:t>
      </w:r>
      <w:r>
        <w:t>BBER</w:t>
      </w:r>
      <w:r w:rsidRPr="00A22E7F">
        <w:t>F</w:t>
      </w:r>
      <w:r w:rsidRPr="0078747E">
        <w:t xml:space="preserve">, e.g. in response to information provided to the </w:t>
      </w:r>
      <w:r w:rsidRPr="00A22E7F">
        <w:t>PCRF</w:t>
      </w:r>
      <w:r w:rsidRPr="0078747E">
        <w:t xml:space="preserve"> via the Rx reference point, or in response to an internal trigger within the </w:t>
      </w:r>
      <w:r w:rsidRPr="00A22E7F">
        <w:t>PCRF</w:t>
      </w:r>
      <w:r w:rsidR="005A43AB">
        <w:t>, or from a trigger by the SPR</w:t>
      </w:r>
      <w:r w:rsidRPr="0078747E">
        <w:t xml:space="preserve">. </w:t>
      </w:r>
      <w:r>
        <w:t>To provision QoS</w:t>
      </w:r>
      <w:r w:rsidRPr="0078747E">
        <w:t xml:space="preserve"> rules without a request from the </w:t>
      </w:r>
      <w:r>
        <w:t>BBERF</w:t>
      </w:r>
      <w:r w:rsidRPr="0078747E">
        <w:t xml:space="preserve">, the </w:t>
      </w:r>
      <w:r w:rsidRPr="00A22E7F">
        <w:t>PCRF</w:t>
      </w:r>
      <w:r w:rsidRPr="0078747E">
        <w:t xml:space="preserve"> shall include these </w:t>
      </w:r>
      <w:r>
        <w:t>QoS</w:t>
      </w:r>
      <w:r w:rsidRPr="0078747E">
        <w:t xml:space="preserve"> rules in an RA-Request message.</w:t>
      </w:r>
    </w:p>
    <w:p w14:paraId="16D9D821" w14:textId="77777777" w:rsidR="0075727A" w:rsidRPr="0078747E" w:rsidRDefault="0075727A" w:rsidP="0075727A">
      <w:r w:rsidRPr="0078747E">
        <w:t xml:space="preserve">For each request from the </w:t>
      </w:r>
      <w:r>
        <w:t>BBERF</w:t>
      </w:r>
      <w:r w:rsidRPr="0078747E">
        <w:t xml:space="preserve"> or upon the unsolicited provision the </w:t>
      </w:r>
      <w:r w:rsidRPr="00A22E7F">
        <w:t>PCRF</w:t>
      </w:r>
      <w:r w:rsidRPr="0078747E">
        <w:t xml:space="preserve"> </w:t>
      </w:r>
      <w:r>
        <w:t>shall provision zero or more QoS rules.</w:t>
      </w:r>
      <w:r w:rsidRPr="0078747E">
        <w:t xml:space="preserve"> The </w:t>
      </w:r>
      <w:r w:rsidRPr="00A22E7F">
        <w:t>PCRF</w:t>
      </w:r>
      <w:r w:rsidRPr="0078747E">
        <w:t xml:space="preserve"> may perform an operation on a single </w:t>
      </w:r>
      <w:r>
        <w:t xml:space="preserve">QoS </w:t>
      </w:r>
      <w:r w:rsidRPr="0078747E">
        <w:t>rule by one of the following means:</w:t>
      </w:r>
    </w:p>
    <w:p w14:paraId="3E451FA3" w14:textId="77777777" w:rsidR="0075727A" w:rsidRPr="0078747E" w:rsidRDefault="0075727A" w:rsidP="0075727A">
      <w:pPr>
        <w:pStyle w:val="B1"/>
      </w:pPr>
      <w:r>
        <w:t>-</w:t>
      </w:r>
      <w:r>
        <w:tab/>
      </w:r>
      <w:r w:rsidRPr="0078747E">
        <w:t xml:space="preserve">To install or modify a </w:t>
      </w:r>
      <w:r w:rsidRPr="00A22E7F">
        <w:t>PCRF</w:t>
      </w:r>
      <w:r>
        <w:t>-provisioned QoS</w:t>
      </w:r>
      <w:r w:rsidRPr="0078747E">
        <w:t xml:space="preserve"> rule, the </w:t>
      </w:r>
      <w:r w:rsidRPr="00A22E7F">
        <w:t>PCRF</w:t>
      </w:r>
      <w:r w:rsidRPr="0078747E">
        <w:t xml:space="preserve"> shall pr</w:t>
      </w:r>
      <w:r>
        <w:t>ovision a corresponding QoS</w:t>
      </w:r>
      <w:r w:rsidRPr="0078747E">
        <w:t>-Rule-</w:t>
      </w:r>
      <w:r>
        <w:t>Definition AVP within a QoS</w:t>
      </w:r>
      <w:r w:rsidRPr="0078747E">
        <w:t>-Rule-Install AVP.</w:t>
      </w:r>
    </w:p>
    <w:p w14:paraId="7CDB8C26" w14:textId="77777777" w:rsidR="0075727A" w:rsidRPr="0078747E" w:rsidRDefault="0075727A" w:rsidP="0075727A">
      <w:pPr>
        <w:pStyle w:val="B1"/>
      </w:pPr>
      <w:r>
        <w:t>-</w:t>
      </w:r>
      <w:r>
        <w:tab/>
        <w:t>To remove a QoS</w:t>
      </w:r>
      <w:r w:rsidRPr="0078747E">
        <w:t xml:space="preserve"> rule which has previously been provisioned by the </w:t>
      </w:r>
      <w:r w:rsidRPr="00A22E7F">
        <w:t>PCRF</w:t>
      </w:r>
      <w:r w:rsidRPr="0078747E">
        <w:t xml:space="preserve">, the </w:t>
      </w:r>
      <w:r w:rsidRPr="00A22E7F">
        <w:t>PCRF</w:t>
      </w:r>
      <w:r w:rsidRPr="0078747E">
        <w:t xml:space="preserve"> shall provision the name of </w:t>
      </w:r>
      <w:r>
        <w:t>this rule as value of a QoS</w:t>
      </w:r>
      <w:r w:rsidRPr="0078747E">
        <w:t>-Rule-Name AVP w</w:t>
      </w:r>
      <w:r>
        <w:t>ithin a QoS</w:t>
      </w:r>
      <w:r w:rsidRPr="0078747E">
        <w:t>-Rule-Remove AVP.</w:t>
      </w:r>
    </w:p>
    <w:p w14:paraId="0D9C8924" w14:textId="77777777" w:rsidR="0075727A" w:rsidRPr="0078747E" w:rsidRDefault="0075727A" w:rsidP="0075727A">
      <w:r w:rsidRPr="0078747E">
        <w:t xml:space="preserve">The </w:t>
      </w:r>
      <w:r w:rsidRPr="00A22E7F">
        <w:t>PCRF</w:t>
      </w:r>
      <w:r w:rsidRPr="0078747E">
        <w:t xml:space="preserve"> may c</w:t>
      </w:r>
      <w:r>
        <w:t>ombine multiple of the above QoS</w:t>
      </w:r>
      <w:r w:rsidRPr="0078747E">
        <w:t xml:space="preserve"> rule operations in a single</w:t>
      </w:r>
      <w:r>
        <w:t xml:space="preserve"> CC-Answer</w:t>
      </w:r>
      <w:r w:rsidRPr="0078747E">
        <w:t xml:space="preserve"> command</w:t>
      </w:r>
      <w:r>
        <w:t xml:space="preserve"> or RA-Request command.</w:t>
      </w:r>
    </w:p>
    <w:p w14:paraId="4945DCF4" w14:textId="77777777" w:rsidR="00A24D2F" w:rsidRDefault="0075727A" w:rsidP="00A24D2F">
      <w:r w:rsidRPr="0078747E">
        <w:t xml:space="preserve">To install a new or modify an already installed </w:t>
      </w:r>
      <w:r w:rsidRPr="00A22E7F">
        <w:t>PCRF</w:t>
      </w:r>
      <w:r w:rsidRPr="0078747E">
        <w:t xml:space="preserve"> defined </w:t>
      </w:r>
      <w:r>
        <w:t>QoS rule, the QoS</w:t>
      </w:r>
      <w:r w:rsidRPr="0078747E">
        <w:t>-Rule-Defini</w:t>
      </w:r>
      <w:r>
        <w:t>tion AVP shall be used. If a QoS</w:t>
      </w:r>
      <w:r w:rsidRPr="0078747E">
        <w:t xml:space="preserve"> rule with the same rule n</w:t>
      </w:r>
      <w:r>
        <w:t>ame, as supplied in the QoS</w:t>
      </w:r>
      <w:r w:rsidRPr="0078747E">
        <w:t>-Rule-Name AVP</w:t>
      </w:r>
      <w:r>
        <w:t xml:space="preserve"> within the QoS</w:t>
      </w:r>
      <w:r w:rsidRPr="0078747E">
        <w:t xml:space="preserve">-Rule-Definition AVP, already exists at the </w:t>
      </w:r>
      <w:r>
        <w:t>BBERF, the new QoS</w:t>
      </w:r>
      <w:r w:rsidRPr="0078747E">
        <w:t xml:space="preserve"> rule shall update the currently ins</w:t>
      </w:r>
      <w:r>
        <w:t>talled rule. If the existing QoS</w:t>
      </w:r>
      <w:r w:rsidRPr="0078747E">
        <w:t xml:space="preserve"> rule already </w:t>
      </w:r>
      <w:r w:rsidRPr="0078747E">
        <w:lastRenderedPageBreak/>
        <w:t>has attribu</w:t>
      </w:r>
      <w:r>
        <w:t>tes also included in the new QoS</w:t>
      </w:r>
      <w:r w:rsidRPr="0078747E">
        <w:t xml:space="preserve"> rule definition, the existing attributes shall be overwritten. A</w:t>
      </w:r>
      <w:r>
        <w:t>ny attribute in the existing QoS</w:t>
      </w:r>
      <w:r w:rsidRPr="0078747E">
        <w:t xml:space="preserve"> </w:t>
      </w:r>
      <w:r>
        <w:t>rule not included in the new QoS</w:t>
      </w:r>
      <w:r w:rsidRPr="0078747E">
        <w:t xml:space="preserve"> rule de</w:t>
      </w:r>
      <w:r>
        <w:t>finition shall remain valid</w:t>
      </w:r>
      <w:r w:rsidRPr="0078747E">
        <w:t>.</w:t>
      </w:r>
    </w:p>
    <w:p w14:paraId="183A634C" w14:textId="77777777" w:rsidR="0075727A" w:rsidRPr="0078747E" w:rsidRDefault="00A24D2F" w:rsidP="00A24D2F">
      <w:r>
        <w:t>In case 2a, if the PCRF has received the access network charging identifier information within Access-Network-Charging-Identifier-Gx AVP from the PCEF, the PCRF shall include the</w:t>
      </w:r>
      <w:r w:rsidRPr="0078747E">
        <w:rPr>
          <w:lang w:eastAsia="de-DE"/>
        </w:rPr>
        <w:t xml:space="preserve"> </w:t>
      </w:r>
      <w:r w:rsidRPr="00E236CE">
        <w:t>Access</w:t>
      </w:r>
      <w:r w:rsidRPr="00E236CE">
        <w:noBreakHyphen/>
        <w:t>Network-Charging-Identifier</w:t>
      </w:r>
      <w:r w:rsidRPr="0078747E">
        <w:t>-</w:t>
      </w:r>
      <w:r>
        <w:t>Value</w:t>
      </w:r>
      <w:r w:rsidRPr="0078747E">
        <w:t xml:space="preserve"> AVP</w:t>
      </w:r>
      <w:r>
        <w:t xml:space="preserve"> within the QoS-Rule-Install AVP to inform the BBERF about the charging identifier information for the related QoS rules</w:t>
      </w:r>
      <w:r w:rsidRPr="0078747E">
        <w:t>.</w:t>
      </w:r>
      <w:r>
        <w:t xml:space="preserve"> The charging identifier information is used by the BBERF for charging correlation.</w:t>
      </w:r>
    </w:p>
    <w:p w14:paraId="1300083E" w14:textId="77777777" w:rsidR="008C4D73" w:rsidRDefault="00DA03E6" w:rsidP="008C4D73">
      <w:r>
        <w:t>The PCRF may request the BBERF to confirm that the resources associated to a QoS rule are successfully allocated. To do so the PCRF shall provide the Event-Trigger AVP with the value SUCCESSFUL_RESOURCE_ALLOCATION (</w:t>
      </w:r>
      <w:r w:rsidR="00B50F25">
        <w:rPr>
          <w:rFonts w:eastAsia="바탕" w:hint="eastAsia"/>
          <w:lang w:eastAsia="ko-KR"/>
        </w:rPr>
        <w:t>22</w:t>
      </w:r>
      <w:r>
        <w:t>). In addition the PCRF shall install the rules that need resource allocation confirmation by including the Resource-Allocation-Notification AVP with the value ENABLE_NOTIFICATION within the corresponding Charging-Rule-Install AVP. If a Charging-Rule-Install AVP does not include the Resource-Allocation-Notification AVP, the resource allocation shall not be notified by the BBERF even if this AVP was present in previous installations of the same rule.</w:t>
      </w:r>
    </w:p>
    <w:p w14:paraId="0348FDC1" w14:textId="77777777" w:rsidR="00DA03E6" w:rsidRPr="008C4D73" w:rsidRDefault="008C4D73" w:rsidP="00A07044">
      <w:pPr>
        <w:pStyle w:val="NO"/>
        <w:rPr>
          <w:rFonts w:eastAsia="바탕" w:hint="eastAsia"/>
          <w:lang w:val="en-US" w:eastAsia="ko-KR"/>
        </w:rPr>
      </w:pPr>
      <w:r>
        <w:rPr>
          <w:lang w:val="en-US"/>
        </w:rPr>
        <w:t xml:space="preserve">NOTE: </w:t>
      </w:r>
      <w:r>
        <w:rPr>
          <w:lang w:val="en-US"/>
        </w:rPr>
        <w:tab/>
      </w:r>
      <w:r w:rsidRPr="00A07044">
        <w:rPr>
          <w:lang w:val="en-US"/>
        </w:rPr>
        <w:t>The BBERF reporting the successful installation of QoS rules using RAA command means that the QoS rules are installed but the bearer binding or QoS resource reservation may not yet be completed, see 3GPP TS 29.213 [8]. The BBERF informs the PCRF about the successful resource reservation only if the PCRF has provided the Event-Trigger AVP indicating SUCCESSFUL_RESOURCE_ALLOCATION.</w:t>
      </w:r>
    </w:p>
    <w:p w14:paraId="223B96AD" w14:textId="77777777" w:rsidR="0075727A" w:rsidRDefault="0075727A" w:rsidP="0075727A">
      <w:r>
        <w:t>If the provisioning of QoS</w:t>
      </w:r>
      <w:r w:rsidRPr="0078747E">
        <w:t xml:space="preserve"> rules fails</w:t>
      </w:r>
      <w:r w:rsidR="008C4D73">
        <w:t xml:space="preserve"> or provisioning of QoS rules succeed and then QoS resource reservation failed</w:t>
      </w:r>
      <w:r w:rsidRPr="0078747E">
        <w:t xml:space="preserve">, </w:t>
      </w:r>
      <w:r>
        <w:t>the BBERF</w:t>
      </w:r>
      <w:r w:rsidRPr="00D01FF0">
        <w:t xml:space="preserve"> informs the </w:t>
      </w:r>
      <w:r w:rsidRPr="00A22E7F">
        <w:t>PCRF</w:t>
      </w:r>
      <w:r w:rsidRPr="005B0ED6">
        <w:t xml:space="preserve"> </w:t>
      </w:r>
      <w:r>
        <w:t>as described in Clause 4a.5.</w:t>
      </w:r>
      <w:r>
        <w:rPr>
          <w:lang w:eastAsia="ko-KR"/>
        </w:rPr>
        <w:t>4</w:t>
      </w:r>
      <w:r>
        <w:t xml:space="preserve"> QoS Rule Error Handling</w:t>
      </w:r>
      <w:r w:rsidRPr="00D01FF0">
        <w:t>.</w:t>
      </w:r>
      <w:r>
        <w:t xml:space="preserve"> </w:t>
      </w:r>
      <w:r w:rsidRPr="0078747E">
        <w:t xml:space="preserve">Depending on the cause, </w:t>
      </w:r>
      <w:r w:rsidRPr="00A22E7F">
        <w:t>PCRF</w:t>
      </w:r>
      <w:r w:rsidRPr="0078747E">
        <w:t xml:space="preserve"> can decide if re-installati</w:t>
      </w:r>
      <w:r>
        <w:t>on, modification, removal of QoS</w:t>
      </w:r>
      <w:r w:rsidRPr="0078747E">
        <w:t xml:space="preserve"> rules or any other action apply.</w:t>
      </w:r>
    </w:p>
    <w:p w14:paraId="63104237" w14:textId="77777777" w:rsidR="0075727A" w:rsidRPr="0075727A" w:rsidRDefault="0075727A" w:rsidP="00A0729C">
      <w:pPr>
        <w:rPr>
          <w:rFonts w:eastAsia="바탕" w:hint="eastAsia"/>
          <w:lang w:eastAsia="ko-KR"/>
        </w:rPr>
      </w:pPr>
      <w:r w:rsidRPr="00A65D54">
        <w:t>If th</w:t>
      </w:r>
      <w:r>
        <w:t>e PCRF is unable to create a QoS</w:t>
      </w:r>
      <w:r w:rsidRPr="00A65D54">
        <w:t xml:space="preserve"> rule for the response to the CC Request by the PCEF, the PCRF may reject the request as described in subclause 4</w:t>
      </w:r>
      <w:r>
        <w:t>a</w:t>
      </w:r>
      <w:r w:rsidRPr="00A65D54">
        <w:t>5.1.</w:t>
      </w:r>
    </w:p>
    <w:p w14:paraId="01C920E2" w14:textId="77777777" w:rsidR="00524BCE" w:rsidRDefault="00524BCE" w:rsidP="00A0729C">
      <w:pPr>
        <w:pStyle w:val="Heading3"/>
      </w:pPr>
      <w:bookmarkStart w:id="72" w:name="_Toc343033470"/>
      <w:r>
        <w:t>4a.5.3</w:t>
      </w:r>
      <w:r>
        <w:tab/>
        <w:t>Gateway Control Session Termination</w:t>
      </w:r>
      <w:bookmarkEnd w:id="72"/>
    </w:p>
    <w:p w14:paraId="1BFF3CF8" w14:textId="77777777" w:rsidR="00524BCE" w:rsidRPr="0078747E" w:rsidRDefault="00524BCE" w:rsidP="00524BCE">
      <w:r w:rsidRPr="0078747E">
        <w:t xml:space="preserve">The </w:t>
      </w:r>
      <w:r>
        <w:t>BBERF</w:t>
      </w:r>
      <w:r w:rsidRPr="0078747E">
        <w:t xml:space="preserve"> shall contact the </w:t>
      </w:r>
      <w:r w:rsidRPr="00A22E7F">
        <w:t>PCRF</w:t>
      </w:r>
      <w:r>
        <w:t xml:space="preserve"> when the gateway control</w:t>
      </w:r>
      <w:r w:rsidRPr="0078747E">
        <w:t xml:space="preserve"> sessio</w:t>
      </w:r>
      <w:r>
        <w:t>n is being terminated (e.g. detach).</w:t>
      </w:r>
      <w:r w:rsidRPr="0078747E">
        <w:t xml:space="preserve"> The </w:t>
      </w:r>
      <w:r>
        <w:t>BBERF</w:t>
      </w:r>
      <w:r w:rsidRPr="0078747E">
        <w:t xml:space="preserve"> shall send a CC-Request with CC-Request-Type AVP set to the value "TERMINATION_REQUEST"</w:t>
      </w:r>
      <w:r>
        <w:t>.</w:t>
      </w:r>
    </w:p>
    <w:p w14:paraId="29D2B8C9" w14:textId="77777777" w:rsidR="00524BCE" w:rsidRPr="0078747E" w:rsidRDefault="00524BCE" w:rsidP="00524BCE">
      <w:r w:rsidRPr="0078747E">
        <w:t xml:space="preserve">When the </w:t>
      </w:r>
      <w:r w:rsidRPr="00A22E7F">
        <w:t>PCRF</w:t>
      </w:r>
      <w:r w:rsidRPr="0078747E">
        <w:t xml:space="preserve"> receives the CC-Request, it shall acknowledge this message by sending a CC-Answer to the </w:t>
      </w:r>
      <w:r>
        <w:t>BBERF</w:t>
      </w:r>
      <w:r w:rsidRPr="0078747E">
        <w:t>.</w:t>
      </w:r>
    </w:p>
    <w:p w14:paraId="1407B477" w14:textId="77777777" w:rsidR="00EF4730" w:rsidRPr="00DA4266" w:rsidRDefault="00EF4730" w:rsidP="00EF4730">
      <w:pPr>
        <w:pStyle w:val="Heading3"/>
        <w:rPr>
          <w:rFonts w:hint="eastAsia"/>
        </w:rPr>
      </w:pPr>
      <w:bookmarkStart w:id="73" w:name="_Toc343033471"/>
      <w:r w:rsidRPr="009C151D">
        <w:rPr>
          <w:rFonts w:hint="eastAsia"/>
        </w:rPr>
        <w:t>4a.5.</w:t>
      </w:r>
      <w:r>
        <w:rPr>
          <w:rFonts w:eastAsia="바탕" w:hint="eastAsia"/>
          <w:lang w:eastAsia="ko-KR"/>
        </w:rPr>
        <w:t>4</w:t>
      </w:r>
      <w:r w:rsidR="0016487E">
        <w:tab/>
      </w:r>
      <w:r w:rsidRPr="00DA4266">
        <w:rPr>
          <w:rFonts w:hint="eastAsia"/>
        </w:rPr>
        <w:t>Request of Gateway Control Session Termination</w:t>
      </w:r>
      <w:bookmarkEnd w:id="73"/>
    </w:p>
    <w:p w14:paraId="06A2EA9D" w14:textId="77777777" w:rsidR="00EF4730" w:rsidRDefault="00EF4730" w:rsidP="00EF4730">
      <w:pPr>
        <w:rPr>
          <w:rFonts w:eastAsia="SimSun" w:hint="eastAsia"/>
          <w:lang w:eastAsia="zh-CN"/>
        </w:rPr>
      </w:pPr>
      <w:r>
        <w:rPr>
          <w:rFonts w:eastAsia="SimSun" w:hint="eastAsia"/>
          <w:lang w:eastAsia="zh-CN"/>
        </w:rPr>
        <w:t>The PCRF may request the termination of a gateway control session.</w:t>
      </w:r>
    </w:p>
    <w:p w14:paraId="330F310C" w14:textId="77777777" w:rsidR="00181B9C" w:rsidRDefault="00EF4730" w:rsidP="00F06E4F">
      <w:pPr>
        <w:rPr>
          <w:rFonts w:eastAsia="바탕" w:hint="eastAsia"/>
          <w:lang w:eastAsia="ko-KR"/>
        </w:rPr>
      </w:pPr>
      <w:r>
        <w:rPr>
          <w:rFonts w:eastAsia="SimSun" w:hint="eastAsia"/>
          <w:lang w:eastAsia="zh-CN"/>
        </w:rPr>
        <w:t xml:space="preserve">If the PCRF decides to terminate a gateway control session due to an internal trigger or trigger from the SPR, the PCRF shall send an RAR command </w:t>
      </w:r>
      <w:r w:rsidR="007E3B69">
        <w:rPr>
          <w:rFonts w:eastAsia="SimSun" w:hint="eastAsia"/>
          <w:lang w:eastAsia="zh-CN"/>
        </w:rPr>
        <w:t xml:space="preserve">including the Session-Release-Cause AVP </w:t>
      </w:r>
      <w:r>
        <w:rPr>
          <w:rFonts w:eastAsia="SimSun" w:hint="eastAsia"/>
          <w:lang w:eastAsia="zh-CN"/>
        </w:rPr>
        <w:t xml:space="preserve">to the BBERF. When the BBERF receives the RAR Command, it shall acknowledge the command by sending an RAA command to the PCRF and instantly remove all the QoS rules that have been previously installed on that gateway control session. And then the BBERF shall apply the gateway control session termination </w:t>
      </w:r>
      <w:r>
        <w:rPr>
          <w:rFonts w:eastAsia="SimSun"/>
          <w:lang w:eastAsia="zh-CN"/>
        </w:rPr>
        <w:t>procedure</w:t>
      </w:r>
      <w:r>
        <w:rPr>
          <w:rFonts w:eastAsia="SimSun" w:hint="eastAsia"/>
          <w:lang w:eastAsia="zh-CN"/>
        </w:rPr>
        <w:t xml:space="preserve"> in Clause 4a.5.3.</w:t>
      </w:r>
    </w:p>
    <w:p w14:paraId="68D9730C" w14:textId="77777777" w:rsidR="005B0ED6" w:rsidRDefault="005B0ED6" w:rsidP="005B0ED6">
      <w:pPr>
        <w:pStyle w:val="Heading3"/>
        <w:rPr>
          <w:noProof/>
        </w:rPr>
      </w:pPr>
      <w:bookmarkStart w:id="74" w:name="_Toc343033472"/>
      <w:r>
        <w:rPr>
          <w:noProof/>
        </w:rPr>
        <w:t>4a.5.</w:t>
      </w:r>
      <w:r>
        <w:rPr>
          <w:rFonts w:eastAsia="바탕" w:hint="eastAsia"/>
          <w:noProof/>
          <w:lang w:eastAsia="ko-KR"/>
        </w:rPr>
        <w:t>5</w:t>
      </w:r>
      <w:r w:rsidR="0016487E">
        <w:tab/>
      </w:r>
      <w:r>
        <w:rPr>
          <w:noProof/>
        </w:rPr>
        <w:t>QoS Control Rule error handling</w:t>
      </w:r>
      <w:bookmarkEnd w:id="74"/>
    </w:p>
    <w:p w14:paraId="791F7D74" w14:textId="77777777" w:rsidR="005B0ED6" w:rsidRDefault="005B0ED6" w:rsidP="005B0ED6">
      <w:r>
        <w:t>The same error handling behaviour as defined in clause 4.5.</w:t>
      </w:r>
      <w:r>
        <w:rPr>
          <w:rFonts w:eastAsia="바탕" w:hint="eastAsia"/>
          <w:lang w:eastAsia="ko-KR"/>
        </w:rPr>
        <w:t>12</w:t>
      </w:r>
      <w:r>
        <w:t xml:space="preserve"> shall apply for QoS control rules</w:t>
      </w:r>
      <w:r w:rsidR="0075727A">
        <w:t>,. However, QoS-Rule-Report AVP shall be used to report the affected QoS rules instead of Charging-Rule-Report AVP.</w:t>
      </w:r>
    </w:p>
    <w:p w14:paraId="481CD323" w14:textId="77777777" w:rsidR="00AE4CF0" w:rsidRPr="0078747E" w:rsidRDefault="00AE4CF0" w:rsidP="00AE4CF0">
      <w:pPr>
        <w:pStyle w:val="Heading3"/>
      </w:pPr>
      <w:bookmarkStart w:id="75" w:name="_Toc343033473"/>
      <w:r>
        <w:t>4a.5.</w:t>
      </w:r>
      <w:r>
        <w:rPr>
          <w:rFonts w:eastAsia="바탕" w:hint="eastAsia"/>
          <w:lang w:eastAsia="ko-KR"/>
        </w:rPr>
        <w:t>6</w:t>
      </w:r>
      <w:r>
        <w:tab/>
        <w:t>Gateway Control session to Gx session linking</w:t>
      </w:r>
      <w:bookmarkEnd w:id="75"/>
    </w:p>
    <w:p w14:paraId="14DCB345" w14:textId="77777777" w:rsidR="00AE4CF0" w:rsidRDefault="00AE4CF0" w:rsidP="00AE4CF0">
      <w:pPr>
        <w:rPr>
          <w:noProof/>
        </w:rPr>
      </w:pPr>
      <w:r>
        <w:rPr>
          <w:noProof/>
        </w:rPr>
        <w:t xml:space="preserve">For the cases where Gxx is deployed in the network, the PCRF shall determine at IP-CAN session establishment, which open Gateway Control </w:t>
      </w:r>
      <w:r w:rsidDel="008D7812">
        <w:rPr>
          <w:noProof/>
        </w:rPr>
        <w:t>s</w:t>
      </w:r>
      <w:r>
        <w:rPr>
          <w:noProof/>
        </w:rPr>
        <w:t xml:space="preserve">ession applies to the new established IP-CAN session. </w:t>
      </w:r>
    </w:p>
    <w:p w14:paraId="71D61177" w14:textId="77777777" w:rsidR="00AE4CF0" w:rsidRDefault="00AE4CF0" w:rsidP="00AE4CF0">
      <w:pPr>
        <w:rPr>
          <w:noProof/>
        </w:rPr>
      </w:pPr>
      <w:r>
        <w:rPr>
          <w:noProof/>
        </w:rPr>
        <w:t xml:space="preserve">If the already established Gateway Control </w:t>
      </w:r>
      <w:r w:rsidDel="008D7812">
        <w:rPr>
          <w:noProof/>
        </w:rPr>
        <w:t>s</w:t>
      </w:r>
      <w:r>
        <w:rPr>
          <w:noProof/>
        </w:rPr>
        <w:t>ession for that subscriber is not related with a PDN identifier (i.e. the Called-Station-Id AVP was not received at Gateway Control Session Establishment), the PCRF shall determine that the IP-CAN session being established corresponds to that Gateway Control Session if the following conditions are fulfilled:</w:t>
      </w:r>
    </w:p>
    <w:p w14:paraId="3C68F34C" w14:textId="77777777" w:rsidR="00AE4CF0" w:rsidRDefault="007B0511" w:rsidP="007B0511">
      <w:pPr>
        <w:pStyle w:val="B1"/>
        <w:rPr>
          <w:noProof/>
        </w:rPr>
      </w:pPr>
      <w:r>
        <w:rPr>
          <w:rFonts w:eastAsia="바탕" w:hint="eastAsia"/>
          <w:noProof/>
          <w:lang w:eastAsia="ko-KR"/>
        </w:rPr>
        <w:t>-</w:t>
      </w:r>
      <w:r>
        <w:rPr>
          <w:rFonts w:eastAsia="바탕"/>
          <w:noProof/>
          <w:lang w:eastAsia="ko-KR"/>
        </w:rPr>
        <w:tab/>
      </w:r>
      <w:r w:rsidR="00AE4CF0">
        <w:rPr>
          <w:noProof/>
        </w:rPr>
        <w:t xml:space="preserve">The CoA-IP-Address AVP received in the IP-CAN session establishment matches the Framed-IP-Address or Framed-IPv6-Prefix received during the Gateway Control Session Establishment and </w:t>
      </w:r>
    </w:p>
    <w:p w14:paraId="214A8832" w14:textId="77777777" w:rsidR="00AE4CF0" w:rsidRDefault="007B0511" w:rsidP="007B0511">
      <w:pPr>
        <w:pStyle w:val="B1"/>
        <w:rPr>
          <w:noProof/>
        </w:rPr>
      </w:pPr>
      <w:r>
        <w:rPr>
          <w:rFonts w:eastAsia="바탕" w:hint="eastAsia"/>
          <w:noProof/>
          <w:lang w:eastAsia="ko-KR"/>
        </w:rPr>
        <w:t>-</w:t>
      </w:r>
      <w:r>
        <w:rPr>
          <w:rFonts w:eastAsia="바탕"/>
          <w:noProof/>
          <w:lang w:eastAsia="ko-KR"/>
        </w:rPr>
        <w:tab/>
      </w:r>
      <w:r w:rsidR="009B6626">
        <w:rPr>
          <w:noProof/>
        </w:rPr>
        <w:t>Optionally, t</w:t>
      </w:r>
      <w:r w:rsidR="00AE4CF0">
        <w:rPr>
          <w:noProof/>
        </w:rPr>
        <w:t>he Subscription-Id AVP received in the IP-CAN session establishment matches the Subscription-Id AVP received during the Gateway Control Session Establishment</w:t>
      </w:r>
    </w:p>
    <w:p w14:paraId="4357BAFC" w14:textId="77777777" w:rsidR="00AE4CF0" w:rsidRDefault="00AE4CF0" w:rsidP="00AE4CF0">
      <w:pPr>
        <w:rPr>
          <w:noProof/>
        </w:rPr>
      </w:pPr>
      <w:r>
        <w:rPr>
          <w:noProof/>
        </w:rPr>
        <w:lastRenderedPageBreak/>
        <w:t xml:space="preserve">In this case, the PCRF may have more than one </w:t>
      </w:r>
      <w:r w:rsidDel="00816267">
        <w:rPr>
          <w:noProof/>
        </w:rPr>
        <w:t>IP-CAN</w:t>
      </w:r>
      <w:r>
        <w:rPr>
          <w:noProof/>
        </w:rPr>
        <w:t xml:space="preserve"> Gx session linked to the Gateway Control </w:t>
      </w:r>
      <w:r w:rsidDel="008D7812">
        <w:rPr>
          <w:noProof/>
        </w:rPr>
        <w:t>s</w:t>
      </w:r>
      <w:r>
        <w:rPr>
          <w:noProof/>
        </w:rPr>
        <w:t>ession.</w:t>
      </w:r>
    </w:p>
    <w:p w14:paraId="17AD20B4" w14:textId="77777777" w:rsidR="00AE4CF0" w:rsidRDefault="00AE4CF0" w:rsidP="00AE4CF0">
      <w:pPr>
        <w:rPr>
          <w:noProof/>
        </w:rPr>
      </w:pPr>
      <w:r>
        <w:rPr>
          <w:noProof/>
        </w:rPr>
        <w:t xml:space="preserve">If the already established Gateway Control </w:t>
      </w:r>
      <w:r w:rsidDel="00816267">
        <w:rPr>
          <w:noProof/>
        </w:rPr>
        <w:t>s</w:t>
      </w:r>
      <w:r>
        <w:rPr>
          <w:noProof/>
        </w:rPr>
        <w:t>ession for that subscriber is related with a PDN identifier (i.e. the Called-Station-Id AVP was received during the Gateway Control Session Establishment), the PCRF shall determine that the IP-CAN session being established corresponds to that Gateway Control Session if the following conditions are fulfilled:</w:t>
      </w:r>
    </w:p>
    <w:p w14:paraId="67CC53FC" w14:textId="77777777" w:rsidR="00AE4CF0" w:rsidRDefault="007B0511" w:rsidP="007B0511">
      <w:pPr>
        <w:pStyle w:val="B1"/>
        <w:rPr>
          <w:noProof/>
        </w:rPr>
      </w:pPr>
      <w:r>
        <w:rPr>
          <w:rFonts w:eastAsia="바탕" w:hint="eastAsia"/>
          <w:noProof/>
          <w:lang w:eastAsia="ko-KR"/>
        </w:rPr>
        <w:t>-</w:t>
      </w:r>
      <w:r>
        <w:rPr>
          <w:rFonts w:eastAsia="바탕"/>
          <w:noProof/>
          <w:lang w:eastAsia="ko-KR"/>
        </w:rPr>
        <w:tab/>
      </w:r>
      <w:r w:rsidR="00AE4CF0">
        <w:rPr>
          <w:noProof/>
        </w:rPr>
        <w:t>The Called-Station-Id AVP received in the IP-CAN session establishment matches the Called-Station-Id AVP received during the Gateway Control Session Establishment and</w:t>
      </w:r>
    </w:p>
    <w:p w14:paraId="24BEC609" w14:textId="77777777" w:rsidR="00AE4CF0" w:rsidRDefault="007B0511" w:rsidP="007B0511">
      <w:pPr>
        <w:pStyle w:val="B1"/>
        <w:rPr>
          <w:noProof/>
        </w:rPr>
      </w:pPr>
      <w:r>
        <w:rPr>
          <w:rFonts w:eastAsia="바탕" w:hint="eastAsia"/>
          <w:noProof/>
          <w:lang w:eastAsia="ko-KR"/>
        </w:rPr>
        <w:t>-</w:t>
      </w:r>
      <w:r>
        <w:rPr>
          <w:rFonts w:eastAsia="바탕"/>
          <w:noProof/>
          <w:lang w:eastAsia="ko-KR"/>
        </w:rPr>
        <w:tab/>
      </w:r>
      <w:r w:rsidR="00AE4CF0">
        <w:rPr>
          <w:noProof/>
        </w:rPr>
        <w:t>The Subscription-Id AVP received in the IP-CAN session establishment matches the Subscription-Id AVP received during the Gateway Control Session Establishment</w:t>
      </w:r>
    </w:p>
    <w:p w14:paraId="45C018CB" w14:textId="77777777" w:rsidR="00AE4CF0" w:rsidRDefault="00AE4CF0" w:rsidP="00AE4CF0">
      <w:pPr>
        <w:rPr>
          <w:lang w:eastAsia="ja-JP"/>
        </w:rPr>
      </w:pPr>
      <w:r>
        <w:rPr>
          <w:lang w:eastAsia="ja-JP"/>
        </w:rPr>
        <w:t xml:space="preserve">In this case, the PCRF shall have only one </w:t>
      </w:r>
      <w:r w:rsidDel="00816267">
        <w:rPr>
          <w:lang w:eastAsia="ja-JP"/>
        </w:rPr>
        <w:t xml:space="preserve">IP-CAN </w:t>
      </w:r>
      <w:r>
        <w:rPr>
          <w:lang w:eastAsia="ja-JP"/>
        </w:rPr>
        <w:t xml:space="preserve">Gx session linked to the Gateway Control </w:t>
      </w:r>
      <w:r w:rsidDel="008D7812">
        <w:rPr>
          <w:lang w:eastAsia="ja-JP"/>
        </w:rPr>
        <w:t>s</w:t>
      </w:r>
      <w:r>
        <w:rPr>
          <w:lang w:eastAsia="ja-JP"/>
        </w:rPr>
        <w:t>ession.</w:t>
      </w:r>
    </w:p>
    <w:p w14:paraId="7583EF32" w14:textId="77777777" w:rsidR="00AE4CF0" w:rsidRDefault="00E700E8" w:rsidP="00AE4CF0">
      <w:pPr>
        <w:rPr>
          <w:lang w:eastAsia="ja-JP"/>
        </w:rPr>
      </w:pPr>
      <w:r>
        <w:rPr>
          <w:rFonts w:eastAsia="바탕" w:hint="eastAsia"/>
          <w:lang w:eastAsia="ko-KR"/>
        </w:rPr>
        <w:t>U</w:t>
      </w:r>
      <w:r w:rsidR="00AE4CF0">
        <w:rPr>
          <w:lang w:eastAsia="ja-JP"/>
        </w:rPr>
        <w:t>pon reception of a Gateway Control Session Establishment</w:t>
      </w:r>
      <w:r>
        <w:rPr>
          <w:lang w:eastAsia="ja-JP"/>
        </w:rPr>
        <w:t xml:space="preserve"> where there are already active Gx sessions for that UE in the PCRF (i.e. BBERF relocation and BBERF pre-registration),</w:t>
      </w:r>
      <w:r w:rsidR="00AE4CF0">
        <w:rPr>
          <w:lang w:eastAsia="ja-JP"/>
        </w:rPr>
        <w:t xml:space="preserve"> the PCRF </w:t>
      </w:r>
      <w:r>
        <w:rPr>
          <w:rFonts w:eastAsia="바탕" w:hint="eastAsia"/>
          <w:lang w:eastAsia="ko-KR"/>
        </w:rPr>
        <w:t>may</w:t>
      </w:r>
      <w:r>
        <w:rPr>
          <w:lang w:eastAsia="ja-JP"/>
        </w:rPr>
        <w:t xml:space="preserve"> </w:t>
      </w:r>
      <w:r w:rsidR="00AE4CF0">
        <w:rPr>
          <w:lang w:eastAsia="ja-JP"/>
        </w:rPr>
        <w:t xml:space="preserve">be able to determine the Gx session(s) that apply to the new established Gateway Control session as follows: </w:t>
      </w:r>
    </w:p>
    <w:p w14:paraId="617C4DFE" w14:textId="77777777" w:rsidR="00AE4CF0" w:rsidRPr="009F4BC9" w:rsidRDefault="007B0511" w:rsidP="007B0511">
      <w:pPr>
        <w:pStyle w:val="B1"/>
        <w:rPr>
          <w:rFonts w:eastAsia="바탕" w:hint="eastAsia"/>
          <w:lang w:eastAsia="ko-KR"/>
        </w:rPr>
      </w:pPr>
      <w:r>
        <w:rPr>
          <w:rFonts w:eastAsia="바탕" w:hint="eastAsia"/>
          <w:lang w:eastAsia="ko-KR"/>
        </w:rPr>
        <w:t>-</w:t>
      </w:r>
      <w:r>
        <w:rPr>
          <w:rFonts w:eastAsia="바탕"/>
          <w:lang w:eastAsia="ko-KR"/>
        </w:rPr>
        <w:tab/>
      </w:r>
      <w:r w:rsidR="00AE4CF0">
        <w:rPr>
          <w:lang w:eastAsia="ja-JP"/>
        </w:rPr>
        <w:t xml:space="preserve">If the new Gateway Control </w:t>
      </w:r>
      <w:r w:rsidR="00AE4CF0">
        <w:rPr>
          <w:noProof/>
        </w:rPr>
        <w:t>session for that subscriber is not related with a PDN identifier (i.e. the Called-Station-Id AVP was not received at Gateway Control Session Establishment), the PCRF shall determine the Gx session(s) that correspond to that Gateway Control Session</w:t>
      </w:r>
      <w:r w:rsidR="009B6626">
        <w:rPr>
          <w:noProof/>
        </w:rPr>
        <w:t xml:space="preserve"> upon reception of IP-CAN session modification. In this case, the same conditions as for the IP-CAN session establishment must be fulfilled.</w:t>
      </w:r>
      <w:r w:rsidR="00AE4CF0">
        <w:rPr>
          <w:noProof/>
        </w:rPr>
        <w:t xml:space="preserve"> </w:t>
      </w:r>
    </w:p>
    <w:p w14:paraId="78C8FAC9" w14:textId="77777777" w:rsidR="00AE4CF0" w:rsidRPr="00812AAB" w:rsidRDefault="007B0511" w:rsidP="007B0511">
      <w:pPr>
        <w:pStyle w:val="B1"/>
        <w:rPr>
          <w:noProof/>
        </w:rPr>
      </w:pPr>
      <w:r>
        <w:rPr>
          <w:rFonts w:eastAsia="바탕" w:hint="eastAsia"/>
          <w:noProof/>
          <w:lang w:eastAsia="ko-KR"/>
        </w:rPr>
        <w:t>-</w:t>
      </w:r>
      <w:r>
        <w:rPr>
          <w:rFonts w:eastAsia="바탕"/>
          <w:noProof/>
          <w:lang w:eastAsia="ko-KR"/>
        </w:rPr>
        <w:tab/>
      </w:r>
      <w:r w:rsidR="00AE4CF0">
        <w:rPr>
          <w:noProof/>
        </w:rPr>
        <w:t>If the new Gateway Control session for that subscriber is related with a PDN identifier (i.e. the Called-Station-Id AVP is received) the PCRF shall</w:t>
      </w:r>
      <w:r w:rsidR="00E700E8">
        <w:rPr>
          <w:noProof/>
        </w:rPr>
        <w:t xml:space="preserve"> check the Session-Linking-Indicator AVP. If it is not received, or it indicates SESSION_LINKING_IMMEDIATE the PCRF shall</w:t>
      </w:r>
      <w:r w:rsidR="00AE4CF0">
        <w:rPr>
          <w:noProof/>
        </w:rPr>
        <w:t xml:space="preserve"> determine the Gx session that correspond to the Gateway Control Session if at least two of the following conditions are fulfilled:</w:t>
      </w:r>
    </w:p>
    <w:p w14:paraId="5149F857" w14:textId="77777777" w:rsidR="00AE4CF0" w:rsidRDefault="007B0511" w:rsidP="007B0511">
      <w:pPr>
        <w:pStyle w:val="B2"/>
        <w:rPr>
          <w:noProof/>
        </w:rPr>
      </w:pPr>
      <w:r>
        <w:rPr>
          <w:rFonts w:eastAsia="바탕" w:hint="eastAsia"/>
          <w:noProof/>
          <w:lang w:eastAsia="ko-KR"/>
        </w:rPr>
        <w:t>-</w:t>
      </w:r>
      <w:r>
        <w:rPr>
          <w:rFonts w:eastAsia="바탕"/>
          <w:noProof/>
          <w:lang w:eastAsia="ko-KR"/>
        </w:rPr>
        <w:tab/>
      </w:r>
      <w:r w:rsidR="00AE4CF0">
        <w:rPr>
          <w:noProof/>
        </w:rPr>
        <w:t>The Called-Station-Id AVP is received in the Gateway Control Session Establishment and it matches the APN of the Gx session and</w:t>
      </w:r>
    </w:p>
    <w:p w14:paraId="1DC8FD3F" w14:textId="77777777" w:rsidR="00AE4CF0" w:rsidRDefault="007B0511" w:rsidP="007B0511">
      <w:pPr>
        <w:pStyle w:val="B2"/>
        <w:rPr>
          <w:noProof/>
        </w:rPr>
      </w:pPr>
      <w:r>
        <w:rPr>
          <w:rFonts w:eastAsia="바탕" w:hint="eastAsia"/>
          <w:noProof/>
          <w:lang w:eastAsia="ko-KR"/>
        </w:rPr>
        <w:t>-</w:t>
      </w:r>
      <w:r>
        <w:rPr>
          <w:rFonts w:eastAsia="바탕"/>
          <w:noProof/>
          <w:lang w:eastAsia="ko-KR"/>
        </w:rPr>
        <w:tab/>
      </w:r>
      <w:r w:rsidR="00AE4CF0">
        <w:rPr>
          <w:noProof/>
        </w:rPr>
        <w:t xml:space="preserve">The Subscription-Id AVP received in the Gateway Control Session Establishment matches </w:t>
      </w:r>
      <w:r>
        <w:rPr>
          <w:noProof/>
        </w:rPr>
        <w:t xml:space="preserve">the </w:t>
      </w:r>
      <w:r w:rsidR="00AE4CF0">
        <w:rPr>
          <w:noProof/>
        </w:rPr>
        <w:t>Subscription-Id for the IP-CAN session(s) and</w:t>
      </w:r>
    </w:p>
    <w:p w14:paraId="42A812FB" w14:textId="77777777" w:rsidR="004F08D8" w:rsidRPr="004F08D8" w:rsidRDefault="007B0511" w:rsidP="007B0511">
      <w:pPr>
        <w:pStyle w:val="B2"/>
        <w:rPr>
          <w:rFonts w:eastAsia="바탕" w:hint="eastAsia"/>
          <w:noProof/>
          <w:lang w:eastAsia="ko-KR"/>
        </w:rPr>
      </w:pPr>
      <w:r>
        <w:rPr>
          <w:rFonts w:eastAsia="바탕" w:hint="eastAsia"/>
          <w:noProof/>
          <w:lang w:eastAsia="ko-KR"/>
        </w:rPr>
        <w:t>-</w:t>
      </w:r>
      <w:r>
        <w:rPr>
          <w:rFonts w:eastAsia="바탕"/>
          <w:noProof/>
          <w:lang w:eastAsia="ko-KR"/>
        </w:rPr>
        <w:tab/>
      </w:r>
      <w:r w:rsidR="00AE4CF0" w:rsidRPr="004F08D8">
        <w:rPr>
          <w:rFonts w:eastAsia="바탕"/>
          <w:noProof/>
          <w:lang w:eastAsia="ko-KR"/>
        </w:rPr>
        <w:t xml:space="preserve">If received, the Framed-IP-Address AVP </w:t>
      </w:r>
      <w:r w:rsidR="00832492">
        <w:rPr>
          <w:rFonts w:eastAsia="바탕" w:hint="eastAsia"/>
          <w:noProof/>
          <w:lang w:eastAsia="ko-KR"/>
        </w:rPr>
        <w:t>and/</w:t>
      </w:r>
      <w:r w:rsidR="00AE4CF0" w:rsidRPr="004F08D8">
        <w:rPr>
          <w:rFonts w:eastAsia="바탕"/>
          <w:noProof/>
          <w:lang w:eastAsia="ko-KR"/>
        </w:rPr>
        <w:t xml:space="preserve">or Framed-IPv6-Prefix AVP included in the Gateway Control Session Establishment matches the Framed-IP-Address AVP </w:t>
      </w:r>
      <w:r w:rsidR="00832492">
        <w:rPr>
          <w:rFonts w:eastAsia="바탕" w:hint="eastAsia"/>
          <w:noProof/>
          <w:lang w:eastAsia="ko-KR"/>
        </w:rPr>
        <w:t>and/</w:t>
      </w:r>
      <w:r w:rsidR="00AE4CF0" w:rsidRPr="004F08D8">
        <w:rPr>
          <w:rFonts w:eastAsia="바탕"/>
          <w:noProof/>
          <w:lang w:eastAsia="ko-KR"/>
        </w:rPr>
        <w:t>or Framed-IPv6-Prefix AVP</w:t>
      </w:r>
      <w:r w:rsidR="00832492">
        <w:rPr>
          <w:rFonts w:eastAsia="바탕" w:hint="eastAsia"/>
          <w:noProof/>
          <w:lang w:eastAsia="ko-KR"/>
        </w:rPr>
        <w:t>,</w:t>
      </w:r>
      <w:r w:rsidR="00AE4CF0" w:rsidRPr="004F08D8">
        <w:rPr>
          <w:rFonts w:eastAsia="바탕"/>
          <w:noProof/>
          <w:lang w:eastAsia="ko-KR"/>
        </w:rPr>
        <w:t xml:space="preserve"> of the Gx session</w:t>
      </w:r>
      <w:r w:rsidR="00832492">
        <w:rPr>
          <w:rFonts w:eastAsia="바탕" w:hint="eastAsia"/>
          <w:noProof/>
          <w:lang w:eastAsia="ko-KR"/>
        </w:rPr>
        <w:t>.</w:t>
      </w:r>
      <w:r w:rsidR="00832492" w:rsidRPr="004F08D8">
        <w:rPr>
          <w:rFonts w:eastAsia="바탕"/>
          <w:noProof/>
          <w:lang w:eastAsia="ko-KR"/>
        </w:rPr>
        <w:t xml:space="preserve"> If both Framed-IP-Address AVP and Framed-IPv6-Prefix AVP are present in the Gateway Control Session Establishment, both of them must also be present in the Gx session.</w:t>
      </w:r>
    </w:p>
    <w:p w14:paraId="44ED10C2" w14:textId="77777777" w:rsidR="00AE4CF0" w:rsidRPr="00AA391A" w:rsidRDefault="004F08D8" w:rsidP="00AA391A">
      <w:pPr>
        <w:pStyle w:val="NO"/>
        <w:rPr>
          <w:rFonts w:eastAsia="바탕" w:hint="eastAsia"/>
        </w:rPr>
      </w:pPr>
      <w:r w:rsidRPr="00AA391A">
        <w:rPr>
          <w:rFonts w:hint="eastAsia"/>
        </w:rPr>
        <w:t>NOTE:</w:t>
      </w:r>
      <w:r w:rsidR="00AA391A">
        <w:rPr>
          <w:rFonts w:eastAsia="바탕"/>
        </w:rPr>
        <w:tab/>
      </w:r>
      <w:r w:rsidRPr="00AA391A">
        <w:rPr>
          <w:rFonts w:hint="eastAsia"/>
        </w:rPr>
        <w:t xml:space="preserve">The </w:t>
      </w:r>
      <w:r w:rsidRPr="00AA391A">
        <w:t>Subscription-Id AVP</w:t>
      </w:r>
      <w:r w:rsidRPr="00AA391A">
        <w:rPr>
          <w:rFonts w:hint="eastAsia"/>
        </w:rPr>
        <w:t xml:space="preserve"> used for the session linking may be in the form IMSI or IMSI based NAI as defined in </w:t>
      </w:r>
      <w:r w:rsidRPr="00AA391A">
        <w:rPr>
          <w:rFonts w:eastAsia="SimSun" w:hint="eastAsia"/>
        </w:rPr>
        <w:t>3GPP TS</w:t>
      </w:r>
      <w:r w:rsidRPr="00AA391A">
        <w:t xml:space="preserve"> </w:t>
      </w:r>
      <w:r w:rsidRPr="00AA391A">
        <w:rPr>
          <w:rFonts w:eastAsia="SimSun" w:hint="eastAsia"/>
        </w:rPr>
        <w:t>23.003</w:t>
      </w:r>
      <w:r w:rsidRPr="00AA391A">
        <w:t xml:space="preserve"> [25]</w:t>
      </w:r>
      <w:r w:rsidRPr="00AA391A">
        <w:rPr>
          <w:rFonts w:hint="eastAsia"/>
        </w:rPr>
        <w:t>.</w:t>
      </w:r>
    </w:p>
    <w:p w14:paraId="55A8B9B1" w14:textId="77777777" w:rsidR="00E700E8" w:rsidRDefault="00AE4CF0" w:rsidP="00E700E8">
      <w:pPr>
        <w:rPr>
          <w:noProof/>
        </w:rPr>
      </w:pPr>
      <w:r>
        <w:rPr>
          <w:noProof/>
        </w:rPr>
        <w:t>In this case, the PCRF shall link the Gateway Control Session to the Gx session.</w:t>
      </w:r>
    </w:p>
    <w:p w14:paraId="44E8A5A0" w14:textId="77777777" w:rsidR="00AE4CF0" w:rsidRDefault="00E700E8" w:rsidP="00E700E8">
      <w:pPr>
        <w:rPr>
          <w:noProof/>
        </w:rPr>
      </w:pPr>
      <w:r>
        <w:rPr>
          <w:noProof/>
        </w:rPr>
        <w:t>When the Session-Linking-Indicator AVP is received and indicates SESSION_LINKING_DEFERRED, the PCRF shall keep the new Gateway Control Session pending and shall defer linking until an IP-CAN Session Establishment or Modification is received including the Subscription-Id AVP, Called-Station-Id AVP and IP-CAN-Type AVP with the same values as those received during the Gateway Control Session establishment.</w:t>
      </w:r>
    </w:p>
    <w:p w14:paraId="2C26BB4D" w14:textId="77777777" w:rsidR="00AE4CF0" w:rsidDel="00CB2F31" w:rsidRDefault="00AE4CF0" w:rsidP="00AE4CF0">
      <w:pPr>
        <w:pStyle w:val="Heading3"/>
      </w:pPr>
      <w:bookmarkStart w:id="76" w:name="_Toc343033474"/>
      <w:r>
        <w:t>4a.5.</w:t>
      </w:r>
      <w:r>
        <w:rPr>
          <w:rFonts w:eastAsia="바탕" w:hint="eastAsia"/>
          <w:lang w:eastAsia="ko-KR"/>
        </w:rPr>
        <w:t>7</w:t>
      </w:r>
      <w:r>
        <w:tab/>
        <w:t>Multiple BBF support</w:t>
      </w:r>
      <w:bookmarkEnd w:id="76"/>
    </w:p>
    <w:p w14:paraId="64EC3A15" w14:textId="77777777" w:rsidR="00AE4CF0" w:rsidRPr="00915352" w:rsidRDefault="00AE4CF0" w:rsidP="00915352">
      <w:r w:rsidRPr="00915352">
        <w:t xml:space="preserve">This procedure takes place during the handover situations where one or more BBF can </w:t>
      </w:r>
      <w:r w:rsidR="00D512DE" w:rsidRPr="00915352">
        <w:t xml:space="preserve">be </w:t>
      </w:r>
      <w:r w:rsidRPr="00915352">
        <w:t>part of a pre-registration procedure.</w:t>
      </w:r>
      <w:r w:rsidR="00D512DE" w:rsidRPr="00915352">
        <w:t xml:space="preserve"> The two BBFs can be located in two separate BBERFs, or one BBF is located in the PCEF and the other one in a BBERF.</w:t>
      </w:r>
    </w:p>
    <w:p w14:paraId="557D31E9" w14:textId="77777777" w:rsidR="006E7C53" w:rsidRPr="002F0AB9" w:rsidRDefault="00AE4CF0" w:rsidP="00AE4CF0">
      <w:pPr>
        <w:rPr>
          <w:rFonts w:eastAsia="바탕" w:hint="eastAsia"/>
          <w:lang w:eastAsia="ko-KR"/>
        </w:rPr>
      </w:pPr>
      <w:r>
        <w:t>The PCRF, based on</w:t>
      </w:r>
      <w:r w:rsidR="00D512DE">
        <w:t xml:space="preserve"> IP-CAN type</w:t>
      </w:r>
      <w:r>
        <w:t xml:space="preserve"> information received from the BBERF and PCEF, shall identify the BBERF as primary or non-</w:t>
      </w:r>
      <w:r w:rsidR="002F0AB9">
        <w:t>primary.</w:t>
      </w:r>
    </w:p>
    <w:p w14:paraId="3EF0A245" w14:textId="77777777" w:rsidR="00AE4CF0" w:rsidRDefault="00AE4CF0" w:rsidP="00AE4CF0">
      <w:pPr>
        <w:rPr>
          <w:noProof/>
        </w:rPr>
      </w:pPr>
      <w:r>
        <w:rPr>
          <w:noProof/>
        </w:rPr>
        <w:t>Upon receiving a Gateway Control Session Establishment request from a new BBERF and i</w:t>
      </w:r>
      <w:r w:rsidDel="000816B5">
        <w:rPr>
          <w:lang w:eastAsia="ja-JP"/>
        </w:rPr>
        <w:t>f the PCRF id</w:t>
      </w:r>
      <w:r w:rsidDel="000816B5">
        <w:rPr>
          <w:noProof/>
        </w:rPr>
        <w:t xml:space="preserve">entifies multiple Gateway Control sessions involved for a particular IP-CAN session (i.e. multiple BBERF connections during handovers) </w:t>
      </w:r>
      <w:r>
        <w:rPr>
          <w:noProof/>
        </w:rPr>
        <w:t>the PCRF shall carry out the following procedures:</w:t>
      </w:r>
    </w:p>
    <w:p w14:paraId="308DF6C0" w14:textId="77777777" w:rsidR="003B6E9C" w:rsidRDefault="00AE4CF0" w:rsidP="007B0511">
      <w:pPr>
        <w:pStyle w:val="B1"/>
        <w:rPr>
          <w:rFonts w:eastAsia="바탕" w:hint="eastAsia"/>
          <w:lang w:eastAsia="ko-KR"/>
        </w:rPr>
      </w:pPr>
      <w:r>
        <w:rPr>
          <w:rFonts w:eastAsia="바탕" w:hint="eastAsia"/>
          <w:lang w:eastAsia="ko-KR"/>
        </w:rPr>
        <w:t>-</w:t>
      </w:r>
      <w:r w:rsidR="00C546E8">
        <w:rPr>
          <w:lang w:eastAsia="ko-KR"/>
        </w:rPr>
        <w:tab/>
      </w:r>
      <w:r w:rsidDel="000816B5">
        <w:rPr>
          <w:lang w:eastAsia="ja-JP"/>
        </w:rPr>
        <w:t>T</w:t>
      </w:r>
      <w:r>
        <w:rPr>
          <w:lang w:eastAsia="ja-JP"/>
        </w:rPr>
        <w:t xml:space="preserve">he PCRF shall identify the Gateway Control session that </w:t>
      </w:r>
      <w:r w:rsidRPr="00E66E77">
        <w:rPr>
          <w:lang w:eastAsia="ja-JP"/>
        </w:rPr>
        <w:t>reported the same IP-CAN type as reported</w:t>
      </w:r>
      <w:r>
        <w:rPr>
          <w:lang w:eastAsia="ja-JP"/>
        </w:rPr>
        <w:t xml:space="preserve"> by PCEF and classify the BBERF that initiated that Gateway Control session as </w:t>
      </w:r>
      <w:r w:rsidR="00D512DE">
        <w:rPr>
          <w:lang w:eastAsia="ja-JP"/>
        </w:rPr>
        <w:t>"</w:t>
      </w:r>
      <w:r>
        <w:rPr>
          <w:lang w:eastAsia="ja-JP"/>
        </w:rPr>
        <w:t>primary</w:t>
      </w:r>
      <w:r w:rsidR="00D512DE">
        <w:rPr>
          <w:lang w:eastAsia="ja-JP"/>
        </w:rPr>
        <w:t>"</w:t>
      </w:r>
      <w:r>
        <w:rPr>
          <w:lang w:eastAsia="ja-JP"/>
        </w:rPr>
        <w:t>.</w:t>
      </w:r>
    </w:p>
    <w:p w14:paraId="513FFABE" w14:textId="77777777" w:rsidR="00AE4CF0" w:rsidRPr="00D512DE" w:rsidRDefault="00AE4CF0" w:rsidP="007B0511">
      <w:pPr>
        <w:pStyle w:val="B1"/>
        <w:rPr>
          <w:rFonts w:eastAsia="바탕" w:hint="eastAsia"/>
          <w:lang w:eastAsia="ko-KR"/>
        </w:rPr>
      </w:pPr>
      <w:r>
        <w:rPr>
          <w:rFonts w:eastAsia="바탕" w:hint="eastAsia"/>
          <w:lang w:eastAsia="ko-KR"/>
        </w:rPr>
        <w:lastRenderedPageBreak/>
        <w:t>-</w:t>
      </w:r>
      <w:r w:rsidR="00C546E8">
        <w:rPr>
          <w:lang w:eastAsia="ko-KR"/>
        </w:rPr>
        <w:tab/>
      </w:r>
      <w:r>
        <w:rPr>
          <w:lang w:eastAsia="ja-JP"/>
        </w:rPr>
        <w:t xml:space="preserve">In the case where more that one Gateway Control sessions reported the same IP-CAN type </w:t>
      </w:r>
      <w:r w:rsidRPr="00E66E77">
        <w:rPr>
          <w:lang w:eastAsia="ja-JP"/>
        </w:rPr>
        <w:t>as reported</w:t>
      </w:r>
      <w:r>
        <w:rPr>
          <w:lang w:eastAsia="ja-JP"/>
        </w:rPr>
        <w:t xml:space="preserve"> by PCEF the PCRF shall classify the BBERF that initiated the last Gateway Control session as </w:t>
      </w:r>
      <w:r w:rsidR="00D512DE">
        <w:rPr>
          <w:lang w:eastAsia="ja-JP"/>
        </w:rPr>
        <w:t>"</w:t>
      </w:r>
      <w:r>
        <w:rPr>
          <w:lang w:eastAsia="ja-JP"/>
        </w:rPr>
        <w:t>primary</w:t>
      </w:r>
      <w:r w:rsidR="00D512DE">
        <w:rPr>
          <w:lang w:eastAsia="ja-JP"/>
        </w:rPr>
        <w:t>"</w:t>
      </w:r>
      <w:r w:rsidR="00D512DE">
        <w:rPr>
          <w:rFonts w:eastAsia="바탕" w:hint="eastAsia"/>
          <w:lang w:eastAsia="ko-KR"/>
        </w:rPr>
        <w:t>.</w:t>
      </w:r>
    </w:p>
    <w:p w14:paraId="1E832072" w14:textId="77777777" w:rsidR="00A9732A" w:rsidRPr="00FE1730" w:rsidRDefault="00AE4CF0" w:rsidP="007B0511">
      <w:pPr>
        <w:pStyle w:val="B1"/>
        <w:rPr>
          <w:rFonts w:eastAsia="SimSun" w:hint="eastAsia"/>
          <w:lang w:eastAsia="zh-CN"/>
        </w:rPr>
      </w:pPr>
      <w:r>
        <w:rPr>
          <w:rFonts w:eastAsia="바탕" w:hint="eastAsia"/>
          <w:lang w:eastAsia="ko-KR"/>
        </w:rPr>
        <w:t>-</w:t>
      </w:r>
      <w:r w:rsidR="00C546E8">
        <w:rPr>
          <w:lang w:eastAsia="ko-KR"/>
        </w:rPr>
        <w:tab/>
      </w:r>
      <w:r>
        <w:rPr>
          <w:lang w:eastAsia="ja-JP"/>
        </w:rPr>
        <w:t xml:space="preserve">The remaining BBERF connections shall be classified by the PCRF as </w:t>
      </w:r>
      <w:r w:rsidR="00D512DE">
        <w:rPr>
          <w:lang w:eastAsia="ja-JP"/>
        </w:rPr>
        <w:t>"</w:t>
      </w:r>
      <w:r>
        <w:rPr>
          <w:lang w:eastAsia="ja-JP"/>
        </w:rPr>
        <w:t>non-primary</w:t>
      </w:r>
      <w:r w:rsidR="00D512DE">
        <w:rPr>
          <w:lang w:eastAsia="ja-JP"/>
        </w:rPr>
        <w:t>"</w:t>
      </w:r>
      <w:r w:rsidR="00D512DE">
        <w:rPr>
          <w:rFonts w:eastAsia="바탕" w:hint="eastAsia"/>
          <w:lang w:eastAsia="ko-KR"/>
        </w:rPr>
        <w:t>.</w:t>
      </w:r>
    </w:p>
    <w:p w14:paraId="27806B97" w14:textId="77777777" w:rsidR="00AE4CF0" w:rsidRPr="00D512DE" w:rsidRDefault="00A9732A" w:rsidP="00A9732A">
      <w:pPr>
        <w:rPr>
          <w:rFonts w:eastAsia="바탕" w:hint="eastAsia"/>
          <w:lang w:eastAsia="ko-KR"/>
        </w:rPr>
      </w:pPr>
      <w:r w:rsidRPr="00A452BB">
        <w:rPr>
          <w:rFonts w:eastAsia="SimSun" w:hint="eastAsia"/>
          <w:noProof/>
          <w:lang w:eastAsia="zh-CN"/>
        </w:rPr>
        <w:t>Additionally</w:t>
      </w:r>
      <w:r>
        <w:rPr>
          <w:rFonts w:eastAsia="SimSun" w:hint="eastAsia"/>
          <w:noProof/>
          <w:lang w:eastAsia="zh-CN"/>
        </w:rPr>
        <w:t xml:space="preserve">, </w:t>
      </w:r>
      <w:r>
        <w:rPr>
          <w:noProof/>
        </w:rPr>
        <w:t xml:space="preserve">the PCRF </w:t>
      </w:r>
      <w:r>
        <w:rPr>
          <w:rFonts w:eastAsia="SimSun" w:hint="eastAsia"/>
          <w:noProof/>
          <w:lang w:eastAsia="zh-CN"/>
        </w:rPr>
        <w:t xml:space="preserve">may update the PCC rules, derive corresponding QoS rules and provide the updated QoS rules to the new BBERF to accommodate the capabilities of the target </w:t>
      </w:r>
      <w:r w:rsidRPr="00A452BB">
        <w:rPr>
          <w:rFonts w:eastAsia="SimSun" w:hint="eastAsia"/>
          <w:noProof/>
          <w:lang w:eastAsia="zh-CN"/>
        </w:rPr>
        <w:t>access</w:t>
      </w:r>
      <w:r>
        <w:rPr>
          <w:rFonts w:eastAsia="SimSun" w:hint="eastAsia"/>
          <w:noProof/>
          <w:lang w:eastAsia="zh-CN"/>
        </w:rPr>
        <w:t xml:space="preserve"> network (e.g. based on RAT and IP-CAN types). </w:t>
      </w:r>
    </w:p>
    <w:p w14:paraId="04AC3FD9" w14:textId="77777777" w:rsidR="00AE4CF0" w:rsidRDefault="00AE4CF0" w:rsidP="003F0929">
      <w:pPr>
        <w:rPr>
          <w:lang w:eastAsia="ja-JP"/>
        </w:rPr>
      </w:pPr>
      <w:r>
        <w:rPr>
          <w:lang w:eastAsia="ja-JP"/>
        </w:rPr>
        <w:t>During the Gateway Control and QoS Rule Request, the PCRF shall act as follows with regards to the Gxx reference point:</w:t>
      </w:r>
    </w:p>
    <w:p w14:paraId="5F1A1FF4" w14:textId="77777777" w:rsidR="00AE4CF0" w:rsidRDefault="00AE4CF0" w:rsidP="007B0511">
      <w:pPr>
        <w:pStyle w:val="B1"/>
        <w:rPr>
          <w:lang w:eastAsia="ja-JP"/>
        </w:rPr>
      </w:pPr>
      <w:r>
        <w:rPr>
          <w:rFonts w:eastAsia="바탕" w:hint="eastAsia"/>
          <w:lang w:eastAsia="ko-KR"/>
        </w:rPr>
        <w:t>-</w:t>
      </w:r>
      <w:r w:rsidR="00C546E8">
        <w:rPr>
          <w:lang w:eastAsia="ko-KR"/>
        </w:rPr>
        <w:tab/>
      </w:r>
      <w:r>
        <w:rPr>
          <w:lang w:eastAsia="ja-JP"/>
        </w:rPr>
        <w:t xml:space="preserve">In the response to a CCR command </w:t>
      </w:r>
      <w:r w:rsidRPr="007A4A40">
        <w:t>with</w:t>
      </w:r>
      <w:r>
        <w:t xml:space="preserve"> the </w:t>
      </w:r>
      <w:r w:rsidRPr="007A4A40">
        <w:t>CC-Request-Type AVP set to the value "INITIAL_REQUEST"</w:t>
      </w:r>
      <w:r>
        <w:t xml:space="preserve">, </w:t>
      </w:r>
      <w:r>
        <w:rPr>
          <w:lang w:eastAsia="ja-JP"/>
        </w:rPr>
        <w:t>if the BCM selected by the PCRF for that BBERF (primary/non-primary) indicates UE_NW, the PCRF shall provision the applicable active QoS rules for the linked IP-CAN session in the QoS-Rule-Install AVP in the CC-Answer command. In the case of non-primary BBERF, only those that do not require any modification for the active PCC rules will be provided.</w:t>
      </w:r>
    </w:p>
    <w:p w14:paraId="0848AF5B" w14:textId="77777777" w:rsidR="00AE4CF0" w:rsidRDefault="00AE4CF0" w:rsidP="007B0511">
      <w:pPr>
        <w:pStyle w:val="B1"/>
        <w:rPr>
          <w:lang w:eastAsia="ja-JP"/>
        </w:rPr>
      </w:pPr>
      <w:r>
        <w:rPr>
          <w:rFonts w:eastAsia="바탕" w:hint="eastAsia"/>
          <w:lang w:eastAsia="ko-KR"/>
        </w:rPr>
        <w:t>-</w:t>
      </w:r>
      <w:r w:rsidR="00C546E8">
        <w:rPr>
          <w:lang w:eastAsia="ko-KR"/>
        </w:rPr>
        <w:tab/>
      </w:r>
      <w:r>
        <w:rPr>
          <w:lang w:eastAsia="ja-JP"/>
        </w:rPr>
        <w:t xml:space="preserve">In the response of a CCR command with the CC-Request-Type set to the value </w:t>
      </w:r>
      <w:r w:rsidR="00DE7139" w:rsidRPr="007A4A40">
        <w:t>"</w:t>
      </w:r>
      <w:r>
        <w:rPr>
          <w:lang w:eastAsia="ja-JP"/>
        </w:rPr>
        <w:t>INITIAL_REQUEST</w:t>
      </w:r>
      <w:r w:rsidR="00DE7139" w:rsidRPr="007A4A40">
        <w:t>"</w:t>
      </w:r>
      <w:r>
        <w:rPr>
          <w:lang w:eastAsia="ja-JP"/>
        </w:rPr>
        <w:t xml:space="preserve">, if the BCM selected by the PCRF for that BBERF (primary/non-primary) that initiated the Gateway Control session indicates UE_ONLY, the PCRF </w:t>
      </w:r>
      <w:r w:rsidRPr="006645CB">
        <w:rPr>
          <w:lang w:eastAsia="ja-JP"/>
        </w:rPr>
        <w:t>shall only include QoS rules applicable to the default bearer in</w:t>
      </w:r>
      <w:r>
        <w:rPr>
          <w:lang w:eastAsia="ja-JP"/>
        </w:rPr>
        <w:t xml:space="preserve"> the CC-Answer command.</w:t>
      </w:r>
    </w:p>
    <w:p w14:paraId="677BF61F" w14:textId="77777777" w:rsidR="00AE4CF0" w:rsidRPr="00A07044" w:rsidRDefault="00AE4CF0" w:rsidP="007B0511">
      <w:pPr>
        <w:pStyle w:val="B1"/>
        <w:rPr>
          <w:rFonts w:eastAsia="바탕" w:hint="eastAsia"/>
          <w:lang w:eastAsia="ko-KR"/>
        </w:rPr>
      </w:pPr>
      <w:r>
        <w:rPr>
          <w:rFonts w:eastAsia="바탕" w:hint="eastAsia"/>
          <w:lang w:eastAsia="ko-KR"/>
        </w:rPr>
        <w:t>-</w:t>
      </w:r>
      <w:r w:rsidR="00C546E8">
        <w:rPr>
          <w:lang w:eastAsia="ko-KR"/>
        </w:rPr>
        <w:tab/>
      </w:r>
      <w:r>
        <w:rPr>
          <w:lang w:eastAsia="ja-JP"/>
        </w:rPr>
        <w:t xml:space="preserve">In the response to a CCR command with the CC-Request-Type set to the value </w:t>
      </w:r>
      <w:r w:rsidR="00DE7139" w:rsidRPr="007A4A40">
        <w:t>"</w:t>
      </w:r>
      <w:r>
        <w:rPr>
          <w:lang w:eastAsia="ja-JP"/>
        </w:rPr>
        <w:t>UPDATE_REQUEST</w:t>
      </w:r>
      <w:r w:rsidR="00DE7139" w:rsidRPr="007A4A40">
        <w:t>"</w:t>
      </w:r>
      <w:r>
        <w:rPr>
          <w:lang w:eastAsia="ja-JP"/>
        </w:rPr>
        <w:t xml:space="preserve"> initiated by a BBERF that the PCRF has classified as non-primary, </w:t>
      </w:r>
      <w:r w:rsidR="00C546E8">
        <w:rPr>
          <w:lang w:eastAsia="ja-JP"/>
        </w:rPr>
        <w:t>indicating UE-initiated resource modification request as described in clause 4a.5.1</w:t>
      </w:r>
      <w:r w:rsidRPr="00417903">
        <w:rPr>
          <w:lang w:eastAsia="ja-JP"/>
        </w:rPr>
        <w:t>, the</w:t>
      </w:r>
      <w:r>
        <w:rPr>
          <w:lang w:eastAsia="ja-JP"/>
        </w:rPr>
        <w:t xml:space="preserve"> PCRF shall create the QoS rules based on the traffic mapping information received in the request and check whether there are aligned PCC rules installed in the PCEF</w:t>
      </w:r>
      <w:r w:rsidR="007B0511">
        <w:rPr>
          <w:lang w:eastAsia="ja-JP"/>
        </w:rPr>
        <w:t xml:space="preserve">. </w:t>
      </w:r>
      <w:r>
        <w:rPr>
          <w:lang w:eastAsia="ja-JP"/>
        </w:rPr>
        <w:t>If the aligned PCC rules active in the PCEF require no modification, the PCRF shall provision the QoS rules within the QoS-Rule-Install AVP to the non-primary BBERF that created the request. Otherwise, the PCRF shall reject the request using the Gxx experimental result code DIAMETER_ERROR_TRAFFIC_MAPPING_INFO_REJECTED.</w:t>
      </w:r>
    </w:p>
    <w:p w14:paraId="199DE8B8" w14:textId="77777777" w:rsidR="00AE4CF0" w:rsidRDefault="00AE4CF0" w:rsidP="007B0511">
      <w:pPr>
        <w:pStyle w:val="B1"/>
        <w:rPr>
          <w:lang w:eastAsia="ja-JP"/>
        </w:rPr>
      </w:pPr>
      <w:r>
        <w:rPr>
          <w:rFonts w:eastAsia="바탕" w:hint="eastAsia"/>
          <w:lang w:eastAsia="ko-KR"/>
        </w:rPr>
        <w:t>-</w:t>
      </w:r>
      <w:r w:rsidR="00C546E8">
        <w:rPr>
          <w:lang w:eastAsia="ko-KR"/>
        </w:rPr>
        <w:tab/>
      </w:r>
      <w:r>
        <w:rPr>
          <w:lang w:eastAsia="ja-JP"/>
        </w:rPr>
        <w:t xml:space="preserve">In the response to a CCR command with the CC-Request-Type set to the value </w:t>
      </w:r>
      <w:r w:rsidR="00DE7139" w:rsidRPr="007A4A40">
        <w:t>"</w:t>
      </w:r>
      <w:r>
        <w:rPr>
          <w:lang w:eastAsia="ja-JP"/>
        </w:rPr>
        <w:t>UPDATE_REQUEST</w:t>
      </w:r>
      <w:r w:rsidR="00DE7139" w:rsidRPr="007A4A40">
        <w:t>"</w:t>
      </w:r>
      <w:r>
        <w:rPr>
          <w:lang w:eastAsia="ja-JP"/>
        </w:rPr>
        <w:t xml:space="preserve"> initiated by a BBERF including any other event trigger within the Event-Trigger AVP, the PCRF shall provision/modify/remove the applicable QoS rules in the CC-Answer command when the BBERF is selected as primary. Otherwise, only QoS rules with aligned active PCC rules will be provided.</w:t>
      </w:r>
    </w:p>
    <w:p w14:paraId="59F58C12" w14:textId="77777777" w:rsidR="00AE4CF0" w:rsidRDefault="00AE4CF0" w:rsidP="00AE4CF0">
      <w:pPr>
        <w:pStyle w:val="NO"/>
        <w:rPr>
          <w:lang w:eastAsia="ja-JP"/>
        </w:rPr>
      </w:pPr>
      <w:r>
        <w:rPr>
          <w:lang w:eastAsia="ja-JP"/>
        </w:rPr>
        <w:t xml:space="preserve">NOTE: </w:t>
      </w:r>
      <w:r>
        <w:rPr>
          <w:lang w:eastAsia="ja-JP"/>
        </w:rPr>
        <w:tab/>
        <w:t>The PCRF operate</w:t>
      </w:r>
      <w:r w:rsidR="00CC40A4">
        <w:rPr>
          <w:lang w:eastAsia="ja-JP"/>
        </w:rPr>
        <w:t>s</w:t>
      </w:r>
      <w:r>
        <w:rPr>
          <w:lang w:eastAsia="ja-JP"/>
        </w:rPr>
        <w:t xml:space="preserve"> on the PCC rules towards the PCEF when the CCR command was received from a primary BBERF.</w:t>
      </w:r>
    </w:p>
    <w:p w14:paraId="3C0B7557" w14:textId="77777777" w:rsidR="00C546E8" w:rsidRPr="00880375" w:rsidRDefault="00C546E8" w:rsidP="00C546E8">
      <w:pPr>
        <w:rPr>
          <w:rFonts w:eastAsia="SimSun" w:hint="eastAsia"/>
          <w:lang w:eastAsia="zh-CN"/>
        </w:rPr>
      </w:pPr>
      <w:r>
        <w:rPr>
          <w:rFonts w:eastAsia="SimSun" w:hint="eastAsia"/>
          <w:lang w:eastAsia="zh-CN"/>
        </w:rPr>
        <w:t xml:space="preserve">When the PCRF receives a CCR command with the CC-Request-Type set to the value </w:t>
      </w:r>
      <w:r w:rsidRPr="007A4A40">
        <w:t>"</w:t>
      </w:r>
      <w:r w:rsidRPr="0078747E">
        <w:t>TERMINATION_REQUEST</w:t>
      </w:r>
      <w:r w:rsidRPr="007A4A40">
        <w:t>"</w:t>
      </w:r>
      <w:r>
        <w:rPr>
          <w:rFonts w:eastAsia="SimSun" w:hint="eastAsia"/>
          <w:lang w:eastAsia="zh-CN"/>
        </w:rPr>
        <w:t xml:space="preserve"> initiated by a BBERF, the PCRF shall apply the procedure described in clause 4a.5.3.</w:t>
      </w:r>
    </w:p>
    <w:p w14:paraId="1EA16C8A" w14:textId="77777777" w:rsidR="00AE4CF0" w:rsidRDefault="00AE4CF0" w:rsidP="00AE4CF0">
      <w:pPr>
        <w:rPr>
          <w:lang w:eastAsia="ja-JP"/>
        </w:rPr>
      </w:pPr>
      <w:r>
        <w:rPr>
          <w:lang w:eastAsia="ja-JP"/>
        </w:rPr>
        <w:t>For unsolicited provisioning of QoS rules, the PCRF shall provision the applicable QoS rules (those that are Nw-init) to those BBERFs where the Bearer Control Mode is UE_NW.</w:t>
      </w:r>
    </w:p>
    <w:p w14:paraId="31CDAD1F" w14:textId="77777777" w:rsidR="00AE4CF0" w:rsidRDefault="00AE4CF0" w:rsidP="00AE4CF0">
      <w:r>
        <w:t>For the case where the primary BBERF rejects the installation of one or more QoS rule(s) in a RA-Answer command, the PCRF shall remove the impacted QoS rules from all the non-primary BBERFs in a RAR message including the removed QoS rul</w:t>
      </w:r>
      <w:r w:rsidR="00E76651">
        <w:t xml:space="preserve">es in the QoS-Rule-Remove AVP. </w:t>
      </w:r>
      <w:r>
        <w:t xml:space="preserve">If a non-primary BBERF rejects the installation of one or more QoS rules the PCRF shall not take any action towards the PCEF and BBERFs regarding the rejected rules. </w:t>
      </w:r>
    </w:p>
    <w:p w14:paraId="3A774093" w14:textId="77777777" w:rsidR="00AE4CF0" w:rsidRDefault="00AE4CF0" w:rsidP="00AE4CF0">
      <w:pPr>
        <w:rPr>
          <w:rFonts w:eastAsia="바탕" w:hint="eastAsia"/>
          <w:lang w:eastAsia="ko-KR"/>
        </w:rPr>
      </w:pPr>
      <w:r>
        <w:t>If a primary BBERF reported the failure in a new CC-Request command, the PCRF shall remove the impacted QoS rules in the CC-Answer command and shall initiate a RA-Request command towards all the non-primary BBERFs including the removed QoS rules in the QoS-Rule-Remove AVP. If the BBERF that reported the failure is a non-primary BBERF, the PCRF shall acknowledge the Diameter CCR with a CCA command and shall not take further action towards the PCEF and BBERFs regarding the failed rules.</w:t>
      </w:r>
    </w:p>
    <w:p w14:paraId="0BF517BB" w14:textId="77777777" w:rsidR="00DE7139" w:rsidRPr="00DE7139" w:rsidRDefault="00DE7139" w:rsidP="00AE4CF0">
      <w:pPr>
        <w:rPr>
          <w:rFonts w:eastAsia="바탕" w:hint="eastAsia"/>
          <w:lang w:eastAsia="ko-KR"/>
        </w:rPr>
      </w:pPr>
      <w:r>
        <w:rPr>
          <w:noProof/>
        </w:rPr>
        <w:t>Upon reception of a CCR command over the Gx interface indicating "UPDATE_REQUEST" with Event-Trigger AVP value indicating IP-CAN_CHANGE</w:t>
      </w:r>
      <w:r w:rsidR="00D61468">
        <w:rPr>
          <w:noProof/>
        </w:rPr>
        <w:t xml:space="preserve"> and AN_GW_CHANGE</w:t>
      </w:r>
      <w:r>
        <w:rPr>
          <w:noProof/>
        </w:rPr>
        <w:t xml:space="preserve">, the PCRF shall reclassify the BBERFs based on the classification procedures described above. After re-classification of the BBERFs, the PCRF shall perform necessary update to the QoS rules in the new primary BBERF based on the status of the PCC rules and the Bearer Control Mode supported. </w:t>
      </w:r>
    </w:p>
    <w:p w14:paraId="549C099E" w14:textId="77777777" w:rsidR="00AE4CF0" w:rsidRDefault="00AE4CF0" w:rsidP="00AE4CF0">
      <w:r>
        <w:t>When the PCEF subscribes to events by using the Event-Report-Indication AVP, the PCRF shall provision those events only in the primary BBERF.</w:t>
      </w:r>
    </w:p>
    <w:p w14:paraId="0129E472" w14:textId="77777777" w:rsidR="00247264" w:rsidRPr="0078747E" w:rsidRDefault="00247264" w:rsidP="00247264">
      <w:pPr>
        <w:pStyle w:val="Heading3"/>
      </w:pPr>
      <w:bookmarkStart w:id="77" w:name="_Toc343033475"/>
      <w:r w:rsidRPr="0078747E">
        <w:lastRenderedPageBreak/>
        <w:t>4</w:t>
      </w:r>
      <w:r>
        <w:t>a</w:t>
      </w:r>
      <w:r w:rsidRPr="0078747E">
        <w:t>.5</w:t>
      </w:r>
      <w:r>
        <w:t>.</w:t>
      </w:r>
      <w:r>
        <w:rPr>
          <w:rFonts w:eastAsia="바탕" w:hint="eastAsia"/>
          <w:lang w:eastAsia="ko-KR"/>
        </w:rPr>
        <w:t>8</w:t>
      </w:r>
      <w:r w:rsidRPr="0078747E">
        <w:tab/>
        <w:t>Provisioning of Event Triggers</w:t>
      </w:r>
      <w:bookmarkEnd w:id="77"/>
    </w:p>
    <w:p w14:paraId="3F2D880F" w14:textId="77777777" w:rsidR="00247264" w:rsidRDefault="00247264" w:rsidP="007B0511">
      <w:r w:rsidRPr="0078747E">
        <w:t xml:space="preserve">The </w:t>
      </w:r>
      <w:r w:rsidRPr="00A22E7F">
        <w:t>PCRF</w:t>
      </w:r>
      <w:r w:rsidRPr="0078747E">
        <w:t xml:space="preserve"> may provide </w:t>
      </w:r>
      <w:r>
        <w:t xml:space="preserve">one or several </w:t>
      </w:r>
      <w:r w:rsidRPr="0078747E">
        <w:t xml:space="preserve">event triggers within </w:t>
      </w:r>
      <w:r>
        <w:t>one or several</w:t>
      </w:r>
      <w:r w:rsidRPr="0078747E">
        <w:t xml:space="preserve"> Event-Trigger AVP to the </w:t>
      </w:r>
      <w:r>
        <w:t>BBER</w:t>
      </w:r>
      <w:r w:rsidRPr="00A22E7F">
        <w:t>F</w:t>
      </w:r>
      <w:r>
        <w:t xml:space="preserve"> using the Gateway Control and QoS</w:t>
      </w:r>
      <w:r w:rsidRPr="0078747E">
        <w:t xml:space="preserve"> rule provision procedure. Event triggers may be used to determine </w:t>
      </w:r>
      <w:r w:rsidR="007B0511" w:rsidRPr="0078747E">
        <w:t>which</w:t>
      </w:r>
      <w:r w:rsidR="007B0511">
        <w:t xml:space="preserve"> </w:t>
      </w:r>
      <w:r w:rsidRPr="0078747E">
        <w:t xml:space="preserve">specific event causes the </w:t>
      </w:r>
      <w:r>
        <w:t>BBER</w:t>
      </w:r>
      <w:r w:rsidRPr="00A22E7F">
        <w:t>F</w:t>
      </w:r>
      <w:r>
        <w:t xml:space="preserve"> to re-request QoS</w:t>
      </w:r>
      <w:r w:rsidRPr="0078747E">
        <w:t xml:space="preserve"> rules. </w:t>
      </w:r>
      <w:r>
        <w:t xml:space="preserve">Provisioning of event triggers will be done at </w:t>
      </w:r>
      <w:r w:rsidRPr="003568CF">
        <w:rPr>
          <w:rFonts w:hint="eastAsia"/>
        </w:rPr>
        <w:t>Gateway Control</w:t>
      </w:r>
      <w:r>
        <w:rPr>
          <w:rFonts w:eastAsia="SimSun" w:hint="eastAsia"/>
          <w:lang w:eastAsia="zh-CN"/>
        </w:rPr>
        <w:t xml:space="preserve"> </w:t>
      </w:r>
      <w:r>
        <w:t>session level. The Event-Trigger AVP</w:t>
      </w:r>
      <w:r w:rsidRPr="0078747E">
        <w:t xml:space="preserve"> may be provided</w:t>
      </w:r>
      <w:r>
        <w:t xml:space="preserve"> either</w:t>
      </w:r>
      <w:r w:rsidRPr="0078747E">
        <w:t xml:space="preserve"> in combination with</w:t>
      </w:r>
      <w:r w:rsidRPr="0078747E" w:rsidDel="00CB6D46">
        <w:t xml:space="preserve"> </w:t>
      </w:r>
      <w:r w:rsidRPr="0078747E">
        <w:t xml:space="preserve">the initial or subsequent </w:t>
      </w:r>
      <w:r>
        <w:t>QoS</w:t>
      </w:r>
      <w:r w:rsidRPr="0078747E">
        <w:t xml:space="preserve"> rule provisioning.</w:t>
      </w:r>
    </w:p>
    <w:p w14:paraId="50C98C74" w14:textId="77777777" w:rsidR="00247264" w:rsidRPr="007A090C" w:rsidRDefault="00247264" w:rsidP="00247264">
      <w:r w:rsidRPr="007A090C">
        <w:t>The PCEF</w:t>
      </w:r>
      <w:r>
        <w:t xml:space="preserve"> may request</w:t>
      </w:r>
      <w:r w:rsidRPr="007A090C">
        <w:t xml:space="preserve"> the PCRF </w:t>
      </w:r>
      <w:r>
        <w:rPr>
          <w:noProof/>
        </w:rPr>
        <w:t>to be informed about specific changes occurred in the access network</w:t>
      </w:r>
      <w:r w:rsidRPr="007A090C">
        <w:t xml:space="preserve"> </w:t>
      </w:r>
      <w:r>
        <w:t>as indicated in clause 4.5.11</w:t>
      </w:r>
      <w:r w:rsidRPr="007A090C">
        <w:t>. I</w:t>
      </w:r>
      <w:r>
        <w:t xml:space="preserve">n this case, </w:t>
      </w:r>
      <w:r w:rsidRPr="007A090C">
        <w:t xml:space="preserve">the PCRF shall </w:t>
      </w:r>
      <w:r>
        <w:t xml:space="preserve">additionally </w:t>
      </w:r>
      <w:r w:rsidRPr="007A090C">
        <w:t xml:space="preserve">subscribe to the </w:t>
      </w:r>
      <w:r>
        <w:t>corresponding</w:t>
      </w:r>
      <w:r w:rsidRPr="007A090C">
        <w:t xml:space="preserve"> event triggers at the BBERF</w:t>
      </w:r>
      <w:r>
        <w:t>.</w:t>
      </w:r>
    </w:p>
    <w:p w14:paraId="5F1E1DBF" w14:textId="77777777" w:rsidR="00A75329" w:rsidRDefault="00247264" w:rsidP="00A75329">
      <w:r>
        <w:t xml:space="preserve">The PCRF may add new event triggers or remove the already provided ones at </w:t>
      </w:r>
      <w:r w:rsidRPr="0078747E">
        <w:t xml:space="preserve">each request from the </w:t>
      </w:r>
      <w:r>
        <w:t>BBERF</w:t>
      </w:r>
      <w:r w:rsidRPr="0078747E">
        <w:t xml:space="preserve"> or upon the unsolicited provision</w:t>
      </w:r>
      <w:r>
        <w:t xml:space="preserve"> from</w:t>
      </w:r>
      <w:r w:rsidRPr="0078747E">
        <w:t xml:space="preserve"> the </w:t>
      </w:r>
      <w:r w:rsidRPr="00A22E7F">
        <w:t>PCRF</w:t>
      </w:r>
      <w:r>
        <w:t>. In order to do so, the PCRF shall provide the new complete list of applicable event triggers related to the Gateway Control session including the needed provisioned Event-Trigger AVPs in the CCA or RAR commands.</w:t>
      </w:r>
    </w:p>
    <w:p w14:paraId="21681FE6" w14:textId="77777777" w:rsidR="00247264" w:rsidRPr="009553C9" w:rsidRDefault="00A75329" w:rsidP="00A75329">
      <w:r>
        <w:t>The BBERF shall include the initial information related to the event trigger that has been provisioned in the Event-Trigger AVP in the response to the Gateway Control and QoS rule provisioning procedure. The initial information related to the event trigger is included within a RAA command.</w:t>
      </w:r>
    </w:p>
    <w:p w14:paraId="329C8988" w14:textId="77777777" w:rsidR="00247264" w:rsidRDefault="00247264" w:rsidP="00247264">
      <w:r>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BBERF shall not inform PCRF of any event that requires to be provisioned from the PCRF</w:t>
      </w:r>
      <w:r w:rsidR="000E3F4E">
        <w:t xml:space="preserve"> except for those events that are always reported and do not require provisioning from the PCRF</w:t>
      </w:r>
      <w:r>
        <w:t>.</w:t>
      </w:r>
    </w:p>
    <w:p w14:paraId="3A54EB1E" w14:textId="77777777" w:rsidR="005B0ED6" w:rsidRDefault="00247264" w:rsidP="00247264">
      <w:pPr>
        <w:rPr>
          <w:rFonts w:eastAsia="바탕" w:hint="eastAsia"/>
          <w:lang w:eastAsia="ko-KR"/>
        </w:rPr>
      </w:pPr>
      <w:r>
        <w:t>If no Event-Trigger AVP is included in a CCA or RAR operation, any previously provisioned event trigger will be still applicable.</w:t>
      </w:r>
    </w:p>
    <w:p w14:paraId="66CCA707" w14:textId="77777777" w:rsidR="005C2AF4" w:rsidRPr="00880402" w:rsidRDefault="005C2AF4" w:rsidP="005C2AF4">
      <w:pPr>
        <w:pStyle w:val="Heading3"/>
        <w:rPr>
          <w:lang w:val="en-US"/>
        </w:rPr>
      </w:pPr>
      <w:bookmarkStart w:id="78" w:name="_Toc343033476"/>
      <w:r w:rsidRPr="00880402">
        <w:rPr>
          <w:lang w:val="en-US"/>
        </w:rPr>
        <w:t>4</w:t>
      </w:r>
      <w:r>
        <w:rPr>
          <w:lang w:val="en-US"/>
        </w:rPr>
        <w:t>a</w:t>
      </w:r>
      <w:r w:rsidRPr="00880402">
        <w:rPr>
          <w:lang w:val="en-US"/>
        </w:rPr>
        <w:t>.5.</w:t>
      </w:r>
      <w:r>
        <w:rPr>
          <w:rFonts w:eastAsia="바탕" w:hint="eastAsia"/>
          <w:lang w:val="en-US" w:eastAsia="ko-KR"/>
        </w:rPr>
        <w:t>9</w:t>
      </w:r>
      <w:r w:rsidRPr="00880402">
        <w:rPr>
          <w:lang w:val="en-US"/>
        </w:rPr>
        <w:t xml:space="preserve"> </w:t>
      </w:r>
      <w:r w:rsidRPr="00880402">
        <w:rPr>
          <w:lang w:val="en-US"/>
        </w:rPr>
        <w:tab/>
        <w:t>Bearer Control Mode Selection</w:t>
      </w:r>
      <w:bookmarkEnd w:id="78"/>
    </w:p>
    <w:p w14:paraId="54309C2C" w14:textId="77777777" w:rsidR="005C2AF4" w:rsidRDefault="00165740" w:rsidP="005C2AF4">
      <w:r>
        <w:t>When bearer binding is performed at the BBERF, t</w:t>
      </w:r>
      <w:r w:rsidR="005C2AF4">
        <w:t>he BBERF may indicate, via the Gxx reference point, a request for Bearer Control Mode (BCM) selection at Gateway Control session establishment. It will be done using the Gateway Control and QoS rule request procedure.</w:t>
      </w:r>
    </w:p>
    <w:p w14:paraId="67E41BA6" w14:textId="77777777" w:rsidR="005C2AF4" w:rsidRDefault="003968BC" w:rsidP="005C2AF4">
      <w:r>
        <w:t xml:space="preserve">When applicable for the IP-CAN type, </w:t>
      </w:r>
      <w:r w:rsidR="00165740">
        <w:t>t</w:t>
      </w:r>
      <w:r w:rsidR="005C2AF4">
        <w:t xml:space="preserve">he BBERF </w:t>
      </w:r>
      <w:r w:rsidR="00165740">
        <w:t xml:space="preserve">shall </w:t>
      </w:r>
      <w:r w:rsidR="005C2AF4">
        <w:t>supply</w:t>
      </w:r>
      <w:r>
        <w:t xml:space="preserve"> at Gateway Control Session Establishment, </w:t>
      </w:r>
      <w:r w:rsidR="005C2AF4">
        <w:t xml:space="preserve">if </w:t>
      </w:r>
      <w:r>
        <w:t xml:space="preserve">information about the support of network initiated procedures is </w:t>
      </w:r>
      <w:r w:rsidR="005C2AF4">
        <w:t xml:space="preserve">available, the Network-Request-Support AVP in the CC-Request with a CC-Request-Type AVP set to the value </w:t>
      </w:r>
      <w:r w:rsidR="00165740">
        <w:t>"</w:t>
      </w:r>
      <w:r w:rsidR="005C2AF4">
        <w:t>INITIAL_REQUEST</w:t>
      </w:r>
      <w:r w:rsidR="00165740">
        <w:t xml:space="preserve">". </w:t>
      </w:r>
      <w:r w:rsidR="005C2AF4">
        <w:t xml:space="preserve">The Network-Request-Support AVP indicates the access network support of the network requested bearer control. </w:t>
      </w:r>
    </w:p>
    <w:p w14:paraId="35059D13" w14:textId="77777777" w:rsidR="005C2AF4" w:rsidRDefault="005C2AF4" w:rsidP="005C2AF4">
      <w:r>
        <w:t xml:space="preserve">The PCRF derives the </w:t>
      </w:r>
      <w:r>
        <w:rPr>
          <w:rFonts w:hint="eastAsia"/>
          <w:lang w:eastAsia="ko-KR"/>
        </w:rPr>
        <w:t>s</w:t>
      </w:r>
      <w:r>
        <w:t xml:space="preserve">elected Bearer-Control-Mode AVP based on the received Network-Request-Support AVP, access network information, subscriber information and operator policy. If the selected bearer control mode is UE_NW, the PCRF shall decide what mode (UE or NW) shall apply for every QoS rule. </w:t>
      </w:r>
    </w:p>
    <w:p w14:paraId="3367BFB7" w14:textId="77777777" w:rsidR="005C2AF4" w:rsidRDefault="005C2AF4" w:rsidP="005C2AF4">
      <w:pPr>
        <w:pStyle w:val="NO"/>
      </w:pPr>
      <w:r>
        <w:t>NOTE:</w:t>
      </w:r>
      <w:r>
        <w:tab/>
        <w:t>For operator-controlled services, the UE and the PCRF may be provisioned with information indicating which mode is to be used.</w:t>
      </w:r>
    </w:p>
    <w:p w14:paraId="2E3292D8" w14:textId="77777777" w:rsidR="005C2AF4" w:rsidRDefault="005C2AF4" w:rsidP="005C2AF4">
      <w:pPr>
        <w:rPr>
          <w:rFonts w:eastAsia="바탕" w:hint="eastAsia"/>
          <w:lang w:eastAsia="ko-KR"/>
        </w:rPr>
      </w:pPr>
      <w:r>
        <w:t xml:space="preserve">The </w:t>
      </w:r>
      <w:r>
        <w:rPr>
          <w:rFonts w:hint="eastAsia"/>
          <w:lang w:eastAsia="ko-KR"/>
        </w:rPr>
        <w:t>s</w:t>
      </w:r>
      <w:r>
        <w:t>elected Bearer-Control-Mode AVP shall be provided to the BBERF using the Gateway Control and QoS Rules provision procedure at Gateway Control session establishment. The selected value will be applicable for the whole Gateway Control session.</w:t>
      </w:r>
    </w:p>
    <w:p w14:paraId="65382742" w14:textId="77777777" w:rsidR="00165740" w:rsidRDefault="00165740" w:rsidP="00165740">
      <w:r>
        <w:t>When the bearer binding function is changed from the PCEF to the BBERF, the BBERF may indicate, via the Gxx reference point, a request for Bearer Control Mode (BCM) selection at Gateway Control Session</w:t>
      </w:r>
      <w:r w:rsidR="003968BC">
        <w:t xml:space="preserve"> Establishment</w:t>
      </w:r>
      <w:r>
        <w:t xml:space="preserve"> as described above.</w:t>
      </w:r>
    </w:p>
    <w:p w14:paraId="3646F10F" w14:textId="77777777" w:rsidR="00165740" w:rsidRDefault="00165740" w:rsidP="00165740">
      <w:r>
        <w:t>In multiple BBERFs case, each BBERF may indicate a request for Bearer Control Mode selection independently and the BCM selected for each BBERF may be different.</w:t>
      </w:r>
    </w:p>
    <w:p w14:paraId="5A9A9D5F" w14:textId="77777777" w:rsidR="00FB48BD" w:rsidRPr="0078747E" w:rsidRDefault="00FB48BD" w:rsidP="00FB48BD">
      <w:pPr>
        <w:pStyle w:val="Heading3"/>
      </w:pPr>
      <w:bookmarkStart w:id="79" w:name="_Toc343033477"/>
      <w:r w:rsidRPr="0078747E">
        <w:t>4</w:t>
      </w:r>
      <w:r>
        <w:t>a.5.</w:t>
      </w:r>
      <w:r>
        <w:rPr>
          <w:rFonts w:eastAsia="바탕" w:hint="eastAsia"/>
          <w:lang w:eastAsia="ko-KR"/>
        </w:rPr>
        <w:t>10</w:t>
      </w:r>
      <w:r w:rsidRPr="0078747E">
        <w:tab/>
        <w:t>Provision</w:t>
      </w:r>
      <w:r>
        <w:t>ing and Policy Enforcement</w:t>
      </w:r>
      <w:r w:rsidRPr="0078747E">
        <w:t xml:space="preserve"> of Authorized QoS</w:t>
      </w:r>
      <w:bookmarkEnd w:id="79"/>
    </w:p>
    <w:p w14:paraId="789425F1" w14:textId="77777777" w:rsidR="00FB48BD" w:rsidRPr="0078747E" w:rsidRDefault="00FB48BD" w:rsidP="00FB48BD">
      <w:pPr>
        <w:pStyle w:val="Heading4"/>
        <w:rPr>
          <w:lang w:eastAsia="ja-JP"/>
        </w:rPr>
      </w:pPr>
      <w:bookmarkStart w:id="80" w:name="_Toc343033478"/>
      <w:r>
        <w:rPr>
          <w:lang w:eastAsia="ja-JP"/>
        </w:rPr>
        <w:t>4a.5.</w:t>
      </w:r>
      <w:r>
        <w:rPr>
          <w:rFonts w:eastAsia="바탕" w:hint="eastAsia"/>
          <w:lang w:eastAsia="ko-KR"/>
        </w:rPr>
        <w:t>10</w:t>
      </w:r>
      <w:r>
        <w:rPr>
          <w:lang w:eastAsia="ja-JP"/>
        </w:rPr>
        <w:t>.</w:t>
      </w:r>
      <w:r>
        <w:rPr>
          <w:lang w:eastAsia="ko-KR"/>
        </w:rPr>
        <w:t>1</w:t>
      </w:r>
      <w:r>
        <w:rPr>
          <w:lang w:eastAsia="ja-JP"/>
        </w:rPr>
        <w:tab/>
        <w:t>Provisioning of</w:t>
      </w:r>
      <w:r w:rsidRPr="00094FC0">
        <w:rPr>
          <w:lang w:eastAsia="ja-JP"/>
        </w:rPr>
        <w:t xml:space="preserve"> authorized QoS </w:t>
      </w:r>
      <w:r>
        <w:t>for the Default EPS Bearer</w:t>
      </w:r>
      <w:bookmarkEnd w:id="80"/>
    </w:p>
    <w:p w14:paraId="668085FC" w14:textId="77777777" w:rsidR="00FB48BD" w:rsidRDefault="00FB48BD" w:rsidP="00FB48BD">
      <w:r>
        <w:t>The PCRF may provision the authorized QoS for the default EPS bearer.</w:t>
      </w:r>
      <w:r>
        <w:rPr>
          <w:rFonts w:hint="eastAsia"/>
          <w:lang w:eastAsia="ko-KR"/>
        </w:rPr>
        <w:t xml:space="preserve"> </w:t>
      </w:r>
      <w:r>
        <w:t>The authorized QoS may be obtained upon interaction with the SPR.</w:t>
      </w:r>
    </w:p>
    <w:p w14:paraId="6BA10310" w14:textId="77777777" w:rsidR="00FB48BD" w:rsidRDefault="00FB48BD" w:rsidP="00FB48BD">
      <w:pPr>
        <w:rPr>
          <w:lang w:eastAsia="ja-JP"/>
        </w:rPr>
      </w:pPr>
      <w:r>
        <w:lastRenderedPageBreak/>
        <w:t>The</w:t>
      </w:r>
      <w:r w:rsidRPr="0078747E">
        <w:t xml:space="preserve"> </w:t>
      </w:r>
      <w:r>
        <w:t>default EPS bearer QoS information shall be provisioned at RAR or CCA command level using the Default-EPS-Bearer-QoS AVP including the QoS-Class-Identifier AVP and the Allocation-Retention-Priority AVP</w:t>
      </w:r>
      <w:r>
        <w:rPr>
          <w:lang w:eastAsia="ja-JP"/>
        </w:rPr>
        <w:t xml:space="preserve">. The provided QoS-Class-Identifier AVP shall include a non-GBR corresponding value. </w:t>
      </w:r>
    </w:p>
    <w:p w14:paraId="1AFF79F2" w14:textId="77777777" w:rsidR="00FB48BD" w:rsidRDefault="00FB48BD" w:rsidP="00FB48BD">
      <w:pPr>
        <w:pStyle w:val="Heading4"/>
        <w:rPr>
          <w:lang w:eastAsia="ja-JP"/>
        </w:rPr>
      </w:pPr>
      <w:bookmarkStart w:id="81" w:name="_Toc343033479"/>
      <w:r>
        <w:rPr>
          <w:lang w:eastAsia="ja-JP"/>
        </w:rPr>
        <w:t>4a.5.</w:t>
      </w:r>
      <w:r>
        <w:rPr>
          <w:rFonts w:eastAsia="바탕" w:hint="eastAsia"/>
          <w:lang w:eastAsia="ko-KR"/>
        </w:rPr>
        <w:t>10</w:t>
      </w:r>
      <w:r>
        <w:rPr>
          <w:lang w:eastAsia="ja-JP"/>
        </w:rPr>
        <w:t>.</w:t>
      </w:r>
      <w:r>
        <w:rPr>
          <w:lang w:eastAsia="ko-KR"/>
        </w:rPr>
        <w:t>2</w:t>
      </w:r>
      <w:r>
        <w:rPr>
          <w:lang w:eastAsia="ja-JP"/>
        </w:rPr>
        <w:tab/>
        <w:t xml:space="preserve">Policy enforcement </w:t>
      </w:r>
      <w:r w:rsidRPr="00094FC0">
        <w:rPr>
          <w:lang w:eastAsia="ja-JP"/>
        </w:rPr>
        <w:t xml:space="preserve">for authorized QoS </w:t>
      </w:r>
      <w:r>
        <w:t>of the Default EPS Bearer</w:t>
      </w:r>
      <w:bookmarkEnd w:id="81"/>
    </w:p>
    <w:p w14:paraId="55F5F993" w14:textId="77777777" w:rsidR="00FB48BD" w:rsidRDefault="00FB48BD" w:rsidP="00FB48BD">
      <w:pPr>
        <w:rPr>
          <w:rFonts w:eastAsia="바탕" w:hint="eastAsia"/>
          <w:lang w:eastAsia="ko-KR"/>
        </w:rPr>
      </w:pPr>
      <w:r>
        <w:rPr>
          <w:lang w:eastAsia="ja-JP"/>
        </w:rPr>
        <w:t xml:space="preserve">The </w:t>
      </w:r>
      <w:r>
        <w:t xml:space="preserve">BBERF may receive the authorized QoS for the default bearer over Gxx interface. The BBERF enforces it which may lead to the </w:t>
      </w:r>
      <w:r w:rsidR="003B0FC8">
        <w:t>change</w:t>
      </w:r>
      <w:r>
        <w:t xml:space="preserve"> of the subscribed default EPS Bearer QoS. </w:t>
      </w:r>
    </w:p>
    <w:p w14:paraId="5874733D" w14:textId="77777777" w:rsidR="006F2902" w:rsidRPr="00DE1812" w:rsidRDefault="006F2902" w:rsidP="006F2902">
      <w:pPr>
        <w:pStyle w:val="Heading4"/>
        <w:rPr>
          <w:lang w:eastAsia="ja-JP"/>
        </w:rPr>
      </w:pPr>
      <w:bookmarkStart w:id="82" w:name="_Toc343033480"/>
      <w:r>
        <w:rPr>
          <w:lang w:eastAsia="ja-JP"/>
        </w:rPr>
        <w:t>4a.5.</w:t>
      </w:r>
      <w:r>
        <w:rPr>
          <w:rFonts w:hint="eastAsia"/>
          <w:lang w:eastAsia="ko-KR"/>
        </w:rPr>
        <w:t>10</w:t>
      </w:r>
      <w:r>
        <w:rPr>
          <w:lang w:eastAsia="ja-JP"/>
        </w:rPr>
        <w:t>.</w:t>
      </w:r>
      <w:r>
        <w:rPr>
          <w:rFonts w:eastAsia="바탕" w:hint="eastAsia"/>
          <w:lang w:eastAsia="ko-KR"/>
        </w:rPr>
        <w:t>3</w:t>
      </w:r>
      <w:r>
        <w:rPr>
          <w:lang w:eastAsia="ja-JP"/>
        </w:rPr>
        <w:tab/>
        <w:t xml:space="preserve">Provisioning of </w:t>
      </w:r>
      <w:r w:rsidRPr="00EF0E5D">
        <w:rPr>
          <w:lang w:eastAsia="ja-JP"/>
        </w:rPr>
        <w:t>authorized QoS</w:t>
      </w:r>
      <w:r w:rsidRPr="0078747E">
        <w:rPr>
          <w:lang w:eastAsia="ja-JP"/>
        </w:rPr>
        <w:t xml:space="preserve"> </w:t>
      </w:r>
      <w:r w:rsidRPr="0078747E">
        <w:t xml:space="preserve">per </w:t>
      </w:r>
      <w:r>
        <w:t>APN</w:t>
      </w:r>
      <w:bookmarkEnd w:id="82"/>
    </w:p>
    <w:p w14:paraId="0675C826" w14:textId="77777777" w:rsidR="006F2902" w:rsidRDefault="006F2902" w:rsidP="007B0511">
      <w:r>
        <w:t xml:space="preserve">The PCRF may provision the authorized QoS per APN as part of the </w:t>
      </w:r>
      <w:r>
        <w:rPr>
          <w:noProof/>
        </w:rPr>
        <w:t>Gateway Control and QoS rules provision procedure</w:t>
      </w:r>
      <w:r>
        <w:t xml:space="preserve">. </w:t>
      </w:r>
    </w:p>
    <w:p w14:paraId="6F8C1D3D" w14:textId="77777777" w:rsidR="006F2902" w:rsidRDefault="006F2902" w:rsidP="006F2902">
      <w:pPr>
        <w:rPr>
          <w:lang w:eastAsia="ja-JP"/>
        </w:rPr>
      </w:pPr>
      <w:r>
        <w:rPr>
          <w:lang w:eastAsia="ja-JP"/>
        </w:rPr>
        <w:t xml:space="preserve">The authorized QoS per APN may be modified at Gateway Control </w:t>
      </w:r>
      <w:r w:rsidRPr="009D4D33">
        <w:rPr>
          <w:lang w:eastAsia="ja-JP"/>
        </w:rPr>
        <w:t xml:space="preserve">session establishment </w:t>
      </w:r>
      <w:r>
        <w:rPr>
          <w:lang w:eastAsia="ja-JP"/>
        </w:rPr>
        <w:t xml:space="preserve">and also at Gateway Control </w:t>
      </w:r>
      <w:r w:rsidRPr="009D4D33">
        <w:rPr>
          <w:lang w:eastAsia="ja-JP"/>
        </w:rPr>
        <w:t>session modification</w:t>
      </w:r>
      <w:r>
        <w:rPr>
          <w:lang w:eastAsia="ja-JP"/>
        </w:rPr>
        <w:t>. The last provided value replaces the old value associated with a certain UE and APN.</w:t>
      </w:r>
    </w:p>
    <w:p w14:paraId="6D4A9947" w14:textId="77777777" w:rsidR="006F2902" w:rsidRDefault="006F2902" w:rsidP="006F2902">
      <w:pPr>
        <w:rPr>
          <w:lang w:eastAsia="ja-JP"/>
        </w:rPr>
      </w:pPr>
      <w:r>
        <w:t>The</w:t>
      </w:r>
      <w:r w:rsidRPr="0078747E">
        <w:t xml:space="preserve"> authorized QoS </w:t>
      </w:r>
      <w:r>
        <w:t>per APN shall be provisioned at RAR or CCA command level using the QoS-Information AVP including the APN-Aggregate-</w:t>
      </w:r>
      <w:r>
        <w:rPr>
          <w:lang w:eastAsia="ja-JP"/>
        </w:rPr>
        <w:t>Max-Bitrate-UL AVP and/or the APN-Aggregate-Max-Bitrate-</w:t>
      </w:r>
      <w:r w:rsidDel="00552653">
        <w:rPr>
          <w:lang w:eastAsia="ja-JP"/>
        </w:rPr>
        <w:t xml:space="preserve"> </w:t>
      </w:r>
      <w:r>
        <w:rPr>
          <w:lang w:eastAsia="ja-JP"/>
        </w:rPr>
        <w:t xml:space="preserve">DL AVP. When </w:t>
      </w:r>
      <w:r>
        <w:t>APN-Aggregate-</w:t>
      </w:r>
      <w:r>
        <w:rPr>
          <w:lang w:eastAsia="ja-JP"/>
        </w:rPr>
        <w:t>Max-Bitrate-UL AVP and/or the APN-Aggregate-Max-Bitrate-</w:t>
      </w:r>
      <w:r w:rsidDel="00552653">
        <w:rPr>
          <w:lang w:eastAsia="ja-JP"/>
        </w:rPr>
        <w:t xml:space="preserve"> </w:t>
      </w:r>
      <w:r>
        <w:rPr>
          <w:lang w:eastAsia="ja-JP"/>
        </w:rPr>
        <w:t>DL AVP are provided, the Max-Requested-Bandwidth values</w:t>
      </w:r>
      <w:r w:rsidDel="003929E6">
        <w:rPr>
          <w:lang w:eastAsia="ja-JP"/>
        </w:rPr>
        <w:t>,</w:t>
      </w:r>
      <w:r>
        <w:rPr>
          <w:lang w:eastAsia="ja-JP"/>
        </w:rPr>
        <w:t xml:space="preserve"> and the Guaranteed Bitrate values shall not be included. </w:t>
      </w:r>
    </w:p>
    <w:p w14:paraId="61E73D31" w14:textId="77777777" w:rsidR="006F2902" w:rsidRDefault="006F2902" w:rsidP="006F2902">
      <w:pPr>
        <w:pStyle w:val="NO"/>
      </w:pPr>
      <w:r w:rsidRPr="005B1D26">
        <w:rPr>
          <w:lang w:eastAsia="ja-JP"/>
        </w:rPr>
        <w:t>N</w:t>
      </w:r>
      <w:r>
        <w:rPr>
          <w:lang w:eastAsia="ja-JP"/>
        </w:rPr>
        <w:t xml:space="preserve">OTE: </w:t>
      </w:r>
      <w:r>
        <w:rPr>
          <w:lang w:eastAsia="ja-JP"/>
        </w:rPr>
        <w:tab/>
      </w:r>
      <w:r>
        <w:rPr>
          <w:noProof/>
        </w:rPr>
        <w:t xml:space="preserve">The </w:t>
      </w:r>
      <w:r>
        <w:t>QoS per APN</w:t>
      </w:r>
      <w:r>
        <w:rPr>
          <w:noProof/>
        </w:rPr>
        <w:t xml:space="preserve"> </w:t>
      </w:r>
      <w:r>
        <w:t>limits the aggregate bit rate of all Non</w:t>
      </w:r>
      <w:r>
        <w:noBreakHyphen/>
        <w:t>GBR bearers of the same APN, i.e. the GBR bearers are outside the scope of QoS per APN.</w:t>
      </w:r>
    </w:p>
    <w:p w14:paraId="7F235923" w14:textId="77777777" w:rsidR="006F2902" w:rsidRDefault="006F2902" w:rsidP="00FB48BD">
      <w:pPr>
        <w:rPr>
          <w:rFonts w:eastAsia="바탕" w:hint="eastAsia"/>
          <w:lang w:eastAsia="ko-KR"/>
        </w:rPr>
      </w:pPr>
      <w:r>
        <w:t>Upon receiving the subscribed AMBR per APN from the BBERF, the PCRF shall be able to provision the AMBR per APN to the PCEF for enforcement using the p</w:t>
      </w:r>
      <w:r>
        <w:rPr>
          <w:lang w:eastAsia="ja-JP"/>
        </w:rPr>
        <w:t xml:space="preserve">rovisioning of </w:t>
      </w:r>
      <w:r w:rsidRPr="00EF0E5D">
        <w:rPr>
          <w:lang w:eastAsia="ja-JP"/>
        </w:rPr>
        <w:t>authorized QoS</w:t>
      </w:r>
      <w:r w:rsidRPr="0078747E">
        <w:rPr>
          <w:lang w:eastAsia="ja-JP"/>
        </w:rPr>
        <w:t xml:space="preserve"> </w:t>
      </w:r>
      <w:r w:rsidRPr="0078747E">
        <w:t xml:space="preserve">per </w:t>
      </w:r>
      <w:r>
        <w:t>APN procedure specified in clause 4.5.5.7.</w:t>
      </w:r>
    </w:p>
    <w:p w14:paraId="0A1F99D7" w14:textId="77777777" w:rsidR="005C7BED" w:rsidRDefault="005C7BED" w:rsidP="005C7BED">
      <w:pPr>
        <w:pStyle w:val="Heading4"/>
        <w:rPr>
          <w:noProof/>
        </w:rPr>
      </w:pPr>
      <w:bookmarkStart w:id="83" w:name="_Toc343033481"/>
      <w:r>
        <w:rPr>
          <w:noProof/>
        </w:rPr>
        <w:t>4a.5.10.</w:t>
      </w:r>
      <w:r>
        <w:rPr>
          <w:rFonts w:eastAsia="바탕" w:hint="eastAsia"/>
          <w:noProof/>
          <w:lang w:eastAsia="ko-KR"/>
        </w:rPr>
        <w:t>4</w:t>
      </w:r>
      <w:r>
        <w:rPr>
          <w:noProof/>
        </w:rPr>
        <w:tab/>
        <w:t>Policy provisioning for authorized QoS per service data flow</w:t>
      </w:r>
      <w:bookmarkEnd w:id="83"/>
    </w:p>
    <w:p w14:paraId="795D85F9" w14:textId="77777777" w:rsidR="005C7BED" w:rsidRDefault="005C7BED" w:rsidP="005C7BED">
      <w:r w:rsidRPr="0078747E">
        <w:t xml:space="preserve">The Provisioning of authorized QoS </w:t>
      </w:r>
      <w:r>
        <w:t>per service data flow is a part of QoS</w:t>
      </w:r>
      <w:r w:rsidRPr="0078747E">
        <w:t xml:space="preserve"> rule provisioning procedure</w:t>
      </w:r>
      <w:r>
        <w:t>, as described in Clause 4a.5.2.</w:t>
      </w:r>
    </w:p>
    <w:p w14:paraId="13E99C7E" w14:textId="77777777" w:rsidR="005C7BED" w:rsidRDefault="005C7BED" w:rsidP="005C7BED">
      <w:pPr>
        <w:rPr>
          <w:lang w:eastAsia="ja-JP"/>
        </w:rPr>
      </w:pPr>
      <w:r>
        <w:t xml:space="preserve">The </w:t>
      </w:r>
      <w:r w:rsidRPr="0078747E">
        <w:t xml:space="preserve">authorized QoS </w:t>
      </w:r>
      <w:r>
        <w:t xml:space="preserve">per service data flow </w:t>
      </w:r>
      <w:r>
        <w:rPr>
          <w:lang w:eastAsia="ja-JP"/>
        </w:rPr>
        <w:t>shall be provisioned within the corresponding QoS rule by including the QoS-Information AVP within the QoS-Rule-Definition AVP in the CCA or RAR commands. This QoS-Information AVP shall not contain a Bearer-Identifier AVP.</w:t>
      </w:r>
    </w:p>
    <w:p w14:paraId="04254B25" w14:textId="77777777" w:rsidR="005C7BED" w:rsidRDefault="005C7BED" w:rsidP="005C7BED">
      <w:pPr>
        <w:pStyle w:val="Heading4"/>
        <w:rPr>
          <w:noProof/>
        </w:rPr>
      </w:pPr>
      <w:bookmarkStart w:id="84" w:name="_Toc343033482"/>
      <w:r>
        <w:rPr>
          <w:noProof/>
        </w:rPr>
        <w:t>4a.5.10.</w:t>
      </w:r>
      <w:r>
        <w:rPr>
          <w:rFonts w:eastAsia="바탕" w:hint="eastAsia"/>
          <w:noProof/>
          <w:lang w:eastAsia="ko-KR"/>
        </w:rPr>
        <w:t>5</w:t>
      </w:r>
      <w:r>
        <w:rPr>
          <w:noProof/>
        </w:rPr>
        <w:tab/>
        <w:t>Policy enforcement for authorized QoS per service data flow</w:t>
      </w:r>
      <w:bookmarkEnd w:id="84"/>
    </w:p>
    <w:p w14:paraId="25C074DA" w14:textId="77777777" w:rsidR="005C7BED" w:rsidRPr="00D01FF0" w:rsidRDefault="005C7BED" w:rsidP="005C7BED">
      <w:pPr>
        <w:rPr>
          <w:lang w:eastAsia="ja-JP"/>
        </w:rPr>
      </w:pPr>
      <w:r>
        <w:rPr>
          <w:noProof/>
        </w:rPr>
        <w:t>The BBERF shall reserve the resources necessary for the guaranteed bitrate for the QoS rule</w:t>
      </w:r>
      <w:r w:rsidRPr="00765777">
        <w:rPr>
          <w:lang w:eastAsia="ja-JP"/>
        </w:rPr>
        <w:t xml:space="preserve"> </w:t>
      </w:r>
      <w:r>
        <w:rPr>
          <w:lang w:eastAsia="ja-JP"/>
        </w:rPr>
        <w:t>upon receipt of a QoS rule provisioning including QoS information.</w:t>
      </w:r>
      <w:r w:rsidRPr="006651EC">
        <w:t xml:space="preserve"> </w:t>
      </w:r>
      <w:r>
        <w:rPr>
          <w:lang w:eastAsia="ja-JP"/>
        </w:rPr>
        <w:t xml:space="preserve">The BBERF shall start the needed procedures to ensure that the </w:t>
      </w:r>
      <w:r w:rsidRPr="006651EC">
        <w:rPr>
          <w:lang w:eastAsia="ja-JP"/>
        </w:rPr>
        <w:t>provisioned resources</w:t>
      </w:r>
      <w:r>
        <w:rPr>
          <w:lang w:eastAsia="ja-JP"/>
        </w:rPr>
        <w:t xml:space="preserve"> are according to the authorized values. This may imply that the BBERF needs to request the establishment of new IP CAN bearer(s) or the modification of existing IP CAN bearer(s).</w:t>
      </w:r>
      <w:r w:rsidRPr="00D01FF0">
        <w:rPr>
          <w:lang w:eastAsia="ja-JP"/>
        </w:rPr>
        <w:t xml:space="preserve"> If the enforcement is not successful, the </w:t>
      </w:r>
      <w:r>
        <w:rPr>
          <w:lang w:eastAsia="ja-JP"/>
        </w:rPr>
        <w:t>BBERF</w:t>
      </w:r>
      <w:r w:rsidRPr="00D01FF0">
        <w:rPr>
          <w:lang w:eastAsia="ja-JP"/>
        </w:rPr>
        <w:t xml:space="preserve"> shall inform the PCRF as described in subclause 4</w:t>
      </w:r>
      <w:r>
        <w:rPr>
          <w:lang w:eastAsia="ja-JP"/>
        </w:rPr>
        <w:t>a</w:t>
      </w:r>
      <w:r w:rsidRPr="00D01FF0">
        <w:rPr>
          <w:lang w:eastAsia="ja-JP"/>
        </w:rPr>
        <w:t>.5.5.</w:t>
      </w:r>
    </w:p>
    <w:p w14:paraId="634FA1B1" w14:textId="77777777" w:rsidR="005C7BED" w:rsidRPr="00F06E4F" w:rsidRDefault="005C7BED" w:rsidP="005C7BED">
      <w:pPr>
        <w:rPr>
          <w:rFonts w:hint="eastAsia"/>
          <w:lang w:eastAsia="ko-KR"/>
        </w:rPr>
      </w:pPr>
      <w:r>
        <w:rPr>
          <w:lang w:eastAsia="ja-JP"/>
        </w:rPr>
        <w:t>Upon deactivation or removal of a QoS rule, the BBERF shall free the resources reserved for that QoS rule.</w:t>
      </w:r>
    </w:p>
    <w:p w14:paraId="00FADC9F" w14:textId="77777777" w:rsidR="004F08D8" w:rsidRPr="00E236CE" w:rsidRDefault="004F08D8" w:rsidP="007B0511">
      <w:pPr>
        <w:pStyle w:val="Heading3"/>
      </w:pPr>
      <w:bookmarkStart w:id="85" w:name="_Toc343033483"/>
      <w:r w:rsidRPr="00E236CE">
        <w:t>4a.5.</w:t>
      </w:r>
      <w:r w:rsidR="006C1749" w:rsidRPr="00E236CE">
        <w:rPr>
          <w:rFonts w:eastAsia="바탕" w:hint="eastAsia"/>
        </w:rPr>
        <w:t>11</w:t>
      </w:r>
      <w:r w:rsidR="007B0511">
        <w:tab/>
      </w:r>
      <w:r w:rsidRPr="00E236CE">
        <w:t>Trace activation/deactivation</w:t>
      </w:r>
      <w:bookmarkEnd w:id="85"/>
      <w:r w:rsidRPr="00E236CE">
        <w:t xml:space="preserve"> </w:t>
      </w:r>
    </w:p>
    <w:p w14:paraId="32EE60A8" w14:textId="77777777" w:rsidR="004F08D8" w:rsidRDefault="004F08D8" w:rsidP="00FB48BD">
      <w:pPr>
        <w:rPr>
          <w:rFonts w:eastAsia="바탕" w:hint="eastAsia"/>
          <w:lang w:eastAsia="ko-KR"/>
        </w:rPr>
      </w:pPr>
      <w:r>
        <w:t xml:space="preserve">Trace activation/deactivation at the P-GW takes place via the PCRF and is 3GPP-EPS access specific. See Annex B for further information. </w:t>
      </w:r>
    </w:p>
    <w:p w14:paraId="7DFEDCE7" w14:textId="77777777" w:rsidR="007A479B" w:rsidRPr="00E236CE" w:rsidRDefault="007A479B" w:rsidP="007B0511">
      <w:pPr>
        <w:pStyle w:val="Heading3"/>
      </w:pPr>
      <w:bookmarkStart w:id="86" w:name="_Toc343033484"/>
      <w:r w:rsidRPr="00E236CE">
        <w:t>4a.5.</w:t>
      </w:r>
      <w:r w:rsidR="00A41B37" w:rsidRPr="00E236CE">
        <w:rPr>
          <w:rFonts w:eastAsia="바탕" w:hint="eastAsia"/>
        </w:rPr>
        <w:t>12</w:t>
      </w:r>
      <w:r w:rsidR="007B0511">
        <w:tab/>
      </w:r>
      <w:r w:rsidRPr="00E236CE">
        <w:t>Time of the day procedures</w:t>
      </w:r>
      <w:bookmarkEnd w:id="86"/>
      <w:r w:rsidRPr="00E236CE">
        <w:t xml:space="preserve"> </w:t>
      </w:r>
    </w:p>
    <w:p w14:paraId="356D8763" w14:textId="77777777" w:rsidR="007A479B" w:rsidRDefault="007A479B" w:rsidP="007A479B">
      <w:pPr>
        <w:rPr>
          <w:rFonts w:eastAsia="바탕" w:hint="eastAsia"/>
          <w:noProof/>
          <w:lang w:eastAsia="ko-KR"/>
        </w:rPr>
      </w:pPr>
      <w:r>
        <w:rPr>
          <w:rFonts w:eastAsia="SimSun" w:hint="eastAsia"/>
          <w:noProof/>
          <w:lang w:eastAsia="zh-CN"/>
        </w:rPr>
        <w:t xml:space="preserve">If the PCRF includes the activation time in Rule-Activation-Time and/or the deactivation time in </w:t>
      </w:r>
      <w:r>
        <w:t>Rule-Deactivation-Time</w:t>
      </w:r>
      <w:r>
        <w:rPr>
          <w:rFonts w:eastAsia="SimSun" w:hint="eastAsia"/>
          <w:lang w:eastAsia="zh-CN"/>
        </w:rPr>
        <w:t xml:space="preserve"> when the PCRF provision the PCC rules to the PCEF, the PCRF shall set the </w:t>
      </w:r>
      <w:r>
        <w:rPr>
          <w:rFonts w:eastAsia="SimSun"/>
          <w:lang w:eastAsia="zh-CN"/>
        </w:rPr>
        <w:t>same</w:t>
      </w:r>
      <w:r>
        <w:rPr>
          <w:rFonts w:eastAsia="SimSun" w:hint="eastAsia"/>
          <w:lang w:eastAsia="zh-CN"/>
        </w:rPr>
        <w:t xml:space="preserve"> activation time in </w:t>
      </w:r>
      <w:r>
        <w:rPr>
          <w:rFonts w:eastAsia="SimSun" w:hint="eastAsia"/>
          <w:noProof/>
          <w:lang w:eastAsia="zh-CN"/>
        </w:rPr>
        <w:t xml:space="preserve">Rule-Activation-Time and/or the deactivation time in </w:t>
      </w:r>
      <w:r>
        <w:t>Rule-Deactivation-Time</w:t>
      </w:r>
      <w:r>
        <w:rPr>
          <w:rFonts w:eastAsia="SimSun" w:hint="eastAsia"/>
          <w:lang w:eastAsia="zh-CN"/>
        </w:rPr>
        <w:t xml:space="preserve"> when the PCRF provision the corresponding QoS rules to the BBERF</w:t>
      </w:r>
      <w:r>
        <w:rPr>
          <w:rFonts w:eastAsia="SimSun" w:hint="eastAsia"/>
          <w:noProof/>
          <w:lang w:eastAsia="zh-CN"/>
        </w:rPr>
        <w:t>.</w:t>
      </w:r>
    </w:p>
    <w:p w14:paraId="45EFADC4" w14:textId="77777777" w:rsidR="009A783B" w:rsidRDefault="009A783B" w:rsidP="009A783B">
      <w:r>
        <w:t>The PCRF may control at what time the status of a QoS rule changes.</w:t>
      </w:r>
    </w:p>
    <w:p w14:paraId="16EA1903" w14:textId="77777777" w:rsidR="009A783B" w:rsidRPr="00032E00" w:rsidRDefault="009A783B" w:rsidP="009A783B">
      <w:pPr>
        <w:pStyle w:val="B1"/>
      </w:pPr>
      <w:r>
        <w:lastRenderedPageBreak/>
        <w:t>1)</w:t>
      </w:r>
      <w:r>
        <w:tab/>
      </w:r>
      <w:r w:rsidRPr="00032E00">
        <w:t xml:space="preserve">If Rule-Activation-Time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BBERF</w:t>
      </w:r>
      <w:r w:rsidRPr="00032E00">
        <w:t xml:space="preserve"> shall set the </w:t>
      </w:r>
      <w:r>
        <w:t>QoS</w:t>
      </w:r>
      <w:r w:rsidRPr="00032E00">
        <w:t xml:space="preserve"> rule inactive and make it active at that time. If Rule-Activation-Time has already occurred, then the </w:t>
      </w:r>
      <w:r>
        <w:t>BBERF</w:t>
      </w:r>
      <w:r w:rsidRPr="00032E00">
        <w:t xml:space="preserve"> shall immediately set the </w:t>
      </w:r>
      <w:r>
        <w:t>QoS</w:t>
      </w:r>
      <w:r w:rsidRPr="00032E00">
        <w:t xml:space="preserve"> rule active.</w:t>
      </w:r>
    </w:p>
    <w:p w14:paraId="2DCE55A4" w14:textId="77777777" w:rsidR="009A783B" w:rsidRPr="00032E00" w:rsidRDefault="009A783B" w:rsidP="009A783B">
      <w:pPr>
        <w:pStyle w:val="B1"/>
      </w:pPr>
      <w:r>
        <w:t>2)</w:t>
      </w:r>
      <w:r>
        <w:tab/>
      </w:r>
      <w:r w:rsidRPr="00032E00">
        <w:t xml:space="preserve">If Rule-Deactivation-Time is specified </w:t>
      </w:r>
      <w:r>
        <w:rPr>
          <w:rFonts w:eastAsia="SimSun" w:hint="eastAsia"/>
          <w:lang w:eastAsia="zh-CN"/>
        </w:rPr>
        <w:t xml:space="preserve">only </w:t>
      </w:r>
      <w:r w:rsidRPr="00032E00">
        <w:t xml:space="preserve">and </w:t>
      </w:r>
      <w:r>
        <w:rPr>
          <w:rFonts w:eastAsia="SimSun" w:hint="eastAsia"/>
          <w:lang w:eastAsia="zh-CN"/>
        </w:rPr>
        <w:t xml:space="preserve">has not </w:t>
      </w:r>
      <w:r>
        <w:rPr>
          <w:rFonts w:eastAsia="SimSun"/>
          <w:lang w:eastAsia="zh-CN"/>
        </w:rPr>
        <w:t xml:space="preserve">yet </w:t>
      </w:r>
      <w:r w:rsidRPr="00032E00">
        <w:t>occur</w:t>
      </w:r>
      <w:r>
        <w:rPr>
          <w:rFonts w:eastAsia="SimSun" w:hint="eastAsia"/>
          <w:lang w:eastAsia="zh-CN"/>
        </w:rPr>
        <w:t>red</w:t>
      </w:r>
      <w:r w:rsidRPr="00032E00">
        <w:t xml:space="preserve">, then the </w:t>
      </w:r>
      <w:r>
        <w:t>BBERF</w:t>
      </w:r>
      <w:r w:rsidRPr="00032E00">
        <w:t xml:space="preserve"> shall set the </w:t>
      </w:r>
      <w:r>
        <w:t>QoS</w:t>
      </w:r>
      <w:r w:rsidRPr="00032E00">
        <w:t xml:space="preserve"> rule active and make it inactive at that time. If Rule-Deactivation-Time has already occur</w:t>
      </w:r>
      <w:r>
        <w:rPr>
          <w:rFonts w:eastAsia="SimSun" w:hint="eastAsia"/>
          <w:lang w:eastAsia="zh-CN"/>
        </w:rPr>
        <w:t>r</w:t>
      </w:r>
      <w:r w:rsidRPr="00032E00">
        <w:t xml:space="preserve">ed, then the </w:t>
      </w:r>
      <w:r>
        <w:t>BBERF</w:t>
      </w:r>
      <w:r w:rsidRPr="00032E00">
        <w:t xml:space="preserve"> shall immediately set the </w:t>
      </w:r>
      <w:r>
        <w:t>QoS</w:t>
      </w:r>
      <w:r w:rsidRPr="00032E00">
        <w:t xml:space="preserve"> rule inactive.</w:t>
      </w:r>
    </w:p>
    <w:p w14:paraId="5FB84E57" w14:textId="77777777" w:rsidR="009A783B" w:rsidRDefault="009A783B" w:rsidP="009A783B">
      <w:pPr>
        <w:pStyle w:val="B1"/>
        <w:rPr>
          <w:rFonts w:eastAsia="바탕" w:hint="eastAsia"/>
          <w:lang w:eastAsia="ko-KR"/>
        </w:rPr>
      </w:pPr>
      <w:r>
        <w:t>3)</w:t>
      </w:r>
      <w:r>
        <w:tab/>
      </w:r>
      <w:r w:rsidRPr="00032E00">
        <w:t>If both Rule-Activation-Time and Rule-Deactivation-Time are specified</w:t>
      </w:r>
      <w:r>
        <w:rPr>
          <w:rFonts w:eastAsia="SimSun" w:hint="eastAsia"/>
          <w:lang w:eastAsia="zh-CN"/>
        </w:rPr>
        <w:t>,</w:t>
      </w:r>
      <w:r w:rsidRPr="00032E00">
        <w:t xml:space="preserve"> and </w:t>
      </w:r>
      <w:r>
        <w:rPr>
          <w:rFonts w:eastAsia="SimSun" w:hint="eastAsia"/>
          <w:lang w:eastAsia="zh-CN"/>
        </w:rPr>
        <w:t xml:space="preserve">the </w:t>
      </w:r>
      <w:r w:rsidRPr="00032E00">
        <w:t>Rule-Activation-Time occurs before the Rule-Deactivation-</w:t>
      </w:r>
      <w:r>
        <w:t>Time</w:t>
      </w:r>
      <w:r w:rsidRPr="00032E00">
        <w:t xml:space="preserve">, </w:t>
      </w:r>
      <w:r w:rsidR="003B514F">
        <w:rPr>
          <w:rFonts w:eastAsia="SimSun" w:hint="eastAsia"/>
          <w:lang w:eastAsia="zh-CN"/>
        </w:rPr>
        <w:t xml:space="preserve">and also </w:t>
      </w:r>
      <w:r w:rsidR="003B514F">
        <w:t>when the Q</w:t>
      </w:r>
      <w:r w:rsidR="003B514F">
        <w:rPr>
          <w:rFonts w:eastAsia="SimSun" w:hint="eastAsia"/>
          <w:lang w:eastAsia="zh-CN"/>
        </w:rPr>
        <w:t>o</w:t>
      </w:r>
      <w:r w:rsidR="003B514F">
        <w:t>S rule is provided before or at the time specified in the Rule-Deactivation-Time</w:t>
      </w:r>
      <w:r w:rsidR="003B514F">
        <w:rPr>
          <w:rFonts w:eastAsia="SimSun" w:hint="eastAsia"/>
          <w:lang w:eastAsia="zh-CN"/>
        </w:rPr>
        <w:t>,</w:t>
      </w:r>
      <w:r w:rsidR="003B514F" w:rsidRPr="00032E00">
        <w:t xml:space="preserve"> </w:t>
      </w:r>
      <w:r w:rsidRPr="00032E00">
        <w:t xml:space="preserve">the </w:t>
      </w:r>
      <w:r>
        <w:t>BBERF</w:t>
      </w:r>
      <w:r w:rsidRPr="00032E00">
        <w:t xml:space="preserve"> shall handle the rule as defined </w:t>
      </w:r>
      <w:r>
        <w:t xml:space="preserve">in 1) </w:t>
      </w:r>
      <w:r w:rsidRPr="00032E00">
        <w:t xml:space="preserve">and then </w:t>
      </w:r>
      <w:r>
        <w:t>as defined in 2).</w:t>
      </w:r>
    </w:p>
    <w:p w14:paraId="3CA250AC" w14:textId="77777777" w:rsidR="003B514F" w:rsidRPr="003B514F" w:rsidRDefault="003B514F" w:rsidP="009A783B">
      <w:pPr>
        <w:pStyle w:val="B1"/>
        <w:rPr>
          <w:rFonts w:eastAsia="바탕" w:hint="eastAsia"/>
          <w:lang w:eastAsia="ko-KR"/>
        </w:rPr>
      </w:pPr>
      <w:r w:rsidRPr="00FB5F07">
        <w:rPr>
          <w:rFonts w:hint="eastAsia"/>
        </w:rPr>
        <w:t>4</w:t>
      </w:r>
      <w:r>
        <w:t>)</w:t>
      </w:r>
      <w:r>
        <w:tab/>
      </w:r>
      <w:r w:rsidRPr="00032E00">
        <w:t>If both Rule-Activation-Time and Rule-Deactivation-Time are specified</w:t>
      </w:r>
      <w:r w:rsidRPr="00FB5F07">
        <w:rPr>
          <w:rFonts w:hint="eastAsia"/>
        </w:rPr>
        <w:t>,</w:t>
      </w:r>
      <w:r w:rsidRPr="00032E00">
        <w:t xml:space="preserve"> and </w:t>
      </w:r>
      <w:r w:rsidRPr="00FB5F07">
        <w:rPr>
          <w:rFonts w:hint="eastAsia"/>
        </w:rPr>
        <w:t xml:space="preserve">the </w:t>
      </w:r>
      <w:r w:rsidRPr="00032E00">
        <w:t>Rule-Deactivation-Time occurs before the Rule-Activation-</w:t>
      </w:r>
      <w:r>
        <w:t>Time</w:t>
      </w:r>
      <w:r w:rsidRPr="00032E00">
        <w:t xml:space="preserve">, </w:t>
      </w:r>
      <w:r>
        <w:rPr>
          <w:rFonts w:eastAsia="SimSun" w:hint="eastAsia"/>
          <w:lang w:eastAsia="zh-CN"/>
        </w:rPr>
        <w:t xml:space="preserve">and also </w:t>
      </w:r>
      <w:r>
        <w:t>when the QoS rule is provided before or at the time specified in the Rule-</w:t>
      </w:r>
      <w:r w:rsidRPr="00032E00">
        <w:t>Activation</w:t>
      </w:r>
      <w:r>
        <w:t>-Time</w:t>
      </w:r>
      <w:r>
        <w:rPr>
          <w:rFonts w:eastAsia="SimSun" w:hint="eastAsia"/>
          <w:lang w:eastAsia="zh-CN"/>
        </w:rPr>
        <w:t>,</w:t>
      </w:r>
      <w:r w:rsidRPr="00032E00">
        <w:t xml:space="preserve"> the </w:t>
      </w:r>
      <w:r>
        <w:rPr>
          <w:rFonts w:eastAsia="SimSun" w:hint="eastAsia"/>
          <w:lang w:eastAsia="zh-CN"/>
        </w:rPr>
        <w:t>BBERF</w:t>
      </w:r>
      <w:r w:rsidRPr="00032E00">
        <w:t xml:space="preserve"> shall handle the rule as defined </w:t>
      </w:r>
      <w:r>
        <w:t xml:space="preserve">in </w:t>
      </w:r>
      <w:r w:rsidRPr="00FB5F07">
        <w:rPr>
          <w:rFonts w:hint="eastAsia"/>
        </w:rPr>
        <w:t>2</w:t>
      </w:r>
      <w:r>
        <w:t xml:space="preserve">) </w:t>
      </w:r>
      <w:r w:rsidRPr="00032E00">
        <w:t xml:space="preserve">and then </w:t>
      </w:r>
      <w:r>
        <w:t xml:space="preserve">as defined in </w:t>
      </w:r>
      <w:r w:rsidRPr="00FB5F07">
        <w:rPr>
          <w:rFonts w:hint="eastAsia"/>
        </w:rPr>
        <w:t>1</w:t>
      </w:r>
      <w:r>
        <w:t>).</w:t>
      </w:r>
    </w:p>
    <w:p w14:paraId="39FDB3FF" w14:textId="77777777" w:rsidR="009A783B" w:rsidRDefault="00BF7E58" w:rsidP="009A783B">
      <w:pPr>
        <w:pStyle w:val="B1"/>
        <w:rPr>
          <w:rFonts w:eastAsia="바탕" w:hint="eastAsia"/>
          <w:lang w:eastAsia="ko-KR"/>
        </w:rPr>
      </w:pPr>
      <w:r>
        <w:rPr>
          <w:rFonts w:eastAsia="바탕" w:hint="eastAsia"/>
          <w:lang w:eastAsia="ko-KR"/>
        </w:rPr>
        <w:t>5</w:t>
      </w:r>
      <w:r w:rsidR="009A783B">
        <w:t>)</w:t>
      </w:r>
      <w:r w:rsidR="009A783B">
        <w:tab/>
        <w:t xml:space="preserve">If both Rule-Activation-Time and Rule-Deactivation-Time are specified but time has passed for both, and the Rule-Activation-Time occurs before the Rule-Deactivation-Time, </w:t>
      </w:r>
      <w:r w:rsidR="009A783B" w:rsidRPr="00032E00">
        <w:t xml:space="preserve">then the </w:t>
      </w:r>
      <w:r w:rsidR="009A783B">
        <w:t>BBERF</w:t>
      </w:r>
      <w:r w:rsidR="009A783B" w:rsidRPr="00032E00">
        <w:t xml:space="preserve"> shall immediately set the </w:t>
      </w:r>
      <w:r w:rsidR="009A783B">
        <w:t>QoS</w:t>
      </w:r>
      <w:r w:rsidR="009A783B" w:rsidRPr="00032E00">
        <w:t xml:space="preserve"> rule inactive.</w:t>
      </w:r>
    </w:p>
    <w:p w14:paraId="54EF0B7C" w14:textId="77777777" w:rsidR="00BF7E58" w:rsidRPr="00BF7E58" w:rsidRDefault="00BF7E58" w:rsidP="009A783B">
      <w:pPr>
        <w:pStyle w:val="B1"/>
        <w:rPr>
          <w:rFonts w:eastAsia="바탕" w:hint="eastAsia"/>
          <w:noProof/>
          <w:lang w:eastAsia="ko-KR"/>
        </w:rPr>
      </w:pPr>
      <w:r w:rsidRPr="00FB5F07">
        <w:rPr>
          <w:rFonts w:hint="eastAsia"/>
        </w:rPr>
        <w:t>6</w:t>
      </w:r>
      <w:r>
        <w:t>)</w:t>
      </w:r>
      <w:r>
        <w:tab/>
        <w:t xml:space="preserve">If both Rule-Activation-Time and Rule-Deactivation-Time are specified but time has passed for both, and </w:t>
      </w:r>
      <w:r w:rsidRPr="00FB5F07">
        <w:rPr>
          <w:rFonts w:hint="eastAsia"/>
        </w:rPr>
        <w:t xml:space="preserve">the </w:t>
      </w:r>
      <w:r w:rsidRPr="00032E00">
        <w:t>Rule-</w:t>
      </w:r>
      <w:r w:rsidRPr="00F455BD">
        <w:t xml:space="preserve"> </w:t>
      </w:r>
      <w:r w:rsidRPr="00032E00">
        <w:t>Deactivation-Time occurs before the Rule-Activation-</w:t>
      </w:r>
      <w:r>
        <w:t xml:space="preserve">Time, </w:t>
      </w:r>
      <w:r w:rsidRPr="00032E00">
        <w:t xml:space="preserve">then the </w:t>
      </w:r>
      <w:r>
        <w:rPr>
          <w:rFonts w:eastAsia="SimSun" w:hint="eastAsia"/>
          <w:lang w:eastAsia="zh-CN"/>
        </w:rPr>
        <w:t>BBERF</w:t>
      </w:r>
      <w:r w:rsidRPr="00032E00">
        <w:t xml:space="preserve"> shall</w:t>
      </w:r>
      <w:r>
        <w:t xml:space="preserve"> immediately set the QoS rule </w:t>
      </w:r>
      <w:r w:rsidRPr="00032E00">
        <w:t>active.</w:t>
      </w:r>
    </w:p>
    <w:p w14:paraId="719889AE" w14:textId="77777777" w:rsidR="007A479B" w:rsidRDefault="007A479B" w:rsidP="007A479B">
      <w:r>
        <w:t xml:space="preserve">If Rule-Activation-Time or Rule-Deactivation-Time is specified in the </w:t>
      </w:r>
      <w:r>
        <w:rPr>
          <w:rFonts w:eastAsia="SimSun" w:hint="eastAsia"/>
          <w:lang w:eastAsia="zh-CN"/>
        </w:rPr>
        <w:t>QoS</w:t>
      </w:r>
      <w:r>
        <w:t xml:space="preserve">-Rule-Install then it will replace the previously set values for the specified </w:t>
      </w:r>
      <w:r>
        <w:rPr>
          <w:rFonts w:eastAsia="SimSun" w:hint="eastAsia"/>
          <w:lang w:eastAsia="zh-CN"/>
        </w:rPr>
        <w:t>QoS</w:t>
      </w:r>
      <w:r>
        <w:t xml:space="preserve"> rules.</w:t>
      </w:r>
    </w:p>
    <w:p w14:paraId="03E6DF29" w14:textId="77777777" w:rsidR="007A479B" w:rsidRDefault="007A479B" w:rsidP="007A479B">
      <w:pPr>
        <w:rPr>
          <w:rFonts w:eastAsia="바탕" w:hint="eastAsia"/>
          <w:lang w:val="en-US" w:eastAsia="ko-KR"/>
        </w:rPr>
      </w:pPr>
      <w:r w:rsidRPr="00593D6C">
        <w:rPr>
          <w:rFonts w:hint="eastAsia"/>
          <w:lang w:val="en-US"/>
        </w:rPr>
        <w:t xml:space="preserve">The </w:t>
      </w:r>
      <w:r w:rsidRPr="0017524B">
        <w:rPr>
          <w:lang w:val="en-US"/>
        </w:rPr>
        <w:t>3GPP-MS-TimeZone</w:t>
      </w:r>
      <w:r w:rsidRPr="00593D6C">
        <w:rPr>
          <w:rFonts w:hint="eastAsia"/>
          <w:lang w:val="en-US"/>
        </w:rPr>
        <w:t xml:space="preserve"> AVP, if available, may be used </w:t>
      </w:r>
      <w:r>
        <w:rPr>
          <w:rFonts w:eastAsia="SimSun" w:hint="eastAsia"/>
          <w:lang w:val="en-US" w:eastAsia="zh-CN"/>
        </w:rPr>
        <w:t>by</w:t>
      </w:r>
      <w:r w:rsidRPr="00593D6C">
        <w:rPr>
          <w:rFonts w:hint="eastAsia"/>
          <w:lang w:val="en-US"/>
        </w:rPr>
        <w:t xml:space="preserve"> the PCRF to derive the </w:t>
      </w:r>
      <w:r w:rsidRPr="00593D6C">
        <w:rPr>
          <w:lang w:val="en-US"/>
        </w:rPr>
        <w:t xml:space="preserve">Rule-Activation-Time </w:t>
      </w:r>
      <w:r w:rsidRPr="00593D6C">
        <w:rPr>
          <w:rFonts w:hint="eastAsia"/>
          <w:lang w:val="en-US"/>
        </w:rPr>
        <w:t>and</w:t>
      </w:r>
      <w:r w:rsidRPr="00593D6C">
        <w:rPr>
          <w:lang w:val="en-US"/>
        </w:rPr>
        <w:t xml:space="preserve"> Rule-Deactivation-Time</w:t>
      </w:r>
      <w:r w:rsidRPr="00593D6C">
        <w:rPr>
          <w:rFonts w:hint="eastAsia"/>
          <w:lang w:val="en-US"/>
        </w:rPr>
        <w:t>.</w:t>
      </w:r>
      <w:r w:rsidR="00BF7E58">
        <w:rPr>
          <w:lang w:val="en-US"/>
        </w:rPr>
        <w:t xml:space="preserve"> </w:t>
      </w:r>
      <w:r w:rsidR="00BF7E58" w:rsidRPr="00A529B7">
        <w:t>If Rule-Activation-Time AVP, Rule-Deactivation-Time AVP or both AVPs are omitted, then any previous value for the omitted AVP is no longer valid.</w:t>
      </w:r>
    </w:p>
    <w:p w14:paraId="4B0BE09D" w14:textId="77777777" w:rsidR="00AB5D2B" w:rsidRDefault="00AB5D2B" w:rsidP="00AB5D2B">
      <w:r>
        <w:rPr>
          <w:rFonts w:eastAsia="SimSun" w:hint="eastAsia"/>
          <w:lang w:eastAsia="zh-CN"/>
        </w:rPr>
        <w:t>If the QoS</w:t>
      </w:r>
      <w:r>
        <w:t xml:space="preserve">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BBERF shall report the failure to the PCRF by including the QoS-Rule-Report AVP with the </w:t>
      </w:r>
      <w:r w:rsidRPr="006164A8">
        <w:t>Rule-Failure-Code</w:t>
      </w:r>
      <w:r>
        <w:rPr>
          <w:rFonts w:eastAsia="SimSun" w:hint="eastAsia"/>
          <w:lang w:eastAsia="zh-CN"/>
        </w:rPr>
        <w:t xml:space="preserve"> set the value </w:t>
      </w:r>
      <w:r w:rsidRPr="007A4A40">
        <w:rPr>
          <w:lang w:eastAsia="en-GB"/>
        </w:rPr>
        <w:t>"</w:t>
      </w:r>
      <w:r>
        <w:rPr>
          <w:rFonts w:eastAsia="SimSun" w:hint="eastAsia"/>
          <w:lang w:eastAsia="zh-CN"/>
        </w:rPr>
        <w:t>NO_BEARER_BOUND</w:t>
      </w:r>
      <w:r>
        <w:t xml:space="preserve"> </w:t>
      </w:r>
      <w:r w:rsidR="003F3AFC">
        <w:t>(15)</w:t>
      </w:r>
      <w:r w:rsidRPr="007A4A40">
        <w:rPr>
          <w:lang w:eastAsia="en-GB"/>
        </w:rPr>
        <w:t>"</w:t>
      </w:r>
      <w:r>
        <w:rPr>
          <w:rFonts w:eastAsia="SimSun" w:hint="eastAsia"/>
          <w:lang w:eastAsia="zh-CN"/>
        </w:rPr>
        <w:t xml:space="preserve"> for the affected QoS rule(s) identified by the QoS-Rule-Name AVP in either a CCR or an RAA command</w:t>
      </w:r>
      <w:r>
        <w:t>.</w:t>
      </w:r>
    </w:p>
    <w:p w14:paraId="21B4D422" w14:textId="77777777" w:rsidR="00AB5D2B" w:rsidRDefault="00AB5D2B" w:rsidP="00AB5D2B">
      <w:pPr>
        <w:pStyle w:val="NO"/>
      </w:pPr>
      <w:r>
        <w:t>NOTE</w:t>
      </w:r>
      <w:r>
        <w:rPr>
          <w:rFonts w:eastAsia="SimSun" w:hint="eastAsia"/>
          <w:lang w:eastAsia="zh-CN"/>
        </w:rPr>
        <w:t xml:space="preserve"> 1</w:t>
      </w:r>
      <w:r>
        <w:t>:</w:t>
      </w:r>
      <w:r>
        <w:tab/>
        <w:t>This limitation prevents dependencies on the signalling of changed traffic mapping information towards the UE.</w:t>
      </w:r>
    </w:p>
    <w:p w14:paraId="313AE1D0" w14:textId="77777777" w:rsidR="00AB5D2B" w:rsidRPr="00AB5D2B" w:rsidRDefault="00AB5D2B" w:rsidP="007A479B">
      <w:pPr>
        <w:rPr>
          <w:rFonts w:eastAsia="바탕" w:hint="eastAsia"/>
          <w:noProof/>
          <w:lang w:eastAsia="ko-KR"/>
        </w:rPr>
      </w:pPr>
      <w:r>
        <w:rPr>
          <w:rFonts w:eastAsia="SimSun" w:hint="eastAsia"/>
          <w:lang w:eastAsia="zh-CN"/>
        </w:rPr>
        <w:t>The QoS</w:t>
      </w:r>
      <w:r>
        <w:t xml:space="preserve">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3AF5AAA6" w14:textId="77777777" w:rsidR="00454F4A" w:rsidRPr="0078747E" w:rsidRDefault="00454F4A" w:rsidP="0078747E">
      <w:pPr>
        <w:pStyle w:val="Heading1"/>
        <w:rPr>
          <w:rFonts w:hint="eastAsia"/>
          <w:lang w:eastAsia="ja-JP"/>
        </w:rPr>
      </w:pPr>
      <w:bookmarkStart w:id="87" w:name="historyclause"/>
      <w:bookmarkStart w:id="88" w:name="_Toc343033485"/>
      <w:r w:rsidRPr="0078747E">
        <w:rPr>
          <w:lang w:eastAsia="ja-JP"/>
        </w:rPr>
        <w:t>5</w:t>
      </w:r>
      <w:r w:rsidRPr="0078747E">
        <w:rPr>
          <w:rFonts w:hint="eastAsia"/>
          <w:lang w:eastAsia="ja-JP"/>
        </w:rPr>
        <w:tab/>
      </w:r>
      <w:r w:rsidRPr="0078747E">
        <w:rPr>
          <w:lang w:eastAsia="ja-JP"/>
        </w:rPr>
        <w:t xml:space="preserve">Gx </w:t>
      </w:r>
      <w:r w:rsidRPr="0078747E">
        <w:rPr>
          <w:rFonts w:hint="eastAsia"/>
        </w:rPr>
        <w:t>protocol</w:t>
      </w:r>
      <w:bookmarkEnd w:id="88"/>
    </w:p>
    <w:p w14:paraId="7DA08415" w14:textId="77777777" w:rsidR="00454F4A" w:rsidRPr="0078747E" w:rsidRDefault="00454F4A" w:rsidP="0078747E">
      <w:pPr>
        <w:pStyle w:val="Heading2"/>
      </w:pPr>
      <w:bookmarkStart w:id="89" w:name="_Toc343033486"/>
      <w:r w:rsidRPr="0078747E">
        <w:t>5.1</w:t>
      </w:r>
      <w:r w:rsidRPr="0078747E">
        <w:tab/>
        <w:t>Protocol support</w:t>
      </w:r>
      <w:bookmarkEnd w:id="89"/>
    </w:p>
    <w:p w14:paraId="11F81B68" w14:textId="77777777" w:rsidR="00454F4A" w:rsidRPr="0078747E" w:rsidRDefault="00454F4A" w:rsidP="001F61F2">
      <w:r w:rsidRPr="0078747E">
        <w:t xml:space="preserve">The Gx protocol in </w:t>
      </w:r>
      <w:r w:rsidR="00643887" w:rsidRPr="0078747E">
        <w:t>the present release</w:t>
      </w:r>
      <w:r w:rsidRPr="0078747E">
        <w:t xml:space="preserve"> is based on Gx protocol defined for Release 6</w:t>
      </w:r>
      <w:r w:rsidR="001F61F2">
        <w:t xml:space="preserve"> as specified in 3GPP TS 29.210 </w:t>
      </w:r>
      <w:r w:rsidRPr="0078747E">
        <w:t xml:space="preserve">[2]. </w:t>
      </w:r>
      <w:r w:rsidR="00643887" w:rsidRPr="0078747E">
        <w:t>However, due to a new paradigm (DCC session for an IP-CAN session) between Release 6 and the present release, the Gx application in the present release has an own vendor specific Diameter application.</w:t>
      </w:r>
    </w:p>
    <w:p w14:paraId="76402F55" w14:textId="77777777" w:rsidR="00454F4A" w:rsidRPr="0078747E" w:rsidRDefault="00454F4A" w:rsidP="001F61F2">
      <w:r w:rsidRPr="0078747E">
        <w:t>The Gx application is defined as a vendor specific Diameter application, where the vendor is 3GPP</w:t>
      </w:r>
      <w:r w:rsidR="00643887" w:rsidRPr="0078747E">
        <w:t xml:space="preserve"> and the Application-ID for the Gx Application in the present release is </w:t>
      </w:r>
      <w:r w:rsidR="001A1DE0" w:rsidRPr="001A1DE0">
        <w:t>16777238</w:t>
      </w:r>
      <w:r w:rsidRPr="0078747E">
        <w:t>. The vendor identifier assigned by IANA to 3GPP (</w:t>
      </w:r>
      <w:hyperlink r:id="rId14" w:history="1">
        <w:r w:rsidRPr="00A22E7F">
          <w:t>http://www.iana.org/assignments/enterprise-numbers</w:t>
        </w:r>
      </w:hyperlink>
      <w:r w:rsidRPr="0078747E">
        <w:t>) is 10415.</w:t>
      </w:r>
    </w:p>
    <w:p w14:paraId="1764C5D2" w14:textId="77777777" w:rsidR="00134340" w:rsidRPr="00DB4B9B" w:rsidRDefault="00134340" w:rsidP="007B0511">
      <w:pPr>
        <w:pStyle w:val="NO"/>
      </w:pPr>
      <w:r>
        <w:t>NOTE</w:t>
      </w:r>
      <w:r w:rsidRPr="001F6B78">
        <w:t>:</w:t>
      </w:r>
      <w:r>
        <w:tab/>
        <w:t>A route entry can have a different destination based on the application identification AVP of the message</w:t>
      </w:r>
      <w:r w:rsidR="007B0511">
        <w:t xml:space="preserve">. </w:t>
      </w:r>
      <w:r>
        <w:t>Therefore, Diameter agents (relay, proxy, redirection, translation agents) must be configured appropriately to identify the 3GPP Gx application within the Auth-Application-Id AVP in order to create suitable routeing tables.</w:t>
      </w:r>
    </w:p>
    <w:p w14:paraId="1005B92C" w14:textId="77777777" w:rsidR="00D73D25" w:rsidRDefault="00D73D25" w:rsidP="007B0511">
      <w:r w:rsidRPr="00D73D25">
        <w:t xml:space="preserve">Due to the definition of the </w:t>
      </w:r>
      <w:r w:rsidR="0018003D">
        <w:t xml:space="preserve">commands </w:t>
      </w:r>
      <w:r w:rsidR="007B0511">
        <w:t xml:space="preserve">used </w:t>
      </w:r>
      <w:r w:rsidR="0018003D">
        <w:t xml:space="preserve">in Gx protocol, </w:t>
      </w:r>
      <w:r w:rsidRPr="00D73D25">
        <w:t>there is no possibility to skip the Auth-Application-Id AVP and use the Vendor-Specific-Application-Id AVP instead. Therefore the Gx application identification shall be included in the Auth-Application-Id AVP.</w:t>
      </w:r>
    </w:p>
    <w:p w14:paraId="469D8315" w14:textId="77777777" w:rsidR="00454F4A" w:rsidRPr="0078747E" w:rsidRDefault="00454F4A" w:rsidP="009C7143">
      <w:r w:rsidRPr="0078747E">
        <w:lastRenderedPageBreak/>
        <w:t xml:space="preserve">With regard to the Diameter protocol defined over the Gx interface, the </w:t>
      </w:r>
      <w:r w:rsidRPr="00A22E7F">
        <w:t>PCRF</w:t>
      </w:r>
      <w:r w:rsidRPr="0078747E">
        <w:t xml:space="preserve"> acts as a Diameter server, in the sense that it is the network element that handles PCC Rule requests for a particular realm. The </w:t>
      </w:r>
      <w:r w:rsidRPr="00A22E7F">
        <w:t>PCEF</w:t>
      </w:r>
      <w:r w:rsidRPr="0078747E">
        <w:t xml:space="preserve"> acts as the Diameter client, in the sense that is the network element requesting PCC rules in the transport plane network resources.</w:t>
      </w:r>
    </w:p>
    <w:p w14:paraId="23BA9C04" w14:textId="77777777" w:rsidR="00454F4A" w:rsidRPr="0078747E" w:rsidRDefault="00454F4A" w:rsidP="0078747E">
      <w:pPr>
        <w:pStyle w:val="Heading2"/>
      </w:pPr>
      <w:bookmarkStart w:id="90" w:name="_Toc343033487"/>
      <w:r w:rsidRPr="0078747E">
        <w:t>5.2</w:t>
      </w:r>
      <w:r w:rsidRPr="0078747E">
        <w:tab/>
        <w:t>Initialization, maintenance and termination of connection and session</w:t>
      </w:r>
      <w:bookmarkEnd w:id="90"/>
    </w:p>
    <w:p w14:paraId="490001B2" w14:textId="77777777" w:rsidR="00454F4A" w:rsidRPr="0078747E" w:rsidRDefault="00454F4A" w:rsidP="009C7143">
      <w:r w:rsidRPr="0078747E">
        <w:t xml:space="preserve">The initialization and maintenance of the connection between each </w:t>
      </w:r>
      <w:r w:rsidRPr="00A22E7F">
        <w:t>PCRF</w:t>
      </w:r>
      <w:r w:rsidRPr="0078747E">
        <w:t xml:space="preserve"> and </w:t>
      </w:r>
      <w:r w:rsidRPr="00A22E7F">
        <w:t>PCEF</w:t>
      </w:r>
      <w:r w:rsidRPr="0078747E">
        <w:t xml:space="preserve"> pair is defined by the underlying protocol. Establishment and maintenance of connections between Diameter nodes is described </w:t>
      </w:r>
      <w:r w:rsidR="009C7143">
        <w:t xml:space="preserve">in </w:t>
      </w:r>
      <w:r w:rsidRPr="0078747E">
        <w:t>RFC 3588 [5].</w:t>
      </w:r>
    </w:p>
    <w:p w14:paraId="204DE501" w14:textId="77777777" w:rsidR="00454F4A" w:rsidRPr="0078747E" w:rsidRDefault="00454F4A" w:rsidP="009C7143">
      <w:r w:rsidRPr="0078747E">
        <w:t xml:space="preserve">After establishing the transport connection, the </w:t>
      </w:r>
      <w:r w:rsidRPr="00A22E7F">
        <w:t>PCRF</w:t>
      </w:r>
      <w:r w:rsidRPr="0078747E">
        <w:t xml:space="preserve"> and the </w:t>
      </w:r>
      <w:r w:rsidRPr="00A22E7F">
        <w:t>PCEF</w:t>
      </w:r>
      <w:r w:rsidRPr="0078747E">
        <w:t xml:space="preserve"> shall advertise the support of the Gx specific Application by including the value of the application identifier in the Auth-Application-Id AVP and the value of the 3GPP (10415) in the Vendor-Id AVP of the Vendor-Specific-Application-Id AVP contained in the Capabilities</w:t>
      </w:r>
      <w:r w:rsidRPr="0078747E">
        <w:noBreakHyphen/>
        <w:t xml:space="preserve">Exchange-Request and Capabilities-Exchange-Answer commands. The Capabilities-Exchange-Request and Capabilities-Exchange-Answer commands are specified in the Diameter Base Protocol </w:t>
      </w:r>
      <w:r w:rsidR="009C7143">
        <w:t xml:space="preserve">(RFC 3588 </w:t>
      </w:r>
      <w:r w:rsidRPr="0078747E">
        <w:t>[5]</w:t>
      </w:r>
      <w:r w:rsidR="009C7143">
        <w:t>)</w:t>
      </w:r>
      <w:r w:rsidRPr="0078747E">
        <w:t>.</w:t>
      </w:r>
    </w:p>
    <w:p w14:paraId="67571AF2" w14:textId="77777777" w:rsidR="00454F4A" w:rsidRPr="0078747E" w:rsidRDefault="00454F4A" w:rsidP="007B0511">
      <w:r w:rsidRPr="0078747E">
        <w:t>The termination of the Diameter</w:t>
      </w:r>
      <w:r w:rsidR="009C7143">
        <w:t xml:space="preserve"> session </w:t>
      </w:r>
      <w:r w:rsidR="0051753E">
        <w:t xml:space="preserve">on Gx can be initiated either by the PCEF or PCRF, as specified in subclauses 4.5.7 and 4.5.9, respectively. </w:t>
      </w:r>
    </w:p>
    <w:p w14:paraId="13B1AFFA" w14:textId="77777777" w:rsidR="00454F4A" w:rsidRPr="0078747E" w:rsidRDefault="00454F4A" w:rsidP="0078747E">
      <w:pPr>
        <w:pStyle w:val="Heading2"/>
      </w:pPr>
      <w:bookmarkStart w:id="91" w:name="_Toc343033488"/>
      <w:r w:rsidRPr="0078747E">
        <w:t>5.3</w:t>
      </w:r>
      <w:r w:rsidRPr="0078747E">
        <w:tab/>
        <w:t>Gx specific AVPs</w:t>
      </w:r>
      <w:bookmarkEnd w:id="91"/>
      <w:r w:rsidRPr="0078747E">
        <w:t xml:space="preserve"> </w:t>
      </w:r>
    </w:p>
    <w:p w14:paraId="22B8B92D" w14:textId="77777777" w:rsidR="00454F4A" w:rsidRPr="0078747E" w:rsidRDefault="00454F4A" w:rsidP="009C7143">
      <w:r w:rsidRPr="0078747E">
        <w:t>Table 5.3</w:t>
      </w:r>
      <w:r w:rsidR="001B3840" w:rsidRPr="0078747E">
        <w:t>.1</w:t>
      </w:r>
      <w:r w:rsidRPr="0078747E">
        <w:t xml:space="preserve"> describes the Diameter AVPs defined for the Gx reference point, their AVP Code values, types, possible flag values</w:t>
      </w:r>
      <w:r w:rsidR="00803878">
        <w:t>,</w:t>
      </w:r>
      <w:r w:rsidRPr="0078747E">
        <w:t xml:space="preserve"> whether or not the AVP may be encrypted</w:t>
      </w:r>
      <w:r w:rsidR="00723FE1">
        <w:t>, what access types (e.g. 3GPP-GPRS, etc.) the AVP is applicable to</w:t>
      </w:r>
      <w:r w:rsidR="00EE6950">
        <w:t xml:space="preserve">, </w:t>
      </w:r>
      <w:r w:rsidR="00803878">
        <w:t>the applicability of the AVPs to charging control, policy control or both</w:t>
      </w:r>
      <w:r w:rsidR="00EE6950">
        <w:t>, and which supported features the AVP is applicable to</w:t>
      </w:r>
      <w:r w:rsidRPr="0078747E">
        <w:t>. The Vendor-Id header of all AVPs defined in the present document shall be set to 3GPP (10415).</w:t>
      </w:r>
    </w:p>
    <w:p w14:paraId="23A4C565" w14:textId="77777777" w:rsidR="00454F4A" w:rsidRPr="0078747E" w:rsidRDefault="00454F4A" w:rsidP="00454F4A">
      <w:pPr>
        <w:pStyle w:val="TH"/>
      </w:pPr>
      <w:r w:rsidRPr="0078747E">
        <w:lastRenderedPageBreak/>
        <w:t>Table 5.3</w:t>
      </w:r>
      <w:r w:rsidR="001B3840" w:rsidRPr="0078747E">
        <w:t>.1</w:t>
      </w:r>
      <w:r w:rsidRPr="0078747E">
        <w:t xml:space="preserve">: Gx specific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850"/>
        <w:gridCol w:w="1214"/>
        <w:gridCol w:w="709"/>
        <w:gridCol w:w="424"/>
        <w:gridCol w:w="709"/>
        <w:gridCol w:w="567"/>
        <w:gridCol w:w="567"/>
        <w:gridCol w:w="639"/>
        <w:gridCol w:w="636"/>
      </w:tblGrid>
      <w:tr w:rsidR="00AE483B" w:rsidRPr="0078747E" w14:paraId="15D22FF3" w14:textId="77777777">
        <w:tblPrEx>
          <w:tblCellMar>
            <w:top w:w="0" w:type="dxa"/>
            <w:bottom w:w="0" w:type="dxa"/>
          </w:tblCellMar>
        </w:tblPrEx>
        <w:trPr>
          <w:cantSplit/>
          <w:jc w:val="center"/>
        </w:trPr>
        <w:tc>
          <w:tcPr>
            <w:tcW w:w="2613" w:type="dxa"/>
            <w:tcBorders>
              <w:top w:val="single" w:sz="12" w:space="0" w:color="auto"/>
              <w:left w:val="single" w:sz="12" w:space="0" w:color="auto"/>
              <w:bottom w:val="nil"/>
              <w:right w:val="single" w:sz="4" w:space="0" w:color="auto"/>
            </w:tcBorders>
          </w:tcPr>
          <w:p w14:paraId="03358990" w14:textId="77777777" w:rsidR="00AE483B" w:rsidRPr="0078747E" w:rsidRDefault="00AE483B" w:rsidP="00454F4A">
            <w:pPr>
              <w:pStyle w:val="TAH"/>
            </w:pPr>
          </w:p>
        </w:tc>
        <w:tc>
          <w:tcPr>
            <w:tcW w:w="571" w:type="dxa"/>
            <w:tcBorders>
              <w:top w:val="single" w:sz="12" w:space="0" w:color="auto"/>
              <w:left w:val="single" w:sz="4" w:space="0" w:color="auto"/>
              <w:bottom w:val="nil"/>
            </w:tcBorders>
          </w:tcPr>
          <w:p w14:paraId="37EB12EF" w14:textId="77777777" w:rsidR="00AE483B" w:rsidRPr="0078747E" w:rsidRDefault="00AE483B" w:rsidP="00454F4A">
            <w:pPr>
              <w:pStyle w:val="TAH"/>
            </w:pPr>
          </w:p>
        </w:tc>
        <w:tc>
          <w:tcPr>
            <w:tcW w:w="850" w:type="dxa"/>
            <w:tcBorders>
              <w:top w:val="single" w:sz="12" w:space="0" w:color="auto"/>
              <w:left w:val="single" w:sz="4" w:space="0" w:color="auto"/>
              <w:bottom w:val="nil"/>
            </w:tcBorders>
          </w:tcPr>
          <w:p w14:paraId="50422874" w14:textId="77777777" w:rsidR="00AE483B" w:rsidRPr="0078747E" w:rsidRDefault="00AE483B" w:rsidP="00454F4A">
            <w:pPr>
              <w:pStyle w:val="TAH"/>
            </w:pPr>
          </w:p>
        </w:tc>
        <w:tc>
          <w:tcPr>
            <w:tcW w:w="1214" w:type="dxa"/>
            <w:tcBorders>
              <w:top w:val="single" w:sz="12" w:space="0" w:color="auto"/>
              <w:left w:val="single" w:sz="4" w:space="0" w:color="auto"/>
              <w:bottom w:val="nil"/>
            </w:tcBorders>
          </w:tcPr>
          <w:p w14:paraId="1516BB84" w14:textId="77777777" w:rsidR="00AE483B" w:rsidRPr="0078747E" w:rsidRDefault="00AE483B" w:rsidP="00454F4A">
            <w:pPr>
              <w:pStyle w:val="TAH"/>
            </w:pPr>
          </w:p>
        </w:tc>
        <w:tc>
          <w:tcPr>
            <w:tcW w:w="2409" w:type="dxa"/>
            <w:gridSpan w:val="4"/>
            <w:tcBorders>
              <w:top w:val="single" w:sz="12" w:space="0" w:color="auto"/>
              <w:bottom w:val="single" w:sz="4" w:space="0" w:color="auto"/>
            </w:tcBorders>
          </w:tcPr>
          <w:p w14:paraId="24247479" w14:textId="77777777" w:rsidR="00AE483B" w:rsidRPr="0078747E" w:rsidRDefault="00AE483B" w:rsidP="00454F4A">
            <w:pPr>
              <w:pStyle w:val="TAH"/>
            </w:pPr>
            <w:r w:rsidRPr="0078747E">
              <w:t>AVP Flag rules (note 1)</w:t>
            </w:r>
          </w:p>
        </w:tc>
        <w:tc>
          <w:tcPr>
            <w:tcW w:w="567" w:type="dxa"/>
            <w:tcBorders>
              <w:top w:val="single" w:sz="12" w:space="0" w:color="auto"/>
              <w:bottom w:val="nil"/>
              <w:right w:val="nil"/>
            </w:tcBorders>
          </w:tcPr>
          <w:p w14:paraId="2594FE4E" w14:textId="77777777" w:rsidR="00AE483B" w:rsidRPr="0078747E" w:rsidRDefault="00AE483B" w:rsidP="00454F4A">
            <w:pPr>
              <w:pStyle w:val="TAH"/>
            </w:pPr>
          </w:p>
        </w:tc>
        <w:tc>
          <w:tcPr>
            <w:tcW w:w="639" w:type="dxa"/>
            <w:tcBorders>
              <w:top w:val="single" w:sz="12" w:space="0" w:color="auto"/>
              <w:bottom w:val="nil"/>
              <w:right w:val="nil"/>
            </w:tcBorders>
          </w:tcPr>
          <w:p w14:paraId="5FECC097" w14:textId="77777777" w:rsidR="00AE483B" w:rsidRPr="0078747E" w:rsidRDefault="00AE483B" w:rsidP="00454F4A">
            <w:pPr>
              <w:pStyle w:val="TAH"/>
            </w:pPr>
          </w:p>
        </w:tc>
        <w:tc>
          <w:tcPr>
            <w:tcW w:w="636" w:type="dxa"/>
            <w:tcBorders>
              <w:top w:val="single" w:sz="12" w:space="0" w:color="auto"/>
              <w:bottom w:val="nil"/>
              <w:right w:val="single" w:sz="12" w:space="0" w:color="auto"/>
            </w:tcBorders>
          </w:tcPr>
          <w:p w14:paraId="18A53AEC" w14:textId="77777777" w:rsidR="00AE483B" w:rsidRPr="0078747E" w:rsidRDefault="00AE483B" w:rsidP="00454F4A">
            <w:pPr>
              <w:pStyle w:val="TAH"/>
            </w:pPr>
          </w:p>
        </w:tc>
      </w:tr>
      <w:tr w:rsidR="00803878" w:rsidRPr="0078747E" w14:paraId="2BC6B36F" w14:textId="77777777">
        <w:tblPrEx>
          <w:tblCellMar>
            <w:top w:w="0" w:type="dxa"/>
            <w:bottom w:w="0" w:type="dxa"/>
          </w:tblCellMar>
        </w:tblPrEx>
        <w:trPr>
          <w:cantSplit/>
          <w:jc w:val="center"/>
        </w:trPr>
        <w:tc>
          <w:tcPr>
            <w:tcW w:w="2613" w:type="dxa"/>
            <w:tcBorders>
              <w:top w:val="nil"/>
              <w:left w:val="single" w:sz="12" w:space="0" w:color="auto"/>
              <w:bottom w:val="single" w:sz="12" w:space="0" w:color="auto"/>
            </w:tcBorders>
          </w:tcPr>
          <w:p w14:paraId="3B864A4E" w14:textId="77777777" w:rsidR="00803878" w:rsidRPr="0078747E" w:rsidRDefault="00803878" w:rsidP="00454F4A">
            <w:pPr>
              <w:pStyle w:val="TAH"/>
            </w:pPr>
            <w:r w:rsidRPr="0078747E">
              <w:t>Attribute Name</w:t>
            </w:r>
          </w:p>
        </w:tc>
        <w:tc>
          <w:tcPr>
            <w:tcW w:w="571" w:type="dxa"/>
            <w:tcBorders>
              <w:top w:val="nil"/>
              <w:bottom w:val="single" w:sz="12" w:space="0" w:color="auto"/>
            </w:tcBorders>
          </w:tcPr>
          <w:p w14:paraId="29DD61B0" w14:textId="77777777" w:rsidR="00803878" w:rsidRPr="0078747E" w:rsidRDefault="00803878" w:rsidP="00454F4A">
            <w:pPr>
              <w:pStyle w:val="TAH"/>
            </w:pPr>
            <w:r w:rsidRPr="0078747E">
              <w:t>AVP Code</w:t>
            </w:r>
          </w:p>
        </w:tc>
        <w:tc>
          <w:tcPr>
            <w:tcW w:w="850" w:type="dxa"/>
            <w:tcBorders>
              <w:top w:val="nil"/>
              <w:bottom w:val="single" w:sz="12" w:space="0" w:color="auto"/>
            </w:tcBorders>
          </w:tcPr>
          <w:p w14:paraId="2CF95E20" w14:textId="77777777" w:rsidR="00803878" w:rsidRPr="0078747E" w:rsidRDefault="00803878" w:rsidP="00454F4A">
            <w:pPr>
              <w:pStyle w:val="TAH"/>
            </w:pPr>
            <w:r w:rsidRPr="0078747E">
              <w:t>Clause defined</w:t>
            </w:r>
          </w:p>
        </w:tc>
        <w:tc>
          <w:tcPr>
            <w:tcW w:w="1214" w:type="dxa"/>
            <w:tcBorders>
              <w:top w:val="nil"/>
              <w:bottom w:val="single" w:sz="12" w:space="0" w:color="auto"/>
            </w:tcBorders>
          </w:tcPr>
          <w:p w14:paraId="759CCC83" w14:textId="77777777" w:rsidR="00803878" w:rsidRPr="0078747E" w:rsidRDefault="00803878" w:rsidP="00454F4A">
            <w:pPr>
              <w:pStyle w:val="TAH"/>
            </w:pPr>
            <w:r w:rsidRPr="0078747E">
              <w:t>Value Type (note 2)</w:t>
            </w:r>
          </w:p>
        </w:tc>
        <w:tc>
          <w:tcPr>
            <w:tcW w:w="709" w:type="dxa"/>
            <w:tcBorders>
              <w:top w:val="single" w:sz="4" w:space="0" w:color="auto"/>
              <w:bottom w:val="single" w:sz="12" w:space="0" w:color="auto"/>
            </w:tcBorders>
          </w:tcPr>
          <w:p w14:paraId="1B5EA418" w14:textId="77777777" w:rsidR="00803878" w:rsidRPr="0078747E" w:rsidRDefault="00803878" w:rsidP="00454F4A">
            <w:pPr>
              <w:pStyle w:val="TAH"/>
            </w:pPr>
            <w:r w:rsidRPr="0078747E">
              <w:t>Must</w:t>
            </w:r>
          </w:p>
        </w:tc>
        <w:tc>
          <w:tcPr>
            <w:tcW w:w="424" w:type="dxa"/>
            <w:tcBorders>
              <w:top w:val="single" w:sz="4" w:space="0" w:color="auto"/>
              <w:bottom w:val="single" w:sz="12" w:space="0" w:color="auto"/>
            </w:tcBorders>
          </w:tcPr>
          <w:p w14:paraId="18C9F2C8" w14:textId="77777777" w:rsidR="00803878" w:rsidRPr="0078747E" w:rsidRDefault="00803878" w:rsidP="00454F4A">
            <w:pPr>
              <w:pStyle w:val="TAH"/>
            </w:pPr>
            <w:r w:rsidRPr="0078747E">
              <w:t>May</w:t>
            </w:r>
          </w:p>
        </w:tc>
        <w:tc>
          <w:tcPr>
            <w:tcW w:w="709" w:type="dxa"/>
            <w:tcBorders>
              <w:top w:val="single" w:sz="4" w:space="0" w:color="auto"/>
              <w:bottom w:val="single" w:sz="12" w:space="0" w:color="auto"/>
            </w:tcBorders>
          </w:tcPr>
          <w:p w14:paraId="16738FC4" w14:textId="77777777" w:rsidR="00803878" w:rsidRPr="0078747E" w:rsidRDefault="00803878" w:rsidP="00454F4A">
            <w:pPr>
              <w:pStyle w:val="TAH"/>
            </w:pPr>
            <w:r w:rsidRPr="0078747E">
              <w:t>Should not</w:t>
            </w:r>
          </w:p>
        </w:tc>
        <w:tc>
          <w:tcPr>
            <w:tcW w:w="567" w:type="dxa"/>
            <w:tcBorders>
              <w:top w:val="single" w:sz="4" w:space="0" w:color="auto"/>
              <w:bottom w:val="single" w:sz="12" w:space="0" w:color="auto"/>
            </w:tcBorders>
          </w:tcPr>
          <w:p w14:paraId="6A5F1304" w14:textId="77777777" w:rsidR="00803878" w:rsidRPr="0078747E" w:rsidRDefault="00803878" w:rsidP="00454F4A">
            <w:pPr>
              <w:pStyle w:val="TAH"/>
            </w:pPr>
            <w:r w:rsidRPr="0078747E">
              <w:t>Must not</w:t>
            </w:r>
          </w:p>
        </w:tc>
        <w:tc>
          <w:tcPr>
            <w:tcW w:w="567" w:type="dxa"/>
            <w:tcBorders>
              <w:top w:val="nil"/>
              <w:bottom w:val="single" w:sz="12" w:space="0" w:color="auto"/>
            </w:tcBorders>
          </w:tcPr>
          <w:p w14:paraId="5C695EDD" w14:textId="77777777" w:rsidR="00803878" w:rsidRPr="0078747E" w:rsidRDefault="00803878" w:rsidP="00454F4A">
            <w:pPr>
              <w:pStyle w:val="TAH"/>
            </w:pPr>
            <w:r w:rsidRPr="0078747E">
              <w:t>May Encr.</w:t>
            </w:r>
          </w:p>
        </w:tc>
        <w:tc>
          <w:tcPr>
            <w:tcW w:w="639" w:type="dxa"/>
            <w:tcBorders>
              <w:top w:val="nil"/>
              <w:bottom w:val="single" w:sz="12" w:space="0" w:color="auto"/>
            </w:tcBorders>
          </w:tcPr>
          <w:p w14:paraId="51691907" w14:textId="77777777" w:rsidR="00803878" w:rsidRPr="0078747E" w:rsidRDefault="00803878" w:rsidP="00DA6989">
            <w:pPr>
              <w:pStyle w:val="TAH"/>
            </w:pPr>
            <w:r w:rsidRPr="0078747E">
              <w:t>Acc. type</w:t>
            </w:r>
          </w:p>
        </w:tc>
        <w:tc>
          <w:tcPr>
            <w:tcW w:w="636" w:type="dxa"/>
            <w:tcBorders>
              <w:top w:val="nil"/>
              <w:bottom w:val="single" w:sz="12" w:space="0" w:color="auto"/>
              <w:right w:val="single" w:sz="12" w:space="0" w:color="auto"/>
            </w:tcBorders>
          </w:tcPr>
          <w:p w14:paraId="47F20C17" w14:textId="77777777" w:rsidR="00803878" w:rsidRPr="0078747E" w:rsidRDefault="00803878" w:rsidP="00454F4A">
            <w:pPr>
              <w:pStyle w:val="TAH"/>
            </w:pPr>
            <w:r>
              <w:t>Applicability (note</w:t>
            </w:r>
            <w:r w:rsidR="00EE6950">
              <w:t>s</w:t>
            </w:r>
            <w:r>
              <w:t xml:space="preserve"> 3</w:t>
            </w:r>
            <w:r w:rsidR="00EE6950">
              <w:t xml:space="preserve">, </w:t>
            </w:r>
            <w:r w:rsidR="00EE6950">
              <w:rPr>
                <w:rFonts w:eastAsia="바탕" w:hint="eastAsia"/>
                <w:lang w:eastAsia="ko-KR"/>
              </w:rPr>
              <w:t>8</w:t>
            </w:r>
            <w:r>
              <w:t>)</w:t>
            </w:r>
          </w:p>
        </w:tc>
      </w:tr>
      <w:tr w:rsidR="00803878" w:rsidRPr="0078747E" w14:paraId="7323A9FC" w14:textId="77777777">
        <w:tblPrEx>
          <w:tblCellMar>
            <w:top w:w="0" w:type="dxa"/>
            <w:bottom w:w="0" w:type="dxa"/>
          </w:tblCellMar>
        </w:tblPrEx>
        <w:trPr>
          <w:cantSplit/>
          <w:jc w:val="center"/>
        </w:trPr>
        <w:tc>
          <w:tcPr>
            <w:tcW w:w="2613" w:type="dxa"/>
            <w:tcBorders>
              <w:top w:val="single" w:sz="12" w:space="0" w:color="auto"/>
              <w:left w:val="single" w:sz="12" w:space="0" w:color="auto"/>
            </w:tcBorders>
          </w:tcPr>
          <w:p w14:paraId="00DE8471" w14:textId="77777777" w:rsidR="00803878" w:rsidRPr="0078747E" w:rsidRDefault="00803878" w:rsidP="00915352">
            <w:pPr>
              <w:pStyle w:val="TAL"/>
            </w:pPr>
            <w:r w:rsidRPr="0078747E">
              <w:t>Access-Network-Charging-Identifier-Gx</w:t>
            </w:r>
          </w:p>
        </w:tc>
        <w:tc>
          <w:tcPr>
            <w:tcW w:w="571" w:type="dxa"/>
            <w:tcBorders>
              <w:top w:val="single" w:sz="12" w:space="0" w:color="auto"/>
            </w:tcBorders>
          </w:tcPr>
          <w:p w14:paraId="738B91BA" w14:textId="77777777" w:rsidR="00803878" w:rsidRPr="0078747E" w:rsidRDefault="00803878" w:rsidP="00915352">
            <w:pPr>
              <w:pStyle w:val="TAL"/>
            </w:pPr>
            <w:r w:rsidRPr="0078747E">
              <w:t>1022</w:t>
            </w:r>
          </w:p>
        </w:tc>
        <w:tc>
          <w:tcPr>
            <w:tcW w:w="850" w:type="dxa"/>
            <w:tcBorders>
              <w:top w:val="single" w:sz="12" w:space="0" w:color="auto"/>
            </w:tcBorders>
          </w:tcPr>
          <w:p w14:paraId="4C6292FE" w14:textId="77777777" w:rsidR="00803878" w:rsidRPr="0078747E" w:rsidRDefault="00803878" w:rsidP="00915352">
            <w:pPr>
              <w:pStyle w:val="TAL"/>
            </w:pPr>
            <w:r w:rsidRPr="0078747E">
              <w:t>5.3.2</w:t>
            </w:r>
            <w:r>
              <w:t>2</w:t>
            </w:r>
          </w:p>
        </w:tc>
        <w:tc>
          <w:tcPr>
            <w:tcW w:w="1214" w:type="dxa"/>
            <w:tcBorders>
              <w:top w:val="single" w:sz="12" w:space="0" w:color="auto"/>
            </w:tcBorders>
          </w:tcPr>
          <w:p w14:paraId="7CADFA67" w14:textId="77777777" w:rsidR="00803878" w:rsidRPr="0078747E" w:rsidRDefault="00803878" w:rsidP="00915352">
            <w:pPr>
              <w:pStyle w:val="TAL"/>
            </w:pPr>
            <w:r w:rsidRPr="0078747E">
              <w:t>Grouped</w:t>
            </w:r>
          </w:p>
        </w:tc>
        <w:tc>
          <w:tcPr>
            <w:tcW w:w="709" w:type="dxa"/>
            <w:tcBorders>
              <w:top w:val="single" w:sz="12" w:space="0" w:color="auto"/>
            </w:tcBorders>
          </w:tcPr>
          <w:p w14:paraId="396C4358" w14:textId="77777777" w:rsidR="00803878" w:rsidRPr="0078747E" w:rsidRDefault="00803878" w:rsidP="00915352">
            <w:pPr>
              <w:pStyle w:val="TAL"/>
            </w:pPr>
            <w:r w:rsidRPr="0078747E">
              <w:t>M,V</w:t>
            </w:r>
          </w:p>
        </w:tc>
        <w:tc>
          <w:tcPr>
            <w:tcW w:w="424" w:type="dxa"/>
            <w:tcBorders>
              <w:top w:val="single" w:sz="12" w:space="0" w:color="auto"/>
            </w:tcBorders>
          </w:tcPr>
          <w:p w14:paraId="09605F9D" w14:textId="77777777" w:rsidR="00803878" w:rsidRPr="0078747E" w:rsidRDefault="00803878" w:rsidP="00915352">
            <w:pPr>
              <w:pStyle w:val="TAL"/>
            </w:pPr>
            <w:r w:rsidRPr="0078747E">
              <w:t>P</w:t>
            </w:r>
          </w:p>
        </w:tc>
        <w:tc>
          <w:tcPr>
            <w:tcW w:w="709" w:type="dxa"/>
            <w:tcBorders>
              <w:top w:val="single" w:sz="12" w:space="0" w:color="auto"/>
            </w:tcBorders>
          </w:tcPr>
          <w:p w14:paraId="5140B8F1" w14:textId="77777777" w:rsidR="00803878" w:rsidRPr="009C7143" w:rsidRDefault="00803878" w:rsidP="009C7143">
            <w:pPr>
              <w:pStyle w:val="TAH"/>
              <w:jc w:val="left"/>
              <w:rPr>
                <w:b w:val="0"/>
              </w:rPr>
            </w:pPr>
          </w:p>
        </w:tc>
        <w:tc>
          <w:tcPr>
            <w:tcW w:w="567" w:type="dxa"/>
            <w:tcBorders>
              <w:top w:val="single" w:sz="12" w:space="0" w:color="auto"/>
            </w:tcBorders>
          </w:tcPr>
          <w:p w14:paraId="3B03C427" w14:textId="77777777" w:rsidR="00803878" w:rsidRPr="009C7143" w:rsidRDefault="00803878" w:rsidP="009C7143">
            <w:pPr>
              <w:pStyle w:val="TAH"/>
              <w:jc w:val="left"/>
              <w:rPr>
                <w:b w:val="0"/>
              </w:rPr>
            </w:pPr>
          </w:p>
        </w:tc>
        <w:tc>
          <w:tcPr>
            <w:tcW w:w="567" w:type="dxa"/>
            <w:tcBorders>
              <w:top w:val="single" w:sz="12" w:space="0" w:color="auto"/>
            </w:tcBorders>
          </w:tcPr>
          <w:p w14:paraId="1A88D467" w14:textId="77777777" w:rsidR="00803878" w:rsidRPr="0078747E" w:rsidRDefault="00803878" w:rsidP="00915352">
            <w:pPr>
              <w:pStyle w:val="TAL"/>
            </w:pPr>
            <w:r w:rsidRPr="0078747E">
              <w:t>Y</w:t>
            </w:r>
          </w:p>
        </w:tc>
        <w:tc>
          <w:tcPr>
            <w:tcW w:w="639" w:type="dxa"/>
            <w:tcBorders>
              <w:top w:val="single" w:sz="12" w:space="0" w:color="auto"/>
            </w:tcBorders>
          </w:tcPr>
          <w:p w14:paraId="0E492ACB" w14:textId="77777777" w:rsidR="00803878" w:rsidRPr="0078747E" w:rsidRDefault="00803878" w:rsidP="00915352">
            <w:pPr>
              <w:pStyle w:val="TAL"/>
            </w:pPr>
            <w:r w:rsidRPr="0078747E">
              <w:t>All</w:t>
            </w:r>
          </w:p>
        </w:tc>
        <w:tc>
          <w:tcPr>
            <w:tcW w:w="636" w:type="dxa"/>
            <w:tcBorders>
              <w:top w:val="single" w:sz="12" w:space="0" w:color="auto"/>
              <w:right w:val="single" w:sz="12" w:space="0" w:color="auto"/>
            </w:tcBorders>
          </w:tcPr>
          <w:p w14:paraId="27FB6A24" w14:textId="77777777" w:rsidR="00803878" w:rsidRPr="0078747E" w:rsidRDefault="00803878" w:rsidP="00915352">
            <w:pPr>
              <w:pStyle w:val="TAL"/>
            </w:pPr>
            <w:r>
              <w:t>CC</w:t>
            </w:r>
          </w:p>
        </w:tc>
      </w:tr>
      <w:tr w:rsidR="000A1821" w:rsidRPr="0078747E" w14:paraId="5BFBEF8D"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3A3D309E" w14:textId="77777777" w:rsidR="000A1821" w:rsidRPr="0078747E" w:rsidRDefault="000A1821" w:rsidP="00915352">
            <w:pPr>
              <w:pStyle w:val="TAL"/>
            </w:pPr>
            <w:r>
              <w:t>Allocation-Retention-Priority</w:t>
            </w:r>
          </w:p>
        </w:tc>
        <w:tc>
          <w:tcPr>
            <w:tcW w:w="571" w:type="dxa"/>
            <w:tcBorders>
              <w:top w:val="single" w:sz="4" w:space="0" w:color="auto"/>
            </w:tcBorders>
          </w:tcPr>
          <w:p w14:paraId="587EF1D7" w14:textId="77777777" w:rsidR="000A1821" w:rsidRPr="00C1501B" w:rsidRDefault="00C1501B" w:rsidP="001B3840">
            <w:pPr>
              <w:pStyle w:val="TAH"/>
              <w:jc w:val="left"/>
              <w:rPr>
                <w:rFonts w:eastAsia="바탕" w:hint="eastAsia"/>
                <w:b w:val="0"/>
                <w:lang w:eastAsia="ko-KR"/>
              </w:rPr>
            </w:pPr>
            <w:r>
              <w:rPr>
                <w:rFonts w:eastAsia="바탕" w:hint="eastAsia"/>
                <w:b w:val="0"/>
                <w:lang w:eastAsia="ko-KR"/>
              </w:rPr>
              <w:t>1034</w:t>
            </w:r>
          </w:p>
        </w:tc>
        <w:tc>
          <w:tcPr>
            <w:tcW w:w="850" w:type="dxa"/>
            <w:tcBorders>
              <w:top w:val="single" w:sz="4" w:space="0" w:color="auto"/>
            </w:tcBorders>
          </w:tcPr>
          <w:p w14:paraId="1910BA25" w14:textId="77777777" w:rsidR="000A1821" w:rsidRPr="000A1821" w:rsidRDefault="000A1821" w:rsidP="00915352">
            <w:pPr>
              <w:pStyle w:val="TAL"/>
              <w:rPr>
                <w:rFonts w:eastAsia="바탕" w:hint="eastAsia"/>
                <w:lang w:eastAsia="ko-KR"/>
              </w:rPr>
            </w:pPr>
            <w:r>
              <w:t>5.3.</w:t>
            </w:r>
            <w:r>
              <w:rPr>
                <w:rFonts w:eastAsia="바탕" w:hint="eastAsia"/>
                <w:lang w:eastAsia="ko-KR"/>
              </w:rPr>
              <w:t>3</w:t>
            </w:r>
            <w:r w:rsidR="00C1501B">
              <w:rPr>
                <w:rFonts w:eastAsia="바탕" w:hint="eastAsia"/>
                <w:lang w:eastAsia="ko-KR"/>
              </w:rPr>
              <w:t>2</w:t>
            </w:r>
          </w:p>
        </w:tc>
        <w:tc>
          <w:tcPr>
            <w:tcW w:w="1214" w:type="dxa"/>
            <w:tcBorders>
              <w:top w:val="single" w:sz="4" w:space="0" w:color="auto"/>
            </w:tcBorders>
          </w:tcPr>
          <w:p w14:paraId="31C1ECA4" w14:textId="77777777" w:rsidR="000A1821" w:rsidRPr="0078747E" w:rsidRDefault="000426C4" w:rsidP="00915352">
            <w:pPr>
              <w:pStyle w:val="TAL"/>
            </w:pPr>
            <w:r w:rsidRPr="007F6453">
              <w:rPr>
                <w:rFonts w:eastAsia="SimSun"/>
                <w:lang w:eastAsia="zh-CN"/>
              </w:rPr>
              <w:t>Grouped</w:t>
            </w:r>
          </w:p>
        </w:tc>
        <w:tc>
          <w:tcPr>
            <w:tcW w:w="709" w:type="dxa"/>
            <w:tcBorders>
              <w:top w:val="single" w:sz="4" w:space="0" w:color="auto"/>
            </w:tcBorders>
          </w:tcPr>
          <w:p w14:paraId="77A02930" w14:textId="77777777" w:rsidR="000A1821" w:rsidRPr="0078747E" w:rsidRDefault="000A1821" w:rsidP="00915352">
            <w:pPr>
              <w:pStyle w:val="TAL"/>
            </w:pPr>
            <w:r>
              <w:t>V</w:t>
            </w:r>
          </w:p>
        </w:tc>
        <w:tc>
          <w:tcPr>
            <w:tcW w:w="424" w:type="dxa"/>
            <w:tcBorders>
              <w:top w:val="single" w:sz="4" w:space="0" w:color="auto"/>
            </w:tcBorders>
          </w:tcPr>
          <w:p w14:paraId="56591FEE" w14:textId="77777777" w:rsidR="000A1821" w:rsidRPr="000A1821" w:rsidRDefault="000A1821" w:rsidP="001B3840">
            <w:pPr>
              <w:pStyle w:val="TAH"/>
              <w:jc w:val="left"/>
              <w:rPr>
                <w:rFonts w:eastAsia="바탕" w:hint="eastAsia"/>
                <w:b w:val="0"/>
                <w:lang w:eastAsia="ko-KR"/>
              </w:rPr>
            </w:pPr>
            <w:r>
              <w:rPr>
                <w:rFonts w:eastAsia="바탕" w:hint="eastAsia"/>
                <w:b w:val="0"/>
                <w:lang w:eastAsia="ko-KR"/>
              </w:rPr>
              <w:t>P</w:t>
            </w:r>
          </w:p>
        </w:tc>
        <w:tc>
          <w:tcPr>
            <w:tcW w:w="709" w:type="dxa"/>
            <w:tcBorders>
              <w:top w:val="single" w:sz="4" w:space="0" w:color="auto"/>
            </w:tcBorders>
          </w:tcPr>
          <w:p w14:paraId="342AD34A" w14:textId="77777777" w:rsidR="000A1821" w:rsidRPr="009C7143" w:rsidRDefault="000A1821" w:rsidP="009C7143">
            <w:pPr>
              <w:pStyle w:val="TAH"/>
              <w:jc w:val="left"/>
              <w:rPr>
                <w:b w:val="0"/>
              </w:rPr>
            </w:pPr>
          </w:p>
        </w:tc>
        <w:tc>
          <w:tcPr>
            <w:tcW w:w="567" w:type="dxa"/>
            <w:tcBorders>
              <w:top w:val="single" w:sz="4" w:space="0" w:color="auto"/>
            </w:tcBorders>
          </w:tcPr>
          <w:p w14:paraId="69F891F3" w14:textId="77777777" w:rsidR="000A1821" w:rsidRPr="00D567A1" w:rsidRDefault="00D567A1" w:rsidP="009C7143">
            <w:pPr>
              <w:pStyle w:val="TAH"/>
              <w:jc w:val="left"/>
              <w:rPr>
                <w:rFonts w:eastAsia="바탕" w:hint="eastAsia"/>
                <w:b w:val="0"/>
                <w:lang w:eastAsia="ko-KR"/>
              </w:rPr>
            </w:pPr>
            <w:r>
              <w:rPr>
                <w:rFonts w:eastAsia="바탕" w:hint="eastAsia"/>
                <w:b w:val="0"/>
                <w:lang w:eastAsia="ko-KR"/>
              </w:rPr>
              <w:t>M</w:t>
            </w:r>
          </w:p>
        </w:tc>
        <w:tc>
          <w:tcPr>
            <w:tcW w:w="567" w:type="dxa"/>
            <w:tcBorders>
              <w:top w:val="single" w:sz="4" w:space="0" w:color="auto"/>
            </w:tcBorders>
          </w:tcPr>
          <w:p w14:paraId="00040FD7" w14:textId="77777777" w:rsidR="000A1821" w:rsidRPr="000A1821" w:rsidRDefault="000A1821" w:rsidP="001B3840">
            <w:pPr>
              <w:pStyle w:val="TAH"/>
              <w:jc w:val="left"/>
              <w:rPr>
                <w:rFonts w:eastAsia="바탕" w:hint="eastAsia"/>
                <w:b w:val="0"/>
                <w:lang w:eastAsia="ko-KR"/>
              </w:rPr>
            </w:pPr>
            <w:r>
              <w:rPr>
                <w:rFonts w:eastAsia="바탕" w:hint="eastAsia"/>
                <w:b w:val="0"/>
                <w:lang w:eastAsia="ko-KR"/>
              </w:rPr>
              <w:t>Y</w:t>
            </w:r>
          </w:p>
        </w:tc>
        <w:tc>
          <w:tcPr>
            <w:tcW w:w="639" w:type="dxa"/>
            <w:tcBorders>
              <w:top w:val="single" w:sz="4" w:space="0" w:color="auto"/>
            </w:tcBorders>
          </w:tcPr>
          <w:p w14:paraId="36E0688C" w14:textId="77777777" w:rsidR="000A1821" w:rsidRPr="000A1821" w:rsidRDefault="000A1821" w:rsidP="00DA6989">
            <w:pPr>
              <w:pStyle w:val="TAH"/>
              <w:jc w:val="left"/>
              <w:rPr>
                <w:rFonts w:eastAsia="바탕" w:hint="eastAsia"/>
                <w:b w:val="0"/>
                <w:lang w:eastAsia="ko-KR"/>
              </w:rPr>
            </w:pPr>
            <w:r>
              <w:rPr>
                <w:rFonts w:eastAsia="바탕" w:hint="eastAsia"/>
                <w:b w:val="0"/>
                <w:lang w:eastAsia="ko-KR"/>
              </w:rPr>
              <w:t>All</w:t>
            </w:r>
          </w:p>
        </w:tc>
        <w:tc>
          <w:tcPr>
            <w:tcW w:w="636" w:type="dxa"/>
            <w:tcBorders>
              <w:top w:val="single" w:sz="4" w:space="0" w:color="auto"/>
              <w:right w:val="single" w:sz="12" w:space="0" w:color="auto"/>
            </w:tcBorders>
          </w:tcPr>
          <w:p w14:paraId="5A179A9A" w14:textId="77777777" w:rsidR="00EE6950" w:rsidRDefault="000A1821" w:rsidP="00915352">
            <w:pPr>
              <w:pStyle w:val="TAL"/>
              <w:rPr>
                <w:lang w:eastAsia="ko-KR"/>
              </w:rPr>
            </w:pPr>
            <w:r>
              <w:rPr>
                <w:rFonts w:eastAsia="바탕" w:hint="eastAsia"/>
                <w:lang w:eastAsia="ko-KR"/>
              </w:rPr>
              <w:t>Both</w:t>
            </w:r>
          </w:p>
          <w:p w14:paraId="5692E22E" w14:textId="77777777" w:rsidR="000A1821" w:rsidRPr="000A1821" w:rsidRDefault="00EE6950" w:rsidP="00915352">
            <w:pPr>
              <w:pStyle w:val="TAL"/>
              <w:rPr>
                <w:rFonts w:eastAsia="바탕" w:hint="eastAsia"/>
                <w:lang w:eastAsia="ko-KR"/>
              </w:rPr>
            </w:pPr>
            <w:r>
              <w:rPr>
                <w:lang w:eastAsia="ko-KR"/>
              </w:rPr>
              <w:t>Rel8</w:t>
            </w:r>
          </w:p>
        </w:tc>
      </w:tr>
      <w:tr w:rsidR="002019CF" w:rsidRPr="0078747E" w14:paraId="64ABC13C" w14:textId="77777777">
        <w:tblPrEx>
          <w:tblCellMar>
            <w:top w:w="0" w:type="dxa"/>
            <w:bottom w:w="0" w:type="dxa"/>
          </w:tblCellMar>
        </w:tblPrEx>
        <w:trPr>
          <w:cantSplit/>
          <w:jc w:val="center"/>
        </w:trPr>
        <w:tc>
          <w:tcPr>
            <w:tcW w:w="2613" w:type="dxa"/>
            <w:tcBorders>
              <w:left w:val="single" w:sz="12" w:space="0" w:color="auto"/>
            </w:tcBorders>
          </w:tcPr>
          <w:p w14:paraId="6B21E330" w14:textId="77777777" w:rsidR="002019CF" w:rsidRDefault="002019CF" w:rsidP="00915352">
            <w:pPr>
              <w:pStyle w:val="TAL"/>
            </w:pPr>
            <w:r>
              <w:t>AN-GW-Address</w:t>
            </w:r>
          </w:p>
        </w:tc>
        <w:tc>
          <w:tcPr>
            <w:tcW w:w="571" w:type="dxa"/>
          </w:tcPr>
          <w:p w14:paraId="0E15A905" w14:textId="77777777" w:rsidR="002019CF" w:rsidRPr="002019CF" w:rsidRDefault="002019CF" w:rsidP="002019CF">
            <w:pPr>
              <w:pStyle w:val="TAH"/>
              <w:jc w:val="left"/>
              <w:rPr>
                <w:rFonts w:eastAsia="바탕" w:hint="eastAsia"/>
                <w:b w:val="0"/>
                <w:lang w:eastAsia="ko-KR"/>
              </w:rPr>
            </w:pPr>
            <w:r>
              <w:rPr>
                <w:rFonts w:eastAsia="바탕" w:hint="eastAsia"/>
                <w:b w:val="0"/>
                <w:lang w:eastAsia="ko-KR"/>
              </w:rPr>
              <w:t>1050</w:t>
            </w:r>
          </w:p>
        </w:tc>
        <w:tc>
          <w:tcPr>
            <w:tcW w:w="850" w:type="dxa"/>
          </w:tcPr>
          <w:p w14:paraId="7001CC9A" w14:textId="77777777" w:rsidR="002019CF" w:rsidRPr="002019CF" w:rsidRDefault="002019CF" w:rsidP="00915352">
            <w:pPr>
              <w:pStyle w:val="TAL"/>
              <w:rPr>
                <w:rFonts w:eastAsia="바탕" w:hint="eastAsia"/>
                <w:lang w:eastAsia="ko-KR"/>
              </w:rPr>
            </w:pPr>
            <w:r>
              <w:t>5.3.</w:t>
            </w:r>
            <w:r>
              <w:rPr>
                <w:rFonts w:eastAsia="바탕" w:hint="eastAsia"/>
                <w:lang w:eastAsia="ko-KR"/>
              </w:rPr>
              <w:t>49</w:t>
            </w:r>
          </w:p>
        </w:tc>
        <w:tc>
          <w:tcPr>
            <w:tcW w:w="1214" w:type="dxa"/>
          </w:tcPr>
          <w:p w14:paraId="10131B19" w14:textId="77777777" w:rsidR="002019CF" w:rsidRDefault="002019CF" w:rsidP="00915352">
            <w:pPr>
              <w:pStyle w:val="TAL"/>
            </w:pPr>
            <w:r>
              <w:t>Address</w:t>
            </w:r>
          </w:p>
        </w:tc>
        <w:tc>
          <w:tcPr>
            <w:tcW w:w="709" w:type="dxa"/>
          </w:tcPr>
          <w:p w14:paraId="480337F7" w14:textId="77777777" w:rsidR="002019CF" w:rsidRDefault="002019CF" w:rsidP="00915352">
            <w:pPr>
              <w:pStyle w:val="TAL"/>
            </w:pPr>
            <w:r>
              <w:t>V</w:t>
            </w:r>
          </w:p>
        </w:tc>
        <w:tc>
          <w:tcPr>
            <w:tcW w:w="424" w:type="dxa"/>
          </w:tcPr>
          <w:p w14:paraId="3E86ED2D" w14:textId="77777777" w:rsidR="002019CF" w:rsidRDefault="002019CF" w:rsidP="00915352">
            <w:pPr>
              <w:pStyle w:val="TAL"/>
            </w:pPr>
            <w:r>
              <w:t>P</w:t>
            </w:r>
          </w:p>
        </w:tc>
        <w:tc>
          <w:tcPr>
            <w:tcW w:w="709" w:type="dxa"/>
          </w:tcPr>
          <w:p w14:paraId="5945A725" w14:textId="77777777" w:rsidR="002019CF" w:rsidRPr="009C7143" w:rsidRDefault="002019CF" w:rsidP="002019CF">
            <w:pPr>
              <w:pStyle w:val="TAH"/>
              <w:jc w:val="left"/>
              <w:rPr>
                <w:b w:val="0"/>
              </w:rPr>
            </w:pPr>
          </w:p>
        </w:tc>
        <w:tc>
          <w:tcPr>
            <w:tcW w:w="567" w:type="dxa"/>
          </w:tcPr>
          <w:p w14:paraId="602A2170" w14:textId="77777777" w:rsidR="002019CF" w:rsidRPr="00E70ECD" w:rsidRDefault="00E70ECD" w:rsidP="002019CF">
            <w:pPr>
              <w:pStyle w:val="TAH"/>
              <w:jc w:val="left"/>
              <w:rPr>
                <w:rFonts w:eastAsia="바탕" w:hint="eastAsia"/>
                <w:b w:val="0"/>
                <w:lang w:eastAsia="ko-KR"/>
              </w:rPr>
            </w:pPr>
            <w:r>
              <w:rPr>
                <w:rFonts w:eastAsia="바탕" w:hint="eastAsia"/>
                <w:b w:val="0"/>
                <w:lang w:eastAsia="ko-KR"/>
              </w:rPr>
              <w:t>M</w:t>
            </w:r>
          </w:p>
        </w:tc>
        <w:tc>
          <w:tcPr>
            <w:tcW w:w="567" w:type="dxa"/>
          </w:tcPr>
          <w:p w14:paraId="4B51AE36" w14:textId="77777777" w:rsidR="002019CF" w:rsidRDefault="002019CF" w:rsidP="00915352">
            <w:pPr>
              <w:pStyle w:val="TAL"/>
            </w:pPr>
            <w:r>
              <w:t>Y</w:t>
            </w:r>
          </w:p>
        </w:tc>
        <w:tc>
          <w:tcPr>
            <w:tcW w:w="639" w:type="dxa"/>
          </w:tcPr>
          <w:p w14:paraId="1795365F" w14:textId="77777777" w:rsidR="002019CF" w:rsidRDefault="002019CF" w:rsidP="00915352">
            <w:pPr>
              <w:pStyle w:val="TAL"/>
            </w:pPr>
            <w:r>
              <w:t>All</w:t>
            </w:r>
          </w:p>
        </w:tc>
        <w:tc>
          <w:tcPr>
            <w:tcW w:w="636" w:type="dxa"/>
            <w:tcBorders>
              <w:right w:val="single" w:sz="12" w:space="0" w:color="auto"/>
            </w:tcBorders>
          </w:tcPr>
          <w:p w14:paraId="52538B70" w14:textId="77777777" w:rsidR="00EE6950" w:rsidRDefault="002019CF" w:rsidP="00915352">
            <w:pPr>
              <w:pStyle w:val="TAL"/>
            </w:pPr>
            <w:r>
              <w:t>Both</w:t>
            </w:r>
          </w:p>
          <w:p w14:paraId="6A1938FA" w14:textId="77777777" w:rsidR="002019CF" w:rsidRDefault="00EE6950" w:rsidP="00915352">
            <w:pPr>
              <w:pStyle w:val="TAL"/>
            </w:pPr>
            <w:r>
              <w:t>Rel8</w:t>
            </w:r>
          </w:p>
        </w:tc>
      </w:tr>
      <w:tr w:rsidR="00296A06" w:rsidRPr="0078747E" w14:paraId="3213991F"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2C2102A6" w14:textId="77777777" w:rsidR="00296A06" w:rsidRPr="00706114" w:rsidRDefault="00296A06" w:rsidP="00915352">
            <w:pPr>
              <w:pStyle w:val="TAL"/>
              <w:rPr>
                <w:lang w:val="it-IT"/>
              </w:rPr>
            </w:pPr>
            <w:r w:rsidRPr="00706114">
              <w:rPr>
                <w:lang w:val="it-IT"/>
              </w:rPr>
              <w:t>APN-Aggregate-Max-Bitrate-DL</w:t>
            </w:r>
          </w:p>
        </w:tc>
        <w:tc>
          <w:tcPr>
            <w:tcW w:w="571" w:type="dxa"/>
            <w:tcBorders>
              <w:top w:val="single" w:sz="4" w:space="0" w:color="auto"/>
            </w:tcBorders>
          </w:tcPr>
          <w:p w14:paraId="096F6AB5" w14:textId="77777777" w:rsidR="00296A06" w:rsidRPr="00296A06" w:rsidRDefault="00296A06" w:rsidP="00E27AE4">
            <w:pPr>
              <w:pStyle w:val="TAH"/>
              <w:jc w:val="left"/>
              <w:rPr>
                <w:rFonts w:eastAsia="바탕" w:hint="eastAsia"/>
                <w:b w:val="0"/>
                <w:lang w:eastAsia="ko-KR"/>
              </w:rPr>
            </w:pPr>
            <w:r>
              <w:rPr>
                <w:rFonts w:eastAsia="바탕" w:hint="eastAsia"/>
                <w:b w:val="0"/>
                <w:lang w:eastAsia="ko-KR"/>
              </w:rPr>
              <w:t>1040</w:t>
            </w:r>
          </w:p>
        </w:tc>
        <w:tc>
          <w:tcPr>
            <w:tcW w:w="850" w:type="dxa"/>
            <w:tcBorders>
              <w:top w:val="single" w:sz="4" w:space="0" w:color="auto"/>
            </w:tcBorders>
          </w:tcPr>
          <w:p w14:paraId="125D5169" w14:textId="77777777" w:rsidR="00296A06" w:rsidRPr="009958F7" w:rsidRDefault="00296A06" w:rsidP="00915352">
            <w:pPr>
              <w:pStyle w:val="TAL"/>
              <w:rPr>
                <w:rFonts w:eastAsia="바탕" w:hint="eastAsia"/>
                <w:lang w:eastAsia="ko-KR"/>
              </w:rPr>
            </w:pPr>
            <w:r>
              <w:t>5.3.</w:t>
            </w:r>
            <w:r w:rsidR="009958F7">
              <w:rPr>
                <w:rFonts w:eastAsia="바탕" w:hint="eastAsia"/>
                <w:lang w:eastAsia="ko-KR"/>
              </w:rPr>
              <w:t>39</w:t>
            </w:r>
          </w:p>
        </w:tc>
        <w:tc>
          <w:tcPr>
            <w:tcW w:w="1214" w:type="dxa"/>
            <w:tcBorders>
              <w:top w:val="single" w:sz="4" w:space="0" w:color="auto"/>
            </w:tcBorders>
          </w:tcPr>
          <w:p w14:paraId="2108F0B4" w14:textId="77777777" w:rsidR="00296A06" w:rsidRDefault="00296A06" w:rsidP="00915352">
            <w:pPr>
              <w:pStyle w:val="TAL"/>
            </w:pPr>
            <w:r>
              <w:t>Unsigned32</w:t>
            </w:r>
          </w:p>
        </w:tc>
        <w:tc>
          <w:tcPr>
            <w:tcW w:w="709" w:type="dxa"/>
            <w:tcBorders>
              <w:top w:val="single" w:sz="4" w:space="0" w:color="auto"/>
            </w:tcBorders>
          </w:tcPr>
          <w:p w14:paraId="6F06EEC6" w14:textId="77777777" w:rsidR="00296A06" w:rsidRDefault="00296A06" w:rsidP="00915352">
            <w:pPr>
              <w:pStyle w:val="TAL"/>
            </w:pPr>
            <w:r>
              <w:t>V</w:t>
            </w:r>
          </w:p>
        </w:tc>
        <w:tc>
          <w:tcPr>
            <w:tcW w:w="424" w:type="dxa"/>
            <w:tcBorders>
              <w:top w:val="single" w:sz="4" w:space="0" w:color="auto"/>
            </w:tcBorders>
          </w:tcPr>
          <w:p w14:paraId="78030369" w14:textId="77777777" w:rsidR="00296A06" w:rsidRDefault="00296A06" w:rsidP="00915352">
            <w:pPr>
              <w:pStyle w:val="TAL"/>
              <w:rPr>
                <w:rFonts w:hint="eastAsia"/>
                <w:lang w:eastAsia="ko-KR"/>
              </w:rPr>
            </w:pPr>
            <w:r>
              <w:t>P</w:t>
            </w:r>
          </w:p>
        </w:tc>
        <w:tc>
          <w:tcPr>
            <w:tcW w:w="709" w:type="dxa"/>
            <w:tcBorders>
              <w:top w:val="single" w:sz="4" w:space="0" w:color="auto"/>
            </w:tcBorders>
          </w:tcPr>
          <w:p w14:paraId="26A6B920" w14:textId="77777777" w:rsidR="00296A06" w:rsidRPr="009C7143" w:rsidRDefault="00296A06" w:rsidP="00E27AE4">
            <w:pPr>
              <w:pStyle w:val="TAH"/>
              <w:jc w:val="left"/>
              <w:rPr>
                <w:b w:val="0"/>
              </w:rPr>
            </w:pPr>
          </w:p>
        </w:tc>
        <w:tc>
          <w:tcPr>
            <w:tcW w:w="567" w:type="dxa"/>
            <w:tcBorders>
              <w:top w:val="single" w:sz="4" w:space="0" w:color="auto"/>
            </w:tcBorders>
          </w:tcPr>
          <w:p w14:paraId="6518BC57" w14:textId="77777777" w:rsidR="00296A06" w:rsidRPr="009C7143" w:rsidRDefault="00E70ECD" w:rsidP="00915352">
            <w:pPr>
              <w:pStyle w:val="TAL"/>
            </w:pPr>
            <w:r>
              <w:t>M</w:t>
            </w:r>
          </w:p>
        </w:tc>
        <w:tc>
          <w:tcPr>
            <w:tcW w:w="567" w:type="dxa"/>
            <w:tcBorders>
              <w:top w:val="single" w:sz="4" w:space="0" w:color="auto"/>
            </w:tcBorders>
          </w:tcPr>
          <w:p w14:paraId="00FE4CE5" w14:textId="77777777" w:rsidR="00296A06" w:rsidRDefault="00296A06" w:rsidP="00915352">
            <w:pPr>
              <w:pStyle w:val="TAL"/>
              <w:rPr>
                <w:rFonts w:hint="eastAsia"/>
                <w:lang w:eastAsia="ko-KR"/>
              </w:rPr>
            </w:pPr>
            <w:r>
              <w:t>Y</w:t>
            </w:r>
          </w:p>
        </w:tc>
        <w:tc>
          <w:tcPr>
            <w:tcW w:w="639" w:type="dxa"/>
            <w:tcBorders>
              <w:top w:val="single" w:sz="4" w:space="0" w:color="auto"/>
            </w:tcBorders>
          </w:tcPr>
          <w:p w14:paraId="36D8A743" w14:textId="77777777" w:rsidR="00D15E9F" w:rsidRDefault="00D15E9F" w:rsidP="00915352">
            <w:pPr>
              <w:pStyle w:val="TAL"/>
            </w:pPr>
            <w:r>
              <w:t>All</w:t>
            </w:r>
          </w:p>
          <w:p w14:paraId="3095866A" w14:textId="77777777" w:rsidR="00296A06" w:rsidRPr="003B6E9C" w:rsidRDefault="00D15E9F" w:rsidP="00915352">
            <w:pPr>
              <w:pStyle w:val="TAL"/>
              <w:rPr>
                <w:rFonts w:hint="eastAsia"/>
                <w:lang w:eastAsia="ko-KR"/>
              </w:rPr>
            </w:pPr>
            <w:r>
              <w:t>(</w:t>
            </w:r>
            <w:r w:rsidR="0045043B" w:rsidRPr="003B6E9C">
              <w:t>NOTE 5</w:t>
            </w:r>
            <w:r>
              <w:t>)</w:t>
            </w:r>
          </w:p>
        </w:tc>
        <w:tc>
          <w:tcPr>
            <w:tcW w:w="636" w:type="dxa"/>
            <w:tcBorders>
              <w:top w:val="single" w:sz="4" w:space="0" w:color="auto"/>
              <w:right w:val="single" w:sz="12" w:space="0" w:color="auto"/>
            </w:tcBorders>
          </w:tcPr>
          <w:p w14:paraId="735263FA" w14:textId="77777777" w:rsidR="00EE6950" w:rsidRDefault="00296A06" w:rsidP="00915352">
            <w:pPr>
              <w:pStyle w:val="TAL"/>
            </w:pPr>
            <w:r>
              <w:t>PC</w:t>
            </w:r>
          </w:p>
          <w:p w14:paraId="3AD254FF" w14:textId="77777777" w:rsidR="00296A06" w:rsidRDefault="00EE6950" w:rsidP="00915352">
            <w:pPr>
              <w:pStyle w:val="TAL"/>
              <w:rPr>
                <w:rFonts w:hint="eastAsia"/>
                <w:lang w:eastAsia="ko-KR"/>
              </w:rPr>
            </w:pPr>
            <w:r>
              <w:t>Rel8</w:t>
            </w:r>
          </w:p>
        </w:tc>
      </w:tr>
      <w:tr w:rsidR="00296A06" w:rsidRPr="0078747E" w14:paraId="0F052B81" w14:textId="77777777">
        <w:tblPrEx>
          <w:tblCellMar>
            <w:top w:w="0" w:type="dxa"/>
            <w:bottom w:w="0" w:type="dxa"/>
          </w:tblCellMar>
        </w:tblPrEx>
        <w:trPr>
          <w:cantSplit/>
          <w:jc w:val="center"/>
        </w:trPr>
        <w:tc>
          <w:tcPr>
            <w:tcW w:w="2613" w:type="dxa"/>
            <w:tcBorders>
              <w:top w:val="single" w:sz="4" w:space="0" w:color="auto"/>
              <w:left w:val="single" w:sz="12" w:space="0" w:color="auto"/>
            </w:tcBorders>
          </w:tcPr>
          <w:p w14:paraId="34E615FA" w14:textId="77777777" w:rsidR="00296A06" w:rsidRPr="00706114" w:rsidRDefault="00296A06" w:rsidP="00915352">
            <w:pPr>
              <w:pStyle w:val="TAL"/>
              <w:rPr>
                <w:lang w:val="it-IT"/>
              </w:rPr>
            </w:pPr>
            <w:r w:rsidRPr="00706114">
              <w:rPr>
                <w:lang w:val="it-IT"/>
              </w:rPr>
              <w:t>APN-Aggregate-Max-Bitrate-UL</w:t>
            </w:r>
          </w:p>
        </w:tc>
        <w:tc>
          <w:tcPr>
            <w:tcW w:w="571" w:type="dxa"/>
            <w:tcBorders>
              <w:top w:val="single" w:sz="4" w:space="0" w:color="auto"/>
            </w:tcBorders>
          </w:tcPr>
          <w:p w14:paraId="79E5D7E1" w14:textId="77777777" w:rsidR="00296A06" w:rsidRPr="00296A06" w:rsidRDefault="00296A06" w:rsidP="00E27AE4">
            <w:pPr>
              <w:pStyle w:val="TAH"/>
              <w:jc w:val="left"/>
              <w:rPr>
                <w:rFonts w:eastAsia="바탕" w:hint="eastAsia"/>
                <w:b w:val="0"/>
                <w:lang w:eastAsia="ko-KR"/>
              </w:rPr>
            </w:pPr>
            <w:r>
              <w:rPr>
                <w:rFonts w:eastAsia="바탕" w:hint="eastAsia"/>
                <w:b w:val="0"/>
                <w:lang w:eastAsia="ko-KR"/>
              </w:rPr>
              <w:t>1041</w:t>
            </w:r>
          </w:p>
        </w:tc>
        <w:tc>
          <w:tcPr>
            <w:tcW w:w="850" w:type="dxa"/>
            <w:tcBorders>
              <w:top w:val="single" w:sz="4" w:space="0" w:color="auto"/>
            </w:tcBorders>
          </w:tcPr>
          <w:p w14:paraId="0197DE8F" w14:textId="77777777" w:rsidR="00296A06" w:rsidRPr="009958F7" w:rsidRDefault="00296A06" w:rsidP="00915352">
            <w:pPr>
              <w:pStyle w:val="TAL"/>
              <w:rPr>
                <w:rFonts w:eastAsia="바탕" w:hint="eastAsia"/>
                <w:lang w:eastAsia="ko-KR"/>
              </w:rPr>
            </w:pPr>
            <w:r>
              <w:t>5.3.</w:t>
            </w:r>
            <w:r w:rsidR="009958F7">
              <w:rPr>
                <w:rFonts w:eastAsia="바탕" w:hint="eastAsia"/>
                <w:lang w:eastAsia="ko-KR"/>
              </w:rPr>
              <w:t>40</w:t>
            </w:r>
          </w:p>
        </w:tc>
        <w:tc>
          <w:tcPr>
            <w:tcW w:w="1214" w:type="dxa"/>
            <w:tcBorders>
              <w:top w:val="single" w:sz="4" w:space="0" w:color="auto"/>
            </w:tcBorders>
          </w:tcPr>
          <w:p w14:paraId="3A41C554" w14:textId="77777777" w:rsidR="00296A06" w:rsidRDefault="00296A06" w:rsidP="00915352">
            <w:pPr>
              <w:pStyle w:val="TAL"/>
            </w:pPr>
            <w:r>
              <w:t>Unsigned32</w:t>
            </w:r>
          </w:p>
        </w:tc>
        <w:tc>
          <w:tcPr>
            <w:tcW w:w="709" w:type="dxa"/>
            <w:tcBorders>
              <w:top w:val="single" w:sz="4" w:space="0" w:color="auto"/>
            </w:tcBorders>
          </w:tcPr>
          <w:p w14:paraId="083BF5E5" w14:textId="77777777" w:rsidR="00296A06" w:rsidRDefault="00296A06" w:rsidP="00915352">
            <w:pPr>
              <w:pStyle w:val="TAL"/>
            </w:pPr>
            <w:r>
              <w:t>V</w:t>
            </w:r>
          </w:p>
        </w:tc>
        <w:tc>
          <w:tcPr>
            <w:tcW w:w="424" w:type="dxa"/>
            <w:tcBorders>
              <w:top w:val="single" w:sz="4" w:space="0" w:color="auto"/>
            </w:tcBorders>
          </w:tcPr>
          <w:p w14:paraId="7F5510FA" w14:textId="77777777" w:rsidR="00296A06" w:rsidRDefault="00296A06" w:rsidP="00915352">
            <w:pPr>
              <w:pStyle w:val="TAL"/>
              <w:rPr>
                <w:rFonts w:hint="eastAsia"/>
                <w:lang w:eastAsia="ko-KR"/>
              </w:rPr>
            </w:pPr>
            <w:r>
              <w:t>P</w:t>
            </w:r>
          </w:p>
        </w:tc>
        <w:tc>
          <w:tcPr>
            <w:tcW w:w="709" w:type="dxa"/>
            <w:tcBorders>
              <w:top w:val="single" w:sz="4" w:space="0" w:color="auto"/>
            </w:tcBorders>
          </w:tcPr>
          <w:p w14:paraId="7D794F43" w14:textId="77777777" w:rsidR="00296A06" w:rsidRPr="009C7143" w:rsidRDefault="00296A06" w:rsidP="00E27AE4">
            <w:pPr>
              <w:pStyle w:val="TAH"/>
              <w:jc w:val="left"/>
              <w:rPr>
                <w:b w:val="0"/>
              </w:rPr>
            </w:pPr>
          </w:p>
        </w:tc>
        <w:tc>
          <w:tcPr>
            <w:tcW w:w="567" w:type="dxa"/>
            <w:tcBorders>
              <w:top w:val="single" w:sz="4" w:space="0" w:color="auto"/>
            </w:tcBorders>
          </w:tcPr>
          <w:p w14:paraId="31E2B4B4" w14:textId="77777777" w:rsidR="00296A06" w:rsidRPr="009C7143" w:rsidRDefault="00E70ECD" w:rsidP="00915352">
            <w:pPr>
              <w:pStyle w:val="TAL"/>
            </w:pPr>
            <w:r>
              <w:t>M</w:t>
            </w:r>
          </w:p>
        </w:tc>
        <w:tc>
          <w:tcPr>
            <w:tcW w:w="567" w:type="dxa"/>
            <w:tcBorders>
              <w:top w:val="single" w:sz="4" w:space="0" w:color="auto"/>
            </w:tcBorders>
          </w:tcPr>
          <w:p w14:paraId="613B1E80" w14:textId="77777777" w:rsidR="00296A06" w:rsidRDefault="00296A06" w:rsidP="00915352">
            <w:pPr>
              <w:pStyle w:val="TAL"/>
              <w:rPr>
                <w:rFonts w:hint="eastAsia"/>
                <w:lang w:eastAsia="ko-KR"/>
              </w:rPr>
            </w:pPr>
            <w:r>
              <w:t>Y</w:t>
            </w:r>
          </w:p>
        </w:tc>
        <w:tc>
          <w:tcPr>
            <w:tcW w:w="639" w:type="dxa"/>
            <w:tcBorders>
              <w:top w:val="single" w:sz="4" w:space="0" w:color="auto"/>
            </w:tcBorders>
          </w:tcPr>
          <w:p w14:paraId="340E0EC9" w14:textId="77777777" w:rsidR="00D15E9F" w:rsidRDefault="00D15E9F" w:rsidP="00915352">
            <w:pPr>
              <w:pStyle w:val="TAL"/>
            </w:pPr>
            <w:r>
              <w:t>All</w:t>
            </w:r>
          </w:p>
          <w:p w14:paraId="1A59F948" w14:textId="77777777" w:rsidR="00296A06" w:rsidRPr="003B6E9C" w:rsidRDefault="00D15E9F" w:rsidP="00915352">
            <w:pPr>
              <w:pStyle w:val="TAL"/>
              <w:rPr>
                <w:rFonts w:hint="eastAsia"/>
                <w:lang w:eastAsia="ko-KR"/>
              </w:rPr>
            </w:pPr>
            <w:r>
              <w:t>(</w:t>
            </w:r>
            <w:r w:rsidR="0045043B" w:rsidRPr="003B6E9C">
              <w:t>NOTE 5</w:t>
            </w:r>
            <w:r>
              <w:t>)</w:t>
            </w:r>
          </w:p>
        </w:tc>
        <w:tc>
          <w:tcPr>
            <w:tcW w:w="636" w:type="dxa"/>
            <w:tcBorders>
              <w:top w:val="single" w:sz="4" w:space="0" w:color="auto"/>
              <w:right w:val="single" w:sz="12" w:space="0" w:color="auto"/>
            </w:tcBorders>
          </w:tcPr>
          <w:p w14:paraId="08BD04D8" w14:textId="77777777" w:rsidR="00EE6950" w:rsidRDefault="00296A06" w:rsidP="00915352">
            <w:pPr>
              <w:pStyle w:val="TAL"/>
            </w:pPr>
            <w:r>
              <w:t>PC</w:t>
            </w:r>
          </w:p>
          <w:p w14:paraId="566F8319" w14:textId="77777777" w:rsidR="00296A06" w:rsidRDefault="00EE6950" w:rsidP="00915352">
            <w:pPr>
              <w:pStyle w:val="TAL"/>
              <w:rPr>
                <w:rFonts w:hint="eastAsia"/>
                <w:lang w:eastAsia="ko-KR"/>
              </w:rPr>
            </w:pPr>
            <w:r>
              <w:t>Rel8</w:t>
            </w:r>
          </w:p>
        </w:tc>
      </w:tr>
      <w:tr w:rsidR="00803878" w:rsidRPr="0078747E" w14:paraId="5DD3EF5D" w14:textId="77777777">
        <w:tblPrEx>
          <w:tblCellMar>
            <w:top w:w="0" w:type="dxa"/>
            <w:bottom w:w="0" w:type="dxa"/>
          </w:tblCellMar>
        </w:tblPrEx>
        <w:trPr>
          <w:cantSplit/>
          <w:jc w:val="center"/>
        </w:trPr>
        <w:tc>
          <w:tcPr>
            <w:tcW w:w="2613" w:type="dxa"/>
            <w:tcBorders>
              <w:left w:val="single" w:sz="12" w:space="0" w:color="auto"/>
            </w:tcBorders>
          </w:tcPr>
          <w:p w14:paraId="5462AA09" w14:textId="77777777" w:rsidR="00803878" w:rsidRPr="0078747E" w:rsidRDefault="00803878" w:rsidP="00915352">
            <w:pPr>
              <w:pStyle w:val="TAL"/>
            </w:pPr>
            <w:r>
              <w:t>Bearer-Control-Mode</w:t>
            </w:r>
          </w:p>
        </w:tc>
        <w:tc>
          <w:tcPr>
            <w:tcW w:w="571" w:type="dxa"/>
          </w:tcPr>
          <w:p w14:paraId="6822019F" w14:textId="77777777" w:rsidR="00803878" w:rsidRPr="0078747E" w:rsidRDefault="00803878" w:rsidP="00915352">
            <w:pPr>
              <w:pStyle w:val="TAL"/>
            </w:pPr>
            <w:r>
              <w:t>1023</w:t>
            </w:r>
          </w:p>
        </w:tc>
        <w:tc>
          <w:tcPr>
            <w:tcW w:w="850" w:type="dxa"/>
          </w:tcPr>
          <w:p w14:paraId="7BA50F3E" w14:textId="77777777" w:rsidR="00803878" w:rsidRPr="0078747E" w:rsidRDefault="00803878" w:rsidP="00915352">
            <w:pPr>
              <w:pStyle w:val="TAL"/>
            </w:pPr>
            <w:r>
              <w:t>5.3.23</w:t>
            </w:r>
          </w:p>
        </w:tc>
        <w:tc>
          <w:tcPr>
            <w:tcW w:w="1214" w:type="dxa"/>
          </w:tcPr>
          <w:p w14:paraId="0646BF9A" w14:textId="77777777" w:rsidR="00803878" w:rsidRPr="0078747E" w:rsidRDefault="00803878" w:rsidP="00915352">
            <w:pPr>
              <w:pStyle w:val="TAL"/>
            </w:pPr>
            <w:r>
              <w:t>Enumerated</w:t>
            </w:r>
          </w:p>
        </w:tc>
        <w:tc>
          <w:tcPr>
            <w:tcW w:w="709" w:type="dxa"/>
          </w:tcPr>
          <w:p w14:paraId="63313702" w14:textId="77777777" w:rsidR="00803878" w:rsidRPr="0078747E" w:rsidRDefault="00803878" w:rsidP="00915352">
            <w:pPr>
              <w:pStyle w:val="TAL"/>
            </w:pPr>
            <w:r>
              <w:t>M,V</w:t>
            </w:r>
          </w:p>
        </w:tc>
        <w:tc>
          <w:tcPr>
            <w:tcW w:w="424" w:type="dxa"/>
          </w:tcPr>
          <w:p w14:paraId="72182D2D" w14:textId="77777777" w:rsidR="00803878" w:rsidRPr="0078747E" w:rsidRDefault="00803878" w:rsidP="00915352">
            <w:pPr>
              <w:pStyle w:val="TAL"/>
            </w:pPr>
            <w:r>
              <w:t>P</w:t>
            </w:r>
          </w:p>
        </w:tc>
        <w:tc>
          <w:tcPr>
            <w:tcW w:w="709" w:type="dxa"/>
          </w:tcPr>
          <w:p w14:paraId="248A154E" w14:textId="77777777" w:rsidR="00803878" w:rsidRPr="009C7143" w:rsidRDefault="00803878" w:rsidP="004920A0">
            <w:pPr>
              <w:pStyle w:val="TAH"/>
              <w:jc w:val="left"/>
              <w:rPr>
                <w:b w:val="0"/>
              </w:rPr>
            </w:pPr>
          </w:p>
        </w:tc>
        <w:tc>
          <w:tcPr>
            <w:tcW w:w="567" w:type="dxa"/>
          </w:tcPr>
          <w:p w14:paraId="606011D9" w14:textId="77777777" w:rsidR="00803878" w:rsidRPr="009C7143" w:rsidRDefault="00803878" w:rsidP="004920A0">
            <w:pPr>
              <w:pStyle w:val="TAH"/>
              <w:jc w:val="left"/>
              <w:rPr>
                <w:b w:val="0"/>
              </w:rPr>
            </w:pPr>
          </w:p>
        </w:tc>
        <w:tc>
          <w:tcPr>
            <w:tcW w:w="567" w:type="dxa"/>
          </w:tcPr>
          <w:p w14:paraId="60999ABB" w14:textId="77777777" w:rsidR="00803878" w:rsidRPr="0078747E" w:rsidRDefault="00803878" w:rsidP="00915352">
            <w:pPr>
              <w:pStyle w:val="TAL"/>
            </w:pPr>
            <w:r>
              <w:t>Y</w:t>
            </w:r>
          </w:p>
        </w:tc>
        <w:tc>
          <w:tcPr>
            <w:tcW w:w="639" w:type="dxa"/>
          </w:tcPr>
          <w:p w14:paraId="7FD1DD28" w14:textId="77777777" w:rsidR="000D0514" w:rsidRDefault="000D0514" w:rsidP="00915352">
            <w:pPr>
              <w:pStyle w:val="TAL"/>
            </w:pPr>
            <w:r>
              <w:t>3GPP-GPRS</w:t>
            </w:r>
          </w:p>
          <w:p w14:paraId="311E56F2" w14:textId="77777777" w:rsidR="00DA287E" w:rsidRDefault="000D0514" w:rsidP="00915352">
            <w:pPr>
              <w:pStyle w:val="TAL"/>
            </w:pPr>
            <w:r>
              <w:t>3GPP-EPS</w:t>
            </w:r>
          </w:p>
          <w:p w14:paraId="73FA4EDD" w14:textId="77777777" w:rsidR="00803878" w:rsidRPr="0078747E" w:rsidRDefault="00DA287E" w:rsidP="007B0511">
            <w:pPr>
              <w:pStyle w:val="TAL"/>
            </w:pPr>
            <w:r>
              <w:t>3GPP2(</w:t>
            </w:r>
            <w:r w:rsidR="007B0511">
              <w:t xml:space="preserve">NOTE </w:t>
            </w:r>
            <w:r>
              <w:t>6)</w:t>
            </w:r>
          </w:p>
        </w:tc>
        <w:tc>
          <w:tcPr>
            <w:tcW w:w="636" w:type="dxa"/>
            <w:tcBorders>
              <w:right w:val="single" w:sz="12" w:space="0" w:color="auto"/>
            </w:tcBorders>
          </w:tcPr>
          <w:p w14:paraId="64B06307" w14:textId="77777777" w:rsidR="00803878" w:rsidRPr="0078747E" w:rsidRDefault="00803878" w:rsidP="00915352">
            <w:pPr>
              <w:pStyle w:val="TAL"/>
            </w:pPr>
            <w:r>
              <w:t>PC</w:t>
            </w:r>
          </w:p>
        </w:tc>
      </w:tr>
      <w:tr w:rsidR="00803878" w:rsidRPr="0078747E" w14:paraId="2E870758" w14:textId="77777777">
        <w:tblPrEx>
          <w:tblCellMar>
            <w:top w:w="0" w:type="dxa"/>
            <w:bottom w:w="0" w:type="dxa"/>
          </w:tblCellMar>
        </w:tblPrEx>
        <w:trPr>
          <w:cantSplit/>
          <w:jc w:val="center"/>
        </w:trPr>
        <w:tc>
          <w:tcPr>
            <w:tcW w:w="2613" w:type="dxa"/>
            <w:tcBorders>
              <w:left w:val="single" w:sz="12" w:space="0" w:color="auto"/>
            </w:tcBorders>
          </w:tcPr>
          <w:p w14:paraId="2692AB3D" w14:textId="77777777" w:rsidR="00803878" w:rsidRPr="0078747E" w:rsidRDefault="00803878" w:rsidP="00915352">
            <w:pPr>
              <w:pStyle w:val="TAL"/>
            </w:pPr>
            <w:r w:rsidRPr="0078747E">
              <w:t>Bearer-Identifier</w:t>
            </w:r>
          </w:p>
        </w:tc>
        <w:tc>
          <w:tcPr>
            <w:tcW w:w="571" w:type="dxa"/>
          </w:tcPr>
          <w:p w14:paraId="63BFFE94" w14:textId="77777777" w:rsidR="00803878" w:rsidRPr="0078747E" w:rsidRDefault="00803878" w:rsidP="00915352">
            <w:pPr>
              <w:pStyle w:val="TAL"/>
            </w:pPr>
            <w:r w:rsidRPr="0078747E">
              <w:t>1020</w:t>
            </w:r>
          </w:p>
        </w:tc>
        <w:tc>
          <w:tcPr>
            <w:tcW w:w="850" w:type="dxa"/>
          </w:tcPr>
          <w:p w14:paraId="57964F2D" w14:textId="77777777" w:rsidR="00803878" w:rsidRPr="0078747E" w:rsidRDefault="00803878" w:rsidP="00915352">
            <w:pPr>
              <w:pStyle w:val="TAL"/>
            </w:pPr>
            <w:r w:rsidRPr="0078747E">
              <w:t>5.3.20</w:t>
            </w:r>
          </w:p>
        </w:tc>
        <w:tc>
          <w:tcPr>
            <w:tcW w:w="1214" w:type="dxa"/>
          </w:tcPr>
          <w:p w14:paraId="3C686244" w14:textId="77777777" w:rsidR="00803878" w:rsidRPr="0078747E" w:rsidRDefault="00803878" w:rsidP="00915352">
            <w:pPr>
              <w:pStyle w:val="TAL"/>
            </w:pPr>
            <w:r w:rsidRPr="0078747E">
              <w:t>OctetString</w:t>
            </w:r>
          </w:p>
        </w:tc>
        <w:tc>
          <w:tcPr>
            <w:tcW w:w="709" w:type="dxa"/>
          </w:tcPr>
          <w:p w14:paraId="0B8E9A48" w14:textId="77777777" w:rsidR="00803878" w:rsidRPr="0078747E" w:rsidRDefault="00803878" w:rsidP="00915352">
            <w:pPr>
              <w:pStyle w:val="TAL"/>
            </w:pPr>
            <w:r w:rsidRPr="0078747E">
              <w:t>M,V</w:t>
            </w:r>
          </w:p>
        </w:tc>
        <w:tc>
          <w:tcPr>
            <w:tcW w:w="424" w:type="dxa"/>
          </w:tcPr>
          <w:p w14:paraId="78C16BE2" w14:textId="77777777" w:rsidR="00803878" w:rsidRPr="0078747E" w:rsidRDefault="00803878" w:rsidP="00915352">
            <w:pPr>
              <w:pStyle w:val="TAL"/>
            </w:pPr>
            <w:r w:rsidRPr="0078747E">
              <w:t>P</w:t>
            </w:r>
          </w:p>
        </w:tc>
        <w:tc>
          <w:tcPr>
            <w:tcW w:w="709" w:type="dxa"/>
          </w:tcPr>
          <w:p w14:paraId="2F54B1FE" w14:textId="77777777" w:rsidR="00803878" w:rsidRPr="009C7143" w:rsidRDefault="00803878" w:rsidP="009C7143">
            <w:pPr>
              <w:pStyle w:val="TAH"/>
              <w:jc w:val="left"/>
              <w:rPr>
                <w:b w:val="0"/>
              </w:rPr>
            </w:pPr>
          </w:p>
        </w:tc>
        <w:tc>
          <w:tcPr>
            <w:tcW w:w="567" w:type="dxa"/>
          </w:tcPr>
          <w:p w14:paraId="5F3D1E89" w14:textId="77777777" w:rsidR="00803878" w:rsidRPr="009C7143" w:rsidRDefault="00803878" w:rsidP="009C7143">
            <w:pPr>
              <w:pStyle w:val="TAH"/>
              <w:jc w:val="left"/>
              <w:rPr>
                <w:b w:val="0"/>
              </w:rPr>
            </w:pPr>
          </w:p>
        </w:tc>
        <w:tc>
          <w:tcPr>
            <w:tcW w:w="567" w:type="dxa"/>
          </w:tcPr>
          <w:p w14:paraId="46C94FA0" w14:textId="77777777" w:rsidR="00803878" w:rsidRPr="0078747E" w:rsidRDefault="00803878" w:rsidP="00915352">
            <w:pPr>
              <w:pStyle w:val="TAL"/>
            </w:pPr>
            <w:r w:rsidRPr="0078747E">
              <w:t>Y</w:t>
            </w:r>
          </w:p>
        </w:tc>
        <w:tc>
          <w:tcPr>
            <w:tcW w:w="639" w:type="dxa"/>
          </w:tcPr>
          <w:p w14:paraId="34008F82" w14:textId="77777777" w:rsidR="00803878" w:rsidRPr="0078747E" w:rsidRDefault="0013306E" w:rsidP="00915352">
            <w:pPr>
              <w:pStyle w:val="TAL"/>
            </w:pPr>
            <w:r>
              <w:t>3GPP-</w:t>
            </w:r>
            <w:r w:rsidR="00803878" w:rsidRPr="0078747E">
              <w:t>GPRS</w:t>
            </w:r>
          </w:p>
        </w:tc>
        <w:tc>
          <w:tcPr>
            <w:tcW w:w="636" w:type="dxa"/>
            <w:tcBorders>
              <w:right w:val="single" w:sz="12" w:space="0" w:color="auto"/>
            </w:tcBorders>
          </w:tcPr>
          <w:p w14:paraId="148E34AA" w14:textId="77777777" w:rsidR="00803878" w:rsidRPr="0078747E" w:rsidRDefault="00803878" w:rsidP="00915352">
            <w:pPr>
              <w:pStyle w:val="TAL"/>
            </w:pPr>
            <w:r>
              <w:t>Both</w:t>
            </w:r>
          </w:p>
        </w:tc>
      </w:tr>
      <w:tr w:rsidR="00803878" w:rsidRPr="0078747E" w14:paraId="348732CE" w14:textId="77777777">
        <w:tblPrEx>
          <w:tblCellMar>
            <w:top w:w="0" w:type="dxa"/>
            <w:bottom w:w="0" w:type="dxa"/>
          </w:tblCellMar>
        </w:tblPrEx>
        <w:trPr>
          <w:cantSplit/>
          <w:jc w:val="center"/>
        </w:trPr>
        <w:tc>
          <w:tcPr>
            <w:tcW w:w="2613" w:type="dxa"/>
            <w:tcBorders>
              <w:left w:val="single" w:sz="12" w:space="0" w:color="auto"/>
            </w:tcBorders>
          </w:tcPr>
          <w:p w14:paraId="0D318D8B" w14:textId="77777777" w:rsidR="00803878" w:rsidRPr="0078747E" w:rsidRDefault="00803878" w:rsidP="00915352">
            <w:pPr>
              <w:pStyle w:val="TAL"/>
            </w:pPr>
            <w:r w:rsidRPr="0078747E">
              <w:t>Bearer-Operation</w:t>
            </w:r>
          </w:p>
        </w:tc>
        <w:tc>
          <w:tcPr>
            <w:tcW w:w="571" w:type="dxa"/>
          </w:tcPr>
          <w:p w14:paraId="410FC76A" w14:textId="77777777" w:rsidR="00803878" w:rsidRPr="0078747E" w:rsidRDefault="00803878" w:rsidP="00915352">
            <w:pPr>
              <w:pStyle w:val="TAL"/>
            </w:pPr>
            <w:r w:rsidRPr="0078747E">
              <w:t>1021</w:t>
            </w:r>
          </w:p>
        </w:tc>
        <w:tc>
          <w:tcPr>
            <w:tcW w:w="850" w:type="dxa"/>
          </w:tcPr>
          <w:p w14:paraId="15621703" w14:textId="77777777" w:rsidR="00803878" w:rsidRPr="0078747E" w:rsidRDefault="00803878" w:rsidP="00915352">
            <w:pPr>
              <w:pStyle w:val="TAL"/>
            </w:pPr>
            <w:r w:rsidRPr="0078747E">
              <w:t>5.3.21</w:t>
            </w:r>
          </w:p>
        </w:tc>
        <w:tc>
          <w:tcPr>
            <w:tcW w:w="1214" w:type="dxa"/>
          </w:tcPr>
          <w:p w14:paraId="6F1977F9" w14:textId="77777777" w:rsidR="00803878" w:rsidRPr="0078747E" w:rsidRDefault="00803878" w:rsidP="00915352">
            <w:pPr>
              <w:pStyle w:val="TAL"/>
            </w:pPr>
            <w:r w:rsidRPr="0078747E">
              <w:t>Enumerated</w:t>
            </w:r>
          </w:p>
        </w:tc>
        <w:tc>
          <w:tcPr>
            <w:tcW w:w="709" w:type="dxa"/>
          </w:tcPr>
          <w:p w14:paraId="3F1C79E7" w14:textId="77777777" w:rsidR="00803878" w:rsidRPr="0078747E" w:rsidRDefault="00803878" w:rsidP="00915352">
            <w:pPr>
              <w:pStyle w:val="TAL"/>
            </w:pPr>
            <w:r w:rsidRPr="0078747E">
              <w:t>M,V</w:t>
            </w:r>
          </w:p>
        </w:tc>
        <w:tc>
          <w:tcPr>
            <w:tcW w:w="424" w:type="dxa"/>
          </w:tcPr>
          <w:p w14:paraId="427D62DE" w14:textId="77777777" w:rsidR="00803878" w:rsidRPr="0078747E" w:rsidRDefault="00803878" w:rsidP="00915352">
            <w:pPr>
              <w:pStyle w:val="TAL"/>
            </w:pPr>
            <w:r w:rsidRPr="0078747E">
              <w:t>P</w:t>
            </w:r>
          </w:p>
        </w:tc>
        <w:tc>
          <w:tcPr>
            <w:tcW w:w="709" w:type="dxa"/>
          </w:tcPr>
          <w:p w14:paraId="5F46B138" w14:textId="77777777" w:rsidR="00803878" w:rsidRPr="009C7143" w:rsidRDefault="00803878" w:rsidP="009C7143">
            <w:pPr>
              <w:pStyle w:val="TAH"/>
              <w:jc w:val="left"/>
              <w:rPr>
                <w:b w:val="0"/>
              </w:rPr>
            </w:pPr>
          </w:p>
        </w:tc>
        <w:tc>
          <w:tcPr>
            <w:tcW w:w="567" w:type="dxa"/>
          </w:tcPr>
          <w:p w14:paraId="360991A1" w14:textId="77777777" w:rsidR="00803878" w:rsidRPr="009C7143" w:rsidRDefault="00803878" w:rsidP="009C7143">
            <w:pPr>
              <w:pStyle w:val="TAH"/>
              <w:jc w:val="left"/>
              <w:rPr>
                <w:b w:val="0"/>
              </w:rPr>
            </w:pPr>
          </w:p>
        </w:tc>
        <w:tc>
          <w:tcPr>
            <w:tcW w:w="567" w:type="dxa"/>
          </w:tcPr>
          <w:p w14:paraId="282490A0" w14:textId="77777777" w:rsidR="00803878" w:rsidRPr="0078747E" w:rsidRDefault="00803878" w:rsidP="00915352">
            <w:pPr>
              <w:pStyle w:val="TAL"/>
            </w:pPr>
            <w:r w:rsidRPr="0078747E">
              <w:t>Y</w:t>
            </w:r>
          </w:p>
        </w:tc>
        <w:tc>
          <w:tcPr>
            <w:tcW w:w="639" w:type="dxa"/>
          </w:tcPr>
          <w:p w14:paraId="1DCD1A60" w14:textId="77777777" w:rsidR="00803878" w:rsidRPr="0078747E" w:rsidRDefault="0013306E" w:rsidP="00915352">
            <w:pPr>
              <w:pStyle w:val="TAL"/>
            </w:pPr>
            <w:r>
              <w:t>3GPP-</w:t>
            </w:r>
            <w:r w:rsidR="00803878" w:rsidRPr="0078747E">
              <w:t>GPRS</w:t>
            </w:r>
          </w:p>
        </w:tc>
        <w:tc>
          <w:tcPr>
            <w:tcW w:w="636" w:type="dxa"/>
            <w:tcBorders>
              <w:right w:val="single" w:sz="12" w:space="0" w:color="auto"/>
            </w:tcBorders>
          </w:tcPr>
          <w:p w14:paraId="60799CF4" w14:textId="77777777" w:rsidR="00803878" w:rsidRPr="0078747E" w:rsidRDefault="00803878" w:rsidP="00915352">
            <w:pPr>
              <w:pStyle w:val="TAL"/>
            </w:pPr>
            <w:r>
              <w:t>Both</w:t>
            </w:r>
          </w:p>
        </w:tc>
      </w:tr>
      <w:tr w:rsidR="00803878" w:rsidRPr="009C7143" w14:paraId="37963E78" w14:textId="77777777">
        <w:tblPrEx>
          <w:tblCellMar>
            <w:top w:w="0" w:type="dxa"/>
            <w:bottom w:w="0" w:type="dxa"/>
          </w:tblCellMar>
        </w:tblPrEx>
        <w:trPr>
          <w:cantSplit/>
          <w:jc w:val="center"/>
        </w:trPr>
        <w:tc>
          <w:tcPr>
            <w:tcW w:w="2613" w:type="dxa"/>
            <w:tcBorders>
              <w:left w:val="single" w:sz="12" w:space="0" w:color="auto"/>
            </w:tcBorders>
          </w:tcPr>
          <w:p w14:paraId="41B4CD78" w14:textId="77777777" w:rsidR="00803878" w:rsidRPr="0078747E" w:rsidRDefault="00803878" w:rsidP="00454F4A">
            <w:pPr>
              <w:pStyle w:val="TAL"/>
            </w:pPr>
            <w:r w:rsidRPr="0078747E">
              <w:t>Bearer-Usage</w:t>
            </w:r>
          </w:p>
        </w:tc>
        <w:tc>
          <w:tcPr>
            <w:tcW w:w="571" w:type="dxa"/>
          </w:tcPr>
          <w:p w14:paraId="503B5D1E" w14:textId="77777777" w:rsidR="00803878" w:rsidRPr="0078747E" w:rsidRDefault="00803878" w:rsidP="00454F4A">
            <w:pPr>
              <w:pStyle w:val="TAL"/>
            </w:pPr>
            <w:r w:rsidRPr="0078747E">
              <w:t>1000</w:t>
            </w:r>
          </w:p>
        </w:tc>
        <w:tc>
          <w:tcPr>
            <w:tcW w:w="850" w:type="dxa"/>
          </w:tcPr>
          <w:p w14:paraId="107030A7" w14:textId="77777777" w:rsidR="00803878" w:rsidRPr="0078747E" w:rsidRDefault="00803878" w:rsidP="00454F4A">
            <w:pPr>
              <w:pStyle w:val="TAL"/>
            </w:pPr>
            <w:r w:rsidRPr="0078747E">
              <w:t>5.3.1</w:t>
            </w:r>
          </w:p>
        </w:tc>
        <w:tc>
          <w:tcPr>
            <w:tcW w:w="1214" w:type="dxa"/>
          </w:tcPr>
          <w:p w14:paraId="3B072799" w14:textId="77777777" w:rsidR="00803878" w:rsidRPr="0078747E" w:rsidRDefault="00803878" w:rsidP="00454F4A">
            <w:pPr>
              <w:pStyle w:val="TAL"/>
            </w:pPr>
            <w:r w:rsidRPr="0078747E">
              <w:t>Enumerated</w:t>
            </w:r>
          </w:p>
        </w:tc>
        <w:tc>
          <w:tcPr>
            <w:tcW w:w="709" w:type="dxa"/>
          </w:tcPr>
          <w:p w14:paraId="1C86E383" w14:textId="77777777" w:rsidR="00803878" w:rsidRPr="0078747E" w:rsidRDefault="00803878" w:rsidP="00454F4A">
            <w:pPr>
              <w:pStyle w:val="TAL"/>
            </w:pPr>
            <w:r w:rsidRPr="0078747E">
              <w:t>M,V</w:t>
            </w:r>
          </w:p>
        </w:tc>
        <w:tc>
          <w:tcPr>
            <w:tcW w:w="424" w:type="dxa"/>
          </w:tcPr>
          <w:p w14:paraId="7DD2E4A3" w14:textId="77777777" w:rsidR="00803878" w:rsidRPr="0078747E" w:rsidRDefault="00803878" w:rsidP="00454F4A">
            <w:pPr>
              <w:pStyle w:val="TAL"/>
            </w:pPr>
            <w:r w:rsidRPr="0078747E">
              <w:t>P</w:t>
            </w:r>
          </w:p>
        </w:tc>
        <w:tc>
          <w:tcPr>
            <w:tcW w:w="709" w:type="dxa"/>
          </w:tcPr>
          <w:p w14:paraId="1E9A4F6E" w14:textId="77777777" w:rsidR="00803878" w:rsidRPr="0078747E" w:rsidRDefault="00803878" w:rsidP="00454F4A">
            <w:pPr>
              <w:pStyle w:val="TAL"/>
            </w:pPr>
          </w:p>
        </w:tc>
        <w:tc>
          <w:tcPr>
            <w:tcW w:w="567" w:type="dxa"/>
          </w:tcPr>
          <w:p w14:paraId="20E5FF83" w14:textId="77777777" w:rsidR="00803878" w:rsidRPr="0078747E" w:rsidRDefault="00803878" w:rsidP="00454F4A">
            <w:pPr>
              <w:pStyle w:val="TAL"/>
            </w:pPr>
          </w:p>
        </w:tc>
        <w:tc>
          <w:tcPr>
            <w:tcW w:w="567" w:type="dxa"/>
          </w:tcPr>
          <w:p w14:paraId="3288022F" w14:textId="77777777" w:rsidR="00803878" w:rsidRPr="0078747E" w:rsidRDefault="00803878" w:rsidP="00454F4A">
            <w:pPr>
              <w:pStyle w:val="TAL"/>
            </w:pPr>
            <w:r w:rsidRPr="0078747E">
              <w:t>Y</w:t>
            </w:r>
          </w:p>
        </w:tc>
        <w:tc>
          <w:tcPr>
            <w:tcW w:w="639" w:type="dxa"/>
          </w:tcPr>
          <w:p w14:paraId="26C88464" w14:textId="77777777" w:rsidR="00B66057" w:rsidRDefault="0013306E" w:rsidP="00B66057">
            <w:pPr>
              <w:pStyle w:val="TAL"/>
            </w:pPr>
            <w:r w:rsidRPr="0013306E">
              <w:t>3GPP-</w:t>
            </w:r>
            <w:r w:rsidR="00803878">
              <w:t>GPRS</w:t>
            </w:r>
          </w:p>
          <w:p w14:paraId="758BB675" w14:textId="77777777" w:rsidR="00803878" w:rsidRPr="00D73D25" w:rsidRDefault="00B66057" w:rsidP="00B66057">
            <w:pPr>
              <w:pStyle w:val="TAL"/>
            </w:pPr>
            <w:r>
              <w:t>3GPP-EPS</w:t>
            </w:r>
          </w:p>
        </w:tc>
        <w:tc>
          <w:tcPr>
            <w:tcW w:w="636" w:type="dxa"/>
            <w:tcBorders>
              <w:right w:val="single" w:sz="12" w:space="0" w:color="auto"/>
            </w:tcBorders>
          </w:tcPr>
          <w:p w14:paraId="0BE3A74F" w14:textId="77777777" w:rsidR="00803878" w:rsidRPr="00D73D25" w:rsidRDefault="00803878" w:rsidP="00454F4A">
            <w:pPr>
              <w:pStyle w:val="TAL"/>
            </w:pPr>
            <w:r>
              <w:t>Both</w:t>
            </w:r>
          </w:p>
        </w:tc>
      </w:tr>
      <w:tr w:rsidR="00803878" w:rsidRPr="0078747E" w14:paraId="33A5F666" w14:textId="77777777">
        <w:tblPrEx>
          <w:tblCellMar>
            <w:top w:w="0" w:type="dxa"/>
            <w:bottom w:w="0" w:type="dxa"/>
          </w:tblCellMar>
        </w:tblPrEx>
        <w:trPr>
          <w:cantSplit/>
          <w:jc w:val="center"/>
        </w:trPr>
        <w:tc>
          <w:tcPr>
            <w:tcW w:w="2613" w:type="dxa"/>
            <w:tcBorders>
              <w:left w:val="single" w:sz="12" w:space="0" w:color="auto"/>
            </w:tcBorders>
          </w:tcPr>
          <w:p w14:paraId="19E740FC" w14:textId="77777777" w:rsidR="00803878" w:rsidRPr="0078747E" w:rsidRDefault="00803878" w:rsidP="00454F4A">
            <w:pPr>
              <w:pStyle w:val="TAL"/>
            </w:pPr>
            <w:r w:rsidRPr="0078747E">
              <w:t>Charging-Rule-Install</w:t>
            </w:r>
          </w:p>
        </w:tc>
        <w:tc>
          <w:tcPr>
            <w:tcW w:w="571" w:type="dxa"/>
          </w:tcPr>
          <w:p w14:paraId="57B4D0A6" w14:textId="77777777" w:rsidR="00803878" w:rsidRPr="0078747E" w:rsidRDefault="00803878" w:rsidP="00454F4A">
            <w:pPr>
              <w:pStyle w:val="TAL"/>
            </w:pPr>
            <w:r w:rsidRPr="0078747E">
              <w:t>1001</w:t>
            </w:r>
          </w:p>
        </w:tc>
        <w:tc>
          <w:tcPr>
            <w:tcW w:w="850" w:type="dxa"/>
          </w:tcPr>
          <w:p w14:paraId="4EB5469F" w14:textId="77777777" w:rsidR="00803878" w:rsidRPr="0078747E" w:rsidRDefault="00803878" w:rsidP="00454F4A">
            <w:pPr>
              <w:pStyle w:val="TAL"/>
            </w:pPr>
            <w:r w:rsidRPr="0078747E">
              <w:t>5.3.2</w:t>
            </w:r>
          </w:p>
        </w:tc>
        <w:tc>
          <w:tcPr>
            <w:tcW w:w="1214" w:type="dxa"/>
          </w:tcPr>
          <w:p w14:paraId="1B632532" w14:textId="77777777" w:rsidR="00803878" w:rsidRPr="0078747E" w:rsidRDefault="00803878" w:rsidP="00454F4A">
            <w:pPr>
              <w:pStyle w:val="TAL"/>
            </w:pPr>
            <w:r w:rsidRPr="0078747E">
              <w:t>Grouped</w:t>
            </w:r>
          </w:p>
        </w:tc>
        <w:tc>
          <w:tcPr>
            <w:tcW w:w="709" w:type="dxa"/>
          </w:tcPr>
          <w:p w14:paraId="4596A410" w14:textId="77777777" w:rsidR="00803878" w:rsidRPr="0078747E" w:rsidRDefault="00803878" w:rsidP="00454F4A">
            <w:pPr>
              <w:pStyle w:val="TAL"/>
            </w:pPr>
            <w:r w:rsidRPr="0078747E">
              <w:t>M,V</w:t>
            </w:r>
          </w:p>
        </w:tc>
        <w:tc>
          <w:tcPr>
            <w:tcW w:w="424" w:type="dxa"/>
          </w:tcPr>
          <w:p w14:paraId="3F20DCCB" w14:textId="77777777" w:rsidR="00803878" w:rsidRPr="0078747E" w:rsidRDefault="00803878" w:rsidP="00454F4A">
            <w:pPr>
              <w:pStyle w:val="TAL"/>
            </w:pPr>
            <w:r w:rsidRPr="0078747E">
              <w:t>P</w:t>
            </w:r>
          </w:p>
        </w:tc>
        <w:tc>
          <w:tcPr>
            <w:tcW w:w="709" w:type="dxa"/>
          </w:tcPr>
          <w:p w14:paraId="6AC32F8F" w14:textId="77777777" w:rsidR="00803878" w:rsidRPr="0078747E" w:rsidRDefault="00803878" w:rsidP="00454F4A">
            <w:pPr>
              <w:pStyle w:val="TAL"/>
            </w:pPr>
          </w:p>
        </w:tc>
        <w:tc>
          <w:tcPr>
            <w:tcW w:w="567" w:type="dxa"/>
          </w:tcPr>
          <w:p w14:paraId="5D047CA8" w14:textId="77777777" w:rsidR="00803878" w:rsidRPr="0078747E" w:rsidRDefault="00803878" w:rsidP="00454F4A">
            <w:pPr>
              <w:pStyle w:val="TAL"/>
            </w:pPr>
          </w:p>
        </w:tc>
        <w:tc>
          <w:tcPr>
            <w:tcW w:w="567" w:type="dxa"/>
          </w:tcPr>
          <w:p w14:paraId="102F0E9A" w14:textId="77777777" w:rsidR="00803878" w:rsidRPr="0078747E" w:rsidRDefault="00803878" w:rsidP="00454F4A">
            <w:pPr>
              <w:pStyle w:val="TAL"/>
            </w:pPr>
            <w:r w:rsidRPr="0078747E">
              <w:t>Y</w:t>
            </w:r>
          </w:p>
        </w:tc>
        <w:tc>
          <w:tcPr>
            <w:tcW w:w="639" w:type="dxa"/>
          </w:tcPr>
          <w:p w14:paraId="784FEE0D" w14:textId="77777777" w:rsidR="00803878" w:rsidRPr="0078747E" w:rsidRDefault="00803878" w:rsidP="00DA6989">
            <w:pPr>
              <w:pStyle w:val="TAL"/>
            </w:pPr>
            <w:r w:rsidRPr="0078747E">
              <w:t>All</w:t>
            </w:r>
          </w:p>
        </w:tc>
        <w:tc>
          <w:tcPr>
            <w:tcW w:w="636" w:type="dxa"/>
            <w:tcBorders>
              <w:right w:val="single" w:sz="12" w:space="0" w:color="auto"/>
            </w:tcBorders>
          </w:tcPr>
          <w:p w14:paraId="2D6C6D33" w14:textId="77777777" w:rsidR="00803878" w:rsidRPr="0078747E" w:rsidRDefault="00803878" w:rsidP="00454F4A">
            <w:pPr>
              <w:pStyle w:val="TAL"/>
            </w:pPr>
            <w:r>
              <w:t>Both</w:t>
            </w:r>
          </w:p>
        </w:tc>
      </w:tr>
      <w:tr w:rsidR="00803878" w:rsidRPr="0078747E" w14:paraId="56B5D583" w14:textId="77777777">
        <w:tblPrEx>
          <w:tblCellMar>
            <w:top w:w="0" w:type="dxa"/>
            <w:bottom w:w="0" w:type="dxa"/>
          </w:tblCellMar>
        </w:tblPrEx>
        <w:trPr>
          <w:cantSplit/>
          <w:jc w:val="center"/>
        </w:trPr>
        <w:tc>
          <w:tcPr>
            <w:tcW w:w="2613" w:type="dxa"/>
            <w:tcBorders>
              <w:left w:val="single" w:sz="12" w:space="0" w:color="auto"/>
            </w:tcBorders>
          </w:tcPr>
          <w:p w14:paraId="00EA7BBA" w14:textId="77777777" w:rsidR="00803878" w:rsidRPr="0078747E" w:rsidRDefault="00803878" w:rsidP="00454F4A">
            <w:pPr>
              <w:pStyle w:val="TAL"/>
            </w:pPr>
            <w:r w:rsidRPr="0078747E">
              <w:t>Charging-Rule-Remove</w:t>
            </w:r>
          </w:p>
        </w:tc>
        <w:tc>
          <w:tcPr>
            <w:tcW w:w="571" w:type="dxa"/>
          </w:tcPr>
          <w:p w14:paraId="3E994BCA" w14:textId="77777777" w:rsidR="00803878" w:rsidRPr="0078747E" w:rsidRDefault="00803878" w:rsidP="00454F4A">
            <w:pPr>
              <w:pStyle w:val="TAL"/>
            </w:pPr>
            <w:r w:rsidRPr="0078747E">
              <w:t>1002</w:t>
            </w:r>
          </w:p>
        </w:tc>
        <w:tc>
          <w:tcPr>
            <w:tcW w:w="850" w:type="dxa"/>
          </w:tcPr>
          <w:p w14:paraId="19FD4739" w14:textId="77777777" w:rsidR="00803878" w:rsidRPr="0078747E" w:rsidRDefault="00803878" w:rsidP="00454F4A">
            <w:pPr>
              <w:pStyle w:val="TAL"/>
            </w:pPr>
            <w:r w:rsidRPr="0078747E">
              <w:t>5.3.3</w:t>
            </w:r>
          </w:p>
        </w:tc>
        <w:tc>
          <w:tcPr>
            <w:tcW w:w="1214" w:type="dxa"/>
          </w:tcPr>
          <w:p w14:paraId="24A2158C" w14:textId="77777777" w:rsidR="00803878" w:rsidRPr="0078747E" w:rsidRDefault="00803878" w:rsidP="00454F4A">
            <w:pPr>
              <w:pStyle w:val="TAL"/>
            </w:pPr>
            <w:r w:rsidRPr="0078747E">
              <w:t>Grouped</w:t>
            </w:r>
          </w:p>
        </w:tc>
        <w:tc>
          <w:tcPr>
            <w:tcW w:w="709" w:type="dxa"/>
          </w:tcPr>
          <w:p w14:paraId="79216C67" w14:textId="77777777" w:rsidR="00803878" w:rsidRPr="0078747E" w:rsidRDefault="00803878" w:rsidP="00454F4A">
            <w:pPr>
              <w:pStyle w:val="TAL"/>
            </w:pPr>
            <w:r w:rsidRPr="0078747E">
              <w:t>M,V</w:t>
            </w:r>
          </w:p>
        </w:tc>
        <w:tc>
          <w:tcPr>
            <w:tcW w:w="424" w:type="dxa"/>
          </w:tcPr>
          <w:p w14:paraId="1248B5BD" w14:textId="77777777" w:rsidR="00803878" w:rsidRPr="0078747E" w:rsidRDefault="00803878" w:rsidP="00454F4A">
            <w:pPr>
              <w:pStyle w:val="TAL"/>
            </w:pPr>
            <w:r w:rsidRPr="0078747E">
              <w:t>P</w:t>
            </w:r>
          </w:p>
        </w:tc>
        <w:tc>
          <w:tcPr>
            <w:tcW w:w="709" w:type="dxa"/>
          </w:tcPr>
          <w:p w14:paraId="0A70D321" w14:textId="77777777" w:rsidR="00803878" w:rsidRPr="0078747E" w:rsidRDefault="00803878" w:rsidP="00454F4A">
            <w:pPr>
              <w:pStyle w:val="TAL"/>
            </w:pPr>
          </w:p>
        </w:tc>
        <w:tc>
          <w:tcPr>
            <w:tcW w:w="567" w:type="dxa"/>
          </w:tcPr>
          <w:p w14:paraId="256046B2" w14:textId="77777777" w:rsidR="00803878" w:rsidRPr="0078747E" w:rsidRDefault="00803878" w:rsidP="00454F4A">
            <w:pPr>
              <w:pStyle w:val="TAL"/>
            </w:pPr>
          </w:p>
        </w:tc>
        <w:tc>
          <w:tcPr>
            <w:tcW w:w="567" w:type="dxa"/>
          </w:tcPr>
          <w:p w14:paraId="7984ECDB" w14:textId="77777777" w:rsidR="00803878" w:rsidRPr="0078747E" w:rsidRDefault="00803878" w:rsidP="00454F4A">
            <w:pPr>
              <w:pStyle w:val="TAL"/>
            </w:pPr>
            <w:r w:rsidRPr="0078747E">
              <w:t>Y</w:t>
            </w:r>
          </w:p>
        </w:tc>
        <w:tc>
          <w:tcPr>
            <w:tcW w:w="639" w:type="dxa"/>
          </w:tcPr>
          <w:p w14:paraId="7B7F97B9" w14:textId="77777777" w:rsidR="00803878" w:rsidRPr="0078747E" w:rsidRDefault="00803878" w:rsidP="00DA6989">
            <w:pPr>
              <w:pStyle w:val="TAL"/>
            </w:pPr>
            <w:r w:rsidRPr="0078747E">
              <w:t>All</w:t>
            </w:r>
          </w:p>
        </w:tc>
        <w:tc>
          <w:tcPr>
            <w:tcW w:w="636" w:type="dxa"/>
            <w:tcBorders>
              <w:right w:val="single" w:sz="12" w:space="0" w:color="auto"/>
            </w:tcBorders>
          </w:tcPr>
          <w:p w14:paraId="68EC924F" w14:textId="77777777" w:rsidR="00803878" w:rsidRPr="0078747E" w:rsidRDefault="00803878" w:rsidP="00454F4A">
            <w:pPr>
              <w:pStyle w:val="TAL"/>
            </w:pPr>
            <w:r>
              <w:t>Both</w:t>
            </w:r>
          </w:p>
        </w:tc>
      </w:tr>
      <w:tr w:rsidR="00803878" w:rsidRPr="0078747E" w14:paraId="1A3CB124" w14:textId="77777777">
        <w:tblPrEx>
          <w:tblCellMar>
            <w:top w:w="0" w:type="dxa"/>
            <w:bottom w:w="0" w:type="dxa"/>
          </w:tblCellMar>
        </w:tblPrEx>
        <w:trPr>
          <w:cantSplit/>
          <w:jc w:val="center"/>
        </w:trPr>
        <w:tc>
          <w:tcPr>
            <w:tcW w:w="2613" w:type="dxa"/>
            <w:tcBorders>
              <w:left w:val="single" w:sz="12" w:space="0" w:color="auto"/>
            </w:tcBorders>
          </w:tcPr>
          <w:p w14:paraId="18CCE340" w14:textId="77777777" w:rsidR="00803878" w:rsidRPr="0078747E" w:rsidRDefault="00803878" w:rsidP="00454F4A">
            <w:pPr>
              <w:pStyle w:val="TAL"/>
            </w:pPr>
            <w:r w:rsidRPr="0078747E">
              <w:t>Charging-Rule-Definition</w:t>
            </w:r>
          </w:p>
        </w:tc>
        <w:tc>
          <w:tcPr>
            <w:tcW w:w="571" w:type="dxa"/>
          </w:tcPr>
          <w:p w14:paraId="0736CDDE" w14:textId="77777777" w:rsidR="00803878" w:rsidRPr="0078747E" w:rsidRDefault="00803878" w:rsidP="00454F4A">
            <w:pPr>
              <w:pStyle w:val="TAL"/>
            </w:pPr>
            <w:r w:rsidRPr="0078747E">
              <w:t>1003</w:t>
            </w:r>
          </w:p>
        </w:tc>
        <w:tc>
          <w:tcPr>
            <w:tcW w:w="850" w:type="dxa"/>
          </w:tcPr>
          <w:p w14:paraId="5C84794A" w14:textId="77777777" w:rsidR="00803878" w:rsidRPr="0078747E" w:rsidRDefault="00803878" w:rsidP="00454F4A">
            <w:pPr>
              <w:pStyle w:val="TAL"/>
            </w:pPr>
            <w:r w:rsidRPr="0078747E">
              <w:t>5.3.4</w:t>
            </w:r>
          </w:p>
        </w:tc>
        <w:tc>
          <w:tcPr>
            <w:tcW w:w="1214" w:type="dxa"/>
          </w:tcPr>
          <w:p w14:paraId="612DFC33" w14:textId="77777777" w:rsidR="00803878" w:rsidRPr="0078747E" w:rsidRDefault="00803878" w:rsidP="00454F4A">
            <w:pPr>
              <w:pStyle w:val="TAL"/>
            </w:pPr>
            <w:r w:rsidRPr="0078747E">
              <w:t>Grouped</w:t>
            </w:r>
          </w:p>
        </w:tc>
        <w:tc>
          <w:tcPr>
            <w:tcW w:w="709" w:type="dxa"/>
          </w:tcPr>
          <w:p w14:paraId="3C311515" w14:textId="77777777" w:rsidR="00803878" w:rsidRPr="0078747E" w:rsidRDefault="00803878" w:rsidP="00454F4A">
            <w:pPr>
              <w:pStyle w:val="TAL"/>
            </w:pPr>
            <w:r w:rsidRPr="0078747E">
              <w:t>M,V</w:t>
            </w:r>
          </w:p>
        </w:tc>
        <w:tc>
          <w:tcPr>
            <w:tcW w:w="424" w:type="dxa"/>
          </w:tcPr>
          <w:p w14:paraId="42029754" w14:textId="77777777" w:rsidR="00803878" w:rsidRPr="0078747E" w:rsidRDefault="00803878" w:rsidP="00454F4A">
            <w:pPr>
              <w:pStyle w:val="TAL"/>
            </w:pPr>
            <w:r w:rsidRPr="0078747E">
              <w:t>P</w:t>
            </w:r>
          </w:p>
        </w:tc>
        <w:tc>
          <w:tcPr>
            <w:tcW w:w="709" w:type="dxa"/>
          </w:tcPr>
          <w:p w14:paraId="78743D0A" w14:textId="77777777" w:rsidR="00803878" w:rsidRPr="0078747E" w:rsidRDefault="00803878" w:rsidP="00454F4A">
            <w:pPr>
              <w:pStyle w:val="TAL"/>
            </w:pPr>
          </w:p>
        </w:tc>
        <w:tc>
          <w:tcPr>
            <w:tcW w:w="567" w:type="dxa"/>
          </w:tcPr>
          <w:p w14:paraId="1E56AC6F" w14:textId="77777777" w:rsidR="00803878" w:rsidRPr="0078747E" w:rsidRDefault="00803878" w:rsidP="00454F4A">
            <w:pPr>
              <w:pStyle w:val="TAL"/>
            </w:pPr>
          </w:p>
        </w:tc>
        <w:tc>
          <w:tcPr>
            <w:tcW w:w="567" w:type="dxa"/>
          </w:tcPr>
          <w:p w14:paraId="7E21E547" w14:textId="77777777" w:rsidR="00803878" w:rsidRPr="0078747E" w:rsidRDefault="00803878" w:rsidP="00454F4A">
            <w:pPr>
              <w:pStyle w:val="TAL"/>
            </w:pPr>
            <w:r w:rsidRPr="0078747E">
              <w:t>Y</w:t>
            </w:r>
          </w:p>
        </w:tc>
        <w:tc>
          <w:tcPr>
            <w:tcW w:w="639" w:type="dxa"/>
          </w:tcPr>
          <w:p w14:paraId="7565D584" w14:textId="77777777" w:rsidR="00803878" w:rsidRPr="0078747E" w:rsidRDefault="00803878" w:rsidP="00DA6989">
            <w:pPr>
              <w:pStyle w:val="TAL"/>
            </w:pPr>
            <w:r w:rsidRPr="0078747E">
              <w:t>All</w:t>
            </w:r>
          </w:p>
        </w:tc>
        <w:tc>
          <w:tcPr>
            <w:tcW w:w="636" w:type="dxa"/>
            <w:tcBorders>
              <w:right w:val="single" w:sz="12" w:space="0" w:color="auto"/>
            </w:tcBorders>
          </w:tcPr>
          <w:p w14:paraId="5EBD2B8D" w14:textId="77777777" w:rsidR="00803878" w:rsidRPr="00803878" w:rsidRDefault="00803878" w:rsidP="00454F4A">
            <w:pPr>
              <w:pStyle w:val="TAL"/>
            </w:pPr>
            <w:r w:rsidRPr="00803878">
              <w:t>Both</w:t>
            </w:r>
          </w:p>
        </w:tc>
      </w:tr>
      <w:tr w:rsidR="00803878" w:rsidRPr="0078747E" w14:paraId="4D7A08D9" w14:textId="77777777">
        <w:tblPrEx>
          <w:tblCellMar>
            <w:top w:w="0" w:type="dxa"/>
            <w:bottom w:w="0" w:type="dxa"/>
          </w:tblCellMar>
        </w:tblPrEx>
        <w:trPr>
          <w:cantSplit/>
          <w:jc w:val="center"/>
        </w:trPr>
        <w:tc>
          <w:tcPr>
            <w:tcW w:w="2613" w:type="dxa"/>
            <w:tcBorders>
              <w:left w:val="single" w:sz="12" w:space="0" w:color="auto"/>
            </w:tcBorders>
          </w:tcPr>
          <w:p w14:paraId="256481A7" w14:textId="77777777" w:rsidR="00803878" w:rsidRPr="0078747E" w:rsidRDefault="00803878" w:rsidP="00454F4A">
            <w:pPr>
              <w:pStyle w:val="TAL"/>
            </w:pPr>
            <w:r w:rsidRPr="0078747E">
              <w:t>Charging-Rule-Base-Name</w:t>
            </w:r>
          </w:p>
        </w:tc>
        <w:tc>
          <w:tcPr>
            <w:tcW w:w="571" w:type="dxa"/>
          </w:tcPr>
          <w:p w14:paraId="1BCEB9C3" w14:textId="77777777" w:rsidR="00803878" w:rsidRPr="0078747E" w:rsidRDefault="00803878" w:rsidP="00454F4A">
            <w:pPr>
              <w:pStyle w:val="TAL"/>
            </w:pPr>
            <w:r w:rsidRPr="0078747E">
              <w:t>1004</w:t>
            </w:r>
          </w:p>
        </w:tc>
        <w:tc>
          <w:tcPr>
            <w:tcW w:w="850" w:type="dxa"/>
          </w:tcPr>
          <w:p w14:paraId="64B93C5D" w14:textId="77777777" w:rsidR="00803878" w:rsidRPr="0078747E" w:rsidRDefault="00803878" w:rsidP="00454F4A">
            <w:pPr>
              <w:pStyle w:val="TAL"/>
            </w:pPr>
            <w:r w:rsidRPr="0078747E">
              <w:t>5.3.5</w:t>
            </w:r>
          </w:p>
        </w:tc>
        <w:tc>
          <w:tcPr>
            <w:tcW w:w="1214" w:type="dxa"/>
          </w:tcPr>
          <w:p w14:paraId="314DA36A" w14:textId="77777777" w:rsidR="00803878" w:rsidRPr="0078747E" w:rsidRDefault="00803878" w:rsidP="00454F4A">
            <w:pPr>
              <w:pStyle w:val="TAL"/>
            </w:pPr>
            <w:r w:rsidRPr="0078747E">
              <w:t>UTF8String</w:t>
            </w:r>
          </w:p>
        </w:tc>
        <w:tc>
          <w:tcPr>
            <w:tcW w:w="709" w:type="dxa"/>
          </w:tcPr>
          <w:p w14:paraId="0A82D501" w14:textId="77777777" w:rsidR="00803878" w:rsidRPr="0078747E" w:rsidRDefault="00803878" w:rsidP="00454F4A">
            <w:pPr>
              <w:pStyle w:val="TAL"/>
            </w:pPr>
            <w:r w:rsidRPr="0078747E">
              <w:t>M,V</w:t>
            </w:r>
          </w:p>
        </w:tc>
        <w:tc>
          <w:tcPr>
            <w:tcW w:w="424" w:type="dxa"/>
          </w:tcPr>
          <w:p w14:paraId="58324361" w14:textId="77777777" w:rsidR="00803878" w:rsidRPr="0078747E" w:rsidRDefault="00803878" w:rsidP="00454F4A">
            <w:pPr>
              <w:pStyle w:val="TAL"/>
            </w:pPr>
            <w:r w:rsidRPr="0078747E">
              <w:t>P</w:t>
            </w:r>
          </w:p>
        </w:tc>
        <w:tc>
          <w:tcPr>
            <w:tcW w:w="709" w:type="dxa"/>
          </w:tcPr>
          <w:p w14:paraId="1B4FCD09" w14:textId="77777777" w:rsidR="00803878" w:rsidRPr="0078747E" w:rsidRDefault="00803878" w:rsidP="00454F4A">
            <w:pPr>
              <w:pStyle w:val="TAL"/>
            </w:pPr>
          </w:p>
        </w:tc>
        <w:tc>
          <w:tcPr>
            <w:tcW w:w="567" w:type="dxa"/>
          </w:tcPr>
          <w:p w14:paraId="5F79A237" w14:textId="77777777" w:rsidR="00803878" w:rsidRPr="0078747E" w:rsidRDefault="00803878" w:rsidP="00454F4A">
            <w:pPr>
              <w:pStyle w:val="TAL"/>
            </w:pPr>
          </w:p>
        </w:tc>
        <w:tc>
          <w:tcPr>
            <w:tcW w:w="567" w:type="dxa"/>
          </w:tcPr>
          <w:p w14:paraId="585110EA" w14:textId="77777777" w:rsidR="00803878" w:rsidRPr="0078747E" w:rsidRDefault="00803878" w:rsidP="00454F4A">
            <w:pPr>
              <w:pStyle w:val="TAL"/>
            </w:pPr>
            <w:r w:rsidRPr="0078747E">
              <w:t>Y</w:t>
            </w:r>
          </w:p>
        </w:tc>
        <w:tc>
          <w:tcPr>
            <w:tcW w:w="639" w:type="dxa"/>
          </w:tcPr>
          <w:p w14:paraId="3902C14B" w14:textId="77777777" w:rsidR="00803878" w:rsidRPr="0078747E" w:rsidRDefault="00803878" w:rsidP="00DA6989">
            <w:pPr>
              <w:pStyle w:val="TAL"/>
            </w:pPr>
            <w:r w:rsidRPr="0078747E">
              <w:t>All</w:t>
            </w:r>
          </w:p>
        </w:tc>
        <w:tc>
          <w:tcPr>
            <w:tcW w:w="636" w:type="dxa"/>
            <w:tcBorders>
              <w:right w:val="single" w:sz="12" w:space="0" w:color="auto"/>
            </w:tcBorders>
          </w:tcPr>
          <w:p w14:paraId="39BE1D62" w14:textId="77777777" w:rsidR="00803878" w:rsidRPr="00803878" w:rsidRDefault="00803878" w:rsidP="00454F4A">
            <w:pPr>
              <w:pStyle w:val="TAL"/>
            </w:pPr>
            <w:r w:rsidRPr="00803878">
              <w:t>Both</w:t>
            </w:r>
          </w:p>
        </w:tc>
      </w:tr>
      <w:tr w:rsidR="00803878" w:rsidRPr="0078747E" w14:paraId="033256B6" w14:textId="77777777">
        <w:tblPrEx>
          <w:tblCellMar>
            <w:top w:w="0" w:type="dxa"/>
            <w:bottom w:w="0" w:type="dxa"/>
          </w:tblCellMar>
        </w:tblPrEx>
        <w:trPr>
          <w:cantSplit/>
          <w:jc w:val="center"/>
        </w:trPr>
        <w:tc>
          <w:tcPr>
            <w:tcW w:w="2613" w:type="dxa"/>
            <w:tcBorders>
              <w:left w:val="single" w:sz="12" w:space="0" w:color="auto"/>
            </w:tcBorders>
          </w:tcPr>
          <w:p w14:paraId="5DB25B46" w14:textId="77777777" w:rsidR="00803878" w:rsidRPr="0078747E" w:rsidRDefault="00803878" w:rsidP="00454F4A">
            <w:pPr>
              <w:pStyle w:val="TAL"/>
            </w:pPr>
            <w:r w:rsidRPr="0078747E">
              <w:t>Charging-Rule-Name</w:t>
            </w:r>
          </w:p>
        </w:tc>
        <w:tc>
          <w:tcPr>
            <w:tcW w:w="571" w:type="dxa"/>
          </w:tcPr>
          <w:p w14:paraId="1E648298" w14:textId="77777777" w:rsidR="00803878" w:rsidRPr="0078747E" w:rsidRDefault="00803878" w:rsidP="00454F4A">
            <w:pPr>
              <w:pStyle w:val="TAL"/>
            </w:pPr>
            <w:r w:rsidRPr="0078747E">
              <w:t>1005</w:t>
            </w:r>
          </w:p>
        </w:tc>
        <w:tc>
          <w:tcPr>
            <w:tcW w:w="850" w:type="dxa"/>
          </w:tcPr>
          <w:p w14:paraId="10F2C5DB" w14:textId="77777777" w:rsidR="00803878" w:rsidRPr="0078747E" w:rsidRDefault="00803878" w:rsidP="00454F4A">
            <w:pPr>
              <w:pStyle w:val="TAL"/>
            </w:pPr>
            <w:r w:rsidRPr="0078747E">
              <w:t>5.3.6</w:t>
            </w:r>
          </w:p>
        </w:tc>
        <w:tc>
          <w:tcPr>
            <w:tcW w:w="1214" w:type="dxa"/>
          </w:tcPr>
          <w:p w14:paraId="4C9D24B8" w14:textId="77777777" w:rsidR="00803878" w:rsidRPr="0078747E" w:rsidRDefault="00803878" w:rsidP="00454F4A">
            <w:pPr>
              <w:pStyle w:val="TAL"/>
            </w:pPr>
            <w:r w:rsidRPr="0078747E">
              <w:t>OctetString</w:t>
            </w:r>
          </w:p>
        </w:tc>
        <w:tc>
          <w:tcPr>
            <w:tcW w:w="709" w:type="dxa"/>
          </w:tcPr>
          <w:p w14:paraId="43968F98" w14:textId="77777777" w:rsidR="00803878" w:rsidRPr="0078747E" w:rsidRDefault="00803878" w:rsidP="00454F4A">
            <w:pPr>
              <w:pStyle w:val="TAL"/>
            </w:pPr>
            <w:r w:rsidRPr="0078747E">
              <w:t>M,V</w:t>
            </w:r>
          </w:p>
        </w:tc>
        <w:tc>
          <w:tcPr>
            <w:tcW w:w="424" w:type="dxa"/>
          </w:tcPr>
          <w:p w14:paraId="020F9184" w14:textId="77777777" w:rsidR="00803878" w:rsidRPr="0078747E" w:rsidRDefault="00803878" w:rsidP="00454F4A">
            <w:pPr>
              <w:pStyle w:val="TAL"/>
            </w:pPr>
            <w:r w:rsidRPr="0078747E">
              <w:t>P</w:t>
            </w:r>
          </w:p>
        </w:tc>
        <w:tc>
          <w:tcPr>
            <w:tcW w:w="709" w:type="dxa"/>
          </w:tcPr>
          <w:p w14:paraId="2A4E1985" w14:textId="77777777" w:rsidR="00803878" w:rsidRPr="0078747E" w:rsidRDefault="00803878" w:rsidP="00454F4A">
            <w:pPr>
              <w:pStyle w:val="TAL"/>
            </w:pPr>
          </w:p>
        </w:tc>
        <w:tc>
          <w:tcPr>
            <w:tcW w:w="567" w:type="dxa"/>
          </w:tcPr>
          <w:p w14:paraId="1135CF60" w14:textId="77777777" w:rsidR="00803878" w:rsidRPr="0078747E" w:rsidRDefault="00803878" w:rsidP="00454F4A">
            <w:pPr>
              <w:pStyle w:val="TAL"/>
            </w:pPr>
          </w:p>
        </w:tc>
        <w:tc>
          <w:tcPr>
            <w:tcW w:w="567" w:type="dxa"/>
          </w:tcPr>
          <w:p w14:paraId="58614800" w14:textId="77777777" w:rsidR="00803878" w:rsidRPr="0078747E" w:rsidRDefault="00803878" w:rsidP="00454F4A">
            <w:pPr>
              <w:pStyle w:val="TAL"/>
            </w:pPr>
            <w:r w:rsidRPr="0078747E">
              <w:t>Y</w:t>
            </w:r>
          </w:p>
        </w:tc>
        <w:tc>
          <w:tcPr>
            <w:tcW w:w="639" w:type="dxa"/>
          </w:tcPr>
          <w:p w14:paraId="271415B2" w14:textId="77777777" w:rsidR="00803878" w:rsidRPr="0078747E" w:rsidRDefault="00803878" w:rsidP="00DA6989">
            <w:pPr>
              <w:pStyle w:val="TAL"/>
            </w:pPr>
            <w:r w:rsidRPr="0078747E">
              <w:t>All</w:t>
            </w:r>
          </w:p>
        </w:tc>
        <w:tc>
          <w:tcPr>
            <w:tcW w:w="636" w:type="dxa"/>
            <w:tcBorders>
              <w:right w:val="single" w:sz="12" w:space="0" w:color="auto"/>
            </w:tcBorders>
          </w:tcPr>
          <w:p w14:paraId="48912481" w14:textId="77777777" w:rsidR="00803878" w:rsidRPr="0078747E" w:rsidRDefault="00803878" w:rsidP="00454F4A">
            <w:pPr>
              <w:pStyle w:val="TAL"/>
            </w:pPr>
            <w:r>
              <w:t>Both</w:t>
            </w:r>
          </w:p>
        </w:tc>
      </w:tr>
      <w:tr w:rsidR="00803878" w:rsidRPr="0078747E" w14:paraId="2675BA98" w14:textId="77777777">
        <w:tblPrEx>
          <w:tblCellMar>
            <w:top w:w="0" w:type="dxa"/>
            <w:bottom w:w="0" w:type="dxa"/>
          </w:tblCellMar>
        </w:tblPrEx>
        <w:trPr>
          <w:cantSplit/>
          <w:jc w:val="center"/>
        </w:trPr>
        <w:tc>
          <w:tcPr>
            <w:tcW w:w="2613" w:type="dxa"/>
            <w:tcBorders>
              <w:left w:val="single" w:sz="12" w:space="0" w:color="auto"/>
            </w:tcBorders>
          </w:tcPr>
          <w:p w14:paraId="3D354288" w14:textId="77777777" w:rsidR="00803878" w:rsidRPr="0078747E" w:rsidRDefault="00803878" w:rsidP="004F414C">
            <w:pPr>
              <w:pStyle w:val="TAL"/>
            </w:pPr>
            <w:r w:rsidRPr="0078747E">
              <w:t>Charging-Rule-Report</w:t>
            </w:r>
          </w:p>
        </w:tc>
        <w:tc>
          <w:tcPr>
            <w:tcW w:w="571" w:type="dxa"/>
          </w:tcPr>
          <w:p w14:paraId="3F464103" w14:textId="77777777" w:rsidR="00803878" w:rsidRPr="0078747E" w:rsidRDefault="00803878" w:rsidP="004F414C">
            <w:pPr>
              <w:pStyle w:val="TAL"/>
            </w:pPr>
            <w:r w:rsidRPr="0078747E">
              <w:t>1018</w:t>
            </w:r>
          </w:p>
        </w:tc>
        <w:tc>
          <w:tcPr>
            <w:tcW w:w="850" w:type="dxa"/>
          </w:tcPr>
          <w:p w14:paraId="0538E643" w14:textId="77777777" w:rsidR="00803878" w:rsidRPr="0078747E" w:rsidRDefault="00803878" w:rsidP="004F414C">
            <w:pPr>
              <w:pStyle w:val="TAL"/>
            </w:pPr>
            <w:r w:rsidRPr="0078747E">
              <w:t>5.3.18</w:t>
            </w:r>
          </w:p>
        </w:tc>
        <w:tc>
          <w:tcPr>
            <w:tcW w:w="1214" w:type="dxa"/>
          </w:tcPr>
          <w:p w14:paraId="72E64778" w14:textId="77777777" w:rsidR="00803878" w:rsidRPr="0078747E" w:rsidRDefault="00803878" w:rsidP="004F414C">
            <w:pPr>
              <w:pStyle w:val="TAL"/>
            </w:pPr>
            <w:r w:rsidRPr="0078747E">
              <w:t>Grouped</w:t>
            </w:r>
          </w:p>
        </w:tc>
        <w:tc>
          <w:tcPr>
            <w:tcW w:w="709" w:type="dxa"/>
          </w:tcPr>
          <w:p w14:paraId="0750AA1A" w14:textId="77777777" w:rsidR="00803878" w:rsidRPr="0078747E" w:rsidRDefault="00803878" w:rsidP="004F414C">
            <w:pPr>
              <w:pStyle w:val="TAL"/>
            </w:pPr>
            <w:r w:rsidRPr="0078747E">
              <w:t>M,V</w:t>
            </w:r>
          </w:p>
        </w:tc>
        <w:tc>
          <w:tcPr>
            <w:tcW w:w="424" w:type="dxa"/>
          </w:tcPr>
          <w:p w14:paraId="3C9A6350" w14:textId="77777777" w:rsidR="00803878" w:rsidRPr="0078747E" w:rsidRDefault="00803878" w:rsidP="004F414C">
            <w:pPr>
              <w:pStyle w:val="TAL"/>
            </w:pPr>
            <w:r w:rsidRPr="0078747E">
              <w:t>P</w:t>
            </w:r>
          </w:p>
        </w:tc>
        <w:tc>
          <w:tcPr>
            <w:tcW w:w="709" w:type="dxa"/>
          </w:tcPr>
          <w:p w14:paraId="09E0D2ED" w14:textId="77777777" w:rsidR="00803878" w:rsidRPr="0078747E" w:rsidRDefault="00803878" w:rsidP="004F414C">
            <w:pPr>
              <w:pStyle w:val="TAL"/>
            </w:pPr>
          </w:p>
        </w:tc>
        <w:tc>
          <w:tcPr>
            <w:tcW w:w="567" w:type="dxa"/>
          </w:tcPr>
          <w:p w14:paraId="11087FEE" w14:textId="77777777" w:rsidR="00803878" w:rsidRPr="0078747E" w:rsidRDefault="00803878" w:rsidP="004F414C">
            <w:pPr>
              <w:pStyle w:val="TAL"/>
            </w:pPr>
          </w:p>
        </w:tc>
        <w:tc>
          <w:tcPr>
            <w:tcW w:w="567" w:type="dxa"/>
          </w:tcPr>
          <w:p w14:paraId="0E2078EC" w14:textId="77777777" w:rsidR="00803878" w:rsidRPr="0078747E" w:rsidRDefault="00803878" w:rsidP="004F414C">
            <w:pPr>
              <w:pStyle w:val="TAL"/>
            </w:pPr>
            <w:r w:rsidRPr="0078747E">
              <w:t>Y</w:t>
            </w:r>
          </w:p>
        </w:tc>
        <w:tc>
          <w:tcPr>
            <w:tcW w:w="639" w:type="dxa"/>
          </w:tcPr>
          <w:p w14:paraId="0ECBB6B3" w14:textId="77777777" w:rsidR="00803878" w:rsidRPr="0078747E" w:rsidRDefault="00803878" w:rsidP="00DA6989">
            <w:pPr>
              <w:pStyle w:val="TAL"/>
            </w:pPr>
            <w:r w:rsidRPr="0078747E">
              <w:t>All</w:t>
            </w:r>
          </w:p>
        </w:tc>
        <w:tc>
          <w:tcPr>
            <w:tcW w:w="636" w:type="dxa"/>
            <w:tcBorders>
              <w:right w:val="single" w:sz="12" w:space="0" w:color="auto"/>
            </w:tcBorders>
          </w:tcPr>
          <w:p w14:paraId="382CB703" w14:textId="77777777" w:rsidR="00803878" w:rsidRPr="0078747E" w:rsidRDefault="00803878" w:rsidP="004F414C">
            <w:pPr>
              <w:pStyle w:val="TAL"/>
            </w:pPr>
            <w:r>
              <w:t>Both</w:t>
            </w:r>
          </w:p>
        </w:tc>
      </w:tr>
      <w:tr w:rsidR="00E04A1D" w:rsidRPr="0078747E" w14:paraId="0C825B91" w14:textId="77777777">
        <w:tblPrEx>
          <w:tblCellMar>
            <w:top w:w="0" w:type="dxa"/>
            <w:bottom w:w="0" w:type="dxa"/>
          </w:tblCellMar>
        </w:tblPrEx>
        <w:trPr>
          <w:cantSplit/>
          <w:jc w:val="center"/>
        </w:trPr>
        <w:tc>
          <w:tcPr>
            <w:tcW w:w="2613" w:type="dxa"/>
            <w:tcBorders>
              <w:left w:val="single" w:sz="12" w:space="0" w:color="auto"/>
            </w:tcBorders>
          </w:tcPr>
          <w:p w14:paraId="0D841E28" w14:textId="77777777" w:rsidR="00E04A1D" w:rsidRPr="00E04A1D" w:rsidRDefault="00E04A1D" w:rsidP="00EA319F">
            <w:pPr>
              <w:pStyle w:val="TAL"/>
            </w:pPr>
            <w:r w:rsidRPr="00E04A1D">
              <w:t>Charging-Correlation-Indicator</w:t>
            </w:r>
          </w:p>
        </w:tc>
        <w:tc>
          <w:tcPr>
            <w:tcW w:w="571" w:type="dxa"/>
          </w:tcPr>
          <w:p w14:paraId="20859C35" w14:textId="77777777" w:rsidR="00E04A1D" w:rsidRPr="00374AD7" w:rsidRDefault="00334EF2" w:rsidP="00EA319F">
            <w:pPr>
              <w:pStyle w:val="TAL"/>
              <w:rPr>
                <w:rFonts w:eastAsia="바탕" w:hint="eastAsia"/>
                <w:lang w:eastAsia="ko-KR"/>
              </w:rPr>
            </w:pPr>
            <w:r>
              <w:rPr>
                <w:rFonts w:eastAsia="바탕" w:hint="eastAsia"/>
                <w:lang w:eastAsia="ko-KR"/>
              </w:rPr>
              <w:t>1073</w:t>
            </w:r>
          </w:p>
        </w:tc>
        <w:tc>
          <w:tcPr>
            <w:tcW w:w="850" w:type="dxa"/>
          </w:tcPr>
          <w:p w14:paraId="40C64F28" w14:textId="77777777" w:rsidR="00E04A1D" w:rsidRPr="00374AD7" w:rsidRDefault="00E04A1D" w:rsidP="00EA319F">
            <w:pPr>
              <w:pStyle w:val="TAL"/>
              <w:rPr>
                <w:rFonts w:eastAsia="바탕" w:hint="eastAsia"/>
                <w:lang w:eastAsia="ko-KR"/>
              </w:rPr>
            </w:pPr>
            <w:r w:rsidRPr="00EA319F">
              <w:t>5.3.</w:t>
            </w:r>
            <w:r w:rsidR="00374AD7" w:rsidRPr="00EA319F">
              <w:rPr>
                <w:rFonts w:eastAsia="바탕" w:hint="eastAsia"/>
              </w:rPr>
              <w:t>58</w:t>
            </w:r>
          </w:p>
        </w:tc>
        <w:tc>
          <w:tcPr>
            <w:tcW w:w="1214" w:type="dxa"/>
          </w:tcPr>
          <w:p w14:paraId="12D78A53" w14:textId="77777777" w:rsidR="00E04A1D" w:rsidRPr="00E04A1D" w:rsidRDefault="00E04A1D" w:rsidP="00EA319F">
            <w:pPr>
              <w:pStyle w:val="TAL"/>
            </w:pPr>
            <w:r w:rsidRPr="00E04A1D">
              <w:t>Enumerated</w:t>
            </w:r>
          </w:p>
        </w:tc>
        <w:tc>
          <w:tcPr>
            <w:tcW w:w="709" w:type="dxa"/>
          </w:tcPr>
          <w:p w14:paraId="71E24EFE" w14:textId="77777777" w:rsidR="00E04A1D" w:rsidRPr="00E04A1D" w:rsidRDefault="00E04A1D" w:rsidP="00EA319F">
            <w:pPr>
              <w:pStyle w:val="TAL"/>
            </w:pPr>
            <w:r w:rsidRPr="00E04A1D">
              <w:t>V</w:t>
            </w:r>
          </w:p>
        </w:tc>
        <w:tc>
          <w:tcPr>
            <w:tcW w:w="424" w:type="dxa"/>
          </w:tcPr>
          <w:p w14:paraId="11FD52FF" w14:textId="77777777" w:rsidR="00E04A1D" w:rsidRPr="00E04A1D" w:rsidRDefault="00E04A1D" w:rsidP="00EA319F">
            <w:pPr>
              <w:pStyle w:val="TAL"/>
            </w:pPr>
            <w:r w:rsidRPr="00E04A1D">
              <w:t>P</w:t>
            </w:r>
          </w:p>
        </w:tc>
        <w:tc>
          <w:tcPr>
            <w:tcW w:w="709" w:type="dxa"/>
          </w:tcPr>
          <w:p w14:paraId="3E65C9B1" w14:textId="77777777" w:rsidR="00E04A1D" w:rsidRPr="00E04A1D" w:rsidRDefault="00E04A1D" w:rsidP="00E04A1D">
            <w:pPr>
              <w:pStyle w:val="LD"/>
              <w:rPr>
                <w:rFonts w:ascii="Arial" w:hAnsi="Arial"/>
                <w:noProof w:val="0"/>
                <w:sz w:val="18"/>
              </w:rPr>
            </w:pPr>
          </w:p>
        </w:tc>
        <w:tc>
          <w:tcPr>
            <w:tcW w:w="567" w:type="dxa"/>
          </w:tcPr>
          <w:p w14:paraId="61F768F6" w14:textId="77777777" w:rsidR="00E04A1D" w:rsidRPr="00E04A1D" w:rsidRDefault="00E04A1D" w:rsidP="00EA319F">
            <w:pPr>
              <w:pStyle w:val="TAL"/>
            </w:pPr>
            <w:r w:rsidRPr="00E04A1D">
              <w:t>M</w:t>
            </w:r>
          </w:p>
        </w:tc>
        <w:tc>
          <w:tcPr>
            <w:tcW w:w="567" w:type="dxa"/>
          </w:tcPr>
          <w:p w14:paraId="6B828127" w14:textId="77777777" w:rsidR="00E04A1D" w:rsidRPr="00E04A1D" w:rsidRDefault="00E04A1D" w:rsidP="00EA319F">
            <w:pPr>
              <w:pStyle w:val="TAL"/>
            </w:pPr>
            <w:r w:rsidRPr="00E04A1D">
              <w:t>Y</w:t>
            </w:r>
          </w:p>
        </w:tc>
        <w:tc>
          <w:tcPr>
            <w:tcW w:w="639" w:type="dxa"/>
          </w:tcPr>
          <w:p w14:paraId="08A1A291" w14:textId="77777777" w:rsidR="00E04A1D" w:rsidRPr="00E04A1D" w:rsidRDefault="00E04A1D" w:rsidP="00EA319F">
            <w:pPr>
              <w:pStyle w:val="TAL"/>
            </w:pPr>
            <w:r w:rsidRPr="00E04A1D">
              <w:t>All</w:t>
            </w:r>
          </w:p>
        </w:tc>
        <w:tc>
          <w:tcPr>
            <w:tcW w:w="636" w:type="dxa"/>
            <w:tcBorders>
              <w:right w:val="single" w:sz="12" w:space="0" w:color="auto"/>
            </w:tcBorders>
          </w:tcPr>
          <w:p w14:paraId="3BE64FA5" w14:textId="77777777" w:rsidR="00E04A1D" w:rsidRPr="00E04A1D" w:rsidRDefault="00E04A1D" w:rsidP="00EA319F">
            <w:pPr>
              <w:pStyle w:val="TAL"/>
            </w:pPr>
            <w:r w:rsidRPr="00E04A1D">
              <w:t>CC</w:t>
            </w:r>
          </w:p>
          <w:p w14:paraId="0D8A44E9" w14:textId="77777777" w:rsidR="00E04A1D" w:rsidRPr="00E04A1D" w:rsidRDefault="00E04A1D" w:rsidP="00EA319F">
            <w:pPr>
              <w:pStyle w:val="TAL"/>
            </w:pPr>
            <w:r w:rsidRPr="00E04A1D">
              <w:t>Rel8</w:t>
            </w:r>
          </w:p>
        </w:tc>
      </w:tr>
      <w:tr w:rsidR="00886CC5" w:rsidRPr="006D1133" w14:paraId="4C74FE71" w14:textId="77777777">
        <w:tblPrEx>
          <w:tblCellMar>
            <w:top w:w="0" w:type="dxa"/>
            <w:bottom w:w="0" w:type="dxa"/>
          </w:tblCellMar>
        </w:tblPrEx>
        <w:trPr>
          <w:cantSplit/>
          <w:jc w:val="center"/>
        </w:trPr>
        <w:tc>
          <w:tcPr>
            <w:tcW w:w="2613" w:type="dxa"/>
            <w:tcBorders>
              <w:left w:val="single" w:sz="12" w:space="0" w:color="auto"/>
            </w:tcBorders>
          </w:tcPr>
          <w:p w14:paraId="7FFF70A3" w14:textId="77777777" w:rsidR="00886CC5" w:rsidRPr="006D1133" w:rsidRDefault="00886CC5" w:rsidP="006D1133">
            <w:pPr>
              <w:pStyle w:val="TAL"/>
              <w:overflowPunct/>
              <w:autoSpaceDE/>
              <w:autoSpaceDN/>
              <w:adjustRightInd/>
              <w:textAlignment w:val="auto"/>
              <w:rPr>
                <w:rFonts w:eastAsia="바탕"/>
              </w:rPr>
            </w:pPr>
            <w:r w:rsidRPr="006D1133">
              <w:rPr>
                <w:rFonts w:eastAsia="바탕"/>
              </w:rPr>
              <w:t>CoA-IP-Address</w:t>
            </w:r>
          </w:p>
        </w:tc>
        <w:tc>
          <w:tcPr>
            <w:tcW w:w="571" w:type="dxa"/>
          </w:tcPr>
          <w:p w14:paraId="05910871" w14:textId="77777777" w:rsidR="00886CC5" w:rsidRPr="00C1501B" w:rsidRDefault="00C1501B" w:rsidP="006D1133">
            <w:pPr>
              <w:pStyle w:val="TAL"/>
              <w:overflowPunct/>
              <w:autoSpaceDE/>
              <w:autoSpaceDN/>
              <w:adjustRightInd/>
              <w:textAlignment w:val="auto"/>
              <w:rPr>
                <w:rFonts w:eastAsia="바탕" w:hint="eastAsia"/>
              </w:rPr>
            </w:pPr>
            <w:r>
              <w:rPr>
                <w:rFonts w:eastAsia="바탕" w:hint="eastAsia"/>
              </w:rPr>
              <w:t>1035</w:t>
            </w:r>
          </w:p>
        </w:tc>
        <w:tc>
          <w:tcPr>
            <w:tcW w:w="850" w:type="dxa"/>
          </w:tcPr>
          <w:p w14:paraId="27FD87D5" w14:textId="77777777" w:rsidR="00886CC5" w:rsidRPr="00C1501B" w:rsidRDefault="00886CC5" w:rsidP="006D1133">
            <w:pPr>
              <w:pStyle w:val="TAL"/>
              <w:overflowPunct/>
              <w:autoSpaceDE/>
              <w:autoSpaceDN/>
              <w:adjustRightInd/>
              <w:textAlignment w:val="auto"/>
              <w:rPr>
                <w:rFonts w:eastAsia="바탕" w:hint="eastAsia"/>
              </w:rPr>
            </w:pPr>
            <w:r w:rsidRPr="006D1133">
              <w:rPr>
                <w:rFonts w:eastAsia="바탕"/>
              </w:rPr>
              <w:t>5.3.3</w:t>
            </w:r>
            <w:r w:rsidR="00C1501B">
              <w:rPr>
                <w:rFonts w:eastAsia="바탕" w:hint="eastAsia"/>
              </w:rPr>
              <w:t>3</w:t>
            </w:r>
          </w:p>
        </w:tc>
        <w:tc>
          <w:tcPr>
            <w:tcW w:w="1214" w:type="dxa"/>
          </w:tcPr>
          <w:p w14:paraId="4450B35F" w14:textId="77777777" w:rsidR="00886CC5" w:rsidRPr="006D1133" w:rsidRDefault="00886CC5" w:rsidP="006D1133">
            <w:pPr>
              <w:pStyle w:val="TAL"/>
              <w:overflowPunct/>
              <w:autoSpaceDE/>
              <w:autoSpaceDN/>
              <w:adjustRightInd/>
              <w:textAlignment w:val="auto"/>
              <w:rPr>
                <w:rFonts w:eastAsia="바탕"/>
              </w:rPr>
            </w:pPr>
            <w:r w:rsidRPr="006D1133">
              <w:rPr>
                <w:rFonts w:eastAsia="바탕"/>
              </w:rPr>
              <w:t>Address</w:t>
            </w:r>
          </w:p>
        </w:tc>
        <w:tc>
          <w:tcPr>
            <w:tcW w:w="709" w:type="dxa"/>
          </w:tcPr>
          <w:p w14:paraId="66FE17CE" w14:textId="77777777" w:rsidR="00886CC5" w:rsidRPr="00886CC5" w:rsidRDefault="00886CC5" w:rsidP="006D1133">
            <w:pPr>
              <w:pStyle w:val="TAL"/>
              <w:overflowPunct/>
              <w:autoSpaceDE/>
              <w:autoSpaceDN/>
              <w:adjustRightInd/>
              <w:textAlignment w:val="auto"/>
              <w:rPr>
                <w:rFonts w:eastAsia="바탕" w:hint="eastAsia"/>
              </w:rPr>
            </w:pPr>
            <w:r>
              <w:rPr>
                <w:rFonts w:eastAsia="바탕" w:hint="eastAsia"/>
              </w:rPr>
              <w:t>V</w:t>
            </w:r>
          </w:p>
        </w:tc>
        <w:tc>
          <w:tcPr>
            <w:tcW w:w="424" w:type="dxa"/>
          </w:tcPr>
          <w:p w14:paraId="3CE420F0" w14:textId="77777777" w:rsidR="00886CC5" w:rsidRPr="00886CC5" w:rsidRDefault="00886CC5" w:rsidP="006D1133">
            <w:pPr>
              <w:pStyle w:val="TAL"/>
              <w:overflowPunct/>
              <w:autoSpaceDE/>
              <w:autoSpaceDN/>
              <w:adjustRightInd/>
              <w:textAlignment w:val="auto"/>
              <w:rPr>
                <w:rFonts w:eastAsia="바탕" w:hint="eastAsia"/>
              </w:rPr>
            </w:pPr>
            <w:r>
              <w:rPr>
                <w:rFonts w:eastAsia="바탕" w:hint="eastAsia"/>
              </w:rPr>
              <w:t>P</w:t>
            </w:r>
          </w:p>
        </w:tc>
        <w:tc>
          <w:tcPr>
            <w:tcW w:w="709" w:type="dxa"/>
          </w:tcPr>
          <w:p w14:paraId="16D06EA2" w14:textId="77777777" w:rsidR="00886CC5" w:rsidRPr="006D1133" w:rsidRDefault="00886CC5" w:rsidP="006D1133">
            <w:pPr>
              <w:pStyle w:val="TAL"/>
              <w:overflowPunct/>
              <w:autoSpaceDE/>
              <w:autoSpaceDN/>
              <w:adjustRightInd/>
              <w:textAlignment w:val="auto"/>
              <w:rPr>
                <w:rFonts w:eastAsia="바탕"/>
              </w:rPr>
            </w:pPr>
          </w:p>
        </w:tc>
        <w:tc>
          <w:tcPr>
            <w:tcW w:w="567" w:type="dxa"/>
          </w:tcPr>
          <w:p w14:paraId="5530EF5A" w14:textId="77777777" w:rsidR="00886CC5" w:rsidRPr="006D1133" w:rsidRDefault="00E70ECD" w:rsidP="006D1133">
            <w:pPr>
              <w:pStyle w:val="TAL"/>
              <w:overflowPunct/>
              <w:autoSpaceDE/>
              <w:autoSpaceDN/>
              <w:adjustRightInd/>
              <w:textAlignment w:val="auto"/>
              <w:rPr>
                <w:rFonts w:eastAsia="바탕"/>
              </w:rPr>
            </w:pPr>
            <w:r>
              <w:t>M</w:t>
            </w:r>
          </w:p>
        </w:tc>
        <w:tc>
          <w:tcPr>
            <w:tcW w:w="567" w:type="dxa"/>
          </w:tcPr>
          <w:p w14:paraId="515B39DE" w14:textId="77777777" w:rsidR="00886CC5" w:rsidRPr="00886CC5" w:rsidRDefault="00886CC5" w:rsidP="006D1133">
            <w:pPr>
              <w:pStyle w:val="TAL"/>
              <w:overflowPunct/>
              <w:autoSpaceDE/>
              <w:autoSpaceDN/>
              <w:adjustRightInd/>
              <w:textAlignment w:val="auto"/>
              <w:rPr>
                <w:rFonts w:eastAsia="바탕" w:hint="eastAsia"/>
              </w:rPr>
            </w:pPr>
            <w:r>
              <w:rPr>
                <w:rFonts w:eastAsia="바탕" w:hint="eastAsia"/>
              </w:rPr>
              <w:t>Y</w:t>
            </w:r>
          </w:p>
        </w:tc>
        <w:tc>
          <w:tcPr>
            <w:tcW w:w="639" w:type="dxa"/>
          </w:tcPr>
          <w:p w14:paraId="33C7E240" w14:textId="77777777" w:rsidR="00D15E9F" w:rsidRDefault="00886CC5" w:rsidP="00D15E9F">
            <w:pPr>
              <w:pStyle w:val="TAL"/>
            </w:pPr>
            <w:r>
              <w:rPr>
                <w:rFonts w:eastAsia="바탕" w:hint="eastAsia"/>
              </w:rPr>
              <w:t>All</w:t>
            </w:r>
          </w:p>
          <w:p w14:paraId="163F7A9C" w14:textId="77777777" w:rsidR="00886CC5" w:rsidRPr="00886CC5" w:rsidRDefault="00D15E9F" w:rsidP="00D15E9F">
            <w:pPr>
              <w:pStyle w:val="TAL"/>
              <w:overflowPunct/>
              <w:autoSpaceDE/>
              <w:autoSpaceDN/>
              <w:adjustRightInd/>
              <w:textAlignment w:val="auto"/>
              <w:rPr>
                <w:rFonts w:eastAsia="바탕" w:hint="eastAsia"/>
              </w:rPr>
            </w:pPr>
            <w:r>
              <w:t>(NOTE 7)</w:t>
            </w:r>
          </w:p>
        </w:tc>
        <w:tc>
          <w:tcPr>
            <w:tcW w:w="636" w:type="dxa"/>
            <w:tcBorders>
              <w:right w:val="single" w:sz="12" w:space="0" w:color="auto"/>
            </w:tcBorders>
          </w:tcPr>
          <w:p w14:paraId="1C4F5F7B" w14:textId="77777777" w:rsidR="00EE6950" w:rsidRDefault="00886CC5" w:rsidP="00EE6950">
            <w:pPr>
              <w:pStyle w:val="TAL"/>
            </w:pPr>
            <w:r>
              <w:rPr>
                <w:rFonts w:eastAsia="바탕" w:hint="eastAsia"/>
              </w:rPr>
              <w:t>Both</w:t>
            </w:r>
          </w:p>
          <w:p w14:paraId="2C0EBCFD" w14:textId="77777777" w:rsidR="00886CC5" w:rsidRPr="00886CC5" w:rsidRDefault="00EE6950" w:rsidP="00EE6950">
            <w:pPr>
              <w:pStyle w:val="TAL"/>
              <w:overflowPunct/>
              <w:autoSpaceDE/>
              <w:autoSpaceDN/>
              <w:adjustRightInd/>
              <w:textAlignment w:val="auto"/>
              <w:rPr>
                <w:rFonts w:eastAsia="바탕" w:hint="eastAsia"/>
              </w:rPr>
            </w:pPr>
            <w:r>
              <w:t>Rel8</w:t>
            </w:r>
          </w:p>
        </w:tc>
      </w:tr>
      <w:tr w:rsidR="00347AB5" w:rsidRPr="006D1133" w14:paraId="21E50FD7" w14:textId="77777777">
        <w:tblPrEx>
          <w:tblCellMar>
            <w:top w:w="0" w:type="dxa"/>
            <w:bottom w:w="0" w:type="dxa"/>
          </w:tblCellMar>
        </w:tblPrEx>
        <w:trPr>
          <w:cantSplit/>
          <w:jc w:val="center"/>
        </w:trPr>
        <w:tc>
          <w:tcPr>
            <w:tcW w:w="2613" w:type="dxa"/>
            <w:tcBorders>
              <w:left w:val="single" w:sz="12" w:space="0" w:color="auto"/>
            </w:tcBorders>
          </w:tcPr>
          <w:p w14:paraId="3F52084C"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CoA-Information</w:t>
            </w:r>
          </w:p>
        </w:tc>
        <w:tc>
          <w:tcPr>
            <w:tcW w:w="571" w:type="dxa"/>
          </w:tcPr>
          <w:p w14:paraId="49151DE1" w14:textId="77777777" w:rsidR="00347AB5" w:rsidRPr="005466E4" w:rsidRDefault="005466E4" w:rsidP="006D1133">
            <w:pPr>
              <w:pStyle w:val="TAL"/>
              <w:overflowPunct/>
              <w:autoSpaceDE/>
              <w:autoSpaceDN/>
              <w:adjustRightInd/>
              <w:textAlignment w:val="auto"/>
              <w:rPr>
                <w:rFonts w:eastAsia="바탕" w:hint="eastAsia"/>
              </w:rPr>
            </w:pPr>
            <w:r>
              <w:rPr>
                <w:rFonts w:eastAsia="바탕" w:hint="eastAsia"/>
              </w:rPr>
              <w:t>1039</w:t>
            </w:r>
          </w:p>
        </w:tc>
        <w:tc>
          <w:tcPr>
            <w:tcW w:w="850" w:type="dxa"/>
          </w:tcPr>
          <w:p w14:paraId="4A282B83" w14:textId="77777777" w:rsidR="00347AB5" w:rsidRPr="005466E4" w:rsidRDefault="00347AB5" w:rsidP="006D1133">
            <w:pPr>
              <w:pStyle w:val="TAL"/>
              <w:overflowPunct/>
              <w:autoSpaceDE/>
              <w:autoSpaceDN/>
              <w:adjustRightInd/>
              <w:textAlignment w:val="auto"/>
              <w:rPr>
                <w:rFonts w:eastAsia="바탕" w:hint="eastAsia"/>
              </w:rPr>
            </w:pPr>
            <w:r w:rsidRPr="006D1133">
              <w:rPr>
                <w:rFonts w:eastAsia="바탕"/>
              </w:rPr>
              <w:t>5.3.</w:t>
            </w:r>
            <w:r w:rsidR="005466E4">
              <w:rPr>
                <w:rFonts w:eastAsia="바탕" w:hint="eastAsia"/>
              </w:rPr>
              <w:t>37</w:t>
            </w:r>
          </w:p>
        </w:tc>
        <w:tc>
          <w:tcPr>
            <w:tcW w:w="1214" w:type="dxa"/>
          </w:tcPr>
          <w:p w14:paraId="021A1437"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Grouped</w:t>
            </w:r>
          </w:p>
        </w:tc>
        <w:tc>
          <w:tcPr>
            <w:tcW w:w="709" w:type="dxa"/>
          </w:tcPr>
          <w:p w14:paraId="3D862A5E" w14:textId="77777777" w:rsidR="00347AB5" w:rsidRDefault="00347AB5" w:rsidP="006D1133">
            <w:pPr>
              <w:pStyle w:val="TAL"/>
              <w:overflowPunct/>
              <w:autoSpaceDE/>
              <w:autoSpaceDN/>
              <w:adjustRightInd/>
              <w:textAlignment w:val="auto"/>
              <w:rPr>
                <w:rFonts w:eastAsia="바탕" w:hint="eastAsia"/>
              </w:rPr>
            </w:pPr>
            <w:r w:rsidRPr="006D1133">
              <w:rPr>
                <w:rFonts w:eastAsia="바탕"/>
              </w:rPr>
              <w:t>V</w:t>
            </w:r>
          </w:p>
        </w:tc>
        <w:tc>
          <w:tcPr>
            <w:tcW w:w="424" w:type="dxa"/>
          </w:tcPr>
          <w:p w14:paraId="5F142E51" w14:textId="77777777" w:rsidR="00347AB5" w:rsidRDefault="00347AB5" w:rsidP="006D1133">
            <w:pPr>
              <w:pStyle w:val="TAL"/>
              <w:overflowPunct/>
              <w:autoSpaceDE/>
              <w:autoSpaceDN/>
              <w:adjustRightInd/>
              <w:textAlignment w:val="auto"/>
              <w:rPr>
                <w:rFonts w:eastAsia="바탕" w:hint="eastAsia"/>
              </w:rPr>
            </w:pPr>
            <w:r>
              <w:rPr>
                <w:rFonts w:eastAsia="바탕" w:hint="eastAsia"/>
              </w:rPr>
              <w:t>P</w:t>
            </w:r>
          </w:p>
        </w:tc>
        <w:tc>
          <w:tcPr>
            <w:tcW w:w="709" w:type="dxa"/>
          </w:tcPr>
          <w:p w14:paraId="2441C5ED" w14:textId="77777777" w:rsidR="00347AB5" w:rsidRPr="006D1133" w:rsidRDefault="00347AB5" w:rsidP="006D1133">
            <w:pPr>
              <w:pStyle w:val="TAL"/>
              <w:overflowPunct/>
              <w:autoSpaceDE/>
              <w:autoSpaceDN/>
              <w:adjustRightInd/>
              <w:textAlignment w:val="auto"/>
              <w:rPr>
                <w:rFonts w:eastAsia="바탕"/>
              </w:rPr>
            </w:pPr>
          </w:p>
        </w:tc>
        <w:tc>
          <w:tcPr>
            <w:tcW w:w="567" w:type="dxa"/>
          </w:tcPr>
          <w:p w14:paraId="0A52C92D" w14:textId="77777777" w:rsidR="00347AB5" w:rsidRPr="006D1133" w:rsidRDefault="00E70ECD" w:rsidP="006D1133">
            <w:pPr>
              <w:pStyle w:val="TAL"/>
              <w:overflowPunct/>
              <w:autoSpaceDE/>
              <w:autoSpaceDN/>
              <w:adjustRightInd/>
              <w:textAlignment w:val="auto"/>
              <w:rPr>
                <w:rFonts w:eastAsia="바탕"/>
              </w:rPr>
            </w:pPr>
            <w:r>
              <w:t>M</w:t>
            </w:r>
          </w:p>
        </w:tc>
        <w:tc>
          <w:tcPr>
            <w:tcW w:w="567" w:type="dxa"/>
          </w:tcPr>
          <w:p w14:paraId="24FC800B" w14:textId="77777777" w:rsidR="00347AB5" w:rsidRDefault="00347AB5" w:rsidP="006D1133">
            <w:pPr>
              <w:pStyle w:val="TAL"/>
              <w:overflowPunct/>
              <w:autoSpaceDE/>
              <w:autoSpaceDN/>
              <w:adjustRightInd/>
              <w:textAlignment w:val="auto"/>
              <w:rPr>
                <w:rFonts w:eastAsia="바탕" w:hint="eastAsia"/>
              </w:rPr>
            </w:pPr>
            <w:r>
              <w:rPr>
                <w:rFonts w:eastAsia="바탕" w:hint="eastAsia"/>
              </w:rPr>
              <w:t>Y</w:t>
            </w:r>
          </w:p>
        </w:tc>
        <w:tc>
          <w:tcPr>
            <w:tcW w:w="639" w:type="dxa"/>
          </w:tcPr>
          <w:p w14:paraId="05C8DE6C" w14:textId="77777777" w:rsidR="00D15E9F" w:rsidRDefault="00347AB5" w:rsidP="00D15E9F">
            <w:pPr>
              <w:pStyle w:val="TAL"/>
            </w:pPr>
            <w:r>
              <w:rPr>
                <w:rFonts w:eastAsia="바탕" w:hint="eastAsia"/>
              </w:rPr>
              <w:t>All</w:t>
            </w:r>
          </w:p>
          <w:p w14:paraId="06098019" w14:textId="77777777" w:rsidR="00347AB5" w:rsidRDefault="00D15E9F" w:rsidP="00D15E9F">
            <w:pPr>
              <w:pStyle w:val="TAL"/>
              <w:overflowPunct/>
              <w:autoSpaceDE/>
              <w:autoSpaceDN/>
              <w:adjustRightInd/>
              <w:textAlignment w:val="auto"/>
              <w:rPr>
                <w:rFonts w:eastAsia="바탕" w:hint="eastAsia"/>
              </w:rPr>
            </w:pPr>
            <w:r>
              <w:t>(NOTE 7)</w:t>
            </w:r>
          </w:p>
        </w:tc>
        <w:tc>
          <w:tcPr>
            <w:tcW w:w="636" w:type="dxa"/>
            <w:tcBorders>
              <w:right w:val="single" w:sz="12" w:space="0" w:color="auto"/>
            </w:tcBorders>
          </w:tcPr>
          <w:p w14:paraId="3583EEAA" w14:textId="77777777" w:rsidR="00EE6950" w:rsidRDefault="00347AB5" w:rsidP="00EE6950">
            <w:pPr>
              <w:pStyle w:val="TAL"/>
            </w:pPr>
            <w:r>
              <w:rPr>
                <w:rFonts w:eastAsia="바탕" w:hint="eastAsia"/>
              </w:rPr>
              <w:t>Both</w:t>
            </w:r>
          </w:p>
          <w:p w14:paraId="2167B059" w14:textId="77777777" w:rsidR="00347AB5" w:rsidRDefault="00EE6950" w:rsidP="00EE6950">
            <w:pPr>
              <w:pStyle w:val="TAL"/>
              <w:overflowPunct/>
              <w:autoSpaceDE/>
              <w:autoSpaceDN/>
              <w:adjustRightInd/>
              <w:textAlignment w:val="auto"/>
              <w:rPr>
                <w:rFonts w:eastAsia="바탕" w:hint="eastAsia"/>
              </w:rPr>
            </w:pPr>
            <w:r>
              <w:t>Rel8</w:t>
            </w:r>
          </w:p>
        </w:tc>
      </w:tr>
      <w:tr w:rsidR="00AE483B" w14:paraId="5BE14280" w14:textId="77777777">
        <w:tblPrEx>
          <w:tblCellMar>
            <w:top w:w="0" w:type="dxa"/>
            <w:bottom w:w="0" w:type="dxa"/>
          </w:tblCellMar>
        </w:tblPrEx>
        <w:trPr>
          <w:cantSplit/>
          <w:jc w:val="center"/>
        </w:trPr>
        <w:tc>
          <w:tcPr>
            <w:tcW w:w="2613" w:type="dxa"/>
            <w:tcBorders>
              <w:left w:val="single" w:sz="12" w:space="0" w:color="auto"/>
            </w:tcBorders>
          </w:tcPr>
          <w:p w14:paraId="6B9D65D9" w14:textId="77777777" w:rsidR="00AE483B" w:rsidRDefault="00AE483B" w:rsidP="00EA319F">
            <w:pPr>
              <w:pStyle w:val="TAL"/>
              <w:rPr>
                <w:lang w:eastAsia="ko-KR"/>
              </w:rPr>
            </w:pPr>
            <w:r>
              <w:rPr>
                <w:lang w:eastAsia="ko-KR"/>
              </w:rPr>
              <w:t>Default-EPS-Bearer-QoS</w:t>
            </w:r>
          </w:p>
        </w:tc>
        <w:tc>
          <w:tcPr>
            <w:tcW w:w="571" w:type="dxa"/>
          </w:tcPr>
          <w:p w14:paraId="10591F42" w14:textId="77777777" w:rsidR="00AE483B" w:rsidRPr="003F0060" w:rsidRDefault="00AE483B" w:rsidP="00EA319F">
            <w:pPr>
              <w:pStyle w:val="TAL"/>
              <w:rPr>
                <w:rFonts w:hint="eastAsia"/>
                <w:lang w:eastAsia="ko-KR"/>
              </w:rPr>
            </w:pPr>
            <w:r>
              <w:rPr>
                <w:rFonts w:hint="eastAsia"/>
                <w:lang w:eastAsia="ko-KR"/>
              </w:rPr>
              <w:t>1049</w:t>
            </w:r>
          </w:p>
        </w:tc>
        <w:tc>
          <w:tcPr>
            <w:tcW w:w="850" w:type="dxa"/>
          </w:tcPr>
          <w:p w14:paraId="4610F055" w14:textId="77777777" w:rsidR="00AE483B" w:rsidRPr="003F0060" w:rsidRDefault="00AE483B" w:rsidP="00EA319F">
            <w:pPr>
              <w:pStyle w:val="TAL"/>
              <w:rPr>
                <w:rFonts w:hint="eastAsia"/>
                <w:lang w:eastAsia="ko-KR"/>
              </w:rPr>
            </w:pPr>
            <w:r>
              <w:rPr>
                <w:lang w:eastAsia="ko-KR"/>
              </w:rPr>
              <w:t>5.3.</w:t>
            </w:r>
            <w:r>
              <w:rPr>
                <w:rFonts w:hint="eastAsia"/>
                <w:lang w:eastAsia="ko-KR"/>
              </w:rPr>
              <w:t>48</w:t>
            </w:r>
          </w:p>
        </w:tc>
        <w:tc>
          <w:tcPr>
            <w:tcW w:w="1214" w:type="dxa"/>
          </w:tcPr>
          <w:p w14:paraId="12E0C00D" w14:textId="77777777" w:rsidR="00AE483B" w:rsidRDefault="00AE483B" w:rsidP="00EA319F">
            <w:pPr>
              <w:pStyle w:val="TAL"/>
              <w:rPr>
                <w:lang w:eastAsia="ko-KR"/>
              </w:rPr>
            </w:pPr>
            <w:r>
              <w:rPr>
                <w:lang w:eastAsia="ko-KR"/>
              </w:rPr>
              <w:t>Grouped</w:t>
            </w:r>
          </w:p>
        </w:tc>
        <w:tc>
          <w:tcPr>
            <w:tcW w:w="709" w:type="dxa"/>
          </w:tcPr>
          <w:p w14:paraId="53347E06" w14:textId="77777777" w:rsidR="00AE483B" w:rsidRDefault="00AE483B" w:rsidP="00EA319F">
            <w:pPr>
              <w:pStyle w:val="TAL"/>
              <w:rPr>
                <w:lang w:eastAsia="ko-KR"/>
              </w:rPr>
            </w:pPr>
            <w:r>
              <w:rPr>
                <w:lang w:eastAsia="ko-KR"/>
              </w:rPr>
              <w:t>V</w:t>
            </w:r>
          </w:p>
        </w:tc>
        <w:tc>
          <w:tcPr>
            <w:tcW w:w="424" w:type="dxa"/>
          </w:tcPr>
          <w:p w14:paraId="1FD39B13" w14:textId="77777777" w:rsidR="00AE483B" w:rsidRDefault="00AE483B" w:rsidP="00EA319F">
            <w:pPr>
              <w:pStyle w:val="TAL"/>
              <w:rPr>
                <w:lang w:eastAsia="ko-KR"/>
              </w:rPr>
            </w:pPr>
            <w:r>
              <w:rPr>
                <w:lang w:eastAsia="ko-KR"/>
              </w:rPr>
              <w:t>P</w:t>
            </w:r>
          </w:p>
        </w:tc>
        <w:tc>
          <w:tcPr>
            <w:tcW w:w="709" w:type="dxa"/>
          </w:tcPr>
          <w:p w14:paraId="13F0FB27" w14:textId="77777777" w:rsidR="00AE483B" w:rsidRPr="00B41B62" w:rsidRDefault="00AE483B" w:rsidP="005003DE">
            <w:pPr>
              <w:pStyle w:val="LD"/>
              <w:rPr>
                <w:rFonts w:ascii="Arial" w:hAnsi="Arial"/>
                <w:noProof w:val="0"/>
                <w:sz w:val="18"/>
              </w:rPr>
            </w:pPr>
          </w:p>
        </w:tc>
        <w:tc>
          <w:tcPr>
            <w:tcW w:w="567" w:type="dxa"/>
          </w:tcPr>
          <w:p w14:paraId="1EDFB314" w14:textId="77777777" w:rsidR="00AE483B" w:rsidRPr="00B41B62" w:rsidRDefault="00E70ECD" w:rsidP="00EA319F">
            <w:pPr>
              <w:pStyle w:val="TAL"/>
            </w:pPr>
            <w:r>
              <w:t>M</w:t>
            </w:r>
          </w:p>
        </w:tc>
        <w:tc>
          <w:tcPr>
            <w:tcW w:w="567" w:type="dxa"/>
          </w:tcPr>
          <w:p w14:paraId="06E5CAAE" w14:textId="77777777" w:rsidR="00AE483B" w:rsidRDefault="00AE483B" w:rsidP="00EA319F">
            <w:pPr>
              <w:pStyle w:val="TAL"/>
              <w:rPr>
                <w:lang w:eastAsia="ko-KR"/>
              </w:rPr>
            </w:pPr>
            <w:r>
              <w:rPr>
                <w:lang w:eastAsia="ko-KR"/>
              </w:rPr>
              <w:t>Y</w:t>
            </w:r>
          </w:p>
        </w:tc>
        <w:tc>
          <w:tcPr>
            <w:tcW w:w="639" w:type="dxa"/>
          </w:tcPr>
          <w:p w14:paraId="389D2278" w14:textId="77777777" w:rsidR="00D15E9F" w:rsidRDefault="00D15E9F" w:rsidP="00EA319F">
            <w:pPr>
              <w:pStyle w:val="TAL"/>
              <w:rPr>
                <w:lang w:eastAsia="ko-KR"/>
              </w:rPr>
            </w:pPr>
            <w:r>
              <w:rPr>
                <w:lang w:eastAsia="ko-KR"/>
              </w:rPr>
              <w:t>All</w:t>
            </w:r>
          </w:p>
          <w:p w14:paraId="7F402457" w14:textId="77777777" w:rsidR="00AE483B" w:rsidRDefault="00D15E9F" w:rsidP="00EA319F">
            <w:pPr>
              <w:pStyle w:val="TAL"/>
              <w:rPr>
                <w:lang w:eastAsia="ko-KR"/>
              </w:rPr>
            </w:pPr>
            <w:r>
              <w:rPr>
                <w:lang w:eastAsia="ko-KR"/>
              </w:rPr>
              <w:t>(</w:t>
            </w:r>
            <w:r w:rsidR="00AE483B">
              <w:rPr>
                <w:lang w:eastAsia="ko-KR"/>
              </w:rPr>
              <w:t>NOTE 5</w:t>
            </w:r>
            <w:r w:rsidR="00C93D85">
              <w:rPr>
                <w:lang w:eastAsia="ko-KR"/>
              </w:rPr>
              <w:t>)</w:t>
            </w:r>
          </w:p>
        </w:tc>
        <w:tc>
          <w:tcPr>
            <w:tcW w:w="636" w:type="dxa"/>
            <w:tcBorders>
              <w:right w:val="single" w:sz="12" w:space="0" w:color="auto"/>
            </w:tcBorders>
          </w:tcPr>
          <w:p w14:paraId="5ABF1A23" w14:textId="77777777" w:rsidR="00EE6950" w:rsidRDefault="00AE483B" w:rsidP="00EA319F">
            <w:pPr>
              <w:pStyle w:val="TAL"/>
              <w:rPr>
                <w:lang w:eastAsia="ko-KR"/>
              </w:rPr>
            </w:pPr>
            <w:r>
              <w:rPr>
                <w:lang w:eastAsia="ko-KR"/>
              </w:rPr>
              <w:t>PC</w:t>
            </w:r>
          </w:p>
          <w:p w14:paraId="705A865B" w14:textId="77777777" w:rsidR="00AE483B" w:rsidRDefault="00EE6950" w:rsidP="00EA319F">
            <w:pPr>
              <w:pStyle w:val="TAL"/>
              <w:rPr>
                <w:lang w:eastAsia="ko-KR"/>
              </w:rPr>
            </w:pPr>
            <w:r>
              <w:rPr>
                <w:lang w:eastAsia="ko-KR"/>
              </w:rPr>
              <w:t>Rel8</w:t>
            </w:r>
          </w:p>
        </w:tc>
      </w:tr>
      <w:tr w:rsidR="00021765" w:rsidRPr="0078747E" w14:paraId="04EC20D5" w14:textId="77777777">
        <w:tblPrEx>
          <w:tblCellMar>
            <w:top w:w="0" w:type="dxa"/>
            <w:bottom w:w="0" w:type="dxa"/>
          </w:tblCellMar>
        </w:tblPrEx>
        <w:trPr>
          <w:cantSplit/>
          <w:jc w:val="center"/>
        </w:trPr>
        <w:tc>
          <w:tcPr>
            <w:tcW w:w="2613" w:type="dxa"/>
            <w:tcBorders>
              <w:left w:val="single" w:sz="12" w:space="0" w:color="auto"/>
            </w:tcBorders>
          </w:tcPr>
          <w:p w14:paraId="6BC102A3" w14:textId="77777777" w:rsidR="00021765" w:rsidRPr="0078747E" w:rsidRDefault="00021765" w:rsidP="004F414C">
            <w:pPr>
              <w:pStyle w:val="TAL"/>
            </w:pPr>
            <w:r>
              <w:t>Event-Report-Indication</w:t>
            </w:r>
          </w:p>
        </w:tc>
        <w:tc>
          <w:tcPr>
            <w:tcW w:w="571" w:type="dxa"/>
          </w:tcPr>
          <w:p w14:paraId="668F14C2" w14:textId="77777777" w:rsidR="00021765" w:rsidRPr="00C1501B" w:rsidRDefault="00C1501B" w:rsidP="004F414C">
            <w:pPr>
              <w:pStyle w:val="TAL"/>
              <w:rPr>
                <w:rFonts w:eastAsia="바탕" w:hint="eastAsia"/>
                <w:lang w:eastAsia="ko-KR"/>
              </w:rPr>
            </w:pPr>
            <w:r>
              <w:rPr>
                <w:rFonts w:eastAsia="바탕" w:hint="eastAsia"/>
                <w:lang w:eastAsia="ko-KR"/>
              </w:rPr>
              <w:t>1033</w:t>
            </w:r>
          </w:p>
        </w:tc>
        <w:tc>
          <w:tcPr>
            <w:tcW w:w="850" w:type="dxa"/>
          </w:tcPr>
          <w:p w14:paraId="1A1C45E6" w14:textId="77777777" w:rsidR="00021765" w:rsidRPr="00021765" w:rsidRDefault="00021765" w:rsidP="004F414C">
            <w:pPr>
              <w:pStyle w:val="TAL"/>
              <w:rPr>
                <w:rFonts w:eastAsia="바탕" w:hint="eastAsia"/>
                <w:lang w:eastAsia="ko-KR"/>
              </w:rPr>
            </w:pPr>
            <w:r>
              <w:t>5.3.</w:t>
            </w:r>
            <w:r>
              <w:rPr>
                <w:rFonts w:eastAsia="바탕" w:hint="eastAsia"/>
                <w:lang w:eastAsia="ko-KR"/>
              </w:rPr>
              <w:t>30</w:t>
            </w:r>
          </w:p>
        </w:tc>
        <w:tc>
          <w:tcPr>
            <w:tcW w:w="1214" w:type="dxa"/>
          </w:tcPr>
          <w:p w14:paraId="49B23FDA" w14:textId="77777777" w:rsidR="00021765" w:rsidRPr="0078747E" w:rsidRDefault="00021765" w:rsidP="004F414C">
            <w:pPr>
              <w:pStyle w:val="TAL"/>
            </w:pPr>
            <w:r>
              <w:t>Grouped</w:t>
            </w:r>
          </w:p>
        </w:tc>
        <w:tc>
          <w:tcPr>
            <w:tcW w:w="709" w:type="dxa"/>
          </w:tcPr>
          <w:p w14:paraId="564869FB" w14:textId="77777777" w:rsidR="00021765" w:rsidRPr="0078747E" w:rsidRDefault="00021765" w:rsidP="004F414C">
            <w:pPr>
              <w:pStyle w:val="TAL"/>
            </w:pPr>
            <w:r>
              <w:t>V</w:t>
            </w:r>
          </w:p>
        </w:tc>
        <w:tc>
          <w:tcPr>
            <w:tcW w:w="424" w:type="dxa"/>
          </w:tcPr>
          <w:p w14:paraId="3316AF94" w14:textId="77777777" w:rsidR="00021765" w:rsidRPr="0078747E" w:rsidRDefault="00021765" w:rsidP="004F414C">
            <w:pPr>
              <w:pStyle w:val="TAL"/>
            </w:pPr>
            <w:r>
              <w:t>P</w:t>
            </w:r>
          </w:p>
        </w:tc>
        <w:tc>
          <w:tcPr>
            <w:tcW w:w="709" w:type="dxa"/>
          </w:tcPr>
          <w:p w14:paraId="085AA21A" w14:textId="77777777" w:rsidR="00021765" w:rsidRPr="0078747E" w:rsidRDefault="00021765" w:rsidP="004F414C">
            <w:pPr>
              <w:pStyle w:val="TAL"/>
            </w:pPr>
          </w:p>
        </w:tc>
        <w:tc>
          <w:tcPr>
            <w:tcW w:w="567" w:type="dxa"/>
          </w:tcPr>
          <w:p w14:paraId="1809710D" w14:textId="77777777" w:rsidR="00021765" w:rsidRPr="0078747E" w:rsidRDefault="00E70ECD" w:rsidP="004F414C">
            <w:pPr>
              <w:pStyle w:val="TAL"/>
            </w:pPr>
            <w:r>
              <w:t>M</w:t>
            </w:r>
          </w:p>
        </w:tc>
        <w:tc>
          <w:tcPr>
            <w:tcW w:w="567" w:type="dxa"/>
          </w:tcPr>
          <w:p w14:paraId="3D42BCA4" w14:textId="77777777" w:rsidR="00021765" w:rsidRPr="0078747E" w:rsidRDefault="00021765" w:rsidP="004F414C">
            <w:pPr>
              <w:pStyle w:val="TAL"/>
            </w:pPr>
            <w:r>
              <w:t>Y</w:t>
            </w:r>
          </w:p>
        </w:tc>
        <w:tc>
          <w:tcPr>
            <w:tcW w:w="639" w:type="dxa"/>
          </w:tcPr>
          <w:p w14:paraId="444BACE7" w14:textId="77777777" w:rsidR="00021765" w:rsidRPr="0078747E" w:rsidRDefault="00021765" w:rsidP="00DA6989">
            <w:pPr>
              <w:pStyle w:val="TAL"/>
            </w:pPr>
            <w:r>
              <w:t>All</w:t>
            </w:r>
          </w:p>
        </w:tc>
        <w:tc>
          <w:tcPr>
            <w:tcW w:w="636" w:type="dxa"/>
            <w:tcBorders>
              <w:right w:val="single" w:sz="12" w:space="0" w:color="auto"/>
            </w:tcBorders>
          </w:tcPr>
          <w:p w14:paraId="26350524" w14:textId="77777777" w:rsidR="00EE6950" w:rsidRDefault="00021765" w:rsidP="00EE6950">
            <w:pPr>
              <w:pStyle w:val="TAL"/>
            </w:pPr>
            <w:r>
              <w:t>Both</w:t>
            </w:r>
          </w:p>
          <w:p w14:paraId="5B130D25" w14:textId="77777777" w:rsidR="00021765" w:rsidRDefault="00EE6950" w:rsidP="00EE6950">
            <w:pPr>
              <w:pStyle w:val="TAL"/>
            </w:pPr>
            <w:r>
              <w:rPr>
                <w:lang w:eastAsia="ko-KR"/>
              </w:rPr>
              <w:t>Rel8</w:t>
            </w:r>
          </w:p>
        </w:tc>
      </w:tr>
      <w:tr w:rsidR="00803878" w:rsidRPr="0078747E" w14:paraId="479554D2" w14:textId="77777777">
        <w:tblPrEx>
          <w:tblCellMar>
            <w:top w:w="0" w:type="dxa"/>
            <w:bottom w:w="0" w:type="dxa"/>
          </w:tblCellMar>
        </w:tblPrEx>
        <w:trPr>
          <w:cantSplit/>
          <w:jc w:val="center"/>
        </w:trPr>
        <w:tc>
          <w:tcPr>
            <w:tcW w:w="2613" w:type="dxa"/>
            <w:tcBorders>
              <w:left w:val="single" w:sz="12" w:space="0" w:color="auto"/>
            </w:tcBorders>
          </w:tcPr>
          <w:p w14:paraId="71B43D6E" w14:textId="77777777" w:rsidR="00803878" w:rsidRPr="0078747E" w:rsidRDefault="00803878" w:rsidP="00454F4A">
            <w:pPr>
              <w:pStyle w:val="TAL"/>
            </w:pPr>
            <w:r w:rsidRPr="0078747E">
              <w:t>Event-Trigger</w:t>
            </w:r>
          </w:p>
        </w:tc>
        <w:tc>
          <w:tcPr>
            <w:tcW w:w="571" w:type="dxa"/>
          </w:tcPr>
          <w:p w14:paraId="2AA58BB0" w14:textId="77777777" w:rsidR="00803878" w:rsidRPr="0078747E" w:rsidRDefault="00803878" w:rsidP="00454F4A">
            <w:pPr>
              <w:pStyle w:val="TAL"/>
            </w:pPr>
            <w:r w:rsidRPr="0078747E">
              <w:t>1006</w:t>
            </w:r>
          </w:p>
        </w:tc>
        <w:tc>
          <w:tcPr>
            <w:tcW w:w="850" w:type="dxa"/>
          </w:tcPr>
          <w:p w14:paraId="2BECB9FA" w14:textId="77777777" w:rsidR="00803878" w:rsidRPr="0078747E" w:rsidRDefault="00803878" w:rsidP="00454F4A">
            <w:pPr>
              <w:pStyle w:val="TAL"/>
            </w:pPr>
            <w:r w:rsidRPr="0078747E">
              <w:t>5.3.7</w:t>
            </w:r>
          </w:p>
        </w:tc>
        <w:tc>
          <w:tcPr>
            <w:tcW w:w="1214" w:type="dxa"/>
          </w:tcPr>
          <w:p w14:paraId="33A779E6" w14:textId="77777777" w:rsidR="00803878" w:rsidRPr="0078747E" w:rsidRDefault="00803878" w:rsidP="00454F4A">
            <w:pPr>
              <w:pStyle w:val="TAL"/>
            </w:pPr>
            <w:r w:rsidRPr="0078747E">
              <w:t>Enumerated</w:t>
            </w:r>
          </w:p>
        </w:tc>
        <w:tc>
          <w:tcPr>
            <w:tcW w:w="709" w:type="dxa"/>
          </w:tcPr>
          <w:p w14:paraId="3AFC2A5F" w14:textId="77777777" w:rsidR="00803878" w:rsidRPr="0078747E" w:rsidRDefault="00803878" w:rsidP="00454F4A">
            <w:pPr>
              <w:pStyle w:val="TAL"/>
            </w:pPr>
            <w:r w:rsidRPr="0078747E">
              <w:t>M,V</w:t>
            </w:r>
          </w:p>
        </w:tc>
        <w:tc>
          <w:tcPr>
            <w:tcW w:w="424" w:type="dxa"/>
          </w:tcPr>
          <w:p w14:paraId="76F252BA" w14:textId="77777777" w:rsidR="00803878" w:rsidRPr="0078747E" w:rsidRDefault="00803878" w:rsidP="00454F4A">
            <w:pPr>
              <w:pStyle w:val="TAL"/>
            </w:pPr>
            <w:r w:rsidRPr="0078747E">
              <w:t>P</w:t>
            </w:r>
          </w:p>
        </w:tc>
        <w:tc>
          <w:tcPr>
            <w:tcW w:w="709" w:type="dxa"/>
          </w:tcPr>
          <w:p w14:paraId="495CB011" w14:textId="77777777" w:rsidR="00803878" w:rsidRPr="0078747E" w:rsidRDefault="00803878" w:rsidP="00454F4A">
            <w:pPr>
              <w:pStyle w:val="TAL"/>
            </w:pPr>
          </w:p>
        </w:tc>
        <w:tc>
          <w:tcPr>
            <w:tcW w:w="567" w:type="dxa"/>
          </w:tcPr>
          <w:p w14:paraId="03DB57D1" w14:textId="77777777" w:rsidR="00803878" w:rsidRPr="0078747E" w:rsidRDefault="00803878" w:rsidP="00454F4A">
            <w:pPr>
              <w:pStyle w:val="TAL"/>
            </w:pPr>
          </w:p>
        </w:tc>
        <w:tc>
          <w:tcPr>
            <w:tcW w:w="567" w:type="dxa"/>
          </w:tcPr>
          <w:p w14:paraId="10C4A606" w14:textId="77777777" w:rsidR="00803878" w:rsidRPr="0078747E" w:rsidRDefault="00803878" w:rsidP="00454F4A">
            <w:pPr>
              <w:pStyle w:val="TAL"/>
            </w:pPr>
            <w:r w:rsidRPr="0078747E">
              <w:t>Y</w:t>
            </w:r>
          </w:p>
        </w:tc>
        <w:tc>
          <w:tcPr>
            <w:tcW w:w="639" w:type="dxa"/>
          </w:tcPr>
          <w:p w14:paraId="6321F763" w14:textId="77777777" w:rsidR="00803878" w:rsidRPr="0078747E" w:rsidRDefault="00803878" w:rsidP="00DA6989">
            <w:pPr>
              <w:pStyle w:val="TAL"/>
            </w:pPr>
            <w:r w:rsidRPr="0078747E">
              <w:t>All</w:t>
            </w:r>
          </w:p>
        </w:tc>
        <w:tc>
          <w:tcPr>
            <w:tcW w:w="636" w:type="dxa"/>
            <w:tcBorders>
              <w:right w:val="single" w:sz="12" w:space="0" w:color="auto"/>
            </w:tcBorders>
          </w:tcPr>
          <w:p w14:paraId="291C8E8C" w14:textId="77777777" w:rsidR="00803878" w:rsidRPr="0078747E" w:rsidRDefault="00803878" w:rsidP="00454F4A">
            <w:pPr>
              <w:pStyle w:val="TAL"/>
            </w:pPr>
            <w:r>
              <w:t>Both</w:t>
            </w:r>
          </w:p>
        </w:tc>
      </w:tr>
      <w:tr w:rsidR="00B06E70" w:rsidRPr="0078747E" w14:paraId="295ED65D" w14:textId="77777777">
        <w:tblPrEx>
          <w:tblCellMar>
            <w:top w:w="0" w:type="dxa"/>
            <w:bottom w:w="0" w:type="dxa"/>
          </w:tblCellMar>
        </w:tblPrEx>
        <w:trPr>
          <w:cantSplit/>
          <w:jc w:val="center"/>
        </w:trPr>
        <w:tc>
          <w:tcPr>
            <w:tcW w:w="2613" w:type="dxa"/>
            <w:tcBorders>
              <w:left w:val="single" w:sz="12" w:space="0" w:color="auto"/>
            </w:tcBorders>
          </w:tcPr>
          <w:p w14:paraId="46E3CC76" w14:textId="77777777" w:rsidR="00B06E70" w:rsidRPr="0078747E" w:rsidRDefault="00B06E70" w:rsidP="00A24D2F">
            <w:pPr>
              <w:pStyle w:val="TAL"/>
            </w:pPr>
            <w:r>
              <w:t>Flow-Information</w:t>
            </w:r>
          </w:p>
        </w:tc>
        <w:tc>
          <w:tcPr>
            <w:tcW w:w="571" w:type="dxa"/>
          </w:tcPr>
          <w:p w14:paraId="2C27B258" w14:textId="77777777" w:rsidR="00B06E70" w:rsidRPr="00D008B0" w:rsidRDefault="00D008B0" w:rsidP="00A24D2F">
            <w:pPr>
              <w:pStyle w:val="TAL"/>
              <w:rPr>
                <w:rFonts w:eastAsia="바탕" w:hint="eastAsia"/>
                <w:lang w:eastAsia="ko-KR"/>
              </w:rPr>
            </w:pPr>
            <w:r>
              <w:rPr>
                <w:rFonts w:eastAsia="바탕" w:hint="eastAsia"/>
                <w:lang w:eastAsia="ko-KR"/>
              </w:rPr>
              <w:t>1058</w:t>
            </w:r>
          </w:p>
        </w:tc>
        <w:tc>
          <w:tcPr>
            <w:tcW w:w="850" w:type="dxa"/>
          </w:tcPr>
          <w:p w14:paraId="09F1ADE4" w14:textId="77777777" w:rsidR="00B06E70" w:rsidRPr="00D008B0" w:rsidRDefault="00B06E70" w:rsidP="00A24D2F">
            <w:pPr>
              <w:pStyle w:val="TAL"/>
              <w:rPr>
                <w:rFonts w:eastAsia="바탕" w:hint="eastAsia"/>
                <w:lang w:eastAsia="ko-KR"/>
              </w:rPr>
            </w:pPr>
            <w:r>
              <w:t>5.3.</w:t>
            </w:r>
            <w:r w:rsidR="00D008B0">
              <w:rPr>
                <w:rFonts w:eastAsia="바탕" w:hint="eastAsia"/>
                <w:lang w:eastAsia="ko-KR"/>
              </w:rPr>
              <w:t>53</w:t>
            </w:r>
          </w:p>
        </w:tc>
        <w:tc>
          <w:tcPr>
            <w:tcW w:w="1214" w:type="dxa"/>
          </w:tcPr>
          <w:p w14:paraId="17A8C817" w14:textId="77777777" w:rsidR="00B06E70" w:rsidRPr="0078747E" w:rsidRDefault="00B06E70" w:rsidP="00A24D2F">
            <w:pPr>
              <w:pStyle w:val="TAL"/>
            </w:pPr>
            <w:r>
              <w:t>Grouped</w:t>
            </w:r>
          </w:p>
        </w:tc>
        <w:tc>
          <w:tcPr>
            <w:tcW w:w="709" w:type="dxa"/>
          </w:tcPr>
          <w:p w14:paraId="4110E00A" w14:textId="77777777" w:rsidR="00B06E70" w:rsidRPr="0078747E" w:rsidRDefault="00B06E70" w:rsidP="00A24D2F">
            <w:pPr>
              <w:pStyle w:val="TAL"/>
            </w:pPr>
            <w:r>
              <w:t>V</w:t>
            </w:r>
          </w:p>
        </w:tc>
        <w:tc>
          <w:tcPr>
            <w:tcW w:w="424" w:type="dxa"/>
          </w:tcPr>
          <w:p w14:paraId="3F6FB6A0" w14:textId="77777777" w:rsidR="00B06E70" w:rsidRPr="0078747E" w:rsidRDefault="00B06E70" w:rsidP="00A24D2F">
            <w:pPr>
              <w:pStyle w:val="TAL"/>
            </w:pPr>
            <w:r>
              <w:t>P</w:t>
            </w:r>
          </w:p>
        </w:tc>
        <w:tc>
          <w:tcPr>
            <w:tcW w:w="709" w:type="dxa"/>
          </w:tcPr>
          <w:p w14:paraId="3BBDED8B" w14:textId="77777777" w:rsidR="00B06E70" w:rsidRPr="0078747E" w:rsidRDefault="00B06E70" w:rsidP="00A24D2F">
            <w:pPr>
              <w:pStyle w:val="TAL"/>
            </w:pPr>
          </w:p>
        </w:tc>
        <w:tc>
          <w:tcPr>
            <w:tcW w:w="567" w:type="dxa"/>
          </w:tcPr>
          <w:p w14:paraId="004ECA09" w14:textId="77777777" w:rsidR="00B06E70" w:rsidRPr="0078747E" w:rsidRDefault="00E70ECD" w:rsidP="00A24D2F">
            <w:pPr>
              <w:pStyle w:val="TAL"/>
            </w:pPr>
            <w:r>
              <w:t>M</w:t>
            </w:r>
          </w:p>
        </w:tc>
        <w:tc>
          <w:tcPr>
            <w:tcW w:w="567" w:type="dxa"/>
          </w:tcPr>
          <w:p w14:paraId="69A97B42" w14:textId="77777777" w:rsidR="00B06E70" w:rsidRPr="0078747E" w:rsidRDefault="00B06E70" w:rsidP="00A24D2F">
            <w:pPr>
              <w:pStyle w:val="TAL"/>
            </w:pPr>
            <w:r>
              <w:t>Y</w:t>
            </w:r>
          </w:p>
        </w:tc>
        <w:tc>
          <w:tcPr>
            <w:tcW w:w="639" w:type="dxa"/>
          </w:tcPr>
          <w:p w14:paraId="25EA7177" w14:textId="77777777" w:rsidR="00B06E70" w:rsidRPr="0078747E" w:rsidRDefault="00B06E70" w:rsidP="00A24D2F">
            <w:pPr>
              <w:pStyle w:val="TAL"/>
            </w:pPr>
            <w:r>
              <w:t>All</w:t>
            </w:r>
          </w:p>
        </w:tc>
        <w:tc>
          <w:tcPr>
            <w:tcW w:w="636" w:type="dxa"/>
            <w:tcBorders>
              <w:right w:val="single" w:sz="12" w:space="0" w:color="auto"/>
            </w:tcBorders>
          </w:tcPr>
          <w:p w14:paraId="2E0FA5F8" w14:textId="77777777" w:rsidR="00B06E70" w:rsidRDefault="00B06E70" w:rsidP="00A24D2F">
            <w:pPr>
              <w:pStyle w:val="TAL"/>
            </w:pPr>
            <w:r>
              <w:t>Both</w:t>
            </w:r>
          </w:p>
        </w:tc>
      </w:tr>
      <w:tr w:rsidR="00B06E70" w:rsidRPr="0078747E" w14:paraId="0370A421" w14:textId="77777777">
        <w:tblPrEx>
          <w:tblCellMar>
            <w:top w:w="0" w:type="dxa"/>
            <w:bottom w:w="0" w:type="dxa"/>
          </w:tblCellMar>
        </w:tblPrEx>
        <w:trPr>
          <w:cantSplit/>
          <w:jc w:val="center"/>
        </w:trPr>
        <w:tc>
          <w:tcPr>
            <w:tcW w:w="2613" w:type="dxa"/>
            <w:tcBorders>
              <w:left w:val="single" w:sz="12" w:space="0" w:color="auto"/>
            </w:tcBorders>
          </w:tcPr>
          <w:p w14:paraId="36527B43" w14:textId="77777777" w:rsidR="00B06E70" w:rsidRDefault="00B06E70" w:rsidP="00A24D2F">
            <w:pPr>
              <w:pStyle w:val="TAL"/>
            </w:pPr>
            <w:r>
              <w:t>Flow-Label</w:t>
            </w:r>
          </w:p>
        </w:tc>
        <w:tc>
          <w:tcPr>
            <w:tcW w:w="571" w:type="dxa"/>
          </w:tcPr>
          <w:p w14:paraId="154F8C23" w14:textId="77777777" w:rsidR="00B06E70" w:rsidRPr="00D008B0" w:rsidRDefault="00D008B0" w:rsidP="00A24D2F">
            <w:pPr>
              <w:pStyle w:val="TAL"/>
              <w:rPr>
                <w:rFonts w:eastAsia="바탕" w:hint="eastAsia"/>
                <w:lang w:eastAsia="ko-KR"/>
              </w:rPr>
            </w:pPr>
            <w:r>
              <w:rPr>
                <w:rFonts w:eastAsia="바탕" w:hint="eastAsia"/>
                <w:lang w:eastAsia="ko-KR"/>
              </w:rPr>
              <w:t>1057</w:t>
            </w:r>
          </w:p>
        </w:tc>
        <w:tc>
          <w:tcPr>
            <w:tcW w:w="850" w:type="dxa"/>
          </w:tcPr>
          <w:p w14:paraId="27BFE98B" w14:textId="77777777" w:rsidR="00B06E70" w:rsidRPr="00D008B0" w:rsidRDefault="00B06E70" w:rsidP="00A24D2F">
            <w:pPr>
              <w:pStyle w:val="TAL"/>
              <w:rPr>
                <w:rFonts w:eastAsia="바탕" w:hint="eastAsia"/>
                <w:lang w:eastAsia="ko-KR"/>
              </w:rPr>
            </w:pPr>
            <w:r>
              <w:t>5.3.</w:t>
            </w:r>
            <w:r w:rsidR="00D008B0">
              <w:rPr>
                <w:rFonts w:eastAsia="바탕" w:hint="eastAsia"/>
                <w:lang w:eastAsia="ko-KR"/>
              </w:rPr>
              <w:t>52</w:t>
            </w:r>
          </w:p>
        </w:tc>
        <w:tc>
          <w:tcPr>
            <w:tcW w:w="1214" w:type="dxa"/>
          </w:tcPr>
          <w:p w14:paraId="086F3046" w14:textId="77777777" w:rsidR="00B06E70" w:rsidRDefault="00B06E70" w:rsidP="00A24D2F">
            <w:pPr>
              <w:pStyle w:val="TAL"/>
            </w:pPr>
            <w:r>
              <w:t>OctetString</w:t>
            </w:r>
          </w:p>
        </w:tc>
        <w:tc>
          <w:tcPr>
            <w:tcW w:w="709" w:type="dxa"/>
          </w:tcPr>
          <w:p w14:paraId="2C9B9871" w14:textId="77777777" w:rsidR="00B06E70" w:rsidRDefault="00B06E70" w:rsidP="00A24D2F">
            <w:pPr>
              <w:pStyle w:val="TAL"/>
            </w:pPr>
            <w:r>
              <w:t>V</w:t>
            </w:r>
          </w:p>
        </w:tc>
        <w:tc>
          <w:tcPr>
            <w:tcW w:w="424" w:type="dxa"/>
          </w:tcPr>
          <w:p w14:paraId="6833E491" w14:textId="77777777" w:rsidR="00B06E70" w:rsidRDefault="00B06E70" w:rsidP="00A24D2F">
            <w:pPr>
              <w:pStyle w:val="TAL"/>
            </w:pPr>
            <w:r>
              <w:t>P</w:t>
            </w:r>
          </w:p>
        </w:tc>
        <w:tc>
          <w:tcPr>
            <w:tcW w:w="709" w:type="dxa"/>
          </w:tcPr>
          <w:p w14:paraId="29D46D63" w14:textId="77777777" w:rsidR="00B06E70" w:rsidRPr="0078747E" w:rsidRDefault="00B06E70" w:rsidP="00A24D2F">
            <w:pPr>
              <w:pStyle w:val="TAL"/>
            </w:pPr>
          </w:p>
        </w:tc>
        <w:tc>
          <w:tcPr>
            <w:tcW w:w="567" w:type="dxa"/>
          </w:tcPr>
          <w:p w14:paraId="55753938" w14:textId="77777777" w:rsidR="00B06E70" w:rsidRPr="0078747E" w:rsidRDefault="00E70ECD" w:rsidP="00A24D2F">
            <w:pPr>
              <w:pStyle w:val="TAL"/>
            </w:pPr>
            <w:r>
              <w:t>M</w:t>
            </w:r>
          </w:p>
        </w:tc>
        <w:tc>
          <w:tcPr>
            <w:tcW w:w="567" w:type="dxa"/>
          </w:tcPr>
          <w:p w14:paraId="0D20F369" w14:textId="77777777" w:rsidR="00B06E70" w:rsidRDefault="00B06E70" w:rsidP="00A24D2F">
            <w:pPr>
              <w:pStyle w:val="TAL"/>
            </w:pPr>
            <w:r>
              <w:t>Y</w:t>
            </w:r>
          </w:p>
        </w:tc>
        <w:tc>
          <w:tcPr>
            <w:tcW w:w="639" w:type="dxa"/>
          </w:tcPr>
          <w:p w14:paraId="4426C35C" w14:textId="77777777" w:rsidR="00B06E70" w:rsidRDefault="00B06E70" w:rsidP="00A24D2F">
            <w:pPr>
              <w:pStyle w:val="TAL"/>
            </w:pPr>
            <w:r>
              <w:t>All</w:t>
            </w:r>
          </w:p>
        </w:tc>
        <w:tc>
          <w:tcPr>
            <w:tcW w:w="636" w:type="dxa"/>
            <w:tcBorders>
              <w:right w:val="single" w:sz="12" w:space="0" w:color="auto"/>
            </w:tcBorders>
          </w:tcPr>
          <w:p w14:paraId="1E216D73" w14:textId="77777777" w:rsidR="00B06E70" w:rsidRDefault="00B06E70" w:rsidP="00A24D2F">
            <w:pPr>
              <w:pStyle w:val="TAL"/>
            </w:pPr>
            <w:r>
              <w:t>Both</w:t>
            </w:r>
          </w:p>
        </w:tc>
      </w:tr>
      <w:tr w:rsidR="00803878" w:rsidRPr="00ED4C01" w14:paraId="498B5AD1" w14:textId="77777777">
        <w:tblPrEx>
          <w:tblCellMar>
            <w:top w:w="0" w:type="dxa"/>
            <w:bottom w:w="0" w:type="dxa"/>
          </w:tblCellMar>
        </w:tblPrEx>
        <w:trPr>
          <w:cantSplit/>
          <w:jc w:val="center"/>
        </w:trPr>
        <w:tc>
          <w:tcPr>
            <w:tcW w:w="2613" w:type="dxa"/>
            <w:tcBorders>
              <w:left w:val="single" w:sz="12" w:space="0" w:color="auto"/>
            </w:tcBorders>
          </w:tcPr>
          <w:p w14:paraId="1355472E" w14:textId="77777777" w:rsidR="00803878" w:rsidRPr="00ED4C01" w:rsidRDefault="00803878" w:rsidP="004920A0">
            <w:pPr>
              <w:pStyle w:val="TAL"/>
            </w:pPr>
            <w:r>
              <w:t>IP-CAN-Type</w:t>
            </w:r>
          </w:p>
        </w:tc>
        <w:tc>
          <w:tcPr>
            <w:tcW w:w="571" w:type="dxa"/>
          </w:tcPr>
          <w:p w14:paraId="4998643C" w14:textId="77777777" w:rsidR="00803878" w:rsidRPr="00ED4C01" w:rsidRDefault="00803878" w:rsidP="004920A0">
            <w:pPr>
              <w:pStyle w:val="TAL"/>
            </w:pPr>
            <w:r>
              <w:t>1027</w:t>
            </w:r>
          </w:p>
        </w:tc>
        <w:tc>
          <w:tcPr>
            <w:tcW w:w="850" w:type="dxa"/>
          </w:tcPr>
          <w:p w14:paraId="764A384C" w14:textId="77777777" w:rsidR="00803878" w:rsidRPr="00ED4C01" w:rsidRDefault="00803878" w:rsidP="004920A0">
            <w:pPr>
              <w:pStyle w:val="TAL"/>
            </w:pPr>
            <w:r>
              <w:t>5.3.27</w:t>
            </w:r>
          </w:p>
        </w:tc>
        <w:tc>
          <w:tcPr>
            <w:tcW w:w="1214" w:type="dxa"/>
          </w:tcPr>
          <w:p w14:paraId="185EA809" w14:textId="77777777" w:rsidR="00803878" w:rsidRPr="00ED4C01" w:rsidRDefault="00803878" w:rsidP="004920A0">
            <w:pPr>
              <w:pStyle w:val="TAL"/>
            </w:pPr>
            <w:r>
              <w:t>Enumerated</w:t>
            </w:r>
          </w:p>
        </w:tc>
        <w:tc>
          <w:tcPr>
            <w:tcW w:w="709" w:type="dxa"/>
          </w:tcPr>
          <w:p w14:paraId="02610E75" w14:textId="77777777" w:rsidR="00803878" w:rsidRPr="00ED4C01" w:rsidRDefault="00803878" w:rsidP="004920A0">
            <w:pPr>
              <w:pStyle w:val="TAL"/>
            </w:pPr>
            <w:r>
              <w:t>M,V</w:t>
            </w:r>
          </w:p>
        </w:tc>
        <w:tc>
          <w:tcPr>
            <w:tcW w:w="424" w:type="dxa"/>
          </w:tcPr>
          <w:p w14:paraId="60743FEC" w14:textId="77777777" w:rsidR="00803878" w:rsidRPr="00ED4C01" w:rsidRDefault="00803878" w:rsidP="004920A0">
            <w:pPr>
              <w:pStyle w:val="TAL"/>
            </w:pPr>
            <w:r>
              <w:t>P</w:t>
            </w:r>
          </w:p>
        </w:tc>
        <w:tc>
          <w:tcPr>
            <w:tcW w:w="709" w:type="dxa"/>
          </w:tcPr>
          <w:p w14:paraId="66C51B06" w14:textId="77777777" w:rsidR="00803878" w:rsidRPr="00ED4C01" w:rsidRDefault="00803878" w:rsidP="004920A0">
            <w:pPr>
              <w:pStyle w:val="TAL"/>
            </w:pPr>
          </w:p>
        </w:tc>
        <w:tc>
          <w:tcPr>
            <w:tcW w:w="567" w:type="dxa"/>
          </w:tcPr>
          <w:p w14:paraId="32AAA14D" w14:textId="77777777" w:rsidR="00803878" w:rsidRPr="00ED4C01" w:rsidRDefault="00803878" w:rsidP="004920A0">
            <w:pPr>
              <w:pStyle w:val="TAL"/>
            </w:pPr>
          </w:p>
        </w:tc>
        <w:tc>
          <w:tcPr>
            <w:tcW w:w="567" w:type="dxa"/>
          </w:tcPr>
          <w:p w14:paraId="56FAE4EF" w14:textId="77777777" w:rsidR="00803878" w:rsidRPr="00ED4C01" w:rsidRDefault="00803878" w:rsidP="004920A0">
            <w:pPr>
              <w:pStyle w:val="TAL"/>
            </w:pPr>
            <w:r>
              <w:t>Y</w:t>
            </w:r>
          </w:p>
        </w:tc>
        <w:tc>
          <w:tcPr>
            <w:tcW w:w="639" w:type="dxa"/>
          </w:tcPr>
          <w:p w14:paraId="722D761E" w14:textId="77777777" w:rsidR="00803878" w:rsidRPr="00ED4C01" w:rsidRDefault="00803878" w:rsidP="00DA6989">
            <w:pPr>
              <w:pStyle w:val="TAL"/>
            </w:pPr>
            <w:r>
              <w:t>All</w:t>
            </w:r>
          </w:p>
        </w:tc>
        <w:tc>
          <w:tcPr>
            <w:tcW w:w="636" w:type="dxa"/>
            <w:tcBorders>
              <w:right w:val="single" w:sz="12" w:space="0" w:color="auto"/>
            </w:tcBorders>
          </w:tcPr>
          <w:p w14:paraId="5519602C" w14:textId="77777777" w:rsidR="00803878" w:rsidRPr="00ED4C01" w:rsidRDefault="00803878" w:rsidP="004920A0">
            <w:pPr>
              <w:pStyle w:val="TAL"/>
            </w:pPr>
            <w:r>
              <w:t>Both</w:t>
            </w:r>
          </w:p>
        </w:tc>
      </w:tr>
      <w:tr w:rsidR="00803878" w:rsidRPr="0078747E" w14:paraId="1A4C31E2" w14:textId="77777777">
        <w:tblPrEx>
          <w:tblCellMar>
            <w:top w:w="0" w:type="dxa"/>
            <w:bottom w:w="0" w:type="dxa"/>
          </w:tblCellMar>
        </w:tblPrEx>
        <w:trPr>
          <w:cantSplit/>
          <w:jc w:val="center"/>
        </w:trPr>
        <w:tc>
          <w:tcPr>
            <w:tcW w:w="2613" w:type="dxa"/>
            <w:tcBorders>
              <w:left w:val="single" w:sz="12" w:space="0" w:color="auto"/>
            </w:tcBorders>
          </w:tcPr>
          <w:p w14:paraId="0227CDCF" w14:textId="77777777" w:rsidR="00803878" w:rsidRPr="0078747E" w:rsidRDefault="00803878" w:rsidP="004920A0">
            <w:pPr>
              <w:pStyle w:val="TAL"/>
            </w:pPr>
            <w:r>
              <w:t>Guaranteed-Bitrate-D</w:t>
            </w:r>
            <w:r w:rsidRPr="0078747E">
              <w:t>L</w:t>
            </w:r>
          </w:p>
        </w:tc>
        <w:tc>
          <w:tcPr>
            <w:tcW w:w="571" w:type="dxa"/>
          </w:tcPr>
          <w:p w14:paraId="4C0F356C" w14:textId="77777777" w:rsidR="00803878" w:rsidRPr="0078747E" w:rsidRDefault="00803878" w:rsidP="004920A0">
            <w:pPr>
              <w:pStyle w:val="TAL"/>
            </w:pPr>
            <w:r>
              <w:t>1025</w:t>
            </w:r>
          </w:p>
        </w:tc>
        <w:tc>
          <w:tcPr>
            <w:tcW w:w="850" w:type="dxa"/>
          </w:tcPr>
          <w:p w14:paraId="7E81450D" w14:textId="77777777" w:rsidR="00803878" w:rsidRPr="0078747E" w:rsidRDefault="00803878" w:rsidP="004920A0">
            <w:pPr>
              <w:pStyle w:val="TAL"/>
            </w:pPr>
            <w:r>
              <w:t>5.3.25</w:t>
            </w:r>
          </w:p>
        </w:tc>
        <w:tc>
          <w:tcPr>
            <w:tcW w:w="1214" w:type="dxa"/>
          </w:tcPr>
          <w:p w14:paraId="40430C3E" w14:textId="77777777" w:rsidR="00803878" w:rsidRPr="0078747E" w:rsidRDefault="00803878" w:rsidP="004920A0">
            <w:pPr>
              <w:pStyle w:val="TAL"/>
            </w:pPr>
            <w:r w:rsidRPr="0078747E">
              <w:t>Unsigned32</w:t>
            </w:r>
          </w:p>
        </w:tc>
        <w:tc>
          <w:tcPr>
            <w:tcW w:w="709" w:type="dxa"/>
          </w:tcPr>
          <w:p w14:paraId="67397E90" w14:textId="77777777" w:rsidR="00803878" w:rsidRPr="0078747E" w:rsidRDefault="00803878" w:rsidP="004920A0">
            <w:pPr>
              <w:pStyle w:val="TAL"/>
            </w:pPr>
            <w:r w:rsidRPr="0078747E">
              <w:t>M,V</w:t>
            </w:r>
          </w:p>
        </w:tc>
        <w:tc>
          <w:tcPr>
            <w:tcW w:w="424" w:type="dxa"/>
          </w:tcPr>
          <w:p w14:paraId="23B94490" w14:textId="77777777" w:rsidR="00803878" w:rsidRPr="0078747E" w:rsidRDefault="00803878" w:rsidP="004920A0">
            <w:pPr>
              <w:pStyle w:val="TAL"/>
            </w:pPr>
            <w:r w:rsidRPr="0078747E">
              <w:t>P</w:t>
            </w:r>
          </w:p>
        </w:tc>
        <w:tc>
          <w:tcPr>
            <w:tcW w:w="709" w:type="dxa"/>
          </w:tcPr>
          <w:p w14:paraId="15881185" w14:textId="77777777" w:rsidR="00803878" w:rsidRPr="0078747E" w:rsidRDefault="00803878" w:rsidP="004920A0">
            <w:pPr>
              <w:pStyle w:val="TAL"/>
            </w:pPr>
          </w:p>
        </w:tc>
        <w:tc>
          <w:tcPr>
            <w:tcW w:w="567" w:type="dxa"/>
          </w:tcPr>
          <w:p w14:paraId="2014E08D" w14:textId="77777777" w:rsidR="00803878" w:rsidRPr="0078747E" w:rsidRDefault="00803878" w:rsidP="004920A0">
            <w:pPr>
              <w:pStyle w:val="TAL"/>
            </w:pPr>
          </w:p>
        </w:tc>
        <w:tc>
          <w:tcPr>
            <w:tcW w:w="567" w:type="dxa"/>
          </w:tcPr>
          <w:p w14:paraId="5BF754C4" w14:textId="77777777" w:rsidR="00803878" w:rsidRPr="0078747E" w:rsidRDefault="00803878" w:rsidP="004920A0">
            <w:pPr>
              <w:pStyle w:val="TAL"/>
            </w:pPr>
            <w:r w:rsidRPr="0078747E">
              <w:t>Y</w:t>
            </w:r>
          </w:p>
        </w:tc>
        <w:tc>
          <w:tcPr>
            <w:tcW w:w="639" w:type="dxa"/>
          </w:tcPr>
          <w:p w14:paraId="3A7BD159" w14:textId="77777777" w:rsidR="00803878" w:rsidRPr="0078747E" w:rsidRDefault="00803878" w:rsidP="00DA6989">
            <w:pPr>
              <w:pStyle w:val="TAL"/>
            </w:pPr>
            <w:r w:rsidRPr="0078747E">
              <w:t>All</w:t>
            </w:r>
          </w:p>
        </w:tc>
        <w:tc>
          <w:tcPr>
            <w:tcW w:w="636" w:type="dxa"/>
            <w:tcBorders>
              <w:right w:val="single" w:sz="12" w:space="0" w:color="auto"/>
            </w:tcBorders>
          </w:tcPr>
          <w:p w14:paraId="3B1B1D9F" w14:textId="77777777" w:rsidR="00803878" w:rsidRPr="0078747E" w:rsidRDefault="00803878" w:rsidP="004920A0">
            <w:pPr>
              <w:pStyle w:val="TAL"/>
            </w:pPr>
            <w:r>
              <w:t>PC</w:t>
            </w:r>
          </w:p>
        </w:tc>
      </w:tr>
      <w:tr w:rsidR="00803878" w:rsidRPr="0078747E" w14:paraId="01B2468E" w14:textId="77777777">
        <w:tblPrEx>
          <w:tblCellMar>
            <w:top w:w="0" w:type="dxa"/>
            <w:bottom w:w="0" w:type="dxa"/>
          </w:tblCellMar>
        </w:tblPrEx>
        <w:trPr>
          <w:cantSplit/>
          <w:jc w:val="center"/>
        </w:trPr>
        <w:tc>
          <w:tcPr>
            <w:tcW w:w="2613" w:type="dxa"/>
            <w:tcBorders>
              <w:left w:val="single" w:sz="12" w:space="0" w:color="auto"/>
            </w:tcBorders>
          </w:tcPr>
          <w:p w14:paraId="78226BC3" w14:textId="77777777" w:rsidR="00803878" w:rsidRPr="0078747E" w:rsidRDefault="00803878" w:rsidP="004920A0">
            <w:pPr>
              <w:pStyle w:val="TAL"/>
            </w:pPr>
            <w:r>
              <w:t>Guaranteed-Bitrate</w:t>
            </w:r>
            <w:r w:rsidRPr="0078747E">
              <w:t>-UL</w:t>
            </w:r>
          </w:p>
        </w:tc>
        <w:tc>
          <w:tcPr>
            <w:tcW w:w="571" w:type="dxa"/>
          </w:tcPr>
          <w:p w14:paraId="5B8D0EAD" w14:textId="77777777" w:rsidR="00803878" w:rsidRPr="0078747E" w:rsidRDefault="00803878" w:rsidP="004920A0">
            <w:pPr>
              <w:pStyle w:val="TAL"/>
            </w:pPr>
            <w:r>
              <w:t>1026</w:t>
            </w:r>
          </w:p>
        </w:tc>
        <w:tc>
          <w:tcPr>
            <w:tcW w:w="850" w:type="dxa"/>
          </w:tcPr>
          <w:p w14:paraId="4D78DFFC" w14:textId="77777777" w:rsidR="00803878" w:rsidRPr="0078747E" w:rsidRDefault="00803878" w:rsidP="004920A0">
            <w:pPr>
              <w:pStyle w:val="TAL"/>
            </w:pPr>
            <w:r>
              <w:t>5.3.26</w:t>
            </w:r>
          </w:p>
        </w:tc>
        <w:tc>
          <w:tcPr>
            <w:tcW w:w="1214" w:type="dxa"/>
          </w:tcPr>
          <w:p w14:paraId="313597EC" w14:textId="77777777" w:rsidR="00803878" w:rsidRPr="0078747E" w:rsidRDefault="00803878" w:rsidP="004920A0">
            <w:pPr>
              <w:pStyle w:val="TAL"/>
            </w:pPr>
            <w:r w:rsidRPr="0078747E">
              <w:t>Unsigned32</w:t>
            </w:r>
          </w:p>
        </w:tc>
        <w:tc>
          <w:tcPr>
            <w:tcW w:w="709" w:type="dxa"/>
          </w:tcPr>
          <w:p w14:paraId="7011F63F" w14:textId="77777777" w:rsidR="00803878" w:rsidRPr="0078747E" w:rsidRDefault="00803878" w:rsidP="004920A0">
            <w:pPr>
              <w:pStyle w:val="TAL"/>
            </w:pPr>
            <w:r w:rsidRPr="0078747E">
              <w:t>M,V</w:t>
            </w:r>
          </w:p>
        </w:tc>
        <w:tc>
          <w:tcPr>
            <w:tcW w:w="424" w:type="dxa"/>
          </w:tcPr>
          <w:p w14:paraId="7C20D3F5" w14:textId="77777777" w:rsidR="00803878" w:rsidRPr="0078747E" w:rsidRDefault="00803878" w:rsidP="004920A0">
            <w:pPr>
              <w:pStyle w:val="TAL"/>
            </w:pPr>
            <w:r w:rsidRPr="0078747E">
              <w:t>P</w:t>
            </w:r>
          </w:p>
        </w:tc>
        <w:tc>
          <w:tcPr>
            <w:tcW w:w="709" w:type="dxa"/>
          </w:tcPr>
          <w:p w14:paraId="12704EA0" w14:textId="77777777" w:rsidR="00803878" w:rsidRPr="0078747E" w:rsidRDefault="00803878" w:rsidP="004920A0">
            <w:pPr>
              <w:pStyle w:val="TAL"/>
            </w:pPr>
          </w:p>
        </w:tc>
        <w:tc>
          <w:tcPr>
            <w:tcW w:w="567" w:type="dxa"/>
          </w:tcPr>
          <w:p w14:paraId="798503E6" w14:textId="77777777" w:rsidR="00803878" w:rsidRPr="0078747E" w:rsidRDefault="00803878" w:rsidP="004920A0">
            <w:pPr>
              <w:pStyle w:val="TAL"/>
            </w:pPr>
          </w:p>
        </w:tc>
        <w:tc>
          <w:tcPr>
            <w:tcW w:w="567" w:type="dxa"/>
          </w:tcPr>
          <w:p w14:paraId="7EF37C19" w14:textId="77777777" w:rsidR="00803878" w:rsidRPr="0078747E" w:rsidRDefault="00803878" w:rsidP="004920A0">
            <w:pPr>
              <w:pStyle w:val="TAL"/>
            </w:pPr>
            <w:r w:rsidRPr="0078747E">
              <w:t>Y</w:t>
            </w:r>
          </w:p>
        </w:tc>
        <w:tc>
          <w:tcPr>
            <w:tcW w:w="639" w:type="dxa"/>
          </w:tcPr>
          <w:p w14:paraId="5DECBA80" w14:textId="77777777" w:rsidR="00803878" w:rsidRPr="0078747E" w:rsidRDefault="00803878" w:rsidP="00DA6989">
            <w:pPr>
              <w:pStyle w:val="TAL"/>
            </w:pPr>
            <w:r w:rsidRPr="0078747E">
              <w:t>All</w:t>
            </w:r>
          </w:p>
        </w:tc>
        <w:tc>
          <w:tcPr>
            <w:tcW w:w="636" w:type="dxa"/>
            <w:tcBorders>
              <w:right w:val="single" w:sz="12" w:space="0" w:color="auto"/>
            </w:tcBorders>
          </w:tcPr>
          <w:p w14:paraId="5DBB9E3C" w14:textId="77777777" w:rsidR="00803878" w:rsidRPr="0078747E" w:rsidRDefault="00803878" w:rsidP="004920A0">
            <w:pPr>
              <w:pStyle w:val="TAL"/>
            </w:pPr>
            <w:r>
              <w:t>PC</w:t>
            </w:r>
          </w:p>
        </w:tc>
      </w:tr>
      <w:tr w:rsidR="00803878" w:rsidRPr="0078747E" w14:paraId="4C359E41" w14:textId="77777777">
        <w:tblPrEx>
          <w:tblCellMar>
            <w:top w:w="0" w:type="dxa"/>
            <w:bottom w:w="0" w:type="dxa"/>
          </w:tblCellMar>
        </w:tblPrEx>
        <w:trPr>
          <w:cantSplit/>
          <w:jc w:val="center"/>
        </w:trPr>
        <w:tc>
          <w:tcPr>
            <w:tcW w:w="2613" w:type="dxa"/>
            <w:tcBorders>
              <w:left w:val="single" w:sz="12" w:space="0" w:color="auto"/>
            </w:tcBorders>
          </w:tcPr>
          <w:p w14:paraId="2F497880" w14:textId="77777777" w:rsidR="00803878" w:rsidRPr="0078747E" w:rsidRDefault="00803878" w:rsidP="00454F4A">
            <w:pPr>
              <w:pStyle w:val="TAL"/>
            </w:pPr>
            <w:r w:rsidRPr="0078747E">
              <w:t>Metering-Method</w:t>
            </w:r>
          </w:p>
        </w:tc>
        <w:tc>
          <w:tcPr>
            <w:tcW w:w="571" w:type="dxa"/>
          </w:tcPr>
          <w:p w14:paraId="30A081D9" w14:textId="77777777" w:rsidR="00803878" w:rsidRPr="0078747E" w:rsidRDefault="00803878" w:rsidP="00454F4A">
            <w:pPr>
              <w:pStyle w:val="TAL"/>
            </w:pPr>
            <w:r w:rsidRPr="0078747E">
              <w:t>1007</w:t>
            </w:r>
          </w:p>
        </w:tc>
        <w:tc>
          <w:tcPr>
            <w:tcW w:w="850" w:type="dxa"/>
          </w:tcPr>
          <w:p w14:paraId="18A226EB" w14:textId="77777777" w:rsidR="00803878" w:rsidRPr="0078747E" w:rsidRDefault="00803878" w:rsidP="00454F4A">
            <w:pPr>
              <w:pStyle w:val="TAL"/>
            </w:pPr>
            <w:r w:rsidRPr="0078747E">
              <w:t>5.3.8</w:t>
            </w:r>
          </w:p>
        </w:tc>
        <w:tc>
          <w:tcPr>
            <w:tcW w:w="1214" w:type="dxa"/>
          </w:tcPr>
          <w:p w14:paraId="1FBBCAFB" w14:textId="77777777" w:rsidR="00803878" w:rsidRPr="0078747E" w:rsidRDefault="00803878" w:rsidP="00454F4A">
            <w:pPr>
              <w:pStyle w:val="TAL"/>
            </w:pPr>
            <w:r w:rsidRPr="0078747E">
              <w:t>Enumerated</w:t>
            </w:r>
          </w:p>
        </w:tc>
        <w:tc>
          <w:tcPr>
            <w:tcW w:w="709" w:type="dxa"/>
          </w:tcPr>
          <w:p w14:paraId="0266CF36" w14:textId="77777777" w:rsidR="00803878" w:rsidRPr="0078747E" w:rsidRDefault="00803878" w:rsidP="00454F4A">
            <w:pPr>
              <w:pStyle w:val="TAL"/>
            </w:pPr>
            <w:r w:rsidRPr="0078747E">
              <w:t>M,V</w:t>
            </w:r>
          </w:p>
        </w:tc>
        <w:tc>
          <w:tcPr>
            <w:tcW w:w="424" w:type="dxa"/>
          </w:tcPr>
          <w:p w14:paraId="3D27FDCB" w14:textId="77777777" w:rsidR="00803878" w:rsidRPr="0078747E" w:rsidRDefault="00803878" w:rsidP="00454F4A">
            <w:pPr>
              <w:pStyle w:val="TAL"/>
            </w:pPr>
            <w:r w:rsidRPr="0078747E">
              <w:t>P</w:t>
            </w:r>
          </w:p>
        </w:tc>
        <w:tc>
          <w:tcPr>
            <w:tcW w:w="709" w:type="dxa"/>
          </w:tcPr>
          <w:p w14:paraId="424030E9" w14:textId="77777777" w:rsidR="00803878" w:rsidRPr="0078747E" w:rsidRDefault="00803878" w:rsidP="00454F4A">
            <w:pPr>
              <w:pStyle w:val="TAL"/>
            </w:pPr>
          </w:p>
        </w:tc>
        <w:tc>
          <w:tcPr>
            <w:tcW w:w="567" w:type="dxa"/>
          </w:tcPr>
          <w:p w14:paraId="33A13529" w14:textId="77777777" w:rsidR="00803878" w:rsidRPr="0078747E" w:rsidRDefault="00803878" w:rsidP="00454F4A">
            <w:pPr>
              <w:pStyle w:val="TAL"/>
            </w:pPr>
          </w:p>
        </w:tc>
        <w:tc>
          <w:tcPr>
            <w:tcW w:w="567" w:type="dxa"/>
          </w:tcPr>
          <w:p w14:paraId="4A81298E" w14:textId="77777777" w:rsidR="00803878" w:rsidRPr="0078747E" w:rsidRDefault="00803878" w:rsidP="00454F4A">
            <w:pPr>
              <w:pStyle w:val="TAL"/>
            </w:pPr>
            <w:r w:rsidRPr="0078747E">
              <w:t>Y</w:t>
            </w:r>
          </w:p>
        </w:tc>
        <w:tc>
          <w:tcPr>
            <w:tcW w:w="639" w:type="dxa"/>
          </w:tcPr>
          <w:p w14:paraId="5824073F" w14:textId="77777777" w:rsidR="00803878" w:rsidRPr="0078747E" w:rsidRDefault="00803878" w:rsidP="00DA6989">
            <w:pPr>
              <w:pStyle w:val="TAL"/>
            </w:pPr>
            <w:r w:rsidRPr="0078747E">
              <w:t>All</w:t>
            </w:r>
          </w:p>
        </w:tc>
        <w:tc>
          <w:tcPr>
            <w:tcW w:w="636" w:type="dxa"/>
            <w:tcBorders>
              <w:right w:val="single" w:sz="12" w:space="0" w:color="auto"/>
            </w:tcBorders>
          </w:tcPr>
          <w:p w14:paraId="7936F3D8" w14:textId="77777777" w:rsidR="00803878" w:rsidRPr="0078747E" w:rsidRDefault="00803878" w:rsidP="00454F4A">
            <w:pPr>
              <w:pStyle w:val="TAL"/>
            </w:pPr>
            <w:r>
              <w:t>CC</w:t>
            </w:r>
          </w:p>
        </w:tc>
      </w:tr>
      <w:tr w:rsidR="00803878" w:rsidRPr="0078747E" w14:paraId="06A14A07" w14:textId="77777777">
        <w:tblPrEx>
          <w:tblCellMar>
            <w:top w:w="0" w:type="dxa"/>
            <w:bottom w:w="0" w:type="dxa"/>
          </w:tblCellMar>
        </w:tblPrEx>
        <w:trPr>
          <w:cantSplit/>
          <w:jc w:val="center"/>
        </w:trPr>
        <w:tc>
          <w:tcPr>
            <w:tcW w:w="2613" w:type="dxa"/>
            <w:tcBorders>
              <w:left w:val="single" w:sz="12" w:space="0" w:color="auto"/>
            </w:tcBorders>
          </w:tcPr>
          <w:p w14:paraId="4004F5F6" w14:textId="77777777" w:rsidR="00803878" w:rsidRPr="0078747E" w:rsidRDefault="00803878" w:rsidP="004920A0">
            <w:pPr>
              <w:pStyle w:val="TAL"/>
            </w:pPr>
            <w:r>
              <w:t>Network-Request-Support</w:t>
            </w:r>
          </w:p>
        </w:tc>
        <w:tc>
          <w:tcPr>
            <w:tcW w:w="571" w:type="dxa"/>
          </w:tcPr>
          <w:p w14:paraId="195CA9BF" w14:textId="77777777" w:rsidR="00803878" w:rsidRPr="0078747E" w:rsidRDefault="00803878" w:rsidP="004920A0">
            <w:pPr>
              <w:pStyle w:val="TAL"/>
            </w:pPr>
            <w:r>
              <w:t>1024</w:t>
            </w:r>
          </w:p>
        </w:tc>
        <w:tc>
          <w:tcPr>
            <w:tcW w:w="850" w:type="dxa"/>
          </w:tcPr>
          <w:p w14:paraId="12E8D3E4" w14:textId="77777777" w:rsidR="00803878" w:rsidRPr="0078747E" w:rsidRDefault="00803878" w:rsidP="004920A0">
            <w:pPr>
              <w:pStyle w:val="TAL"/>
            </w:pPr>
            <w:r>
              <w:t>5.3.24</w:t>
            </w:r>
          </w:p>
        </w:tc>
        <w:tc>
          <w:tcPr>
            <w:tcW w:w="1214" w:type="dxa"/>
          </w:tcPr>
          <w:p w14:paraId="09157A98" w14:textId="77777777" w:rsidR="00803878" w:rsidRPr="0078747E" w:rsidRDefault="00803878" w:rsidP="004920A0">
            <w:pPr>
              <w:pStyle w:val="TAL"/>
            </w:pPr>
            <w:r>
              <w:t>Enumerated</w:t>
            </w:r>
          </w:p>
        </w:tc>
        <w:tc>
          <w:tcPr>
            <w:tcW w:w="709" w:type="dxa"/>
          </w:tcPr>
          <w:p w14:paraId="180CC581" w14:textId="77777777" w:rsidR="00803878" w:rsidRPr="0078747E" w:rsidRDefault="00803878" w:rsidP="004920A0">
            <w:pPr>
              <w:pStyle w:val="TAL"/>
            </w:pPr>
            <w:r>
              <w:t>M,V</w:t>
            </w:r>
          </w:p>
        </w:tc>
        <w:tc>
          <w:tcPr>
            <w:tcW w:w="424" w:type="dxa"/>
          </w:tcPr>
          <w:p w14:paraId="3D01A6C0" w14:textId="77777777" w:rsidR="00803878" w:rsidRPr="0078747E" w:rsidRDefault="00803878" w:rsidP="004920A0">
            <w:pPr>
              <w:pStyle w:val="TAL"/>
            </w:pPr>
            <w:r>
              <w:t>P</w:t>
            </w:r>
          </w:p>
        </w:tc>
        <w:tc>
          <w:tcPr>
            <w:tcW w:w="709" w:type="dxa"/>
          </w:tcPr>
          <w:p w14:paraId="0366F922" w14:textId="77777777" w:rsidR="00803878" w:rsidRPr="0078747E" w:rsidRDefault="00803878" w:rsidP="004920A0">
            <w:pPr>
              <w:pStyle w:val="TAL"/>
            </w:pPr>
          </w:p>
        </w:tc>
        <w:tc>
          <w:tcPr>
            <w:tcW w:w="567" w:type="dxa"/>
          </w:tcPr>
          <w:p w14:paraId="2070379D" w14:textId="77777777" w:rsidR="00803878" w:rsidRPr="0078747E" w:rsidRDefault="00803878" w:rsidP="004920A0">
            <w:pPr>
              <w:pStyle w:val="TAL"/>
            </w:pPr>
          </w:p>
        </w:tc>
        <w:tc>
          <w:tcPr>
            <w:tcW w:w="567" w:type="dxa"/>
          </w:tcPr>
          <w:p w14:paraId="0C124699" w14:textId="77777777" w:rsidR="00803878" w:rsidRPr="0078747E" w:rsidRDefault="00803878" w:rsidP="004920A0">
            <w:pPr>
              <w:pStyle w:val="TAL"/>
            </w:pPr>
            <w:r>
              <w:t>Y</w:t>
            </w:r>
          </w:p>
        </w:tc>
        <w:tc>
          <w:tcPr>
            <w:tcW w:w="639" w:type="dxa"/>
          </w:tcPr>
          <w:p w14:paraId="342B16C7" w14:textId="77777777" w:rsidR="000D0514" w:rsidRDefault="00DA287E" w:rsidP="000D0514">
            <w:pPr>
              <w:pStyle w:val="TAL"/>
            </w:pPr>
            <w:r>
              <w:t>3</w:t>
            </w:r>
            <w:r w:rsidR="000D0514">
              <w:t>GPP-GPRS</w:t>
            </w:r>
          </w:p>
          <w:p w14:paraId="741596CC" w14:textId="77777777" w:rsidR="00DA287E" w:rsidRDefault="000D0514" w:rsidP="00DA287E">
            <w:pPr>
              <w:pStyle w:val="TAL"/>
            </w:pPr>
            <w:r>
              <w:t>3GPP-EPS</w:t>
            </w:r>
          </w:p>
          <w:p w14:paraId="7B470D63" w14:textId="77777777" w:rsidR="00803878" w:rsidRPr="0078747E" w:rsidRDefault="00DA287E" w:rsidP="00DA287E">
            <w:pPr>
              <w:pStyle w:val="TAL"/>
            </w:pPr>
            <w:r>
              <w:t>3GPP2(NOTE 6)</w:t>
            </w:r>
          </w:p>
        </w:tc>
        <w:tc>
          <w:tcPr>
            <w:tcW w:w="636" w:type="dxa"/>
            <w:tcBorders>
              <w:right w:val="single" w:sz="12" w:space="0" w:color="auto"/>
            </w:tcBorders>
          </w:tcPr>
          <w:p w14:paraId="6FD983C7" w14:textId="77777777" w:rsidR="00803878" w:rsidRPr="0078747E" w:rsidRDefault="00803878" w:rsidP="004920A0">
            <w:pPr>
              <w:pStyle w:val="TAL"/>
            </w:pPr>
            <w:r>
              <w:t>PC</w:t>
            </w:r>
          </w:p>
        </w:tc>
      </w:tr>
      <w:tr w:rsidR="00803878" w:rsidRPr="0078747E" w14:paraId="69018A45" w14:textId="77777777">
        <w:tblPrEx>
          <w:tblCellMar>
            <w:top w:w="0" w:type="dxa"/>
            <w:bottom w:w="0" w:type="dxa"/>
          </w:tblCellMar>
        </w:tblPrEx>
        <w:trPr>
          <w:cantSplit/>
          <w:jc w:val="center"/>
        </w:trPr>
        <w:tc>
          <w:tcPr>
            <w:tcW w:w="2613" w:type="dxa"/>
            <w:tcBorders>
              <w:left w:val="single" w:sz="12" w:space="0" w:color="auto"/>
            </w:tcBorders>
          </w:tcPr>
          <w:p w14:paraId="74A1B533" w14:textId="77777777" w:rsidR="00803878" w:rsidRPr="0078747E" w:rsidRDefault="00803878" w:rsidP="00454F4A">
            <w:pPr>
              <w:pStyle w:val="TAL"/>
            </w:pPr>
            <w:r w:rsidRPr="0078747E">
              <w:t>Offline</w:t>
            </w:r>
          </w:p>
        </w:tc>
        <w:tc>
          <w:tcPr>
            <w:tcW w:w="571" w:type="dxa"/>
          </w:tcPr>
          <w:p w14:paraId="7AB14A61" w14:textId="77777777" w:rsidR="00803878" w:rsidRPr="0078747E" w:rsidRDefault="00803878" w:rsidP="00454F4A">
            <w:pPr>
              <w:pStyle w:val="TAL"/>
            </w:pPr>
            <w:r w:rsidRPr="0078747E">
              <w:t>1008</w:t>
            </w:r>
          </w:p>
        </w:tc>
        <w:tc>
          <w:tcPr>
            <w:tcW w:w="850" w:type="dxa"/>
          </w:tcPr>
          <w:p w14:paraId="7E7F57F5" w14:textId="77777777" w:rsidR="00803878" w:rsidRPr="0078747E" w:rsidRDefault="00803878" w:rsidP="00454F4A">
            <w:pPr>
              <w:pStyle w:val="TAL"/>
            </w:pPr>
            <w:r w:rsidRPr="0078747E">
              <w:t>5.3.9</w:t>
            </w:r>
          </w:p>
        </w:tc>
        <w:tc>
          <w:tcPr>
            <w:tcW w:w="1214" w:type="dxa"/>
          </w:tcPr>
          <w:p w14:paraId="765E416B" w14:textId="77777777" w:rsidR="00803878" w:rsidRPr="0078747E" w:rsidRDefault="00803878" w:rsidP="00454F4A">
            <w:pPr>
              <w:pStyle w:val="TAL"/>
            </w:pPr>
            <w:r w:rsidRPr="0078747E">
              <w:t>Enumerated</w:t>
            </w:r>
          </w:p>
        </w:tc>
        <w:tc>
          <w:tcPr>
            <w:tcW w:w="709" w:type="dxa"/>
          </w:tcPr>
          <w:p w14:paraId="1900A9F9" w14:textId="77777777" w:rsidR="00803878" w:rsidRPr="0078747E" w:rsidRDefault="00803878" w:rsidP="00454F4A">
            <w:pPr>
              <w:pStyle w:val="TAL"/>
            </w:pPr>
            <w:r w:rsidRPr="0078747E">
              <w:t>M,V</w:t>
            </w:r>
          </w:p>
        </w:tc>
        <w:tc>
          <w:tcPr>
            <w:tcW w:w="424" w:type="dxa"/>
          </w:tcPr>
          <w:p w14:paraId="498571ED" w14:textId="77777777" w:rsidR="00803878" w:rsidRPr="0078747E" w:rsidRDefault="00803878" w:rsidP="00454F4A">
            <w:pPr>
              <w:pStyle w:val="TAL"/>
            </w:pPr>
            <w:r w:rsidRPr="0078747E">
              <w:t>P</w:t>
            </w:r>
          </w:p>
        </w:tc>
        <w:tc>
          <w:tcPr>
            <w:tcW w:w="709" w:type="dxa"/>
          </w:tcPr>
          <w:p w14:paraId="1F705AFB" w14:textId="77777777" w:rsidR="00803878" w:rsidRPr="0078747E" w:rsidRDefault="00803878" w:rsidP="00454F4A">
            <w:pPr>
              <w:pStyle w:val="TAL"/>
            </w:pPr>
          </w:p>
        </w:tc>
        <w:tc>
          <w:tcPr>
            <w:tcW w:w="567" w:type="dxa"/>
          </w:tcPr>
          <w:p w14:paraId="345F0668" w14:textId="77777777" w:rsidR="00803878" w:rsidRPr="0078747E" w:rsidRDefault="00803878" w:rsidP="00454F4A">
            <w:pPr>
              <w:pStyle w:val="TAL"/>
            </w:pPr>
          </w:p>
        </w:tc>
        <w:tc>
          <w:tcPr>
            <w:tcW w:w="567" w:type="dxa"/>
          </w:tcPr>
          <w:p w14:paraId="3C85989A" w14:textId="77777777" w:rsidR="00803878" w:rsidRPr="0078747E" w:rsidRDefault="00803878" w:rsidP="00454F4A">
            <w:pPr>
              <w:pStyle w:val="TAL"/>
            </w:pPr>
            <w:r w:rsidRPr="0078747E">
              <w:t>Y</w:t>
            </w:r>
          </w:p>
        </w:tc>
        <w:tc>
          <w:tcPr>
            <w:tcW w:w="639" w:type="dxa"/>
          </w:tcPr>
          <w:p w14:paraId="6C3C1719" w14:textId="77777777" w:rsidR="00803878" w:rsidRPr="0078747E" w:rsidRDefault="00803878" w:rsidP="00DA6989">
            <w:pPr>
              <w:pStyle w:val="TAL"/>
            </w:pPr>
            <w:r w:rsidRPr="0078747E">
              <w:t>All</w:t>
            </w:r>
          </w:p>
        </w:tc>
        <w:tc>
          <w:tcPr>
            <w:tcW w:w="636" w:type="dxa"/>
            <w:tcBorders>
              <w:right w:val="single" w:sz="12" w:space="0" w:color="auto"/>
            </w:tcBorders>
          </w:tcPr>
          <w:p w14:paraId="584EFB0A" w14:textId="77777777" w:rsidR="00803878" w:rsidRPr="0078747E" w:rsidRDefault="00803878" w:rsidP="00454F4A">
            <w:pPr>
              <w:pStyle w:val="TAL"/>
            </w:pPr>
            <w:r>
              <w:t>CC</w:t>
            </w:r>
          </w:p>
        </w:tc>
      </w:tr>
      <w:tr w:rsidR="00803878" w:rsidRPr="0078747E" w14:paraId="22AA4E79" w14:textId="77777777">
        <w:tblPrEx>
          <w:tblCellMar>
            <w:top w:w="0" w:type="dxa"/>
            <w:bottom w:w="0" w:type="dxa"/>
          </w:tblCellMar>
        </w:tblPrEx>
        <w:trPr>
          <w:cantSplit/>
          <w:jc w:val="center"/>
        </w:trPr>
        <w:tc>
          <w:tcPr>
            <w:tcW w:w="2613" w:type="dxa"/>
            <w:tcBorders>
              <w:left w:val="single" w:sz="12" w:space="0" w:color="auto"/>
            </w:tcBorders>
          </w:tcPr>
          <w:p w14:paraId="7B225886" w14:textId="77777777" w:rsidR="00803878" w:rsidRPr="0078747E" w:rsidRDefault="00803878" w:rsidP="00454F4A">
            <w:pPr>
              <w:pStyle w:val="TAL"/>
            </w:pPr>
            <w:r w:rsidRPr="0078747E">
              <w:t>Online</w:t>
            </w:r>
          </w:p>
        </w:tc>
        <w:tc>
          <w:tcPr>
            <w:tcW w:w="571" w:type="dxa"/>
          </w:tcPr>
          <w:p w14:paraId="6FAAF640" w14:textId="77777777" w:rsidR="00803878" w:rsidRPr="0078747E" w:rsidRDefault="00803878" w:rsidP="00454F4A">
            <w:pPr>
              <w:pStyle w:val="TAL"/>
            </w:pPr>
            <w:r w:rsidRPr="0078747E">
              <w:t>1009</w:t>
            </w:r>
          </w:p>
        </w:tc>
        <w:tc>
          <w:tcPr>
            <w:tcW w:w="850" w:type="dxa"/>
          </w:tcPr>
          <w:p w14:paraId="0CB5F2E9" w14:textId="77777777" w:rsidR="00803878" w:rsidRPr="0078747E" w:rsidRDefault="00803878" w:rsidP="00454F4A">
            <w:pPr>
              <w:pStyle w:val="TAL"/>
            </w:pPr>
            <w:r w:rsidRPr="0078747E">
              <w:t>5.3.10</w:t>
            </w:r>
          </w:p>
        </w:tc>
        <w:tc>
          <w:tcPr>
            <w:tcW w:w="1214" w:type="dxa"/>
          </w:tcPr>
          <w:p w14:paraId="3B347949" w14:textId="77777777" w:rsidR="00803878" w:rsidRPr="0078747E" w:rsidRDefault="00803878" w:rsidP="00454F4A">
            <w:pPr>
              <w:pStyle w:val="TAL"/>
            </w:pPr>
            <w:r w:rsidRPr="0078747E">
              <w:t>Enumerated</w:t>
            </w:r>
          </w:p>
        </w:tc>
        <w:tc>
          <w:tcPr>
            <w:tcW w:w="709" w:type="dxa"/>
          </w:tcPr>
          <w:p w14:paraId="671DB88A" w14:textId="77777777" w:rsidR="00803878" w:rsidRPr="0078747E" w:rsidRDefault="00803878" w:rsidP="00454F4A">
            <w:pPr>
              <w:pStyle w:val="TAL"/>
            </w:pPr>
            <w:r w:rsidRPr="0078747E">
              <w:t>M,V</w:t>
            </w:r>
          </w:p>
        </w:tc>
        <w:tc>
          <w:tcPr>
            <w:tcW w:w="424" w:type="dxa"/>
          </w:tcPr>
          <w:p w14:paraId="7A3D69DC" w14:textId="77777777" w:rsidR="00803878" w:rsidRPr="0078747E" w:rsidRDefault="00803878" w:rsidP="00454F4A">
            <w:pPr>
              <w:pStyle w:val="TAL"/>
            </w:pPr>
            <w:r w:rsidRPr="0078747E">
              <w:t>P</w:t>
            </w:r>
          </w:p>
        </w:tc>
        <w:tc>
          <w:tcPr>
            <w:tcW w:w="709" w:type="dxa"/>
          </w:tcPr>
          <w:p w14:paraId="2113140F" w14:textId="77777777" w:rsidR="00803878" w:rsidRPr="0078747E" w:rsidRDefault="00803878" w:rsidP="00454F4A">
            <w:pPr>
              <w:pStyle w:val="TAL"/>
            </w:pPr>
          </w:p>
        </w:tc>
        <w:tc>
          <w:tcPr>
            <w:tcW w:w="567" w:type="dxa"/>
          </w:tcPr>
          <w:p w14:paraId="73F55618" w14:textId="77777777" w:rsidR="00803878" w:rsidRPr="0078747E" w:rsidRDefault="00803878" w:rsidP="00454F4A">
            <w:pPr>
              <w:pStyle w:val="TAL"/>
            </w:pPr>
          </w:p>
        </w:tc>
        <w:tc>
          <w:tcPr>
            <w:tcW w:w="567" w:type="dxa"/>
          </w:tcPr>
          <w:p w14:paraId="25F4BDF9" w14:textId="77777777" w:rsidR="00803878" w:rsidRPr="0078747E" w:rsidRDefault="00803878" w:rsidP="00454F4A">
            <w:pPr>
              <w:pStyle w:val="TAL"/>
            </w:pPr>
            <w:r w:rsidRPr="0078747E">
              <w:t>Y</w:t>
            </w:r>
          </w:p>
        </w:tc>
        <w:tc>
          <w:tcPr>
            <w:tcW w:w="639" w:type="dxa"/>
          </w:tcPr>
          <w:p w14:paraId="3928B89F" w14:textId="77777777" w:rsidR="00803878" w:rsidRPr="0078747E" w:rsidRDefault="00803878" w:rsidP="00DA6989">
            <w:pPr>
              <w:pStyle w:val="TAL"/>
            </w:pPr>
            <w:r w:rsidRPr="0078747E">
              <w:t>All</w:t>
            </w:r>
          </w:p>
        </w:tc>
        <w:tc>
          <w:tcPr>
            <w:tcW w:w="636" w:type="dxa"/>
            <w:tcBorders>
              <w:right w:val="single" w:sz="12" w:space="0" w:color="auto"/>
            </w:tcBorders>
          </w:tcPr>
          <w:p w14:paraId="6A3F8A52" w14:textId="77777777" w:rsidR="00803878" w:rsidRPr="0078747E" w:rsidRDefault="00803878" w:rsidP="00454F4A">
            <w:pPr>
              <w:pStyle w:val="TAL"/>
            </w:pPr>
            <w:r>
              <w:t>CC</w:t>
            </w:r>
          </w:p>
        </w:tc>
      </w:tr>
      <w:tr w:rsidR="000B0EF9" w14:paraId="48E77C97" w14:textId="77777777">
        <w:tblPrEx>
          <w:tblCellMar>
            <w:top w:w="0" w:type="dxa"/>
            <w:bottom w:w="0" w:type="dxa"/>
          </w:tblCellMar>
        </w:tblPrEx>
        <w:trPr>
          <w:cantSplit/>
          <w:jc w:val="center"/>
        </w:trPr>
        <w:tc>
          <w:tcPr>
            <w:tcW w:w="2613" w:type="dxa"/>
            <w:tcBorders>
              <w:left w:val="single" w:sz="12" w:space="0" w:color="auto"/>
            </w:tcBorders>
          </w:tcPr>
          <w:p w14:paraId="7A9133E5" w14:textId="77777777" w:rsidR="000B0EF9" w:rsidRPr="0078747E" w:rsidRDefault="000B0EF9" w:rsidP="005A46E1">
            <w:pPr>
              <w:pStyle w:val="TAL"/>
            </w:pPr>
            <w:r>
              <w:lastRenderedPageBreak/>
              <w:t>Packet-Filter-Content</w:t>
            </w:r>
          </w:p>
        </w:tc>
        <w:tc>
          <w:tcPr>
            <w:tcW w:w="571" w:type="dxa"/>
          </w:tcPr>
          <w:p w14:paraId="2F80E462" w14:textId="77777777" w:rsidR="000B0EF9" w:rsidRPr="005A46E1" w:rsidRDefault="005A46E1" w:rsidP="005A46E1">
            <w:pPr>
              <w:pStyle w:val="TAL"/>
              <w:rPr>
                <w:rFonts w:eastAsia="바탕" w:hint="eastAsia"/>
                <w:lang w:eastAsia="ko-KR"/>
              </w:rPr>
            </w:pPr>
            <w:r>
              <w:rPr>
                <w:rFonts w:eastAsia="바탕" w:hint="eastAsia"/>
                <w:lang w:eastAsia="ko-KR"/>
              </w:rPr>
              <w:t>1059</w:t>
            </w:r>
          </w:p>
        </w:tc>
        <w:tc>
          <w:tcPr>
            <w:tcW w:w="850" w:type="dxa"/>
          </w:tcPr>
          <w:p w14:paraId="7EC657BE" w14:textId="77777777" w:rsidR="000B0EF9" w:rsidRPr="005A46E1" w:rsidRDefault="000B0EF9" w:rsidP="005A46E1">
            <w:pPr>
              <w:pStyle w:val="TAL"/>
              <w:rPr>
                <w:rFonts w:eastAsia="바탕" w:hint="eastAsia"/>
                <w:lang w:eastAsia="ko-KR"/>
              </w:rPr>
            </w:pPr>
            <w:r>
              <w:t>5.3.</w:t>
            </w:r>
            <w:r w:rsidR="005A46E1">
              <w:rPr>
                <w:rFonts w:eastAsia="바탕" w:hint="eastAsia"/>
                <w:lang w:eastAsia="ko-KR"/>
              </w:rPr>
              <w:t>54</w:t>
            </w:r>
          </w:p>
        </w:tc>
        <w:tc>
          <w:tcPr>
            <w:tcW w:w="1214" w:type="dxa"/>
          </w:tcPr>
          <w:p w14:paraId="1A21138E" w14:textId="77777777" w:rsidR="000B0EF9" w:rsidRPr="0078747E" w:rsidRDefault="000B0EF9" w:rsidP="005A46E1">
            <w:pPr>
              <w:pStyle w:val="TAL"/>
            </w:pPr>
            <w:r>
              <w:t>IPFilterRule</w:t>
            </w:r>
          </w:p>
        </w:tc>
        <w:tc>
          <w:tcPr>
            <w:tcW w:w="709" w:type="dxa"/>
          </w:tcPr>
          <w:p w14:paraId="01F7E80F" w14:textId="77777777" w:rsidR="000B0EF9" w:rsidRPr="0078747E" w:rsidRDefault="000B0EF9" w:rsidP="005A46E1">
            <w:pPr>
              <w:pStyle w:val="TAL"/>
            </w:pPr>
            <w:r>
              <w:t>V</w:t>
            </w:r>
          </w:p>
        </w:tc>
        <w:tc>
          <w:tcPr>
            <w:tcW w:w="424" w:type="dxa"/>
          </w:tcPr>
          <w:p w14:paraId="1E8E4724" w14:textId="77777777" w:rsidR="000B0EF9" w:rsidRPr="0078747E" w:rsidRDefault="000B0EF9" w:rsidP="005A46E1">
            <w:pPr>
              <w:pStyle w:val="TAL"/>
            </w:pPr>
            <w:r>
              <w:t>P</w:t>
            </w:r>
          </w:p>
        </w:tc>
        <w:tc>
          <w:tcPr>
            <w:tcW w:w="709" w:type="dxa"/>
          </w:tcPr>
          <w:p w14:paraId="534BF2B1" w14:textId="77777777" w:rsidR="000B0EF9" w:rsidRPr="0078747E" w:rsidRDefault="000B0EF9" w:rsidP="005A46E1">
            <w:pPr>
              <w:pStyle w:val="TAL"/>
            </w:pPr>
          </w:p>
        </w:tc>
        <w:tc>
          <w:tcPr>
            <w:tcW w:w="567" w:type="dxa"/>
          </w:tcPr>
          <w:p w14:paraId="23AA4D24" w14:textId="77777777" w:rsidR="000B0EF9" w:rsidRPr="0078747E" w:rsidRDefault="00E70ECD" w:rsidP="005A46E1">
            <w:pPr>
              <w:pStyle w:val="TAL"/>
            </w:pPr>
            <w:r>
              <w:t>M</w:t>
            </w:r>
          </w:p>
        </w:tc>
        <w:tc>
          <w:tcPr>
            <w:tcW w:w="567" w:type="dxa"/>
          </w:tcPr>
          <w:p w14:paraId="575E1393" w14:textId="77777777" w:rsidR="000B0EF9" w:rsidRPr="0078747E" w:rsidRDefault="000B0EF9" w:rsidP="005A46E1">
            <w:pPr>
              <w:pStyle w:val="TAL"/>
            </w:pPr>
            <w:r>
              <w:t>Y</w:t>
            </w:r>
          </w:p>
        </w:tc>
        <w:tc>
          <w:tcPr>
            <w:tcW w:w="639" w:type="dxa"/>
          </w:tcPr>
          <w:p w14:paraId="4F21E2C4" w14:textId="77777777" w:rsidR="000B0EF9" w:rsidRPr="0078747E" w:rsidRDefault="00C93D85" w:rsidP="005A46E1">
            <w:pPr>
              <w:pStyle w:val="TAL"/>
            </w:pPr>
            <w:r>
              <w:t>All (</w:t>
            </w:r>
            <w:r w:rsidR="000B0EF9">
              <w:t>NOTE 5</w:t>
            </w:r>
            <w:r w:rsidR="00843BDC">
              <w:t>)</w:t>
            </w:r>
          </w:p>
        </w:tc>
        <w:tc>
          <w:tcPr>
            <w:tcW w:w="636" w:type="dxa"/>
            <w:tcBorders>
              <w:right w:val="single" w:sz="12" w:space="0" w:color="auto"/>
            </w:tcBorders>
          </w:tcPr>
          <w:p w14:paraId="6205566A" w14:textId="77777777" w:rsidR="00EE6950" w:rsidRDefault="000B0EF9" w:rsidP="00EE6950">
            <w:pPr>
              <w:pStyle w:val="TAL"/>
            </w:pPr>
            <w:r>
              <w:t>Both</w:t>
            </w:r>
          </w:p>
          <w:p w14:paraId="01D0F8DA" w14:textId="77777777" w:rsidR="000B0EF9" w:rsidRDefault="00EE6950" w:rsidP="00EE6950">
            <w:pPr>
              <w:pStyle w:val="TAL"/>
            </w:pPr>
            <w:r>
              <w:rPr>
                <w:lang w:eastAsia="ko-KR"/>
              </w:rPr>
              <w:t>Rel8</w:t>
            </w:r>
          </w:p>
        </w:tc>
      </w:tr>
      <w:tr w:rsidR="000B0EF9" w14:paraId="14BBCEAD" w14:textId="77777777">
        <w:tblPrEx>
          <w:tblCellMar>
            <w:top w:w="0" w:type="dxa"/>
            <w:bottom w:w="0" w:type="dxa"/>
          </w:tblCellMar>
        </w:tblPrEx>
        <w:trPr>
          <w:cantSplit/>
          <w:jc w:val="center"/>
        </w:trPr>
        <w:tc>
          <w:tcPr>
            <w:tcW w:w="2613" w:type="dxa"/>
            <w:tcBorders>
              <w:left w:val="single" w:sz="12" w:space="0" w:color="auto"/>
            </w:tcBorders>
          </w:tcPr>
          <w:p w14:paraId="73A38BF0" w14:textId="77777777" w:rsidR="000B0EF9" w:rsidRPr="0078747E" w:rsidRDefault="000B0EF9" w:rsidP="005A46E1">
            <w:pPr>
              <w:pStyle w:val="TAL"/>
            </w:pPr>
            <w:r>
              <w:t>Packet-Filter-Identifier</w:t>
            </w:r>
          </w:p>
        </w:tc>
        <w:tc>
          <w:tcPr>
            <w:tcW w:w="571" w:type="dxa"/>
          </w:tcPr>
          <w:p w14:paraId="643C7A49" w14:textId="77777777" w:rsidR="000B0EF9" w:rsidRPr="005A46E1" w:rsidRDefault="005A46E1" w:rsidP="005A46E1">
            <w:pPr>
              <w:pStyle w:val="TAL"/>
              <w:rPr>
                <w:rFonts w:eastAsia="바탕" w:hint="eastAsia"/>
                <w:lang w:eastAsia="ko-KR"/>
              </w:rPr>
            </w:pPr>
            <w:r>
              <w:rPr>
                <w:rFonts w:eastAsia="바탕" w:hint="eastAsia"/>
                <w:lang w:eastAsia="ko-KR"/>
              </w:rPr>
              <w:t>1060</w:t>
            </w:r>
          </w:p>
        </w:tc>
        <w:tc>
          <w:tcPr>
            <w:tcW w:w="850" w:type="dxa"/>
          </w:tcPr>
          <w:p w14:paraId="7F2C2559" w14:textId="77777777" w:rsidR="000B0EF9" w:rsidRPr="005A46E1" w:rsidRDefault="000B0EF9" w:rsidP="005A46E1">
            <w:pPr>
              <w:pStyle w:val="TAL"/>
              <w:rPr>
                <w:rFonts w:eastAsia="바탕" w:hint="eastAsia"/>
                <w:lang w:eastAsia="ko-KR"/>
              </w:rPr>
            </w:pPr>
            <w:r>
              <w:t>5.3.</w:t>
            </w:r>
            <w:r w:rsidR="005A46E1">
              <w:rPr>
                <w:rFonts w:eastAsia="바탕" w:hint="eastAsia"/>
                <w:lang w:eastAsia="ko-KR"/>
              </w:rPr>
              <w:t>55</w:t>
            </w:r>
          </w:p>
        </w:tc>
        <w:tc>
          <w:tcPr>
            <w:tcW w:w="1214" w:type="dxa"/>
          </w:tcPr>
          <w:p w14:paraId="5BA1B793" w14:textId="77777777" w:rsidR="000B0EF9" w:rsidRPr="0078747E" w:rsidRDefault="000B0EF9" w:rsidP="005A46E1">
            <w:pPr>
              <w:pStyle w:val="TAL"/>
            </w:pPr>
            <w:r>
              <w:t>OctetString</w:t>
            </w:r>
          </w:p>
        </w:tc>
        <w:tc>
          <w:tcPr>
            <w:tcW w:w="709" w:type="dxa"/>
          </w:tcPr>
          <w:p w14:paraId="660C6023" w14:textId="77777777" w:rsidR="000B0EF9" w:rsidRPr="0078747E" w:rsidRDefault="000B0EF9" w:rsidP="005A46E1">
            <w:pPr>
              <w:pStyle w:val="TAL"/>
            </w:pPr>
            <w:r>
              <w:t>V</w:t>
            </w:r>
          </w:p>
        </w:tc>
        <w:tc>
          <w:tcPr>
            <w:tcW w:w="424" w:type="dxa"/>
          </w:tcPr>
          <w:p w14:paraId="03D10179" w14:textId="77777777" w:rsidR="000B0EF9" w:rsidRPr="0078747E" w:rsidRDefault="000B0EF9" w:rsidP="005A46E1">
            <w:pPr>
              <w:pStyle w:val="TAL"/>
            </w:pPr>
            <w:r>
              <w:t>P</w:t>
            </w:r>
          </w:p>
        </w:tc>
        <w:tc>
          <w:tcPr>
            <w:tcW w:w="709" w:type="dxa"/>
          </w:tcPr>
          <w:p w14:paraId="043241DF" w14:textId="77777777" w:rsidR="000B0EF9" w:rsidRPr="0078747E" w:rsidRDefault="000B0EF9" w:rsidP="005A46E1">
            <w:pPr>
              <w:pStyle w:val="TAL"/>
            </w:pPr>
          </w:p>
        </w:tc>
        <w:tc>
          <w:tcPr>
            <w:tcW w:w="567" w:type="dxa"/>
          </w:tcPr>
          <w:p w14:paraId="1715C35C" w14:textId="77777777" w:rsidR="000B0EF9" w:rsidRPr="0078747E" w:rsidRDefault="00E70ECD" w:rsidP="005A46E1">
            <w:pPr>
              <w:pStyle w:val="TAL"/>
            </w:pPr>
            <w:r>
              <w:t>M</w:t>
            </w:r>
          </w:p>
        </w:tc>
        <w:tc>
          <w:tcPr>
            <w:tcW w:w="567" w:type="dxa"/>
          </w:tcPr>
          <w:p w14:paraId="38F44E81" w14:textId="77777777" w:rsidR="000B0EF9" w:rsidRPr="0078747E" w:rsidRDefault="000B0EF9" w:rsidP="005A46E1">
            <w:pPr>
              <w:pStyle w:val="TAL"/>
            </w:pPr>
            <w:r>
              <w:t>Y</w:t>
            </w:r>
          </w:p>
        </w:tc>
        <w:tc>
          <w:tcPr>
            <w:tcW w:w="639" w:type="dxa"/>
          </w:tcPr>
          <w:p w14:paraId="0F74798B" w14:textId="77777777" w:rsidR="00843BDC" w:rsidRDefault="00843BDC" w:rsidP="00843BDC">
            <w:pPr>
              <w:pStyle w:val="TAL"/>
            </w:pPr>
            <w:r>
              <w:t>All</w:t>
            </w:r>
          </w:p>
          <w:p w14:paraId="02677256" w14:textId="77777777" w:rsidR="000B0EF9" w:rsidRPr="0078747E" w:rsidRDefault="00843BDC" w:rsidP="00843BDC">
            <w:pPr>
              <w:pStyle w:val="TAL"/>
            </w:pPr>
            <w:r>
              <w:t>(</w:t>
            </w:r>
            <w:r w:rsidR="000B0EF9">
              <w:t>NOTE 5</w:t>
            </w:r>
            <w:r>
              <w:t>)</w:t>
            </w:r>
          </w:p>
        </w:tc>
        <w:tc>
          <w:tcPr>
            <w:tcW w:w="636" w:type="dxa"/>
            <w:tcBorders>
              <w:right w:val="single" w:sz="12" w:space="0" w:color="auto"/>
            </w:tcBorders>
          </w:tcPr>
          <w:p w14:paraId="559A007E" w14:textId="77777777" w:rsidR="00EE6950" w:rsidRDefault="000B0EF9" w:rsidP="00EE6950">
            <w:pPr>
              <w:pStyle w:val="TAL"/>
            </w:pPr>
            <w:r>
              <w:t>Both</w:t>
            </w:r>
          </w:p>
          <w:p w14:paraId="1011C4E9" w14:textId="77777777" w:rsidR="000B0EF9" w:rsidRDefault="00EE6950" w:rsidP="00EE6950">
            <w:pPr>
              <w:pStyle w:val="TAL"/>
            </w:pPr>
            <w:r>
              <w:rPr>
                <w:lang w:eastAsia="ko-KR"/>
              </w:rPr>
              <w:t>Rel8</w:t>
            </w:r>
          </w:p>
        </w:tc>
      </w:tr>
      <w:tr w:rsidR="000B0EF9" w14:paraId="037BD609" w14:textId="77777777">
        <w:tblPrEx>
          <w:tblCellMar>
            <w:top w:w="0" w:type="dxa"/>
            <w:bottom w:w="0" w:type="dxa"/>
          </w:tblCellMar>
        </w:tblPrEx>
        <w:trPr>
          <w:cantSplit/>
          <w:jc w:val="center"/>
        </w:trPr>
        <w:tc>
          <w:tcPr>
            <w:tcW w:w="2613" w:type="dxa"/>
            <w:tcBorders>
              <w:left w:val="single" w:sz="12" w:space="0" w:color="auto"/>
            </w:tcBorders>
          </w:tcPr>
          <w:p w14:paraId="03F486E3" w14:textId="77777777" w:rsidR="000B0EF9" w:rsidRPr="0078747E" w:rsidRDefault="000B0EF9" w:rsidP="005A46E1">
            <w:pPr>
              <w:pStyle w:val="TAL"/>
            </w:pPr>
            <w:r>
              <w:t>Packet-Filter-Information</w:t>
            </w:r>
          </w:p>
        </w:tc>
        <w:tc>
          <w:tcPr>
            <w:tcW w:w="571" w:type="dxa"/>
          </w:tcPr>
          <w:p w14:paraId="56E7633E" w14:textId="77777777" w:rsidR="000B0EF9" w:rsidRPr="005A46E1" w:rsidRDefault="005A46E1" w:rsidP="005A46E1">
            <w:pPr>
              <w:pStyle w:val="TAL"/>
              <w:rPr>
                <w:rFonts w:eastAsia="바탕" w:hint="eastAsia"/>
                <w:lang w:eastAsia="ko-KR"/>
              </w:rPr>
            </w:pPr>
            <w:r>
              <w:rPr>
                <w:rFonts w:eastAsia="바탕" w:hint="eastAsia"/>
                <w:lang w:eastAsia="ko-KR"/>
              </w:rPr>
              <w:t>1061</w:t>
            </w:r>
          </w:p>
        </w:tc>
        <w:tc>
          <w:tcPr>
            <w:tcW w:w="850" w:type="dxa"/>
          </w:tcPr>
          <w:p w14:paraId="05D724E2" w14:textId="77777777" w:rsidR="000B0EF9" w:rsidRPr="005A46E1" w:rsidRDefault="000B0EF9" w:rsidP="005A46E1">
            <w:pPr>
              <w:pStyle w:val="TAL"/>
              <w:rPr>
                <w:rFonts w:eastAsia="바탕" w:hint="eastAsia"/>
                <w:lang w:eastAsia="ko-KR"/>
              </w:rPr>
            </w:pPr>
            <w:r>
              <w:t>5.3.</w:t>
            </w:r>
            <w:r w:rsidR="005A46E1">
              <w:rPr>
                <w:rFonts w:eastAsia="바탕" w:hint="eastAsia"/>
                <w:lang w:eastAsia="ko-KR"/>
              </w:rPr>
              <w:t>56</w:t>
            </w:r>
          </w:p>
        </w:tc>
        <w:tc>
          <w:tcPr>
            <w:tcW w:w="1214" w:type="dxa"/>
          </w:tcPr>
          <w:p w14:paraId="29AEA009" w14:textId="77777777" w:rsidR="000B0EF9" w:rsidRPr="0078747E" w:rsidRDefault="000B0EF9" w:rsidP="005A46E1">
            <w:pPr>
              <w:pStyle w:val="TAL"/>
            </w:pPr>
            <w:r>
              <w:t>Grouped</w:t>
            </w:r>
          </w:p>
        </w:tc>
        <w:tc>
          <w:tcPr>
            <w:tcW w:w="709" w:type="dxa"/>
          </w:tcPr>
          <w:p w14:paraId="2B3E3A02" w14:textId="77777777" w:rsidR="000B0EF9" w:rsidRPr="0078747E" w:rsidRDefault="000B0EF9" w:rsidP="005A46E1">
            <w:pPr>
              <w:pStyle w:val="TAL"/>
            </w:pPr>
            <w:r>
              <w:t>V</w:t>
            </w:r>
          </w:p>
        </w:tc>
        <w:tc>
          <w:tcPr>
            <w:tcW w:w="424" w:type="dxa"/>
          </w:tcPr>
          <w:p w14:paraId="0D44362C" w14:textId="77777777" w:rsidR="000B0EF9" w:rsidRPr="0078747E" w:rsidRDefault="000B0EF9" w:rsidP="005A46E1">
            <w:pPr>
              <w:pStyle w:val="TAL"/>
            </w:pPr>
            <w:r>
              <w:t>P</w:t>
            </w:r>
          </w:p>
        </w:tc>
        <w:tc>
          <w:tcPr>
            <w:tcW w:w="709" w:type="dxa"/>
          </w:tcPr>
          <w:p w14:paraId="0CDEE87D" w14:textId="77777777" w:rsidR="000B0EF9" w:rsidRPr="0078747E" w:rsidRDefault="000B0EF9" w:rsidP="005A46E1">
            <w:pPr>
              <w:pStyle w:val="TAL"/>
            </w:pPr>
          </w:p>
        </w:tc>
        <w:tc>
          <w:tcPr>
            <w:tcW w:w="567" w:type="dxa"/>
          </w:tcPr>
          <w:p w14:paraId="5E89C738" w14:textId="77777777" w:rsidR="000B0EF9" w:rsidRPr="0078747E" w:rsidRDefault="00E70ECD" w:rsidP="005A46E1">
            <w:pPr>
              <w:pStyle w:val="TAL"/>
            </w:pPr>
            <w:r>
              <w:t>M</w:t>
            </w:r>
          </w:p>
        </w:tc>
        <w:tc>
          <w:tcPr>
            <w:tcW w:w="567" w:type="dxa"/>
          </w:tcPr>
          <w:p w14:paraId="66AC97F1" w14:textId="77777777" w:rsidR="000B0EF9" w:rsidRPr="0078747E" w:rsidRDefault="000B0EF9" w:rsidP="005A46E1">
            <w:pPr>
              <w:pStyle w:val="TAL"/>
            </w:pPr>
            <w:r>
              <w:t>Y</w:t>
            </w:r>
          </w:p>
        </w:tc>
        <w:tc>
          <w:tcPr>
            <w:tcW w:w="639" w:type="dxa"/>
          </w:tcPr>
          <w:p w14:paraId="064DE846" w14:textId="77777777" w:rsidR="00843BDC" w:rsidRDefault="00843BDC" w:rsidP="00843BDC">
            <w:pPr>
              <w:pStyle w:val="TAL"/>
            </w:pPr>
            <w:r>
              <w:t>All</w:t>
            </w:r>
          </w:p>
          <w:p w14:paraId="75D4723C" w14:textId="77777777" w:rsidR="000B0EF9" w:rsidRPr="0078747E" w:rsidRDefault="00843BDC" w:rsidP="00843BDC">
            <w:pPr>
              <w:pStyle w:val="TAL"/>
            </w:pPr>
            <w:r>
              <w:t>(</w:t>
            </w:r>
            <w:r w:rsidR="000B0EF9">
              <w:t>NOTE 5</w:t>
            </w:r>
            <w:r>
              <w:t>)</w:t>
            </w:r>
            <w:r w:rsidR="000B0EF9">
              <w:t xml:space="preserve"> </w:t>
            </w:r>
          </w:p>
        </w:tc>
        <w:tc>
          <w:tcPr>
            <w:tcW w:w="636" w:type="dxa"/>
            <w:tcBorders>
              <w:right w:val="single" w:sz="12" w:space="0" w:color="auto"/>
            </w:tcBorders>
          </w:tcPr>
          <w:p w14:paraId="722F5976" w14:textId="77777777" w:rsidR="00EE6950" w:rsidRDefault="000B0EF9" w:rsidP="00EE6950">
            <w:pPr>
              <w:pStyle w:val="TAL"/>
            </w:pPr>
            <w:r>
              <w:t>Both</w:t>
            </w:r>
          </w:p>
          <w:p w14:paraId="1D87F2D7" w14:textId="77777777" w:rsidR="000B0EF9" w:rsidRDefault="00EE6950" w:rsidP="00EE6950">
            <w:pPr>
              <w:pStyle w:val="TAL"/>
            </w:pPr>
            <w:r>
              <w:rPr>
                <w:lang w:eastAsia="ko-KR"/>
              </w:rPr>
              <w:t>Rel8</w:t>
            </w:r>
          </w:p>
        </w:tc>
      </w:tr>
      <w:tr w:rsidR="000B0EF9" w14:paraId="072517AA" w14:textId="77777777">
        <w:tblPrEx>
          <w:tblCellMar>
            <w:top w:w="0" w:type="dxa"/>
            <w:bottom w:w="0" w:type="dxa"/>
          </w:tblCellMar>
        </w:tblPrEx>
        <w:trPr>
          <w:cantSplit/>
          <w:jc w:val="center"/>
        </w:trPr>
        <w:tc>
          <w:tcPr>
            <w:tcW w:w="2613" w:type="dxa"/>
            <w:tcBorders>
              <w:left w:val="single" w:sz="12" w:space="0" w:color="auto"/>
            </w:tcBorders>
          </w:tcPr>
          <w:p w14:paraId="40CEC606" w14:textId="77777777" w:rsidR="000B0EF9" w:rsidRDefault="000B0EF9" w:rsidP="00EA319F">
            <w:pPr>
              <w:pStyle w:val="TAL"/>
            </w:pPr>
            <w:r>
              <w:rPr>
                <w:lang w:eastAsia="ko-KR"/>
              </w:rPr>
              <w:t>Packet-Filter-Operation</w:t>
            </w:r>
          </w:p>
        </w:tc>
        <w:tc>
          <w:tcPr>
            <w:tcW w:w="571" w:type="dxa"/>
          </w:tcPr>
          <w:p w14:paraId="578FBB34" w14:textId="77777777" w:rsidR="000B0EF9" w:rsidRPr="005A46E1" w:rsidRDefault="005A46E1" w:rsidP="00EA319F">
            <w:pPr>
              <w:pStyle w:val="TAL"/>
              <w:rPr>
                <w:rFonts w:eastAsia="바탕" w:hint="eastAsia"/>
                <w:lang w:eastAsia="ko-KR"/>
              </w:rPr>
            </w:pPr>
            <w:r>
              <w:rPr>
                <w:rFonts w:eastAsia="바탕" w:hint="eastAsia"/>
                <w:lang w:eastAsia="ko-KR"/>
              </w:rPr>
              <w:t>1062</w:t>
            </w:r>
          </w:p>
        </w:tc>
        <w:tc>
          <w:tcPr>
            <w:tcW w:w="850" w:type="dxa"/>
          </w:tcPr>
          <w:p w14:paraId="400DB0BA" w14:textId="77777777" w:rsidR="000B0EF9" w:rsidRPr="005A46E1" w:rsidRDefault="000B0EF9" w:rsidP="00EA319F">
            <w:pPr>
              <w:pStyle w:val="TAL"/>
              <w:rPr>
                <w:rFonts w:eastAsia="바탕" w:hint="eastAsia"/>
                <w:lang w:eastAsia="ko-KR"/>
              </w:rPr>
            </w:pPr>
            <w:r w:rsidRPr="00EA319F">
              <w:t>5.3.</w:t>
            </w:r>
            <w:r w:rsidR="005A46E1" w:rsidRPr="00EA319F">
              <w:rPr>
                <w:rFonts w:eastAsia="바탕" w:hint="eastAsia"/>
              </w:rPr>
              <w:t>57</w:t>
            </w:r>
          </w:p>
        </w:tc>
        <w:tc>
          <w:tcPr>
            <w:tcW w:w="1214" w:type="dxa"/>
          </w:tcPr>
          <w:p w14:paraId="6841AC8E" w14:textId="77777777" w:rsidR="000B0EF9" w:rsidRDefault="000B0EF9" w:rsidP="00EA319F">
            <w:pPr>
              <w:pStyle w:val="TAL"/>
              <w:rPr>
                <w:rFonts w:hint="eastAsia"/>
                <w:lang w:eastAsia="ko-KR"/>
              </w:rPr>
            </w:pPr>
            <w:r>
              <w:rPr>
                <w:lang w:eastAsia="ko-KR"/>
              </w:rPr>
              <w:t>Enumerated</w:t>
            </w:r>
          </w:p>
        </w:tc>
        <w:tc>
          <w:tcPr>
            <w:tcW w:w="709" w:type="dxa"/>
          </w:tcPr>
          <w:p w14:paraId="3A85AD63" w14:textId="77777777" w:rsidR="000B0EF9" w:rsidRDefault="000B0EF9" w:rsidP="00EA319F">
            <w:pPr>
              <w:pStyle w:val="TAL"/>
              <w:rPr>
                <w:rFonts w:hint="eastAsia"/>
                <w:lang w:eastAsia="ko-KR"/>
              </w:rPr>
            </w:pPr>
            <w:r>
              <w:rPr>
                <w:lang w:eastAsia="ko-KR"/>
              </w:rPr>
              <w:t>V</w:t>
            </w:r>
          </w:p>
        </w:tc>
        <w:tc>
          <w:tcPr>
            <w:tcW w:w="424" w:type="dxa"/>
          </w:tcPr>
          <w:p w14:paraId="355974B9" w14:textId="77777777" w:rsidR="000B0EF9" w:rsidRDefault="000B0EF9" w:rsidP="00EA319F">
            <w:pPr>
              <w:pStyle w:val="TAL"/>
              <w:rPr>
                <w:rFonts w:hint="eastAsia"/>
                <w:lang w:eastAsia="ko-KR"/>
              </w:rPr>
            </w:pPr>
            <w:r>
              <w:rPr>
                <w:lang w:eastAsia="ko-KR"/>
              </w:rPr>
              <w:t>P</w:t>
            </w:r>
          </w:p>
        </w:tc>
        <w:tc>
          <w:tcPr>
            <w:tcW w:w="709" w:type="dxa"/>
          </w:tcPr>
          <w:p w14:paraId="43DFBB2B" w14:textId="77777777" w:rsidR="000B0EF9" w:rsidRPr="00B41B62" w:rsidRDefault="000B0EF9" w:rsidP="005A46E1">
            <w:pPr>
              <w:pStyle w:val="LD"/>
              <w:rPr>
                <w:rFonts w:ascii="Arial" w:hAnsi="Arial"/>
                <w:noProof w:val="0"/>
                <w:sz w:val="18"/>
              </w:rPr>
            </w:pPr>
          </w:p>
        </w:tc>
        <w:tc>
          <w:tcPr>
            <w:tcW w:w="567" w:type="dxa"/>
          </w:tcPr>
          <w:p w14:paraId="791C31EA" w14:textId="77777777" w:rsidR="000B0EF9" w:rsidRPr="00B41B62" w:rsidRDefault="00E70ECD" w:rsidP="00EA319F">
            <w:pPr>
              <w:pStyle w:val="TAL"/>
            </w:pPr>
            <w:r>
              <w:t>M</w:t>
            </w:r>
          </w:p>
        </w:tc>
        <w:tc>
          <w:tcPr>
            <w:tcW w:w="567" w:type="dxa"/>
          </w:tcPr>
          <w:p w14:paraId="49B3E148" w14:textId="77777777" w:rsidR="000B0EF9" w:rsidRDefault="000B0EF9" w:rsidP="00EA319F">
            <w:pPr>
              <w:pStyle w:val="TAL"/>
              <w:rPr>
                <w:rFonts w:hint="eastAsia"/>
                <w:lang w:eastAsia="ko-KR"/>
              </w:rPr>
            </w:pPr>
            <w:r>
              <w:rPr>
                <w:lang w:eastAsia="ko-KR"/>
              </w:rPr>
              <w:t>Y</w:t>
            </w:r>
          </w:p>
        </w:tc>
        <w:tc>
          <w:tcPr>
            <w:tcW w:w="639" w:type="dxa"/>
          </w:tcPr>
          <w:p w14:paraId="14D669FD" w14:textId="77777777" w:rsidR="00843BDC" w:rsidRDefault="00843BDC" w:rsidP="00EA319F">
            <w:pPr>
              <w:pStyle w:val="TAL"/>
              <w:rPr>
                <w:lang w:eastAsia="ko-KR"/>
              </w:rPr>
            </w:pPr>
            <w:r>
              <w:rPr>
                <w:lang w:eastAsia="ko-KR"/>
              </w:rPr>
              <w:t>All</w:t>
            </w:r>
          </w:p>
          <w:p w14:paraId="00ACD8CB" w14:textId="77777777" w:rsidR="000B0EF9" w:rsidRDefault="00843BDC" w:rsidP="00EA319F">
            <w:pPr>
              <w:pStyle w:val="TAL"/>
              <w:rPr>
                <w:rFonts w:hint="eastAsia"/>
                <w:lang w:eastAsia="ko-KR"/>
              </w:rPr>
            </w:pPr>
            <w:r>
              <w:rPr>
                <w:lang w:eastAsia="ko-KR"/>
              </w:rPr>
              <w:t>(</w:t>
            </w:r>
            <w:r w:rsidR="000B0EF9">
              <w:rPr>
                <w:lang w:eastAsia="ko-KR"/>
              </w:rPr>
              <w:t>NOTE 5</w:t>
            </w:r>
            <w:r>
              <w:rPr>
                <w:lang w:eastAsia="ko-KR"/>
              </w:rPr>
              <w:t>)</w:t>
            </w:r>
          </w:p>
        </w:tc>
        <w:tc>
          <w:tcPr>
            <w:tcW w:w="636" w:type="dxa"/>
            <w:tcBorders>
              <w:right w:val="single" w:sz="12" w:space="0" w:color="auto"/>
            </w:tcBorders>
          </w:tcPr>
          <w:p w14:paraId="02059AF9" w14:textId="77777777" w:rsidR="00EE6950" w:rsidRDefault="000B0EF9" w:rsidP="00EA319F">
            <w:pPr>
              <w:pStyle w:val="TAL"/>
              <w:rPr>
                <w:lang w:eastAsia="ko-KR"/>
              </w:rPr>
            </w:pPr>
            <w:r>
              <w:rPr>
                <w:lang w:eastAsia="ko-KR"/>
              </w:rPr>
              <w:t>Both</w:t>
            </w:r>
          </w:p>
          <w:p w14:paraId="2C16F0EA" w14:textId="77777777" w:rsidR="000B0EF9" w:rsidRDefault="00EE6950" w:rsidP="00EA319F">
            <w:pPr>
              <w:pStyle w:val="TAL"/>
              <w:rPr>
                <w:rFonts w:hint="eastAsia"/>
                <w:lang w:eastAsia="ko-KR"/>
              </w:rPr>
            </w:pPr>
            <w:r>
              <w:rPr>
                <w:lang w:eastAsia="ko-KR"/>
              </w:rPr>
              <w:t>Rel8</w:t>
            </w:r>
          </w:p>
        </w:tc>
      </w:tr>
      <w:tr w:rsidR="00803878" w:rsidRPr="0078747E" w14:paraId="719889C6" w14:textId="77777777">
        <w:tblPrEx>
          <w:tblCellMar>
            <w:top w:w="0" w:type="dxa"/>
            <w:bottom w:w="0" w:type="dxa"/>
          </w:tblCellMar>
        </w:tblPrEx>
        <w:trPr>
          <w:cantSplit/>
          <w:jc w:val="center"/>
        </w:trPr>
        <w:tc>
          <w:tcPr>
            <w:tcW w:w="2613" w:type="dxa"/>
            <w:tcBorders>
              <w:left w:val="single" w:sz="12" w:space="0" w:color="auto"/>
            </w:tcBorders>
          </w:tcPr>
          <w:p w14:paraId="35098700" w14:textId="77777777" w:rsidR="00803878" w:rsidRPr="0078747E" w:rsidRDefault="00803878" w:rsidP="00454F4A">
            <w:pPr>
              <w:pStyle w:val="TAL"/>
            </w:pPr>
            <w:r w:rsidRPr="0078747E">
              <w:t>Precedence</w:t>
            </w:r>
          </w:p>
        </w:tc>
        <w:tc>
          <w:tcPr>
            <w:tcW w:w="571" w:type="dxa"/>
          </w:tcPr>
          <w:p w14:paraId="498CC99A" w14:textId="77777777" w:rsidR="00803878" w:rsidRPr="0078747E" w:rsidRDefault="00803878" w:rsidP="00454F4A">
            <w:pPr>
              <w:pStyle w:val="TAL"/>
            </w:pPr>
            <w:r w:rsidRPr="0078747E">
              <w:t>1010</w:t>
            </w:r>
          </w:p>
        </w:tc>
        <w:tc>
          <w:tcPr>
            <w:tcW w:w="850" w:type="dxa"/>
          </w:tcPr>
          <w:p w14:paraId="391EFCCA" w14:textId="77777777" w:rsidR="00803878" w:rsidRPr="0078747E" w:rsidRDefault="00803878" w:rsidP="00454F4A">
            <w:pPr>
              <w:pStyle w:val="TAL"/>
            </w:pPr>
            <w:r w:rsidRPr="0078747E">
              <w:t>5.3.11</w:t>
            </w:r>
          </w:p>
        </w:tc>
        <w:tc>
          <w:tcPr>
            <w:tcW w:w="1214" w:type="dxa"/>
          </w:tcPr>
          <w:p w14:paraId="74D49976" w14:textId="77777777" w:rsidR="00803878" w:rsidRPr="0078747E" w:rsidRDefault="00803878" w:rsidP="00454F4A">
            <w:pPr>
              <w:pStyle w:val="TAL"/>
            </w:pPr>
            <w:r w:rsidRPr="0078747E">
              <w:t>Unsigned32</w:t>
            </w:r>
          </w:p>
        </w:tc>
        <w:tc>
          <w:tcPr>
            <w:tcW w:w="709" w:type="dxa"/>
          </w:tcPr>
          <w:p w14:paraId="1B103A08" w14:textId="77777777" w:rsidR="00803878" w:rsidRPr="0078747E" w:rsidRDefault="00803878" w:rsidP="00454F4A">
            <w:pPr>
              <w:pStyle w:val="TAL"/>
            </w:pPr>
            <w:r w:rsidRPr="0078747E">
              <w:t>M,V</w:t>
            </w:r>
          </w:p>
        </w:tc>
        <w:tc>
          <w:tcPr>
            <w:tcW w:w="424" w:type="dxa"/>
          </w:tcPr>
          <w:p w14:paraId="588F099D" w14:textId="77777777" w:rsidR="00803878" w:rsidRPr="0078747E" w:rsidRDefault="00803878" w:rsidP="00454F4A">
            <w:pPr>
              <w:pStyle w:val="TAL"/>
            </w:pPr>
            <w:r w:rsidRPr="0078747E">
              <w:t>P</w:t>
            </w:r>
          </w:p>
        </w:tc>
        <w:tc>
          <w:tcPr>
            <w:tcW w:w="709" w:type="dxa"/>
          </w:tcPr>
          <w:p w14:paraId="0270BB88" w14:textId="77777777" w:rsidR="00803878" w:rsidRPr="0078747E" w:rsidRDefault="00803878" w:rsidP="00454F4A">
            <w:pPr>
              <w:pStyle w:val="TAL"/>
            </w:pPr>
          </w:p>
        </w:tc>
        <w:tc>
          <w:tcPr>
            <w:tcW w:w="567" w:type="dxa"/>
          </w:tcPr>
          <w:p w14:paraId="39D70EAC" w14:textId="77777777" w:rsidR="00803878" w:rsidRPr="0078747E" w:rsidRDefault="00803878" w:rsidP="00454F4A">
            <w:pPr>
              <w:pStyle w:val="TAL"/>
            </w:pPr>
          </w:p>
        </w:tc>
        <w:tc>
          <w:tcPr>
            <w:tcW w:w="567" w:type="dxa"/>
          </w:tcPr>
          <w:p w14:paraId="0A5AB428" w14:textId="77777777" w:rsidR="00803878" w:rsidRPr="0078747E" w:rsidRDefault="00803878" w:rsidP="00454F4A">
            <w:pPr>
              <w:pStyle w:val="TAL"/>
            </w:pPr>
            <w:r w:rsidRPr="0078747E">
              <w:t>Y</w:t>
            </w:r>
          </w:p>
        </w:tc>
        <w:tc>
          <w:tcPr>
            <w:tcW w:w="639" w:type="dxa"/>
          </w:tcPr>
          <w:p w14:paraId="54BE1A94" w14:textId="77777777" w:rsidR="00803878" w:rsidRPr="0078747E" w:rsidRDefault="00803878" w:rsidP="00DA6989">
            <w:pPr>
              <w:pStyle w:val="TAL"/>
            </w:pPr>
            <w:r w:rsidRPr="0078747E">
              <w:t>All</w:t>
            </w:r>
          </w:p>
        </w:tc>
        <w:tc>
          <w:tcPr>
            <w:tcW w:w="636" w:type="dxa"/>
            <w:tcBorders>
              <w:right w:val="single" w:sz="12" w:space="0" w:color="auto"/>
            </w:tcBorders>
          </w:tcPr>
          <w:p w14:paraId="1C0E7483" w14:textId="77777777" w:rsidR="00803878" w:rsidRPr="0078747E" w:rsidRDefault="00803878" w:rsidP="00454F4A">
            <w:pPr>
              <w:pStyle w:val="TAL"/>
            </w:pPr>
            <w:r>
              <w:t>Both</w:t>
            </w:r>
          </w:p>
        </w:tc>
      </w:tr>
      <w:tr w:rsidR="000426C4" w:rsidRPr="0078747E" w14:paraId="0D6090C9" w14:textId="77777777">
        <w:tblPrEx>
          <w:tblCellMar>
            <w:top w:w="0" w:type="dxa"/>
            <w:bottom w:w="0" w:type="dxa"/>
          </w:tblCellMar>
        </w:tblPrEx>
        <w:trPr>
          <w:cantSplit/>
          <w:jc w:val="center"/>
        </w:trPr>
        <w:tc>
          <w:tcPr>
            <w:tcW w:w="2613" w:type="dxa"/>
            <w:tcBorders>
              <w:left w:val="single" w:sz="12" w:space="0" w:color="auto"/>
            </w:tcBorders>
          </w:tcPr>
          <w:p w14:paraId="03EA5603" w14:textId="77777777" w:rsidR="000426C4" w:rsidRPr="0078747E" w:rsidRDefault="000426C4" w:rsidP="00D214F2">
            <w:pPr>
              <w:pStyle w:val="TAL"/>
            </w:pPr>
            <w:r>
              <w:t>Pre-emption-Capability</w:t>
            </w:r>
          </w:p>
        </w:tc>
        <w:tc>
          <w:tcPr>
            <w:tcW w:w="571" w:type="dxa"/>
          </w:tcPr>
          <w:p w14:paraId="4FF265EA" w14:textId="77777777" w:rsidR="000426C4" w:rsidRPr="000426C4" w:rsidRDefault="000426C4" w:rsidP="00D214F2">
            <w:pPr>
              <w:pStyle w:val="TAH"/>
              <w:jc w:val="left"/>
              <w:rPr>
                <w:rFonts w:eastAsia="바탕"/>
                <w:b w:val="0"/>
                <w:lang w:eastAsia="ko-KR"/>
              </w:rPr>
            </w:pPr>
            <w:r>
              <w:rPr>
                <w:rFonts w:eastAsia="바탕" w:hint="eastAsia"/>
                <w:b w:val="0"/>
                <w:lang w:eastAsia="ko-KR"/>
              </w:rPr>
              <w:t>1047</w:t>
            </w:r>
          </w:p>
        </w:tc>
        <w:tc>
          <w:tcPr>
            <w:tcW w:w="850" w:type="dxa"/>
          </w:tcPr>
          <w:p w14:paraId="213C9E06" w14:textId="77777777" w:rsidR="000426C4" w:rsidRPr="000426C4" w:rsidRDefault="000426C4" w:rsidP="00D214F2">
            <w:pPr>
              <w:pStyle w:val="TAL"/>
              <w:rPr>
                <w:rFonts w:eastAsia="바탕" w:hint="eastAsia"/>
                <w:lang w:eastAsia="ko-KR"/>
              </w:rPr>
            </w:pPr>
            <w:r w:rsidRPr="00454D79">
              <w:t>5.3.</w:t>
            </w:r>
            <w:r>
              <w:rPr>
                <w:rFonts w:eastAsia="바탕" w:hint="eastAsia"/>
                <w:lang w:eastAsia="ko-KR"/>
              </w:rPr>
              <w:t>46</w:t>
            </w:r>
          </w:p>
        </w:tc>
        <w:tc>
          <w:tcPr>
            <w:tcW w:w="1214" w:type="dxa"/>
          </w:tcPr>
          <w:p w14:paraId="2D8701C1" w14:textId="77777777" w:rsidR="000426C4" w:rsidRPr="0078445D" w:rsidRDefault="000426C4" w:rsidP="00D214F2">
            <w:pPr>
              <w:pStyle w:val="TAL"/>
              <w:rPr>
                <w:rFonts w:eastAsia="SimSun" w:hint="eastAsia"/>
                <w:lang w:eastAsia="zh-CN"/>
              </w:rPr>
            </w:pPr>
            <w:r>
              <w:rPr>
                <w:rFonts w:eastAsia="SimSun" w:hint="eastAsia"/>
                <w:lang w:eastAsia="zh-CN"/>
              </w:rPr>
              <w:t>Enumerated</w:t>
            </w:r>
          </w:p>
        </w:tc>
        <w:tc>
          <w:tcPr>
            <w:tcW w:w="709" w:type="dxa"/>
          </w:tcPr>
          <w:p w14:paraId="2F5B1E15" w14:textId="77777777" w:rsidR="000426C4" w:rsidRPr="00454D79" w:rsidRDefault="000426C4" w:rsidP="00D214F2">
            <w:pPr>
              <w:pStyle w:val="TAL"/>
            </w:pPr>
            <w:r w:rsidRPr="00454D79">
              <w:t>V</w:t>
            </w:r>
          </w:p>
        </w:tc>
        <w:tc>
          <w:tcPr>
            <w:tcW w:w="424" w:type="dxa"/>
          </w:tcPr>
          <w:p w14:paraId="559DE4B8" w14:textId="77777777" w:rsidR="000426C4" w:rsidRPr="00454D79" w:rsidRDefault="000426C4" w:rsidP="00D214F2">
            <w:pPr>
              <w:pStyle w:val="TAL"/>
            </w:pPr>
            <w:r w:rsidRPr="00454D79">
              <w:rPr>
                <w:rFonts w:hint="eastAsia"/>
                <w:lang w:eastAsia="ko-KR"/>
              </w:rPr>
              <w:t>P</w:t>
            </w:r>
          </w:p>
        </w:tc>
        <w:tc>
          <w:tcPr>
            <w:tcW w:w="709" w:type="dxa"/>
          </w:tcPr>
          <w:p w14:paraId="255C3F90" w14:textId="77777777" w:rsidR="000426C4" w:rsidRPr="00454D79" w:rsidRDefault="000426C4" w:rsidP="00D214F2">
            <w:pPr>
              <w:pStyle w:val="TAL"/>
            </w:pPr>
          </w:p>
        </w:tc>
        <w:tc>
          <w:tcPr>
            <w:tcW w:w="567" w:type="dxa"/>
          </w:tcPr>
          <w:p w14:paraId="5EFF2D2F" w14:textId="77777777" w:rsidR="000426C4" w:rsidRPr="00454D79" w:rsidRDefault="00E70ECD" w:rsidP="00D214F2">
            <w:pPr>
              <w:pStyle w:val="TAL"/>
            </w:pPr>
            <w:r>
              <w:t>M</w:t>
            </w:r>
          </w:p>
        </w:tc>
        <w:tc>
          <w:tcPr>
            <w:tcW w:w="567" w:type="dxa"/>
          </w:tcPr>
          <w:p w14:paraId="7E7554EA" w14:textId="77777777" w:rsidR="000426C4" w:rsidRPr="00454D79" w:rsidRDefault="000426C4" w:rsidP="00D214F2">
            <w:pPr>
              <w:pStyle w:val="TAL"/>
            </w:pPr>
            <w:r w:rsidRPr="00454D79">
              <w:rPr>
                <w:rFonts w:hint="eastAsia"/>
                <w:lang w:eastAsia="ko-KR"/>
              </w:rPr>
              <w:t>Y</w:t>
            </w:r>
          </w:p>
        </w:tc>
        <w:tc>
          <w:tcPr>
            <w:tcW w:w="639" w:type="dxa"/>
          </w:tcPr>
          <w:p w14:paraId="764783F9" w14:textId="77777777" w:rsidR="000426C4" w:rsidRPr="00B978A5" w:rsidRDefault="000426C4" w:rsidP="00D214F2">
            <w:pPr>
              <w:pStyle w:val="TAL"/>
            </w:pPr>
            <w:r w:rsidRPr="00B978A5">
              <w:t>3GPP- EPS</w:t>
            </w:r>
          </w:p>
        </w:tc>
        <w:tc>
          <w:tcPr>
            <w:tcW w:w="636" w:type="dxa"/>
            <w:tcBorders>
              <w:right w:val="single" w:sz="12" w:space="0" w:color="auto"/>
            </w:tcBorders>
          </w:tcPr>
          <w:p w14:paraId="309EE81C" w14:textId="77777777" w:rsidR="00EE6950" w:rsidRDefault="000426C4" w:rsidP="00EE6950">
            <w:pPr>
              <w:pStyle w:val="TAL"/>
              <w:rPr>
                <w:lang w:eastAsia="ko-KR"/>
              </w:rPr>
            </w:pPr>
            <w:r w:rsidRPr="00454D79">
              <w:rPr>
                <w:rFonts w:hint="eastAsia"/>
                <w:lang w:eastAsia="ko-KR"/>
              </w:rPr>
              <w:t>Both</w:t>
            </w:r>
          </w:p>
          <w:p w14:paraId="5B3B4F5D" w14:textId="77777777" w:rsidR="000426C4" w:rsidRPr="00454D79" w:rsidRDefault="00EE6950" w:rsidP="00EE6950">
            <w:pPr>
              <w:pStyle w:val="TAL"/>
            </w:pPr>
            <w:r>
              <w:rPr>
                <w:lang w:eastAsia="ko-KR"/>
              </w:rPr>
              <w:t>Rel8</w:t>
            </w:r>
          </w:p>
        </w:tc>
      </w:tr>
      <w:tr w:rsidR="000426C4" w:rsidRPr="0078747E" w14:paraId="43430EDE" w14:textId="77777777">
        <w:tblPrEx>
          <w:tblCellMar>
            <w:top w:w="0" w:type="dxa"/>
            <w:bottom w:w="0" w:type="dxa"/>
          </w:tblCellMar>
        </w:tblPrEx>
        <w:trPr>
          <w:cantSplit/>
          <w:jc w:val="center"/>
        </w:trPr>
        <w:tc>
          <w:tcPr>
            <w:tcW w:w="2613" w:type="dxa"/>
            <w:tcBorders>
              <w:left w:val="single" w:sz="12" w:space="0" w:color="auto"/>
            </w:tcBorders>
          </w:tcPr>
          <w:p w14:paraId="4C9F1502" w14:textId="77777777" w:rsidR="000426C4" w:rsidRPr="0078747E" w:rsidRDefault="000426C4" w:rsidP="00D214F2">
            <w:pPr>
              <w:pStyle w:val="TAL"/>
            </w:pPr>
            <w:r>
              <w:t>Pre-emption-Vulnerability</w:t>
            </w:r>
          </w:p>
        </w:tc>
        <w:tc>
          <w:tcPr>
            <w:tcW w:w="571" w:type="dxa"/>
          </w:tcPr>
          <w:p w14:paraId="0DF5CB17" w14:textId="77777777" w:rsidR="000426C4" w:rsidRPr="000426C4" w:rsidRDefault="000426C4" w:rsidP="00D214F2">
            <w:pPr>
              <w:pStyle w:val="TAL"/>
              <w:rPr>
                <w:rFonts w:eastAsia="바탕" w:hint="eastAsia"/>
                <w:lang w:eastAsia="ko-KR"/>
              </w:rPr>
            </w:pPr>
            <w:r>
              <w:rPr>
                <w:rFonts w:eastAsia="바탕" w:hint="eastAsia"/>
                <w:lang w:eastAsia="ko-KR"/>
              </w:rPr>
              <w:t>1048</w:t>
            </w:r>
          </w:p>
        </w:tc>
        <w:tc>
          <w:tcPr>
            <w:tcW w:w="850" w:type="dxa"/>
          </w:tcPr>
          <w:p w14:paraId="297CF145" w14:textId="77777777" w:rsidR="000426C4" w:rsidRPr="000426C4" w:rsidRDefault="000426C4" w:rsidP="00D214F2">
            <w:pPr>
              <w:pStyle w:val="TAL"/>
              <w:rPr>
                <w:rFonts w:eastAsia="바탕" w:hint="eastAsia"/>
                <w:lang w:eastAsia="ko-KR"/>
              </w:rPr>
            </w:pPr>
            <w:r w:rsidRPr="00454D79">
              <w:t>5.3.</w:t>
            </w:r>
            <w:r>
              <w:rPr>
                <w:rFonts w:eastAsia="바탕" w:hint="eastAsia"/>
                <w:lang w:eastAsia="ko-KR"/>
              </w:rPr>
              <w:t>47</w:t>
            </w:r>
          </w:p>
        </w:tc>
        <w:tc>
          <w:tcPr>
            <w:tcW w:w="1214" w:type="dxa"/>
          </w:tcPr>
          <w:p w14:paraId="3940BB95" w14:textId="77777777" w:rsidR="000426C4" w:rsidRPr="0078445D" w:rsidRDefault="000426C4" w:rsidP="00D214F2">
            <w:pPr>
              <w:pStyle w:val="TAL"/>
              <w:rPr>
                <w:rFonts w:eastAsia="SimSun" w:hint="eastAsia"/>
                <w:lang w:eastAsia="zh-CN"/>
              </w:rPr>
            </w:pPr>
            <w:r>
              <w:rPr>
                <w:rFonts w:eastAsia="SimSun" w:hint="eastAsia"/>
                <w:lang w:eastAsia="zh-CN"/>
              </w:rPr>
              <w:t>Enumerated</w:t>
            </w:r>
          </w:p>
        </w:tc>
        <w:tc>
          <w:tcPr>
            <w:tcW w:w="709" w:type="dxa"/>
          </w:tcPr>
          <w:p w14:paraId="036922F7" w14:textId="77777777" w:rsidR="000426C4" w:rsidRPr="00454D79" w:rsidRDefault="000426C4" w:rsidP="00D214F2">
            <w:pPr>
              <w:pStyle w:val="TAL"/>
            </w:pPr>
            <w:r w:rsidRPr="00454D79">
              <w:t>V</w:t>
            </w:r>
          </w:p>
        </w:tc>
        <w:tc>
          <w:tcPr>
            <w:tcW w:w="424" w:type="dxa"/>
          </w:tcPr>
          <w:p w14:paraId="736F1D6B" w14:textId="77777777" w:rsidR="000426C4" w:rsidRPr="00454D79" w:rsidRDefault="000426C4" w:rsidP="00D214F2">
            <w:pPr>
              <w:pStyle w:val="TAL"/>
            </w:pPr>
            <w:r w:rsidRPr="00454D79">
              <w:rPr>
                <w:rFonts w:hint="eastAsia"/>
                <w:lang w:eastAsia="ko-KR"/>
              </w:rPr>
              <w:t>P</w:t>
            </w:r>
          </w:p>
        </w:tc>
        <w:tc>
          <w:tcPr>
            <w:tcW w:w="709" w:type="dxa"/>
          </w:tcPr>
          <w:p w14:paraId="08C87AD9" w14:textId="77777777" w:rsidR="000426C4" w:rsidRPr="00454D79" w:rsidRDefault="000426C4" w:rsidP="00D214F2">
            <w:pPr>
              <w:pStyle w:val="TAL"/>
            </w:pPr>
          </w:p>
        </w:tc>
        <w:tc>
          <w:tcPr>
            <w:tcW w:w="567" w:type="dxa"/>
          </w:tcPr>
          <w:p w14:paraId="0E1D9CBE" w14:textId="77777777" w:rsidR="000426C4" w:rsidRPr="00454D79" w:rsidRDefault="00E70ECD" w:rsidP="00D214F2">
            <w:pPr>
              <w:pStyle w:val="TAL"/>
            </w:pPr>
            <w:r>
              <w:t>M</w:t>
            </w:r>
          </w:p>
        </w:tc>
        <w:tc>
          <w:tcPr>
            <w:tcW w:w="567" w:type="dxa"/>
          </w:tcPr>
          <w:p w14:paraId="2112EA8F" w14:textId="77777777" w:rsidR="000426C4" w:rsidRPr="00454D79" w:rsidRDefault="000426C4" w:rsidP="00D214F2">
            <w:pPr>
              <w:pStyle w:val="TAL"/>
            </w:pPr>
            <w:r w:rsidRPr="00454D79">
              <w:rPr>
                <w:rFonts w:hint="eastAsia"/>
                <w:lang w:eastAsia="ko-KR"/>
              </w:rPr>
              <w:t>Y</w:t>
            </w:r>
          </w:p>
        </w:tc>
        <w:tc>
          <w:tcPr>
            <w:tcW w:w="639" w:type="dxa"/>
          </w:tcPr>
          <w:p w14:paraId="6DBD3900" w14:textId="77777777" w:rsidR="000426C4" w:rsidRPr="00B978A5" w:rsidRDefault="000426C4" w:rsidP="00D214F2">
            <w:pPr>
              <w:pStyle w:val="TAL"/>
            </w:pPr>
            <w:r w:rsidRPr="00B978A5">
              <w:t>3GPP- EPS</w:t>
            </w:r>
          </w:p>
        </w:tc>
        <w:tc>
          <w:tcPr>
            <w:tcW w:w="636" w:type="dxa"/>
            <w:tcBorders>
              <w:right w:val="single" w:sz="12" w:space="0" w:color="auto"/>
            </w:tcBorders>
          </w:tcPr>
          <w:p w14:paraId="0F40B907" w14:textId="77777777" w:rsidR="00EE6950" w:rsidRDefault="000426C4" w:rsidP="00EE6950">
            <w:pPr>
              <w:pStyle w:val="TAL"/>
              <w:rPr>
                <w:lang w:eastAsia="ko-KR"/>
              </w:rPr>
            </w:pPr>
            <w:r w:rsidRPr="00454D79">
              <w:rPr>
                <w:rFonts w:hint="eastAsia"/>
                <w:lang w:eastAsia="ko-KR"/>
              </w:rPr>
              <w:t>Both</w:t>
            </w:r>
          </w:p>
          <w:p w14:paraId="4106F71E" w14:textId="77777777" w:rsidR="000426C4" w:rsidRPr="00454D79" w:rsidRDefault="00EE6950" w:rsidP="00EE6950">
            <w:pPr>
              <w:pStyle w:val="TAL"/>
            </w:pPr>
            <w:r>
              <w:rPr>
                <w:lang w:eastAsia="ko-KR"/>
              </w:rPr>
              <w:t>Rel8</w:t>
            </w:r>
          </w:p>
        </w:tc>
      </w:tr>
      <w:tr w:rsidR="00D113D1" w:rsidRPr="00B82643" w14:paraId="2E15A10A" w14:textId="77777777">
        <w:tblPrEx>
          <w:tblCellMar>
            <w:top w:w="0" w:type="dxa"/>
            <w:bottom w:w="0" w:type="dxa"/>
          </w:tblCellMar>
        </w:tblPrEx>
        <w:trPr>
          <w:cantSplit/>
          <w:jc w:val="center"/>
        </w:trPr>
        <w:tc>
          <w:tcPr>
            <w:tcW w:w="2613" w:type="dxa"/>
            <w:tcBorders>
              <w:left w:val="single" w:sz="12" w:space="0" w:color="auto"/>
            </w:tcBorders>
          </w:tcPr>
          <w:p w14:paraId="7E9E33BC" w14:textId="77777777" w:rsidR="00D113D1" w:rsidRPr="00915352" w:rsidRDefault="00D113D1" w:rsidP="00915352">
            <w:pPr>
              <w:pStyle w:val="TAL"/>
            </w:pPr>
            <w:r w:rsidRPr="00915352">
              <w:t>Priority-Level</w:t>
            </w:r>
          </w:p>
        </w:tc>
        <w:tc>
          <w:tcPr>
            <w:tcW w:w="571" w:type="dxa"/>
          </w:tcPr>
          <w:p w14:paraId="1633B261" w14:textId="77777777" w:rsidR="00D113D1" w:rsidRPr="00915352" w:rsidRDefault="00D113D1" w:rsidP="00915352">
            <w:pPr>
              <w:pStyle w:val="TAL"/>
            </w:pPr>
            <w:r w:rsidRPr="00915352">
              <w:rPr>
                <w:rFonts w:hint="eastAsia"/>
              </w:rPr>
              <w:t>1046</w:t>
            </w:r>
          </w:p>
        </w:tc>
        <w:tc>
          <w:tcPr>
            <w:tcW w:w="850" w:type="dxa"/>
          </w:tcPr>
          <w:p w14:paraId="584EE91C" w14:textId="77777777" w:rsidR="00D113D1" w:rsidRPr="00915352" w:rsidRDefault="00D113D1" w:rsidP="00915352">
            <w:pPr>
              <w:pStyle w:val="TAL"/>
            </w:pPr>
            <w:r w:rsidRPr="00915352">
              <w:t>5.3.</w:t>
            </w:r>
            <w:r w:rsidRPr="00915352">
              <w:rPr>
                <w:rFonts w:hint="eastAsia"/>
              </w:rPr>
              <w:t>45</w:t>
            </w:r>
          </w:p>
        </w:tc>
        <w:tc>
          <w:tcPr>
            <w:tcW w:w="1214" w:type="dxa"/>
          </w:tcPr>
          <w:p w14:paraId="6651C803" w14:textId="77777777" w:rsidR="00D113D1" w:rsidRPr="00915352" w:rsidRDefault="00D113D1" w:rsidP="00915352">
            <w:pPr>
              <w:pStyle w:val="TAL"/>
            </w:pPr>
            <w:r w:rsidRPr="00915352">
              <w:t>Unsigned32</w:t>
            </w:r>
          </w:p>
        </w:tc>
        <w:tc>
          <w:tcPr>
            <w:tcW w:w="709" w:type="dxa"/>
          </w:tcPr>
          <w:p w14:paraId="6A730A0E" w14:textId="77777777" w:rsidR="00D113D1" w:rsidRPr="00915352" w:rsidRDefault="00D113D1" w:rsidP="00915352">
            <w:pPr>
              <w:pStyle w:val="TAL"/>
            </w:pPr>
            <w:r w:rsidRPr="00915352">
              <w:t>V</w:t>
            </w:r>
          </w:p>
        </w:tc>
        <w:tc>
          <w:tcPr>
            <w:tcW w:w="424" w:type="dxa"/>
          </w:tcPr>
          <w:p w14:paraId="5A55BBA9" w14:textId="77777777" w:rsidR="00D113D1" w:rsidRPr="00915352" w:rsidRDefault="00D113D1" w:rsidP="00915352">
            <w:pPr>
              <w:pStyle w:val="TAL"/>
            </w:pPr>
            <w:r w:rsidRPr="00915352">
              <w:rPr>
                <w:rFonts w:hint="eastAsia"/>
              </w:rPr>
              <w:t>P</w:t>
            </w:r>
          </w:p>
        </w:tc>
        <w:tc>
          <w:tcPr>
            <w:tcW w:w="709" w:type="dxa"/>
          </w:tcPr>
          <w:p w14:paraId="260D36E9" w14:textId="77777777" w:rsidR="00D113D1" w:rsidRPr="00B82643" w:rsidRDefault="00D113D1" w:rsidP="00254403">
            <w:pPr>
              <w:pStyle w:val="TAL"/>
              <w:rPr>
                <w:bCs/>
              </w:rPr>
            </w:pPr>
          </w:p>
        </w:tc>
        <w:tc>
          <w:tcPr>
            <w:tcW w:w="567" w:type="dxa"/>
          </w:tcPr>
          <w:p w14:paraId="64004D6D" w14:textId="77777777" w:rsidR="00D113D1" w:rsidRPr="00915352" w:rsidRDefault="00E70ECD" w:rsidP="00915352">
            <w:pPr>
              <w:pStyle w:val="TAL"/>
            </w:pPr>
            <w:r w:rsidRPr="00915352">
              <w:t>M</w:t>
            </w:r>
          </w:p>
        </w:tc>
        <w:tc>
          <w:tcPr>
            <w:tcW w:w="567" w:type="dxa"/>
          </w:tcPr>
          <w:p w14:paraId="7AA7450E" w14:textId="77777777" w:rsidR="00D113D1" w:rsidRPr="00915352" w:rsidRDefault="00D113D1" w:rsidP="00915352">
            <w:pPr>
              <w:pStyle w:val="TAL"/>
            </w:pPr>
            <w:r w:rsidRPr="00915352">
              <w:rPr>
                <w:rFonts w:hint="eastAsia"/>
              </w:rPr>
              <w:t>Y</w:t>
            </w:r>
          </w:p>
        </w:tc>
        <w:tc>
          <w:tcPr>
            <w:tcW w:w="639" w:type="dxa"/>
          </w:tcPr>
          <w:p w14:paraId="7E1130F4" w14:textId="77777777" w:rsidR="00D113D1" w:rsidRPr="00915352" w:rsidRDefault="00D113D1" w:rsidP="00915352">
            <w:pPr>
              <w:pStyle w:val="TAL"/>
            </w:pPr>
            <w:r w:rsidRPr="00915352">
              <w:rPr>
                <w:rFonts w:hint="eastAsia"/>
              </w:rPr>
              <w:t>All</w:t>
            </w:r>
          </w:p>
        </w:tc>
        <w:tc>
          <w:tcPr>
            <w:tcW w:w="636" w:type="dxa"/>
            <w:tcBorders>
              <w:right w:val="single" w:sz="12" w:space="0" w:color="auto"/>
            </w:tcBorders>
          </w:tcPr>
          <w:p w14:paraId="748FFF0B" w14:textId="77777777" w:rsidR="00EE6950" w:rsidRPr="00915352" w:rsidRDefault="00D113D1" w:rsidP="00915352">
            <w:pPr>
              <w:pStyle w:val="TAL"/>
            </w:pPr>
            <w:r w:rsidRPr="00915352">
              <w:rPr>
                <w:rFonts w:hint="eastAsia"/>
              </w:rPr>
              <w:t>Both</w:t>
            </w:r>
          </w:p>
          <w:p w14:paraId="53383352" w14:textId="77777777" w:rsidR="00D113D1" w:rsidRPr="00B82643" w:rsidRDefault="00EE6950" w:rsidP="00915352">
            <w:pPr>
              <w:pStyle w:val="TAL"/>
            </w:pPr>
            <w:r w:rsidRPr="00915352">
              <w:t>Rel8</w:t>
            </w:r>
          </w:p>
        </w:tc>
      </w:tr>
      <w:tr w:rsidR="00803878" w:rsidRPr="0078747E" w14:paraId="700AB5A5" w14:textId="77777777">
        <w:tblPrEx>
          <w:tblCellMar>
            <w:top w:w="0" w:type="dxa"/>
            <w:bottom w:w="0" w:type="dxa"/>
          </w:tblCellMar>
        </w:tblPrEx>
        <w:trPr>
          <w:cantSplit/>
          <w:jc w:val="center"/>
        </w:trPr>
        <w:tc>
          <w:tcPr>
            <w:tcW w:w="2613" w:type="dxa"/>
            <w:tcBorders>
              <w:left w:val="single" w:sz="12" w:space="0" w:color="auto"/>
            </w:tcBorders>
          </w:tcPr>
          <w:p w14:paraId="0ECFC4B8" w14:textId="77777777" w:rsidR="00803878" w:rsidRPr="0078747E" w:rsidRDefault="00803878" w:rsidP="00454F4A">
            <w:pPr>
              <w:pStyle w:val="TAL"/>
            </w:pPr>
            <w:r w:rsidRPr="0078747E">
              <w:t>Reporting-Level</w:t>
            </w:r>
          </w:p>
        </w:tc>
        <w:tc>
          <w:tcPr>
            <w:tcW w:w="571" w:type="dxa"/>
          </w:tcPr>
          <w:p w14:paraId="53BA7047" w14:textId="77777777" w:rsidR="00803878" w:rsidRPr="0078747E" w:rsidRDefault="00803878" w:rsidP="00454F4A">
            <w:pPr>
              <w:pStyle w:val="TAL"/>
            </w:pPr>
            <w:r w:rsidRPr="0078747E">
              <w:t>1011</w:t>
            </w:r>
          </w:p>
        </w:tc>
        <w:tc>
          <w:tcPr>
            <w:tcW w:w="850" w:type="dxa"/>
          </w:tcPr>
          <w:p w14:paraId="32723ECB" w14:textId="77777777" w:rsidR="00803878" w:rsidRPr="0078747E" w:rsidRDefault="00803878" w:rsidP="00454F4A">
            <w:pPr>
              <w:pStyle w:val="TAL"/>
            </w:pPr>
            <w:r w:rsidRPr="0078747E">
              <w:t>5.3.12</w:t>
            </w:r>
          </w:p>
        </w:tc>
        <w:tc>
          <w:tcPr>
            <w:tcW w:w="1214" w:type="dxa"/>
          </w:tcPr>
          <w:p w14:paraId="63DFB3E8" w14:textId="77777777" w:rsidR="00803878" w:rsidRPr="0078747E" w:rsidRDefault="00803878" w:rsidP="00454F4A">
            <w:pPr>
              <w:pStyle w:val="TAL"/>
            </w:pPr>
            <w:r w:rsidRPr="0078747E">
              <w:t>Enumerated</w:t>
            </w:r>
          </w:p>
        </w:tc>
        <w:tc>
          <w:tcPr>
            <w:tcW w:w="709" w:type="dxa"/>
          </w:tcPr>
          <w:p w14:paraId="1805B409" w14:textId="77777777" w:rsidR="00803878" w:rsidRPr="0078747E" w:rsidRDefault="00803878" w:rsidP="00454F4A">
            <w:pPr>
              <w:pStyle w:val="TAL"/>
            </w:pPr>
            <w:r w:rsidRPr="0078747E">
              <w:t>M,V</w:t>
            </w:r>
          </w:p>
        </w:tc>
        <w:tc>
          <w:tcPr>
            <w:tcW w:w="424" w:type="dxa"/>
          </w:tcPr>
          <w:p w14:paraId="2DD86E33" w14:textId="77777777" w:rsidR="00803878" w:rsidRPr="0078747E" w:rsidRDefault="00803878" w:rsidP="00454F4A">
            <w:pPr>
              <w:pStyle w:val="TAL"/>
            </w:pPr>
            <w:r w:rsidRPr="0078747E">
              <w:t>P</w:t>
            </w:r>
          </w:p>
        </w:tc>
        <w:tc>
          <w:tcPr>
            <w:tcW w:w="709" w:type="dxa"/>
          </w:tcPr>
          <w:p w14:paraId="63086574" w14:textId="77777777" w:rsidR="00803878" w:rsidRPr="0078747E" w:rsidRDefault="00803878" w:rsidP="00454F4A">
            <w:pPr>
              <w:pStyle w:val="TAL"/>
            </w:pPr>
          </w:p>
        </w:tc>
        <w:tc>
          <w:tcPr>
            <w:tcW w:w="567" w:type="dxa"/>
          </w:tcPr>
          <w:p w14:paraId="5429058E" w14:textId="77777777" w:rsidR="00803878" w:rsidRPr="0078747E" w:rsidRDefault="00803878" w:rsidP="00454F4A">
            <w:pPr>
              <w:pStyle w:val="TAL"/>
            </w:pPr>
          </w:p>
        </w:tc>
        <w:tc>
          <w:tcPr>
            <w:tcW w:w="567" w:type="dxa"/>
          </w:tcPr>
          <w:p w14:paraId="44C70070" w14:textId="77777777" w:rsidR="00803878" w:rsidRPr="0078747E" w:rsidRDefault="00803878" w:rsidP="00454F4A">
            <w:pPr>
              <w:pStyle w:val="TAL"/>
            </w:pPr>
            <w:r w:rsidRPr="0078747E">
              <w:t>Y</w:t>
            </w:r>
          </w:p>
        </w:tc>
        <w:tc>
          <w:tcPr>
            <w:tcW w:w="639" w:type="dxa"/>
          </w:tcPr>
          <w:p w14:paraId="21689916" w14:textId="77777777" w:rsidR="00803878" w:rsidRPr="0078747E" w:rsidRDefault="00803878" w:rsidP="00DA6989">
            <w:pPr>
              <w:pStyle w:val="TAL"/>
            </w:pPr>
            <w:r w:rsidRPr="0078747E">
              <w:t>All</w:t>
            </w:r>
          </w:p>
        </w:tc>
        <w:tc>
          <w:tcPr>
            <w:tcW w:w="636" w:type="dxa"/>
            <w:tcBorders>
              <w:right w:val="single" w:sz="12" w:space="0" w:color="auto"/>
            </w:tcBorders>
          </w:tcPr>
          <w:p w14:paraId="44C5B703" w14:textId="77777777" w:rsidR="00803878" w:rsidRPr="0078747E" w:rsidRDefault="00803878" w:rsidP="00454F4A">
            <w:pPr>
              <w:pStyle w:val="TAL"/>
            </w:pPr>
            <w:r>
              <w:t>CC</w:t>
            </w:r>
          </w:p>
        </w:tc>
      </w:tr>
      <w:tr w:rsidR="00803878" w:rsidRPr="0078747E" w14:paraId="483FE4E5" w14:textId="77777777">
        <w:tblPrEx>
          <w:tblCellMar>
            <w:top w:w="0" w:type="dxa"/>
            <w:bottom w:w="0" w:type="dxa"/>
          </w:tblCellMar>
        </w:tblPrEx>
        <w:trPr>
          <w:cantSplit/>
          <w:jc w:val="center"/>
        </w:trPr>
        <w:tc>
          <w:tcPr>
            <w:tcW w:w="2613" w:type="dxa"/>
            <w:tcBorders>
              <w:left w:val="single" w:sz="12" w:space="0" w:color="auto"/>
            </w:tcBorders>
          </w:tcPr>
          <w:p w14:paraId="65E766B0" w14:textId="77777777" w:rsidR="00803878" w:rsidRPr="0078747E" w:rsidRDefault="00803878" w:rsidP="003F2684">
            <w:pPr>
              <w:pStyle w:val="TAL"/>
            </w:pPr>
            <w:r w:rsidRPr="0078747E">
              <w:t>PCC-Rule-Status</w:t>
            </w:r>
          </w:p>
        </w:tc>
        <w:tc>
          <w:tcPr>
            <w:tcW w:w="571" w:type="dxa"/>
          </w:tcPr>
          <w:p w14:paraId="795B4F91" w14:textId="77777777" w:rsidR="00803878" w:rsidRPr="0078747E" w:rsidRDefault="00803878" w:rsidP="003F2684">
            <w:pPr>
              <w:pStyle w:val="TAL"/>
            </w:pPr>
            <w:r w:rsidRPr="0078747E">
              <w:t>1019</w:t>
            </w:r>
          </w:p>
        </w:tc>
        <w:tc>
          <w:tcPr>
            <w:tcW w:w="850" w:type="dxa"/>
          </w:tcPr>
          <w:p w14:paraId="3F086184" w14:textId="77777777" w:rsidR="00803878" w:rsidRPr="0078747E" w:rsidRDefault="00803878" w:rsidP="003F2684">
            <w:pPr>
              <w:pStyle w:val="TAL"/>
            </w:pPr>
            <w:r w:rsidRPr="0078747E">
              <w:t>5.3.19</w:t>
            </w:r>
          </w:p>
        </w:tc>
        <w:tc>
          <w:tcPr>
            <w:tcW w:w="1214" w:type="dxa"/>
          </w:tcPr>
          <w:p w14:paraId="3F91D7E6" w14:textId="77777777" w:rsidR="00803878" w:rsidRPr="0078747E" w:rsidRDefault="00803878" w:rsidP="003F2684">
            <w:pPr>
              <w:pStyle w:val="TAL"/>
            </w:pPr>
            <w:r w:rsidRPr="0078747E">
              <w:t>Enumerated</w:t>
            </w:r>
          </w:p>
        </w:tc>
        <w:tc>
          <w:tcPr>
            <w:tcW w:w="709" w:type="dxa"/>
          </w:tcPr>
          <w:p w14:paraId="59146F51" w14:textId="77777777" w:rsidR="00803878" w:rsidRPr="0078747E" w:rsidRDefault="00803878" w:rsidP="003F2684">
            <w:pPr>
              <w:pStyle w:val="TAL"/>
            </w:pPr>
            <w:r w:rsidRPr="0078747E">
              <w:t>M,V</w:t>
            </w:r>
          </w:p>
        </w:tc>
        <w:tc>
          <w:tcPr>
            <w:tcW w:w="424" w:type="dxa"/>
          </w:tcPr>
          <w:p w14:paraId="7FFF4B51" w14:textId="77777777" w:rsidR="00803878" w:rsidRPr="0078747E" w:rsidRDefault="00803878" w:rsidP="003F2684">
            <w:pPr>
              <w:pStyle w:val="TAL"/>
            </w:pPr>
            <w:r w:rsidRPr="0078747E">
              <w:t>P</w:t>
            </w:r>
          </w:p>
        </w:tc>
        <w:tc>
          <w:tcPr>
            <w:tcW w:w="709" w:type="dxa"/>
          </w:tcPr>
          <w:p w14:paraId="7FF95AE8" w14:textId="77777777" w:rsidR="00803878" w:rsidRPr="0078747E" w:rsidRDefault="00803878" w:rsidP="003F2684">
            <w:pPr>
              <w:pStyle w:val="TAL"/>
            </w:pPr>
          </w:p>
        </w:tc>
        <w:tc>
          <w:tcPr>
            <w:tcW w:w="567" w:type="dxa"/>
          </w:tcPr>
          <w:p w14:paraId="1C21797C" w14:textId="77777777" w:rsidR="00803878" w:rsidRPr="0078747E" w:rsidRDefault="00803878" w:rsidP="003F2684">
            <w:pPr>
              <w:pStyle w:val="TAL"/>
            </w:pPr>
          </w:p>
        </w:tc>
        <w:tc>
          <w:tcPr>
            <w:tcW w:w="567" w:type="dxa"/>
          </w:tcPr>
          <w:p w14:paraId="4B3E3F9F" w14:textId="77777777" w:rsidR="00803878" w:rsidRPr="0078747E" w:rsidRDefault="00803878" w:rsidP="003F2684">
            <w:pPr>
              <w:pStyle w:val="TAL"/>
            </w:pPr>
            <w:r w:rsidRPr="0078747E">
              <w:t>Y</w:t>
            </w:r>
          </w:p>
        </w:tc>
        <w:tc>
          <w:tcPr>
            <w:tcW w:w="639" w:type="dxa"/>
          </w:tcPr>
          <w:p w14:paraId="2E1B8BBB" w14:textId="77777777" w:rsidR="00803878" w:rsidRPr="0078747E" w:rsidRDefault="00803878" w:rsidP="00DA6989">
            <w:pPr>
              <w:pStyle w:val="TAL"/>
            </w:pPr>
            <w:r w:rsidRPr="0078747E">
              <w:t>All</w:t>
            </w:r>
          </w:p>
        </w:tc>
        <w:tc>
          <w:tcPr>
            <w:tcW w:w="636" w:type="dxa"/>
            <w:tcBorders>
              <w:right w:val="single" w:sz="12" w:space="0" w:color="auto"/>
            </w:tcBorders>
          </w:tcPr>
          <w:p w14:paraId="71CC5E05" w14:textId="77777777" w:rsidR="00803878" w:rsidRPr="0078747E" w:rsidRDefault="00803878" w:rsidP="003F2684">
            <w:pPr>
              <w:pStyle w:val="TAL"/>
            </w:pPr>
            <w:r>
              <w:t>Both</w:t>
            </w:r>
          </w:p>
        </w:tc>
      </w:tr>
      <w:tr w:rsidR="00405820" w:rsidRPr="0078747E" w14:paraId="567A918D" w14:textId="77777777">
        <w:tblPrEx>
          <w:tblCellMar>
            <w:top w:w="0" w:type="dxa"/>
            <w:bottom w:w="0" w:type="dxa"/>
          </w:tblCellMar>
        </w:tblPrEx>
        <w:trPr>
          <w:cantSplit/>
          <w:jc w:val="center"/>
        </w:trPr>
        <w:tc>
          <w:tcPr>
            <w:tcW w:w="2613" w:type="dxa"/>
            <w:tcBorders>
              <w:left w:val="single" w:sz="12" w:space="0" w:color="auto"/>
            </w:tcBorders>
          </w:tcPr>
          <w:p w14:paraId="563D016D" w14:textId="77777777" w:rsidR="00405820" w:rsidRPr="0078747E" w:rsidRDefault="00405820" w:rsidP="00140E50">
            <w:pPr>
              <w:pStyle w:val="TAL"/>
            </w:pPr>
            <w:r>
              <w:t>Session-Release-Cause</w:t>
            </w:r>
          </w:p>
        </w:tc>
        <w:tc>
          <w:tcPr>
            <w:tcW w:w="571" w:type="dxa"/>
          </w:tcPr>
          <w:p w14:paraId="7D6CA370" w14:textId="77777777" w:rsidR="00405820" w:rsidRPr="00405820" w:rsidRDefault="00405820" w:rsidP="00140E50">
            <w:pPr>
              <w:pStyle w:val="TAL"/>
              <w:rPr>
                <w:rFonts w:eastAsia="바탕" w:hint="eastAsia"/>
                <w:lang w:eastAsia="ko-KR"/>
              </w:rPr>
            </w:pPr>
            <w:r>
              <w:rPr>
                <w:rFonts w:eastAsia="바탕" w:hint="eastAsia"/>
                <w:lang w:eastAsia="ko-KR"/>
              </w:rPr>
              <w:t>1045</w:t>
            </w:r>
          </w:p>
        </w:tc>
        <w:tc>
          <w:tcPr>
            <w:tcW w:w="850" w:type="dxa"/>
          </w:tcPr>
          <w:p w14:paraId="4BC6EEA8" w14:textId="77777777" w:rsidR="00405820" w:rsidRPr="00405820" w:rsidRDefault="00405820" w:rsidP="00140E50">
            <w:pPr>
              <w:pStyle w:val="TAL"/>
              <w:rPr>
                <w:rFonts w:eastAsia="바탕" w:hint="eastAsia"/>
                <w:lang w:eastAsia="ko-KR"/>
              </w:rPr>
            </w:pPr>
            <w:r>
              <w:rPr>
                <w:rFonts w:eastAsia="바탕" w:hint="eastAsia"/>
                <w:lang w:eastAsia="ko-KR"/>
              </w:rPr>
              <w:t>5.3.44</w:t>
            </w:r>
          </w:p>
        </w:tc>
        <w:tc>
          <w:tcPr>
            <w:tcW w:w="1214" w:type="dxa"/>
          </w:tcPr>
          <w:p w14:paraId="29BE7D52" w14:textId="77777777" w:rsidR="00405820" w:rsidRPr="0078747E" w:rsidRDefault="00405820" w:rsidP="00140E50">
            <w:pPr>
              <w:pStyle w:val="TAL"/>
            </w:pPr>
            <w:r>
              <w:t>Enumerated</w:t>
            </w:r>
          </w:p>
        </w:tc>
        <w:tc>
          <w:tcPr>
            <w:tcW w:w="709" w:type="dxa"/>
          </w:tcPr>
          <w:p w14:paraId="0BDA87E9" w14:textId="77777777" w:rsidR="00405820" w:rsidRPr="0078747E" w:rsidRDefault="00405820" w:rsidP="00140E50">
            <w:pPr>
              <w:pStyle w:val="TAL"/>
            </w:pPr>
            <w:r>
              <w:t>M,V</w:t>
            </w:r>
          </w:p>
        </w:tc>
        <w:tc>
          <w:tcPr>
            <w:tcW w:w="424" w:type="dxa"/>
          </w:tcPr>
          <w:p w14:paraId="599CB64E" w14:textId="77777777" w:rsidR="00405820" w:rsidRPr="0078747E" w:rsidRDefault="00405820" w:rsidP="00140E50">
            <w:pPr>
              <w:pStyle w:val="TAL"/>
            </w:pPr>
            <w:r>
              <w:t>P</w:t>
            </w:r>
          </w:p>
        </w:tc>
        <w:tc>
          <w:tcPr>
            <w:tcW w:w="709" w:type="dxa"/>
          </w:tcPr>
          <w:p w14:paraId="6C0AC52B" w14:textId="77777777" w:rsidR="00405820" w:rsidRPr="0078747E" w:rsidRDefault="00405820" w:rsidP="00140E50">
            <w:pPr>
              <w:pStyle w:val="TAL"/>
            </w:pPr>
          </w:p>
        </w:tc>
        <w:tc>
          <w:tcPr>
            <w:tcW w:w="567" w:type="dxa"/>
          </w:tcPr>
          <w:p w14:paraId="743B05F8" w14:textId="77777777" w:rsidR="00405820" w:rsidRPr="0078747E" w:rsidRDefault="00405820" w:rsidP="00140E50">
            <w:pPr>
              <w:pStyle w:val="TAL"/>
            </w:pPr>
          </w:p>
        </w:tc>
        <w:tc>
          <w:tcPr>
            <w:tcW w:w="567" w:type="dxa"/>
          </w:tcPr>
          <w:p w14:paraId="1760E4F8" w14:textId="77777777" w:rsidR="00405820" w:rsidRPr="0078747E" w:rsidRDefault="00405820" w:rsidP="00140E50">
            <w:pPr>
              <w:pStyle w:val="TAL"/>
            </w:pPr>
            <w:r>
              <w:t>Y</w:t>
            </w:r>
          </w:p>
        </w:tc>
        <w:tc>
          <w:tcPr>
            <w:tcW w:w="639" w:type="dxa"/>
          </w:tcPr>
          <w:p w14:paraId="7B3CCAE4" w14:textId="77777777" w:rsidR="00405820" w:rsidRPr="0078747E" w:rsidRDefault="00405820" w:rsidP="00140E50">
            <w:pPr>
              <w:pStyle w:val="TAL"/>
            </w:pPr>
            <w:r>
              <w:t>All</w:t>
            </w:r>
          </w:p>
        </w:tc>
        <w:tc>
          <w:tcPr>
            <w:tcW w:w="636" w:type="dxa"/>
            <w:tcBorders>
              <w:right w:val="single" w:sz="12" w:space="0" w:color="auto"/>
            </w:tcBorders>
          </w:tcPr>
          <w:p w14:paraId="664093FF" w14:textId="77777777" w:rsidR="00405820" w:rsidRDefault="00405820" w:rsidP="00140E50">
            <w:pPr>
              <w:pStyle w:val="TAL"/>
            </w:pPr>
            <w:r>
              <w:t>Both</w:t>
            </w:r>
          </w:p>
        </w:tc>
      </w:tr>
      <w:tr w:rsidR="00803878" w:rsidRPr="0078747E" w14:paraId="2BD9FF41" w14:textId="77777777">
        <w:tblPrEx>
          <w:tblCellMar>
            <w:top w:w="0" w:type="dxa"/>
            <w:bottom w:w="0" w:type="dxa"/>
          </w:tblCellMar>
        </w:tblPrEx>
        <w:trPr>
          <w:cantSplit/>
          <w:jc w:val="center"/>
        </w:trPr>
        <w:tc>
          <w:tcPr>
            <w:tcW w:w="2613" w:type="dxa"/>
            <w:tcBorders>
              <w:left w:val="single" w:sz="12" w:space="0" w:color="auto"/>
            </w:tcBorders>
          </w:tcPr>
          <w:p w14:paraId="372EA7FD" w14:textId="77777777" w:rsidR="00803878" w:rsidRPr="003E7D23" w:rsidRDefault="00803878" w:rsidP="00EA319F">
            <w:pPr>
              <w:pStyle w:val="TAL"/>
            </w:pPr>
            <w:r w:rsidRPr="0078747E">
              <w:t>QoS-Class</w:t>
            </w:r>
            <w:r w:rsidRPr="003E7D23">
              <w:t>-Identifier</w:t>
            </w:r>
          </w:p>
        </w:tc>
        <w:tc>
          <w:tcPr>
            <w:tcW w:w="571" w:type="dxa"/>
          </w:tcPr>
          <w:p w14:paraId="13EF5F9E" w14:textId="77777777" w:rsidR="00803878" w:rsidRPr="0078747E" w:rsidRDefault="00803878" w:rsidP="00EA319F">
            <w:pPr>
              <w:pStyle w:val="TAL"/>
            </w:pPr>
            <w:r w:rsidRPr="0078747E">
              <w:t>10</w:t>
            </w:r>
            <w:r>
              <w:t>28</w:t>
            </w:r>
          </w:p>
        </w:tc>
        <w:tc>
          <w:tcPr>
            <w:tcW w:w="850" w:type="dxa"/>
          </w:tcPr>
          <w:p w14:paraId="6133E78B" w14:textId="77777777" w:rsidR="00803878" w:rsidRPr="0078747E" w:rsidRDefault="00803878" w:rsidP="00EA319F">
            <w:pPr>
              <w:pStyle w:val="TAL"/>
            </w:pPr>
            <w:r w:rsidRPr="0078747E">
              <w:t>5.3.17</w:t>
            </w:r>
          </w:p>
        </w:tc>
        <w:tc>
          <w:tcPr>
            <w:tcW w:w="1214" w:type="dxa"/>
          </w:tcPr>
          <w:p w14:paraId="1F46B3B6" w14:textId="77777777" w:rsidR="00803878" w:rsidRPr="0078747E" w:rsidRDefault="00803878" w:rsidP="00EA319F">
            <w:pPr>
              <w:pStyle w:val="TAL"/>
            </w:pPr>
            <w:r w:rsidRPr="0078747E">
              <w:t>Enumerated</w:t>
            </w:r>
          </w:p>
        </w:tc>
        <w:tc>
          <w:tcPr>
            <w:tcW w:w="709" w:type="dxa"/>
          </w:tcPr>
          <w:p w14:paraId="76691C63" w14:textId="77777777" w:rsidR="00803878" w:rsidRPr="0078747E" w:rsidRDefault="00803878" w:rsidP="00EA319F">
            <w:pPr>
              <w:pStyle w:val="TAL"/>
            </w:pPr>
            <w:r w:rsidRPr="0078747E">
              <w:t>M,V</w:t>
            </w:r>
          </w:p>
        </w:tc>
        <w:tc>
          <w:tcPr>
            <w:tcW w:w="424" w:type="dxa"/>
          </w:tcPr>
          <w:p w14:paraId="397308E9" w14:textId="77777777" w:rsidR="00803878" w:rsidRPr="0078747E" w:rsidRDefault="00803878" w:rsidP="00EA319F">
            <w:pPr>
              <w:pStyle w:val="TAL"/>
            </w:pPr>
            <w:r w:rsidRPr="0078747E">
              <w:t>P</w:t>
            </w:r>
          </w:p>
        </w:tc>
        <w:tc>
          <w:tcPr>
            <w:tcW w:w="709" w:type="dxa"/>
          </w:tcPr>
          <w:p w14:paraId="0D29B1BB" w14:textId="77777777" w:rsidR="00803878" w:rsidRPr="0078747E" w:rsidRDefault="00803878" w:rsidP="00454F4A">
            <w:pPr>
              <w:pStyle w:val="LD"/>
              <w:rPr>
                <w:rFonts w:ascii="Arial" w:hAnsi="Arial"/>
                <w:noProof w:val="0"/>
                <w:sz w:val="18"/>
              </w:rPr>
            </w:pPr>
          </w:p>
        </w:tc>
        <w:tc>
          <w:tcPr>
            <w:tcW w:w="567" w:type="dxa"/>
          </w:tcPr>
          <w:p w14:paraId="139419AB" w14:textId="77777777" w:rsidR="00803878" w:rsidRPr="0078747E" w:rsidRDefault="00803878" w:rsidP="00454F4A">
            <w:pPr>
              <w:pStyle w:val="LD"/>
              <w:rPr>
                <w:rFonts w:ascii="Arial" w:hAnsi="Arial"/>
                <w:noProof w:val="0"/>
                <w:sz w:val="18"/>
              </w:rPr>
            </w:pPr>
          </w:p>
        </w:tc>
        <w:tc>
          <w:tcPr>
            <w:tcW w:w="567" w:type="dxa"/>
          </w:tcPr>
          <w:p w14:paraId="33A97A95" w14:textId="77777777" w:rsidR="00803878" w:rsidRPr="0078747E" w:rsidRDefault="00803878" w:rsidP="00EA319F">
            <w:pPr>
              <w:pStyle w:val="TAL"/>
            </w:pPr>
            <w:r w:rsidRPr="0078747E">
              <w:t>Y</w:t>
            </w:r>
          </w:p>
        </w:tc>
        <w:tc>
          <w:tcPr>
            <w:tcW w:w="639" w:type="dxa"/>
          </w:tcPr>
          <w:p w14:paraId="07D06838" w14:textId="77777777" w:rsidR="00803878" w:rsidRPr="0078747E" w:rsidRDefault="00803878" w:rsidP="00EA319F">
            <w:pPr>
              <w:pStyle w:val="TAL"/>
            </w:pPr>
            <w:r w:rsidRPr="0078747E">
              <w:t>All</w:t>
            </w:r>
          </w:p>
        </w:tc>
        <w:tc>
          <w:tcPr>
            <w:tcW w:w="636" w:type="dxa"/>
            <w:tcBorders>
              <w:right w:val="single" w:sz="12" w:space="0" w:color="auto"/>
            </w:tcBorders>
          </w:tcPr>
          <w:p w14:paraId="613AE7C3" w14:textId="77777777" w:rsidR="00803878" w:rsidRPr="0078747E" w:rsidRDefault="008A7086" w:rsidP="00EA319F">
            <w:pPr>
              <w:pStyle w:val="TAL"/>
            </w:pPr>
            <w:r>
              <w:t>Both</w:t>
            </w:r>
          </w:p>
        </w:tc>
      </w:tr>
      <w:tr w:rsidR="00803878" w:rsidRPr="0078747E" w14:paraId="34FB2602" w14:textId="77777777">
        <w:tblPrEx>
          <w:tblCellMar>
            <w:top w:w="0" w:type="dxa"/>
            <w:bottom w:w="0" w:type="dxa"/>
          </w:tblCellMar>
        </w:tblPrEx>
        <w:trPr>
          <w:cantSplit/>
          <w:jc w:val="center"/>
        </w:trPr>
        <w:tc>
          <w:tcPr>
            <w:tcW w:w="2613" w:type="dxa"/>
            <w:tcBorders>
              <w:left w:val="single" w:sz="12" w:space="0" w:color="auto"/>
            </w:tcBorders>
          </w:tcPr>
          <w:p w14:paraId="65222B2A" w14:textId="77777777" w:rsidR="00803878" w:rsidRPr="0078747E" w:rsidRDefault="00803878" w:rsidP="00454F4A">
            <w:pPr>
              <w:pStyle w:val="TAL"/>
            </w:pPr>
            <w:r>
              <w:t>QoS</w:t>
            </w:r>
            <w:r w:rsidR="00C22836">
              <w:rPr>
                <w:rFonts w:eastAsia="바탕" w:hint="eastAsia"/>
                <w:lang w:eastAsia="ko-KR"/>
              </w:rPr>
              <w:t>-</w:t>
            </w:r>
            <w:r>
              <w:t>Information</w:t>
            </w:r>
          </w:p>
        </w:tc>
        <w:tc>
          <w:tcPr>
            <w:tcW w:w="571" w:type="dxa"/>
          </w:tcPr>
          <w:p w14:paraId="6ADEE031" w14:textId="77777777" w:rsidR="00803878" w:rsidRPr="0078747E" w:rsidRDefault="00803878" w:rsidP="00454F4A">
            <w:pPr>
              <w:pStyle w:val="TAL"/>
            </w:pPr>
            <w:r>
              <w:t>1016</w:t>
            </w:r>
          </w:p>
        </w:tc>
        <w:tc>
          <w:tcPr>
            <w:tcW w:w="850" w:type="dxa"/>
          </w:tcPr>
          <w:p w14:paraId="034BB443" w14:textId="77777777" w:rsidR="00803878" w:rsidRPr="0078747E" w:rsidRDefault="00803878" w:rsidP="00454F4A">
            <w:pPr>
              <w:pStyle w:val="TAL"/>
            </w:pPr>
            <w:r>
              <w:t>5.3.16</w:t>
            </w:r>
          </w:p>
        </w:tc>
        <w:tc>
          <w:tcPr>
            <w:tcW w:w="1214" w:type="dxa"/>
          </w:tcPr>
          <w:p w14:paraId="0A4F1694" w14:textId="77777777" w:rsidR="00803878" w:rsidRPr="0078747E" w:rsidRDefault="00803878" w:rsidP="00454F4A">
            <w:pPr>
              <w:pStyle w:val="TAL"/>
            </w:pPr>
            <w:r>
              <w:t>Grouped</w:t>
            </w:r>
          </w:p>
        </w:tc>
        <w:tc>
          <w:tcPr>
            <w:tcW w:w="709" w:type="dxa"/>
          </w:tcPr>
          <w:p w14:paraId="1721F400" w14:textId="77777777" w:rsidR="00803878" w:rsidRPr="0078747E" w:rsidRDefault="00803878" w:rsidP="00454F4A">
            <w:pPr>
              <w:pStyle w:val="TAL"/>
            </w:pPr>
            <w:r>
              <w:t>M.V</w:t>
            </w:r>
          </w:p>
        </w:tc>
        <w:tc>
          <w:tcPr>
            <w:tcW w:w="424" w:type="dxa"/>
          </w:tcPr>
          <w:p w14:paraId="0C9A725E" w14:textId="77777777" w:rsidR="00803878" w:rsidRPr="0078747E" w:rsidRDefault="00803878" w:rsidP="00454F4A">
            <w:pPr>
              <w:pStyle w:val="TAL"/>
            </w:pPr>
            <w:r>
              <w:t>P</w:t>
            </w:r>
          </w:p>
        </w:tc>
        <w:tc>
          <w:tcPr>
            <w:tcW w:w="709" w:type="dxa"/>
          </w:tcPr>
          <w:p w14:paraId="1C224A98" w14:textId="77777777" w:rsidR="00803878" w:rsidRPr="0078747E" w:rsidRDefault="00803878" w:rsidP="00454F4A">
            <w:pPr>
              <w:pStyle w:val="TAL"/>
            </w:pPr>
          </w:p>
        </w:tc>
        <w:tc>
          <w:tcPr>
            <w:tcW w:w="567" w:type="dxa"/>
          </w:tcPr>
          <w:p w14:paraId="6A945B28" w14:textId="77777777" w:rsidR="00803878" w:rsidRPr="0078747E" w:rsidRDefault="00803878" w:rsidP="00454F4A">
            <w:pPr>
              <w:pStyle w:val="TAL"/>
            </w:pPr>
          </w:p>
        </w:tc>
        <w:tc>
          <w:tcPr>
            <w:tcW w:w="567" w:type="dxa"/>
          </w:tcPr>
          <w:p w14:paraId="5879FCFC" w14:textId="77777777" w:rsidR="00803878" w:rsidRPr="0078747E" w:rsidRDefault="00803878" w:rsidP="00454F4A">
            <w:pPr>
              <w:pStyle w:val="TAL"/>
            </w:pPr>
            <w:r>
              <w:t>Y</w:t>
            </w:r>
          </w:p>
        </w:tc>
        <w:tc>
          <w:tcPr>
            <w:tcW w:w="639" w:type="dxa"/>
          </w:tcPr>
          <w:p w14:paraId="5AEB43D6" w14:textId="77777777" w:rsidR="00803878" w:rsidRPr="0078747E" w:rsidRDefault="00803878" w:rsidP="00DA6989">
            <w:pPr>
              <w:pStyle w:val="TAL"/>
            </w:pPr>
            <w:r>
              <w:t>All</w:t>
            </w:r>
          </w:p>
        </w:tc>
        <w:tc>
          <w:tcPr>
            <w:tcW w:w="636" w:type="dxa"/>
            <w:tcBorders>
              <w:right w:val="single" w:sz="12" w:space="0" w:color="auto"/>
            </w:tcBorders>
          </w:tcPr>
          <w:p w14:paraId="0E963EFD" w14:textId="77777777" w:rsidR="00803878" w:rsidRPr="0078747E" w:rsidRDefault="00803878" w:rsidP="00454F4A">
            <w:pPr>
              <w:pStyle w:val="TAL"/>
            </w:pPr>
            <w:r w:rsidRPr="00803878">
              <w:t>Both</w:t>
            </w:r>
          </w:p>
        </w:tc>
      </w:tr>
      <w:tr w:rsidR="00B41B62" w:rsidRPr="0078747E" w14:paraId="1C98CE10" w14:textId="77777777">
        <w:tblPrEx>
          <w:tblCellMar>
            <w:top w:w="0" w:type="dxa"/>
            <w:bottom w:w="0" w:type="dxa"/>
          </w:tblCellMar>
        </w:tblPrEx>
        <w:trPr>
          <w:cantSplit/>
          <w:jc w:val="center"/>
        </w:trPr>
        <w:tc>
          <w:tcPr>
            <w:tcW w:w="2613" w:type="dxa"/>
            <w:tcBorders>
              <w:left w:val="single" w:sz="12" w:space="0" w:color="auto"/>
            </w:tcBorders>
          </w:tcPr>
          <w:p w14:paraId="21EDFA1D" w14:textId="77777777" w:rsidR="00B41B62" w:rsidRPr="00B41B62" w:rsidRDefault="00B41B62" w:rsidP="00EA319F">
            <w:pPr>
              <w:pStyle w:val="TAL"/>
            </w:pPr>
            <w:r w:rsidRPr="00B41B62">
              <w:t xml:space="preserve">QoS-Negotiation </w:t>
            </w:r>
          </w:p>
        </w:tc>
        <w:tc>
          <w:tcPr>
            <w:tcW w:w="571" w:type="dxa"/>
          </w:tcPr>
          <w:p w14:paraId="41A0E6C7" w14:textId="77777777" w:rsidR="00B41B62" w:rsidRPr="005D1CDA" w:rsidRDefault="005D1CDA" w:rsidP="00EA319F">
            <w:pPr>
              <w:pStyle w:val="TAL"/>
              <w:rPr>
                <w:rFonts w:eastAsia="바탕" w:hint="eastAsia"/>
                <w:lang w:eastAsia="ko-KR"/>
              </w:rPr>
            </w:pPr>
            <w:r>
              <w:rPr>
                <w:rFonts w:eastAsia="바탕" w:hint="eastAsia"/>
                <w:lang w:eastAsia="ko-KR"/>
              </w:rPr>
              <w:t>1029</w:t>
            </w:r>
          </w:p>
        </w:tc>
        <w:tc>
          <w:tcPr>
            <w:tcW w:w="850" w:type="dxa"/>
          </w:tcPr>
          <w:p w14:paraId="54C23BA1" w14:textId="77777777" w:rsidR="00B41B62" w:rsidRPr="005D1CDA" w:rsidRDefault="005D1CDA" w:rsidP="00EA319F">
            <w:pPr>
              <w:pStyle w:val="TAL"/>
              <w:rPr>
                <w:rFonts w:eastAsia="바탕" w:hint="eastAsia"/>
                <w:lang w:eastAsia="ko-KR"/>
              </w:rPr>
            </w:pPr>
            <w:r>
              <w:rPr>
                <w:rFonts w:eastAsia="바탕" w:hint="eastAsia"/>
                <w:lang w:eastAsia="ko-KR"/>
              </w:rPr>
              <w:t>5.3.28</w:t>
            </w:r>
          </w:p>
        </w:tc>
        <w:tc>
          <w:tcPr>
            <w:tcW w:w="1214" w:type="dxa"/>
          </w:tcPr>
          <w:p w14:paraId="3A767970" w14:textId="77777777" w:rsidR="00B41B62" w:rsidRPr="00B41B62" w:rsidRDefault="00B41B62" w:rsidP="00EA319F">
            <w:pPr>
              <w:pStyle w:val="TAL"/>
            </w:pPr>
            <w:r w:rsidRPr="00B41B62">
              <w:t>Enumerated</w:t>
            </w:r>
          </w:p>
        </w:tc>
        <w:tc>
          <w:tcPr>
            <w:tcW w:w="709" w:type="dxa"/>
          </w:tcPr>
          <w:p w14:paraId="6E1D9161" w14:textId="77777777" w:rsidR="00B41B62" w:rsidRPr="00B41B62" w:rsidRDefault="00B41B62" w:rsidP="00EA319F">
            <w:pPr>
              <w:pStyle w:val="TAL"/>
            </w:pPr>
            <w:r w:rsidRPr="00B41B62">
              <w:t>M,V</w:t>
            </w:r>
          </w:p>
        </w:tc>
        <w:tc>
          <w:tcPr>
            <w:tcW w:w="424" w:type="dxa"/>
          </w:tcPr>
          <w:p w14:paraId="7F5F3251" w14:textId="77777777" w:rsidR="00B41B62" w:rsidRPr="00B41B62" w:rsidRDefault="00B41B62" w:rsidP="00EA319F">
            <w:pPr>
              <w:pStyle w:val="TAL"/>
            </w:pPr>
            <w:r w:rsidRPr="00B41B62">
              <w:t>P</w:t>
            </w:r>
          </w:p>
        </w:tc>
        <w:tc>
          <w:tcPr>
            <w:tcW w:w="709" w:type="dxa"/>
          </w:tcPr>
          <w:p w14:paraId="021A45D7" w14:textId="77777777" w:rsidR="00B41B62" w:rsidRPr="00B41B62" w:rsidRDefault="00B41B62" w:rsidP="00454F4A">
            <w:pPr>
              <w:pStyle w:val="LD"/>
              <w:rPr>
                <w:rFonts w:ascii="Arial" w:hAnsi="Arial"/>
                <w:noProof w:val="0"/>
                <w:sz w:val="18"/>
              </w:rPr>
            </w:pPr>
          </w:p>
        </w:tc>
        <w:tc>
          <w:tcPr>
            <w:tcW w:w="567" w:type="dxa"/>
          </w:tcPr>
          <w:p w14:paraId="44F5F8AF" w14:textId="77777777" w:rsidR="00B41B62" w:rsidRPr="00B41B62" w:rsidRDefault="00B41B62" w:rsidP="00454F4A">
            <w:pPr>
              <w:pStyle w:val="LD"/>
              <w:rPr>
                <w:rFonts w:ascii="Arial" w:hAnsi="Arial"/>
                <w:noProof w:val="0"/>
                <w:sz w:val="18"/>
              </w:rPr>
            </w:pPr>
          </w:p>
        </w:tc>
        <w:tc>
          <w:tcPr>
            <w:tcW w:w="567" w:type="dxa"/>
          </w:tcPr>
          <w:p w14:paraId="2B523888" w14:textId="77777777" w:rsidR="00B41B62" w:rsidRPr="00B41B62" w:rsidRDefault="00B41B62" w:rsidP="00EA319F">
            <w:pPr>
              <w:pStyle w:val="TAL"/>
            </w:pPr>
            <w:r w:rsidRPr="00B41B62">
              <w:t>Y</w:t>
            </w:r>
          </w:p>
        </w:tc>
        <w:tc>
          <w:tcPr>
            <w:tcW w:w="639" w:type="dxa"/>
          </w:tcPr>
          <w:p w14:paraId="0C4F738E" w14:textId="77777777" w:rsidR="00B41B62" w:rsidRDefault="0013306E" w:rsidP="00EA319F">
            <w:pPr>
              <w:pStyle w:val="TAL"/>
              <w:rPr>
                <w:rFonts w:eastAsia="바탕" w:hint="eastAsia"/>
                <w:lang w:eastAsia="ko-KR"/>
              </w:rPr>
            </w:pPr>
            <w:r w:rsidRPr="0013306E">
              <w:t>3GPP-</w:t>
            </w:r>
            <w:r w:rsidR="00B41B62" w:rsidRPr="00B41B62">
              <w:t>GPRS</w:t>
            </w:r>
          </w:p>
          <w:p w14:paraId="5F10C043" w14:textId="77777777" w:rsidR="0013306E" w:rsidRPr="0013306E" w:rsidRDefault="0013306E" w:rsidP="00DA6989">
            <w:pPr>
              <w:pStyle w:val="LD"/>
              <w:rPr>
                <w:rFonts w:ascii="Arial" w:eastAsia="바탕" w:hAnsi="Arial" w:hint="eastAsia"/>
                <w:noProof w:val="0"/>
                <w:sz w:val="18"/>
                <w:lang w:eastAsia="ko-KR"/>
              </w:rPr>
            </w:pPr>
          </w:p>
        </w:tc>
        <w:tc>
          <w:tcPr>
            <w:tcW w:w="636" w:type="dxa"/>
            <w:tcBorders>
              <w:right w:val="single" w:sz="12" w:space="0" w:color="auto"/>
            </w:tcBorders>
          </w:tcPr>
          <w:p w14:paraId="20ACB497" w14:textId="77777777" w:rsidR="00B41B62" w:rsidRPr="00B41B62" w:rsidRDefault="00B41B62" w:rsidP="00EA319F">
            <w:pPr>
              <w:pStyle w:val="TAL"/>
            </w:pPr>
            <w:r w:rsidRPr="00B41B62">
              <w:t>PC</w:t>
            </w:r>
          </w:p>
        </w:tc>
      </w:tr>
      <w:tr w:rsidR="00B41B62" w:rsidRPr="0078747E" w14:paraId="5B997DFA" w14:textId="77777777">
        <w:tblPrEx>
          <w:tblCellMar>
            <w:top w:w="0" w:type="dxa"/>
            <w:bottom w:w="0" w:type="dxa"/>
          </w:tblCellMar>
        </w:tblPrEx>
        <w:trPr>
          <w:cantSplit/>
          <w:jc w:val="center"/>
        </w:trPr>
        <w:tc>
          <w:tcPr>
            <w:tcW w:w="2613" w:type="dxa"/>
            <w:tcBorders>
              <w:left w:val="single" w:sz="12" w:space="0" w:color="auto"/>
            </w:tcBorders>
          </w:tcPr>
          <w:p w14:paraId="2D26010C" w14:textId="77777777" w:rsidR="00B41B62" w:rsidRPr="00B41B62" w:rsidRDefault="00B41B62" w:rsidP="00EA319F">
            <w:pPr>
              <w:pStyle w:val="TAL"/>
              <w:rPr>
                <w:rFonts w:eastAsia="바탕" w:hint="eastAsia"/>
                <w:lang w:eastAsia="ko-KR"/>
              </w:rPr>
            </w:pPr>
            <w:r>
              <w:rPr>
                <w:rFonts w:eastAsia="바탕" w:hint="eastAsia"/>
                <w:lang w:eastAsia="ko-KR"/>
              </w:rPr>
              <w:t>Qos-Upgrade</w:t>
            </w:r>
          </w:p>
        </w:tc>
        <w:tc>
          <w:tcPr>
            <w:tcW w:w="571" w:type="dxa"/>
          </w:tcPr>
          <w:p w14:paraId="2602FCE8" w14:textId="77777777" w:rsidR="00B41B62" w:rsidRPr="00B41B62" w:rsidRDefault="005D1CDA" w:rsidP="00EA319F">
            <w:pPr>
              <w:pStyle w:val="TAL"/>
              <w:rPr>
                <w:rFonts w:eastAsia="바탕" w:hint="eastAsia"/>
                <w:lang w:eastAsia="ko-KR"/>
              </w:rPr>
            </w:pPr>
            <w:r>
              <w:rPr>
                <w:rFonts w:eastAsia="바탕" w:hint="eastAsia"/>
                <w:lang w:eastAsia="ko-KR"/>
              </w:rPr>
              <w:t>1030</w:t>
            </w:r>
          </w:p>
        </w:tc>
        <w:tc>
          <w:tcPr>
            <w:tcW w:w="850" w:type="dxa"/>
          </w:tcPr>
          <w:p w14:paraId="5BAD1810" w14:textId="77777777" w:rsidR="00B41B62" w:rsidRPr="005D1CDA" w:rsidRDefault="005D1CDA" w:rsidP="00EA319F">
            <w:pPr>
              <w:pStyle w:val="TAL"/>
              <w:rPr>
                <w:rFonts w:eastAsia="바탕" w:hint="eastAsia"/>
                <w:lang w:eastAsia="ko-KR"/>
              </w:rPr>
            </w:pPr>
            <w:r>
              <w:rPr>
                <w:rFonts w:eastAsia="바탕" w:hint="eastAsia"/>
                <w:lang w:eastAsia="ko-KR"/>
              </w:rPr>
              <w:t>5.3.29</w:t>
            </w:r>
          </w:p>
        </w:tc>
        <w:tc>
          <w:tcPr>
            <w:tcW w:w="1214" w:type="dxa"/>
          </w:tcPr>
          <w:p w14:paraId="1A80F81B" w14:textId="77777777" w:rsidR="00B41B62" w:rsidRPr="00B41B62" w:rsidRDefault="00B41B62" w:rsidP="00EA319F">
            <w:pPr>
              <w:pStyle w:val="TAL"/>
              <w:rPr>
                <w:rFonts w:eastAsia="바탕" w:hint="eastAsia"/>
                <w:lang w:eastAsia="ko-KR"/>
              </w:rPr>
            </w:pPr>
            <w:r>
              <w:rPr>
                <w:rFonts w:eastAsia="바탕" w:hint="eastAsia"/>
                <w:lang w:eastAsia="ko-KR"/>
              </w:rPr>
              <w:t>Enumerated</w:t>
            </w:r>
          </w:p>
        </w:tc>
        <w:tc>
          <w:tcPr>
            <w:tcW w:w="709" w:type="dxa"/>
          </w:tcPr>
          <w:p w14:paraId="60BAD290" w14:textId="77777777" w:rsidR="00B41B62" w:rsidRPr="00B41B62" w:rsidRDefault="00B41B62" w:rsidP="00EA319F">
            <w:pPr>
              <w:pStyle w:val="TAL"/>
              <w:rPr>
                <w:rFonts w:eastAsia="바탕" w:hint="eastAsia"/>
                <w:lang w:eastAsia="ko-KR"/>
              </w:rPr>
            </w:pPr>
            <w:r>
              <w:rPr>
                <w:rFonts w:eastAsia="바탕" w:hint="eastAsia"/>
                <w:lang w:eastAsia="ko-KR"/>
              </w:rPr>
              <w:t>M.V</w:t>
            </w:r>
          </w:p>
        </w:tc>
        <w:tc>
          <w:tcPr>
            <w:tcW w:w="424" w:type="dxa"/>
          </w:tcPr>
          <w:p w14:paraId="7A2CC556" w14:textId="77777777" w:rsidR="00B41B62" w:rsidRPr="00B41B62" w:rsidRDefault="00B41B62" w:rsidP="00EA319F">
            <w:pPr>
              <w:pStyle w:val="TAL"/>
              <w:rPr>
                <w:rFonts w:eastAsia="바탕" w:hint="eastAsia"/>
                <w:lang w:eastAsia="ko-KR"/>
              </w:rPr>
            </w:pPr>
            <w:r>
              <w:rPr>
                <w:rFonts w:eastAsia="바탕" w:hint="eastAsia"/>
                <w:lang w:eastAsia="ko-KR"/>
              </w:rPr>
              <w:t>P</w:t>
            </w:r>
          </w:p>
        </w:tc>
        <w:tc>
          <w:tcPr>
            <w:tcW w:w="709" w:type="dxa"/>
          </w:tcPr>
          <w:p w14:paraId="229B6B15" w14:textId="77777777" w:rsidR="00B41B62" w:rsidRPr="00B41B62" w:rsidRDefault="00B41B62" w:rsidP="00454F4A">
            <w:pPr>
              <w:pStyle w:val="LD"/>
              <w:rPr>
                <w:rFonts w:ascii="Arial" w:hAnsi="Arial"/>
                <w:noProof w:val="0"/>
                <w:sz w:val="18"/>
              </w:rPr>
            </w:pPr>
          </w:p>
        </w:tc>
        <w:tc>
          <w:tcPr>
            <w:tcW w:w="567" w:type="dxa"/>
          </w:tcPr>
          <w:p w14:paraId="3F67BB67" w14:textId="77777777" w:rsidR="00B41B62" w:rsidRPr="00B41B62" w:rsidRDefault="00B41B62" w:rsidP="00454F4A">
            <w:pPr>
              <w:pStyle w:val="LD"/>
              <w:rPr>
                <w:rFonts w:ascii="Arial" w:hAnsi="Arial"/>
                <w:noProof w:val="0"/>
                <w:sz w:val="18"/>
              </w:rPr>
            </w:pPr>
          </w:p>
        </w:tc>
        <w:tc>
          <w:tcPr>
            <w:tcW w:w="567" w:type="dxa"/>
          </w:tcPr>
          <w:p w14:paraId="098D2FCB" w14:textId="77777777" w:rsidR="00B41B62" w:rsidRPr="00B41B62" w:rsidRDefault="00B41B62" w:rsidP="00EA319F">
            <w:pPr>
              <w:pStyle w:val="TAL"/>
              <w:rPr>
                <w:rFonts w:eastAsia="바탕" w:hint="eastAsia"/>
                <w:lang w:eastAsia="ko-KR"/>
              </w:rPr>
            </w:pPr>
            <w:r>
              <w:rPr>
                <w:rFonts w:eastAsia="바탕" w:hint="eastAsia"/>
                <w:lang w:eastAsia="ko-KR"/>
              </w:rPr>
              <w:t>Y</w:t>
            </w:r>
          </w:p>
        </w:tc>
        <w:tc>
          <w:tcPr>
            <w:tcW w:w="639" w:type="dxa"/>
          </w:tcPr>
          <w:p w14:paraId="086F3C44" w14:textId="77777777" w:rsidR="00B41B62" w:rsidRPr="00B41B62" w:rsidRDefault="0013306E" w:rsidP="00EA319F">
            <w:pPr>
              <w:pStyle w:val="TAL"/>
              <w:rPr>
                <w:rFonts w:eastAsia="바탕" w:hint="eastAsia"/>
                <w:lang w:eastAsia="ko-KR"/>
              </w:rPr>
            </w:pPr>
            <w:r w:rsidRPr="00EA319F">
              <w:t>3GPP-</w:t>
            </w:r>
            <w:r w:rsidR="00B41B62" w:rsidRPr="00EA319F">
              <w:rPr>
                <w:rFonts w:eastAsia="바탕" w:hint="eastAsia"/>
              </w:rPr>
              <w:t>GPRS</w:t>
            </w:r>
          </w:p>
        </w:tc>
        <w:tc>
          <w:tcPr>
            <w:tcW w:w="636" w:type="dxa"/>
            <w:tcBorders>
              <w:right w:val="single" w:sz="12" w:space="0" w:color="auto"/>
            </w:tcBorders>
          </w:tcPr>
          <w:p w14:paraId="2E67B50D" w14:textId="77777777" w:rsidR="00B41B62" w:rsidRPr="00B41B62" w:rsidRDefault="00B41B62" w:rsidP="00EA319F">
            <w:pPr>
              <w:pStyle w:val="TAL"/>
              <w:rPr>
                <w:rFonts w:eastAsia="바탕" w:hint="eastAsia"/>
                <w:lang w:eastAsia="ko-KR"/>
              </w:rPr>
            </w:pPr>
            <w:r>
              <w:rPr>
                <w:rFonts w:eastAsia="바탕" w:hint="eastAsia"/>
                <w:lang w:eastAsia="ko-KR"/>
              </w:rPr>
              <w:t>PC</w:t>
            </w:r>
          </w:p>
        </w:tc>
      </w:tr>
      <w:tr w:rsidR="00AE483B" w:rsidRPr="0078747E" w14:paraId="25760587" w14:textId="77777777">
        <w:tblPrEx>
          <w:tblCellMar>
            <w:top w:w="0" w:type="dxa"/>
            <w:bottom w:w="0" w:type="dxa"/>
          </w:tblCellMar>
        </w:tblPrEx>
        <w:trPr>
          <w:cantSplit/>
          <w:jc w:val="center"/>
        </w:trPr>
        <w:tc>
          <w:tcPr>
            <w:tcW w:w="2613" w:type="dxa"/>
            <w:tcBorders>
              <w:left w:val="single" w:sz="12" w:space="0" w:color="auto"/>
            </w:tcBorders>
          </w:tcPr>
          <w:p w14:paraId="2A82B9E3" w14:textId="77777777" w:rsidR="00AE483B" w:rsidRDefault="00AE483B" w:rsidP="00EA319F">
            <w:pPr>
              <w:pStyle w:val="TAL"/>
            </w:pPr>
            <w:r>
              <w:t>Resource-Allocation-Notification</w:t>
            </w:r>
          </w:p>
        </w:tc>
        <w:tc>
          <w:tcPr>
            <w:tcW w:w="571" w:type="dxa"/>
          </w:tcPr>
          <w:p w14:paraId="7421F9AD" w14:textId="77777777" w:rsidR="00AE483B" w:rsidRPr="0011618F" w:rsidRDefault="0011618F" w:rsidP="00EA319F">
            <w:pPr>
              <w:pStyle w:val="TAL"/>
              <w:rPr>
                <w:rFonts w:eastAsia="바탕" w:hint="eastAsia"/>
                <w:lang w:eastAsia="ko-KR"/>
              </w:rPr>
            </w:pPr>
            <w:r w:rsidRPr="00EA319F">
              <w:t>10</w:t>
            </w:r>
            <w:r w:rsidRPr="00EA319F">
              <w:rPr>
                <w:rFonts w:eastAsia="바탕" w:hint="eastAsia"/>
              </w:rPr>
              <w:t>63</w:t>
            </w:r>
          </w:p>
        </w:tc>
        <w:tc>
          <w:tcPr>
            <w:tcW w:w="850" w:type="dxa"/>
          </w:tcPr>
          <w:p w14:paraId="5674553C" w14:textId="77777777" w:rsidR="00AE483B" w:rsidRPr="00B50F25" w:rsidRDefault="00AE483B" w:rsidP="00EA319F">
            <w:pPr>
              <w:pStyle w:val="TAL"/>
              <w:rPr>
                <w:rFonts w:eastAsia="바탕" w:hint="eastAsia"/>
                <w:lang w:eastAsia="ko-KR"/>
              </w:rPr>
            </w:pPr>
            <w:r w:rsidRPr="00EA319F">
              <w:t>5.3.</w:t>
            </w:r>
            <w:r w:rsidR="00B50F25" w:rsidRPr="00EA319F">
              <w:rPr>
                <w:rFonts w:eastAsia="바탕" w:hint="eastAsia"/>
              </w:rPr>
              <w:t>50</w:t>
            </w:r>
          </w:p>
        </w:tc>
        <w:tc>
          <w:tcPr>
            <w:tcW w:w="1214" w:type="dxa"/>
          </w:tcPr>
          <w:p w14:paraId="47F6D482" w14:textId="77777777" w:rsidR="00AE483B" w:rsidRDefault="00AE483B" w:rsidP="00EA319F">
            <w:pPr>
              <w:pStyle w:val="TAL"/>
              <w:rPr>
                <w:lang w:eastAsia="ko-KR"/>
              </w:rPr>
            </w:pPr>
            <w:r>
              <w:rPr>
                <w:lang w:eastAsia="ko-KR"/>
              </w:rPr>
              <w:t>Enumerated</w:t>
            </w:r>
          </w:p>
        </w:tc>
        <w:tc>
          <w:tcPr>
            <w:tcW w:w="709" w:type="dxa"/>
          </w:tcPr>
          <w:p w14:paraId="634366C7" w14:textId="77777777" w:rsidR="00AE483B" w:rsidRDefault="00AE483B" w:rsidP="00EA319F">
            <w:pPr>
              <w:pStyle w:val="TAL"/>
              <w:rPr>
                <w:rFonts w:hint="eastAsia"/>
                <w:lang w:eastAsia="ko-KR"/>
              </w:rPr>
            </w:pPr>
            <w:r>
              <w:rPr>
                <w:lang w:eastAsia="ko-KR"/>
              </w:rPr>
              <w:t>V</w:t>
            </w:r>
          </w:p>
        </w:tc>
        <w:tc>
          <w:tcPr>
            <w:tcW w:w="424" w:type="dxa"/>
          </w:tcPr>
          <w:p w14:paraId="2BCABB2F" w14:textId="77777777" w:rsidR="00AE483B" w:rsidRDefault="00AE483B" w:rsidP="00EA319F">
            <w:pPr>
              <w:pStyle w:val="TAL"/>
              <w:rPr>
                <w:rFonts w:hint="eastAsia"/>
                <w:lang w:eastAsia="ko-KR"/>
              </w:rPr>
            </w:pPr>
            <w:r>
              <w:rPr>
                <w:lang w:eastAsia="ko-KR"/>
              </w:rPr>
              <w:t>P</w:t>
            </w:r>
          </w:p>
        </w:tc>
        <w:tc>
          <w:tcPr>
            <w:tcW w:w="709" w:type="dxa"/>
          </w:tcPr>
          <w:p w14:paraId="1B7BBA37" w14:textId="77777777" w:rsidR="00AE483B" w:rsidRPr="00B41B62" w:rsidRDefault="00AE483B" w:rsidP="005003DE">
            <w:pPr>
              <w:pStyle w:val="LD"/>
              <w:rPr>
                <w:rFonts w:ascii="Arial" w:hAnsi="Arial"/>
                <w:noProof w:val="0"/>
                <w:sz w:val="18"/>
              </w:rPr>
            </w:pPr>
          </w:p>
        </w:tc>
        <w:tc>
          <w:tcPr>
            <w:tcW w:w="567" w:type="dxa"/>
          </w:tcPr>
          <w:p w14:paraId="74A39609" w14:textId="77777777" w:rsidR="00AE483B" w:rsidRPr="00B41B62" w:rsidRDefault="00E70ECD" w:rsidP="00EA319F">
            <w:pPr>
              <w:pStyle w:val="TAL"/>
            </w:pPr>
            <w:r>
              <w:t>M</w:t>
            </w:r>
          </w:p>
        </w:tc>
        <w:tc>
          <w:tcPr>
            <w:tcW w:w="567" w:type="dxa"/>
          </w:tcPr>
          <w:p w14:paraId="42BFD11A" w14:textId="77777777" w:rsidR="00AE483B" w:rsidRDefault="00AE483B" w:rsidP="00EA319F">
            <w:pPr>
              <w:pStyle w:val="TAL"/>
              <w:rPr>
                <w:rFonts w:hint="eastAsia"/>
                <w:lang w:eastAsia="ko-KR"/>
              </w:rPr>
            </w:pPr>
            <w:r>
              <w:rPr>
                <w:lang w:eastAsia="ko-KR"/>
              </w:rPr>
              <w:t>Y</w:t>
            </w:r>
          </w:p>
        </w:tc>
        <w:tc>
          <w:tcPr>
            <w:tcW w:w="639" w:type="dxa"/>
          </w:tcPr>
          <w:p w14:paraId="53C5B9C5" w14:textId="77777777" w:rsidR="00AE483B" w:rsidRDefault="00AE483B" w:rsidP="00EA319F">
            <w:pPr>
              <w:pStyle w:val="TAL"/>
              <w:rPr>
                <w:lang w:eastAsia="ko-KR"/>
              </w:rPr>
            </w:pPr>
            <w:r>
              <w:rPr>
                <w:lang w:eastAsia="ko-KR"/>
              </w:rPr>
              <w:t>All</w:t>
            </w:r>
          </w:p>
        </w:tc>
        <w:tc>
          <w:tcPr>
            <w:tcW w:w="636" w:type="dxa"/>
            <w:tcBorders>
              <w:right w:val="single" w:sz="12" w:space="0" w:color="auto"/>
            </w:tcBorders>
          </w:tcPr>
          <w:p w14:paraId="6374A6E9" w14:textId="77777777" w:rsidR="00EE6950" w:rsidRDefault="00AE483B" w:rsidP="00EA319F">
            <w:pPr>
              <w:pStyle w:val="TAL"/>
              <w:rPr>
                <w:lang w:eastAsia="ko-KR"/>
              </w:rPr>
            </w:pPr>
            <w:r>
              <w:rPr>
                <w:lang w:eastAsia="ko-KR"/>
              </w:rPr>
              <w:t>Both</w:t>
            </w:r>
          </w:p>
          <w:p w14:paraId="0D342B83" w14:textId="77777777" w:rsidR="00AE483B" w:rsidRDefault="00EE6950" w:rsidP="00EA319F">
            <w:pPr>
              <w:pStyle w:val="TAL"/>
              <w:rPr>
                <w:lang w:eastAsia="ko-KR"/>
              </w:rPr>
            </w:pPr>
            <w:r>
              <w:rPr>
                <w:lang w:eastAsia="ko-KR"/>
              </w:rPr>
              <w:t>Rel8</w:t>
            </w:r>
          </w:p>
        </w:tc>
      </w:tr>
      <w:tr w:rsidR="005D1CDA" w:rsidRPr="0078747E" w14:paraId="57429A28" w14:textId="77777777">
        <w:tblPrEx>
          <w:tblCellMar>
            <w:top w:w="0" w:type="dxa"/>
            <w:bottom w:w="0" w:type="dxa"/>
          </w:tblCellMar>
        </w:tblPrEx>
        <w:trPr>
          <w:cantSplit/>
          <w:jc w:val="center"/>
        </w:trPr>
        <w:tc>
          <w:tcPr>
            <w:tcW w:w="2613" w:type="dxa"/>
            <w:tcBorders>
              <w:left w:val="single" w:sz="12" w:space="0" w:color="auto"/>
            </w:tcBorders>
          </w:tcPr>
          <w:p w14:paraId="3BBEC3B7" w14:textId="77777777" w:rsidR="005D1CDA" w:rsidRDefault="005D1CDA" w:rsidP="00EA319F">
            <w:pPr>
              <w:pStyle w:val="TAL"/>
              <w:rPr>
                <w:rFonts w:eastAsia="바탕" w:hint="eastAsia"/>
                <w:lang w:eastAsia="ko-KR"/>
              </w:rPr>
            </w:pPr>
            <w:r>
              <w:t>Rule-Failure-Code</w:t>
            </w:r>
          </w:p>
        </w:tc>
        <w:tc>
          <w:tcPr>
            <w:tcW w:w="571" w:type="dxa"/>
          </w:tcPr>
          <w:p w14:paraId="20671BC0" w14:textId="77777777" w:rsidR="005D1CDA" w:rsidDel="005D1CDA" w:rsidRDefault="005D1CDA" w:rsidP="00EA319F">
            <w:pPr>
              <w:pStyle w:val="TAL"/>
              <w:rPr>
                <w:rFonts w:eastAsia="바탕" w:hint="eastAsia"/>
                <w:lang w:eastAsia="ko-KR"/>
              </w:rPr>
            </w:pPr>
            <w:r>
              <w:rPr>
                <w:rFonts w:eastAsia="바탕" w:hint="eastAsia"/>
                <w:lang w:eastAsia="ko-KR"/>
              </w:rPr>
              <w:t>1031</w:t>
            </w:r>
          </w:p>
        </w:tc>
        <w:tc>
          <w:tcPr>
            <w:tcW w:w="850" w:type="dxa"/>
          </w:tcPr>
          <w:p w14:paraId="2EA0472E" w14:textId="77777777" w:rsidR="005D1CDA" w:rsidRDefault="005D1CDA" w:rsidP="00EA319F">
            <w:pPr>
              <w:pStyle w:val="TAL"/>
              <w:rPr>
                <w:rFonts w:eastAsia="바탕" w:hint="eastAsia"/>
                <w:lang w:eastAsia="ko-KR"/>
              </w:rPr>
            </w:pPr>
            <w:r>
              <w:rPr>
                <w:rFonts w:eastAsia="바탕" w:hint="eastAsia"/>
                <w:lang w:eastAsia="ko-KR"/>
              </w:rPr>
              <w:t>5.3.</w:t>
            </w:r>
            <w:r w:rsidR="005B0ED6">
              <w:rPr>
                <w:rFonts w:eastAsia="바탕" w:hint="eastAsia"/>
                <w:lang w:eastAsia="ko-KR"/>
              </w:rPr>
              <w:t>38</w:t>
            </w:r>
          </w:p>
        </w:tc>
        <w:tc>
          <w:tcPr>
            <w:tcW w:w="1214" w:type="dxa"/>
          </w:tcPr>
          <w:p w14:paraId="55D76C8D" w14:textId="77777777" w:rsidR="005D1CDA" w:rsidRDefault="005D1CDA" w:rsidP="00EA319F">
            <w:pPr>
              <w:pStyle w:val="TAL"/>
              <w:rPr>
                <w:rFonts w:eastAsia="바탕" w:hint="eastAsia"/>
                <w:lang w:eastAsia="ko-KR"/>
              </w:rPr>
            </w:pPr>
            <w:r>
              <w:rPr>
                <w:rFonts w:eastAsia="바탕" w:hint="eastAsia"/>
                <w:lang w:eastAsia="ko-KR"/>
              </w:rPr>
              <w:t>Enumerated</w:t>
            </w:r>
          </w:p>
        </w:tc>
        <w:tc>
          <w:tcPr>
            <w:tcW w:w="709" w:type="dxa"/>
          </w:tcPr>
          <w:p w14:paraId="446C49F2" w14:textId="77777777" w:rsidR="005D1CDA" w:rsidRDefault="005D1CDA" w:rsidP="00EA319F">
            <w:pPr>
              <w:pStyle w:val="TAL"/>
              <w:rPr>
                <w:rFonts w:eastAsia="바탕" w:hint="eastAsia"/>
                <w:lang w:eastAsia="ko-KR"/>
              </w:rPr>
            </w:pPr>
            <w:r>
              <w:rPr>
                <w:rFonts w:eastAsia="바탕" w:hint="eastAsia"/>
                <w:lang w:eastAsia="ko-KR"/>
              </w:rPr>
              <w:t>M.V</w:t>
            </w:r>
          </w:p>
        </w:tc>
        <w:tc>
          <w:tcPr>
            <w:tcW w:w="424" w:type="dxa"/>
          </w:tcPr>
          <w:p w14:paraId="095D91E6" w14:textId="77777777" w:rsidR="005D1CDA" w:rsidRDefault="005D1CDA" w:rsidP="00EA319F">
            <w:pPr>
              <w:pStyle w:val="TAL"/>
              <w:rPr>
                <w:rFonts w:eastAsia="바탕" w:hint="eastAsia"/>
                <w:lang w:eastAsia="ko-KR"/>
              </w:rPr>
            </w:pPr>
            <w:r>
              <w:rPr>
                <w:rFonts w:eastAsia="바탕" w:hint="eastAsia"/>
                <w:lang w:eastAsia="ko-KR"/>
              </w:rPr>
              <w:t>P</w:t>
            </w:r>
          </w:p>
        </w:tc>
        <w:tc>
          <w:tcPr>
            <w:tcW w:w="709" w:type="dxa"/>
          </w:tcPr>
          <w:p w14:paraId="65B2D4E2" w14:textId="77777777" w:rsidR="005D1CDA" w:rsidRPr="00B41B62" w:rsidRDefault="005D1CDA" w:rsidP="00454F4A">
            <w:pPr>
              <w:pStyle w:val="LD"/>
              <w:rPr>
                <w:rFonts w:ascii="Arial" w:hAnsi="Arial"/>
                <w:noProof w:val="0"/>
                <w:sz w:val="18"/>
              </w:rPr>
            </w:pPr>
          </w:p>
        </w:tc>
        <w:tc>
          <w:tcPr>
            <w:tcW w:w="567" w:type="dxa"/>
          </w:tcPr>
          <w:p w14:paraId="189DC203" w14:textId="77777777" w:rsidR="005D1CDA" w:rsidRPr="00B41B62" w:rsidRDefault="005D1CDA" w:rsidP="00454F4A">
            <w:pPr>
              <w:pStyle w:val="LD"/>
              <w:rPr>
                <w:rFonts w:ascii="Arial" w:hAnsi="Arial"/>
                <w:noProof w:val="0"/>
                <w:sz w:val="18"/>
              </w:rPr>
            </w:pPr>
          </w:p>
        </w:tc>
        <w:tc>
          <w:tcPr>
            <w:tcW w:w="567" w:type="dxa"/>
          </w:tcPr>
          <w:p w14:paraId="7728B3BF" w14:textId="77777777" w:rsidR="005D1CDA" w:rsidRDefault="005D1CDA" w:rsidP="00EA319F">
            <w:pPr>
              <w:pStyle w:val="TAL"/>
              <w:rPr>
                <w:rFonts w:eastAsia="바탕" w:hint="eastAsia"/>
                <w:lang w:eastAsia="ko-KR"/>
              </w:rPr>
            </w:pPr>
            <w:r>
              <w:rPr>
                <w:rFonts w:eastAsia="바탕" w:hint="eastAsia"/>
                <w:lang w:eastAsia="ko-KR"/>
              </w:rPr>
              <w:t>Y</w:t>
            </w:r>
          </w:p>
        </w:tc>
        <w:tc>
          <w:tcPr>
            <w:tcW w:w="639" w:type="dxa"/>
          </w:tcPr>
          <w:p w14:paraId="6F848B3D" w14:textId="77777777" w:rsidR="005D1CDA" w:rsidRDefault="005D1CDA" w:rsidP="00EA319F">
            <w:pPr>
              <w:pStyle w:val="TAL"/>
              <w:rPr>
                <w:rFonts w:eastAsia="바탕" w:hint="eastAsia"/>
                <w:lang w:eastAsia="ko-KR"/>
              </w:rPr>
            </w:pPr>
            <w:r>
              <w:rPr>
                <w:rFonts w:eastAsia="바탕" w:hint="eastAsia"/>
                <w:lang w:eastAsia="ko-KR"/>
              </w:rPr>
              <w:t>All</w:t>
            </w:r>
          </w:p>
        </w:tc>
        <w:tc>
          <w:tcPr>
            <w:tcW w:w="636" w:type="dxa"/>
            <w:tcBorders>
              <w:right w:val="single" w:sz="12" w:space="0" w:color="auto"/>
            </w:tcBorders>
          </w:tcPr>
          <w:p w14:paraId="4ADE8FE1" w14:textId="77777777" w:rsidR="005D1CDA" w:rsidRDefault="005D1CDA" w:rsidP="00EA319F">
            <w:pPr>
              <w:pStyle w:val="TAL"/>
              <w:rPr>
                <w:rFonts w:eastAsia="바탕" w:hint="eastAsia"/>
                <w:lang w:eastAsia="ko-KR"/>
              </w:rPr>
            </w:pPr>
            <w:r>
              <w:rPr>
                <w:rFonts w:eastAsia="바탕" w:hint="eastAsia"/>
                <w:lang w:eastAsia="ko-KR"/>
              </w:rPr>
              <w:t>Both</w:t>
            </w:r>
          </w:p>
        </w:tc>
      </w:tr>
      <w:tr w:rsidR="00B06E70" w:rsidRPr="0078747E" w14:paraId="56D8D02F" w14:textId="77777777">
        <w:tblPrEx>
          <w:tblCellMar>
            <w:top w:w="0" w:type="dxa"/>
            <w:bottom w:w="0" w:type="dxa"/>
          </w:tblCellMar>
        </w:tblPrEx>
        <w:trPr>
          <w:cantSplit/>
          <w:jc w:val="center"/>
        </w:trPr>
        <w:tc>
          <w:tcPr>
            <w:tcW w:w="2613" w:type="dxa"/>
            <w:tcBorders>
              <w:left w:val="single" w:sz="12" w:space="0" w:color="auto"/>
            </w:tcBorders>
          </w:tcPr>
          <w:p w14:paraId="3120CE31" w14:textId="77777777" w:rsidR="00B06E70" w:rsidRDefault="00B06E70" w:rsidP="00EA319F">
            <w:pPr>
              <w:pStyle w:val="TAL"/>
            </w:pPr>
            <w:r>
              <w:t>Security-Parameter-Index</w:t>
            </w:r>
          </w:p>
        </w:tc>
        <w:tc>
          <w:tcPr>
            <w:tcW w:w="571" w:type="dxa"/>
          </w:tcPr>
          <w:p w14:paraId="52930996" w14:textId="77777777" w:rsidR="00B06E70" w:rsidRPr="00D008B0" w:rsidRDefault="00D008B0" w:rsidP="00EA319F">
            <w:pPr>
              <w:pStyle w:val="TAL"/>
              <w:rPr>
                <w:rFonts w:eastAsia="바탕" w:hint="eastAsia"/>
                <w:lang w:eastAsia="ko-KR"/>
              </w:rPr>
            </w:pPr>
            <w:r>
              <w:rPr>
                <w:rFonts w:eastAsia="바탕" w:hint="eastAsia"/>
                <w:lang w:eastAsia="ko-KR"/>
              </w:rPr>
              <w:t>1056</w:t>
            </w:r>
          </w:p>
        </w:tc>
        <w:tc>
          <w:tcPr>
            <w:tcW w:w="850" w:type="dxa"/>
          </w:tcPr>
          <w:p w14:paraId="6DE3ACE3" w14:textId="77777777" w:rsidR="00B06E70" w:rsidRPr="00D008B0" w:rsidRDefault="00B06E70" w:rsidP="00EA319F">
            <w:pPr>
              <w:pStyle w:val="TAL"/>
              <w:rPr>
                <w:rFonts w:eastAsia="바탕" w:hint="eastAsia"/>
                <w:lang w:eastAsia="ko-KR"/>
              </w:rPr>
            </w:pPr>
            <w:r w:rsidRPr="00EA319F">
              <w:t>5.3.</w:t>
            </w:r>
            <w:r w:rsidR="00D008B0" w:rsidRPr="00EA319F">
              <w:rPr>
                <w:rFonts w:eastAsia="바탕" w:hint="eastAsia"/>
              </w:rPr>
              <w:t>51</w:t>
            </w:r>
          </w:p>
        </w:tc>
        <w:tc>
          <w:tcPr>
            <w:tcW w:w="1214" w:type="dxa"/>
          </w:tcPr>
          <w:p w14:paraId="526C61CC" w14:textId="77777777" w:rsidR="00B06E70" w:rsidRDefault="00B06E70" w:rsidP="00EA319F">
            <w:pPr>
              <w:pStyle w:val="TAL"/>
              <w:rPr>
                <w:rFonts w:hint="eastAsia"/>
                <w:lang w:eastAsia="ko-KR"/>
              </w:rPr>
            </w:pPr>
            <w:r>
              <w:rPr>
                <w:lang w:eastAsia="ko-KR"/>
              </w:rPr>
              <w:t>OctetString</w:t>
            </w:r>
          </w:p>
        </w:tc>
        <w:tc>
          <w:tcPr>
            <w:tcW w:w="709" w:type="dxa"/>
          </w:tcPr>
          <w:p w14:paraId="22F0A727" w14:textId="77777777" w:rsidR="00B06E70" w:rsidRDefault="00B06E70" w:rsidP="00EA319F">
            <w:pPr>
              <w:pStyle w:val="TAL"/>
              <w:rPr>
                <w:rFonts w:hint="eastAsia"/>
                <w:lang w:eastAsia="ko-KR"/>
              </w:rPr>
            </w:pPr>
            <w:r>
              <w:rPr>
                <w:lang w:eastAsia="ko-KR"/>
              </w:rPr>
              <w:t>V</w:t>
            </w:r>
          </w:p>
        </w:tc>
        <w:tc>
          <w:tcPr>
            <w:tcW w:w="424" w:type="dxa"/>
          </w:tcPr>
          <w:p w14:paraId="0549470F" w14:textId="77777777" w:rsidR="00B06E70" w:rsidRDefault="00B06E70" w:rsidP="00EA319F">
            <w:pPr>
              <w:pStyle w:val="TAL"/>
              <w:rPr>
                <w:rFonts w:hint="eastAsia"/>
                <w:lang w:eastAsia="ko-KR"/>
              </w:rPr>
            </w:pPr>
            <w:r>
              <w:rPr>
                <w:lang w:eastAsia="ko-KR"/>
              </w:rPr>
              <w:t>P</w:t>
            </w:r>
          </w:p>
        </w:tc>
        <w:tc>
          <w:tcPr>
            <w:tcW w:w="709" w:type="dxa"/>
          </w:tcPr>
          <w:p w14:paraId="6737AD4A" w14:textId="77777777" w:rsidR="00B06E70" w:rsidRPr="00B41B62" w:rsidRDefault="00B06E70" w:rsidP="00A24D2F">
            <w:pPr>
              <w:pStyle w:val="LD"/>
              <w:rPr>
                <w:rFonts w:ascii="Arial" w:hAnsi="Arial"/>
                <w:noProof w:val="0"/>
                <w:sz w:val="18"/>
              </w:rPr>
            </w:pPr>
          </w:p>
        </w:tc>
        <w:tc>
          <w:tcPr>
            <w:tcW w:w="567" w:type="dxa"/>
          </w:tcPr>
          <w:p w14:paraId="5DFFDB7A" w14:textId="77777777" w:rsidR="00B06E70" w:rsidRPr="00B41B62" w:rsidRDefault="00E70ECD" w:rsidP="00EA319F">
            <w:pPr>
              <w:pStyle w:val="TAL"/>
            </w:pPr>
            <w:r>
              <w:t>M</w:t>
            </w:r>
          </w:p>
        </w:tc>
        <w:tc>
          <w:tcPr>
            <w:tcW w:w="567" w:type="dxa"/>
          </w:tcPr>
          <w:p w14:paraId="3B93D13B" w14:textId="77777777" w:rsidR="00B06E70" w:rsidRDefault="00B06E70" w:rsidP="00EA319F">
            <w:pPr>
              <w:pStyle w:val="TAL"/>
              <w:rPr>
                <w:rFonts w:hint="eastAsia"/>
                <w:lang w:eastAsia="ko-KR"/>
              </w:rPr>
            </w:pPr>
            <w:r>
              <w:rPr>
                <w:lang w:eastAsia="ko-KR"/>
              </w:rPr>
              <w:t>Y</w:t>
            </w:r>
          </w:p>
        </w:tc>
        <w:tc>
          <w:tcPr>
            <w:tcW w:w="639" w:type="dxa"/>
          </w:tcPr>
          <w:p w14:paraId="30CE8C37" w14:textId="77777777" w:rsidR="00B06E70" w:rsidRDefault="00B06E70" w:rsidP="00EA319F">
            <w:pPr>
              <w:pStyle w:val="TAL"/>
              <w:rPr>
                <w:rFonts w:hint="eastAsia"/>
                <w:lang w:eastAsia="ko-KR"/>
              </w:rPr>
            </w:pPr>
            <w:r>
              <w:rPr>
                <w:lang w:eastAsia="ko-KR"/>
              </w:rPr>
              <w:t>All</w:t>
            </w:r>
          </w:p>
        </w:tc>
        <w:tc>
          <w:tcPr>
            <w:tcW w:w="636" w:type="dxa"/>
            <w:tcBorders>
              <w:right w:val="single" w:sz="12" w:space="0" w:color="auto"/>
            </w:tcBorders>
          </w:tcPr>
          <w:p w14:paraId="7EE5F444" w14:textId="77777777" w:rsidR="00B06E70" w:rsidRDefault="00B06E70" w:rsidP="00EA319F">
            <w:pPr>
              <w:pStyle w:val="TAL"/>
              <w:rPr>
                <w:rFonts w:hint="eastAsia"/>
                <w:lang w:eastAsia="ko-KR"/>
              </w:rPr>
            </w:pPr>
            <w:r>
              <w:rPr>
                <w:lang w:eastAsia="ko-KR"/>
              </w:rPr>
              <w:t>Both</w:t>
            </w:r>
          </w:p>
        </w:tc>
      </w:tr>
      <w:tr w:rsidR="00803878" w:rsidRPr="0078747E" w14:paraId="087A2AB5" w14:textId="77777777">
        <w:tblPrEx>
          <w:tblCellMar>
            <w:top w:w="0" w:type="dxa"/>
            <w:bottom w:w="0" w:type="dxa"/>
          </w:tblCellMar>
        </w:tblPrEx>
        <w:trPr>
          <w:cantSplit/>
          <w:jc w:val="center"/>
        </w:trPr>
        <w:tc>
          <w:tcPr>
            <w:tcW w:w="2613" w:type="dxa"/>
            <w:tcBorders>
              <w:left w:val="single" w:sz="12" w:space="0" w:color="auto"/>
            </w:tcBorders>
          </w:tcPr>
          <w:p w14:paraId="56B78219" w14:textId="77777777" w:rsidR="00803878" w:rsidRPr="0078747E" w:rsidRDefault="00803878" w:rsidP="00454F4A">
            <w:pPr>
              <w:pStyle w:val="TAL"/>
            </w:pPr>
            <w:r w:rsidRPr="0078747E">
              <w:t>TFT-Filter</w:t>
            </w:r>
          </w:p>
        </w:tc>
        <w:tc>
          <w:tcPr>
            <w:tcW w:w="571" w:type="dxa"/>
          </w:tcPr>
          <w:p w14:paraId="5906EFEB" w14:textId="77777777" w:rsidR="00803878" w:rsidRPr="0078747E" w:rsidRDefault="00803878" w:rsidP="00454F4A">
            <w:pPr>
              <w:pStyle w:val="TAL"/>
            </w:pPr>
            <w:r w:rsidRPr="0078747E">
              <w:t>1012</w:t>
            </w:r>
          </w:p>
        </w:tc>
        <w:tc>
          <w:tcPr>
            <w:tcW w:w="850" w:type="dxa"/>
          </w:tcPr>
          <w:p w14:paraId="7A2EE75B" w14:textId="77777777" w:rsidR="00803878" w:rsidRPr="0078747E" w:rsidRDefault="00803878" w:rsidP="00454F4A">
            <w:pPr>
              <w:pStyle w:val="TAL"/>
            </w:pPr>
            <w:r w:rsidRPr="0078747E">
              <w:t>5.3.13</w:t>
            </w:r>
          </w:p>
        </w:tc>
        <w:tc>
          <w:tcPr>
            <w:tcW w:w="1214" w:type="dxa"/>
          </w:tcPr>
          <w:p w14:paraId="746E77DB" w14:textId="77777777" w:rsidR="00803878" w:rsidRPr="0078747E" w:rsidRDefault="00803878" w:rsidP="00454F4A">
            <w:pPr>
              <w:pStyle w:val="TAL"/>
            </w:pPr>
            <w:r w:rsidRPr="0078747E">
              <w:t>IPFilterRule</w:t>
            </w:r>
          </w:p>
        </w:tc>
        <w:tc>
          <w:tcPr>
            <w:tcW w:w="709" w:type="dxa"/>
          </w:tcPr>
          <w:p w14:paraId="4CF8F8AE" w14:textId="77777777" w:rsidR="00803878" w:rsidRPr="0078747E" w:rsidRDefault="00803878" w:rsidP="00454F4A">
            <w:pPr>
              <w:pStyle w:val="TAL"/>
            </w:pPr>
            <w:r w:rsidRPr="0078747E">
              <w:t>M,V</w:t>
            </w:r>
          </w:p>
        </w:tc>
        <w:tc>
          <w:tcPr>
            <w:tcW w:w="424" w:type="dxa"/>
          </w:tcPr>
          <w:p w14:paraId="06690940" w14:textId="77777777" w:rsidR="00803878" w:rsidRPr="0078747E" w:rsidRDefault="00803878" w:rsidP="00454F4A">
            <w:pPr>
              <w:pStyle w:val="TAL"/>
            </w:pPr>
            <w:r w:rsidRPr="0078747E">
              <w:t>P</w:t>
            </w:r>
          </w:p>
        </w:tc>
        <w:tc>
          <w:tcPr>
            <w:tcW w:w="709" w:type="dxa"/>
          </w:tcPr>
          <w:p w14:paraId="06948E28" w14:textId="77777777" w:rsidR="00803878" w:rsidRPr="0078747E" w:rsidRDefault="00803878" w:rsidP="00454F4A">
            <w:pPr>
              <w:pStyle w:val="TAL"/>
            </w:pPr>
          </w:p>
        </w:tc>
        <w:tc>
          <w:tcPr>
            <w:tcW w:w="567" w:type="dxa"/>
          </w:tcPr>
          <w:p w14:paraId="0C1E46F6" w14:textId="77777777" w:rsidR="00803878" w:rsidRPr="0078747E" w:rsidRDefault="00803878" w:rsidP="00454F4A">
            <w:pPr>
              <w:pStyle w:val="TAL"/>
            </w:pPr>
          </w:p>
        </w:tc>
        <w:tc>
          <w:tcPr>
            <w:tcW w:w="567" w:type="dxa"/>
          </w:tcPr>
          <w:p w14:paraId="00950837" w14:textId="77777777" w:rsidR="00803878" w:rsidRPr="0078747E" w:rsidRDefault="00803878" w:rsidP="00454F4A">
            <w:pPr>
              <w:pStyle w:val="TAL"/>
            </w:pPr>
            <w:r w:rsidRPr="0078747E">
              <w:t>Y</w:t>
            </w:r>
          </w:p>
        </w:tc>
        <w:tc>
          <w:tcPr>
            <w:tcW w:w="639" w:type="dxa"/>
          </w:tcPr>
          <w:p w14:paraId="7068C5F9" w14:textId="77777777" w:rsidR="00803878" w:rsidRPr="0078747E" w:rsidRDefault="0013306E" w:rsidP="00DA6989">
            <w:pPr>
              <w:pStyle w:val="TAL"/>
            </w:pPr>
            <w:r w:rsidRPr="0013306E">
              <w:t>3GPP-</w:t>
            </w:r>
            <w:r w:rsidR="00803878" w:rsidRPr="0078747E">
              <w:t>GPRS</w:t>
            </w:r>
          </w:p>
        </w:tc>
        <w:tc>
          <w:tcPr>
            <w:tcW w:w="636" w:type="dxa"/>
            <w:tcBorders>
              <w:right w:val="single" w:sz="12" w:space="0" w:color="auto"/>
            </w:tcBorders>
          </w:tcPr>
          <w:p w14:paraId="7E7FD0CC" w14:textId="77777777" w:rsidR="00803878" w:rsidRPr="0078747E" w:rsidRDefault="00803878" w:rsidP="00454F4A">
            <w:pPr>
              <w:pStyle w:val="TAL"/>
            </w:pPr>
            <w:r w:rsidRPr="00803878">
              <w:t>Both</w:t>
            </w:r>
          </w:p>
        </w:tc>
      </w:tr>
      <w:tr w:rsidR="00803878" w:rsidRPr="0078747E" w14:paraId="16B806D3" w14:textId="77777777">
        <w:tblPrEx>
          <w:tblCellMar>
            <w:top w:w="0" w:type="dxa"/>
            <w:bottom w:w="0" w:type="dxa"/>
          </w:tblCellMar>
        </w:tblPrEx>
        <w:trPr>
          <w:cantSplit/>
          <w:jc w:val="center"/>
        </w:trPr>
        <w:tc>
          <w:tcPr>
            <w:tcW w:w="2613" w:type="dxa"/>
            <w:tcBorders>
              <w:left w:val="single" w:sz="12" w:space="0" w:color="auto"/>
            </w:tcBorders>
          </w:tcPr>
          <w:p w14:paraId="51C51A53" w14:textId="77777777" w:rsidR="00803878" w:rsidRPr="0078747E" w:rsidRDefault="00803878" w:rsidP="00454F4A">
            <w:pPr>
              <w:pStyle w:val="TAL"/>
            </w:pPr>
            <w:r w:rsidRPr="0078747E">
              <w:t>TFT-Packet-Filter-Information</w:t>
            </w:r>
          </w:p>
        </w:tc>
        <w:tc>
          <w:tcPr>
            <w:tcW w:w="571" w:type="dxa"/>
          </w:tcPr>
          <w:p w14:paraId="118FC150" w14:textId="77777777" w:rsidR="00803878" w:rsidRPr="0078747E" w:rsidRDefault="00803878" w:rsidP="00454F4A">
            <w:pPr>
              <w:pStyle w:val="TAL"/>
            </w:pPr>
            <w:r w:rsidRPr="0078747E">
              <w:t>1013</w:t>
            </w:r>
          </w:p>
        </w:tc>
        <w:tc>
          <w:tcPr>
            <w:tcW w:w="850" w:type="dxa"/>
          </w:tcPr>
          <w:p w14:paraId="52F7E7C3" w14:textId="77777777" w:rsidR="00803878" w:rsidRPr="0078747E" w:rsidRDefault="00803878" w:rsidP="00454F4A">
            <w:pPr>
              <w:pStyle w:val="TAL"/>
            </w:pPr>
            <w:r w:rsidRPr="0078747E">
              <w:t>5.3.14</w:t>
            </w:r>
          </w:p>
        </w:tc>
        <w:tc>
          <w:tcPr>
            <w:tcW w:w="1214" w:type="dxa"/>
          </w:tcPr>
          <w:p w14:paraId="0B830B8B" w14:textId="77777777" w:rsidR="00803878" w:rsidRPr="0078747E" w:rsidRDefault="00803878" w:rsidP="00454F4A">
            <w:pPr>
              <w:pStyle w:val="TAL"/>
            </w:pPr>
            <w:r w:rsidRPr="0078747E">
              <w:t>Grouped</w:t>
            </w:r>
          </w:p>
        </w:tc>
        <w:tc>
          <w:tcPr>
            <w:tcW w:w="709" w:type="dxa"/>
          </w:tcPr>
          <w:p w14:paraId="3D5E95F5" w14:textId="77777777" w:rsidR="00803878" w:rsidRPr="0078747E" w:rsidRDefault="00803878" w:rsidP="00454F4A">
            <w:pPr>
              <w:pStyle w:val="TAL"/>
            </w:pPr>
            <w:r w:rsidRPr="0078747E">
              <w:t>M,V</w:t>
            </w:r>
          </w:p>
        </w:tc>
        <w:tc>
          <w:tcPr>
            <w:tcW w:w="424" w:type="dxa"/>
          </w:tcPr>
          <w:p w14:paraId="70ABB643" w14:textId="77777777" w:rsidR="00803878" w:rsidRPr="0078747E" w:rsidRDefault="00803878" w:rsidP="00454F4A">
            <w:pPr>
              <w:pStyle w:val="TAL"/>
            </w:pPr>
            <w:r w:rsidRPr="0078747E">
              <w:t>P</w:t>
            </w:r>
          </w:p>
        </w:tc>
        <w:tc>
          <w:tcPr>
            <w:tcW w:w="709" w:type="dxa"/>
          </w:tcPr>
          <w:p w14:paraId="067C1584" w14:textId="77777777" w:rsidR="00803878" w:rsidRPr="0078747E" w:rsidRDefault="00803878" w:rsidP="00454F4A">
            <w:pPr>
              <w:pStyle w:val="TAL"/>
            </w:pPr>
          </w:p>
        </w:tc>
        <w:tc>
          <w:tcPr>
            <w:tcW w:w="567" w:type="dxa"/>
          </w:tcPr>
          <w:p w14:paraId="61520F17" w14:textId="77777777" w:rsidR="00803878" w:rsidRPr="0078747E" w:rsidRDefault="00803878" w:rsidP="00454F4A">
            <w:pPr>
              <w:pStyle w:val="TAL"/>
            </w:pPr>
          </w:p>
        </w:tc>
        <w:tc>
          <w:tcPr>
            <w:tcW w:w="567" w:type="dxa"/>
          </w:tcPr>
          <w:p w14:paraId="2419D0A8" w14:textId="77777777" w:rsidR="00803878" w:rsidRPr="0078747E" w:rsidRDefault="00803878" w:rsidP="00454F4A">
            <w:pPr>
              <w:pStyle w:val="TAL"/>
            </w:pPr>
            <w:r w:rsidRPr="0078747E">
              <w:t>Y</w:t>
            </w:r>
          </w:p>
        </w:tc>
        <w:tc>
          <w:tcPr>
            <w:tcW w:w="639" w:type="dxa"/>
          </w:tcPr>
          <w:p w14:paraId="0D6674B5" w14:textId="77777777" w:rsidR="00803878" w:rsidRPr="0078747E" w:rsidRDefault="0013306E" w:rsidP="00DA6989">
            <w:pPr>
              <w:pStyle w:val="TAL"/>
            </w:pPr>
            <w:r w:rsidRPr="0013306E">
              <w:t>3GPP-</w:t>
            </w:r>
            <w:r w:rsidR="00803878" w:rsidRPr="0078747E">
              <w:t>GPRS</w:t>
            </w:r>
          </w:p>
        </w:tc>
        <w:tc>
          <w:tcPr>
            <w:tcW w:w="636" w:type="dxa"/>
            <w:tcBorders>
              <w:right w:val="single" w:sz="12" w:space="0" w:color="auto"/>
            </w:tcBorders>
          </w:tcPr>
          <w:p w14:paraId="2E97F5A8" w14:textId="77777777" w:rsidR="00803878" w:rsidRPr="0078747E" w:rsidRDefault="00803878" w:rsidP="00454F4A">
            <w:pPr>
              <w:pStyle w:val="TAL"/>
            </w:pPr>
            <w:r>
              <w:t>Both</w:t>
            </w:r>
          </w:p>
        </w:tc>
      </w:tr>
      <w:tr w:rsidR="00803878" w:rsidRPr="0078747E" w14:paraId="5F463E63" w14:textId="77777777">
        <w:tblPrEx>
          <w:tblCellMar>
            <w:top w:w="0" w:type="dxa"/>
            <w:bottom w:w="0" w:type="dxa"/>
          </w:tblCellMar>
        </w:tblPrEx>
        <w:trPr>
          <w:cantSplit/>
          <w:jc w:val="center"/>
        </w:trPr>
        <w:tc>
          <w:tcPr>
            <w:tcW w:w="2613" w:type="dxa"/>
            <w:tcBorders>
              <w:left w:val="single" w:sz="12" w:space="0" w:color="auto"/>
            </w:tcBorders>
          </w:tcPr>
          <w:p w14:paraId="2CEA897F" w14:textId="77777777" w:rsidR="00803878" w:rsidRPr="0078747E" w:rsidRDefault="00803878" w:rsidP="00454F4A">
            <w:pPr>
              <w:pStyle w:val="TAL"/>
            </w:pPr>
            <w:r w:rsidRPr="0078747E">
              <w:t>ToS-Traffic-Class</w:t>
            </w:r>
          </w:p>
        </w:tc>
        <w:tc>
          <w:tcPr>
            <w:tcW w:w="571" w:type="dxa"/>
          </w:tcPr>
          <w:p w14:paraId="3CA9937F" w14:textId="77777777" w:rsidR="00803878" w:rsidRPr="0078747E" w:rsidRDefault="00803878" w:rsidP="00454F4A">
            <w:pPr>
              <w:pStyle w:val="TAL"/>
            </w:pPr>
            <w:r w:rsidRPr="0078747E">
              <w:t>1014</w:t>
            </w:r>
          </w:p>
        </w:tc>
        <w:tc>
          <w:tcPr>
            <w:tcW w:w="850" w:type="dxa"/>
          </w:tcPr>
          <w:p w14:paraId="508C381E" w14:textId="77777777" w:rsidR="00803878" w:rsidRPr="0078747E" w:rsidRDefault="00803878" w:rsidP="00454F4A">
            <w:pPr>
              <w:pStyle w:val="TAL"/>
            </w:pPr>
            <w:r w:rsidRPr="0078747E">
              <w:t>5.3.15</w:t>
            </w:r>
          </w:p>
        </w:tc>
        <w:tc>
          <w:tcPr>
            <w:tcW w:w="1214" w:type="dxa"/>
          </w:tcPr>
          <w:p w14:paraId="2E51AD98" w14:textId="77777777" w:rsidR="00803878" w:rsidRPr="0078747E" w:rsidRDefault="00803878" w:rsidP="00454F4A">
            <w:pPr>
              <w:pStyle w:val="TAL"/>
            </w:pPr>
            <w:r w:rsidRPr="0078747E">
              <w:t>OctetString</w:t>
            </w:r>
          </w:p>
        </w:tc>
        <w:tc>
          <w:tcPr>
            <w:tcW w:w="709" w:type="dxa"/>
          </w:tcPr>
          <w:p w14:paraId="0E7D59C4" w14:textId="77777777" w:rsidR="00803878" w:rsidRPr="0078747E" w:rsidRDefault="00803878" w:rsidP="00454F4A">
            <w:pPr>
              <w:pStyle w:val="TAL"/>
            </w:pPr>
            <w:r w:rsidRPr="0078747E">
              <w:t>M,V</w:t>
            </w:r>
          </w:p>
        </w:tc>
        <w:tc>
          <w:tcPr>
            <w:tcW w:w="424" w:type="dxa"/>
          </w:tcPr>
          <w:p w14:paraId="79E97ADB" w14:textId="77777777" w:rsidR="00803878" w:rsidRPr="0078747E" w:rsidRDefault="00803878" w:rsidP="00454F4A">
            <w:pPr>
              <w:pStyle w:val="TAL"/>
            </w:pPr>
            <w:r w:rsidRPr="0078747E">
              <w:t>P</w:t>
            </w:r>
          </w:p>
        </w:tc>
        <w:tc>
          <w:tcPr>
            <w:tcW w:w="709" w:type="dxa"/>
          </w:tcPr>
          <w:p w14:paraId="0D1B2EC7" w14:textId="77777777" w:rsidR="00803878" w:rsidRPr="0078747E" w:rsidRDefault="00803878" w:rsidP="00454F4A">
            <w:pPr>
              <w:pStyle w:val="TAL"/>
            </w:pPr>
          </w:p>
        </w:tc>
        <w:tc>
          <w:tcPr>
            <w:tcW w:w="567" w:type="dxa"/>
          </w:tcPr>
          <w:p w14:paraId="66DE4EA6" w14:textId="77777777" w:rsidR="00803878" w:rsidRPr="0078747E" w:rsidRDefault="00803878" w:rsidP="00454F4A">
            <w:pPr>
              <w:pStyle w:val="TAL"/>
            </w:pPr>
          </w:p>
        </w:tc>
        <w:tc>
          <w:tcPr>
            <w:tcW w:w="567" w:type="dxa"/>
          </w:tcPr>
          <w:p w14:paraId="797C25A5" w14:textId="77777777" w:rsidR="00803878" w:rsidRPr="0078747E" w:rsidRDefault="00803878" w:rsidP="00454F4A">
            <w:pPr>
              <w:pStyle w:val="TAL"/>
            </w:pPr>
            <w:r w:rsidRPr="0078747E">
              <w:t>Y</w:t>
            </w:r>
          </w:p>
        </w:tc>
        <w:tc>
          <w:tcPr>
            <w:tcW w:w="639" w:type="dxa"/>
          </w:tcPr>
          <w:p w14:paraId="2ABD2800" w14:textId="77777777" w:rsidR="00803878" w:rsidRPr="00B06E70" w:rsidRDefault="00B06E70" w:rsidP="00DA6989">
            <w:pPr>
              <w:pStyle w:val="TAL"/>
              <w:rPr>
                <w:rFonts w:eastAsia="바탕" w:hint="eastAsia"/>
                <w:lang w:eastAsia="ko-KR"/>
              </w:rPr>
            </w:pPr>
            <w:r>
              <w:rPr>
                <w:rFonts w:eastAsia="바탕" w:hint="eastAsia"/>
                <w:lang w:eastAsia="ko-KR"/>
              </w:rPr>
              <w:t>All</w:t>
            </w:r>
          </w:p>
        </w:tc>
        <w:tc>
          <w:tcPr>
            <w:tcW w:w="636" w:type="dxa"/>
            <w:tcBorders>
              <w:right w:val="single" w:sz="12" w:space="0" w:color="auto"/>
            </w:tcBorders>
          </w:tcPr>
          <w:p w14:paraId="35B4419F" w14:textId="77777777" w:rsidR="00803878" w:rsidRPr="0078747E" w:rsidRDefault="00803878" w:rsidP="00454F4A">
            <w:pPr>
              <w:pStyle w:val="TAL"/>
            </w:pPr>
            <w:r>
              <w:t>Both</w:t>
            </w:r>
          </w:p>
        </w:tc>
      </w:tr>
      <w:tr w:rsidR="00347AB5" w:rsidRPr="006D1133" w14:paraId="529F464B" w14:textId="77777777">
        <w:tblPrEx>
          <w:tblCellMar>
            <w:top w:w="0" w:type="dxa"/>
            <w:bottom w:w="0" w:type="dxa"/>
          </w:tblCellMar>
        </w:tblPrEx>
        <w:trPr>
          <w:cantSplit/>
          <w:jc w:val="center"/>
        </w:trPr>
        <w:tc>
          <w:tcPr>
            <w:tcW w:w="2613" w:type="dxa"/>
            <w:tcBorders>
              <w:left w:val="single" w:sz="12" w:space="0" w:color="auto"/>
            </w:tcBorders>
          </w:tcPr>
          <w:p w14:paraId="24D43CB3"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Tunnel-Header-Filter</w:t>
            </w:r>
          </w:p>
        </w:tc>
        <w:tc>
          <w:tcPr>
            <w:tcW w:w="571" w:type="dxa"/>
          </w:tcPr>
          <w:p w14:paraId="7D29659B" w14:textId="77777777" w:rsidR="00347AB5" w:rsidRPr="005466E4" w:rsidRDefault="005466E4" w:rsidP="006D1133">
            <w:pPr>
              <w:pStyle w:val="TAL"/>
              <w:overflowPunct/>
              <w:autoSpaceDE/>
              <w:autoSpaceDN/>
              <w:adjustRightInd/>
              <w:textAlignment w:val="auto"/>
              <w:rPr>
                <w:rFonts w:eastAsia="바탕" w:hint="eastAsia"/>
              </w:rPr>
            </w:pPr>
            <w:r>
              <w:rPr>
                <w:rFonts w:eastAsia="바탕" w:hint="eastAsia"/>
              </w:rPr>
              <w:t>1036</w:t>
            </w:r>
          </w:p>
        </w:tc>
        <w:tc>
          <w:tcPr>
            <w:tcW w:w="850" w:type="dxa"/>
          </w:tcPr>
          <w:p w14:paraId="382BEF8F" w14:textId="77777777" w:rsidR="00347AB5" w:rsidRPr="005466E4" w:rsidRDefault="00347AB5" w:rsidP="006D1133">
            <w:pPr>
              <w:pStyle w:val="TAL"/>
              <w:overflowPunct/>
              <w:autoSpaceDE/>
              <w:autoSpaceDN/>
              <w:adjustRightInd/>
              <w:textAlignment w:val="auto"/>
              <w:rPr>
                <w:rFonts w:eastAsia="바탕" w:hint="eastAsia"/>
              </w:rPr>
            </w:pPr>
            <w:r w:rsidRPr="006D1133">
              <w:rPr>
                <w:rFonts w:eastAsia="바탕"/>
              </w:rPr>
              <w:t>5.3.</w:t>
            </w:r>
            <w:r w:rsidR="005466E4">
              <w:rPr>
                <w:rFonts w:eastAsia="바탕" w:hint="eastAsia"/>
              </w:rPr>
              <w:t>34</w:t>
            </w:r>
          </w:p>
        </w:tc>
        <w:tc>
          <w:tcPr>
            <w:tcW w:w="1214" w:type="dxa"/>
          </w:tcPr>
          <w:p w14:paraId="08920B5B"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IPFilterRule</w:t>
            </w:r>
          </w:p>
        </w:tc>
        <w:tc>
          <w:tcPr>
            <w:tcW w:w="709" w:type="dxa"/>
          </w:tcPr>
          <w:p w14:paraId="65CA63B2" w14:textId="77777777" w:rsidR="00347AB5" w:rsidRPr="00EA319F" w:rsidRDefault="00347AB5" w:rsidP="00EA319F">
            <w:pPr>
              <w:pStyle w:val="TAL"/>
              <w:rPr>
                <w:rFonts w:eastAsia="바탕"/>
              </w:rPr>
            </w:pPr>
            <w:r w:rsidRPr="00EA319F">
              <w:rPr>
                <w:rFonts w:eastAsia="바탕"/>
              </w:rPr>
              <w:t>V</w:t>
            </w:r>
          </w:p>
        </w:tc>
        <w:tc>
          <w:tcPr>
            <w:tcW w:w="424" w:type="dxa"/>
          </w:tcPr>
          <w:p w14:paraId="205F8200"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P</w:t>
            </w:r>
          </w:p>
        </w:tc>
        <w:tc>
          <w:tcPr>
            <w:tcW w:w="709" w:type="dxa"/>
          </w:tcPr>
          <w:p w14:paraId="0B0B07C7" w14:textId="77777777" w:rsidR="00347AB5" w:rsidRPr="006D1133" w:rsidRDefault="00347AB5" w:rsidP="006D1133">
            <w:pPr>
              <w:pStyle w:val="TAL"/>
              <w:overflowPunct/>
              <w:autoSpaceDE/>
              <w:autoSpaceDN/>
              <w:adjustRightInd/>
              <w:textAlignment w:val="auto"/>
              <w:rPr>
                <w:rFonts w:eastAsia="바탕"/>
              </w:rPr>
            </w:pPr>
          </w:p>
        </w:tc>
        <w:tc>
          <w:tcPr>
            <w:tcW w:w="567" w:type="dxa"/>
          </w:tcPr>
          <w:p w14:paraId="41362599" w14:textId="77777777" w:rsidR="00347AB5" w:rsidRPr="006D1133" w:rsidRDefault="00E70ECD" w:rsidP="006D1133">
            <w:pPr>
              <w:pStyle w:val="TAL"/>
              <w:overflowPunct/>
              <w:autoSpaceDE/>
              <w:autoSpaceDN/>
              <w:adjustRightInd/>
              <w:textAlignment w:val="auto"/>
              <w:rPr>
                <w:rFonts w:eastAsia="바탕"/>
              </w:rPr>
            </w:pPr>
            <w:r>
              <w:t>M</w:t>
            </w:r>
          </w:p>
        </w:tc>
        <w:tc>
          <w:tcPr>
            <w:tcW w:w="567" w:type="dxa"/>
          </w:tcPr>
          <w:p w14:paraId="554D4349"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Y</w:t>
            </w:r>
          </w:p>
        </w:tc>
        <w:tc>
          <w:tcPr>
            <w:tcW w:w="639" w:type="dxa"/>
          </w:tcPr>
          <w:p w14:paraId="101B2628" w14:textId="77777777" w:rsidR="00843BDC" w:rsidRDefault="00347AB5" w:rsidP="00843BDC">
            <w:pPr>
              <w:pStyle w:val="TAL"/>
            </w:pPr>
            <w:r>
              <w:rPr>
                <w:rFonts w:eastAsia="바탕" w:hint="eastAsia"/>
              </w:rPr>
              <w:t>All</w:t>
            </w:r>
          </w:p>
          <w:p w14:paraId="7C938FD0" w14:textId="77777777" w:rsidR="00347AB5" w:rsidRPr="006D1133" w:rsidRDefault="00843BDC" w:rsidP="00843BDC">
            <w:pPr>
              <w:pStyle w:val="TAL"/>
              <w:overflowPunct/>
              <w:autoSpaceDE/>
              <w:autoSpaceDN/>
              <w:adjustRightInd/>
              <w:textAlignment w:val="auto"/>
              <w:rPr>
                <w:rFonts w:eastAsia="바탕"/>
              </w:rPr>
            </w:pPr>
            <w:r>
              <w:t>(NOTE 7)</w:t>
            </w:r>
          </w:p>
        </w:tc>
        <w:tc>
          <w:tcPr>
            <w:tcW w:w="636" w:type="dxa"/>
            <w:tcBorders>
              <w:right w:val="single" w:sz="12" w:space="0" w:color="auto"/>
            </w:tcBorders>
          </w:tcPr>
          <w:p w14:paraId="4401231C" w14:textId="77777777" w:rsidR="00EE6950" w:rsidRDefault="00347AB5" w:rsidP="00EE6950">
            <w:pPr>
              <w:pStyle w:val="TAL"/>
            </w:pPr>
            <w:r>
              <w:rPr>
                <w:rFonts w:eastAsia="바탕" w:hint="eastAsia"/>
              </w:rPr>
              <w:t>Both</w:t>
            </w:r>
          </w:p>
          <w:p w14:paraId="7AACCF72" w14:textId="77777777" w:rsidR="00347AB5" w:rsidRPr="006D1133" w:rsidRDefault="00EE6950" w:rsidP="00EE6950">
            <w:pPr>
              <w:pStyle w:val="TAL"/>
              <w:overflowPunct/>
              <w:autoSpaceDE/>
              <w:autoSpaceDN/>
              <w:adjustRightInd/>
              <w:textAlignment w:val="auto"/>
              <w:rPr>
                <w:rFonts w:eastAsia="바탕"/>
              </w:rPr>
            </w:pPr>
            <w:r>
              <w:rPr>
                <w:lang w:eastAsia="ko-KR"/>
              </w:rPr>
              <w:t>Rel8</w:t>
            </w:r>
          </w:p>
        </w:tc>
      </w:tr>
      <w:tr w:rsidR="00347AB5" w:rsidRPr="006D1133" w14:paraId="23BC13C5" w14:textId="77777777">
        <w:tblPrEx>
          <w:tblCellMar>
            <w:top w:w="0" w:type="dxa"/>
            <w:bottom w:w="0" w:type="dxa"/>
          </w:tblCellMar>
        </w:tblPrEx>
        <w:trPr>
          <w:cantSplit/>
          <w:jc w:val="center"/>
        </w:trPr>
        <w:tc>
          <w:tcPr>
            <w:tcW w:w="2613" w:type="dxa"/>
            <w:tcBorders>
              <w:left w:val="single" w:sz="12" w:space="0" w:color="auto"/>
            </w:tcBorders>
          </w:tcPr>
          <w:p w14:paraId="43588B14"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Tunnel-Header-Length</w:t>
            </w:r>
          </w:p>
        </w:tc>
        <w:tc>
          <w:tcPr>
            <w:tcW w:w="571" w:type="dxa"/>
          </w:tcPr>
          <w:p w14:paraId="36DC6452" w14:textId="77777777" w:rsidR="00347AB5" w:rsidRPr="005466E4" w:rsidRDefault="005466E4" w:rsidP="006D1133">
            <w:pPr>
              <w:pStyle w:val="TAL"/>
              <w:overflowPunct/>
              <w:autoSpaceDE/>
              <w:autoSpaceDN/>
              <w:adjustRightInd/>
              <w:textAlignment w:val="auto"/>
              <w:rPr>
                <w:rFonts w:eastAsia="바탕" w:hint="eastAsia"/>
              </w:rPr>
            </w:pPr>
            <w:r>
              <w:rPr>
                <w:rFonts w:eastAsia="바탕" w:hint="eastAsia"/>
              </w:rPr>
              <w:t>1037</w:t>
            </w:r>
          </w:p>
        </w:tc>
        <w:tc>
          <w:tcPr>
            <w:tcW w:w="850" w:type="dxa"/>
          </w:tcPr>
          <w:p w14:paraId="40016067" w14:textId="77777777" w:rsidR="00347AB5" w:rsidRPr="00347AB5" w:rsidRDefault="00347AB5" w:rsidP="006D1133">
            <w:pPr>
              <w:pStyle w:val="TAL"/>
              <w:overflowPunct/>
              <w:autoSpaceDE/>
              <w:autoSpaceDN/>
              <w:adjustRightInd/>
              <w:textAlignment w:val="auto"/>
              <w:rPr>
                <w:rFonts w:eastAsia="바탕" w:hint="eastAsia"/>
              </w:rPr>
            </w:pPr>
            <w:r w:rsidRPr="006D1133">
              <w:rPr>
                <w:rFonts w:eastAsia="바탕"/>
              </w:rPr>
              <w:t>5.3.</w:t>
            </w:r>
            <w:r w:rsidR="005466E4">
              <w:rPr>
                <w:rFonts w:eastAsia="바탕" w:hint="eastAsia"/>
              </w:rPr>
              <w:t>35</w:t>
            </w:r>
          </w:p>
        </w:tc>
        <w:tc>
          <w:tcPr>
            <w:tcW w:w="1214" w:type="dxa"/>
          </w:tcPr>
          <w:p w14:paraId="0FDC1541"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Unsigned32</w:t>
            </w:r>
          </w:p>
        </w:tc>
        <w:tc>
          <w:tcPr>
            <w:tcW w:w="709" w:type="dxa"/>
          </w:tcPr>
          <w:p w14:paraId="09281D2F"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V</w:t>
            </w:r>
          </w:p>
        </w:tc>
        <w:tc>
          <w:tcPr>
            <w:tcW w:w="424" w:type="dxa"/>
          </w:tcPr>
          <w:p w14:paraId="62F43AE3"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P</w:t>
            </w:r>
          </w:p>
        </w:tc>
        <w:tc>
          <w:tcPr>
            <w:tcW w:w="709" w:type="dxa"/>
          </w:tcPr>
          <w:p w14:paraId="4E83F3C0" w14:textId="77777777" w:rsidR="00347AB5" w:rsidRPr="006D1133" w:rsidRDefault="00347AB5" w:rsidP="006D1133">
            <w:pPr>
              <w:pStyle w:val="TAL"/>
              <w:overflowPunct/>
              <w:autoSpaceDE/>
              <w:autoSpaceDN/>
              <w:adjustRightInd/>
              <w:textAlignment w:val="auto"/>
              <w:rPr>
                <w:rFonts w:eastAsia="바탕"/>
              </w:rPr>
            </w:pPr>
          </w:p>
        </w:tc>
        <w:tc>
          <w:tcPr>
            <w:tcW w:w="567" w:type="dxa"/>
          </w:tcPr>
          <w:p w14:paraId="372AEC0F" w14:textId="77777777" w:rsidR="00347AB5" w:rsidRPr="006D1133" w:rsidRDefault="00E70ECD" w:rsidP="006D1133">
            <w:pPr>
              <w:pStyle w:val="TAL"/>
              <w:overflowPunct/>
              <w:autoSpaceDE/>
              <w:autoSpaceDN/>
              <w:adjustRightInd/>
              <w:textAlignment w:val="auto"/>
              <w:rPr>
                <w:rFonts w:eastAsia="바탕"/>
              </w:rPr>
            </w:pPr>
            <w:r>
              <w:t>M</w:t>
            </w:r>
          </w:p>
        </w:tc>
        <w:tc>
          <w:tcPr>
            <w:tcW w:w="567" w:type="dxa"/>
          </w:tcPr>
          <w:p w14:paraId="04AED717"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Y</w:t>
            </w:r>
          </w:p>
        </w:tc>
        <w:tc>
          <w:tcPr>
            <w:tcW w:w="639" w:type="dxa"/>
          </w:tcPr>
          <w:p w14:paraId="427E4673" w14:textId="77777777" w:rsidR="00843BDC" w:rsidRDefault="00347AB5" w:rsidP="00843BDC">
            <w:pPr>
              <w:pStyle w:val="TAL"/>
            </w:pPr>
            <w:r>
              <w:rPr>
                <w:rFonts w:eastAsia="바탕" w:hint="eastAsia"/>
              </w:rPr>
              <w:t>All</w:t>
            </w:r>
          </w:p>
          <w:p w14:paraId="0161935B" w14:textId="77777777" w:rsidR="00347AB5" w:rsidRPr="006D1133" w:rsidRDefault="00843BDC" w:rsidP="00843BDC">
            <w:pPr>
              <w:pStyle w:val="TAL"/>
              <w:overflowPunct/>
              <w:autoSpaceDE/>
              <w:autoSpaceDN/>
              <w:adjustRightInd/>
              <w:textAlignment w:val="auto"/>
              <w:rPr>
                <w:rFonts w:eastAsia="바탕"/>
              </w:rPr>
            </w:pPr>
            <w:r>
              <w:t>(NOTE 7)</w:t>
            </w:r>
          </w:p>
        </w:tc>
        <w:tc>
          <w:tcPr>
            <w:tcW w:w="636" w:type="dxa"/>
            <w:tcBorders>
              <w:right w:val="single" w:sz="12" w:space="0" w:color="auto"/>
            </w:tcBorders>
          </w:tcPr>
          <w:p w14:paraId="175EBAEA" w14:textId="77777777" w:rsidR="00EE6950" w:rsidRDefault="00347AB5" w:rsidP="00EE6950">
            <w:pPr>
              <w:pStyle w:val="TAL"/>
            </w:pPr>
            <w:r>
              <w:rPr>
                <w:rFonts w:eastAsia="바탕" w:hint="eastAsia"/>
              </w:rPr>
              <w:t>Both</w:t>
            </w:r>
          </w:p>
          <w:p w14:paraId="283566F9" w14:textId="77777777" w:rsidR="00347AB5" w:rsidRPr="006D1133" w:rsidRDefault="00EE6950" w:rsidP="00EE6950">
            <w:pPr>
              <w:pStyle w:val="TAL"/>
              <w:overflowPunct/>
              <w:autoSpaceDE/>
              <w:autoSpaceDN/>
              <w:adjustRightInd/>
              <w:textAlignment w:val="auto"/>
              <w:rPr>
                <w:rFonts w:eastAsia="바탕"/>
              </w:rPr>
            </w:pPr>
            <w:r>
              <w:rPr>
                <w:lang w:eastAsia="ko-KR"/>
              </w:rPr>
              <w:t>Rel8</w:t>
            </w:r>
          </w:p>
        </w:tc>
      </w:tr>
      <w:tr w:rsidR="00347AB5" w:rsidRPr="006D1133" w14:paraId="2A5727B7" w14:textId="77777777">
        <w:tblPrEx>
          <w:tblCellMar>
            <w:top w:w="0" w:type="dxa"/>
            <w:bottom w:w="0" w:type="dxa"/>
          </w:tblCellMar>
        </w:tblPrEx>
        <w:trPr>
          <w:cantSplit/>
          <w:jc w:val="center"/>
        </w:trPr>
        <w:tc>
          <w:tcPr>
            <w:tcW w:w="2613" w:type="dxa"/>
            <w:tcBorders>
              <w:left w:val="single" w:sz="12" w:space="0" w:color="auto"/>
            </w:tcBorders>
          </w:tcPr>
          <w:p w14:paraId="014F3C55"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Tunnel-Information</w:t>
            </w:r>
          </w:p>
        </w:tc>
        <w:tc>
          <w:tcPr>
            <w:tcW w:w="571" w:type="dxa"/>
          </w:tcPr>
          <w:p w14:paraId="57CA36D9" w14:textId="77777777" w:rsidR="00347AB5" w:rsidRPr="005466E4" w:rsidRDefault="005466E4" w:rsidP="006D1133">
            <w:pPr>
              <w:pStyle w:val="TAL"/>
              <w:overflowPunct/>
              <w:autoSpaceDE/>
              <w:autoSpaceDN/>
              <w:adjustRightInd/>
              <w:textAlignment w:val="auto"/>
              <w:rPr>
                <w:rFonts w:eastAsia="바탕" w:hint="eastAsia"/>
              </w:rPr>
            </w:pPr>
            <w:r>
              <w:rPr>
                <w:rFonts w:eastAsia="바탕" w:hint="eastAsia"/>
              </w:rPr>
              <w:t>1038</w:t>
            </w:r>
          </w:p>
        </w:tc>
        <w:tc>
          <w:tcPr>
            <w:tcW w:w="850" w:type="dxa"/>
          </w:tcPr>
          <w:p w14:paraId="03A6FA3E" w14:textId="77777777" w:rsidR="00347AB5" w:rsidRPr="00347AB5" w:rsidRDefault="00347AB5" w:rsidP="006D1133">
            <w:pPr>
              <w:pStyle w:val="TAL"/>
              <w:overflowPunct/>
              <w:autoSpaceDE/>
              <w:autoSpaceDN/>
              <w:adjustRightInd/>
              <w:textAlignment w:val="auto"/>
              <w:rPr>
                <w:rFonts w:eastAsia="바탕" w:hint="eastAsia"/>
              </w:rPr>
            </w:pPr>
            <w:r w:rsidRPr="006D1133">
              <w:rPr>
                <w:rFonts w:eastAsia="바탕"/>
              </w:rPr>
              <w:t>5.3.</w:t>
            </w:r>
            <w:r w:rsidR="005466E4">
              <w:rPr>
                <w:rFonts w:eastAsia="바탕" w:hint="eastAsia"/>
              </w:rPr>
              <w:t>36</w:t>
            </w:r>
          </w:p>
        </w:tc>
        <w:tc>
          <w:tcPr>
            <w:tcW w:w="1214" w:type="dxa"/>
          </w:tcPr>
          <w:p w14:paraId="37DAC3DD"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Grouped</w:t>
            </w:r>
          </w:p>
        </w:tc>
        <w:tc>
          <w:tcPr>
            <w:tcW w:w="709" w:type="dxa"/>
          </w:tcPr>
          <w:p w14:paraId="5E98B69F"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V</w:t>
            </w:r>
          </w:p>
        </w:tc>
        <w:tc>
          <w:tcPr>
            <w:tcW w:w="424" w:type="dxa"/>
          </w:tcPr>
          <w:p w14:paraId="23A2DA97"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P</w:t>
            </w:r>
          </w:p>
        </w:tc>
        <w:tc>
          <w:tcPr>
            <w:tcW w:w="709" w:type="dxa"/>
          </w:tcPr>
          <w:p w14:paraId="39A88AC1" w14:textId="77777777" w:rsidR="00347AB5" w:rsidRPr="006D1133" w:rsidRDefault="00347AB5" w:rsidP="006D1133">
            <w:pPr>
              <w:pStyle w:val="TAL"/>
              <w:overflowPunct/>
              <w:autoSpaceDE/>
              <w:autoSpaceDN/>
              <w:adjustRightInd/>
              <w:textAlignment w:val="auto"/>
              <w:rPr>
                <w:rFonts w:eastAsia="바탕"/>
              </w:rPr>
            </w:pPr>
          </w:p>
        </w:tc>
        <w:tc>
          <w:tcPr>
            <w:tcW w:w="567" w:type="dxa"/>
          </w:tcPr>
          <w:p w14:paraId="11DFD4EC" w14:textId="77777777" w:rsidR="00347AB5" w:rsidRPr="006D1133" w:rsidRDefault="00E70ECD" w:rsidP="006D1133">
            <w:pPr>
              <w:pStyle w:val="TAL"/>
              <w:overflowPunct/>
              <w:autoSpaceDE/>
              <w:autoSpaceDN/>
              <w:adjustRightInd/>
              <w:textAlignment w:val="auto"/>
              <w:rPr>
                <w:rFonts w:eastAsia="바탕"/>
              </w:rPr>
            </w:pPr>
            <w:r>
              <w:t>M</w:t>
            </w:r>
          </w:p>
        </w:tc>
        <w:tc>
          <w:tcPr>
            <w:tcW w:w="567" w:type="dxa"/>
          </w:tcPr>
          <w:p w14:paraId="52F82E29" w14:textId="77777777" w:rsidR="00347AB5" w:rsidRPr="006D1133" w:rsidRDefault="00347AB5" w:rsidP="006D1133">
            <w:pPr>
              <w:pStyle w:val="TAL"/>
              <w:overflowPunct/>
              <w:autoSpaceDE/>
              <w:autoSpaceDN/>
              <w:adjustRightInd/>
              <w:textAlignment w:val="auto"/>
              <w:rPr>
                <w:rFonts w:eastAsia="바탕"/>
              </w:rPr>
            </w:pPr>
            <w:r w:rsidRPr="006D1133">
              <w:rPr>
                <w:rFonts w:eastAsia="바탕"/>
              </w:rPr>
              <w:t>Y</w:t>
            </w:r>
          </w:p>
        </w:tc>
        <w:tc>
          <w:tcPr>
            <w:tcW w:w="639" w:type="dxa"/>
          </w:tcPr>
          <w:p w14:paraId="160FBF3A" w14:textId="77777777" w:rsidR="00843BDC" w:rsidRDefault="00347AB5" w:rsidP="00843BDC">
            <w:pPr>
              <w:pStyle w:val="TAL"/>
            </w:pPr>
            <w:r>
              <w:rPr>
                <w:rFonts w:eastAsia="바탕" w:hint="eastAsia"/>
              </w:rPr>
              <w:t>All</w:t>
            </w:r>
          </w:p>
          <w:p w14:paraId="7527CFDC" w14:textId="77777777" w:rsidR="00347AB5" w:rsidRPr="006D1133" w:rsidRDefault="00843BDC" w:rsidP="00843BDC">
            <w:pPr>
              <w:pStyle w:val="TAL"/>
              <w:overflowPunct/>
              <w:autoSpaceDE/>
              <w:autoSpaceDN/>
              <w:adjustRightInd/>
              <w:textAlignment w:val="auto"/>
              <w:rPr>
                <w:rFonts w:eastAsia="바탕"/>
              </w:rPr>
            </w:pPr>
            <w:r>
              <w:t>(NOTE 7)</w:t>
            </w:r>
          </w:p>
        </w:tc>
        <w:tc>
          <w:tcPr>
            <w:tcW w:w="636" w:type="dxa"/>
            <w:tcBorders>
              <w:right w:val="single" w:sz="12" w:space="0" w:color="auto"/>
            </w:tcBorders>
          </w:tcPr>
          <w:p w14:paraId="135E292E" w14:textId="77777777" w:rsidR="00EE6950" w:rsidRDefault="00347AB5" w:rsidP="00EE6950">
            <w:pPr>
              <w:pStyle w:val="TAL"/>
            </w:pPr>
            <w:r>
              <w:rPr>
                <w:rFonts w:eastAsia="바탕" w:hint="eastAsia"/>
              </w:rPr>
              <w:t>Both</w:t>
            </w:r>
          </w:p>
          <w:p w14:paraId="1E5E7FBD" w14:textId="77777777" w:rsidR="00347AB5" w:rsidRPr="006D1133" w:rsidRDefault="00EE6950" w:rsidP="00EE6950">
            <w:pPr>
              <w:pStyle w:val="TAL"/>
              <w:overflowPunct/>
              <w:autoSpaceDE/>
              <w:autoSpaceDN/>
              <w:adjustRightInd/>
              <w:textAlignment w:val="auto"/>
              <w:rPr>
                <w:rFonts w:eastAsia="바탕"/>
              </w:rPr>
            </w:pPr>
            <w:r>
              <w:rPr>
                <w:lang w:eastAsia="ko-KR"/>
              </w:rPr>
              <w:t>Rel8</w:t>
            </w:r>
          </w:p>
        </w:tc>
      </w:tr>
      <w:tr w:rsidR="00345E54" w:rsidRPr="0078747E" w14:paraId="2F01D08E" w14:textId="77777777">
        <w:tblPrEx>
          <w:tblCellMar>
            <w:top w:w="0" w:type="dxa"/>
            <w:bottom w:w="0" w:type="dxa"/>
          </w:tblCellMar>
        </w:tblPrEx>
        <w:trPr>
          <w:cantSplit/>
          <w:jc w:val="center"/>
        </w:trPr>
        <w:tc>
          <w:tcPr>
            <w:tcW w:w="2613" w:type="dxa"/>
            <w:tcBorders>
              <w:left w:val="single" w:sz="12" w:space="0" w:color="auto"/>
            </w:tcBorders>
          </w:tcPr>
          <w:p w14:paraId="6C9B57D7" w14:textId="77777777" w:rsidR="00345E54" w:rsidRPr="0078747E" w:rsidRDefault="00345E54" w:rsidP="00454F4A">
            <w:pPr>
              <w:pStyle w:val="TAL"/>
            </w:pPr>
            <w:r>
              <w:t>RAT-Type</w:t>
            </w:r>
          </w:p>
        </w:tc>
        <w:tc>
          <w:tcPr>
            <w:tcW w:w="571" w:type="dxa"/>
          </w:tcPr>
          <w:p w14:paraId="1E85D46F" w14:textId="77777777" w:rsidR="00345E54" w:rsidRPr="00C1501B" w:rsidRDefault="00C1501B" w:rsidP="00454F4A">
            <w:pPr>
              <w:pStyle w:val="TAL"/>
              <w:rPr>
                <w:rFonts w:eastAsia="바탕" w:hint="eastAsia"/>
                <w:lang w:eastAsia="ko-KR"/>
              </w:rPr>
            </w:pPr>
            <w:r>
              <w:rPr>
                <w:rFonts w:eastAsia="바탕" w:hint="eastAsia"/>
                <w:lang w:eastAsia="ko-KR"/>
              </w:rPr>
              <w:t>1032</w:t>
            </w:r>
          </w:p>
        </w:tc>
        <w:tc>
          <w:tcPr>
            <w:tcW w:w="850" w:type="dxa"/>
          </w:tcPr>
          <w:p w14:paraId="0F336D96" w14:textId="77777777" w:rsidR="00345E54" w:rsidRPr="00345E54" w:rsidRDefault="00345E54" w:rsidP="00454F4A">
            <w:pPr>
              <w:pStyle w:val="TAL"/>
              <w:rPr>
                <w:rFonts w:eastAsia="바탕" w:hint="eastAsia"/>
                <w:lang w:eastAsia="ko-KR"/>
              </w:rPr>
            </w:pPr>
            <w:r>
              <w:t>5.3.</w:t>
            </w:r>
            <w:r w:rsidR="00795FDA">
              <w:rPr>
                <w:rFonts w:eastAsia="바탕" w:hint="eastAsia"/>
                <w:lang w:eastAsia="ko-KR"/>
              </w:rPr>
              <w:t>31</w:t>
            </w:r>
          </w:p>
        </w:tc>
        <w:tc>
          <w:tcPr>
            <w:tcW w:w="1214" w:type="dxa"/>
          </w:tcPr>
          <w:p w14:paraId="42FFBD01" w14:textId="77777777" w:rsidR="00345E54" w:rsidRPr="0078747E" w:rsidRDefault="00345E54" w:rsidP="00454F4A">
            <w:pPr>
              <w:pStyle w:val="TAL"/>
            </w:pPr>
            <w:r>
              <w:t>Enumerated</w:t>
            </w:r>
          </w:p>
        </w:tc>
        <w:tc>
          <w:tcPr>
            <w:tcW w:w="709" w:type="dxa"/>
          </w:tcPr>
          <w:p w14:paraId="68029AF7" w14:textId="77777777" w:rsidR="00345E54" w:rsidRPr="0078747E" w:rsidRDefault="00345E54" w:rsidP="00454F4A">
            <w:pPr>
              <w:pStyle w:val="TAL"/>
            </w:pPr>
            <w:r>
              <w:t>V</w:t>
            </w:r>
          </w:p>
        </w:tc>
        <w:tc>
          <w:tcPr>
            <w:tcW w:w="424" w:type="dxa"/>
          </w:tcPr>
          <w:p w14:paraId="46FFDA22" w14:textId="77777777" w:rsidR="00345E54" w:rsidRPr="00345E54" w:rsidRDefault="00345E54" w:rsidP="00454F4A">
            <w:pPr>
              <w:pStyle w:val="TAL"/>
              <w:rPr>
                <w:rFonts w:eastAsia="바탕" w:hint="eastAsia"/>
                <w:lang w:eastAsia="ko-KR"/>
              </w:rPr>
            </w:pPr>
            <w:r>
              <w:rPr>
                <w:rFonts w:eastAsia="바탕" w:hint="eastAsia"/>
                <w:lang w:eastAsia="ko-KR"/>
              </w:rPr>
              <w:t>P</w:t>
            </w:r>
          </w:p>
        </w:tc>
        <w:tc>
          <w:tcPr>
            <w:tcW w:w="709" w:type="dxa"/>
          </w:tcPr>
          <w:p w14:paraId="60603379" w14:textId="77777777" w:rsidR="00345E54" w:rsidRPr="0078747E" w:rsidRDefault="00345E54" w:rsidP="00454F4A">
            <w:pPr>
              <w:pStyle w:val="TAL"/>
            </w:pPr>
          </w:p>
        </w:tc>
        <w:tc>
          <w:tcPr>
            <w:tcW w:w="567" w:type="dxa"/>
          </w:tcPr>
          <w:p w14:paraId="65A3A317" w14:textId="77777777" w:rsidR="00345E54" w:rsidRPr="0078747E" w:rsidRDefault="00E70ECD" w:rsidP="00454F4A">
            <w:pPr>
              <w:pStyle w:val="TAL"/>
            </w:pPr>
            <w:r>
              <w:t>M</w:t>
            </w:r>
          </w:p>
        </w:tc>
        <w:tc>
          <w:tcPr>
            <w:tcW w:w="567" w:type="dxa"/>
          </w:tcPr>
          <w:p w14:paraId="51B4860A" w14:textId="77777777" w:rsidR="00345E54" w:rsidRPr="00345E54" w:rsidRDefault="00345E54" w:rsidP="00454F4A">
            <w:pPr>
              <w:pStyle w:val="TAL"/>
              <w:rPr>
                <w:rFonts w:eastAsia="바탕" w:hint="eastAsia"/>
                <w:lang w:eastAsia="ko-KR"/>
              </w:rPr>
            </w:pPr>
            <w:r>
              <w:rPr>
                <w:rFonts w:eastAsia="바탕" w:hint="eastAsia"/>
                <w:lang w:eastAsia="ko-KR"/>
              </w:rPr>
              <w:t>Y</w:t>
            </w:r>
          </w:p>
        </w:tc>
        <w:tc>
          <w:tcPr>
            <w:tcW w:w="639" w:type="dxa"/>
          </w:tcPr>
          <w:p w14:paraId="158721ED" w14:textId="77777777" w:rsidR="00843BDC" w:rsidRDefault="00843BDC" w:rsidP="00843BDC">
            <w:pPr>
              <w:pStyle w:val="TAL"/>
            </w:pPr>
            <w:r>
              <w:t>All</w:t>
            </w:r>
          </w:p>
          <w:p w14:paraId="7C2D30F9" w14:textId="77777777" w:rsidR="00345E54" w:rsidRPr="0078747E" w:rsidRDefault="00843BDC" w:rsidP="00843BDC">
            <w:pPr>
              <w:pStyle w:val="TAL"/>
            </w:pPr>
            <w:r>
              <w:t>(</w:t>
            </w:r>
            <w:r w:rsidR="00345E54">
              <w:t>NOTE 4</w:t>
            </w:r>
            <w:r>
              <w:t>)</w:t>
            </w:r>
          </w:p>
        </w:tc>
        <w:tc>
          <w:tcPr>
            <w:tcW w:w="636" w:type="dxa"/>
            <w:tcBorders>
              <w:right w:val="single" w:sz="12" w:space="0" w:color="auto"/>
            </w:tcBorders>
          </w:tcPr>
          <w:p w14:paraId="6CBCC348" w14:textId="77777777" w:rsidR="00EE6950" w:rsidRDefault="00345E54" w:rsidP="00EE6950">
            <w:pPr>
              <w:pStyle w:val="TAL"/>
              <w:rPr>
                <w:lang w:eastAsia="ko-KR"/>
              </w:rPr>
            </w:pPr>
            <w:r>
              <w:rPr>
                <w:rFonts w:eastAsia="바탕" w:hint="eastAsia"/>
                <w:lang w:eastAsia="ko-KR"/>
              </w:rPr>
              <w:t>Both</w:t>
            </w:r>
          </w:p>
          <w:p w14:paraId="209C80B1" w14:textId="77777777" w:rsidR="00345E54" w:rsidRPr="00345E54" w:rsidRDefault="00EE6950" w:rsidP="00EE6950">
            <w:pPr>
              <w:pStyle w:val="TAL"/>
              <w:rPr>
                <w:rFonts w:eastAsia="바탕" w:hint="eastAsia"/>
                <w:lang w:eastAsia="ko-KR"/>
              </w:rPr>
            </w:pPr>
            <w:r>
              <w:rPr>
                <w:lang w:eastAsia="ko-KR"/>
              </w:rPr>
              <w:t>Rel8</w:t>
            </w:r>
          </w:p>
        </w:tc>
      </w:tr>
      <w:tr w:rsidR="00CA0AC9" w:rsidRPr="0078747E" w14:paraId="20E5D254" w14:textId="77777777">
        <w:tblPrEx>
          <w:tblCellMar>
            <w:top w:w="0" w:type="dxa"/>
            <w:bottom w:w="0" w:type="dxa"/>
          </w:tblCellMar>
        </w:tblPrEx>
        <w:trPr>
          <w:cantSplit/>
          <w:jc w:val="center"/>
        </w:trPr>
        <w:tc>
          <w:tcPr>
            <w:tcW w:w="2613" w:type="dxa"/>
            <w:tcBorders>
              <w:left w:val="single" w:sz="12" w:space="0" w:color="auto"/>
            </w:tcBorders>
          </w:tcPr>
          <w:p w14:paraId="73AAB1A6" w14:textId="77777777" w:rsidR="00CA0AC9" w:rsidRPr="0078747E" w:rsidRDefault="00CA0AC9" w:rsidP="00B651F5">
            <w:pPr>
              <w:pStyle w:val="TAL"/>
            </w:pPr>
            <w:r w:rsidRPr="00C95BCD">
              <w:t>Revalidation-Time</w:t>
            </w:r>
          </w:p>
        </w:tc>
        <w:tc>
          <w:tcPr>
            <w:tcW w:w="571" w:type="dxa"/>
          </w:tcPr>
          <w:p w14:paraId="766E13E1" w14:textId="77777777" w:rsidR="00CA0AC9" w:rsidRPr="00CA0AC9" w:rsidRDefault="00CA0AC9" w:rsidP="00B651F5">
            <w:pPr>
              <w:pStyle w:val="TAL"/>
              <w:rPr>
                <w:rFonts w:eastAsia="바탕" w:hint="eastAsia"/>
                <w:lang w:eastAsia="ko-KR"/>
              </w:rPr>
            </w:pPr>
            <w:r>
              <w:rPr>
                <w:rFonts w:eastAsia="바탕" w:hint="eastAsia"/>
                <w:lang w:eastAsia="ko-KR"/>
              </w:rPr>
              <w:t>1042</w:t>
            </w:r>
          </w:p>
        </w:tc>
        <w:tc>
          <w:tcPr>
            <w:tcW w:w="850" w:type="dxa"/>
          </w:tcPr>
          <w:p w14:paraId="77FD9233" w14:textId="77777777" w:rsidR="00CA0AC9" w:rsidRPr="00CA0AC9" w:rsidRDefault="00CA0AC9" w:rsidP="00B651F5">
            <w:pPr>
              <w:pStyle w:val="TAL"/>
              <w:rPr>
                <w:rFonts w:eastAsia="바탕" w:hint="eastAsia"/>
                <w:lang w:eastAsia="ko-KR"/>
              </w:rPr>
            </w:pPr>
            <w:r>
              <w:t>5.3.</w:t>
            </w:r>
            <w:r>
              <w:rPr>
                <w:rFonts w:eastAsia="바탕" w:hint="eastAsia"/>
                <w:lang w:eastAsia="ko-KR"/>
              </w:rPr>
              <w:t>41</w:t>
            </w:r>
          </w:p>
        </w:tc>
        <w:tc>
          <w:tcPr>
            <w:tcW w:w="1214" w:type="dxa"/>
          </w:tcPr>
          <w:p w14:paraId="55DEAB48" w14:textId="77777777" w:rsidR="00CA0AC9" w:rsidRPr="0078747E" w:rsidRDefault="00CA0AC9" w:rsidP="00B651F5">
            <w:pPr>
              <w:pStyle w:val="TAL"/>
            </w:pPr>
            <w:r>
              <w:t>Time</w:t>
            </w:r>
          </w:p>
        </w:tc>
        <w:tc>
          <w:tcPr>
            <w:tcW w:w="709" w:type="dxa"/>
          </w:tcPr>
          <w:p w14:paraId="5A5DD3A1" w14:textId="77777777" w:rsidR="00CA0AC9" w:rsidRPr="0078747E" w:rsidRDefault="00CA0AC9" w:rsidP="00B651F5">
            <w:pPr>
              <w:pStyle w:val="TAL"/>
            </w:pPr>
            <w:r>
              <w:t>M,V</w:t>
            </w:r>
          </w:p>
        </w:tc>
        <w:tc>
          <w:tcPr>
            <w:tcW w:w="424" w:type="dxa"/>
          </w:tcPr>
          <w:p w14:paraId="5C8CA599" w14:textId="77777777" w:rsidR="00CA0AC9" w:rsidRPr="0078747E" w:rsidRDefault="00CA0AC9" w:rsidP="00B651F5">
            <w:pPr>
              <w:pStyle w:val="TAL"/>
            </w:pPr>
            <w:r>
              <w:t>P</w:t>
            </w:r>
          </w:p>
        </w:tc>
        <w:tc>
          <w:tcPr>
            <w:tcW w:w="709" w:type="dxa"/>
          </w:tcPr>
          <w:p w14:paraId="1AB9BDD2" w14:textId="77777777" w:rsidR="00CA0AC9" w:rsidRPr="0078747E" w:rsidRDefault="00CA0AC9" w:rsidP="00B651F5">
            <w:pPr>
              <w:pStyle w:val="TAL"/>
            </w:pPr>
          </w:p>
        </w:tc>
        <w:tc>
          <w:tcPr>
            <w:tcW w:w="567" w:type="dxa"/>
          </w:tcPr>
          <w:p w14:paraId="62B3CF98" w14:textId="77777777" w:rsidR="00CA0AC9" w:rsidRPr="0078747E" w:rsidRDefault="00CA0AC9" w:rsidP="00B651F5">
            <w:pPr>
              <w:pStyle w:val="TAL"/>
            </w:pPr>
          </w:p>
        </w:tc>
        <w:tc>
          <w:tcPr>
            <w:tcW w:w="567" w:type="dxa"/>
          </w:tcPr>
          <w:p w14:paraId="272FDDCD" w14:textId="77777777" w:rsidR="00CA0AC9" w:rsidRPr="0078747E" w:rsidRDefault="00CA0AC9" w:rsidP="00B651F5">
            <w:pPr>
              <w:pStyle w:val="TAL"/>
            </w:pPr>
            <w:r>
              <w:t>Y</w:t>
            </w:r>
          </w:p>
        </w:tc>
        <w:tc>
          <w:tcPr>
            <w:tcW w:w="639" w:type="dxa"/>
          </w:tcPr>
          <w:p w14:paraId="725CC44E" w14:textId="77777777" w:rsidR="00CA0AC9" w:rsidRPr="0078747E" w:rsidRDefault="00CA0AC9" w:rsidP="00B651F5">
            <w:pPr>
              <w:pStyle w:val="TAL"/>
            </w:pPr>
            <w:r>
              <w:t>All</w:t>
            </w:r>
          </w:p>
        </w:tc>
        <w:tc>
          <w:tcPr>
            <w:tcW w:w="636" w:type="dxa"/>
            <w:tcBorders>
              <w:right w:val="single" w:sz="12" w:space="0" w:color="auto"/>
            </w:tcBorders>
          </w:tcPr>
          <w:p w14:paraId="6BE3E56F" w14:textId="77777777" w:rsidR="00CA0AC9" w:rsidRDefault="00CA0AC9" w:rsidP="00B651F5">
            <w:pPr>
              <w:pStyle w:val="TAL"/>
            </w:pPr>
            <w:r>
              <w:t>Both</w:t>
            </w:r>
          </w:p>
        </w:tc>
      </w:tr>
      <w:tr w:rsidR="00CA0AC9" w:rsidRPr="0078747E" w14:paraId="2C26C478" w14:textId="77777777">
        <w:tblPrEx>
          <w:tblCellMar>
            <w:top w:w="0" w:type="dxa"/>
            <w:bottom w:w="0" w:type="dxa"/>
          </w:tblCellMar>
        </w:tblPrEx>
        <w:trPr>
          <w:cantSplit/>
          <w:jc w:val="center"/>
        </w:trPr>
        <w:tc>
          <w:tcPr>
            <w:tcW w:w="2613" w:type="dxa"/>
            <w:tcBorders>
              <w:left w:val="single" w:sz="12" w:space="0" w:color="auto"/>
            </w:tcBorders>
          </w:tcPr>
          <w:p w14:paraId="2BC2B5DC" w14:textId="77777777" w:rsidR="00CA0AC9" w:rsidRPr="0078747E" w:rsidRDefault="00CA0AC9" w:rsidP="00B651F5">
            <w:pPr>
              <w:pStyle w:val="TAL"/>
            </w:pPr>
            <w:r>
              <w:t>Rule-Activation-Time</w:t>
            </w:r>
          </w:p>
        </w:tc>
        <w:tc>
          <w:tcPr>
            <w:tcW w:w="571" w:type="dxa"/>
          </w:tcPr>
          <w:p w14:paraId="67C78E7D" w14:textId="77777777" w:rsidR="00CA0AC9" w:rsidRPr="00CA0AC9" w:rsidRDefault="00CA0AC9" w:rsidP="00B651F5">
            <w:pPr>
              <w:pStyle w:val="TAL"/>
              <w:rPr>
                <w:rFonts w:eastAsia="바탕" w:hint="eastAsia"/>
                <w:lang w:eastAsia="ko-KR"/>
              </w:rPr>
            </w:pPr>
            <w:r>
              <w:rPr>
                <w:rFonts w:eastAsia="바탕" w:hint="eastAsia"/>
                <w:lang w:eastAsia="ko-KR"/>
              </w:rPr>
              <w:t>1043</w:t>
            </w:r>
          </w:p>
        </w:tc>
        <w:tc>
          <w:tcPr>
            <w:tcW w:w="850" w:type="dxa"/>
          </w:tcPr>
          <w:p w14:paraId="6DB23BE1" w14:textId="77777777" w:rsidR="00CA0AC9" w:rsidRPr="00CA0AC9" w:rsidRDefault="00CA0AC9" w:rsidP="00B651F5">
            <w:pPr>
              <w:pStyle w:val="TAL"/>
              <w:rPr>
                <w:rFonts w:eastAsia="바탕" w:hint="eastAsia"/>
                <w:lang w:eastAsia="ko-KR"/>
              </w:rPr>
            </w:pPr>
            <w:r>
              <w:t>5.3.</w:t>
            </w:r>
            <w:r>
              <w:rPr>
                <w:rFonts w:eastAsia="바탕" w:hint="eastAsia"/>
                <w:lang w:eastAsia="ko-KR"/>
              </w:rPr>
              <w:t>42</w:t>
            </w:r>
          </w:p>
        </w:tc>
        <w:tc>
          <w:tcPr>
            <w:tcW w:w="1214" w:type="dxa"/>
          </w:tcPr>
          <w:p w14:paraId="69B02B36" w14:textId="77777777" w:rsidR="00CA0AC9" w:rsidRPr="0078747E" w:rsidRDefault="00CA0AC9" w:rsidP="00B651F5">
            <w:pPr>
              <w:pStyle w:val="TAL"/>
            </w:pPr>
            <w:r>
              <w:t>Time</w:t>
            </w:r>
          </w:p>
        </w:tc>
        <w:tc>
          <w:tcPr>
            <w:tcW w:w="709" w:type="dxa"/>
          </w:tcPr>
          <w:p w14:paraId="267695DA" w14:textId="77777777" w:rsidR="00CA0AC9" w:rsidRPr="0078747E" w:rsidRDefault="00CA0AC9" w:rsidP="00B651F5">
            <w:pPr>
              <w:pStyle w:val="TAL"/>
            </w:pPr>
            <w:r>
              <w:t>M,V</w:t>
            </w:r>
          </w:p>
        </w:tc>
        <w:tc>
          <w:tcPr>
            <w:tcW w:w="424" w:type="dxa"/>
          </w:tcPr>
          <w:p w14:paraId="2E5FA0DE" w14:textId="77777777" w:rsidR="00CA0AC9" w:rsidRPr="0078747E" w:rsidRDefault="00CA0AC9" w:rsidP="00B651F5">
            <w:pPr>
              <w:pStyle w:val="TAL"/>
            </w:pPr>
            <w:r>
              <w:t>P</w:t>
            </w:r>
          </w:p>
        </w:tc>
        <w:tc>
          <w:tcPr>
            <w:tcW w:w="709" w:type="dxa"/>
          </w:tcPr>
          <w:p w14:paraId="25AB21DE" w14:textId="77777777" w:rsidR="00CA0AC9" w:rsidRPr="0078747E" w:rsidRDefault="00CA0AC9" w:rsidP="00B651F5">
            <w:pPr>
              <w:pStyle w:val="TAL"/>
            </w:pPr>
          </w:p>
        </w:tc>
        <w:tc>
          <w:tcPr>
            <w:tcW w:w="567" w:type="dxa"/>
          </w:tcPr>
          <w:p w14:paraId="313F047C" w14:textId="77777777" w:rsidR="00CA0AC9" w:rsidRPr="0078747E" w:rsidRDefault="00CA0AC9" w:rsidP="00B651F5">
            <w:pPr>
              <w:pStyle w:val="TAL"/>
            </w:pPr>
          </w:p>
        </w:tc>
        <w:tc>
          <w:tcPr>
            <w:tcW w:w="567" w:type="dxa"/>
          </w:tcPr>
          <w:p w14:paraId="599BE3C9" w14:textId="77777777" w:rsidR="00CA0AC9" w:rsidRPr="0078747E" w:rsidRDefault="00CA0AC9" w:rsidP="00B651F5">
            <w:pPr>
              <w:pStyle w:val="TAL"/>
            </w:pPr>
            <w:r>
              <w:t>Y</w:t>
            </w:r>
          </w:p>
        </w:tc>
        <w:tc>
          <w:tcPr>
            <w:tcW w:w="639" w:type="dxa"/>
          </w:tcPr>
          <w:p w14:paraId="4C7E6E96" w14:textId="77777777" w:rsidR="00CA0AC9" w:rsidRPr="0078747E" w:rsidRDefault="00CA0AC9" w:rsidP="00B651F5">
            <w:pPr>
              <w:pStyle w:val="TAL"/>
            </w:pPr>
            <w:r>
              <w:t>All</w:t>
            </w:r>
          </w:p>
        </w:tc>
        <w:tc>
          <w:tcPr>
            <w:tcW w:w="636" w:type="dxa"/>
            <w:tcBorders>
              <w:right w:val="single" w:sz="12" w:space="0" w:color="auto"/>
            </w:tcBorders>
          </w:tcPr>
          <w:p w14:paraId="29653ECB" w14:textId="77777777" w:rsidR="00CA0AC9" w:rsidRDefault="00CA0AC9" w:rsidP="00B651F5">
            <w:pPr>
              <w:pStyle w:val="TAL"/>
            </w:pPr>
            <w:r>
              <w:t>Both</w:t>
            </w:r>
          </w:p>
        </w:tc>
      </w:tr>
      <w:tr w:rsidR="00CA0AC9" w:rsidRPr="0078747E" w14:paraId="660A413F" w14:textId="77777777">
        <w:tblPrEx>
          <w:tblCellMar>
            <w:top w:w="0" w:type="dxa"/>
            <w:bottom w:w="0" w:type="dxa"/>
          </w:tblCellMar>
        </w:tblPrEx>
        <w:trPr>
          <w:cantSplit/>
          <w:jc w:val="center"/>
        </w:trPr>
        <w:tc>
          <w:tcPr>
            <w:tcW w:w="2613" w:type="dxa"/>
            <w:tcBorders>
              <w:left w:val="single" w:sz="12" w:space="0" w:color="auto"/>
            </w:tcBorders>
          </w:tcPr>
          <w:p w14:paraId="664BF773" w14:textId="77777777" w:rsidR="00CA0AC9" w:rsidRPr="0078747E" w:rsidRDefault="00CA0AC9" w:rsidP="00B651F5">
            <w:pPr>
              <w:pStyle w:val="TAL"/>
            </w:pPr>
            <w:r>
              <w:t>Rule-DeActivation-Time</w:t>
            </w:r>
          </w:p>
        </w:tc>
        <w:tc>
          <w:tcPr>
            <w:tcW w:w="571" w:type="dxa"/>
          </w:tcPr>
          <w:p w14:paraId="0B60D80A" w14:textId="77777777" w:rsidR="00CA0AC9" w:rsidRPr="00CA0AC9" w:rsidRDefault="00CA0AC9" w:rsidP="00B651F5">
            <w:pPr>
              <w:pStyle w:val="TAL"/>
              <w:rPr>
                <w:rFonts w:eastAsia="바탕" w:hint="eastAsia"/>
                <w:lang w:eastAsia="ko-KR"/>
              </w:rPr>
            </w:pPr>
            <w:r>
              <w:rPr>
                <w:rFonts w:eastAsia="바탕" w:hint="eastAsia"/>
                <w:lang w:eastAsia="ko-KR"/>
              </w:rPr>
              <w:t>1044</w:t>
            </w:r>
          </w:p>
        </w:tc>
        <w:tc>
          <w:tcPr>
            <w:tcW w:w="850" w:type="dxa"/>
          </w:tcPr>
          <w:p w14:paraId="1D4CA245" w14:textId="77777777" w:rsidR="00CA0AC9" w:rsidRPr="00CA0AC9" w:rsidRDefault="00CA0AC9" w:rsidP="00B651F5">
            <w:pPr>
              <w:pStyle w:val="TAL"/>
              <w:rPr>
                <w:rFonts w:eastAsia="바탕" w:hint="eastAsia"/>
                <w:lang w:eastAsia="ko-KR"/>
              </w:rPr>
            </w:pPr>
            <w:r>
              <w:t>5.3.</w:t>
            </w:r>
            <w:r>
              <w:rPr>
                <w:rFonts w:eastAsia="바탕" w:hint="eastAsia"/>
                <w:lang w:eastAsia="ko-KR"/>
              </w:rPr>
              <w:t>43</w:t>
            </w:r>
          </w:p>
        </w:tc>
        <w:tc>
          <w:tcPr>
            <w:tcW w:w="1214" w:type="dxa"/>
          </w:tcPr>
          <w:p w14:paraId="1FF9F21B" w14:textId="77777777" w:rsidR="00CA0AC9" w:rsidRPr="0078747E" w:rsidRDefault="00CA0AC9" w:rsidP="00B651F5">
            <w:pPr>
              <w:pStyle w:val="TAL"/>
            </w:pPr>
            <w:r>
              <w:t>Time</w:t>
            </w:r>
          </w:p>
        </w:tc>
        <w:tc>
          <w:tcPr>
            <w:tcW w:w="709" w:type="dxa"/>
          </w:tcPr>
          <w:p w14:paraId="52C9C2C2" w14:textId="77777777" w:rsidR="00CA0AC9" w:rsidRPr="0078747E" w:rsidRDefault="00CA0AC9" w:rsidP="00B651F5">
            <w:pPr>
              <w:pStyle w:val="TAL"/>
            </w:pPr>
            <w:r>
              <w:t>M,V</w:t>
            </w:r>
          </w:p>
        </w:tc>
        <w:tc>
          <w:tcPr>
            <w:tcW w:w="424" w:type="dxa"/>
          </w:tcPr>
          <w:p w14:paraId="21417B39" w14:textId="77777777" w:rsidR="00CA0AC9" w:rsidRPr="0078747E" w:rsidRDefault="00CA0AC9" w:rsidP="00B651F5">
            <w:pPr>
              <w:pStyle w:val="TAL"/>
            </w:pPr>
            <w:r>
              <w:t>P</w:t>
            </w:r>
          </w:p>
        </w:tc>
        <w:tc>
          <w:tcPr>
            <w:tcW w:w="709" w:type="dxa"/>
          </w:tcPr>
          <w:p w14:paraId="6820FF03" w14:textId="77777777" w:rsidR="00CA0AC9" w:rsidRPr="0078747E" w:rsidRDefault="00CA0AC9" w:rsidP="00B651F5">
            <w:pPr>
              <w:pStyle w:val="TAL"/>
            </w:pPr>
          </w:p>
        </w:tc>
        <w:tc>
          <w:tcPr>
            <w:tcW w:w="567" w:type="dxa"/>
          </w:tcPr>
          <w:p w14:paraId="54E416F7" w14:textId="77777777" w:rsidR="00CA0AC9" w:rsidRPr="0078747E" w:rsidRDefault="00CA0AC9" w:rsidP="00B651F5">
            <w:pPr>
              <w:pStyle w:val="TAL"/>
            </w:pPr>
          </w:p>
        </w:tc>
        <w:tc>
          <w:tcPr>
            <w:tcW w:w="567" w:type="dxa"/>
          </w:tcPr>
          <w:p w14:paraId="4D51EBC1" w14:textId="77777777" w:rsidR="00CA0AC9" w:rsidRPr="0078747E" w:rsidRDefault="00CA0AC9" w:rsidP="00B651F5">
            <w:pPr>
              <w:pStyle w:val="TAL"/>
            </w:pPr>
            <w:r>
              <w:t>Y</w:t>
            </w:r>
          </w:p>
        </w:tc>
        <w:tc>
          <w:tcPr>
            <w:tcW w:w="639" w:type="dxa"/>
          </w:tcPr>
          <w:p w14:paraId="5ACE25C6" w14:textId="77777777" w:rsidR="00CA0AC9" w:rsidRPr="0078747E" w:rsidRDefault="00CA0AC9" w:rsidP="00B651F5">
            <w:pPr>
              <w:pStyle w:val="TAL"/>
            </w:pPr>
            <w:r>
              <w:t>All</w:t>
            </w:r>
          </w:p>
        </w:tc>
        <w:tc>
          <w:tcPr>
            <w:tcW w:w="636" w:type="dxa"/>
            <w:tcBorders>
              <w:right w:val="single" w:sz="12" w:space="0" w:color="auto"/>
            </w:tcBorders>
          </w:tcPr>
          <w:p w14:paraId="318C14E4" w14:textId="77777777" w:rsidR="00CA0AC9" w:rsidRDefault="00CA0AC9" w:rsidP="00B651F5">
            <w:pPr>
              <w:pStyle w:val="TAL"/>
            </w:pPr>
            <w:r>
              <w:t>Both</w:t>
            </w:r>
          </w:p>
        </w:tc>
      </w:tr>
      <w:tr w:rsidR="00803878" w:rsidRPr="0078747E" w14:paraId="4335AF96" w14:textId="77777777">
        <w:tblPrEx>
          <w:tblCellMar>
            <w:top w:w="0" w:type="dxa"/>
            <w:bottom w:w="0" w:type="dxa"/>
          </w:tblCellMar>
        </w:tblPrEx>
        <w:trPr>
          <w:cantSplit/>
          <w:jc w:val="center"/>
        </w:trPr>
        <w:tc>
          <w:tcPr>
            <w:tcW w:w="9499" w:type="dxa"/>
            <w:gridSpan w:val="11"/>
            <w:tcBorders>
              <w:top w:val="single" w:sz="12" w:space="0" w:color="auto"/>
              <w:left w:val="single" w:sz="12" w:space="0" w:color="auto"/>
              <w:bottom w:val="single" w:sz="12" w:space="0" w:color="auto"/>
              <w:right w:val="single" w:sz="12" w:space="0" w:color="auto"/>
            </w:tcBorders>
          </w:tcPr>
          <w:p w14:paraId="32760699" w14:textId="77777777" w:rsidR="00803878" w:rsidRPr="00680091" w:rsidRDefault="00803878" w:rsidP="00454F4A">
            <w:pPr>
              <w:pStyle w:val="TAN"/>
              <w:rPr>
                <w:rFonts w:eastAsia="바탕" w:hint="eastAsia"/>
              </w:rPr>
            </w:pPr>
            <w:r w:rsidRPr="0078747E">
              <w:t>NOTE 1:</w:t>
            </w:r>
            <w:r w:rsidRPr="0078747E">
              <w:tab/>
              <w:t>The AVP header bit denoted as 'M', indicates whether support of the AVP is required. The AVP header bit denoted as 'V', indicates whether the optional Vendor-ID field is present in the AVP header. For further details, see RFC 3588 [4].</w:t>
            </w:r>
          </w:p>
          <w:p w14:paraId="74E7E6F5" w14:textId="77777777" w:rsidR="00803878" w:rsidRDefault="00803878" w:rsidP="00454F4A">
            <w:pPr>
              <w:pStyle w:val="TAN"/>
            </w:pPr>
            <w:r w:rsidRPr="0078747E">
              <w:t>NOTE 2:</w:t>
            </w:r>
            <w:r w:rsidRPr="0078747E">
              <w:tab/>
              <w:t>The value types are defined in RFC 3588 [4].</w:t>
            </w:r>
          </w:p>
          <w:p w14:paraId="7F943ADD" w14:textId="77777777" w:rsidR="00803878" w:rsidRPr="00680091" w:rsidRDefault="00803878" w:rsidP="00FC2095">
            <w:pPr>
              <w:pStyle w:val="TAN"/>
              <w:rPr>
                <w:rFonts w:eastAsia="바탕" w:hint="eastAsia"/>
              </w:rPr>
            </w:pPr>
            <w:r>
              <w:t>NOTE 3:</w:t>
            </w:r>
            <w:r w:rsidRPr="0078747E">
              <w:tab/>
            </w:r>
            <w:r>
              <w:t xml:space="preserve">AVPs marked with </w:t>
            </w:r>
            <w:r w:rsidR="00FC2095">
              <w:t>"</w:t>
            </w:r>
            <w:r>
              <w:t>CC</w:t>
            </w:r>
            <w:r w:rsidR="00FC2095">
              <w:t xml:space="preserve">" </w:t>
            </w:r>
            <w:r>
              <w:t xml:space="preserve">are applicable to charging control, AVPs marked with </w:t>
            </w:r>
            <w:r w:rsidR="00FC2095">
              <w:t>"</w:t>
            </w:r>
            <w:r>
              <w:t>PC</w:t>
            </w:r>
            <w:r w:rsidR="00FC2095">
              <w:t xml:space="preserve">" </w:t>
            </w:r>
            <w:r>
              <w:t xml:space="preserve">are applicable to policy control and AVPs marked with </w:t>
            </w:r>
            <w:r w:rsidR="00FC2095">
              <w:t>"</w:t>
            </w:r>
            <w:r>
              <w:t>Both</w:t>
            </w:r>
            <w:r w:rsidR="00FC2095">
              <w:t xml:space="preserve">" </w:t>
            </w:r>
            <w:r>
              <w:t>are applicable to both charging control and policy control.</w:t>
            </w:r>
          </w:p>
          <w:p w14:paraId="74A325D8" w14:textId="77777777" w:rsidR="00345E54" w:rsidRPr="00680091" w:rsidRDefault="00345E54" w:rsidP="00454F4A">
            <w:pPr>
              <w:pStyle w:val="TAN"/>
              <w:rPr>
                <w:rFonts w:eastAsia="바탕" w:hint="eastAsia"/>
              </w:rPr>
            </w:pPr>
            <w:r w:rsidRPr="0078747E">
              <w:t>N</w:t>
            </w:r>
            <w:r>
              <w:t>OTE 4</w:t>
            </w:r>
            <w:r w:rsidRPr="0078747E">
              <w:t>:</w:t>
            </w:r>
            <w:r w:rsidRPr="0078747E">
              <w:tab/>
            </w:r>
            <w:r>
              <w:t>RAT-Type AVP applies to 3GPP</w:t>
            </w:r>
            <w:r w:rsidR="00944EC7">
              <w:t>, Non-3GPP-EPS,</w:t>
            </w:r>
            <w:r>
              <w:t xml:space="preserve"> and 3GPP2 access types.</w:t>
            </w:r>
          </w:p>
          <w:p w14:paraId="31EFCF86" w14:textId="77777777" w:rsidR="00DA287E" w:rsidRDefault="003F0060" w:rsidP="00DA287E">
            <w:pPr>
              <w:pStyle w:val="TAN"/>
            </w:pPr>
            <w:r>
              <w:t>NOTE 5:</w:t>
            </w:r>
            <w:r w:rsidR="007B0511" w:rsidRPr="0078747E">
              <w:tab/>
            </w:r>
            <w:r w:rsidR="0045043B">
              <w:t>This AVP</w:t>
            </w:r>
            <w:r>
              <w:t xml:space="preserve"> does not apply </w:t>
            </w:r>
            <w:r w:rsidR="006D1133" w:rsidRPr="00680091">
              <w:rPr>
                <w:rFonts w:eastAsia="바탕" w:hint="eastAsia"/>
              </w:rPr>
              <w:t>to</w:t>
            </w:r>
            <w:r w:rsidR="006D1133">
              <w:t xml:space="preserve"> </w:t>
            </w:r>
            <w:r>
              <w:t>3GPP-GPRS access type.</w:t>
            </w:r>
          </w:p>
          <w:p w14:paraId="57F90B7D" w14:textId="77777777" w:rsidR="00843BDC" w:rsidRDefault="00DA287E" w:rsidP="007B0511">
            <w:pPr>
              <w:pStyle w:val="TAN"/>
            </w:pPr>
            <w:r>
              <w:t>NOTE 6:</w:t>
            </w:r>
            <w:r w:rsidR="007B0511" w:rsidRPr="0078747E">
              <w:tab/>
            </w:r>
            <w:r w:rsidR="00D44802">
              <w:t>The 3GPP2 usage is</w:t>
            </w:r>
            <w:r>
              <w:t xml:space="preserve"> defined in 3GPP2 X.</w:t>
            </w:r>
            <w:r w:rsidR="00DB26F1" w:rsidRPr="00680091">
              <w:rPr>
                <w:rFonts w:eastAsia="바탕" w:hint="eastAsia"/>
              </w:rPr>
              <w:t>S</w:t>
            </w:r>
            <w:r w:rsidR="00DB26F1">
              <w:t xml:space="preserve">0062 </w:t>
            </w:r>
            <w:r>
              <w:t>[30].</w:t>
            </w:r>
          </w:p>
          <w:p w14:paraId="083AA304" w14:textId="77777777" w:rsidR="003F0060" w:rsidRPr="00680091" w:rsidRDefault="00843BDC" w:rsidP="007B0511">
            <w:pPr>
              <w:pStyle w:val="TAN"/>
              <w:rPr>
                <w:rFonts w:eastAsia="바탕" w:hint="eastAsia"/>
              </w:rPr>
            </w:pPr>
            <w:r>
              <w:rPr>
                <w:rFonts w:eastAsia="SimSun" w:hint="eastAsia"/>
                <w:lang w:eastAsia="zh-CN"/>
              </w:rPr>
              <w:t xml:space="preserve">NOTE </w:t>
            </w:r>
            <w:r>
              <w:rPr>
                <w:rFonts w:hint="eastAsia"/>
                <w:lang w:eastAsia="ko-KR"/>
              </w:rPr>
              <w:t>7</w:t>
            </w:r>
            <w:r>
              <w:rPr>
                <w:rFonts w:eastAsia="SimSun" w:hint="eastAsia"/>
                <w:lang w:eastAsia="zh-CN"/>
              </w:rPr>
              <w:t>:</w:t>
            </w:r>
            <w:r w:rsidR="007B0511" w:rsidRPr="0078747E">
              <w:tab/>
            </w:r>
            <w:r>
              <w:rPr>
                <w:rFonts w:eastAsia="SimSun" w:hint="eastAsia"/>
                <w:lang w:eastAsia="zh-CN"/>
              </w:rPr>
              <w:t>This AVP only applies to case 2</w:t>
            </w:r>
            <w:r>
              <w:rPr>
                <w:rFonts w:eastAsia="SimSun"/>
                <w:lang w:eastAsia="zh-CN"/>
              </w:rPr>
              <w:t>a as defined in 3GPP TS 29.213 [8]</w:t>
            </w:r>
          </w:p>
          <w:p w14:paraId="4C8C7372" w14:textId="77777777" w:rsidR="00EE6950" w:rsidRPr="00EE6950" w:rsidRDefault="00EE6950" w:rsidP="00843BDC">
            <w:pPr>
              <w:pStyle w:val="TAN"/>
              <w:rPr>
                <w:rFonts w:eastAsia="바탕" w:hint="eastAsia"/>
                <w:lang w:eastAsia="ko-KR"/>
              </w:rPr>
            </w:pPr>
            <w:r>
              <w:t xml:space="preserve">NOTE </w:t>
            </w:r>
            <w:r w:rsidRPr="00680091">
              <w:rPr>
                <w:rFonts w:eastAsia="바탕" w:hint="eastAsia"/>
              </w:rPr>
              <w:t>8</w:t>
            </w:r>
            <w:r>
              <w:t>:</w:t>
            </w:r>
            <w:r w:rsidRPr="0078747E">
              <w:t xml:space="preserve"> </w:t>
            </w:r>
            <w:r w:rsidRPr="0078747E">
              <w:tab/>
            </w:r>
            <w:r>
              <w:t>AVPs marked with "Rel8" are applicable as described in clause 5.4.1.</w:t>
            </w:r>
          </w:p>
        </w:tc>
      </w:tr>
    </w:tbl>
    <w:p w14:paraId="7D9DD8CB" w14:textId="77777777" w:rsidR="00454F4A" w:rsidRPr="0078747E" w:rsidRDefault="00454F4A" w:rsidP="00454F4A"/>
    <w:p w14:paraId="2B92D2A4" w14:textId="77777777" w:rsidR="00454F4A" w:rsidRPr="0078747E" w:rsidRDefault="00454F4A" w:rsidP="0078747E">
      <w:pPr>
        <w:pStyle w:val="Heading3"/>
      </w:pPr>
      <w:bookmarkStart w:id="92" w:name="_Toc343033489"/>
      <w:r w:rsidRPr="0078747E">
        <w:lastRenderedPageBreak/>
        <w:t>5.3.1</w:t>
      </w:r>
      <w:r w:rsidRPr="0078747E">
        <w:tab/>
        <w:t>Bearer-Usage AVP (</w:t>
      </w:r>
      <w:r w:rsidR="0013306E">
        <w:t>3GPP-</w:t>
      </w:r>
      <w:r w:rsidR="00D73D25">
        <w:t>GPRS</w:t>
      </w:r>
      <w:r w:rsidR="00D73D25" w:rsidRPr="0078747E">
        <w:t xml:space="preserve"> </w:t>
      </w:r>
      <w:r w:rsidR="00742EC8">
        <w:t xml:space="preserve">and 3GPP-EPS </w:t>
      </w:r>
      <w:r w:rsidRPr="0078747E">
        <w:t>access type</w:t>
      </w:r>
      <w:r w:rsidR="00742EC8">
        <w:t>s</w:t>
      </w:r>
      <w:r w:rsidRPr="0078747E">
        <w:t>)</w:t>
      </w:r>
      <w:bookmarkEnd w:id="92"/>
    </w:p>
    <w:p w14:paraId="3AA7B0D3" w14:textId="77777777" w:rsidR="00454F4A" w:rsidRPr="0078747E" w:rsidRDefault="00454F4A" w:rsidP="00A22E7F">
      <w:r w:rsidRPr="0078747E">
        <w:t>The Bearer-Usage AVP (AVP code 1000) is of type Enumerated, and it shall indicate how the bearer is being used. If the Bearer-Usage AVP has not been previously provided, its absence shall indicate that no specific information is available. If the Bearer-Usage AVP has been provided, its value shall remain valid until it is provided the next time. The following values are defined:</w:t>
      </w:r>
    </w:p>
    <w:p w14:paraId="4E3760EC" w14:textId="77777777" w:rsidR="00454F4A" w:rsidRPr="0078747E" w:rsidRDefault="00454F4A" w:rsidP="00AA391A">
      <w:pPr>
        <w:pStyle w:val="B1"/>
      </w:pPr>
      <w:r w:rsidRPr="0078747E">
        <w:t>GENERAL (0)</w:t>
      </w:r>
    </w:p>
    <w:p w14:paraId="3D8E2882" w14:textId="77777777" w:rsidR="00454F4A" w:rsidRPr="0078747E" w:rsidRDefault="00AA391A" w:rsidP="00AA391A">
      <w:pPr>
        <w:pStyle w:val="B1"/>
      </w:pPr>
      <w:r>
        <w:tab/>
      </w:r>
      <w:r w:rsidR="00454F4A" w:rsidRPr="0078747E">
        <w:t>This value shall indicate no specific bearer usage information is available.</w:t>
      </w:r>
    </w:p>
    <w:p w14:paraId="11B4D6DA" w14:textId="77777777" w:rsidR="00454F4A" w:rsidRPr="0078747E" w:rsidRDefault="00454F4A" w:rsidP="00AA391A">
      <w:pPr>
        <w:pStyle w:val="B1"/>
      </w:pPr>
      <w:r w:rsidRPr="0078747E">
        <w:t>IMS_SIGNALLING (1)</w:t>
      </w:r>
    </w:p>
    <w:p w14:paraId="61A31194" w14:textId="77777777" w:rsidR="00454F4A" w:rsidRPr="0078747E" w:rsidRDefault="00AA391A" w:rsidP="00AA391A">
      <w:pPr>
        <w:pStyle w:val="B1"/>
      </w:pPr>
      <w:r>
        <w:tab/>
      </w:r>
      <w:r w:rsidR="00454F4A" w:rsidRPr="0078747E">
        <w:t>This value shall indicate that the bearer is used for IMS signalling only.</w:t>
      </w:r>
    </w:p>
    <w:p w14:paraId="47E6574C" w14:textId="77777777" w:rsidR="00454F4A" w:rsidRPr="00A22E7F" w:rsidRDefault="00454F4A" w:rsidP="00454F4A">
      <w:pPr>
        <w:pStyle w:val="EditorsNote"/>
      </w:pPr>
      <w:r w:rsidRPr="00A22E7F">
        <w:t>Editor</w:t>
      </w:r>
      <w:r w:rsidR="000724C3" w:rsidRPr="00A22E7F">
        <w:t>'</w:t>
      </w:r>
      <w:r w:rsidRPr="00A22E7F">
        <w:t xml:space="preserve">s Note: It is for further study </w:t>
      </w:r>
      <w:r w:rsidR="00D73D25" w:rsidRPr="00D73D25">
        <w:t>whether</w:t>
      </w:r>
      <w:r w:rsidRPr="00A22E7F">
        <w:t xml:space="preserve"> this AVP applies</w:t>
      </w:r>
      <w:r w:rsidR="00D73D25">
        <w:t xml:space="preserve"> to I-WLAN or not</w:t>
      </w:r>
      <w:r w:rsidRPr="00A22E7F">
        <w:t>.</w:t>
      </w:r>
    </w:p>
    <w:p w14:paraId="6AAFD41A" w14:textId="77777777" w:rsidR="00454F4A" w:rsidRPr="0078747E" w:rsidRDefault="00454F4A" w:rsidP="0078747E">
      <w:pPr>
        <w:pStyle w:val="Heading3"/>
      </w:pPr>
      <w:bookmarkStart w:id="93" w:name="_Toc343033490"/>
      <w:r w:rsidRPr="0078747E">
        <w:t>5.3.2</w:t>
      </w:r>
      <w:r w:rsidRPr="0078747E">
        <w:tab/>
        <w:t>Charging-Rule-Install AVP (All access types)</w:t>
      </w:r>
      <w:bookmarkEnd w:id="93"/>
    </w:p>
    <w:p w14:paraId="7668CCF2" w14:textId="77777777" w:rsidR="00454F4A" w:rsidRPr="0078747E" w:rsidRDefault="00454F4A" w:rsidP="00141A3A">
      <w:r w:rsidRPr="0078747E">
        <w:t xml:space="preserve">The Charging-Rule-Install AVP (AVP code 1001) is of type Grouped, and it is used to activate, install or modify PCC rules as instructed from the </w:t>
      </w:r>
      <w:r w:rsidRPr="00A22E7F">
        <w:t>PCRF</w:t>
      </w:r>
      <w:r w:rsidRPr="0078747E">
        <w:t xml:space="preserve"> to the </w:t>
      </w:r>
      <w:r w:rsidRPr="00A22E7F">
        <w:t>PCEF</w:t>
      </w:r>
      <w:r w:rsidR="00141A3A">
        <w:t>.</w:t>
      </w:r>
    </w:p>
    <w:p w14:paraId="2D8B6883" w14:textId="77777777" w:rsidR="00A717CA" w:rsidRPr="00044F27" w:rsidRDefault="00A717CA" w:rsidP="00A717CA">
      <w:r w:rsidRPr="00044F27">
        <w:t>For installing a new PCC rule or modifying a PCC rule already installed, Charging-Rule-Definition AVP shall be used.</w:t>
      </w:r>
    </w:p>
    <w:p w14:paraId="58352229" w14:textId="77777777" w:rsidR="00454F4A" w:rsidRPr="0078747E" w:rsidRDefault="00454F4A" w:rsidP="00141A3A">
      <w:r w:rsidRPr="0078747E">
        <w:t xml:space="preserve">For activating a specific PCC rule predefined at the </w:t>
      </w:r>
      <w:r w:rsidRPr="00A22E7F">
        <w:t>PCEF</w:t>
      </w:r>
      <w:r w:rsidRPr="0078747E">
        <w:t xml:space="preserve">, Charging-Rule-Name AVP shall be used as a reference for that PCC rule. The Charging-Rule-Base-Name AVP is a reference that may be used for activating a group of PCC rules predefined at the </w:t>
      </w:r>
      <w:r w:rsidRPr="00A22E7F">
        <w:t>PCEF</w:t>
      </w:r>
      <w:r w:rsidR="00141A3A">
        <w:t>.</w:t>
      </w:r>
    </w:p>
    <w:p w14:paraId="096C5E0F" w14:textId="77777777" w:rsidR="00BF4A7F" w:rsidRPr="0078747E" w:rsidRDefault="00BF4A7F" w:rsidP="00141A3A">
      <w:r w:rsidRPr="0078747E">
        <w:t xml:space="preserve">For GPRS scenarios where the bearer binding is performed by the </w:t>
      </w:r>
      <w:r w:rsidRPr="00A22E7F">
        <w:t>PCRF</w:t>
      </w:r>
      <w:r w:rsidRPr="0078747E">
        <w:t>, the Bearer Identifier AVP shall be included as part of Charging-Rule-Install AVP.</w:t>
      </w:r>
    </w:p>
    <w:p w14:paraId="1D610CCA" w14:textId="77777777" w:rsidR="00BF4A7F" w:rsidRPr="0078747E" w:rsidRDefault="00BF4A7F" w:rsidP="00141A3A">
      <w:r w:rsidRPr="0078747E">
        <w:t xml:space="preserve">If present within Charging-Rule-Install AVP, the Bearer-Identifier AVP indicates that the PCC rules within this Charging-Rule-Install AVP shall be installed or activated within the IP CAN bearer identified by the Bearer-Identifier AVP. </w:t>
      </w:r>
    </w:p>
    <w:p w14:paraId="2F3462B9" w14:textId="77777777" w:rsidR="00173DED" w:rsidRDefault="00BF4A7F" w:rsidP="00173DED">
      <w:r w:rsidRPr="0078747E">
        <w:t xml:space="preserve">If no Bearer-Identifier AVP is included within the Charging-Rule-Install AVP, the </w:t>
      </w:r>
      <w:r w:rsidRPr="00A22E7F">
        <w:t>PCEF</w:t>
      </w:r>
      <w:r w:rsidRPr="0078747E">
        <w:t xml:space="preserve"> shall select an IP CAN bearer for each of the PCC rules within this Charging-Rule-Install AVP, were the PCC rule is installed or activated.</w:t>
      </w:r>
    </w:p>
    <w:p w14:paraId="07BC15AC" w14:textId="77777777" w:rsidR="00173DED" w:rsidRPr="009A783B" w:rsidRDefault="00173DED" w:rsidP="00173DED">
      <w:pPr>
        <w:rPr>
          <w:rFonts w:eastAsia="바탕" w:hint="eastAsia"/>
          <w:lang w:eastAsia="ko-KR"/>
        </w:rPr>
      </w:pPr>
      <w:r>
        <w:t>If Rule-Activation-Time or Rule-Deactivation-Time is specified then it applies to all the PCC rules within the Charging-Rule-Install</w:t>
      </w:r>
      <w:r w:rsidR="009A783B">
        <w:rPr>
          <w:rFonts w:eastAsia="바탕" w:hint="eastAsia"/>
          <w:lang w:eastAsia="ko-KR"/>
        </w:rPr>
        <w:t xml:space="preserve"> AVP.</w:t>
      </w:r>
    </w:p>
    <w:p w14:paraId="55981F61" w14:textId="77777777" w:rsidR="00E04A1D" w:rsidRDefault="00AE483B" w:rsidP="00E04A1D">
      <w:r>
        <w:t>If Resource-Allocation-Notification AVP is included then it applies to all the rules within the Charging-Rule-Install AVP. If a Charging-Rule-Install AVP does not include the Resource-Allocation-Notification AVP, the resource allocation shall not be notified by the PCEF even if this AVP was present in previous installations of the same rule.</w:t>
      </w:r>
    </w:p>
    <w:p w14:paraId="47F8B969" w14:textId="77777777" w:rsidR="00BF4A7F" w:rsidRPr="00E04A1D" w:rsidRDefault="00E04A1D" w:rsidP="00141A3A">
      <w:pPr>
        <w:rPr>
          <w:rFonts w:eastAsia="바탕" w:hint="eastAsia"/>
          <w:lang w:eastAsia="ko-KR"/>
        </w:rPr>
      </w:pPr>
      <w:r>
        <w:t>If the Charging-Correlation-Indicator AVP is included within the Charging-Rule-Install AVP, it indicates that the PCEF shall provide the assigned access network charging identifier for the dynamic PCC Rules that are provided in the Charging-Rule-Definition AVP(s) within the Access-Network-Charging-Identifier-Gx AVP.</w:t>
      </w:r>
    </w:p>
    <w:p w14:paraId="2BEDBD93" w14:textId="77777777" w:rsidR="00454F4A" w:rsidRPr="0078747E" w:rsidRDefault="00454F4A" w:rsidP="00141A3A">
      <w:r w:rsidRPr="0078747E">
        <w:t>AVP Format:</w:t>
      </w:r>
    </w:p>
    <w:p w14:paraId="5A8E6E5E" w14:textId="77777777" w:rsidR="00454F4A" w:rsidRPr="0078747E" w:rsidRDefault="00454F4A" w:rsidP="00454F4A">
      <w:pPr>
        <w:pStyle w:val="PL"/>
        <w:rPr>
          <w:noProof w:val="0"/>
        </w:rPr>
      </w:pPr>
      <w:r w:rsidRPr="0078747E">
        <w:rPr>
          <w:noProof w:val="0"/>
        </w:rPr>
        <w:t xml:space="preserve">Charging-Rule-Install ::= </w:t>
      </w:r>
      <w:r w:rsidR="00141A3A">
        <w:rPr>
          <w:noProof w:val="0"/>
        </w:rPr>
        <w:tab/>
      </w:r>
      <w:r w:rsidRPr="0078747E">
        <w:rPr>
          <w:noProof w:val="0"/>
        </w:rPr>
        <w:t>&lt; AVP Header: 1001 &gt;</w:t>
      </w:r>
    </w:p>
    <w:p w14:paraId="252CEE4E"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Charging-Rule-Definition ]</w:t>
      </w:r>
    </w:p>
    <w:p w14:paraId="47BEFE3A"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Charging-Rule-Name ]</w:t>
      </w:r>
    </w:p>
    <w:p w14:paraId="052BD363"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Charging-Rule-Base-Name ]</w:t>
      </w:r>
    </w:p>
    <w:p w14:paraId="7D59280C" w14:textId="77777777" w:rsidR="00173DED" w:rsidRDefault="00141A3A" w:rsidP="00173DED">
      <w:pPr>
        <w:pStyle w:val="PL"/>
        <w:rPr>
          <w:noProof w:val="0"/>
        </w:rPr>
      </w:pPr>
      <w:r>
        <w:rPr>
          <w:noProof w:val="0"/>
        </w:rPr>
        <w:tab/>
      </w:r>
      <w:r>
        <w:rPr>
          <w:noProof w:val="0"/>
        </w:rPr>
        <w:tab/>
      </w:r>
      <w:r>
        <w:rPr>
          <w:noProof w:val="0"/>
        </w:rPr>
        <w:tab/>
      </w:r>
      <w:r w:rsidR="00BF4A7F" w:rsidRPr="0078747E">
        <w:rPr>
          <w:noProof w:val="0"/>
        </w:rPr>
        <w:tab/>
      </w:r>
      <w:r w:rsidR="00BF4A7F" w:rsidRPr="0078747E">
        <w:rPr>
          <w:noProof w:val="0"/>
        </w:rPr>
        <w:tab/>
      </w:r>
      <w:r w:rsidR="00BF4A7F" w:rsidRPr="0078747E">
        <w:rPr>
          <w:noProof w:val="0"/>
        </w:rPr>
        <w:tab/>
      </w:r>
      <w:r w:rsidR="00BF4A7F" w:rsidRPr="0078747E">
        <w:rPr>
          <w:noProof w:val="0"/>
        </w:rPr>
        <w:tab/>
        <w:t xml:space="preserve"> [ Bearer-Identifier ]</w:t>
      </w:r>
    </w:p>
    <w:p w14:paraId="60623F35" w14:textId="77777777" w:rsidR="00173DED" w:rsidRDefault="00173DED" w:rsidP="00173DED">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Rule-Activation-Time ]</w:t>
      </w:r>
    </w:p>
    <w:p w14:paraId="341FAEFE" w14:textId="77777777" w:rsidR="00AE483B" w:rsidRPr="0078747E" w:rsidRDefault="00173DED" w:rsidP="00AE483B">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Rule-Deactivation-Time ]</w:t>
      </w:r>
    </w:p>
    <w:p w14:paraId="3E891ED7" w14:textId="77777777" w:rsidR="00E04A1D" w:rsidRDefault="00AE483B" w:rsidP="00E04A1D">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Resource-Allocation-Notification</w:t>
      </w:r>
      <w:r w:rsidRPr="0078747E">
        <w:rPr>
          <w:noProof w:val="0"/>
        </w:rPr>
        <w:t xml:space="preserve"> ]</w:t>
      </w:r>
    </w:p>
    <w:p w14:paraId="2D70EC68" w14:textId="77777777" w:rsidR="00BF4A7F" w:rsidRPr="00E04A1D" w:rsidRDefault="00E04A1D" w:rsidP="00173DED">
      <w:pPr>
        <w:pStyle w:val="PL"/>
        <w:rPr>
          <w:rFonts w:eastAsia="바탕" w:hint="eastAsia"/>
          <w:noProof w:val="0"/>
          <w:lang w:eastAsia="ko-KR"/>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Charging-Correlation-Indicator ]</w:t>
      </w:r>
    </w:p>
    <w:p w14:paraId="602A2480" w14:textId="77777777" w:rsidR="00141A3A" w:rsidRPr="0078747E" w:rsidRDefault="00454F4A" w:rsidP="0012217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AVP ]</w:t>
      </w:r>
    </w:p>
    <w:p w14:paraId="4BC730B8" w14:textId="77777777" w:rsidR="00454F4A" w:rsidRPr="0078747E" w:rsidRDefault="00454F4A" w:rsidP="0078747E">
      <w:pPr>
        <w:pStyle w:val="Heading3"/>
      </w:pPr>
      <w:bookmarkStart w:id="94" w:name="_Toc343033491"/>
      <w:r w:rsidRPr="0078747E">
        <w:t>5.3.3</w:t>
      </w:r>
      <w:r w:rsidRPr="0078747E">
        <w:tab/>
        <w:t>Charging-Rule-Remove AVP (All access types)</w:t>
      </w:r>
      <w:bookmarkEnd w:id="94"/>
    </w:p>
    <w:p w14:paraId="33A4E41A" w14:textId="77777777" w:rsidR="00454F4A" w:rsidRPr="0078747E" w:rsidRDefault="00454F4A" w:rsidP="00141A3A">
      <w:r w:rsidRPr="0078747E">
        <w:t>The Charging-Rule-Remove AVP (AVP code 1002) is of type Grouped, and it is used to deactivate or remove PCC rules</w:t>
      </w:r>
      <w:r w:rsidR="00BF4A7F" w:rsidRPr="0078747E">
        <w:t xml:space="preserve"> from an IP CAN session</w:t>
      </w:r>
      <w:r w:rsidRPr="0078747E">
        <w:t>.</w:t>
      </w:r>
    </w:p>
    <w:p w14:paraId="57CF8A71" w14:textId="77777777" w:rsidR="00454F4A" w:rsidRPr="0078747E" w:rsidRDefault="00454F4A" w:rsidP="00141A3A">
      <w:r w:rsidRPr="0078747E">
        <w:lastRenderedPageBreak/>
        <w:t xml:space="preserve">Charging-Rule-Name AVP is a reference for a specific PCC rule at the </w:t>
      </w:r>
      <w:r w:rsidRPr="00A22E7F">
        <w:t>PCEF</w:t>
      </w:r>
      <w:r w:rsidRPr="0078747E">
        <w:t xml:space="preserve"> to be removed or for a specific PCC rule predefined at the </w:t>
      </w:r>
      <w:r w:rsidRPr="00A22E7F">
        <w:t>PCEF</w:t>
      </w:r>
      <w:r w:rsidRPr="0078747E">
        <w:t xml:space="preserve"> to be deactivated. The Charging-Rule-Base-Name AVP is a reference for a group of PCC rules predefined at the </w:t>
      </w:r>
      <w:r w:rsidRPr="00A22E7F">
        <w:t>PCEF</w:t>
      </w:r>
      <w:r w:rsidRPr="0078747E">
        <w:t xml:space="preserve"> to be deactivated.</w:t>
      </w:r>
    </w:p>
    <w:p w14:paraId="4FFEF874" w14:textId="77777777" w:rsidR="00454F4A" w:rsidRPr="0078747E" w:rsidRDefault="00454F4A" w:rsidP="00A22E7F">
      <w:r w:rsidRPr="0078747E">
        <w:t>AVP Format:</w:t>
      </w:r>
    </w:p>
    <w:p w14:paraId="038E4719" w14:textId="77777777" w:rsidR="00454F4A" w:rsidRPr="0078747E" w:rsidRDefault="00454F4A" w:rsidP="00454F4A">
      <w:pPr>
        <w:pStyle w:val="PL"/>
        <w:rPr>
          <w:noProof w:val="0"/>
        </w:rPr>
      </w:pPr>
      <w:r w:rsidRPr="0078747E">
        <w:rPr>
          <w:noProof w:val="0"/>
        </w:rPr>
        <w:t>Charging-Rule-Remove ::= &lt; AVP Header: 1002 &gt;</w:t>
      </w:r>
    </w:p>
    <w:p w14:paraId="044A2C1A"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Charging-Rule-Name ]</w:t>
      </w:r>
    </w:p>
    <w:p w14:paraId="2C8AA6C1"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Charging-Rule-Base-Name ]</w:t>
      </w:r>
    </w:p>
    <w:p w14:paraId="5E2C14A0" w14:textId="77777777" w:rsidR="00BF4A7F" w:rsidRPr="0078747E" w:rsidRDefault="00454F4A" w:rsidP="00122171">
      <w:pPr>
        <w:pStyle w:val="PL"/>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AVP ]</w:t>
      </w:r>
    </w:p>
    <w:p w14:paraId="5C202826" w14:textId="77777777" w:rsidR="00454F4A" w:rsidRPr="0078747E" w:rsidRDefault="00454F4A" w:rsidP="0078747E">
      <w:pPr>
        <w:pStyle w:val="Heading3"/>
      </w:pPr>
      <w:bookmarkStart w:id="95" w:name="_Toc343033492"/>
      <w:r w:rsidRPr="0078747E">
        <w:t>5.3.4</w:t>
      </w:r>
      <w:r w:rsidRPr="0078747E">
        <w:tab/>
        <w:t>Charging-Rule-Definition AVP (All access types)</w:t>
      </w:r>
      <w:bookmarkEnd w:id="95"/>
    </w:p>
    <w:p w14:paraId="58B11477" w14:textId="77777777" w:rsidR="00E15023" w:rsidRDefault="00454F4A" w:rsidP="00E15023">
      <w:r w:rsidRPr="0078747E">
        <w:t xml:space="preserve">The Charging-Rule-Definition AVP (AVP code 1003) is of type Grouped, and it defines the PCC rule for a service flow sent by the </w:t>
      </w:r>
      <w:r w:rsidRPr="00A22E7F">
        <w:t>PCRF</w:t>
      </w:r>
      <w:r w:rsidRPr="0078747E">
        <w:t xml:space="preserve"> to the </w:t>
      </w:r>
      <w:r w:rsidRPr="00A22E7F">
        <w:t>PCEF</w:t>
      </w:r>
      <w:r w:rsidRPr="0078747E">
        <w:t xml:space="preserve">. The Charging-Rule-Name AVP uniquely identifies the PCC rule and it is used to reference to a PCC rule in communication between the </w:t>
      </w:r>
      <w:r w:rsidRPr="00A22E7F">
        <w:t>PCEF</w:t>
      </w:r>
      <w:r w:rsidRPr="0078747E">
        <w:t xml:space="preserve"> and the </w:t>
      </w:r>
      <w:r w:rsidRPr="00A22E7F">
        <w:t>PCRF</w:t>
      </w:r>
      <w:r w:rsidR="00DC64AC" w:rsidRPr="0078747E">
        <w:t xml:space="preserve"> within one IP CAN session</w:t>
      </w:r>
      <w:r w:rsidRPr="0078747E">
        <w:t xml:space="preserve">. The </w:t>
      </w:r>
      <w:r w:rsidR="00B06E70">
        <w:t>Flow-Information</w:t>
      </w:r>
      <w:r w:rsidR="00B06E70" w:rsidRPr="0078747E">
        <w:t xml:space="preserve"> </w:t>
      </w:r>
      <w:r w:rsidRPr="0078747E">
        <w:t>AVP(s) determines the traffic th</w:t>
      </w:r>
      <w:r w:rsidR="00141A3A">
        <w:t>at belongs to the service flow.</w:t>
      </w:r>
      <w:r w:rsidR="00B06E70">
        <w:t xml:space="preserve"> </w:t>
      </w:r>
    </w:p>
    <w:p w14:paraId="1C6B1131" w14:textId="77777777" w:rsidR="00B06E70" w:rsidRDefault="00E15023" w:rsidP="00E15023">
      <w:r>
        <w:t xml:space="preserve">If </w:t>
      </w:r>
      <w:r w:rsidRPr="0078747E">
        <w:t>the</w:t>
      </w:r>
      <w:r>
        <w:rPr>
          <w:rFonts w:eastAsia="SimSun" w:hint="eastAsia"/>
          <w:lang w:eastAsia="zh-CN"/>
        </w:rPr>
        <w:t xml:space="preserve"> PC</w:t>
      </w:r>
      <w:r>
        <w:rPr>
          <w:rFonts w:eastAsia="SimSun"/>
          <w:lang w:eastAsia="zh-CN"/>
        </w:rPr>
        <w:t>EF</w:t>
      </w:r>
      <w:r>
        <w:rPr>
          <w:rFonts w:eastAsia="SimSun" w:hint="eastAsia"/>
          <w:lang w:eastAsia="zh-CN"/>
        </w:rPr>
        <w:t xml:space="preserve"> ha</w:t>
      </w:r>
      <w:r>
        <w:rPr>
          <w:rFonts w:eastAsia="SimSun"/>
          <w:lang w:eastAsia="zh-CN"/>
        </w:rPr>
        <w:t>d</w:t>
      </w:r>
      <w:r>
        <w:rPr>
          <w:rFonts w:eastAsia="SimSun" w:hint="eastAsia"/>
          <w:lang w:eastAsia="zh-CN"/>
        </w:rPr>
        <w:t xml:space="preserve"> not </w:t>
      </w:r>
      <w:r>
        <w:rPr>
          <w:rFonts w:eastAsia="SimSun"/>
          <w:lang w:eastAsia="zh-CN"/>
        </w:rPr>
        <w:t xml:space="preserve">advertised any supported features during session establishment as defined in clause 5.4.1, and the PCRF had not </w:t>
      </w:r>
      <w:r>
        <w:rPr>
          <w:rFonts w:eastAsia="SimSun" w:hint="eastAsia"/>
          <w:lang w:eastAsia="zh-CN"/>
        </w:rPr>
        <w:t>received any of the</w:t>
      </w:r>
      <w:r>
        <w:t xml:space="preserve"> IPSec SPI</w:t>
      </w:r>
      <w:r>
        <w:rPr>
          <w:rFonts w:eastAsia="SimSun" w:hint="eastAsia"/>
          <w:lang w:eastAsia="zh-CN"/>
        </w:rPr>
        <w:t xml:space="preserve"> or</w:t>
      </w:r>
      <w:r>
        <w:t xml:space="preserve"> the Flow Label</w:t>
      </w:r>
      <w:r>
        <w:rPr>
          <w:rFonts w:eastAsia="SimSun" w:hint="eastAsia"/>
          <w:lang w:eastAsia="zh-CN"/>
        </w:rPr>
        <w:t xml:space="preserve"> in the </w:t>
      </w:r>
      <w:r w:rsidRPr="0078747E">
        <w:t>TFT-Packet-Filter-Information AVP</w:t>
      </w:r>
      <w:r>
        <w:rPr>
          <w:rFonts w:eastAsia="SimSun" w:hint="eastAsia"/>
          <w:lang w:eastAsia="zh-CN"/>
        </w:rPr>
        <w:t xml:space="preserve"> from the PCEF</w:t>
      </w:r>
      <w:r>
        <w:t xml:space="preserve">, the Flow-Description </w:t>
      </w:r>
      <w:r>
        <w:rPr>
          <w:rFonts w:eastAsia="SimSun" w:hint="eastAsia"/>
          <w:lang w:eastAsia="zh-CN"/>
        </w:rPr>
        <w:t xml:space="preserve">AVP </w:t>
      </w:r>
      <w:r>
        <w:t xml:space="preserve">shall be </w:t>
      </w:r>
      <w:r>
        <w:rPr>
          <w:rFonts w:eastAsia="SimSun" w:hint="eastAsia"/>
          <w:lang w:eastAsia="zh-CN"/>
        </w:rPr>
        <w:t>use</w:t>
      </w:r>
      <w:r>
        <w:t>d</w:t>
      </w:r>
      <w:r>
        <w:rPr>
          <w:rFonts w:eastAsia="SimSun" w:hint="eastAsia"/>
          <w:lang w:eastAsia="zh-CN"/>
        </w:rPr>
        <w:t xml:space="preserve">, otherwise, </w:t>
      </w:r>
      <w:r>
        <w:t>the Flow-Information AVP</w:t>
      </w:r>
      <w:r>
        <w:rPr>
          <w:rFonts w:eastAsia="SimSun" w:hint="eastAsia"/>
          <w:lang w:eastAsia="zh-CN"/>
        </w:rPr>
        <w:t xml:space="preserve"> </w:t>
      </w:r>
      <w:r>
        <w:rPr>
          <w:rFonts w:eastAsia="SimSun"/>
          <w:lang w:eastAsia="zh-CN"/>
        </w:rPr>
        <w:t>shall</w:t>
      </w:r>
      <w:r>
        <w:t xml:space="preserve"> be </w:t>
      </w:r>
      <w:r>
        <w:rPr>
          <w:rFonts w:eastAsia="SimSun" w:hint="eastAsia"/>
          <w:lang w:eastAsia="zh-CN"/>
        </w:rPr>
        <w:t>use</w:t>
      </w:r>
      <w:r>
        <w:t>d.</w:t>
      </w:r>
    </w:p>
    <w:p w14:paraId="527F5739" w14:textId="77777777" w:rsidR="00454F4A" w:rsidRPr="0078747E" w:rsidRDefault="00454F4A" w:rsidP="00141A3A">
      <w:r w:rsidRPr="0078747E">
        <w:t xml:space="preserve">If optional AVP(s) within a Charging-Rule-Definition AVP are omitted, but corresponding information has been provided in previous Gx messages, the previous information remains valid. If </w:t>
      </w:r>
      <w:r w:rsidR="00B06E70">
        <w:t>Flow-Information</w:t>
      </w:r>
      <w:r w:rsidR="00B06E70" w:rsidRPr="0078747E">
        <w:t xml:space="preserve"> </w:t>
      </w:r>
      <w:r w:rsidRPr="0078747E">
        <w:t>AVP(s) are supplied, they replace all previous</w:t>
      </w:r>
      <w:r w:rsidR="00B06E70">
        <w:t xml:space="preserve"> Flow-Information</w:t>
      </w:r>
      <w:r w:rsidR="00B06E70" w:rsidRPr="0078747E">
        <w:t xml:space="preserve"> </w:t>
      </w:r>
      <w:r w:rsidRPr="0078747E">
        <w:t>AVP(s). If Flows AVP(s) are supplied, they replace all previous Flows AVP(s).</w:t>
      </w:r>
    </w:p>
    <w:p w14:paraId="7A41F80D" w14:textId="77777777" w:rsidR="00454F4A" w:rsidRPr="0078747E" w:rsidRDefault="00454F4A" w:rsidP="00141A3A">
      <w:r w:rsidRPr="0078747E">
        <w:t xml:space="preserve">Flows AVP may appear if and only if </w:t>
      </w:r>
      <w:r w:rsidRPr="00A22E7F">
        <w:t>AF</w:t>
      </w:r>
      <w:r w:rsidRPr="0078747E">
        <w:t>-Charging-Identifier AVP is also present.</w:t>
      </w:r>
    </w:p>
    <w:p w14:paraId="4FD5FC77" w14:textId="77777777" w:rsidR="00454F4A" w:rsidRPr="0078747E" w:rsidRDefault="00454F4A" w:rsidP="00141A3A">
      <w:r w:rsidRPr="0078747E">
        <w:t>AVP Format:</w:t>
      </w:r>
    </w:p>
    <w:p w14:paraId="5F4330E1" w14:textId="77777777" w:rsidR="00454F4A" w:rsidRPr="0078747E" w:rsidRDefault="00454F4A" w:rsidP="00454F4A">
      <w:pPr>
        <w:pStyle w:val="PL"/>
        <w:rPr>
          <w:noProof w:val="0"/>
        </w:rPr>
      </w:pPr>
      <w:r w:rsidRPr="0078747E">
        <w:rPr>
          <w:noProof w:val="0"/>
        </w:rPr>
        <w:t>Charging-Rule-Definition ::= &lt; AVP Header: 1003 &gt;</w:t>
      </w:r>
    </w:p>
    <w:p w14:paraId="2FB704CD"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Charging-Rule-Name }</w:t>
      </w:r>
    </w:p>
    <w:p w14:paraId="1B3FF6E1" w14:textId="77777777" w:rsidR="00454F4A" w:rsidRPr="0078747E" w:rsidRDefault="00454F4A" w:rsidP="00454F4A">
      <w:pPr>
        <w:pStyle w:val="PL"/>
        <w:rPr>
          <w:rFonts w:eastAsia="MS Mincho"/>
          <w:noProof w:val="0"/>
        </w:rPr>
      </w:pPr>
      <w:r w:rsidRPr="0078747E">
        <w:rPr>
          <w:rFonts w:eastAsia="MS Mincho"/>
          <w:noProof w:val="0"/>
        </w:rPr>
        <w:tab/>
      </w:r>
      <w:r w:rsidRPr="0078747E">
        <w:rPr>
          <w:rFonts w:eastAsia="MS Mincho"/>
          <w:noProof w:val="0"/>
        </w:rPr>
        <w:tab/>
      </w:r>
      <w:r w:rsidRPr="0078747E">
        <w:rPr>
          <w:rFonts w:eastAsia="MS Mincho"/>
          <w:noProof w:val="0"/>
        </w:rPr>
        <w:tab/>
      </w:r>
      <w:r w:rsidRPr="0078747E">
        <w:rPr>
          <w:rFonts w:eastAsia="MS Mincho"/>
          <w:noProof w:val="0"/>
        </w:rPr>
        <w:tab/>
      </w:r>
      <w:r w:rsidRPr="0078747E">
        <w:rPr>
          <w:rFonts w:eastAsia="MS Mincho"/>
          <w:noProof w:val="0"/>
        </w:rPr>
        <w:tab/>
      </w:r>
      <w:r w:rsidRPr="0078747E">
        <w:rPr>
          <w:rFonts w:eastAsia="MS Mincho"/>
          <w:noProof w:val="0"/>
        </w:rPr>
        <w:tab/>
      </w:r>
      <w:r w:rsidRPr="0078747E">
        <w:rPr>
          <w:rFonts w:eastAsia="MS Mincho"/>
          <w:noProof w:val="0"/>
        </w:rPr>
        <w:tab/>
        <w:t xml:space="preserve"> </w:t>
      </w:r>
      <w:r w:rsidR="00024742">
        <w:rPr>
          <w:rFonts w:eastAsia="바탕" w:hint="eastAsia"/>
          <w:noProof w:val="0"/>
          <w:lang w:eastAsia="ko-KR"/>
        </w:rPr>
        <w:tab/>
      </w:r>
      <w:r w:rsidRPr="0078747E">
        <w:rPr>
          <w:rFonts w:eastAsia="MS Mincho"/>
          <w:noProof w:val="0"/>
        </w:rPr>
        <w:t>[ Service-Identifier ]</w:t>
      </w:r>
    </w:p>
    <w:p w14:paraId="7FEED75F" w14:textId="77777777" w:rsidR="00E15023" w:rsidRDefault="00454F4A" w:rsidP="00E15023">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Rating-Group ]</w:t>
      </w:r>
    </w:p>
    <w:p w14:paraId="08C95C37" w14:textId="77777777" w:rsidR="00454F4A" w:rsidRPr="00B06E70" w:rsidRDefault="00454F4A" w:rsidP="00454F4A">
      <w:pPr>
        <w:pStyle w:val="PL"/>
        <w:rPr>
          <w:rFonts w:eastAsia="바탕" w:hint="eastAsia"/>
          <w:noProof w:val="0"/>
          <w:lang w:eastAsia="ko-KR"/>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00024742">
        <w:rPr>
          <w:rFonts w:eastAsia="바탕" w:hint="eastAsia"/>
          <w:noProof w:val="0"/>
          <w:lang w:eastAsia="ko-KR"/>
        </w:rPr>
        <w:t xml:space="preserve">   </w:t>
      </w:r>
      <w:r w:rsidR="00B06E70" w:rsidRPr="0078747E">
        <w:rPr>
          <w:noProof w:val="0"/>
        </w:rPr>
        <w:t>*</w:t>
      </w:r>
      <w:r w:rsidR="00024742">
        <w:rPr>
          <w:rFonts w:eastAsia="바탕" w:hint="eastAsia"/>
          <w:noProof w:val="0"/>
          <w:lang w:eastAsia="ko-KR"/>
        </w:rPr>
        <w:tab/>
      </w:r>
      <w:r w:rsidR="00B06E70" w:rsidRPr="0078747E">
        <w:rPr>
          <w:noProof w:val="0"/>
        </w:rPr>
        <w:t xml:space="preserve">[ </w:t>
      </w:r>
      <w:r w:rsidR="00AF50A7" w:rsidRPr="0078747E">
        <w:rPr>
          <w:noProof w:val="0"/>
        </w:rPr>
        <w:t>Flow-</w:t>
      </w:r>
      <w:r w:rsidR="00AF50A7">
        <w:rPr>
          <w:noProof w:val="0"/>
        </w:rPr>
        <w:t>Description</w:t>
      </w:r>
      <w:r w:rsidR="00B06E70" w:rsidRPr="0078747E">
        <w:rPr>
          <w:noProof w:val="0"/>
        </w:rPr>
        <w:t xml:space="preserve"> ]</w:t>
      </w:r>
    </w:p>
    <w:p w14:paraId="2FE35178" w14:textId="77777777" w:rsidR="00AF50A7" w:rsidRPr="00B06E70" w:rsidRDefault="00AF50A7" w:rsidP="00AF50A7">
      <w:pPr>
        <w:pStyle w:val="PL"/>
        <w:rPr>
          <w:rFonts w:eastAsia="바탕" w:hint="eastAsia"/>
          <w:noProof w:val="0"/>
          <w:lang w:eastAsia="ko-KR"/>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Pr>
          <w:rFonts w:eastAsia="바탕" w:hint="eastAsia"/>
          <w:noProof w:val="0"/>
          <w:lang w:eastAsia="ko-KR"/>
        </w:rPr>
        <w:t xml:space="preserve">   </w:t>
      </w:r>
      <w:r w:rsidRPr="0078747E">
        <w:rPr>
          <w:noProof w:val="0"/>
        </w:rPr>
        <w:t>*</w:t>
      </w:r>
      <w:r>
        <w:rPr>
          <w:rFonts w:eastAsia="바탕" w:hint="eastAsia"/>
          <w:noProof w:val="0"/>
          <w:lang w:eastAsia="ko-KR"/>
        </w:rPr>
        <w:tab/>
      </w:r>
      <w:r w:rsidRPr="0078747E">
        <w:rPr>
          <w:noProof w:val="0"/>
        </w:rPr>
        <w:t>[ Flow-</w:t>
      </w:r>
      <w:r>
        <w:rPr>
          <w:noProof w:val="0"/>
        </w:rPr>
        <w:t>Informa</w:t>
      </w:r>
      <w:r w:rsidRPr="0078747E">
        <w:rPr>
          <w:noProof w:val="0"/>
        </w:rPr>
        <w:t>tion ]</w:t>
      </w:r>
    </w:p>
    <w:p w14:paraId="3EB937DE"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Flow-Status ]</w:t>
      </w:r>
    </w:p>
    <w:p w14:paraId="62A1203B"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w:t>
      </w:r>
      <w:r w:rsidR="002C1981">
        <w:rPr>
          <w:noProof w:val="0"/>
        </w:rPr>
        <w:t xml:space="preserve"> </w:t>
      </w:r>
      <w:r w:rsidR="00034B9D">
        <w:rPr>
          <w:noProof w:val="0"/>
        </w:rPr>
        <w:t xml:space="preserve">QoS-Information </w:t>
      </w:r>
      <w:r w:rsidRPr="0078747E">
        <w:rPr>
          <w:noProof w:val="0"/>
        </w:rPr>
        <w:t>]</w:t>
      </w:r>
    </w:p>
    <w:p w14:paraId="5A5E5671"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Reporting-Level ]</w:t>
      </w:r>
    </w:p>
    <w:p w14:paraId="7027132D" w14:textId="77777777" w:rsidR="00454F4A" w:rsidRPr="0078747E" w:rsidRDefault="007A4A40" w:rsidP="00454F4A">
      <w:pPr>
        <w:pStyle w:val="PL"/>
        <w:rPr>
          <w:noProof w:val="0"/>
        </w:rPr>
      </w:pPr>
      <w:r>
        <w:rPr>
          <w:noProof w:val="0"/>
        </w:rPr>
        <w:tab/>
      </w:r>
      <w:r>
        <w:rPr>
          <w:noProof w:val="0"/>
        </w:rPr>
        <w:tab/>
      </w:r>
      <w:r>
        <w:rPr>
          <w:noProof w:val="0"/>
        </w:rPr>
        <w:tab/>
      </w:r>
      <w:r w:rsidR="00454F4A" w:rsidRPr="0078747E">
        <w:rPr>
          <w:noProof w:val="0"/>
        </w:rPr>
        <w:tab/>
      </w:r>
      <w:r w:rsidR="00454F4A" w:rsidRPr="0078747E">
        <w:rPr>
          <w:noProof w:val="0"/>
        </w:rPr>
        <w:tab/>
      </w:r>
      <w:r w:rsidR="00454F4A" w:rsidRPr="0078747E">
        <w:rPr>
          <w:noProof w:val="0"/>
        </w:rPr>
        <w:tab/>
      </w:r>
      <w:r w:rsidR="00454F4A" w:rsidRPr="0078747E">
        <w:rPr>
          <w:noProof w:val="0"/>
        </w:rPr>
        <w:tab/>
        <w:t xml:space="preserve"> </w:t>
      </w:r>
      <w:r w:rsidR="00024742">
        <w:rPr>
          <w:rFonts w:eastAsia="바탕" w:hint="eastAsia"/>
          <w:noProof w:val="0"/>
          <w:lang w:eastAsia="ko-KR"/>
        </w:rPr>
        <w:tab/>
      </w:r>
      <w:r w:rsidR="00454F4A" w:rsidRPr="0078747E">
        <w:rPr>
          <w:noProof w:val="0"/>
        </w:rPr>
        <w:t>[ Online ]</w:t>
      </w:r>
    </w:p>
    <w:p w14:paraId="2617954B"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Offline ]</w:t>
      </w:r>
    </w:p>
    <w:p w14:paraId="71C7201B"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Metering-Method ]</w:t>
      </w:r>
    </w:p>
    <w:p w14:paraId="7F279F0B"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Precedence ]</w:t>
      </w:r>
    </w:p>
    <w:p w14:paraId="2E0D7749"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sidR="00024742">
        <w:rPr>
          <w:rFonts w:eastAsia="바탕" w:hint="eastAsia"/>
          <w:noProof w:val="0"/>
          <w:lang w:eastAsia="ko-KR"/>
        </w:rPr>
        <w:tab/>
      </w:r>
      <w:r w:rsidRPr="0078747E">
        <w:rPr>
          <w:noProof w:val="0"/>
        </w:rPr>
        <w:t xml:space="preserve">[ </w:t>
      </w:r>
      <w:r w:rsidRPr="00A22E7F">
        <w:rPr>
          <w:noProof w:val="0"/>
        </w:rPr>
        <w:t>AF</w:t>
      </w:r>
      <w:r w:rsidRPr="0078747E">
        <w:rPr>
          <w:noProof w:val="0"/>
        </w:rPr>
        <w:t>-Charging-Identifier ]</w:t>
      </w:r>
    </w:p>
    <w:p w14:paraId="55A602F6"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00024742">
        <w:rPr>
          <w:rFonts w:eastAsia="바탕" w:hint="eastAsia"/>
          <w:noProof w:val="0"/>
          <w:lang w:eastAsia="ko-KR"/>
        </w:rPr>
        <w:t xml:space="preserve">   </w:t>
      </w:r>
      <w:r w:rsidRPr="0078747E">
        <w:rPr>
          <w:noProof w:val="0"/>
        </w:rPr>
        <w:t>*</w:t>
      </w:r>
      <w:r w:rsidR="00024742">
        <w:rPr>
          <w:rFonts w:eastAsia="바탕" w:hint="eastAsia"/>
          <w:noProof w:val="0"/>
          <w:lang w:eastAsia="ko-KR"/>
        </w:rPr>
        <w:tab/>
      </w:r>
      <w:r w:rsidRPr="0078747E">
        <w:rPr>
          <w:noProof w:val="0"/>
        </w:rPr>
        <w:t>[ Flows ]</w:t>
      </w:r>
    </w:p>
    <w:p w14:paraId="5CCC703B" w14:textId="77777777" w:rsidR="00141A3A" w:rsidRPr="0078747E" w:rsidRDefault="00454F4A" w:rsidP="0012217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00024742">
        <w:rPr>
          <w:rFonts w:eastAsia="바탕" w:hint="eastAsia"/>
          <w:noProof w:val="0"/>
          <w:lang w:eastAsia="ko-KR"/>
        </w:rPr>
        <w:t xml:space="preserve">   </w:t>
      </w:r>
      <w:r w:rsidRPr="0078747E">
        <w:rPr>
          <w:noProof w:val="0"/>
        </w:rPr>
        <w:t>*</w:t>
      </w:r>
      <w:r w:rsidR="00024742">
        <w:rPr>
          <w:rFonts w:eastAsia="바탕" w:hint="eastAsia"/>
          <w:noProof w:val="0"/>
          <w:lang w:eastAsia="ko-KR"/>
        </w:rPr>
        <w:tab/>
      </w:r>
      <w:r w:rsidRPr="0078747E">
        <w:rPr>
          <w:noProof w:val="0"/>
        </w:rPr>
        <w:t>[ AVP ]</w:t>
      </w:r>
    </w:p>
    <w:p w14:paraId="29FA719C" w14:textId="77777777" w:rsidR="00454F4A" w:rsidRPr="0078747E" w:rsidRDefault="00454F4A" w:rsidP="0078747E">
      <w:pPr>
        <w:pStyle w:val="Heading3"/>
      </w:pPr>
      <w:bookmarkStart w:id="96" w:name="_Toc343033493"/>
      <w:r w:rsidRPr="0078747E">
        <w:t>5.3.5</w:t>
      </w:r>
      <w:r w:rsidRPr="0078747E">
        <w:tab/>
        <w:t>Charging-Rule-Base-Name AVP (All access types)</w:t>
      </w:r>
      <w:bookmarkEnd w:id="96"/>
    </w:p>
    <w:p w14:paraId="07E52FEA" w14:textId="77777777" w:rsidR="00454F4A" w:rsidRPr="0078747E" w:rsidRDefault="00454F4A" w:rsidP="00141A3A">
      <w:r w:rsidRPr="0078747E">
        <w:t>The Charging-Rule-Base-Name AVP (AVP code 1004) is of type UTF8String, and it indicates the name of a pre</w:t>
      </w:r>
      <w:r w:rsidRPr="0078747E">
        <w:noBreakHyphen/>
        <w:t xml:space="preserve">defined group of PCC rules residing at the </w:t>
      </w:r>
      <w:r w:rsidRPr="00A22E7F">
        <w:t>PCEF</w:t>
      </w:r>
      <w:r w:rsidRPr="0078747E">
        <w:t>.</w:t>
      </w:r>
    </w:p>
    <w:p w14:paraId="7E6BC6FF" w14:textId="77777777" w:rsidR="00454F4A" w:rsidRPr="0078747E" w:rsidRDefault="00454F4A" w:rsidP="0078747E">
      <w:pPr>
        <w:pStyle w:val="Heading3"/>
      </w:pPr>
      <w:bookmarkStart w:id="97" w:name="_Toc343033494"/>
      <w:r w:rsidRPr="0078747E">
        <w:t>5.3.6</w:t>
      </w:r>
      <w:r w:rsidRPr="0078747E">
        <w:tab/>
        <w:t>Charging-Rule-Name AVP (All access types)</w:t>
      </w:r>
      <w:bookmarkEnd w:id="97"/>
    </w:p>
    <w:p w14:paraId="07BE1E2D" w14:textId="77777777" w:rsidR="00454F4A" w:rsidRPr="0078747E" w:rsidRDefault="00454F4A" w:rsidP="007B0511">
      <w:r w:rsidRPr="0078747E">
        <w:t>The Charging-Rule-Name AVP (AVP code 1005) is of type OctetString, and it defines a name for PCC rule</w:t>
      </w:r>
      <w:r w:rsidR="007B0511" w:rsidRPr="0078747E">
        <w:t>.</w:t>
      </w:r>
      <w:r w:rsidR="007B0511">
        <w:t xml:space="preserve"> </w:t>
      </w:r>
      <w:r w:rsidRPr="0078747E">
        <w:t xml:space="preserve">For PCC rules provided by the </w:t>
      </w:r>
      <w:r w:rsidRPr="00A22E7F">
        <w:t>PCRF</w:t>
      </w:r>
      <w:r w:rsidRPr="0078747E">
        <w:t xml:space="preserve"> it uniquely identifies a PCC rule</w:t>
      </w:r>
      <w:r w:rsidR="00DC64AC" w:rsidRPr="0078747E">
        <w:t xml:space="preserve"> within one IP CAN session</w:t>
      </w:r>
      <w:r w:rsidRPr="0078747E">
        <w:t xml:space="preserve">. For PCC rules pre-defined at the </w:t>
      </w:r>
      <w:r w:rsidRPr="00A22E7F">
        <w:t>PCEF</w:t>
      </w:r>
      <w:r w:rsidRPr="0078747E">
        <w:t xml:space="preserve"> it uniquely identifies a PCC rule within the </w:t>
      </w:r>
      <w:r w:rsidRPr="00A22E7F">
        <w:t>PCEF</w:t>
      </w:r>
      <w:r w:rsidRPr="0078747E">
        <w:t>.</w:t>
      </w:r>
    </w:p>
    <w:p w14:paraId="23984970" w14:textId="77777777" w:rsidR="00454F4A" w:rsidRPr="0078747E" w:rsidRDefault="00454F4A" w:rsidP="0078747E">
      <w:pPr>
        <w:pStyle w:val="Heading3"/>
      </w:pPr>
      <w:bookmarkStart w:id="98" w:name="_Toc343033495"/>
      <w:r w:rsidRPr="0078747E">
        <w:t>5.3.7</w:t>
      </w:r>
      <w:r w:rsidRPr="0078747E">
        <w:tab/>
        <w:t>Event-Trigger AVP (All access types)</w:t>
      </w:r>
      <w:bookmarkEnd w:id="98"/>
    </w:p>
    <w:p w14:paraId="24462428" w14:textId="77777777" w:rsidR="00704FB5" w:rsidRPr="0078747E" w:rsidRDefault="00454F4A" w:rsidP="00141A3A">
      <w:r w:rsidRPr="0078747E">
        <w:t>The Event-Trigger AVP (AVP code 1006) is of type Enumerated</w:t>
      </w:r>
      <w:r w:rsidR="001B3F69" w:rsidRPr="0078747E">
        <w:t xml:space="preserve">. When sent from the </w:t>
      </w:r>
      <w:r w:rsidR="001B3F69" w:rsidRPr="00A22E7F">
        <w:t>PCRF</w:t>
      </w:r>
      <w:r w:rsidR="001B3F69" w:rsidRPr="0078747E">
        <w:t xml:space="preserve"> to the </w:t>
      </w:r>
      <w:r w:rsidR="001B3F69" w:rsidRPr="00A22E7F">
        <w:t>PCEF</w:t>
      </w:r>
      <w:r w:rsidR="001B3F69" w:rsidRPr="0078747E">
        <w:t xml:space="preserve"> the Event-Trigger AVP</w:t>
      </w:r>
      <w:r w:rsidRPr="0078747E">
        <w:t xml:space="preserve"> indicates an event that shall cause a re-request of PCC rules. </w:t>
      </w:r>
      <w:r w:rsidR="001B3F69" w:rsidRPr="0078747E">
        <w:t xml:space="preserve">When sent from the </w:t>
      </w:r>
      <w:r w:rsidR="001B3F69" w:rsidRPr="00A22E7F">
        <w:t>PCEF</w:t>
      </w:r>
      <w:r w:rsidR="001B3F69" w:rsidRPr="0078747E">
        <w:t xml:space="preserve"> to the </w:t>
      </w:r>
      <w:r w:rsidR="001B3F69" w:rsidRPr="00A22E7F">
        <w:t>PCRF</w:t>
      </w:r>
      <w:r w:rsidR="001B3F69" w:rsidRPr="0078747E">
        <w:t xml:space="preserve"> the Event-Trigger AVP indicates that the corresponding event has occurred at the gateway.</w:t>
      </w:r>
    </w:p>
    <w:p w14:paraId="31E5DD89" w14:textId="77777777" w:rsidR="00247264" w:rsidRDefault="00022E75" w:rsidP="00247264">
      <w:pPr>
        <w:pStyle w:val="NO"/>
      </w:pPr>
      <w:r>
        <w:t>NOTE</w:t>
      </w:r>
      <w:r w:rsidR="00DA03E6">
        <w:t xml:space="preserve"> 1</w:t>
      </w:r>
      <w:r>
        <w:t>:</w:t>
      </w:r>
      <w:r>
        <w:tab/>
        <w:t>An exception to the above is the Event Trigger AVP set to NO_EVENT_</w:t>
      </w:r>
      <w:r w:rsidR="00DA03E6">
        <w:t>TRIGGERS that</w:t>
      </w:r>
      <w:r>
        <w:t xml:space="preserve"> indicates that PCEF shall not notify PCRF of any event</w:t>
      </w:r>
      <w:r w:rsidR="00247264">
        <w:t xml:space="preserve"> that requires to be provisioned</w:t>
      </w:r>
      <w:r>
        <w:t>.</w:t>
      </w:r>
    </w:p>
    <w:p w14:paraId="5A70A3CA" w14:textId="77777777" w:rsidR="00022E75" w:rsidRDefault="00247264" w:rsidP="00247264">
      <w:pPr>
        <w:pStyle w:val="NO"/>
      </w:pPr>
      <w:r>
        <w:lastRenderedPageBreak/>
        <w:t>NOTE</w:t>
      </w:r>
      <w:r w:rsidR="00DA03E6">
        <w:t xml:space="preserve"> 2</w:t>
      </w:r>
      <w:r>
        <w:t xml:space="preserve">: </w:t>
      </w:r>
      <w:r>
        <w:tab/>
        <w:t>There are events that do not require to be provisioned by the PCRF, according to the value definition included in this clause. These events will always be reported by the PCEF even</w:t>
      </w:r>
      <w:r w:rsidR="007C2212">
        <w:rPr>
          <w:rFonts w:eastAsia="바탕" w:hint="eastAsia"/>
          <w:lang w:eastAsia="ko-KR"/>
        </w:rPr>
        <w:t xml:space="preserve"> </w:t>
      </w:r>
      <w:r>
        <w:t>though the PCRF has not provisioned them in a RAR or C</w:t>
      </w:r>
      <w:r w:rsidR="007C2212">
        <w:t>C</w:t>
      </w:r>
      <w:r>
        <w:t>A command.</w:t>
      </w:r>
    </w:p>
    <w:p w14:paraId="2E48601D" w14:textId="77777777" w:rsidR="0033179A" w:rsidRPr="0096328C" w:rsidRDefault="0033179A" w:rsidP="0033179A">
      <w:pPr>
        <w:rPr>
          <w:rFonts w:eastAsia="SimSun" w:hint="eastAsia"/>
          <w:lang w:eastAsia="zh-CN"/>
        </w:rPr>
      </w:pPr>
      <w:r>
        <w:rPr>
          <w:rFonts w:eastAsia="SimSun" w:hint="eastAsia"/>
          <w:lang w:eastAsia="zh-CN"/>
        </w:rPr>
        <w:t xml:space="preserve">Whenever the PCRF subscribes to one or more event triggers by using the RAR command, the PCEF shall send the corresponding currently applicable values (e.g. </w:t>
      </w:r>
      <w:r w:rsidRPr="0078747E">
        <w:t>3GPP-SGSN-Add</w:t>
      </w:r>
      <w:r>
        <w:t>ress AVP</w:t>
      </w:r>
      <w:r>
        <w:rPr>
          <w:rFonts w:eastAsia="SimSun" w:hint="eastAsia"/>
          <w:lang w:eastAsia="zh-CN"/>
        </w:rPr>
        <w:t xml:space="preserve"> or </w:t>
      </w:r>
      <w:r w:rsidRPr="0078747E">
        <w:t>3GPP-SGSN-IPv6-Address AVP</w:t>
      </w:r>
      <w:r>
        <w:rPr>
          <w:rFonts w:eastAsia="SimSun" w:hint="eastAsia"/>
          <w:lang w:eastAsia="zh-CN"/>
        </w:rPr>
        <w:t xml:space="preserve">, </w:t>
      </w:r>
      <w:r w:rsidRPr="000966B0">
        <w:rPr>
          <w:rFonts w:eastAsia="SimSun"/>
          <w:lang w:eastAsia="zh-CN"/>
        </w:rPr>
        <w:t xml:space="preserve">RAT-Type, </w:t>
      </w:r>
      <w:r w:rsidRPr="00FF5990">
        <w:t>3GPP-User-Location-Info</w:t>
      </w:r>
      <w:r>
        <w:rPr>
          <w:rFonts w:eastAsia="SimSun"/>
          <w:lang w:eastAsia="zh-CN"/>
        </w:rPr>
        <w:t>,</w:t>
      </w:r>
      <w:r w:rsidRPr="000966B0">
        <w:rPr>
          <w:rFonts w:eastAsia="SimSun"/>
          <w:lang w:eastAsia="zh-CN"/>
        </w:rPr>
        <w:t xml:space="preserve"> etc</w:t>
      </w:r>
      <w:r w:rsidRPr="000966B0">
        <w:rPr>
          <w:rFonts w:eastAsia="SimSun" w:hint="eastAsia"/>
          <w:lang w:eastAsia="zh-CN"/>
        </w:rPr>
        <w:t>.</w:t>
      </w:r>
      <w:r>
        <w:rPr>
          <w:rFonts w:eastAsia="SimSun" w:hint="eastAsia"/>
          <w:lang w:eastAsia="zh-CN"/>
        </w:rPr>
        <w:t>) to the PCRF in the RAA if available, and in this case, the Event-Trigger AVPs shall not be included.</w:t>
      </w:r>
    </w:p>
    <w:p w14:paraId="299C094F" w14:textId="77777777" w:rsidR="00704FB5" w:rsidRPr="0078747E" w:rsidDel="00401064" w:rsidRDefault="00704FB5" w:rsidP="00141A3A">
      <w:r w:rsidRPr="0078747E">
        <w:t xml:space="preserve">Whenever one of these events occurs, the </w:t>
      </w:r>
      <w:r w:rsidRPr="00A22E7F">
        <w:t>PCEF</w:t>
      </w:r>
      <w:r w:rsidRPr="0078747E">
        <w:t xml:space="preserve"> shall send the related AVP that has changed together with the event trigger indication.</w:t>
      </w:r>
    </w:p>
    <w:p w14:paraId="621DEE32" w14:textId="77777777" w:rsidR="00A77033" w:rsidRDefault="00A77033" w:rsidP="00A77033">
      <w:pPr>
        <w:rPr>
          <w:rFonts w:eastAsia="바탕" w:hint="eastAsia"/>
          <w:lang w:eastAsia="ko-KR"/>
        </w:rPr>
      </w:pPr>
      <w:r>
        <w:t>Unless stated for a specific value, the Event-Trigger AVP applies to all access types.</w:t>
      </w:r>
    </w:p>
    <w:p w14:paraId="3147CD7B" w14:textId="77777777" w:rsidR="005B0ED6" w:rsidRPr="0078747E" w:rsidDel="00401064" w:rsidRDefault="005B0ED6" w:rsidP="005B0ED6">
      <w:r>
        <w:t>The values 8, 9 and 10 are obsolete and shall not be used.</w:t>
      </w:r>
    </w:p>
    <w:p w14:paraId="2AA2AEF1" w14:textId="77777777" w:rsidR="00454F4A" w:rsidRPr="0078747E" w:rsidRDefault="00454F4A" w:rsidP="00141A3A">
      <w:r w:rsidRPr="0078747E">
        <w:t>The following values are defined:</w:t>
      </w:r>
    </w:p>
    <w:p w14:paraId="3E1E236D" w14:textId="77777777" w:rsidR="00454F4A" w:rsidRPr="0078747E" w:rsidRDefault="00454F4A" w:rsidP="00AA391A">
      <w:pPr>
        <w:pStyle w:val="B1"/>
      </w:pPr>
      <w:r w:rsidRPr="0078747E">
        <w:t>SGSN_CHANGE (0)</w:t>
      </w:r>
    </w:p>
    <w:p w14:paraId="2541D834" w14:textId="77777777" w:rsidR="00454F4A" w:rsidRPr="0078747E" w:rsidRDefault="00AA391A" w:rsidP="00AA391A">
      <w:pPr>
        <w:pStyle w:val="B1"/>
      </w:pPr>
      <w:r>
        <w:tab/>
      </w:r>
      <w:r w:rsidR="00454F4A" w:rsidRPr="0078747E">
        <w:t xml:space="preserve">This value shall be used </w:t>
      </w:r>
      <w:r w:rsidR="001B3F69" w:rsidRPr="0078747E">
        <w:t xml:space="preserve">in CCA and RAR commands by the </w:t>
      </w:r>
      <w:r w:rsidR="001B3F69" w:rsidRPr="00A22E7F">
        <w:t>PCRF</w:t>
      </w:r>
      <w:r w:rsidR="001B3F69" w:rsidRPr="0078747E">
        <w:t xml:space="preserve"> </w:t>
      </w:r>
      <w:r w:rsidR="00454F4A" w:rsidRPr="0078747E">
        <w:t xml:space="preserve">to indicate that upon the change of the serving SGSN PCC rules shall be requested. </w:t>
      </w:r>
      <w:r w:rsidR="001B3F69" w:rsidRPr="0078747E">
        <w:t xml:space="preserve">When used in a CCR command, this value indicates that the </w:t>
      </w:r>
      <w:r w:rsidR="001B3F69" w:rsidRPr="00A22E7F">
        <w:t>PCEF</w:t>
      </w:r>
      <w:r w:rsidR="001B3F69" w:rsidRPr="0078747E">
        <w:t xml:space="preserve"> generated the request because the serving SGSN changed. </w:t>
      </w:r>
      <w:r w:rsidR="00704FB5" w:rsidRPr="0078747E">
        <w:t>The new value of the serving SGSN shall be indicated in either 3GPP-SGSN-Address AVP or 3GPP-SGSN-IPv6-Address AVP.</w:t>
      </w:r>
      <w:r w:rsidR="0013306E">
        <w:rPr>
          <w:rFonts w:eastAsia="바탕" w:hint="eastAsia"/>
          <w:lang w:eastAsia="ko-KR"/>
        </w:rPr>
        <w:t xml:space="preserve"> </w:t>
      </w:r>
      <w:r w:rsidR="0013306E">
        <w:t>Applicable only to 3GPP-GPRS and 3GPP-EPS access types.</w:t>
      </w:r>
      <w:r w:rsidR="00704FB5" w:rsidRPr="0078747E">
        <w:t xml:space="preserve"> </w:t>
      </w:r>
    </w:p>
    <w:p w14:paraId="6A1000EE" w14:textId="77777777" w:rsidR="00454F4A" w:rsidRPr="0078747E" w:rsidRDefault="00454F4A" w:rsidP="00AA391A">
      <w:pPr>
        <w:pStyle w:val="B1"/>
      </w:pPr>
      <w:r w:rsidRPr="0078747E">
        <w:t>QOS_CHANGE (1)</w:t>
      </w:r>
    </w:p>
    <w:p w14:paraId="03009397" w14:textId="77777777" w:rsidR="00454F4A" w:rsidRDefault="00AA391A" w:rsidP="00AA391A">
      <w:pPr>
        <w:pStyle w:val="B1"/>
        <w:rPr>
          <w:rFonts w:eastAsia="바탕" w:hint="eastAsia"/>
          <w:lang w:eastAsia="ko-KR"/>
        </w:rPr>
      </w:pPr>
      <w:r>
        <w:tab/>
      </w:r>
      <w:r w:rsidR="00454F4A" w:rsidRPr="0078747E">
        <w:t xml:space="preserve">This value shall be used </w:t>
      </w:r>
      <w:r w:rsidR="001B3F69" w:rsidRPr="0078747E">
        <w:t xml:space="preserve">in CCA and RAR commands by the </w:t>
      </w:r>
      <w:r w:rsidR="001B3F69" w:rsidRPr="00A22E7F">
        <w:t>PCRF</w:t>
      </w:r>
      <w:r w:rsidR="001B3F69" w:rsidRPr="0078747E">
        <w:t xml:space="preserve"> </w:t>
      </w:r>
      <w:r w:rsidR="00454F4A" w:rsidRPr="0078747E">
        <w:t>to indicate that upon a</w:t>
      </w:r>
      <w:r w:rsidR="00134340">
        <w:t>ny</w:t>
      </w:r>
      <w:r w:rsidR="00454F4A" w:rsidRPr="0078747E">
        <w:t xml:space="preserve"> QoS change </w:t>
      </w:r>
      <w:r w:rsidR="00134340">
        <w:t xml:space="preserve">(even within the limits of the current authorization) </w:t>
      </w:r>
      <w:r w:rsidR="00A77033">
        <w:t>at bearer</w:t>
      </w:r>
      <w:r w:rsidR="00296A06">
        <w:t xml:space="preserve"> or APN</w:t>
      </w:r>
      <w:r w:rsidR="00296A06">
        <w:rPr>
          <w:rFonts w:eastAsia="바탕" w:hint="eastAsia"/>
          <w:lang w:eastAsia="ko-KR"/>
        </w:rPr>
        <w:t xml:space="preserve"> </w:t>
      </w:r>
      <w:r w:rsidR="00A77033">
        <w:t xml:space="preserve">level </w:t>
      </w:r>
      <w:r w:rsidR="00454F4A" w:rsidRPr="0078747E">
        <w:t xml:space="preserve">PCC rules shall be requested. </w:t>
      </w:r>
      <w:r w:rsidR="001B3F69" w:rsidRPr="0078747E">
        <w:t xml:space="preserve">When used in a CCR command, this value indicates that the </w:t>
      </w:r>
      <w:r w:rsidR="001B3F69" w:rsidRPr="00A22E7F">
        <w:t>PCEF</w:t>
      </w:r>
      <w:r w:rsidR="001B3F69" w:rsidRPr="0078747E">
        <w:t xml:space="preserve"> generated the request because there has been a change in the requested QoS</w:t>
      </w:r>
      <w:r w:rsidR="00A77033" w:rsidRPr="00A77033">
        <w:t xml:space="preserve"> </w:t>
      </w:r>
      <w:r w:rsidR="00A77033">
        <w:t>for a specific bearer</w:t>
      </w:r>
      <w:r w:rsidR="001B3F69" w:rsidRPr="0078747E">
        <w:t xml:space="preserve"> (e.g. the previously maximum authorized QoS has been exceeded)</w:t>
      </w:r>
      <w:r w:rsidR="00296A06">
        <w:t xml:space="preserve"> or APN</w:t>
      </w:r>
      <w:r w:rsidR="001B3F69" w:rsidRPr="0078747E">
        <w:t xml:space="preserve">. </w:t>
      </w:r>
      <w:r w:rsidR="00AD199F">
        <w:rPr>
          <w:rFonts w:eastAsia="SimSun" w:hint="eastAsia"/>
          <w:lang w:eastAsia="zh-CN"/>
        </w:rPr>
        <w:t>When a</w:t>
      </w:r>
      <w:r w:rsidR="00AD199F" w:rsidRPr="00D34045">
        <w:t xml:space="preserve">pplicable </w:t>
      </w:r>
      <w:r w:rsidR="00AD199F" w:rsidRPr="00D34045">
        <w:rPr>
          <w:lang w:eastAsia="ko-KR"/>
        </w:rPr>
        <w:t>to</w:t>
      </w:r>
      <w:r w:rsidR="00AD199F" w:rsidRPr="00D34045">
        <w:t xml:space="preserve"> 3GPP-GPRS</w:t>
      </w:r>
      <w:r w:rsidR="00AD199F">
        <w:rPr>
          <w:rFonts w:eastAsia="SimSun" w:hint="eastAsia"/>
          <w:lang w:eastAsia="zh-CN"/>
        </w:rPr>
        <w:t xml:space="preserve"> and if the PCRF performs bearer binding, t</w:t>
      </w:r>
      <w:r w:rsidR="00AD199F">
        <w:t xml:space="preserve">he </w:t>
      </w:r>
      <w:r w:rsidR="00955C06">
        <w:t xml:space="preserve">Bearer-Identifier AVP </w:t>
      </w:r>
      <w:r w:rsidR="00D71092">
        <w:t>shall</w:t>
      </w:r>
      <w:r w:rsidR="00955C06">
        <w:t xml:space="preserve"> be provided to indicate the affected bearer. </w:t>
      </w:r>
      <w:r w:rsidR="00134340">
        <w:t>QoS-Information AVP</w:t>
      </w:r>
      <w:r w:rsidR="00134340" w:rsidRPr="0078747E">
        <w:t xml:space="preserve"> </w:t>
      </w:r>
      <w:r w:rsidR="00704FB5" w:rsidRPr="0078747E">
        <w:t>is required to be provided in the same request with the new value.</w:t>
      </w:r>
      <w:r w:rsidR="0033601D" w:rsidRPr="00221BD3">
        <w:t xml:space="preserve"> </w:t>
      </w:r>
      <w:r w:rsidR="0033601D">
        <w:t>When applicable at APN level, this event trigger shall be reported when the corresponding event occurs, even if the event trigger is not provisioned by the PCRF.</w:t>
      </w:r>
    </w:p>
    <w:p w14:paraId="482AB543" w14:textId="77777777" w:rsidR="00454F4A" w:rsidRPr="0078747E" w:rsidRDefault="00454F4A" w:rsidP="00AA391A">
      <w:pPr>
        <w:pStyle w:val="B1"/>
      </w:pPr>
      <w:r w:rsidRPr="0078747E">
        <w:t>RAT_CHANGE (2)</w:t>
      </w:r>
    </w:p>
    <w:p w14:paraId="2978A808" w14:textId="77777777" w:rsidR="00454F4A" w:rsidRPr="0078747E" w:rsidRDefault="00AA391A" w:rsidP="00AA391A">
      <w:pPr>
        <w:pStyle w:val="B1"/>
      </w:pPr>
      <w:r>
        <w:tab/>
      </w:r>
      <w:r w:rsidR="00454F4A" w:rsidRPr="0078747E">
        <w:t xml:space="preserve">This value shall be used </w:t>
      </w:r>
      <w:r w:rsidR="00DC49BA" w:rsidRPr="0078747E">
        <w:t xml:space="preserve">in CCA and RAR commands by the </w:t>
      </w:r>
      <w:r w:rsidR="00DC49BA" w:rsidRPr="00A22E7F">
        <w:t>PCRF</w:t>
      </w:r>
      <w:r w:rsidR="00DC49BA" w:rsidRPr="0078747E">
        <w:t xml:space="preserve"> </w:t>
      </w:r>
      <w:r w:rsidR="00454F4A" w:rsidRPr="0078747E">
        <w:t xml:space="preserve">to indicate that upon a RAT change PCC rules shall be requested. </w:t>
      </w:r>
      <w:r w:rsidR="00DC49BA" w:rsidRPr="0078747E">
        <w:t xml:space="preserve">When used in a CCR command, this value indicates that the </w:t>
      </w:r>
      <w:r w:rsidR="00DC49BA" w:rsidRPr="00A22E7F">
        <w:t>PCEF</w:t>
      </w:r>
      <w:r w:rsidR="00DC49BA" w:rsidRPr="0078747E">
        <w:t xml:space="preserve"> generated the request because of a RAT change.</w:t>
      </w:r>
      <w:r w:rsidR="00704FB5" w:rsidRPr="0078747E">
        <w:t xml:space="preserve"> The new RAT type shall be provided in the RAT-Type AVP. </w:t>
      </w:r>
    </w:p>
    <w:p w14:paraId="14D2F979" w14:textId="77777777" w:rsidR="00454F4A" w:rsidRPr="0078747E" w:rsidRDefault="00454F4A" w:rsidP="00AA391A">
      <w:pPr>
        <w:pStyle w:val="B1"/>
      </w:pPr>
      <w:r w:rsidRPr="0078747E">
        <w:t>TFT_CHANGE (3)</w:t>
      </w:r>
    </w:p>
    <w:p w14:paraId="7CB96421" w14:textId="77777777" w:rsidR="00454F4A" w:rsidRPr="0078747E" w:rsidRDefault="00AA391A" w:rsidP="00AA391A">
      <w:pPr>
        <w:pStyle w:val="B1"/>
      </w:pPr>
      <w:r>
        <w:tab/>
      </w:r>
      <w:r w:rsidR="00454F4A" w:rsidRPr="0078747E">
        <w:t xml:space="preserve">This value shall be used </w:t>
      </w:r>
      <w:r w:rsidR="00DC49BA" w:rsidRPr="0078747E">
        <w:t xml:space="preserve">in CCA and RAR commands by the </w:t>
      </w:r>
      <w:r w:rsidR="00DC49BA" w:rsidRPr="00A22E7F">
        <w:t>PCRF</w:t>
      </w:r>
      <w:r w:rsidR="00DC49BA" w:rsidRPr="0078747E">
        <w:t xml:space="preserve"> </w:t>
      </w:r>
      <w:r w:rsidR="00454F4A" w:rsidRPr="0078747E">
        <w:t xml:space="preserve">to indicate that upon a TFT change </w:t>
      </w:r>
      <w:r w:rsidR="00955C06">
        <w:t xml:space="preserve">at bearer level </w:t>
      </w:r>
      <w:r w:rsidR="00454F4A" w:rsidRPr="0078747E">
        <w:t xml:space="preserve">PCC rules shall be requested. </w:t>
      </w:r>
      <w:r w:rsidR="00DC49BA" w:rsidRPr="0078747E">
        <w:t xml:space="preserve">When used in a CCR command, this value indicates that the </w:t>
      </w:r>
      <w:r w:rsidR="00DC49BA" w:rsidRPr="00A22E7F">
        <w:t>PCEF</w:t>
      </w:r>
      <w:r w:rsidR="00DC49BA" w:rsidRPr="0078747E">
        <w:t xml:space="preserve"> generated the request because of a change in the TFT. </w:t>
      </w:r>
      <w:r w:rsidR="00955C06">
        <w:t xml:space="preserve">The Bearer-Identifier AVP </w:t>
      </w:r>
      <w:r w:rsidR="00D71092">
        <w:t>shall</w:t>
      </w:r>
      <w:r w:rsidR="00955C06">
        <w:t xml:space="preserve"> be provided to indicate the affected bearer. </w:t>
      </w:r>
      <w:r w:rsidR="008153B3">
        <w:rPr>
          <w:rFonts w:hint="eastAsia"/>
          <w:lang w:eastAsia="zh-CN"/>
        </w:rPr>
        <w:t>All t</w:t>
      </w:r>
      <w:r w:rsidR="00704FB5" w:rsidRPr="0078747E">
        <w:t xml:space="preserve">he TFT </w:t>
      </w:r>
      <w:r w:rsidR="007D67F0">
        <w:t xml:space="preserve">filter definitions </w:t>
      </w:r>
      <w:r w:rsidR="008153B3">
        <w:rPr>
          <w:rFonts w:hint="eastAsia"/>
          <w:lang w:eastAsia="zh-CN"/>
        </w:rPr>
        <w:t>for this bearer</w:t>
      </w:r>
      <w:r w:rsidR="007D67F0">
        <w:rPr>
          <w:lang w:eastAsia="zh-CN"/>
        </w:rPr>
        <w:t>, including the requested changes, but excluding the TFT filters created with NW-initiated procedures,</w:t>
      </w:r>
      <w:r w:rsidR="00704FB5" w:rsidRPr="0078747E">
        <w:t xml:space="preserve"> shall be provided in TFT-Packet-Filter-Information AVP. </w:t>
      </w:r>
      <w:r w:rsidR="007C2212">
        <w:t xml:space="preserve">This event trigger shall be provisioned by the PCRF at the PCEF. </w:t>
      </w:r>
      <w:r w:rsidR="00454F4A" w:rsidRPr="0078747E">
        <w:t xml:space="preserve">Applicable only </w:t>
      </w:r>
      <w:r w:rsidR="0094209B">
        <w:rPr>
          <w:rFonts w:eastAsia="바탕" w:hint="eastAsia"/>
          <w:lang w:eastAsia="ko-KR"/>
        </w:rPr>
        <w:t>to</w:t>
      </w:r>
      <w:r w:rsidR="0094209B" w:rsidRPr="0078747E">
        <w:t xml:space="preserve"> </w:t>
      </w:r>
      <w:r w:rsidR="0013306E">
        <w:t>3GPP-</w:t>
      </w:r>
      <w:r w:rsidR="00454F4A" w:rsidRPr="0078747E">
        <w:t>GPRS.</w:t>
      </w:r>
    </w:p>
    <w:p w14:paraId="6F4349A2" w14:textId="77777777" w:rsidR="00454F4A" w:rsidRPr="0078747E" w:rsidRDefault="00454F4A" w:rsidP="00AA391A">
      <w:pPr>
        <w:pStyle w:val="B1"/>
      </w:pPr>
      <w:r w:rsidRPr="0078747E">
        <w:t>PLMN_CHANGE (4)</w:t>
      </w:r>
    </w:p>
    <w:p w14:paraId="036CD19A" w14:textId="77777777" w:rsidR="00454F4A" w:rsidRPr="0013306E" w:rsidRDefault="00AA391A" w:rsidP="00AA391A">
      <w:pPr>
        <w:pStyle w:val="B1"/>
        <w:rPr>
          <w:rFonts w:eastAsia="바탕" w:hint="eastAsia"/>
          <w:lang w:eastAsia="ko-KR"/>
        </w:rPr>
      </w:pPr>
      <w:r>
        <w:tab/>
      </w:r>
      <w:r w:rsidR="00454F4A" w:rsidRPr="0078747E">
        <w:t xml:space="preserve">This value shall be used </w:t>
      </w:r>
      <w:r w:rsidR="00DC49BA" w:rsidRPr="0078747E">
        <w:t xml:space="preserve">in CCA and RAR commands by the </w:t>
      </w:r>
      <w:r w:rsidR="00DC49BA" w:rsidRPr="00A22E7F">
        <w:t>PCRF</w:t>
      </w:r>
      <w:r w:rsidR="00DC49BA" w:rsidRPr="0078747E">
        <w:t xml:space="preserve"> </w:t>
      </w:r>
      <w:r w:rsidR="00454F4A" w:rsidRPr="0078747E">
        <w:t xml:space="preserve">to indicate that upon a PLMN change PCC rules shall be requested. </w:t>
      </w:r>
      <w:r w:rsidR="00DC49BA" w:rsidRPr="0078747E">
        <w:t xml:space="preserve">When used in a CCR command, this value indicates that the </w:t>
      </w:r>
      <w:r w:rsidR="00DC49BA" w:rsidRPr="00A22E7F">
        <w:t>PCEF</w:t>
      </w:r>
      <w:r w:rsidR="00DC49BA" w:rsidRPr="0078747E">
        <w:t xml:space="preserve"> generated the request because there was a change of PLMN. </w:t>
      </w:r>
      <w:r w:rsidR="00704FB5" w:rsidRPr="0078747E">
        <w:t>3GPP-SGSN-MCC-MNC AVP shall be provided in the same request with the new value.</w:t>
      </w:r>
    </w:p>
    <w:p w14:paraId="00B1BD44" w14:textId="77777777" w:rsidR="00482D0B" w:rsidRPr="0078747E" w:rsidRDefault="00482D0B" w:rsidP="00AA391A">
      <w:pPr>
        <w:pStyle w:val="B1"/>
      </w:pPr>
      <w:r w:rsidRPr="0078747E">
        <w:t>LOSS_OF_BEARER (5)</w:t>
      </w:r>
    </w:p>
    <w:p w14:paraId="3DB695A5" w14:textId="77777777" w:rsidR="00482D0B" w:rsidRPr="0078747E" w:rsidRDefault="00AA391A" w:rsidP="00AA391A">
      <w:pPr>
        <w:pStyle w:val="B1"/>
      </w:pPr>
      <w:r>
        <w:tab/>
      </w:r>
      <w:r w:rsidR="00482D0B" w:rsidRPr="0078747E">
        <w:t xml:space="preserve">This value shall be used </w:t>
      </w:r>
      <w:r w:rsidR="00DC49BA" w:rsidRPr="0078747E">
        <w:t xml:space="preserve">in CCA and RAR commands by the </w:t>
      </w:r>
      <w:r w:rsidR="00DC49BA" w:rsidRPr="00A22E7F">
        <w:t>PCRF</w:t>
      </w:r>
      <w:r w:rsidR="00DC49BA" w:rsidRPr="0078747E">
        <w:t xml:space="preserve"> </w:t>
      </w:r>
      <w:r w:rsidR="00482D0B" w:rsidRPr="0078747E">
        <w:t xml:space="preserve">to indicate that upon loss of bearer, GW should inform </w:t>
      </w:r>
      <w:r w:rsidR="00482D0B" w:rsidRPr="00A22E7F">
        <w:t>PCRF</w:t>
      </w:r>
      <w:r w:rsidR="00482D0B" w:rsidRPr="0078747E">
        <w:t xml:space="preserve">. </w:t>
      </w:r>
      <w:r w:rsidR="00DC49BA" w:rsidRPr="0078747E">
        <w:t xml:space="preserve">When used in a CCR command, this value indicates that the </w:t>
      </w:r>
      <w:r w:rsidR="00DC49BA" w:rsidRPr="00A22E7F">
        <w:t>PCEF</w:t>
      </w:r>
      <w:r w:rsidR="00DC49BA" w:rsidRPr="0078747E">
        <w:t xml:space="preserve"> generated the request because the bearer associated with the PCC rules indicated by the corresponding </w:t>
      </w:r>
      <w:r w:rsidR="0094209B" w:rsidRPr="0078747E">
        <w:t>Charging</w:t>
      </w:r>
      <w:r w:rsidR="0094209B">
        <w:rPr>
          <w:rFonts w:eastAsia="바탕" w:hint="eastAsia"/>
          <w:lang w:eastAsia="ko-KR"/>
        </w:rPr>
        <w:t>-</w:t>
      </w:r>
      <w:r w:rsidR="0094209B" w:rsidRPr="0078747E">
        <w:t>Rule</w:t>
      </w:r>
      <w:r w:rsidR="0094209B">
        <w:rPr>
          <w:rFonts w:eastAsia="바탕" w:hint="eastAsia"/>
          <w:lang w:eastAsia="ko-KR"/>
        </w:rPr>
        <w:t>-</w:t>
      </w:r>
      <w:r w:rsidR="00DC49BA" w:rsidRPr="0078747E">
        <w:t xml:space="preserve">Report AVP was lost. </w:t>
      </w:r>
      <w:r w:rsidR="00DD6749" w:rsidRPr="0078747E">
        <w:t xml:space="preserve">The PCC-Rule-Status AVP within the </w:t>
      </w:r>
      <w:r w:rsidR="0094209B" w:rsidRPr="0078747E">
        <w:t>Charging</w:t>
      </w:r>
      <w:r w:rsidR="0094209B">
        <w:rPr>
          <w:rFonts w:eastAsia="바탕" w:hint="eastAsia"/>
          <w:lang w:eastAsia="ko-KR"/>
        </w:rPr>
        <w:t>-</w:t>
      </w:r>
      <w:r w:rsidR="0094209B" w:rsidRPr="0078747E">
        <w:t>Rule</w:t>
      </w:r>
      <w:r w:rsidR="0094209B">
        <w:rPr>
          <w:rFonts w:eastAsia="바탕" w:hint="eastAsia"/>
          <w:lang w:eastAsia="ko-KR"/>
        </w:rPr>
        <w:t>-</w:t>
      </w:r>
      <w:r w:rsidR="00DD6749" w:rsidRPr="0078747E">
        <w:t xml:space="preserve">Report AVP shall indicate that these PCC rules </w:t>
      </w:r>
      <w:r w:rsidR="00DD6749" w:rsidRPr="0078747E">
        <w:lastRenderedPageBreak/>
        <w:t>are temporar</w:t>
      </w:r>
      <w:r w:rsidR="0094209B">
        <w:rPr>
          <w:rFonts w:eastAsia="바탕" w:hint="eastAsia"/>
          <w:lang w:eastAsia="ko-KR"/>
        </w:rPr>
        <w:t>il</w:t>
      </w:r>
      <w:r w:rsidR="00DD6749" w:rsidRPr="0078747E">
        <w:t xml:space="preserve">y inactive. </w:t>
      </w:r>
      <w:r w:rsidR="00DC49BA" w:rsidRPr="0078747E">
        <w:t xml:space="preserve">Applicable </w:t>
      </w:r>
      <w:r w:rsidR="0094209B">
        <w:rPr>
          <w:rFonts w:eastAsia="바탕" w:hint="eastAsia"/>
          <w:lang w:eastAsia="ko-KR"/>
        </w:rPr>
        <w:t>to</w:t>
      </w:r>
      <w:r w:rsidR="0094209B" w:rsidRPr="0078747E">
        <w:t xml:space="preserve"> </w:t>
      </w:r>
      <w:r w:rsidR="00DC49BA" w:rsidRPr="0078747E">
        <w:t>those access-types that handle multiple bearers within one single IP-CAN session (e.g. GPRS).</w:t>
      </w:r>
      <w:r w:rsidR="00DC49BA" w:rsidRPr="0078747E">
        <w:br/>
      </w:r>
      <w:r w:rsidR="00482D0B" w:rsidRPr="0078747E">
        <w:t>The mechanism of indicating loss of bearer to the GW is IP-CAN access type specific. For GPRS, this is indicated by a PDP context modification request with Maximum Bit Rate (MBR) in QoS profile changed to 0 kbps.</w:t>
      </w:r>
      <w:r w:rsidR="00955C06">
        <w:br/>
        <w:t xml:space="preserve">When the PCRF performs the bearer binding, the PCEF </w:t>
      </w:r>
      <w:r w:rsidR="00D71092">
        <w:t xml:space="preserve">shall </w:t>
      </w:r>
      <w:r w:rsidR="00955C06">
        <w:t>provide the Bearer-Identifier AVP to indicate the bearer that has been lost.</w:t>
      </w:r>
    </w:p>
    <w:p w14:paraId="2097C0C6" w14:textId="77777777" w:rsidR="00482D0B" w:rsidRPr="0078747E" w:rsidRDefault="00482D0B" w:rsidP="00AA391A">
      <w:pPr>
        <w:pStyle w:val="B1"/>
      </w:pPr>
      <w:r w:rsidRPr="0078747E">
        <w:t>RECOVERY_OF_BEARER (6)</w:t>
      </w:r>
    </w:p>
    <w:p w14:paraId="78CB2519" w14:textId="77777777" w:rsidR="00955C06" w:rsidRPr="0078747E" w:rsidRDefault="00AA391A" w:rsidP="00AA391A">
      <w:pPr>
        <w:pStyle w:val="B1"/>
      </w:pPr>
      <w:r>
        <w:tab/>
      </w:r>
      <w:r w:rsidR="00482D0B" w:rsidRPr="0078747E">
        <w:t xml:space="preserve">This value shall be </w:t>
      </w:r>
      <w:r w:rsidR="00DC49BA" w:rsidRPr="0078747E">
        <w:t xml:space="preserve">in CCA and RAR commands by the </w:t>
      </w:r>
      <w:r w:rsidR="00DC49BA" w:rsidRPr="00A22E7F">
        <w:t>PCRF</w:t>
      </w:r>
      <w:r w:rsidR="00DC49BA" w:rsidRPr="0078747E">
        <w:t xml:space="preserve"> </w:t>
      </w:r>
      <w:r w:rsidR="00482D0B" w:rsidRPr="0078747E">
        <w:t xml:space="preserve">used to indicate that upon recovery of bearer, GW should inform </w:t>
      </w:r>
      <w:r w:rsidR="00482D0B" w:rsidRPr="00A22E7F">
        <w:t>PCRF</w:t>
      </w:r>
      <w:r w:rsidR="00482D0B" w:rsidRPr="0078747E">
        <w:t xml:space="preserve">. </w:t>
      </w:r>
      <w:r w:rsidR="00DC49BA" w:rsidRPr="0078747E">
        <w:t xml:space="preserve">When used in a CCR command, this value indicates that the </w:t>
      </w:r>
      <w:r w:rsidR="00DC49BA" w:rsidRPr="00A22E7F">
        <w:t>PCEF</w:t>
      </w:r>
      <w:r w:rsidR="00DC49BA" w:rsidRPr="0078747E">
        <w:t xml:space="preserve"> generated the request because the bearer associated with the PCC rules indicated by the corresponding </w:t>
      </w:r>
      <w:r w:rsidR="0094209B" w:rsidRPr="0078747E">
        <w:t>Charging</w:t>
      </w:r>
      <w:r w:rsidR="0094209B">
        <w:rPr>
          <w:rFonts w:eastAsia="바탕" w:hint="eastAsia"/>
          <w:lang w:eastAsia="ko-KR"/>
        </w:rPr>
        <w:t>-</w:t>
      </w:r>
      <w:r w:rsidR="0094209B" w:rsidRPr="0078747E">
        <w:t>Rule</w:t>
      </w:r>
      <w:r w:rsidR="0094209B">
        <w:rPr>
          <w:rFonts w:eastAsia="바탕" w:hint="eastAsia"/>
          <w:lang w:eastAsia="ko-KR"/>
        </w:rPr>
        <w:t>-</w:t>
      </w:r>
      <w:r w:rsidR="00DC49BA" w:rsidRPr="0078747E">
        <w:t xml:space="preserve">Report AVP was recovered. </w:t>
      </w:r>
      <w:r w:rsidR="00DD6749" w:rsidRPr="0078747E">
        <w:t xml:space="preserve">The PCC-Rule-Status AVP within the </w:t>
      </w:r>
      <w:r w:rsidR="0094209B" w:rsidRPr="0078747E">
        <w:t>Charging</w:t>
      </w:r>
      <w:r w:rsidR="0094209B">
        <w:rPr>
          <w:rFonts w:eastAsia="바탕" w:hint="eastAsia"/>
          <w:lang w:eastAsia="ko-KR"/>
        </w:rPr>
        <w:t>-</w:t>
      </w:r>
      <w:r w:rsidR="0094209B" w:rsidRPr="0078747E">
        <w:t>Rule</w:t>
      </w:r>
      <w:r w:rsidR="0094209B">
        <w:rPr>
          <w:rFonts w:eastAsia="바탕" w:hint="eastAsia"/>
          <w:lang w:eastAsia="ko-KR"/>
        </w:rPr>
        <w:t>-</w:t>
      </w:r>
      <w:r w:rsidR="00DD6749" w:rsidRPr="0078747E">
        <w:t xml:space="preserve">Report AVP shall indicate that these rules are active again. </w:t>
      </w:r>
      <w:r w:rsidR="00DC49BA" w:rsidRPr="0078747E">
        <w:t xml:space="preserve">Applicable </w:t>
      </w:r>
      <w:r w:rsidR="0094209B">
        <w:rPr>
          <w:rFonts w:eastAsia="바탕" w:hint="eastAsia"/>
          <w:lang w:eastAsia="ko-KR"/>
        </w:rPr>
        <w:t>to</w:t>
      </w:r>
      <w:r w:rsidR="0094209B" w:rsidRPr="0078747E">
        <w:t xml:space="preserve"> </w:t>
      </w:r>
      <w:r w:rsidR="00DC49BA" w:rsidRPr="0078747E">
        <w:t>those access-types that handle multiple bearers within one single IP-CAN session (e.g. GPRS).</w:t>
      </w:r>
      <w:r w:rsidR="00DC49BA" w:rsidRPr="0078747E">
        <w:br/>
      </w:r>
      <w:r w:rsidR="00482D0B" w:rsidRPr="0078747E">
        <w:t>The mechanism for indicating recovery of bearer to the GW is IP-CAN access type specific. For GPRS, this is indicated by a PDP context modification request with Maximum Bit Rate (MBR) in QoS profile changed from 0 kbps to a valid value.</w:t>
      </w:r>
      <w:r w:rsidR="00955C06">
        <w:br/>
        <w:t xml:space="preserve">When the PCRF performs the bearer binding, the PCEF </w:t>
      </w:r>
      <w:r w:rsidR="00D71092">
        <w:t xml:space="preserve">shall </w:t>
      </w:r>
      <w:r w:rsidR="00955C06">
        <w:t>provide the Bearer-Identifier AVP to indicate the bearer that has been recovered.</w:t>
      </w:r>
    </w:p>
    <w:p w14:paraId="245B20A0" w14:textId="77777777" w:rsidR="00C960CD" w:rsidRPr="0078747E" w:rsidRDefault="00C960CD" w:rsidP="00AA391A">
      <w:pPr>
        <w:pStyle w:val="B1"/>
      </w:pPr>
      <w:r w:rsidRPr="0078747E">
        <w:t>IP-CAN_CHANGE (7)</w:t>
      </w:r>
    </w:p>
    <w:p w14:paraId="56FF6D5F" w14:textId="77777777" w:rsidR="00C960CD" w:rsidRPr="00D15919" w:rsidRDefault="00AA391A" w:rsidP="00AA391A">
      <w:pPr>
        <w:pStyle w:val="B1"/>
        <w:rPr>
          <w:rFonts w:eastAsia="바탕" w:hint="eastAsia"/>
          <w:lang w:eastAsia="ko-KR"/>
        </w:rPr>
      </w:pPr>
      <w:r>
        <w:tab/>
      </w:r>
      <w:r w:rsidR="00C960CD" w:rsidRPr="0078747E">
        <w:t xml:space="preserve">This value shall be used in CCA and RAR commands by the </w:t>
      </w:r>
      <w:r w:rsidR="00C960CD" w:rsidRPr="00A22E7F">
        <w:t>PCRF</w:t>
      </w:r>
      <w:r w:rsidR="00C960CD" w:rsidRPr="0078747E">
        <w:t xml:space="preserve"> to indicate that upon a change in the IP-CAN type PCC rules shall be requested. When used in a CCR command, this value indicates that the </w:t>
      </w:r>
      <w:r w:rsidR="00C960CD" w:rsidRPr="00A22E7F">
        <w:t>PCEF</w:t>
      </w:r>
      <w:r w:rsidR="00C960CD" w:rsidRPr="0078747E">
        <w:t xml:space="preserve"> generated the request because there was a change of IP-CAN type. </w:t>
      </w:r>
      <w:r w:rsidR="00D464CF" w:rsidRPr="00D464CF">
        <w:t xml:space="preserve">IP-CAN-Type AVP shall be provided in the same request with the new value. </w:t>
      </w:r>
      <w:r w:rsidR="00795FDA">
        <w:rPr>
          <w:rFonts w:eastAsia="바탕" w:hint="eastAsia"/>
          <w:lang w:eastAsia="ko-KR"/>
        </w:rPr>
        <w:t xml:space="preserve">The </w:t>
      </w:r>
      <w:r w:rsidR="00D464CF" w:rsidRPr="00D464CF">
        <w:t>RAT-Type AVP shall also be provided</w:t>
      </w:r>
      <w:r w:rsidR="00795FDA">
        <w:rPr>
          <w:rFonts w:eastAsia="바탕" w:hint="eastAsia"/>
          <w:lang w:eastAsia="ko-KR"/>
        </w:rPr>
        <w:t xml:space="preserve"> </w:t>
      </w:r>
      <w:r w:rsidR="00795FDA">
        <w:t xml:space="preserve">when applicable </w:t>
      </w:r>
      <w:r w:rsidR="0094209B">
        <w:rPr>
          <w:rFonts w:eastAsia="바탕" w:hint="eastAsia"/>
          <w:lang w:eastAsia="ko-KR"/>
        </w:rPr>
        <w:t>to</w:t>
      </w:r>
      <w:r w:rsidR="0094209B">
        <w:t xml:space="preserve"> </w:t>
      </w:r>
      <w:r w:rsidR="00795FDA">
        <w:t>the specific IP-CAN Type (e.g. 3GPP IP-CAN Type)</w:t>
      </w:r>
    </w:p>
    <w:p w14:paraId="2013A7C9" w14:textId="77777777" w:rsidR="00022E75" w:rsidRPr="0078747E" w:rsidRDefault="00022E75" w:rsidP="00AA391A">
      <w:pPr>
        <w:pStyle w:val="B1"/>
      </w:pPr>
      <w:r w:rsidRPr="0078747E">
        <w:t>QOS_CHANGE</w:t>
      </w:r>
      <w:r>
        <w:t>_EXCEEDING_AUTHORIZATION</w:t>
      </w:r>
      <w:r w:rsidRPr="0078747E">
        <w:t xml:space="preserve"> (1</w:t>
      </w:r>
      <w:r>
        <w:t>1</w:t>
      </w:r>
      <w:r w:rsidRPr="0078747E">
        <w:t>)</w:t>
      </w:r>
    </w:p>
    <w:p w14:paraId="2D188E6E" w14:textId="77777777" w:rsidR="00022E75" w:rsidRPr="0078747E" w:rsidRDefault="00AA391A" w:rsidP="00AA391A">
      <w:pPr>
        <w:pStyle w:val="B1"/>
      </w:pPr>
      <w:r>
        <w:tab/>
      </w:r>
      <w:r w:rsidR="00022E75" w:rsidRPr="0078747E">
        <w:t xml:space="preserve">This value shall be used in CCA and RAR commands by the </w:t>
      </w:r>
      <w:r w:rsidR="00022E75" w:rsidRPr="00A22E7F">
        <w:t>PCRF</w:t>
      </w:r>
      <w:r w:rsidR="00022E75" w:rsidRPr="0078747E">
        <w:t xml:space="preserve"> to indicate that </w:t>
      </w:r>
      <w:r w:rsidR="00022E75">
        <w:t xml:space="preserve">only </w:t>
      </w:r>
      <w:r w:rsidR="00022E75" w:rsidRPr="0078747E">
        <w:t>upon a</w:t>
      </w:r>
      <w:r w:rsidR="00022E75">
        <w:t xml:space="preserve"> requested</w:t>
      </w:r>
      <w:r w:rsidR="00022E75" w:rsidRPr="0078747E">
        <w:t xml:space="preserve"> QoS change</w:t>
      </w:r>
      <w:r w:rsidR="00022E75">
        <w:t xml:space="preserve"> beyond the current authorized value(s)</w:t>
      </w:r>
      <w:r w:rsidR="00022E75" w:rsidRPr="0078747E">
        <w:t xml:space="preserve"> </w:t>
      </w:r>
      <w:r w:rsidR="00022E75">
        <w:t xml:space="preserve">at bearer level </w:t>
      </w:r>
      <w:r w:rsidR="00022E75" w:rsidRPr="0078747E">
        <w:t>PCC rules shall be requested. When used in a CCR</w:t>
      </w:r>
      <w:r w:rsidR="00D01FF0" w:rsidRPr="00D01FF0">
        <w:t xml:space="preserve"> </w:t>
      </w:r>
      <w:r w:rsidR="00022E75" w:rsidRPr="0078747E">
        <w:t xml:space="preserve">command, this value indicates that the </w:t>
      </w:r>
      <w:r w:rsidR="00022E75" w:rsidRPr="00A22E7F">
        <w:t>PCEF</w:t>
      </w:r>
      <w:r w:rsidR="00022E75" w:rsidRPr="0078747E">
        <w:t xml:space="preserve"> generated the request because there has been a change in the requested QoS</w:t>
      </w:r>
      <w:r w:rsidR="00022E75">
        <w:t xml:space="preserve"> beyond the authorized value(s)</w:t>
      </w:r>
      <w:r w:rsidR="00022E75" w:rsidRPr="00A77033">
        <w:t xml:space="preserve"> </w:t>
      </w:r>
      <w:r w:rsidR="00022E75">
        <w:t>for a specific bearer</w:t>
      </w:r>
      <w:r w:rsidR="00022E75" w:rsidRPr="0078747E">
        <w:t xml:space="preserve">. </w:t>
      </w:r>
      <w:r w:rsidR="00022E75">
        <w:t xml:space="preserve">The Bearer-Identifier AVP </w:t>
      </w:r>
      <w:r w:rsidR="00D71092">
        <w:t>shall</w:t>
      </w:r>
      <w:r w:rsidR="00022E75">
        <w:t xml:space="preserve"> be provided to indicate the affected bearer. QoS-Information AVP</w:t>
      </w:r>
      <w:r w:rsidR="00022E75" w:rsidRPr="008230B1">
        <w:t xml:space="preserve"> is required to be provided in the same request with the new value.</w:t>
      </w:r>
      <w:r w:rsidR="00AD199F">
        <w:rPr>
          <w:rFonts w:eastAsia="SimSun" w:hint="eastAsia"/>
          <w:lang w:eastAsia="zh-CN"/>
        </w:rPr>
        <w:t xml:space="preserve"> </w:t>
      </w:r>
      <w:r w:rsidR="00AD199F" w:rsidRPr="0078747E">
        <w:t xml:space="preserve">Applicable only </w:t>
      </w:r>
      <w:r w:rsidR="00AD199F">
        <w:rPr>
          <w:rFonts w:hint="eastAsia"/>
          <w:lang w:eastAsia="ko-KR"/>
        </w:rPr>
        <w:t>to</w:t>
      </w:r>
      <w:r w:rsidR="00AD199F" w:rsidRPr="0078747E">
        <w:t xml:space="preserve"> </w:t>
      </w:r>
      <w:r w:rsidR="00AD199F">
        <w:t>3GPP-</w:t>
      </w:r>
      <w:r w:rsidR="00AD199F" w:rsidRPr="0078747E">
        <w:t>GPRS.</w:t>
      </w:r>
    </w:p>
    <w:p w14:paraId="221CE595" w14:textId="77777777" w:rsidR="00FF5990" w:rsidRPr="0078747E" w:rsidRDefault="00FF5990" w:rsidP="00AA391A">
      <w:pPr>
        <w:pStyle w:val="B1"/>
      </w:pPr>
      <w:r w:rsidRPr="00FF5990">
        <w:t>RAI_CHANGE (12</w:t>
      </w:r>
      <w:r w:rsidRPr="0078747E">
        <w:t>)</w:t>
      </w:r>
    </w:p>
    <w:p w14:paraId="49A053E1" w14:textId="77777777" w:rsidR="00FF5990" w:rsidRPr="0078747E" w:rsidRDefault="00AA391A" w:rsidP="007B0511">
      <w:pPr>
        <w:pStyle w:val="B1"/>
      </w:pPr>
      <w:r>
        <w:tab/>
      </w:r>
      <w:r w:rsidR="00FF5990" w:rsidRPr="00FF5990">
        <w:t>This value shall be used in CCA and RAR commands by the PCRF to indicate that upon a change in the RAI, PCEF shall inform the PCRF. When used in a CCR command, this value indicates that the PCEF generated the request because there has been a change in the RAI. The new RAI value shall be provided in the RAI AVP</w:t>
      </w:r>
      <w:r w:rsidR="007B0511" w:rsidRPr="00FF5990">
        <w:t>.</w:t>
      </w:r>
      <w:r w:rsidR="007B0511">
        <w:t xml:space="preserve"> </w:t>
      </w:r>
      <w:r w:rsidR="00FF5990" w:rsidRPr="00FF5990">
        <w:t>If the user location has been changed but the PCEF can not get the detail location information (</w:t>
      </w:r>
      <w:r w:rsidR="00D44802" w:rsidRPr="00FF5990">
        <w:t>e.g.</w:t>
      </w:r>
      <w:r w:rsidR="00FF5990" w:rsidRPr="00FF5990">
        <w:t xml:space="preserve"> handover from 3G to 2G network), the PCEF shall send the RAI AVP to the PCRF by setting the LAC of the RAI to value 0</w:t>
      </w:r>
      <w:r w:rsidR="00FF5990">
        <w:t xml:space="preserve">x0000. Applicable only </w:t>
      </w:r>
      <w:r w:rsidR="0094209B">
        <w:rPr>
          <w:rFonts w:eastAsia="바탕" w:hint="eastAsia"/>
          <w:lang w:eastAsia="ko-KR"/>
        </w:rPr>
        <w:t>to</w:t>
      </w:r>
      <w:r w:rsidR="0094209B">
        <w:t xml:space="preserve"> </w:t>
      </w:r>
      <w:r w:rsidR="0013306E">
        <w:t>3GPP-</w:t>
      </w:r>
      <w:r w:rsidR="00FF5990">
        <w:t>GPRS</w:t>
      </w:r>
      <w:r w:rsidR="0013306E">
        <w:t xml:space="preserve"> and 3GPP-EPS access types</w:t>
      </w:r>
      <w:r w:rsidR="00FF5990" w:rsidRPr="008230B1">
        <w:t>.</w:t>
      </w:r>
    </w:p>
    <w:p w14:paraId="26BEB4E8" w14:textId="77777777" w:rsidR="00FF5990" w:rsidRPr="0078747E" w:rsidRDefault="00FF5990" w:rsidP="00AA391A">
      <w:pPr>
        <w:pStyle w:val="B1"/>
      </w:pPr>
      <w:r w:rsidRPr="00FF5990">
        <w:t>USER_LOCATION_CHANGE (13</w:t>
      </w:r>
      <w:r w:rsidRPr="0078747E">
        <w:t>)</w:t>
      </w:r>
    </w:p>
    <w:p w14:paraId="7D2EFDC5" w14:textId="77777777" w:rsidR="00FF5990" w:rsidRPr="00FF5990" w:rsidRDefault="00AA391A" w:rsidP="00AA391A">
      <w:pPr>
        <w:pStyle w:val="B1"/>
      </w:pPr>
      <w:r>
        <w:tab/>
      </w:r>
      <w:r w:rsidR="00FF5990" w:rsidRPr="00FF5990">
        <w:t>This value shall be used in CCA and RAR commands by the PCRF to indicate that upon a change in the user location</w:t>
      </w:r>
      <w:r w:rsidR="005B674F">
        <w:rPr>
          <w:rFonts w:eastAsia="SimSun" w:hint="eastAsia"/>
          <w:lang w:eastAsia="zh-CN"/>
        </w:rPr>
        <w:t xml:space="preserve"> (i.e. </w:t>
      </w:r>
      <w:r w:rsidR="005B674F">
        <w:rPr>
          <w:rFonts w:eastAsia="SimSun"/>
          <w:lang w:eastAsia="zh-CN"/>
        </w:rPr>
        <w:t>applicable</w:t>
      </w:r>
      <w:r w:rsidR="005B674F">
        <w:rPr>
          <w:rFonts w:eastAsia="SimSun" w:hint="eastAsia"/>
          <w:lang w:eastAsia="zh-CN"/>
        </w:rPr>
        <w:t xml:space="preserve"> for CGI/SAI/RAI/TAI/ECGI)</w:t>
      </w:r>
      <w:r w:rsidR="00FF5990" w:rsidRPr="00FF5990">
        <w:t xml:space="preserve">, </w:t>
      </w:r>
      <w:r w:rsidR="005B674F">
        <w:rPr>
          <w:rFonts w:eastAsia="SimSun" w:hint="eastAsia"/>
          <w:lang w:eastAsia="zh-CN"/>
        </w:rPr>
        <w:t xml:space="preserve">the </w:t>
      </w:r>
      <w:r w:rsidR="00FF5990" w:rsidRPr="00FF5990">
        <w:t>PCEF shall inform the PCRF. When used in a CCR command, this value indicates that the PCEF generated the request because there has been a change in the user location. The new location value shall be provided in the 3GPP-User-Location-Info AVP. If the user location has been changed but the PCEF can not get the detail location information (</w:t>
      </w:r>
      <w:r w:rsidR="00D44802" w:rsidRPr="00FF5990">
        <w:t>e.g.</w:t>
      </w:r>
      <w:r w:rsidR="00FF5990" w:rsidRPr="00FF5990">
        <w:t xml:space="preserve"> handover from 3G to 2G network), the PCEF shall send the 3GPP-User-Location-Info AVP to the PCRF by setting the LAC of the CGI/SAI to value 0x0000</w:t>
      </w:r>
      <w:r w:rsidR="005B674F">
        <w:rPr>
          <w:rFonts w:eastAsia="SimSun" w:hint="eastAsia"/>
          <w:lang w:eastAsia="zh-CN"/>
        </w:rPr>
        <w:t xml:space="preserve">, </w:t>
      </w:r>
      <w:r w:rsidR="005B674F" w:rsidRPr="00FF5990">
        <w:t>LAC of the RAI to value 0</w:t>
      </w:r>
      <w:r w:rsidR="005B674F">
        <w:t>x0000</w:t>
      </w:r>
      <w:r w:rsidR="005B674F">
        <w:rPr>
          <w:rFonts w:eastAsia="SimSun" w:hint="eastAsia"/>
          <w:lang w:eastAsia="zh-CN"/>
        </w:rPr>
        <w:t xml:space="preserve"> for GPRS access, and setting the T</w:t>
      </w:r>
      <w:r w:rsidR="005B674F" w:rsidRPr="00FF5990">
        <w:t xml:space="preserve">AC of the </w:t>
      </w:r>
      <w:r w:rsidR="005B674F">
        <w:rPr>
          <w:rFonts w:eastAsia="SimSun" w:hint="eastAsia"/>
          <w:lang w:eastAsia="zh-CN"/>
        </w:rPr>
        <w:t>T</w:t>
      </w:r>
      <w:r w:rsidR="005B674F" w:rsidRPr="00FF5990">
        <w:t>AI</w:t>
      </w:r>
      <w:r w:rsidR="005B674F">
        <w:rPr>
          <w:rFonts w:eastAsia="SimSun" w:hint="eastAsia"/>
          <w:lang w:eastAsia="zh-CN"/>
        </w:rPr>
        <w:t xml:space="preserve"> to value </w:t>
      </w:r>
      <w:r w:rsidR="005B674F" w:rsidRPr="00FF5990">
        <w:t>0x0000</w:t>
      </w:r>
      <w:r w:rsidR="005B674F">
        <w:rPr>
          <w:rFonts w:eastAsia="SimSun" w:hint="eastAsia"/>
          <w:lang w:eastAsia="zh-CN"/>
        </w:rPr>
        <w:t>, setting the ECI</w:t>
      </w:r>
      <w:r w:rsidR="005B674F" w:rsidRPr="00FF5990">
        <w:t xml:space="preserve"> of the </w:t>
      </w:r>
      <w:r w:rsidR="005B674F">
        <w:rPr>
          <w:rFonts w:eastAsia="SimSun" w:hint="eastAsia"/>
          <w:lang w:eastAsia="zh-CN"/>
        </w:rPr>
        <w:t>ECG</w:t>
      </w:r>
      <w:r w:rsidR="005B674F" w:rsidRPr="00FF5990">
        <w:t>I to value 0</w:t>
      </w:r>
      <w:r w:rsidR="005B674F">
        <w:t>x0000</w:t>
      </w:r>
      <w:r w:rsidR="005B674F">
        <w:rPr>
          <w:rFonts w:eastAsia="SimSun" w:hint="eastAsia"/>
          <w:lang w:eastAsia="zh-CN"/>
        </w:rPr>
        <w:t xml:space="preserve"> for the EPS access</w:t>
      </w:r>
      <w:r w:rsidR="00FF5990" w:rsidRPr="00FF5990">
        <w:t xml:space="preserve">. Applicable only </w:t>
      </w:r>
      <w:r w:rsidR="0094209B">
        <w:rPr>
          <w:rFonts w:eastAsia="바탕" w:hint="eastAsia"/>
          <w:lang w:eastAsia="ko-KR"/>
        </w:rPr>
        <w:t>to</w:t>
      </w:r>
      <w:r w:rsidR="0094209B" w:rsidRPr="00FF5990">
        <w:t xml:space="preserve"> </w:t>
      </w:r>
      <w:r w:rsidR="0013306E">
        <w:t>3GPP-</w:t>
      </w:r>
      <w:r w:rsidR="00FF5990" w:rsidRPr="00FF5990">
        <w:t>GPRS</w:t>
      </w:r>
      <w:r w:rsidR="0013306E">
        <w:rPr>
          <w:rFonts w:eastAsia="바탕" w:hint="eastAsia"/>
          <w:lang w:eastAsia="ko-KR"/>
        </w:rPr>
        <w:t xml:space="preserve"> </w:t>
      </w:r>
      <w:r w:rsidR="0013306E">
        <w:t>and 3GPP-EPS access types.</w:t>
      </w:r>
    </w:p>
    <w:p w14:paraId="0ECA7870" w14:textId="77777777" w:rsidR="005D3F8C" w:rsidRPr="0078747E" w:rsidRDefault="00022E75" w:rsidP="00AA391A">
      <w:pPr>
        <w:pStyle w:val="B1"/>
      </w:pPr>
      <w:r>
        <w:t>NO_EVENT_TRIGGER</w:t>
      </w:r>
      <w:r w:rsidR="00AA23CB">
        <w:rPr>
          <w:rFonts w:eastAsia="바탕" w:hint="eastAsia"/>
          <w:lang w:eastAsia="ko-KR"/>
        </w:rPr>
        <w:t>S</w:t>
      </w:r>
      <w:r w:rsidR="005D3F8C" w:rsidRPr="0078747E">
        <w:t xml:space="preserve"> (</w:t>
      </w:r>
      <w:r w:rsidR="00FF5990" w:rsidRPr="0078747E">
        <w:t>1</w:t>
      </w:r>
      <w:r w:rsidR="00FF5990">
        <w:t>4</w:t>
      </w:r>
      <w:r w:rsidR="005D3F8C" w:rsidRPr="0078747E">
        <w:t>)</w:t>
      </w:r>
    </w:p>
    <w:p w14:paraId="087B1C8F" w14:textId="77777777" w:rsidR="005D3F8C" w:rsidRDefault="00AA391A" w:rsidP="00AA391A">
      <w:pPr>
        <w:pStyle w:val="B1"/>
        <w:rPr>
          <w:rFonts w:eastAsia="바탕" w:hint="eastAsia"/>
          <w:lang w:eastAsia="ko-KR"/>
        </w:rPr>
      </w:pPr>
      <w:r>
        <w:tab/>
      </w:r>
      <w:r w:rsidR="00022E75" w:rsidRPr="00022E75">
        <w:t>This value shall be used in CCA and RAR commands by the PCRF to indicate that PCRF does not require any Event Trigger notification</w:t>
      </w:r>
      <w:r w:rsidR="007C2212">
        <w:t xml:space="preserve"> except for those events that do not require subscription and are always provisioned</w:t>
      </w:r>
      <w:r w:rsidR="00022E75" w:rsidRPr="00022E75">
        <w:t>.</w:t>
      </w:r>
    </w:p>
    <w:p w14:paraId="76035271" w14:textId="77777777" w:rsidR="0094209B" w:rsidRPr="0078747E" w:rsidRDefault="0094209B" w:rsidP="00AA391A">
      <w:pPr>
        <w:pStyle w:val="B1"/>
      </w:pPr>
      <w:r>
        <w:lastRenderedPageBreak/>
        <w:t>OUT_OF_CREDIT (15</w:t>
      </w:r>
      <w:r w:rsidRPr="0078747E">
        <w:t>)</w:t>
      </w:r>
    </w:p>
    <w:p w14:paraId="787EB79A" w14:textId="77777777" w:rsidR="0094209B" w:rsidRPr="000A3477" w:rsidRDefault="00AA391A" w:rsidP="00AA391A">
      <w:pPr>
        <w:pStyle w:val="B1"/>
      </w:pPr>
      <w:r>
        <w:tab/>
      </w:r>
      <w:r w:rsidR="0094209B" w:rsidRPr="0078747E">
        <w:t xml:space="preserve">This value shall be used in CCA and RAR commands by the </w:t>
      </w:r>
      <w:r w:rsidR="0094209B" w:rsidRPr="00A22E7F">
        <w:t>PCRF</w:t>
      </w:r>
      <w:r w:rsidR="0094209B" w:rsidRPr="0078747E">
        <w:t xml:space="preserve"> to i</w:t>
      </w:r>
      <w:r w:rsidR="0094209B">
        <w:t>ndicate that the PCEF shall inform the PCRF about the PCC rules for which credit is no longer available, together with the applied termination action</w:t>
      </w:r>
      <w:r w:rsidR="0094209B" w:rsidRPr="0078747E">
        <w:t xml:space="preserve">. When used in a CCR command, this value indicates that the </w:t>
      </w:r>
      <w:r w:rsidR="0094209B" w:rsidRPr="00A22E7F">
        <w:t>PCEF</w:t>
      </w:r>
      <w:r w:rsidR="0094209B" w:rsidRPr="0078747E">
        <w:t xml:space="preserve"> generated the request be</w:t>
      </w:r>
      <w:r w:rsidR="0094209B">
        <w:t>cause</w:t>
      </w:r>
      <w:r w:rsidR="0094209B" w:rsidRPr="0078747E">
        <w:t xml:space="preserve"> the PCC rules indicate</w:t>
      </w:r>
      <w:r w:rsidR="0094209B">
        <w:t>d by the corresponding Charging-Rule-</w:t>
      </w:r>
      <w:r w:rsidR="0094209B" w:rsidRPr="0078747E">
        <w:t>Rep</w:t>
      </w:r>
      <w:r w:rsidR="0094209B">
        <w:t xml:space="preserve">ort AVP have run out of credit, and that the termination action indicated by the corresponding Final-Unit-Indication AVP </w:t>
      </w:r>
      <w:r w:rsidR="0094209B" w:rsidRPr="000A3477">
        <w:t>applies</w:t>
      </w:r>
      <w:r w:rsidR="0094209B" w:rsidRPr="005D0F30">
        <w:t xml:space="preserve"> (3GPP TS 32.240 </w:t>
      </w:r>
      <w:r w:rsidR="0094209B">
        <w:t>[21]</w:t>
      </w:r>
      <w:r w:rsidR="0094209B" w:rsidRPr="005D0F30">
        <w:t xml:space="preserve"> and 3GPP TS 32.299 [19]).</w:t>
      </w:r>
      <w:r w:rsidR="0094209B" w:rsidRPr="000A3477">
        <w:t xml:space="preserve"> </w:t>
      </w:r>
    </w:p>
    <w:p w14:paraId="30568735" w14:textId="77777777" w:rsidR="0094209B" w:rsidRPr="000A3477" w:rsidRDefault="0094209B" w:rsidP="00AA391A">
      <w:pPr>
        <w:pStyle w:val="B1"/>
      </w:pPr>
      <w:r w:rsidRPr="000A3477">
        <w:t>REALLOCATION_OF_CREDIT (</w:t>
      </w:r>
      <w:r>
        <w:t>16</w:t>
      </w:r>
      <w:r w:rsidRPr="000A3477">
        <w:t>)</w:t>
      </w:r>
    </w:p>
    <w:p w14:paraId="028DC444" w14:textId="77777777" w:rsidR="00AE483B" w:rsidRPr="003B6E9C" w:rsidRDefault="00AA391A" w:rsidP="00AA391A">
      <w:pPr>
        <w:pStyle w:val="B1"/>
        <w:rPr>
          <w:rFonts w:eastAsia="바탕" w:hint="eastAsia"/>
          <w:lang w:eastAsia="ko-KR"/>
        </w:rPr>
      </w:pPr>
      <w:r>
        <w:tab/>
      </w:r>
      <w:r w:rsidR="0094209B" w:rsidRPr="000A3477">
        <w:t>This value shall be used in CCA and RAR commands by the PCRF to indicate that the PCEF shall inform the PCRF about the PCC rules for which credit has been reallocated after the former out of credit indication. When used in a CCR command, this value indicates that the PCEF generated the request because the PCC rules indicate</w:t>
      </w:r>
      <w:r w:rsidR="0094209B">
        <w:t>d by the corresponding Charging-Rule-</w:t>
      </w:r>
      <w:r w:rsidR="0094209B" w:rsidRPr="000A3477">
        <w:t>Report AVP have been reallocated credit after the former out of credit indication</w:t>
      </w:r>
      <w:r w:rsidR="0094209B">
        <w:t xml:space="preserve"> </w:t>
      </w:r>
      <w:r w:rsidR="0094209B" w:rsidRPr="005D0F30">
        <w:t xml:space="preserve">(3GPP TS 32.240 </w:t>
      </w:r>
      <w:r w:rsidR="0094209B">
        <w:t>[21]</w:t>
      </w:r>
      <w:r w:rsidR="0094209B" w:rsidRPr="005D0F30">
        <w:t xml:space="preserve"> and 3GPP TS 32.299 [19])</w:t>
      </w:r>
      <w:r w:rsidR="0094209B" w:rsidRPr="000A3477">
        <w:t xml:space="preserve">. </w:t>
      </w:r>
    </w:p>
    <w:p w14:paraId="13AF072C" w14:textId="77777777" w:rsidR="00173DED" w:rsidRDefault="00173DED" w:rsidP="00AA391A">
      <w:pPr>
        <w:pStyle w:val="B1"/>
      </w:pPr>
      <w:r>
        <w:t>REVALIDATION</w:t>
      </w:r>
      <w:r w:rsidRPr="000C595A">
        <w:t>_TIMEOUT</w:t>
      </w:r>
      <w:r w:rsidR="00AE483B">
        <w:rPr>
          <w:rFonts w:eastAsia="바탕" w:hint="eastAsia"/>
          <w:lang w:eastAsia="ko-KR"/>
        </w:rPr>
        <w:t xml:space="preserve"> </w:t>
      </w:r>
      <w:r>
        <w:t>(</w:t>
      </w:r>
      <w:r>
        <w:rPr>
          <w:rFonts w:eastAsia="바탕" w:hint="eastAsia"/>
          <w:lang w:eastAsia="ko-KR"/>
        </w:rPr>
        <w:t>17</w:t>
      </w:r>
      <w:r>
        <w:t>)</w:t>
      </w:r>
    </w:p>
    <w:p w14:paraId="3CB2EBBE" w14:textId="77777777" w:rsidR="00173DED" w:rsidRPr="00FF5990" w:rsidRDefault="00AA391A" w:rsidP="00AA391A">
      <w:pPr>
        <w:pStyle w:val="B1"/>
      </w:pPr>
      <w:r>
        <w:tab/>
      </w:r>
      <w:r w:rsidR="00173DED" w:rsidRPr="00FF5990">
        <w:t xml:space="preserve">This value shall be used in CCA and RAR commands by </w:t>
      </w:r>
      <w:r w:rsidR="00173DED">
        <w:t>the PCRF to indicate that upon revalidation timeout</w:t>
      </w:r>
      <w:r w:rsidR="00173DED" w:rsidRPr="00FF5990">
        <w:t xml:space="preserve">, PCEF shall inform the PCRF. When used in a CCR command, this value indicates that the PCEF generated the request because there has been a </w:t>
      </w:r>
      <w:r w:rsidR="00173DED">
        <w:t>PCC revalidation timeout</w:t>
      </w:r>
      <w:r w:rsidR="00173DED" w:rsidRPr="00FF5990">
        <w:t xml:space="preserve">. </w:t>
      </w:r>
    </w:p>
    <w:p w14:paraId="370AB0D0" w14:textId="77777777" w:rsidR="00247264" w:rsidRDefault="00247264" w:rsidP="00AA391A">
      <w:pPr>
        <w:pStyle w:val="B1"/>
      </w:pPr>
      <w:r>
        <w:t>UE_IP_ADDRESS_ALLOCATE (</w:t>
      </w:r>
      <w:r>
        <w:rPr>
          <w:rFonts w:eastAsia="바탕" w:hint="eastAsia"/>
          <w:lang w:eastAsia="ko-KR"/>
        </w:rPr>
        <w:t>18</w:t>
      </w:r>
      <w:r>
        <w:t>)</w:t>
      </w:r>
    </w:p>
    <w:p w14:paraId="302DFEC5" w14:textId="77777777" w:rsidR="00247264" w:rsidRDefault="00AA391A" w:rsidP="00AA391A">
      <w:pPr>
        <w:pStyle w:val="B1"/>
      </w:pPr>
      <w:r>
        <w:tab/>
      </w:r>
      <w:r w:rsidR="00247264">
        <w:t>When used in a CCR command, this value indicates</w:t>
      </w:r>
      <w:r w:rsidR="00247264" w:rsidRPr="005651BC">
        <w:t xml:space="preserve"> </w:t>
      </w:r>
      <w:r w:rsidR="00247264">
        <w:t xml:space="preserve">that the PCEF generated the request because a UE IPv4 address is allocated. The </w:t>
      </w:r>
      <w:r w:rsidR="00247264" w:rsidRPr="0078747E">
        <w:t>Framed-IP-Address</w:t>
      </w:r>
      <w:r w:rsidR="00247264">
        <w:t xml:space="preserve"> AVP shall be provided in the same request. This event trigger does not require to be provisioned by the PCRF.</w:t>
      </w:r>
      <w:r w:rsidR="007C2212">
        <w:t xml:space="preserve"> This event trigger shall be reported when the corresponding event occurs, even if the event trigger is not provisioned by the PCRF.</w:t>
      </w:r>
      <w:r w:rsidR="00EE6950">
        <w:t xml:space="preserve"> Applicable to functionality introduced with the Rel8 feature as described in clause 5.4.1.</w:t>
      </w:r>
    </w:p>
    <w:p w14:paraId="6F9391EC" w14:textId="77777777" w:rsidR="00247264" w:rsidRDefault="00247264" w:rsidP="00AA391A">
      <w:pPr>
        <w:pStyle w:val="B1"/>
      </w:pPr>
      <w:r>
        <w:t>UE_IP_ADDRESS_RELEASE (</w:t>
      </w:r>
      <w:r>
        <w:rPr>
          <w:rFonts w:eastAsia="바탕" w:hint="eastAsia"/>
          <w:lang w:eastAsia="ko-KR"/>
        </w:rPr>
        <w:t>19</w:t>
      </w:r>
      <w:r>
        <w:t>)</w:t>
      </w:r>
    </w:p>
    <w:p w14:paraId="0B51FA15" w14:textId="77777777" w:rsidR="00247264" w:rsidRDefault="00AA391A" w:rsidP="00AA391A">
      <w:pPr>
        <w:pStyle w:val="B1"/>
      </w:pPr>
      <w:r>
        <w:tab/>
      </w:r>
      <w:r w:rsidR="00247264">
        <w:t>When used in a CCR command,</w:t>
      </w:r>
      <w:r w:rsidR="00247264" w:rsidRPr="005651BC">
        <w:t xml:space="preserve"> </w:t>
      </w:r>
      <w:r w:rsidR="00247264">
        <w:t>this value indicate</w:t>
      </w:r>
      <w:r w:rsidR="007C2212">
        <w:t>s</w:t>
      </w:r>
      <w:r w:rsidR="00247264">
        <w:t xml:space="preserve"> that the PCEF generated the request because a UE IPv4 address is released. The </w:t>
      </w:r>
      <w:r w:rsidR="00247264" w:rsidRPr="0078747E">
        <w:t>Framed-IP-Address</w:t>
      </w:r>
      <w:r w:rsidR="00247264">
        <w:t xml:space="preserve"> AVP shall be provided in the same request.</w:t>
      </w:r>
      <w:r w:rsidR="00247264" w:rsidRPr="005B4F6E">
        <w:t xml:space="preserve"> </w:t>
      </w:r>
      <w:r w:rsidR="00247264">
        <w:t>This event trigger does not require to be provisioned by the PCRF.</w:t>
      </w:r>
      <w:r w:rsidR="007C2212">
        <w:t xml:space="preserve"> This event trigger shall be reported when the corresponding event occurs, even if the event trigger is not provisioned by the PCRF.</w:t>
      </w:r>
      <w:r w:rsidR="00EE6950">
        <w:t xml:space="preserve"> Applicable to functionality introduced with the Rel8 feature as described in clause 5.4.1.</w:t>
      </w:r>
    </w:p>
    <w:p w14:paraId="62F3A81B" w14:textId="77777777" w:rsidR="008F11EC" w:rsidRDefault="008F11EC" w:rsidP="00AA391A">
      <w:pPr>
        <w:pStyle w:val="B1"/>
      </w:pPr>
      <w:r>
        <w:t>DEFAULT_EPS_BEARER_QOS_CHANGE (</w:t>
      </w:r>
      <w:r>
        <w:rPr>
          <w:rFonts w:eastAsia="바탕" w:hint="eastAsia"/>
          <w:lang w:eastAsia="ko-KR"/>
        </w:rPr>
        <w:t>20</w:t>
      </w:r>
      <w:r>
        <w:t>)</w:t>
      </w:r>
    </w:p>
    <w:p w14:paraId="388501A7" w14:textId="77777777" w:rsidR="0094209B" w:rsidRDefault="005E4618" w:rsidP="00AA391A">
      <w:pPr>
        <w:pStyle w:val="B1"/>
        <w:rPr>
          <w:rFonts w:eastAsia="바탕" w:hint="eastAsia"/>
          <w:lang w:eastAsia="ko-KR"/>
        </w:rPr>
      </w:pPr>
      <w:r>
        <w:tab/>
      </w:r>
      <w:r w:rsidR="008F11EC">
        <w:t>This value shall be used in CCA and RAR commands by the PCRF to indicate that upon a change in the default EPS Bearer QoS, PCEF shall inform the PCRF. When used in a CCR command, this value indicates that the PCEF generated the request because there has been a change in the default EPS Bearer QoS.</w:t>
      </w:r>
      <w:r w:rsidR="008F11EC">
        <w:rPr>
          <w:rFonts w:eastAsia="바탕" w:hint="eastAsia"/>
          <w:lang w:eastAsia="ko-KR"/>
        </w:rPr>
        <w:t xml:space="preserve"> </w:t>
      </w:r>
      <w:r w:rsidR="008F11EC">
        <w:t xml:space="preserve">The new value shall be provided in the Default-EPS-Bearer-QoS AVP. </w:t>
      </w:r>
      <w:r w:rsidR="0033601D">
        <w:t xml:space="preserve">This event trigger shall be reported when the corresponding event occurs, even if the event trigger is not provisioned by the PCRF. </w:t>
      </w:r>
      <w:r w:rsidR="008F11EC">
        <w:t>Not applicable in 3GPP-GPRS access type.</w:t>
      </w:r>
      <w:r w:rsidR="00EE6950">
        <w:rPr>
          <w:rFonts w:eastAsia="바탕" w:hint="eastAsia"/>
          <w:lang w:eastAsia="ko-KR"/>
        </w:rPr>
        <w:t xml:space="preserve"> </w:t>
      </w:r>
      <w:r w:rsidR="00EE6950">
        <w:t>Applicable to functionality introduced with the Rel8 feature as described in clause 5.4.1.</w:t>
      </w:r>
    </w:p>
    <w:p w14:paraId="619D4872" w14:textId="77777777" w:rsidR="00DF0D6A" w:rsidRDefault="00DF0D6A" w:rsidP="00AA391A">
      <w:pPr>
        <w:pStyle w:val="B1"/>
      </w:pPr>
      <w:r>
        <w:t>AN_GW_CHANGE (</w:t>
      </w:r>
      <w:r>
        <w:rPr>
          <w:rFonts w:eastAsia="바탕" w:hint="eastAsia"/>
          <w:lang w:eastAsia="ko-KR"/>
        </w:rPr>
        <w:t>21</w:t>
      </w:r>
      <w:r>
        <w:t>)</w:t>
      </w:r>
    </w:p>
    <w:p w14:paraId="69F12304" w14:textId="77777777" w:rsidR="00AE483B" w:rsidRDefault="00DF0D6A" w:rsidP="00AA391A">
      <w:pPr>
        <w:pStyle w:val="B1"/>
        <w:rPr>
          <w:rFonts w:eastAsia="바탕" w:hint="eastAsia"/>
          <w:lang w:eastAsia="ko-KR"/>
        </w:rPr>
      </w:pPr>
      <w:r>
        <w:tab/>
      </w:r>
      <w:r w:rsidRPr="0078747E">
        <w:t xml:space="preserve">This value shall be used in CCA and RAR commands by the </w:t>
      </w:r>
      <w:r w:rsidRPr="00A22E7F">
        <w:t>PCRF</w:t>
      </w:r>
      <w:r w:rsidRPr="0078747E">
        <w:t xml:space="preserve"> to indicate that upo</w:t>
      </w:r>
      <w:r>
        <w:t>n the change of the serving Access Node Gateway,</w:t>
      </w:r>
      <w:r w:rsidRPr="0078747E">
        <w:t xml:space="preserve"> PCC</w:t>
      </w:r>
      <w:r>
        <w:t xml:space="preserve"> </w:t>
      </w:r>
      <w:r w:rsidRPr="0078747E">
        <w:t>rules</w:t>
      </w:r>
      <w:r>
        <w:t xml:space="preserve"> </w:t>
      </w:r>
      <w:r w:rsidRPr="0078747E">
        <w:t xml:space="preserve">shall be requested. When used in a CCR command, this value indicates that the </w:t>
      </w:r>
      <w:r w:rsidRPr="00A22E7F">
        <w:t>PCEF</w:t>
      </w:r>
      <w:r w:rsidRPr="0078747E">
        <w:t xml:space="preserve"> generated the request because the serving </w:t>
      </w:r>
      <w:r>
        <w:t>Access Node gateway</w:t>
      </w:r>
      <w:r w:rsidRPr="0078747E">
        <w:t xml:space="preserve"> changed. The new value of the serving </w:t>
      </w:r>
      <w:r>
        <w:t>Access Node gateway</w:t>
      </w:r>
      <w:r w:rsidRPr="0078747E">
        <w:t xml:space="preserve"> shall be indicated in </w:t>
      </w:r>
      <w:r>
        <w:t>the AN-GW-Address AVP.</w:t>
      </w:r>
      <w:r w:rsidR="00EE6950">
        <w:t xml:space="preserve"> Applicable to functionality introduced with the Rel8 feature as described in clause 5.4.1.</w:t>
      </w:r>
    </w:p>
    <w:p w14:paraId="62D935FB" w14:textId="77777777" w:rsidR="00AE483B" w:rsidRDefault="00AE483B" w:rsidP="00AA391A">
      <w:pPr>
        <w:pStyle w:val="B1"/>
      </w:pPr>
      <w:r>
        <w:t>SUCCESSFUL_RESOURCE_ALLOCATION (</w:t>
      </w:r>
      <w:r>
        <w:rPr>
          <w:rFonts w:eastAsia="바탕" w:hint="eastAsia"/>
          <w:lang w:eastAsia="ko-KR"/>
        </w:rPr>
        <w:t>22</w:t>
      </w:r>
      <w:r>
        <w:t>)</w:t>
      </w:r>
    </w:p>
    <w:p w14:paraId="41F8BCBE" w14:textId="77777777" w:rsidR="00AE483B" w:rsidRDefault="00AA391A" w:rsidP="00AA391A">
      <w:pPr>
        <w:pStyle w:val="B1"/>
      </w:pPr>
      <w:r>
        <w:tab/>
      </w:r>
      <w:r w:rsidR="00AE483B" w:rsidRPr="0078747E">
        <w:t xml:space="preserve">This value shall be used in CCA and RAR commands by the </w:t>
      </w:r>
      <w:r w:rsidR="00AE483B" w:rsidRPr="00A22E7F">
        <w:t>PCRF</w:t>
      </w:r>
      <w:r w:rsidR="00AE483B" w:rsidRPr="0078747E">
        <w:t xml:space="preserve"> to indicate that </w:t>
      </w:r>
      <w:r w:rsidR="00AE483B">
        <w:t xml:space="preserve">the PCEF can inform the PCRF of successful resource allocation for those rules that requires so. </w:t>
      </w:r>
    </w:p>
    <w:p w14:paraId="7E6DA7B3" w14:textId="77777777" w:rsidR="00AE483B" w:rsidRDefault="00AA391A" w:rsidP="00AA391A">
      <w:pPr>
        <w:pStyle w:val="B1"/>
        <w:rPr>
          <w:rFonts w:eastAsia="바탕" w:hint="eastAsia"/>
          <w:lang w:eastAsia="ko-KR"/>
        </w:rPr>
      </w:pPr>
      <w:r>
        <w:tab/>
      </w:r>
      <w:r w:rsidR="00AE483B" w:rsidRPr="0078747E">
        <w:t>When used in a CCR</w:t>
      </w:r>
      <w:r w:rsidR="00AE483B">
        <w:t xml:space="preserve"> </w:t>
      </w:r>
      <w:r w:rsidR="00AE483B" w:rsidRPr="0078747E">
        <w:t xml:space="preserve">command, this value indicates that the </w:t>
      </w:r>
      <w:r w:rsidR="00AE483B" w:rsidRPr="00A22E7F">
        <w:t>PCEF</w:t>
      </w:r>
      <w:r w:rsidR="00AE483B" w:rsidRPr="0078747E">
        <w:t xml:space="preserve"> </w:t>
      </w:r>
      <w:r w:rsidR="00AE483B">
        <w:t>informs the PCRF that the resources for a rule have been successfully allocated. The affected rules</w:t>
      </w:r>
      <w:r w:rsidR="00AE483B" w:rsidRPr="00191652">
        <w:t xml:space="preserve"> </w:t>
      </w:r>
      <w:r w:rsidR="00AE483B">
        <w:t>are indicated within the</w:t>
      </w:r>
      <w:r w:rsidR="00AE483B" w:rsidRPr="0078747E">
        <w:t xml:space="preserve"> Charging</w:t>
      </w:r>
      <w:r w:rsidR="00AE483B">
        <w:rPr>
          <w:rFonts w:hint="eastAsia"/>
          <w:lang w:eastAsia="ko-KR"/>
        </w:rPr>
        <w:t>-</w:t>
      </w:r>
      <w:r w:rsidR="00AE483B" w:rsidRPr="0078747E">
        <w:t>Rule</w:t>
      </w:r>
      <w:r w:rsidR="00AE483B">
        <w:rPr>
          <w:rFonts w:hint="eastAsia"/>
          <w:lang w:eastAsia="ko-KR"/>
        </w:rPr>
        <w:t>-</w:t>
      </w:r>
      <w:r w:rsidR="00AE483B">
        <w:t xml:space="preserve">Report AVP with the </w:t>
      </w:r>
      <w:r w:rsidR="00AE483B" w:rsidRPr="0078747E">
        <w:t xml:space="preserve">PCC-Rule-Status AVP </w:t>
      </w:r>
      <w:r w:rsidR="00AE483B">
        <w:t>set to the value ACTIVE (0).</w:t>
      </w:r>
      <w:r w:rsidR="00EE6950">
        <w:t xml:space="preserve"> Applicable to functionality introduced with the Rel8 feature as described in clause 5.4.1.</w:t>
      </w:r>
    </w:p>
    <w:p w14:paraId="4FC786B2" w14:textId="77777777" w:rsidR="000B0EF9" w:rsidRDefault="000B0EF9" w:rsidP="00AA391A">
      <w:pPr>
        <w:pStyle w:val="B1"/>
      </w:pPr>
      <w:r>
        <w:lastRenderedPageBreak/>
        <w:t>RESOURCE_MODIFICATION_REQUEST (</w:t>
      </w:r>
      <w:r w:rsidR="005A46E1">
        <w:rPr>
          <w:rFonts w:eastAsia="바탕" w:hint="eastAsia"/>
          <w:lang w:eastAsia="ko-KR"/>
        </w:rPr>
        <w:t>23</w:t>
      </w:r>
      <w:r>
        <w:t>)</w:t>
      </w:r>
    </w:p>
    <w:p w14:paraId="3487407E" w14:textId="77777777" w:rsidR="004F08D8" w:rsidRDefault="00AA391A" w:rsidP="00AA391A">
      <w:pPr>
        <w:pStyle w:val="B1"/>
      </w:pPr>
      <w:r>
        <w:tab/>
      </w:r>
      <w:r w:rsidR="000B0EF9">
        <w:t>This value shall be used in a CCR command to indicate that PCC rules are requested for a resource modification request initiated by the UE. The Packet-Filter-Operation and Packet-Filter-Information AVPs shall be provided in the same request. This event trigger does not require to be provisioned by the PCRF. It shall be reported by the PCEF when the corresponding event occurs even if the event trigger is not provisioned by the PCRF.</w:t>
      </w:r>
      <w:r w:rsidR="00EE6950">
        <w:rPr>
          <w:rFonts w:eastAsia="바탕" w:hint="eastAsia"/>
          <w:lang w:eastAsia="ko-KR"/>
        </w:rPr>
        <w:t xml:space="preserve"> </w:t>
      </w:r>
      <w:r w:rsidR="00EE6950">
        <w:t>Applicable to functionality introduced with the Rel8 feature as described in clause 5.4.1.</w:t>
      </w:r>
    </w:p>
    <w:p w14:paraId="43C1F5D8" w14:textId="77777777" w:rsidR="004F08D8" w:rsidRPr="008230AC" w:rsidRDefault="004F08D8" w:rsidP="00AA391A">
      <w:pPr>
        <w:pStyle w:val="B1"/>
        <w:rPr>
          <w:lang w:val="en-US"/>
        </w:rPr>
      </w:pPr>
      <w:r>
        <w:rPr>
          <w:lang w:val="en-US"/>
        </w:rPr>
        <w:t>PGW</w:t>
      </w:r>
      <w:r w:rsidRPr="008230AC">
        <w:rPr>
          <w:lang w:val="en-US"/>
        </w:rPr>
        <w:t>_TRACE_CONTROL (</w:t>
      </w:r>
      <w:r w:rsidR="006C1749">
        <w:rPr>
          <w:rFonts w:eastAsia="바탕" w:hint="eastAsia"/>
          <w:lang w:val="en-US" w:eastAsia="ko-KR"/>
        </w:rPr>
        <w:t>24</w:t>
      </w:r>
      <w:r w:rsidRPr="008230AC">
        <w:rPr>
          <w:lang w:val="en-US"/>
        </w:rPr>
        <w:t>)</w:t>
      </w:r>
    </w:p>
    <w:p w14:paraId="030131AB" w14:textId="77777777" w:rsidR="00C546E8" w:rsidRDefault="00AA391A" w:rsidP="00AA391A">
      <w:pPr>
        <w:pStyle w:val="B1"/>
        <w:rPr>
          <w:rFonts w:eastAsia="SimSun" w:hint="eastAsia"/>
          <w:lang w:eastAsia="zh-CN"/>
        </w:rPr>
      </w:pPr>
      <w:r>
        <w:tab/>
      </w:r>
      <w:r w:rsidR="004F08D8" w:rsidRPr="008230AC">
        <w:t>This value indicates that the command contains a trace activation or deactivation request for the P-GW. Trace activation is indicated with the presence of the Trace-Data AVP with the relevant trace parameters. Trace deactivation is indicated with the presence of the Trace-Reference AVP. This event trigger needs no subscription.</w:t>
      </w:r>
      <w:r w:rsidR="004F08D8">
        <w:t xml:space="preserve"> </w:t>
      </w:r>
      <w:r w:rsidR="00EE6950">
        <w:t>Applicable to functionality introduced with the Rel8 feature as described in clause 5.4.1.</w:t>
      </w:r>
    </w:p>
    <w:p w14:paraId="5FDB2A90" w14:textId="77777777" w:rsidR="00C546E8" w:rsidRPr="00F669D1" w:rsidRDefault="00C546E8" w:rsidP="00AA391A">
      <w:pPr>
        <w:pStyle w:val="B1"/>
        <w:rPr>
          <w:rFonts w:eastAsia="바탕" w:hint="eastAsia"/>
        </w:rPr>
      </w:pPr>
      <w:r w:rsidRPr="00F669D1">
        <w:rPr>
          <w:rFonts w:eastAsia="SimSun" w:hint="eastAsia"/>
          <w:lang w:eastAsia="zh-CN"/>
        </w:rPr>
        <w:t>UE_</w:t>
      </w:r>
      <w:r w:rsidRPr="00F669D1">
        <w:rPr>
          <w:rFonts w:eastAsia="바탕" w:hint="eastAsia"/>
        </w:rPr>
        <w:t>TIME_ZONE_CHANGE (</w:t>
      </w:r>
      <w:r w:rsidR="004A5719" w:rsidRPr="00F669D1">
        <w:rPr>
          <w:rFonts w:eastAsia="바탕" w:hint="eastAsia"/>
          <w:lang w:eastAsia="ko-KR"/>
        </w:rPr>
        <w:t>25</w:t>
      </w:r>
      <w:r w:rsidRPr="00F669D1">
        <w:rPr>
          <w:rFonts w:eastAsia="바탕" w:hint="eastAsia"/>
        </w:rPr>
        <w:t>)</w:t>
      </w:r>
    </w:p>
    <w:p w14:paraId="75FCAE0E" w14:textId="77777777" w:rsidR="004F08D8" w:rsidRDefault="00AA391A" w:rsidP="00AA391A">
      <w:pPr>
        <w:pStyle w:val="B1"/>
        <w:rPr>
          <w:rFonts w:eastAsia="바탕" w:hint="eastAsia"/>
          <w:lang w:eastAsia="ko-KR"/>
        </w:rPr>
      </w:pPr>
      <w:r>
        <w:tab/>
      </w:r>
      <w:r w:rsidR="00C546E8" w:rsidRPr="00546B4B">
        <w:t>This value shall be used in CCA and RAR commands by the PCRF to indicate that upon a change to the time zone the UE is currently located in, PCC rules shall be requested. When used in a CCR command, this value indicates that the PCEF generated the request because the time zone the UE is currently located in has changed. The new value of the UE</w:t>
      </w:r>
      <w:r w:rsidR="00C546E8">
        <w:rPr>
          <w:rFonts w:eastAsia="SimSun"/>
          <w:lang w:eastAsia="zh-CN"/>
        </w:rPr>
        <w:t>’</w:t>
      </w:r>
      <w:r w:rsidR="00C546E8" w:rsidRPr="00546B4B">
        <w:t>s time zone shall be indicated in the 3GPP-MS-TimeZone AVP.</w:t>
      </w:r>
    </w:p>
    <w:p w14:paraId="79AE3476" w14:textId="77777777" w:rsidR="005B674F" w:rsidRPr="0078747E" w:rsidRDefault="005B674F" w:rsidP="00AA391A">
      <w:pPr>
        <w:pStyle w:val="B1"/>
      </w:pPr>
      <w:r>
        <w:rPr>
          <w:rFonts w:eastAsia="SimSun" w:hint="eastAsia"/>
          <w:lang w:eastAsia="zh-CN"/>
        </w:rPr>
        <w:t>T</w:t>
      </w:r>
      <w:r w:rsidRPr="00FF5990">
        <w:t>AI_CHANGE (</w:t>
      </w:r>
      <w:r>
        <w:rPr>
          <w:rFonts w:eastAsia="바탕" w:hint="eastAsia"/>
          <w:lang w:eastAsia="ko-KR"/>
        </w:rPr>
        <w:t>26</w:t>
      </w:r>
      <w:r w:rsidRPr="0078747E">
        <w:t>)</w:t>
      </w:r>
    </w:p>
    <w:p w14:paraId="2B1F89EE" w14:textId="77777777" w:rsidR="005B674F" w:rsidRPr="00224280" w:rsidRDefault="00AA391A" w:rsidP="00AA391A">
      <w:pPr>
        <w:pStyle w:val="B1"/>
        <w:rPr>
          <w:rFonts w:eastAsia="SimSun" w:hint="eastAsia"/>
          <w:lang w:eastAsia="zh-CN"/>
        </w:rPr>
      </w:pPr>
      <w:r>
        <w:tab/>
      </w:r>
      <w:r w:rsidR="005B674F" w:rsidRPr="00FF5990">
        <w:t xml:space="preserve">This value shall be used in CCA and RAR commands by the PCRF to indicate that upon a change in the </w:t>
      </w:r>
      <w:r w:rsidR="005B674F">
        <w:rPr>
          <w:rFonts w:eastAsia="SimSun" w:hint="eastAsia"/>
          <w:lang w:eastAsia="zh-CN"/>
        </w:rPr>
        <w:t>T</w:t>
      </w:r>
      <w:r w:rsidR="005B674F" w:rsidRPr="00FF5990">
        <w:t xml:space="preserve">AI, PCEF shall inform the PCRF. When used in a CCR command, this value indicates that the PCEF generated the request because there has been a change in the </w:t>
      </w:r>
      <w:r w:rsidR="005B674F">
        <w:rPr>
          <w:rFonts w:eastAsia="SimSun" w:hint="eastAsia"/>
          <w:lang w:eastAsia="zh-CN"/>
        </w:rPr>
        <w:t>T</w:t>
      </w:r>
      <w:r w:rsidR="005B674F" w:rsidRPr="00FF5990">
        <w:t xml:space="preserve">AI. The new </w:t>
      </w:r>
      <w:r w:rsidR="005B674F">
        <w:rPr>
          <w:rFonts w:eastAsia="SimSun" w:hint="eastAsia"/>
          <w:lang w:eastAsia="zh-CN"/>
        </w:rPr>
        <w:t>T</w:t>
      </w:r>
      <w:r w:rsidR="005B674F" w:rsidRPr="00FF5990">
        <w:t>AI value shall be provided in the 3GPP-User-L</w:t>
      </w:r>
      <w:r w:rsidR="005B674F">
        <w:t xml:space="preserve">ocation-Info AVP. </w:t>
      </w:r>
      <w:r w:rsidR="005B674F" w:rsidRPr="00FF5990">
        <w:t xml:space="preserve">If the </w:t>
      </w:r>
      <w:r w:rsidR="005B674F">
        <w:rPr>
          <w:rFonts w:eastAsia="SimSun" w:hint="eastAsia"/>
          <w:lang w:eastAsia="zh-CN"/>
        </w:rPr>
        <w:t>user tracking area</w:t>
      </w:r>
      <w:r w:rsidR="005B674F" w:rsidRPr="00FF5990">
        <w:t xml:space="preserve"> location has been changed but the PCEF can not get the detail location information</w:t>
      </w:r>
      <w:r w:rsidR="005B674F">
        <w:rPr>
          <w:rFonts w:eastAsia="SimSun" w:hint="eastAsia"/>
          <w:lang w:eastAsia="zh-CN"/>
        </w:rPr>
        <w:t>,</w:t>
      </w:r>
      <w:r w:rsidR="005B674F" w:rsidRPr="00FF5990">
        <w:t xml:space="preserve"> the PCEF shall send the 3GPP-User-Location-Info AVP to the PCRF by setting the </w:t>
      </w:r>
      <w:r w:rsidR="005B674F">
        <w:rPr>
          <w:rFonts w:eastAsia="SimSun" w:hint="eastAsia"/>
          <w:lang w:eastAsia="zh-CN"/>
        </w:rPr>
        <w:t>T</w:t>
      </w:r>
      <w:r w:rsidR="005B674F" w:rsidRPr="00FF5990">
        <w:t xml:space="preserve">AC of the </w:t>
      </w:r>
      <w:r w:rsidR="005B674F">
        <w:rPr>
          <w:rFonts w:eastAsia="SimSun" w:hint="eastAsia"/>
          <w:lang w:eastAsia="zh-CN"/>
        </w:rPr>
        <w:t>T</w:t>
      </w:r>
      <w:r w:rsidR="005B674F" w:rsidRPr="00FF5990">
        <w:t>AI to value 0</w:t>
      </w:r>
      <w:r w:rsidR="005B674F">
        <w:t xml:space="preserve">x0000. Applicable only </w:t>
      </w:r>
      <w:r w:rsidR="005B674F">
        <w:rPr>
          <w:rFonts w:hint="eastAsia"/>
          <w:lang w:eastAsia="ko-KR"/>
        </w:rPr>
        <w:t>to</w:t>
      </w:r>
      <w:r w:rsidR="005B674F">
        <w:t xml:space="preserve"> 3GPP-EPS access type</w:t>
      </w:r>
      <w:r w:rsidR="005B674F">
        <w:rPr>
          <w:rFonts w:eastAsia="SimSun" w:hint="eastAsia"/>
          <w:lang w:eastAsia="zh-CN"/>
        </w:rPr>
        <w:t xml:space="preserve"> and to functionality introduced with the Rel8 feature as described in clause 5.4.1.</w:t>
      </w:r>
    </w:p>
    <w:p w14:paraId="73FB3B10" w14:textId="77777777" w:rsidR="005B674F" w:rsidRPr="00D44802" w:rsidRDefault="005B674F" w:rsidP="00AA391A">
      <w:pPr>
        <w:pStyle w:val="B1"/>
        <w:rPr>
          <w:rFonts w:eastAsia="바탕" w:hint="eastAsia"/>
          <w:lang w:eastAsia="ko-KR"/>
        </w:rPr>
      </w:pPr>
      <w:r>
        <w:rPr>
          <w:rFonts w:eastAsia="SimSun" w:hint="eastAsia"/>
          <w:lang w:eastAsia="zh-CN"/>
        </w:rPr>
        <w:t>ECG</w:t>
      </w:r>
      <w:r w:rsidRPr="00FF5990">
        <w:t>I_CHANGE (</w:t>
      </w:r>
      <w:r>
        <w:rPr>
          <w:rFonts w:eastAsia="바탕" w:hint="eastAsia"/>
          <w:lang w:eastAsia="ko-KR"/>
        </w:rPr>
        <w:t>27</w:t>
      </w:r>
      <w:r w:rsidRPr="0078747E">
        <w:t>)</w:t>
      </w:r>
    </w:p>
    <w:p w14:paraId="0815B938" w14:textId="77777777" w:rsidR="005B674F" w:rsidRDefault="00AA391A" w:rsidP="00AA391A">
      <w:pPr>
        <w:pStyle w:val="B1"/>
        <w:rPr>
          <w:rFonts w:eastAsia="바탕" w:hint="eastAsia"/>
          <w:lang w:eastAsia="ko-KR"/>
        </w:rPr>
      </w:pPr>
      <w:r>
        <w:tab/>
      </w:r>
      <w:r w:rsidR="005B674F" w:rsidRPr="00FF5990">
        <w:t xml:space="preserve">This value shall be used in CCA and RAR commands by the PCRF to indicate that upon a change in the </w:t>
      </w:r>
      <w:r w:rsidR="005B674F">
        <w:rPr>
          <w:rFonts w:eastAsia="SimSun" w:hint="eastAsia"/>
          <w:lang w:eastAsia="zh-CN"/>
        </w:rPr>
        <w:t>ECG</w:t>
      </w:r>
      <w:r w:rsidR="005B674F" w:rsidRPr="00FF5990">
        <w:t xml:space="preserve">I, PCEF shall inform the PCRF. When used in a CCR command, this value indicates that the PCEF generated the request because there has been a change in the </w:t>
      </w:r>
      <w:r w:rsidR="005B674F">
        <w:rPr>
          <w:rFonts w:eastAsia="SimSun" w:hint="eastAsia"/>
          <w:lang w:eastAsia="zh-CN"/>
        </w:rPr>
        <w:t>ECG</w:t>
      </w:r>
      <w:r w:rsidR="005B674F" w:rsidRPr="00FF5990">
        <w:t xml:space="preserve">I. The new </w:t>
      </w:r>
      <w:r w:rsidR="005B674F">
        <w:rPr>
          <w:rFonts w:eastAsia="SimSun" w:hint="eastAsia"/>
          <w:lang w:eastAsia="zh-CN"/>
        </w:rPr>
        <w:t>ECG</w:t>
      </w:r>
      <w:r w:rsidR="005B674F" w:rsidRPr="00FF5990">
        <w:t>I value shall be provided in th</w:t>
      </w:r>
      <w:r w:rsidR="005B674F">
        <w:t xml:space="preserve">e 3GPP-User-Location-Info AVP. </w:t>
      </w:r>
      <w:r w:rsidR="005B674F" w:rsidRPr="00FF5990">
        <w:t xml:space="preserve">If the </w:t>
      </w:r>
      <w:r w:rsidR="005B674F">
        <w:rPr>
          <w:rFonts w:eastAsia="SimSun" w:hint="eastAsia"/>
          <w:lang w:eastAsia="zh-CN"/>
        </w:rPr>
        <w:t>ECGI</w:t>
      </w:r>
      <w:r w:rsidR="005B674F" w:rsidRPr="00FF5990">
        <w:t xml:space="preserve"> has been changed but the PCEF can not get the detail location information</w:t>
      </w:r>
      <w:r w:rsidR="005B674F">
        <w:rPr>
          <w:rFonts w:eastAsia="SimSun" w:hint="eastAsia"/>
          <w:lang w:eastAsia="zh-CN"/>
        </w:rPr>
        <w:t>,</w:t>
      </w:r>
      <w:r w:rsidR="005B674F" w:rsidRPr="00FF5990">
        <w:t xml:space="preserve"> the PCEF shall send the 3GPP-User-Location-Info AVP to the PCRF by setting the </w:t>
      </w:r>
      <w:r w:rsidR="005B674F">
        <w:rPr>
          <w:rFonts w:eastAsia="SimSun" w:hint="eastAsia"/>
          <w:lang w:eastAsia="zh-CN"/>
        </w:rPr>
        <w:t>ECI</w:t>
      </w:r>
      <w:r w:rsidR="005B674F" w:rsidRPr="00FF5990">
        <w:t xml:space="preserve"> of the </w:t>
      </w:r>
      <w:r w:rsidR="005B674F">
        <w:rPr>
          <w:rFonts w:eastAsia="SimSun" w:hint="eastAsia"/>
          <w:lang w:eastAsia="zh-CN"/>
        </w:rPr>
        <w:t>ECG</w:t>
      </w:r>
      <w:r w:rsidR="005B674F" w:rsidRPr="00FF5990">
        <w:t>I to value 0</w:t>
      </w:r>
      <w:r w:rsidR="005B674F">
        <w:t xml:space="preserve">x0000. Applicable only </w:t>
      </w:r>
      <w:r w:rsidR="005B674F">
        <w:rPr>
          <w:rFonts w:hint="eastAsia"/>
          <w:lang w:eastAsia="ko-KR"/>
        </w:rPr>
        <w:t>to</w:t>
      </w:r>
      <w:r w:rsidR="005B674F">
        <w:t xml:space="preserve"> 3GPP-EPS access type</w:t>
      </w:r>
      <w:r w:rsidR="005B674F">
        <w:rPr>
          <w:rFonts w:eastAsia="SimSun" w:hint="eastAsia"/>
          <w:lang w:eastAsia="zh-CN"/>
        </w:rPr>
        <w:t xml:space="preserve"> and to functionality introduced with the Rel8 feature as described in clause 5.4.1.</w:t>
      </w:r>
    </w:p>
    <w:p w14:paraId="446F5C1B" w14:textId="77777777" w:rsidR="00E04A1D" w:rsidRDefault="00E04A1D" w:rsidP="00AA391A">
      <w:pPr>
        <w:pStyle w:val="B1"/>
      </w:pPr>
      <w:r>
        <w:t>CHARGING_CORRELATION_EXCHANGE (28)</w:t>
      </w:r>
    </w:p>
    <w:p w14:paraId="7F2D4B93" w14:textId="77777777" w:rsidR="00E04A1D" w:rsidRDefault="00E04A1D" w:rsidP="00AA391A">
      <w:pPr>
        <w:pStyle w:val="B1"/>
      </w:pPr>
      <w:r>
        <w:tab/>
        <w:t>The PCRF shall use this value in CCA and RAR commands to indicate that the PCEF shall report the access network charging identifier associated to one or more dynamic PCC Rules within the Access-Network-Charging-Identifier-Gx AVP. The</w:t>
      </w:r>
      <w:r w:rsidRPr="00A94AF2">
        <w:t xml:space="preserve"> </w:t>
      </w:r>
      <w:r>
        <w:t>Charging-Correlation-Indicator AVP with value CHARGING_IDENTIFIER_REQUIRED shall be provided.</w:t>
      </w:r>
    </w:p>
    <w:p w14:paraId="07B94975" w14:textId="77777777" w:rsidR="00E04A1D" w:rsidRDefault="00AA391A" w:rsidP="00AA391A">
      <w:pPr>
        <w:pStyle w:val="B1"/>
        <w:rPr>
          <w:rFonts w:eastAsia="바탕" w:hint="eastAsia"/>
          <w:lang w:eastAsia="ko-KR"/>
        </w:rPr>
      </w:pPr>
      <w:r>
        <w:tab/>
      </w:r>
      <w:r w:rsidR="00E04A1D">
        <w:t xml:space="preserve">When used in a CCR command, this value indicates that an access network charging identifier has been assigned. The actual value shall be reported with the </w:t>
      </w:r>
      <w:r w:rsidR="00E04A1D" w:rsidRPr="00776E02">
        <w:t>Access-Network-Charging-Identifier-Gx</w:t>
      </w:r>
      <w:r w:rsidR="00E04A1D">
        <w:t xml:space="preserve"> AVP. </w:t>
      </w:r>
      <w:r w:rsidR="00E04A1D" w:rsidRPr="00D34045">
        <w:t>Applicable to functionality i</w:t>
      </w:r>
      <w:r w:rsidR="00E04A1D">
        <w:t>ntroduced with the Rel8</w:t>
      </w:r>
      <w:r w:rsidR="00E04A1D" w:rsidRPr="00D34045">
        <w:t xml:space="preserve"> feature as described in clause 5.4.1.</w:t>
      </w:r>
    </w:p>
    <w:p w14:paraId="6A43B524" w14:textId="77777777" w:rsidR="00A1244E" w:rsidRPr="00FA75B5" w:rsidRDefault="00EC72C5" w:rsidP="00AA391A">
      <w:pPr>
        <w:pStyle w:val="B1"/>
      </w:pPr>
      <w:r w:rsidRPr="00FA75B5">
        <w:rPr>
          <w:rFonts w:eastAsia="바탕" w:hint="eastAsia"/>
        </w:rPr>
        <w:t>APN-AMBR</w:t>
      </w:r>
      <w:r w:rsidR="00A1244E" w:rsidRPr="00FA75B5">
        <w:t>_MODIFICATION_FAILURE (</w:t>
      </w:r>
      <w:r w:rsidRPr="00FA75B5">
        <w:rPr>
          <w:rFonts w:eastAsia="바탕" w:hint="eastAsia"/>
          <w:lang w:eastAsia="ko-KR"/>
        </w:rPr>
        <w:t>29</w:t>
      </w:r>
      <w:r w:rsidR="00A1244E" w:rsidRPr="00FA75B5">
        <w:t>)</w:t>
      </w:r>
    </w:p>
    <w:p w14:paraId="4289034A" w14:textId="77777777" w:rsidR="00A1244E" w:rsidRDefault="00AA391A" w:rsidP="00AA391A">
      <w:pPr>
        <w:pStyle w:val="B1"/>
        <w:rPr>
          <w:rFonts w:eastAsia="바탕" w:hint="eastAsia"/>
          <w:lang w:eastAsia="ko-KR"/>
        </w:rPr>
      </w:pPr>
      <w:r>
        <w:tab/>
      </w:r>
      <w:r w:rsidR="00A1244E">
        <w:t>The PCEF shall use this</w:t>
      </w:r>
      <w:r w:rsidR="00A1244E" w:rsidRPr="008230AC">
        <w:t xml:space="preserve"> value </w:t>
      </w:r>
      <w:r w:rsidR="00A1244E">
        <w:t>to indicate to the PCRF</w:t>
      </w:r>
      <w:r w:rsidR="00A1244E" w:rsidRPr="008230AC">
        <w:t xml:space="preserve"> that </w:t>
      </w:r>
      <w:r w:rsidR="00A1244E">
        <w:t>APN-AMBR modifications have failed.</w:t>
      </w:r>
      <w:r w:rsidR="00A1244E" w:rsidRPr="008230AC">
        <w:t xml:space="preserve"> </w:t>
      </w:r>
      <w:r w:rsidR="00A1244E">
        <w:t xml:space="preserve">The PCEF shall use this value in a new CCR command that indicates the failure of either a PUSH initiated modification or a PULL initiated modification. </w:t>
      </w:r>
      <w:r w:rsidR="00A1244E" w:rsidRPr="008230AC">
        <w:t>This event trigger needs no subscription.</w:t>
      </w:r>
      <w:r w:rsidR="00A1244E">
        <w:t xml:space="preserve"> Applicable to functionality introduced with the Rel8 feature as described in clause 5.4.1.</w:t>
      </w:r>
    </w:p>
    <w:p w14:paraId="1D50063A" w14:textId="77777777" w:rsidR="00EC72C5" w:rsidRDefault="00EC72C5" w:rsidP="00AA391A">
      <w:pPr>
        <w:pStyle w:val="B1"/>
      </w:pPr>
      <w:r>
        <w:rPr>
          <w:rFonts w:eastAsia="SimSun" w:hint="eastAsia"/>
          <w:lang w:eastAsia="zh-CN"/>
        </w:rPr>
        <w:t>DEFAULT-EPS-BEARER-QOS</w:t>
      </w:r>
      <w:r>
        <w:t>_MODIFICATION_FAILURE (</w:t>
      </w:r>
      <w:r>
        <w:rPr>
          <w:rFonts w:eastAsia="바탕" w:hint="eastAsia"/>
          <w:lang w:eastAsia="ko-KR"/>
        </w:rPr>
        <w:t>3</w:t>
      </w:r>
      <w:r w:rsidR="00673013">
        <w:rPr>
          <w:rFonts w:eastAsia="바탕"/>
          <w:lang w:eastAsia="ko-KR"/>
        </w:rPr>
        <w:t>4</w:t>
      </w:r>
      <w:r>
        <w:t>)</w:t>
      </w:r>
    </w:p>
    <w:p w14:paraId="220B9878" w14:textId="77777777" w:rsidR="00EC72C5" w:rsidRPr="00EC72C5" w:rsidRDefault="00AA391A" w:rsidP="00AA391A">
      <w:pPr>
        <w:pStyle w:val="B1"/>
        <w:rPr>
          <w:rFonts w:eastAsia="바탕" w:hint="eastAsia"/>
          <w:lang w:eastAsia="ko-KR"/>
        </w:rPr>
      </w:pPr>
      <w:r>
        <w:tab/>
      </w:r>
      <w:r w:rsidR="00EC72C5">
        <w:t>The PCEF shall use this</w:t>
      </w:r>
      <w:r w:rsidR="00EC72C5" w:rsidRPr="008230AC">
        <w:t xml:space="preserve"> value </w:t>
      </w:r>
      <w:r w:rsidR="00EC72C5">
        <w:t>to indicate to the PCRF</w:t>
      </w:r>
      <w:r w:rsidR="00EC72C5" w:rsidRPr="008230AC">
        <w:t xml:space="preserve"> that </w:t>
      </w:r>
      <w:r w:rsidR="00EC72C5">
        <w:rPr>
          <w:rFonts w:eastAsia="SimSun" w:hint="eastAsia"/>
          <w:lang w:eastAsia="zh-CN"/>
        </w:rPr>
        <w:t xml:space="preserve">Default EPS Bearer QoS </w:t>
      </w:r>
      <w:r w:rsidR="00EC72C5">
        <w:t>modifications have failed.</w:t>
      </w:r>
      <w:r w:rsidR="00EC72C5" w:rsidRPr="008230AC">
        <w:t xml:space="preserve"> </w:t>
      </w:r>
      <w:r w:rsidR="00EC72C5">
        <w:t xml:space="preserve">The PCEF shall use this value in a new CCR command that indicates the failure of either a PUSH initiated </w:t>
      </w:r>
      <w:r w:rsidR="00EC72C5">
        <w:lastRenderedPageBreak/>
        <w:t xml:space="preserve">modification or a PULL initiated modification. </w:t>
      </w:r>
      <w:r w:rsidR="00EC72C5" w:rsidRPr="008230AC">
        <w:t>This event trigger needs no subscription.</w:t>
      </w:r>
      <w:r w:rsidR="00EC72C5">
        <w:t xml:space="preserve"> Applicable to functionality introduced with the Rel8 feature as described in clause 5.4.1.</w:t>
      </w:r>
    </w:p>
    <w:p w14:paraId="31E4EC51" w14:textId="77777777" w:rsidR="00454F4A" w:rsidRPr="0078747E" w:rsidRDefault="00454F4A" w:rsidP="00A22E7F">
      <w:pPr>
        <w:pStyle w:val="Heading3"/>
      </w:pPr>
      <w:bookmarkStart w:id="99" w:name="_Toc343033496"/>
      <w:r w:rsidRPr="0078747E">
        <w:t>5.3.8</w:t>
      </w:r>
      <w:r w:rsidRPr="0078747E">
        <w:tab/>
        <w:t>Metering-Method AVP (</w:t>
      </w:r>
      <w:r w:rsidR="00F21487" w:rsidRPr="0078747E">
        <w:t xml:space="preserve">All </w:t>
      </w:r>
      <w:r w:rsidRPr="0078747E">
        <w:t>access types)</w:t>
      </w:r>
      <w:bookmarkEnd w:id="99"/>
    </w:p>
    <w:p w14:paraId="364AA629" w14:textId="77777777" w:rsidR="00A71183" w:rsidRDefault="00454F4A" w:rsidP="00A22E7F">
      <w:pPr>
        <w:keepNext/>
        <w:keepLines/>
        <w:rPr>
          <w:rFonts w:eastAsia="바탕" w:hint="eastAsia"/>
          <w:lang w:eastAsia="ko-KR"/>
        </w:rPr>
      </w:pPr>
      <w:r w:rsidRPr="0078747E">
        <w:t xml:space="preserve">The Metering-Method AVP (AVP code 1007) is of type Enumerated, and it defines what parameters shall be metered for offline charging. </w:t>
      </w:r>
      <w:r w:rsidR="00A71183">
        <w:t>The PCEF may use the AVP for online charging in case of decentralized unit determination, refer to 3GPP TS 32.299 [</w:t>
      </w:r>
      <w:r w:rsidR="00A71183">
        <w:rPr>
          <w:rFonts w:eastAsia="바탕" w:hint="eastAsia"/>
          <w:lang w:eastAsia="ko-KR"/>
        </w:rPr>
        <w:t>19</w:t>
      </w:r>
      <w:r w:rsidR="00A71183">
        <w:t>].</w:t>
      </w:r>
    </w:p>
    <w:p w14:paraId="68D5385A" w14:textId="77777777" w:rsidR="00454F4A" w:rsidRPr="0078747E" w:rsidRDefault="00454F4A" w:rsidP="00A22E7F">
      <w:pPr>
        <w:keepNext/>
        <w:keepLines/>
      </w:pPr>
      <w:r w:rsidRPr="0078747E">
        <w:t>The following values are defined:</w:t>
      </w:r>
    </w:p>
    <w:p w14:paraId="56DFBD25" w14:textId="77777777" w:rsidR="00454F4A" w:rsidRPr="0078747E" w:rsidRDefault="00454F4A" w:rsidP="00AA391A">
      <w:pPr>
        <w:pStyle w:val="B1"/>
      </w:pPr>
      <w:r w:rsidRPr="0078747E">
        <w:t>DURATION (0)</w:t>
      </w:r>
    </w:p>
    <w:p w14:paraId="60681639" w14:textId="77777777" w:rsidR="00454F4A" w:rsidRPr="0078747E" w:rsidRDefault="00AA391A" w:rsidP="00AA391A">
      <w:pPr>
        <w:pStyle w:val="B1"/>
      </w:pPr>
      <w:r>
        <w:tab/>
      </w:r>
      <w:r w:rsidR="00454F4A" w:rsidRPr="0078747E">
        <w:t>This value shall be used to indicate that the duration of the service flow shall be metered.</w:t>
      </w:r>
    </w:p>
    <w:p w14:paraId="1429641F" w14:textId="77777777" w:rsidR="00454F4A" w:rsidRPr="0078747E" w:rsidRDefault="00454F4A" w:rsidP="00AA391A">
      <w:pPr>
        <w:pStyle w:val="B1"/>
      </w:pPr>
      <w:r w:rsidRPr="0078747E">
        <w:t>VOLUME (1)</w:t>
      </w:r>
    </w:p>
    <w:p w14:paraId="12F2C3D2" w14:textId="77777777" w:rsidR="00454F4A" w:rsidRPr="0078747E" w:rsidRDefault="00AA391A" w:rsidP="00AA391A">
      <w:pPr>
        <w:pStyle w:val="B1"/>
      </w:pPr>
      <w:r>
        <w:tab/>
      </w:r>
      <w:r w:rsidR="00454F4A" w:rsidRPr="0078747E">
        <w:t>This value shall be used to indicate that volume of the service flow traffic shall be metered.</w:t>
      </w:r>
    </w:p>
    <w:p w14:paraId="064EF881" w14:textId="77777777" w:rsidR="00454F4A" w:rsidRPr="0078747E" w:rsidRDefault="00454F4A" w:rsidP="00AA391A">
      <w:pPr>
        <w:pStyle w:val="B1"/>
      </w:pPr>
      <w:r w:rsidRPr="0078747E">
        <w:t>DURATION_VOLUME (2)</w:t>
      </w:r>
    </w:p>
    <w:p w14:paraId="1EA01C98" w14:textId="77777777" w:rsidR="00454F4A" w:rsidRPr="0078747E" w:rsidRDefault="00AA391A" w:rsidP="00AA391A">
      <w:pPr>
        <w:pStyle w:val="B1"/>
      </w:pPr>
      <w:r>
        <w:tab/>
      </w:r>
      <w:r w:rsidR="00454F4A" w:rsidRPr="0078747E">
        <w:t>This value shall be used to indicate that the duration and the volume of the service flow traffic shall be metered.</w:t>
      </w:r>
    </w:p>
    <w:p w14:paraId="7F75C1BD" w14:textId="77777777" w:rsidR="00022E75" w:rsidRDefault="00022E75" w:rsidP="00022E75">
      <w:r w:rsidRPr="00022E75">
        <w:t>If the Metering-Method AVP is omitted but has been supplied previously, the previous information remains valid. If the Metering-Method AVP is omitted and has not been supplied previously, the metering method pre-configured at the PCEF is applicable as default metering method.</w:t>
      </w:r>
    </w:p>
    <w:p w14:paraId="63967DA6" w14:textId="77777777" w:rsidR="00454F4A" w:rsidRPr="0078747E" w:rsidRDefault="00454F4A" w:rsidP="0078747E">
      <w:pPr>
        <w:pStyle w:val="Heading3"/>
      </w:pPr>
      <w:bookmarkStart w:id="100" w:name="_Toc343033497"/>
      <w:r w:rsidRPr="0078747E">
        <w:t>5.3.9</w:t>
      </w:r>
      <w:r w:rsidRPr="0078747E">
        <w:tab/>
        <w:t>Offline AVP (All access types)</w:t>
      </w:r>
      <w:bookmarkEnd w:id="100"/>
    </w:p>
    <w:p w14:paraId="1F5F2B3D" w14:textId="77777777" w:rsidR="00EC4285" w:rsidRDefault="00454F4A" w:rsidP="00EC4285">
      <w:r w:rsidRPr="0078747E">
        <w:t>The Offline AVP (AVP code 1008) is of type Enumerated</w:t>
      </w:r>
      <w:r w:rsidR="00EC4285">
        <w:t>.</w:t>
      </w:r>
    </w:p>
    <w:p w14:paraId="210A8626" w14:textId="77777777" w:rsidR="00EC4285" w:rsidRDefault="00EC4285" w:rsidP="00EC4285">
      <w:r>
        <w:t xml:space="preserve">If the </w:t>
      </w:r>
      <w:r w:rsidRPr="0078747E">
        <w:t>Offline AVP</w:t>
      </w:r>
      <w:r>
        <w:t xml:space="preserve"> is embedded within a </w:t>
      </w:r>
      <w:r w:rsidR="00632619">
        <w:t xml:space="preserve">Charging-Rule-Definition </w:t>
      </w:r>
      <w:r>
        <w:t>AVP</w:t>
      </w:r>
      <w:r w:rsidR="00454F4A" w:rsidRPr="0078747E">
        <w:t xml:space="preserve"> it defines whether the offline charging interface from the </w:t>
      </w:r>
      <w:r w:rsidR="00454F4A" w:rsidRPr="00A22E7F">
        <w:t>PCEF</w:t>
      </w:r>
      <w:r w:rsidR="00454F4A" w:rsidRPr="0078747E">
        <w:t xml:space="preserve"> for the associated PCC rule shall be enabled. The absence of this AVP </w:t>
      </w:r>
      <w:r>
        <w:t xml:space="preserve">within the first provisioning of the Charging-Rule-definition AVP of a new PCC rule </w:t>
      </w:r>
      <w:r w:rsidR="00454F4A" w:rsidRPr="0078747E">
        <w:t xml:space="preserve">indicates that the default </w:t>
      </w:r>
      <w:r>
        <w:t>charging method for offline</w:t>
      </w:r>
      <w:r w:rsidR="00DB72CE">
        <w:t xml:space="preserve"> </w:t>
      </w:r>
      <w:r w:rsidR="00454F4A" w:rsidRPr="0078747E">
        <w:t>shall be used.</w:t>
      </w:r>
    </w:p>
    <w:p w14:paraId="2BC9221E" w14:textId="77777777" w:rsidR="00576EFD" w:rsidRPr="00597B02" w:rsidRDefault="00576EFD" w:rsidP="00576EFD">
      <w:pPr>
        <w:rPr>
          <w:rFonts w:hint="eastAsia"/>
        </w:rPr>
      </w:pPr>
      <w:r>
        <w:t xml:space="preserve">If the </w:t>
      </w:r>
      <w:r w:rsidRPr="0078747E">
        <w:t>Offline AVP</w:t>
      </w:r>
      <w:r>
        <w:t xml:space="preserve"> is embedded </w:t>
      </w:r>
      <w:r w:rsidRPr="0078747E">
        <w:t>with</w:t>
      </w:r>
      <w:r>
        <w:t>in</w:t>
      </w:r>
      <w:r w:rsidRPr="0078747E">
        <w:t xml:space="preserve"> the initial </w:t>
      </w:r>
      <w:r>
        <w:rPr>
          <w:rFonts w:hint="eastAsia"/>
          <w:lang w:eastAsia="zh-CN"/>
        </w:rPr>
        <w:t>CCR</w:t>
      </w:r>
      <w:r>
        <w:t xml:space="preserve"> on command level, it indicates the default charging method for offline</w:t>
      </w:r>
      <w:r>
        <w:rPr>
          <w:rFonts w:hint="eastAsia"/>
          <w:lang w:eastAsia="zh-CN"/>
        </w:rPr>
        <w:t xml:space="preserve"> </w:t>
      </w:r>
      <w:r>
        <w:t>pre-configured at the PCEF is applicable as default charging method for offline</w:t>
      </w:r>
      <w:r>
        <w:rPr>
          <w:rFonts w:hint="eastAsia"/>
          <w:lang w:eastAsia="zh-CN"/>
        </w:rPr>
        <w:t>.</w:t>
      </w:r>
      <w:r>
        <w:rPr>
          <w:lang w:eastAsia="zh-CN"/>
        </w:rPr>
        <w:t xml:space="preserve"> </w:t>
      </w:r>
      <w:r w:rsidRPr="0078747E">
        <w:t xml:space="preserve">The absence of this AVP </w:t>
      </w:r>
      <w:r>
        <w:t>within the initial CC</w:t>
      </w:r>
      <w:r>
        <w:rPr>
          <w:rFonts w:hint="eastAsia"/>
          <w:lang w:eastAsia="zh-CN"/>
        </w:rPr>
        <w:t>R</w:t>
      </w:r>
      <w:r>
        <w:t xml:space="preserve"> indicates that the charging method for offline pre-configured at the PCEF is </w:t>
      </w:r>
      <w:r>
        <w:rPr>
          <w:lang w:eastAsia="zh-CN"/>
        </w:rPr>
        <w:t>not</w:t>
      </w:r>
      <w:r>
        <w:rPr>
          <w:rFonts w:hint="eastAsia"/>
          <w:lang w:eastAsia="zh-CN"/>
        </w:rPr>
        <w:t xml:space="preserve"> </w:t>
      </w:r>
      <w:r>
        <w:t>available</w:t>
      </w:r>
      <w:r>
        <w:rPr>
          <w:rFonts w:hint="eastAsia"/>
          <w:lang w:eastAsia="zh-CN"/>
        </w:rPr>
        <w:t>.</w:t>
      </w:r>
      <w:r>
        <w:t xml:space="preserve"> </w:t>
      </w:r>
    </w:p>
    <w:p w14:paraId="5E2EA938" w14:textId="77777777" w:rsidR="00EC4285" w:rsidRDefault="00EC4285" w:rsidP="00DB72CE">
      <w:r>
        <w:t xml:space="preserve">If the </w:t>
      </w:r>
      <w:r w:rsidRPr="0078747E">
        <w:t>Offline AVP</w:t>
      </w:r>
      <w:r>
        <w:t xml:space="preserve"> is embedded </w:t>
      </w:r>
      <w:r w:rsidRPr="0078747E">
        <w:t>with</w:t>
      </w:r>
      <w:r>
        <w:t>in</w:t>
      </w:r>
      <w:r w:rsidRPr="0078747E">
        <w:t xml:space="preserve"> the initial </w:t>
      </w:r>
      <w:r>
        <w:t xml:space="preserve">CCA on command level, it indicates the default charging method for offline. </w:t>
      </w:r>
      <w:r w:rsidRPr="0078747E">
        <w:t xml:space="preserve">The absence of this AVP </w:t>
      </w:r>
      <w:r>
        <w:t>within the initial CCA indicates that the charging method for offline pre-configured at the PCEF is applicable as default charging method for offline</w:t>
      </w:r>
      <w:r w:rsidRPr="0078747E">
        <w:t>.</w:t>
      </w:r>
    </w:p>
    <w:p w14:paraId="3F1EBEC2" w14:textId="77777777" w:rsidR="00576EFD" w:rsidRPr="00F20EA5" w:rsidRDefault="00576EFD" w:rsidP="00576EFD">
      <w:pPr>
        <w:rPr>
          <w:rFonts w:hint="eastAsia"/>
          <w:lang w:eastAsia="zh-CN"/>
        </w:rPr>
      </w:pPr>
      <w:r w:rsidRPr="0078747E">
        <w:t xml:space="preserve">The </w:t>
      </w:r>
      <w:r>
        <w:t xml:space="preserve">default charging method provided by the PCRF </w:t>
      </w:r>
      <w:r w:rsidRPr="0078747E">
        <w:t xml:space="preserve">shall </w:t>
      </w:r>
      <w:r>
        <w:rPr>
          <w:rFonts w:hint="eastAsia"/>
          <w:lang w:eastAsia="zh-CN"/>
        </w:rPr>
        <w:t xml:space="preserve">take precedence over </w:t>
      </w:r>
      <w:r w:rsidRPr="0078747E">
        <w:t>any pre</w:t>
      </w:r>
      <w:r>
        <w:t>-configured</w:t>
      </w:r>
      <w:r w:rsidRPr="0078747E">
        <w:t xml:space="preserve"> </w:t>
      </w:r>
      <w:r>
        <w:t>default charging method</w:t>
      </w:r>
      <w:r w:rsidRPr="0078747E">
        <w:t xml:space="preserve"> at the </w:t>
      </w:r>
      <w:r w:rsidRPr="00A22E7F">
        <w:t>PCEF</w:t>
      </w:r>
      <w:r w:rsidRPr="0078747E">
        <w:t>.</w:t>
      </w:r>
      <w:r w:rsidRPr="0055357B">
        <w:t xml:space="preserve"> </w:t>
      </w:r>
    </w:p>
    <w:p w14:paraId="1988E428" w14:textId="77777777" w:rsidR="00454F4A" w:rsidRPr="0078747E" w:rsidRDefault="00454F4A" w:rsidP="00EC4285">
      <w:r w:rsidRPr="0078747E">
        <w:t>The following values are defined:</w:t>
      </w:r>
    </w:p>
    <w:p w14:paraId="33A5978B" w14:textId="77777777" w:rsidR="00454F4A" w:rsidRPr="0078747E" w:rsidRDefault="00454F4A" w:rsidP="00AA391A">
      <w:pPr>
        <w:pStyle w:val="B1"/>
      </w:pPr>
      <w:r w:rsidRPr="0078747E">
        <w:t>DISABLE_OFFLINE (0)</w:t>
      </w:r>
    </w:p>
    <w:p w14:paraId="72B36E22" w14:textId="77777777" w:rsidR="00454F4A" w:rsidRPr="0078747E" w:rsidRDefault="00AA391A" w:rsidP="00AA391A">
      <w:pPr>
        <w:pStyle w:val="B1"/>
      </w:pPr>
      <w:r>
        <w:tab/>
      </w:r>
      <w:r w:rsidR="00454F4A" w:rsidRPr="0078747E">
        <w:t>This value shall be used to indicate that the offline charging interface for the associated PCC rule shall be disabled.</w:t>
      </w:r>
    </w:p>
    <w:p w14:paraId="689508DB" w14:textId="77777777" w:rsidR="00454F4A" w:rsidRPr="0078747E" w:rsidRDefault="00454F4A" w:rsidP="00AA391A">
      <w:pPr>
        <w:pStyle w:val="B1"/>
      </w:pPr>
      <w:r w:rsidRPr="0078747E">
        <w:t>ENABLE_OFFLINE (1)</w:t>
      </w:r>
    </w:p>
    <w:p w14:paraId="3881B92A" w14:textId="77777777" w:rsidR="00454F4A" w:rsidRPr="0078747E" w:rsidRDefault="00AA391A" w:rsidP="00AA391A">
      <w:pPr>
        <w:pStyle w:val="B1"/>
      </w:pPr>
      <w:r>
        <w:tab/>
      </w:r>
      <w:r w:rsidR="00454F4A" w:rsidRPr="0078747E">
        <w:t>This value shall be used to indicate that the offline charging interface for the associated PCC rule shall be enabled.</w:t>
      </w:r>
    </w:p>
    <w:p w14:paraId="63A9408B" w14:textId="77777777" w:rsidR="00454F4A" w:rsidRPr="0078747E" w:rsidRDefault="00454F4A" w:rsidP="0078747E">
      <w:pPr>
        <w:pStyle w:val="Heading3"/>
      </w:pPr>
      <w:bookmarkStart w:id="101" w:name="_Toc343033498"/>
      <w:r w:rsidRPr="0078747E">
        <w:t>5.3.10</w:t>
      </w:r>
      <w:r w:rsidRPr="0078747E">
        <w:tab/>
        <w:t>Online AVP (All access types)</w:t>
      </w:r>
      <w:bookmarkEnd w:id="101"/>
    </w:p>
    <w:p w14:paraId="6F1E0EDA" w14:textId="77777777" w:rsidR="007A5C5A" w:rsidRDefault="00454F4A" w:rsidP="00A22E7F">
      <w:r w:rsidRPr="0078747E">
        <w:t>The Online AVP (AVP code 1009) is of type Enumerated</w:t>
      </w:r>
      <w:r w:rsidR="007A5C5A">
        <w:t>.</w:t>
      </w:r>
    </w:p>
    <w:p w14:paraId="6F2CB2C9" w14:textId="77777777" w:rsidR="007A5C5A" w:rsidRDefault="007A5C5A" w:rsidP="00A22E7F">
      <w:r>
        <w:t xml:space="preserve">If the </w:t>
      </w:r>
      <w:r w:rsidRPr="0078747E">
        <w:t>O</w:t>
      </w:r>
      <w:r>
        <w:t>n</w:t>
      </w:r>
      <w:r w:rsidRPr="0078747E">
        <w:t>line AVP</w:t>
      </w:r>
      <w:r>
        <w:t xml:space="preserve"> is embedded within a Charging</w:t>
      </w:r>
      <w:r w:rsidR="00632619">
        <w:rPr>
          <w:rFonts w:eastAsia="바탕" w:hint="eastAsia"/>
          <w:lang w:eastAsia="ko-KR"/>
        </w:rPr>
        <w:t>-</w:t>
      </w:r>
      <w:r>
        <w:t>Rule</w:t>
      </w:r>
      <w:r w:rsidR="00632619">
        <w:rPr>
          <w:rFonts w:eastAsia="바탕" w:hint="eastAsia"/>
          <w:lang w:eastAsia="ko-KR"/>
        </w:rPr>
        <w:t>-</w:t>
      </w:r>
      <w:r>
        <w:t>Definition AVP,</w:t>
      </w:r>
      <w:r w:rsidR="00454F4A" w:rsidRPr="0078747E">
        <w:t xml:space="preserve"> it defines whether the online charging interface from the </w:t>
      </w:r>
      <w:r w:rsidR="00454F4A" w:rsidRPr="00A22E7F">
        <w:t>PCEF</w:t>
      </w:r>
      <w:r w:rsidR="00454F4A" w:rsidRPr="0078747E">
        <w:t xml:space="preserve"> for the associated PCC rule shall be enabled. The absence of this AVP </w:t>
      </w:r>
      <w:r>
        <w:t xml:space="preserve">within the first </w:t>
      </w:r>
      <w:r>
        <w:lastRenderedPageBreak/>
        <w:t>provisioning of the Charging-Rule-Definition AVP of a new PCC rule</w:t>
      </w:r>
      <w:r w:rsidRPr="0078747E">
        <w:t xml:space="preserve"> </w:t>
      </w:r>
      <w:r w:rsidR="00454F4A" w:rsidRPr="0078747E">
        <w:t xml:space="preserve">indicates that the default </w:t>
      </w:r>
      <w:r>
        <w:t>charging method for online</w:t>
      </w:r>
      <w:r w:rsidR="00DB72CE">
        <w:t xml:space="preserve"> </w:t>
      </w:r>
      <w:r w:rsidR="00454F4A" w:rsidRPr="0078747E">
        <w:t>shall be used.</w:t>
      </w:r>
    </w:p>
    <w:p w14:paraId="20D3B0F3" w14:textId="77777777" w:rsidR="00576EFD" w:rsidRPr="00A95807" w:rsidRDefault="00576EFD" w:rsidP="00576EFD">
      <w:pPr>
        <w:rPr>
          <w:rFonts w:hint="eastAsia"/>
          <w:lang w:eastAsia="zh-CN"/>
        </w:rPr>
      </w:pPr>
      <w:r>
        <w:t xml:space="preserve">If the </w:t>
      </w:r>
      <w:r>
        <w:rPr>
          <w:rFonts w:hint="eastAsia"/>
          <w:lang w:eastAsia="zh-CN"/>
        </w:rPr>
        <w:t>On</w:t>
      </w:r>
      <w:r w:rsidRPr="0078747E">
        <w:t>line AVP</w:t>
      </w:r>
      <w:r>
        <w:t xml:space="preserve"> is embedded </w:t>
      </w:r>
      <w:r w:rsidRPr="0078747E">
        <w:t>with</w:t>
      </w:r>
      <w:r>
        <w:t>in</w:t>
      </w:r>
      <w:r w:rsidRPr="0078747E">
        <w:t xml:space="preserve"> the initial </w:t>
      </w:r>
      <w:r>
        <w:rPr>
          <w:rFonts w:hint="eastAsia"/>
          <w:lang w:eastAsia="zh-CN"/>
        </w:rPr>
        <w:t>CCR</w:t>
      </w:r>
      <w:r>
        <w:t xml:space="preserve"> on command level, it indicates the default charging method for o</w:t>
      </w:r>
      <w:r>
        <w:rPr>
          <w:rFonts w:hint="eastAsia"/>
          <w:lang w:eastAsia="zh-CN"/>
        </w:rPr>
        <w:t>n</w:t>
      </w:r>
      <w:r>
        <w:t>line</w:t>
      </w:r>
      <w:r>
        <w:rPr>
          <w:rFonts w:hint="eastAsia"/>
          <w:lang w:eastAsia="zh-CN"/>
        </w:rPr>
        <w:t xml:space="preserve"> </w:t>
      </w:r>
      <w:r>
        <w:t>pre-configured at the PCEF is applicable as default charging method for o</w:t>
      </w:r>
      <w:r>
        <w:rPr>
          <w:rFonts w:hint="eastAsia"/>
          <w:lang w:eastAsia="zh-CN"/>
        </w:rPr>
        <w:t>n</w:t>
      </w:r>
      <w:r>
        <w:t>line</w:t>
      </w:r>
      <w:r>
        <w:rPr>
          <w:rFonts w:hint="eastAsia"/>
          <w:lang w:eastAsia="zh-CN"/>
        </w:rPr>
        <w:t>.</w:t>
      </w:r>
      <w:r>
        <w:rPr>
          <w:lang w:eastAsia="zh-CN"/>
        </w:rPr>
        <w:t xml:space="preserve"> </w:t>
      </w:r>
      <w:r w:rsidRPr="0078747E">
        <w:t xml:space="preserve">The absence of this AVP </w:t>
      </w:r>
      <w:r>
        <w:t>within the initial CC</w:t>
      </w:r>
      <w:r>
        <w:rPr>
          <w:rFonts w:hint="eastAsia"/>
          <w:lang w:eastAsia="zh-CN"/>
        </w:rPr>
        <w:t>R</w:t>
      </w:r>
      <w:r>
        <w:t xml:space="preserve"> indicates that the charging method for o</w:t>
      </w:r>
      <w:r>
        <w:rPr>
          <w:rFonts w:hint="eastAsia"/>
          <w:lang w:eastAsia="zh-CN"/>
        </w:rPr>
        <w:t>n</w:t>
      </w:r>
      <w:r>
        <w:t xml:space="preserve">line pre-configured at the PCEF is </w:t>
      </w:r>
      <w:r>
        <w:rPr>
          <w:lang w:eastAsia="zh-CN"/>
        </w:rPr>
        <w:t>not</w:t>
      </w:r>
      <w:r>
        <w:rPr>
          <w:rFonts w:hint="eastAsia"/>
          <w:lang w:eastAsia="zh-CN"/>
        </w:rPr>
        <w:t xml:space="preserve"> </w:t>
      </w:r>
      <w:r>
        <w:t>available</w:t>
      </w:r>
      <w:r>
        <w:rPr>
          <w:rFonts w:hint="eastAsia"/>
          <w:lang w:eastAsia="zh-CN"/>
        </w:rPr>
        <w:t>.</w:t>
      </w:r>
      <w:r>
        <w:t xml:space="preserve"> </w:t>
      </w:r>
    </w:p>
    <w:p w14:paraId="74380B5A" w14:textId="77777777" w:rsidR="007A5C5A" w:rsidRDefault="007A5C5A" w:rsidP="00A22E7F">
      <w:r w:rsidRPr="007A5C5A">
        <w:t>If the Online AVP is embedded within the initial CCA on command level, it indicates the default charging method for online. The absence of this AVP within the initial CCA indicates that the charging method for online pre-configured at the PCEF is applicable as default charging method for online.</w:t>
      </w:r>
    </w:p>
    <w:p w14:paraId="25187AED" w14:textId="77777777" w:rsidR="00576EFD" w:rsidRPr="00A95807" w:rsidRDefault="00576EFD" w:rsidP="00576EFD">
      <w:pPr>
        <w:rPr>
          <w:rFonts w:hint="eastAsia"/>
          <w:lang w:eastAsia="zh-CN"/>
        </w:rPr>
      </w:pPr>
      <w:r w:rsidRPr="0078747E">
        <w:t xml:space="preserve">The </w:t>
      </w:r>
      <w:r>
        <w:t xml:space="preserve">default charging method provided by the PCRF </w:t>
      </w:r>
      <w:r w:rsidRPr="0078747E">
        <w:t xml:space="preserve">shall </w:t>
      </w:r>
      <w:r>
        <w:rPr>
          <w:rFonts w:hint="eastAsia"/>
          <w:lang w:eastAsia="zh-CN"/>
        </w:rPr>
        <w:t>take precedence over</w:t>
      </w:r>
      <w:r w:rsidRPr="0078747E" w:rsidDel="00681E29">
        <w:t xml:space="preserve"> </w:t>
      </w:r>
      <w:r w:rsidRPr="0078747E">
        <w:t>any pre</w:t>
      </w:r>
      <w:r>
        <w:t>-configured</w:t>
      </w:r>
      <w:r w:rsidRPr="0078747E">
        <w:t xml:space="preserve"> </w:t>
      </w:r>
      <w:r>
        <w:t>default charging method</w:t>
      </w:r>
      <w:r w:rsidRPr="0078747E">
        <w:t xml:space="preserve"> at the </w:t>
      </w:r>
      <w:r w:rsidRPr="00A22E7F">
        <w:t>PCEF</w:t>
      </w:r>
      <w:r w:rsidRPr="0078747E">
        <w:t>.</w:t>
      </w:r>
      <w:r w:rsidRPr="0055357B">
        <w:t xml:space="preserve"> </w:t>
      </w:r>
    </w:p>
    <w:p w14:paraId="37309A0F" w14:textId="77777777" w:rsidR="00454F4A" w:rsidRPr="0078747E" w:rsidRDefault="00454F4A" w:rsidP="00A22E7F">
      <w:r w:rsidRPr="0078747E">
        <w:t>The following values are defined:</w:t>
      </w:r>
    </w:p>
    <w:p w14:paraId="5E93019F" w14:textId="77777777" w:rsidR="00454F4A" w:rsidRPr="0078747E" w:rsidRDefault="00454F4A" w:rsidP="00AA391A">
      <w:pPr>
        <w:pStyle w:val="B1"/>
      </w:pPr>
      <w:r w:rsidRPr="0078747E">
        <w:t>DISABLE_ONLINE (0)</w:t>
      </w:r>
    </w:p>
    <w:p w14:paraId="48B2183D" w14:textId="77777777" w:rsidR="00454F4A" w:rsidRPr="0078747E" w:rsidRDefault="00AA391A" w:rsidP="00AA391A">
      <w:pPr>
        <w:pStyle w:val="B1"/>
      </w:pPr>
      <w:r>
        <w:tab/>
      </w:r>
      <w:r w:rsidR="00454F4A" w:rsidRPr="0078747E">
        <w:t>This value shall be used to indicate that the online charging interface for the associated PCC rule shall be disabled.</w:t>
      </w:r>
    </w:p>
    <w:p w14:paraId="7358B014" w14:textId="77777777" w:rsidR="00454F4A" w:rsidRPr="0078747E" w:rsidRDefault="00454F4A" w:rsidP="00AA391A">
      <w:pPr>
        <w:pStyle w:val="B1"/>
      </w:pPr>
      <w:r w:rsidRPr="0078747E">
        <w:t>ENABLE_ONLINE (1)</w:t>
      </w:r>
    </w:p>
    <w:p w14:paraId="2C67D9E4" w14:textId="77777777" w:rsidR="00454F4A" w:rsidRPr="0078747E" w:rsidRDefault="00AA391A" w:rsidP="00AA391A">
      <w:pPr>
        <w:pStyle w:val="B1"/>
      </w:pPr>
      <w:r>
        <w:tab/>
      </w:r>
      <w:r w:rsidR="00454F4A" w:rsidRPr="0078747E">
        <w:t>This value shall be used to indicate that the online charging interface for the associated PCC rule shall be enabled.</w:t>
      </w:r>
    </w:p>
    <w:p w14:paraId="271EC597" w14:textId="77777777" w:rsidR="00454F4A" w:rsidRPr="0078747E" w:rsidRDefault="00454F4A" w:rsidP="0078747E">
      <w:pPr>
        <w:pStyle w:val="Heading3"/>
      </w:pPr>
      <w:bookmarkStart w:id="102" w:name="_Toc343033499"/>
      <w:r w:rsidRPr="0078747E">
        <w:t>5.3.11</w:t>
      </w:r>
      <w:r w:rsidRPr="0078747E">
        <w:tab/>
        <w:t>Precedence AVP (All access types)</w:t>
      </w:r>
      <w:bookmarkEnd w:id="102"/>
    </w:p>
    <w:p w14:paraId="628EE973" w14:textId="77777777" w:rsidR="00EC6C20" w:rsidRDefault="00454F4A" w:rsidP="00A22E7F">
      <w:r w:rsidRPr="0078747E">
        <w:t>The Precedence AVP (AVP code 1010) is of type Unsigned32.</w:t>
      </w:r>
    </w:p>
    <w:p w14:paraId="1F9ED871" w14:textId="77777777" w:rsidR="00EC6C20" w:rsidRDefault="00EC6C20" w:rsidP="00A22E7F">
      <w:r>
        <w:t>Within the Charging Rule Definition AVP, the Precedence AVP d</w:t>
      </w:r>
      <w:r w:rsidRPr="00E236CE">
        <w:t>etermines the order, in which the service data flow templates are applied at service data flow detection at the PCEF.</w:t>
      </w:r>
      <w:r w:rsidR="00454F4A" w:rsidRPr="0078747E">
        <w:t xml:space="preserve"> A PCC rule with the Precedence AVP with lower value shall </w:t>
      </w:r>
      <w:r>
        <w:t xml:space="preserve">be applied before </w:t>
      </w:r>
      <w:r w:rsidR="00454F4A" w:rsidRPr="0078747E">
        <w:t>a PCC rule with the Precedence AVP with higher value.</w:t>
      </w:r>
    </w:p>
    <w:p w14:paraId="2BE21D9A" w14:textId="77777777" w:rsidR="00435DB4" w:rsidRDefault="005466E4" w:rsidP="00435DB4">
      <w:pPr>
        <w:pStyle w:val="NO"/>
      </w:pPr>
      <w:r>
        <w:t>NOTE</w:t>
      </w:r>
      <w:r w:rsidR="00435DB4">
        <w:rPr>
          <w:rFonts w:eastAsia="바탕" w:hint="eastAsia"/>
          <w:lang w:eastAsia="ko-KR"/>
        </w:rPr>
        <w:t xml:space="preserve"> 1</w:t>
      </w:r>
      <w:r>
        <w:t>:</w:t>
      </w:r>
      <w:r>
        <w:tab/>
        <w:t>For PCRF-initiated IP-CAN session modification cases where the PCEF creates new service data flow filters (</w:t>
      </w:r>
      <w:r w:rsidR="00D44802">
        <w:t>e.g.</w:t>
      </w:r>
      <w:r>
        <w:t xml:space="preserve"> </w:t>
      </w:r>
      <w:r w:rsidR="0051753E">
        <w:t xml:space="preserve">mapping into </w:t>
      </w:r>
      <w:r>
        <w:t xml:space="preserve">new TFT-UL filters), the PCEF need to make an appropriate mapping between the value of the Precedence AVP from the PCC rule and the precedence information of the </w:t>
      </w:r>
      <w:r w:rsidR="0051753E">
        <w:t>traffic mapping information</w:t>
      </w:r>
      <w:r>
        <w:t xml:space="preserve"> filter.</w:t>
      </w:r>
      <w:r w:rsidR="00ED49C7">
        <w:t xml:space="preserve"> </w:t>
      </w:r>
      <w:r>
        <w:t xml:space="preserve">The PCEF have to maintain the order of the precedence information provided by the PCRF </w:t>
      </w:r>
      <w:r w:rsidR="0051753E">
        <w:t>for the PCC rules</w:t>
      </w:r>
      <w:r w:rsidR="0051753E" w:rsidRPr="00D34045">
        <w:t xml:space="preserve"> </w:t>
      </w:r>
      <w:r>
        <w:t xml:space="preserve">with the precedence information of the new </w:t>
      </w:r>
      <w:r w:rsidR="0051753E">
        <w:t xml:space="preserve">traffic mapping information </w:t>
      </w:r>
      <w:r>
        <w:t>filters.</w:t>
      </w:r>
      <w:r w:rsidR="00191456">
        <w:rPr>
          <w:rFonts w:eastAsia="바탕" w:hint="eastAsia"/>
          <w:lang w:eastAsia="ko-KR"/>
        </w:rPr>
        <w:t xml:space="preserve"> </w:t>
      </w:r>
      <w:r w:rsidR="00191456">
        <w:t xml:space="preserve">For </w:t>
      </w:r>
      <w:r w:rsidR="00191456">
        <w:rPr>
          <w:rFonts w:eastAsia="SimSun" w:hint="eastAsia"/>
          <w:lang w:eastAsia="zh-CN"/>
        </w:rPr>
        <w:t>UE</w:t>
      </w:r>
      <w:r w:rsidR="00191456">
        <w:t>-initiated IP-CAN session modification cases,</w:t>
      </w:r>
      <w:r w:rsidR="00191456">
        <w:rPr>
          <w:rFonts w:eastAsia="SimSun" w:hint="eastAsia"/>
          <w:lang w:eastAsia="zh-CN"/>
        </w:rPr>
        <w:t xml:space="preserve"> according to 3GPP </w:t>
      </w:r>
      <w:r w:rsidR="00191456">
        <w:rPr>
          <w:rFonts w:eastAsia="SimSun" w:hint="eastAsia"/>
          <w:noProof/>
          <w:lang w:eastAsia="zh-CN"/>
        </w:rPr>
        <w:t xml:space="preserve">TS 23.060 [17], </w:t>
      </w:r>
      <w:r w:rsidR="00191456">
        <w:rPr>
          <w:rFonts w:eastAsia="SimSun" w:hint="eastAsia"/>
          <w:lang w:eastAsia="zh-CN"/>
        </w:rPr>
        <w:t xml:space="preserve">the </w:t>
      </w:r>
      <w:r w:rsidR="00191456">
        <w:t xml:space="preserve">precedence of the </w:t>
      </w:r>
      <w:r w:rsidR="0051753E">
        <w:t>traffic mapping information</w:t>
      </w:r>
      <w:r w:rsidR="0051753E" w:rsidDel="002654FE">
        <w:t xml:space="preserve"> </w:t>
      </w:r>
      <w:r w:rsidR="00191456">
        <w:t>filter</w:t>
      </w:r>
      <w:r w:rsidR="00191456">
        <w:rPr>
          <w:rFonts w:eastAsia="SimSun" w:hint="eastAsia"/>
          <w:lang w:eastAsia="zh-CN"/>
        </w:rPr>
        <w:t xml:space="preserve"> provided by the UE is not modified by the PCEF</w:t>
      </w:r>
      <w:r w:rsidR="00191456">
        <w:rPr>
          <w:rFonts w:eastAsia="SimSun" w:hint="eastAsia"/>
          <w:noProof/>
          <w:lang w:eastAsia="zh-CN"/>
        </w:rPr>
        <w:t>.</w:t>
      </w:r>
      <w:r w:rsidR="0051753E">
        <w:rPr>
          <w:rFonts w:eastAsia="SimSun"/>
          <w:noProof/>
          <w:lang w:eastAsia="zh-CN"/>
        </w:rPr>
        <w:t xml:space="preserve"> Also see access specific annexes for mapping of Precedence AVP from the PCC rule and the precedence information of the traffic mapping information filter.</w:t>
      </w:r>
    </w:p>
    <w:p w14:paraId="1C96596A" w14:textId="77777777" w:rsidR="005466E4" w:rsidRPr="00435DB4" w:rsidRDefault="00435DB4" w:rsidP="005466E4">
      <w:pPr>
        <w:pStyle w:val="NO"/>
        <w:rPr>
          <w:rFonts w:eastAsia="바탕" w:hint="eastAsia"/>
          <w:lang w:eastAsia="ko-KR"/>
        </w:rPr>
      </w:pPr>
      <w:r>
        <w:t>NOTE 2:</w:t>
      </w:r>
      <w:r>
        <w:tab/>
        <w:t>The precedence value range defined within the PCC rule is operator configurable and can be set based on the IP-CAN type.</w:t>
      </w:r>
    </w:p>
    <w:p w14:paraId="4EF10163" w14:textId="77777777" w:rsidR="00454F4A" w:rsidRPr="0078747E" w:rsidRDefault="00454F4A" w:rsidP="00A22E7F">
      <w:r w:rsidRPr="0078747E">
        <w:t xml:space="preserve">The Precedence AVP is also used </w:t>
      </w:r>
      <w:r w:rsidR="00EC6C20">
        <w:t xml:space="preserve">within the </w:t>
      </w:r>
      <w:r w:rsidR="00EC6C20" w:rsidRPr="0078747E">
        <w:t xml:space="preserve">TFT-Packet-Filter-Information AVP </w:t>
      </w:r>
      <w:r w:rsidRPr="0078747E">
        <w:t>to indicate the evaluation precedence of the Traffic Mapping Information filters (for GPRS the TFT packet filters)</w:t>
      </w:r>
      <w:r w:rsidR="00EC6C20" w:rsidRPr="00965E96">
        <w:t xml:space="preserve"> </w:t>
      </w:r>
      <w:r w:rsidR="00EC6C20">
        <w:t>as received from the UE</w:t>
      </w:r>
      <w:r w:rsidRPr="0078747E">
        <w:t>.</w:t>
      </w:r>
      <w:r w:rsidR="00EC6C20" w:rsidRPr="00EC6C20">
        <w:t xml:space="preserve"> </w:t>
      </w:r>
      <w:r w:rsidR="00EC6C20">
        <w:t xml:space="preserve">The PCEF shall assign a </w:t>
      </w:r>
      <w:r w:rsidR="00EC6C20" w:rsidRPr="0078747E">
        <w:t xml:space="preserve">lower value </w:t>
      </w:r>
      <w:r w:rsidR="00EC6C20">
        <w:t>in the corresponding</w:t>
      </w:r>
      <w:r w:rsidR="00EC6C20" w:rsidRPr="0078747E">
        <w:t xml:space="preserve"> Precedence AVP </w:t>
      </w:r>
      <w:r w:rsidR="00EC6C20">
        <w:t xml:space="preserve">to a </w:t>
      </w:r>
      <w:r w:rsidR="00EC6C20" w:rsidRPr="0078747E">
        <w:t>Tra</w:t>
      </w:r>
      <w:r w:rsidR="00EC6C20">
        <w:t>ffic Mapping Information filter</w:t>
      </w:r>
      <w:r w:rsidR="00EC6C20" w:rsidRPr="0078747E">
        <w:t xml:space="preserve"> with </w:t>
      </w:r>
      <w:r w:rsidR="00EC6C20">
        <w:t xml:space="preserve">a higher evaluation precedence than to a </w:t>
      </w:r>
      <w:r w:rsidR="00EC6C20" w:rsidRPr="0078747E">
        <w:t>Tra</w:t>
      </w:r>
      <w:r w:rsidR="00EC6C20">
        <w:t>ffic Mapping Information filter</w:t>
      </w:r>
      <w:r w:rsidR="00EC6C20" w:rsidRPr="0078747E">
        <w:t xml:space="preserve"> with </w:t>
      </w:r>
      <w:r w:rsidR="00EC6C20">
        <w:t>a lower evaluation precedence.</w:t>
      </w:r>
    </w:p>
    <w:p w14:paraId="0ECF108E" w14:textId="77777777" w:rsidR="00454F4A" w:rsidRPr="0078747E" w:rsidRDefault="00454F4A" w:rsidP="00A22E7F">
      <w:pPr>
        <w:pStyle w:val="Heading3"/>
      </w:pPr>
      <w:bookmarkStart w:id="103" w:name="_Toc343033500"/>
      <w:r w:rsidRPr="0078747E">
        <w:t>5.3.12</w:t>
      </w:r>
      <w:r w:rsidRPr="0078747E">
        <w:tab/>
        <w:t>Reporting-Level AVP (All access types)</w:t>
      </w:r>
      <w:bookmarkEnd w:id="103"/>
    </w:p>
    <w:p w14:paraId="38BAC60B" w14:textId="77777777" w:rsidR="00454F4A" w:rsidRPr="0078747E" w:rsidRDefault="00454F4A" w:rsidP="00A444AC">
      <w:r w:rsidRPr="0078747E">
        <w:t xml:space="preserve">The Reporting-Level AVP (AVP code 1011) is of type Enumerated, and it defines on what level the </w:t>
      </w:r>
      <w:r w:rsidRPr="00A22E7F">
        <w:t>PCEF</w:t>
      </w:r>
      <w:r w:rsidRPr="0078747E">
        <w:t xml:space="preserve"> reports the usage for the related PCC rule. The following values are defined:</w:t>
      </w:r>
    </w:p>
    <w:p w14:paraId="704C5F26" w14:textId="77777777" w:rsidR="00454F4A" w:rsidRPr="0078747E" w:rsidRDefault="00454F4A" w:rsidP="00AA391A">
      <w:pPr>
        <w:pStyle w:val="B1"/>
      </w:pPr>
      <w:r w:rsidRPr="0078747E">
        <w:t>SERVICE_IDENTIFIER_LEVEL (0)</w:t>
      </w:r>
    </w:p>
    <w:p w14:paraId="3CEB15C3" w14:textId="77777777" w:rsidR="00454F4A" w:rsidRPr="0078747E" w:rsidRDefault="00035616" w:rsidP="00AA391A">
      <w:pPr>
        <w:pStyle w:val="B1"/>
      </w:pPr>
      <w:r>
        <w:tab/>
      </w:r>
      <w:r w:rsidR="00454F4A" w:rsidRPr="0078747E">
        <w:t>This value shall be used to indicate that the usage shall be reported on service id and rating group combination level</w:t>
      </w:r>
      <w:r w:rsidR="00632619">
        <w:rPr>
          <w:rFonts w:eastAsia="SimSun" w:hint="eastAsia"/>
          <w:lang w:eastAsia="zh-CN"/>
        </w:rPr>
        <w:t>, and is applicable when the Service-Identifier and Rating-Group have been provisioned within the Charging-Rule-Definition AVP.</w:t>
      </w:r>
    </w:p>
    <w:p w14:paraId="21AEB57B" w14:textId="77777777" w:rsidR="00454F4A" w:rsidRPr="0078747E" w:rsidRDefault="00454F4A" w:rsidP="00AA391A">
      <w:pPr>
        <w:pStyle w:val="B1"/>
      </w:pPr>
      <w:r w:rsidRPr="0078747E">
        <w:t>RATING_GROUP_LEVEL (1)</w:t>
      </w:r>
    </w:p>
    <w:p w14:paraId="4674E8C7" w14:textId="77777777" w:rsidR="00454F4A" w:rsidRPr="0078747E" w:rsidRDefault="00AA391A" w:rsidP="00AA391A">
      <w:pPr>
        <w:pStyle w:val="B1"/>
      </w:pPr>
      <w:r>
        <w:lastRenderedPageBreak/>
        <w:tab/>
      </w:r>
      <w:r w:rsidR="00454F4A" w:rsidRPr="0078747E">
        <w:t>This value shall be used to indicate that the usage shall be reported on rating group level</w:t>
      </w:r>
      <w:r w:rsidR="00632619">
        <w:rPr>
          <w:rFonts w:eastAsia="SimSun" w:hint="eastAsia"/>
          <w:lang w:eastAsia="zh-CN"/>
        </w:rPr>
        <w:t>, and is applicable when the Rating-Group has been provisioned within the Charging-Rule-Definition AVP.</w:t>
      </w:r>
    </w:p>
    <w:p w14:paraId="0E1303DF" w14:textId="77777777" w:rsidR="006776B0" w:rsidRDefault="006776B0" w:rsidP="006776B0">
      <w:r w:rsidRPr="006776B0">
        <w:t>If the Reporting-Level AVP is omitted but has been supplied previously, the previous information remains valid. If the Reporting-Level AVP is omitted and has not been supplied previously, the reporting level pre-configured at the PCEF is applicable as default reporting level.</w:t>
      </w:r>
    </w:p>
    <w:p w14:paraId="0A8832DE" w14:textId="77777777" w:rsidR="00454F4A" w:rsidRPr="0078747E" w:rsidRDefault="00454F4A" w:rsidP="0078747E">
      <w:pPr>
        <w:pStyle w:val="Heading3"/>
      </w:pPr>
      <w:bookmarkStart w:id="104" w:name="_Toc343033501"/>
      <w:r w:rsidRPr="0078747E">
        <w:t>5.3.13</w:t>
      </w:r>
      <w:r w:rsidRPr="0078747E">
        <w:tab/>
        <w:t>TFT-Filter AVP (</w:t>
      </w:r>
      <w:r w:rsidR="0013306E">
        <w:t xml:space="preserve">3GPP-GPRS </w:t>
      </w:r>
      <w:r w:rsidRPr="0078747E">
        <w:t>access type only)</w:t>
      </w:r>
      <w:bookmarkEnd w:id="104"/>
    </w:p>
    <w:p w14:paraId="2614329C" w14:textId="77777777" w:rsidR="00454F4A" w:rsidRPr="0078747E" w:rsidRDefault="00454F4A" w:rsidP="00A22E7F">
      <w:r w:rsidRPr="0078747E">
        <w:t>The TFT-Filter AVP (AVP code 1012) is of type IPFilterRule, and it contains the flow filter for one TFT packet filter. The TFT-Filter AVP is derived from the Traffic Flow Template (TFT) defined in 3GPP TS 24.008 [</w:t>
      </w:r>
      <w:r w:rsidR="007300AE" w:rsidRPr="0078747E">
        <w:t>13</w:t>
      </w:r>
      <w:r w:rsidRPr="0078747E">
        <w:t>]. The following information shall be sent:</w:t>
      </w:r>
    </w:p>
    <w:p w14:paraId="6FE65AD8" w14:textId="77777777" w:rsidR="00454F4A" w:rsidRPr="0078747E" w:rsidRDefault="007A4A40" w:rsidP="007A4A40">
      <w:pPr>
        <w:pStyle w:val="B1"/>
      </w:pPr>
      <w:r>
        <w:t>-</w:t>
      </w:r>
      <w:r>
        <w:tab/>
      </w:r>
      <w:r w:rsidR="00454F4A" w:rsidRPr="0078747E">
        <w:t>Action shall be set to "permit".</w:t>
      </w:r>
    </w:p>
    <w:p w14:paraId="7337F7F1" w14:textId="77777777" w:rsidR="00454F4A" w:rsidRPr="0078747E" w:rsidRDefault="007A4A40" w:rsidP="007A4A40">
      <w:pPr>
        <w:pStyle w:val="B1"/>
      </w:pPr>
      <w:r>
        <w:t>-</w:t>
      </w:r>
      <w:r>
        <w:tab/>
      </w:r>
      <w:r w:rsidR="00454F4A" w:rsidRPr="0078747E">
        <w:t>Direction shall be set to "out".</w:t>
      </w:r>
    </w:p>
    <w:p w14:paraId="452FD2E9" w14:textId="77777777" w:rsidR="00454F4A" w:rsidRPr="0078747E" w:rsidRDefault="007A4A40" w:rsidP="007A4A40">
      <w:pPr>
        <w:pStyle w:val="B1"/>
      </w:pPr>
      <w:r>
        <w:t>-</w:t>
      </w:r>
      <w:r>
        <w:tab/>
      </w:r>
      <w:r w:rsidR="00454F4A" w:rsidRPr="0078747E">
        <w:t>Protocol shall be set to the value provided within the TFT packet filter parameter "Protocol Identifier/Next Header Type". If the TFT packet filter parameter "Protocol Identifier/Next Header Type" is not provided within the TFT packet filter, Protocol shall be set to "</w:t>
      </w:r>
      <w:r w:rsidR="001139D2" w:rsidRPr="0078747E">
        <w:t>ip</w:t>
      </w:r>
      <w:r w:rsidR="00454F4A" w:rsidRPr="0078747E">
        <w:t>".</w:t>
      </w:r>
    </w:p>
    <w:p w14:paraId="56BAFFF2" w14:textId="77777777" w:rsidR="00454F4A" w:rsidRPr="0078747E" w:rsidRDefault="007A4A40" w:rsidP="007A4A40">
      <w:pPr>
        <w:pStyle w:val="B1"/>
      </w:pPr>
      <w:r>
        <w:t>-</w:t>
      </w:r>
      <w:r>
        <w:tab/>
      </w:r>
      <w:r w:rsidR="00454F4A" w:rsidRPr="0078747E">
        <w:t>Source IP address (possibly masked). The source IP address shall be derived from TFT packet filter parameters "Source address" and "Subnet Mask". The source IP address shall be set to "any", if no such information is provided in the TFT packet filter.</w:t>
      </w:r>
    </w:p>
    <w:p w14:paraId="5EF9D5CE" w14:textId="77777777" w:rsidR="00454F4A" w:rsidRPr="0078747E" w:rsidRDefault="007A4A40" w:rsidP="007A4A40">
      <w:pPr>
        <w:pStyle w:val="B1"/>
      </w:pPr>
      <w:r>
        <w:t>-</w:t>
      </w:r>
      <w:r>
        <w:tab/>
      </w:r>
      <w:r w:rsidR="00454F4A" w:rsidRPr="0078747E">
        <w:t>Source and destination port (single value, list or ranges). The information shall be derived from the corresponding TFT packet filter parameters. Source and/or destination port(s) shall be omitted if such information is not provided in the TFT packet filter.</w:t>
      </w:r>
    </w:p>
    <w:p w14:paraId="318C3972" w14:textId="77777777" w:rsidR="00454F4A" w:rsidRPr="0078747E" w:rsidRDefault="007A4A40" w:rsidP="007A4A40">
      <w:pPr>
        <w:pStyle w:val="B1"/>
      </w:pPr>
      <w:r>
        <w:t>-</w:t>
      </w:r>
      <w:r>
        <w:tab/>
      </w:r>
      <w:r w:rsidR="00454F4A" w:rsidRPr="0078747E">
        <w:t>The Destination IP address shall be set to "assigned".</w:t>
      </w:r>
    </w:p>
    <w:p w14:paraId="6B849CAF" w14:textId="77777777" w:rsidR="00454F4A" w:rsidRPr="0078747E" w:rsidRDefault="00454F4A" w:rsidP="00A22E7F">
      <w:r w:rsidRPr="0078747E">
        <w:t>The IPFilterRule type shall be used with the following restrictions:</w:t>
      </w:r>
    </w:p>
    <w:p w14:paraId="597BD059" w14:textId="77777777" w:rsidR="00454F4A" w:rsidRPr="0078747E" w:rsidRDefault="007A4A40" w:rsidP="007A4A40">
      <w:pPr>
        <w:pStyle w:val="B1"/>
      </w:pPr>
      <w:r>
        <w:t>-</w:t>
      </w:r>
      <w:r>
        <w:tab/>
      </w:r>
      <w:r w:rsidR="00454F4A" w:rsidRPr="0078747E">
        <w:t>No options shall be used.</w:t>
      </w:r>
    </w:p>
    <w:p w14:paraId="7DF4BA06" w14:textId="77777777" w:rsidR="00454F4A" w:rsidRPr="0078747E" w:rsidRDefault="007A4A40" w:rsidP="007A4A40">
      <w:pPr>
        <w:pStyle w:val="B1"/>
      </w:pPr>
      <w:r>
        <w:t>-</w:t>
      </w:r>
      <w:r>
        <w:tab/>
      </w:r>
      <w:r w:rsidR="00454F4A" w:rsidRPr="0078747E">
        <w:t>The invert modifier "!" for addresses shall not be used.</w:t>
      </w:r>
    </w:p>
    <w:p w14:paraId="30917443" w14:textId="77777777" w:rsidR="00454F4A" w:rsidRPr="0078747E" w:rsidRDefault="00454F4A" w:rsidP="00A22E7F">
      <w:r w:rsidRPr="0078747E">
        <w:t xml:space="preserve">The direction "out" refers to downlink direction. </w:t>
      </w:r>
    </w:p>
    <w:p w14:paraId="57260063" w14:textId="77777777" w:rsidR="00454F4A" w:rsidRPr="0078747E" w:rsidRDefault="00454F4A" w:rsidP="0078747E">
      <w:pPr>
        <w:pStyle w:val="Heading3"/>
      </w:pPr>
      <w:bookmarkStart w:id="105" w:name="_Toc343033502"/>
      <w:r w:rsidRPr="0078747E">
        <w:t>5.3.14</w:t>
      </w:r>
      <w:r w:rsidRPr="0078747E">
        <w:tab/>
        <w:t>TFT-Packet-Filter-Information AVP (</w:t>
      </w:r>
      <w:r w:rsidR="0013306E" w:rsidRPr="00431AF1">
        <w:rPr>
          <w:lang w:val="en-US"/>
        </w:rPr>
        <w:t>3GPP</w:t>
      </w:r>
      <w:r w:rsidR="0013306E">
        <w:rPr>
          <w:lang w:val="en-US"/>
        </w:rPr>
        <w:t>-GPRS</w:t>
      </w:r>
      <w:r w:rsidR="0013306E" w:rsidRPr="00431AF1">
        <w:rPr>
          <w:lang w:val="en-US"/>
        </w:rPr>
        <w:t xml:space="preserve"> </w:t>
      </w:r>
      <w:r w:rsidRPr="0078747E">
        <w:t>access type only)</w:t>
      </w:r>
      <w:bookmarkEnd w:id="105"/>
    </w:p>
    <w:p w14:paraId="67E9ABD5" w14:textId="77777777" w:rsidR="00454F4A" w:rsidRPr="0078747E" w:rsidRDefault="00454F4A" w:rsidP="00A22E7F">
      <w:r w:rsidRPr="0078747E">
        <w:t xml:space="preserve">The TFT-Packet-Filter-Information AVP (AVP code 1013) is of type Grouped, and it contains the information from a single TFT packet filter including the evaluation precedence, the filter and the Type-of-Service/Traffic Class sent from the </w:t>
      </w:r>
      <w:r w:rsidRPr="00A22E7F">
        <w:t>PCEF</w:t>
      </w:r>
      <w:r w:rsidRPr="0078747E">
        <w:t xml:space="preserve"> to the </w:t>
      </w:r>
      <w:r w:rsidRPr="00A22E7F">
        <w:t>PCRF</w:t>
      </w:r>
      <w:r w:rsidRPr="0078747E">
        <w:t xml:space="preserve">. The </w:t>
      </w:r>
      <w:r w:rsidRPr="00A22E7F">
        <w:t>PCEF</w:t>
      </w:r>
      <w:r w:rsidRPr="0078747E">
        <w:t xml:space="preserve"> shall include one TFT-Packet-Filter-Information AVP for each TFT packet filters applicable at a PDP context in separate TFT-Packet-Filter-Information AVPs within each PCC rule request corresponding to that PDP context. TFT-Packet-Filter-Information AVPs are derived from the Traffic Flow Template </w:t>
      </w:r>
      <w:r w:rsidRPr="007A4A40">
        <w:t>(TFT) defined in 3GPP TS 24.008 [</w:t>
      </w:r>
      <w:r w:rsidR="007300AE" w:rsidRPr="007A4A40">
        <w:t>13</w:t>
      </w:r>
      <w:r w:rsidR="00A22E7F" w:rsidRPr="007A4A40">
        <w:t>].</w:t>
      </w:r>
    </w:p>
    <w:p w14:paraId="0A71EA5E" w14:textId="77777777" w:rsidR="00454F4A" w:rsidRPr="007A4A40" w:rsidRDefault="00454F4A" w:rsidP="00A22E7F">
      <w:pPr>
        <w:rPr>
          <w:lang w:val="sv-SE"/>
        </w:rPr>
      </w:pPr>
      <w:r w:rsidRPr="007A4A40">
        <w:rPr>
          <w:lang w:val="sv-SE"/>
        </w:rPr>
        <w:t>AVP Format:</w:t>
      </w:r>
    </w:p>
    <w:p w14:paraId="4F38BF69" w14:textId="77777777" w:rsidR="00454F4A" w:rsidRPr="007A4A40" w:rsidRDefault="00454F4A" w:rsidP="00454F4A">
      <w:pPr>
        <w:pStyle w:val="PL"/>
        <w:rPr>
          <w:noProof w:val="0"/>
          <w:lang w:val="sv-SE"/>
        </w:rPr>
      </w:pPr>
      <w:r w:rsidRPr="007A4A40">
        <w:rPr>
          <w:noProof w:val="0"/>
          <w:lang w:val="sv-SE"/>
        </w:rPr>
        <w:t>TFT-Packet-Filter-Information ::= &lt; AVP Header: 1013</w:t>
      </w:r>
      <w:r w:rsidR="00416894" w:rsidRPr="007A4A40">
        <w:rPr>
          <w:noProof w:val="0"/>
          <w:lang w:val="sv-SE"/>
        </w:rPr>
        <w:t xml:space="preserve"> </w:t>
      </w:r>
      <w:r w:rsidRPr="007A4A40">
        <w:rPr>
          <w:noProof w:val="0"/>
          <w:lang w:val="sv-SE"/>
        </w:rPr>
        <w:t>&gt;</w:t>
      </w:r>
    </w:p>
    <w:p w14:paraId="4F13FFE0" w14:textId="77777777" w:rsidR="00454F4A" w:rsidRPr="0078747E" w:rsidRDefault="00454F4A" w:rsidP="00454F4A">
      <w:pPr>
        <w:pStyle w:val="PL"/>
        <w:rPr>
          <w:noProof w:val="0"/>
        </w:rPr>
      </w:pPr>
      <w:r w:rsidRPr="007A4A40">
        <w:rPr>
          <w:noProof w:val="0"/>
          <w:lang w:val="sv-SE"/>
        </w:rPr>
        <w:tab/>
      </w:r>
      <w:r w:rsidRPr="007A4A40">
        <w:rPr>
          <w:noProof w:val="0"/>
          <w:lang w:val="sv-SE"/>
        </w:rPr>
        <w:tab/>
      </w:r>
      <w:r w:rsidRPr="007A4A40">
        <w:rPr>
          <w:noProof w:val="0"/>
          <w:lang w:val="sv-SE"/>
        </w:rPr>
        <w:tab/>
      </w:r>
      <w:r w:rsidRPr="007A4A40">
        <w:rPr>
          <w:noProof w:val="0"/>
          <w:lang w:val="sv-SE"/>
        </w:rPr>
        <w:tab/>
      </w:r>
      <w:r w:rsidRPr="007A4A40">
        <w:rPr>
          <w:noProof w:val="0"/>
          <w:lang w:val="sv-SE"/>
        </w:rPr>
        <w:tab/>
      </w:r>
      <w:r w:rsidRPr="007A4A40">
        <w:rPr>
          <w:noProof w:val="0"/>
          <w:lang w:val="sv-SE"/>
        </w:rPr>
        <w:tab/>
      </w:r>
      <w:r w:rsidRPr="007A4A40">
        <w:rPr>
          <w:noProof w:val="0"/>
          <w:lang w:val="sv-SE"/>
        </w:rPr>
        <w:tab/>
        <w:t xml:space="preserve"> </w:t>
      </w:r>
      <w:r w:rsidRPr="0078747E">
        <w:rPr>
          <w:noProof w:val="0"/>
        </w:rPr>
        <w:t>[ Precedence ]</w:t>
      </w:r>
    </w:p>
    <w:p w14:paraId="4D4C2152"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TFT-Filter ]</w:t>
      </w:r>
    </w:p>
    <w:p w14:paraId="7CA724AC" w14:textId="77777777" w:rsidR="00B06E70" w:rsidRDefault="00454F4A" w:rsidP="00B06E70">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ToS-Traffic-Class ]</w:t>
      </w:r>
    </w:p>
    <w:p w14:paraId="3336CB2D" w14:textId="77777777" w:rsidR="00B06E70" w:rsidRDefault="00B06E70" w:rsidP="00B06E70">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Security-Parameter-Index</w:t>
      </w:r>
      <w:r w:rsidRPr="0078747E">
        <w:rPr>
          <w:noProof w:val="0"/>
        </w:rPr>
        <w:t xml:space="preserve"> ]</w:t>
      </w:r>
    </w:p>
    <w:p w14:paraId="581D5E61" w14:textId="77777777" w:rsidR="00B06E70" w:rsidRDefault="00B06E70" w:rsidP="00B06E70">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Flow-Label</w:t>
      </w:r>
      <w:r w:rsidRPr="0078747E">
        <w:rPr>
          <w:noProof w:val="0"/>
        </w:rPr>
        <w:t xml:space="preserve"> ]</w:t>
      </w:r>
    </w:p>
    <w:p w14:paraId="79BA91B1" w14:textId="77777777" w:rsidR="00A22E7F" w:rsidRPr="0078747E" w:rsidRDefault="00B06E70" w:rsidP="00122171">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AVP</w:t>
      </w:r>
      <w:r w:rsidRPr="0078747E">
        <w:rPr>
          <w:noProof w:val="0"/>
        </w:rPr>
        <w:t xml:space="preserve"> ]</w:t>
      </w:r>
    </w:p>
    <w:p w14:paraId="05742712" w14:textId="77777777" w:rsidR="00454F4A" w:rsidRPr="0078747E" w:rsidRDefault="00454F4A" w:rsidP="0078747E">
      <w:pPr>
        <w:pStyle w:val="Heading3"/>
      </w:pPr>
      <w:bookmarkStart w:id="106" w:name="_Toc343033503"/>
      <w:r w:rsidRPr="0078747E">
        <w:t>5.3.15</w:t>
      </w:r>
      <w:r w:rsidRPr="0078747E">
        <w:tab/>
        <w:t>ToS-Traffic-Class AVP (</w:t>
      </w:r>
      <w:r w:rsidR="00B06E70">
        <w:t>All</w:t>
      </w:r>
      <w:r w:rsidR="0013306E">
        <w:t xml:space="preserve"> </w:t>
      </w:r>
      <w:r w:rsidRPr="0078747E">
        <w:t>access type</w:t>
      </w:r>
      <w:r w:rsidR="00B06E70">
        <w:t>s</w:t>
      </w:r>
      <w:r w:rsidRPr="0078747E">
        <w:t>)</w:t>
      </w:r>
      <w:bookmarkEnd w:id="106"/>
    </w:p>
    <w:p w14:paraId="540B8314" w14:textId="77777777" w:rsidR="00454F4A" w:rsidRPr="0078747E" w:rsidRDefault="00454F4A" w:rsidP="00A22E7F">
      <w:r w:rsidRPr="0078747E">
        <w:t xml:space="preserve">The ToS-Traffic-Class AVP (AVP code 1014) is of type OctetString, and </w:t>
      </w:r>
      <w:r w:rsidR="00632619">
        <w:t>is encoded on two octets. The first octet</w:t>
      </w:r>
      <w:r w:rsidRPr="0078747E">
        <w:t xml:space="preserve"> contains the </w:t>
      </w:r>
      <w:r w:rsidR="00B06E70">
        <w:t xml:space="preserve">IPv4 </w:t>
      </w:r>
      <w:r w:rsidRPr="0078747E">
        <w:t>Type-of-Service</w:t>
      </w:r>
      <w:r w:rsidR="00B06E70">
        <w:t xml:space="preserve"> or the IPv6 </w:t>
      </w:r>
      <w:r w:rsidRPr="0078747E">
        <w:t xml:space="preserve">Traffic-Class </w:t>
      </w:r>
      <w:r w:rsidR="00B06E70">
        <w:t>field</w:t>
      </w:r>
      <w:r w:rsidR="00632619" w:rsidRPr="00E77860">
        <w:t xml:space="preserve"> and </w:t>
      </w:r>
      <w:r w:rsidR="00632619">
        <w:t>the second</w:t>
      </w:r>
      <w:r w:rsidR="00632619" w:rsidRPr="00E77860">
        <w:t xml:space="preserve"> octet </w:t>
      </w:r>
      <w:r w:rsidR="00632619">
        <w:t xml:space="preserve">contains the </w:t>
      </w:r>
      <w:r w:rsidR="00632619" w:rsidRPr="00E77860">
        <w:t>ToS/Traffic Class mask field</w:t>
      </w:r>
      <w:r w:rsidR="00B06E70">
        <w:t xml:space="preserve">. One example is that </w:t>
      </w:r>
      <w:r w:rsidRPr="0078747E">
        <w:t>of a TFT packet filter as defined in 3GPP TS 24.008 [</w:t>
      </w:r>
      <w:r w:rsidR="007300AE" w:rsidRPr="0078747E">
        <w:t>13</w:t>
      </w:r>
      <w:r w:rsidRPr="0078747E">
        <w:t>].</w:t>
      </w:r>
    </w:p>
    <w:p w14:paraId="58B0702E" w14:textId="77777777" w:rsidR="00454F4A" w:rsidRPr="0078747E" w:rsidRDefault="00454F4A" w:rsidP="0078747E">
      <w:pPr>
        <w:pStyle w:val="Heading3"/>
      </w:pPr>
      <w:bookmarkStart w:id="107" w:name="_Toc343033504"/>
      <w:r w:rsidRPr="0078747E">
        <w:lastRenderedPageBreak/>
        <w:t>5.3.</w:t>
      </w:r>
      <w:r w:rsidR="006A61C1" w:rsidRPr="0078747E">
        <w:t>16</w:t>
      </w:r>
      <w:r w:rsidRPr="0078747E">
        <w:tab/>
      </w:r>
      <w:r w:rsidR="00034B9D">
        <w:t>QoS-Information</w:t>
      </w:r>
      <w:r w:rsidRPr="0078747E">
        <w:t xml:space="preserve"> AVP (</w:t>
      </w:r>
      <w:r w:rsidR="00DC64AC" w:rsidRPr="0078747E">
        <w:t xml:space="preserve">All </w:t>
      </w:r>
      <w:r w:rsidRPr="0078747E">
        <w:t>access types)</w:t>
      </w:r>
      <w:bookmarkEnd w:id="107"/>
    </w:p>
    <w:p w14:paraId="03CC6D5B" w14:textId="77777777" w:rsidR="00296A06" w:rsidRDefault="00454F4A" w:rsidP="00296A06">
      <w:r w:rsidRPr="0078747E">
        <w:t xml:space="preserve">The </w:t>
      </w:r>
      <w:r w:rsidR="00034B9D">
        <w:t>QoS-Information</w:t>
      </w:r>
      <w:r w:rsidRPr="0078747E">
        <w:t xml:space="preserve"> AVP (AVP code 1016) is of type Grouped, and it defines the QoS </w:t>
      </w:r>
      <w:r w:rsidR="00034B9D">
        <w:t xml:space="preserve">information </w:t>
      </w:r>
      <w:r w:rsidRPr="0078747E">
        <w:t xml:space="preserve">for </w:t>
      </w:r>
      <w:r w:rsidR="000B0EF9">
        <w:t>resources requested by the UE,</w:t>
      </w:r>
      <w:r w:rsidR="000B0EF9" w:rsidRPr="0078747E">
        <w:t xml:space="preserve"> </w:t>
      </w:r>
      <w:r w:rsidRPr="0078747E">
        <w:t>an IP-CAN bearer</w:t>
      </w:r>
      <w:r w:rsidR="006651EC">
        <w:t>,</w:t>
      </w:r>
      <w:r w:rsidR="00034B9D">
        <w:t xml:space="preserve"> PCC rule</w:t>
      </w:r>
      <w:r w:rsidR="00296A06">
        <w:t xml:space="preserve">, </w:t>
      </w:r>
      <w:r w:rsidR="006651EC">
        <w:t>QCI</w:t>
      </w:r>
      <w:r w:rsidR="00296A06">
        <w:t xml:space="preserve"> or APN</w:t>
      </w:r>
      <w:r w:rsidR="00034B9D">
        <w:t>.</w:t>
      </w:r>
      <w:r w:rsidR="00034B9D" w:rsidRPr="00810534">
        <w:t xml:space="preserve"> </w:t>
      </w:r>
      <w:r w:rsidR="00034B9D">
        <w:t xml:space="preserve">When this AVP is sent from the PCEF to the PCRF, it indicates the requested QoS information </w:t>
      </w:r>
      <w:r w:rsidR="000B0EF9">
        <w:t xml:space="preserve">associated with resources requested by the UE, </w:t>
      </w:r>
      <w:r w:rsidR="00034B9D">
        <w:t>an IP CAN bearer</w:t>
      </w:r>
      <w:r w:rsidR="00296A06">
        <w:t xml:space="preserve"> or the subscribed QoS information at APN level</w:t>
      </w:r>
      <w:r w:rsidR="00034B9D">
        <w:t>. When this AVP is sent from the PCRF to the PCEF, it indicates the authorized QoS for</w:t>
      </w:r>
      <w:r w:rsidR="00296A06">
        <w:t>:</w:t>
      </w:r>
    </w:p>
    <w:p w14:paraId="548BEAF6" w14:textId="77777777" w:rsidR="00296A06" w:rsidRDefault="009958F7" w:rsidP="007B0511">
      <w:pPr>
        <w:pStyle w:val="B1"/>
        <w:rPr>
          <w:rFonts w:eastAsia="바탕" w:hint="eastAsia"/>
          <w:lang w:eastAsia="ko-KR"/>
        </w:rPr>
      </w:pPr>
      <w:r>
        <w:rPr>
          <w:rFonts w:eastAsia="바탕" w:hint="eastAsia"/>
          <w:lang w:eastAsia="ko-KR"/>
        </w:rPr>
        <w:t>-</w:t>
      </w:r>
      <w:r w:rsidR="007B0511">
        <w:rPr>
          <w:rFonts w:eastAsia="바탕"/>
          <w:lang w:eastAsia="ko-KR"/>
        </w:rPr>
        <w:tab/>
      </w:r>
      <w:r w:rsidR="00034B9D">
        <w:t xml:space="preserve">an IP CAN bearer </w:t>
      </w:r>
      <w:r w:rsidR="003E7D23">
        <w:t xml:space="preserve">(when appearing at CCA </w:t>
      </w:r>
      <w:r w:rsidR="00034B9D">
        <w:t xml:space="preserve">or RAR </w:t>
      </w:r>
      <w:r w:rsidR="003E7D23">
        <w:t>command level</w:t>
      </w:r>
      <w:r w:rsidR="003E7D23" w:rsidRPr="0078747E">
        <w:t xml:space="preserve"> </w:t>
      </w:r>
      <w:r w:rsidR="00454F4A" w:rsidRPr="0078747E">
        <w:t xml:space="preserve">or </w:t>
      </w:r>
    </w:p>
    <w:p w14:paraId="16C1D455" w14:textId="77777777" w:rsidR="00296A06" w:rsidRDefault="007B0511" w:rsidP="007B0511">
      <w:pPr>
        <w:pStyle w:val="B1"/>
        <w:rPr>
          <w:rFonts w:eastAsia="바탕" w:hint="eastAsia"/>
          <w:lang w:eastAsia="ko-KR"/>
        </w:rPr>
      </w:pPr>
      <w:r>
        <w:rPr>
          <w:rFonts w:eastAsia="바탕" w:hint="eastAsia"/>
          <w:lang w:eastAsia="ko-KR"/>
        </w:rPr>
        <w:t>-</w:t>
      </w:r>
      <w:r>
        <w:rPr>
          <w:rFonts w:eastAsia="바탕"/>
          <w:lang w:eastAsia="ko-KR"/>
        </w:rPr>
        <w:tab/>
      </w:r>
      <w:r w:rsidR="003E7D23">
        <w:t xml:space="preserve">a </w:t>
      </w:r>
      <w:r w:rsidR="00454F4A" w:rsidRPr="0078747E">
        <w:t>service flow</w:t>
      </w:r>
      <w:r w:rsidR="00E40916">
        <w:t xml:space="preserve"> </w:t>
      </w:r>
      <w:r w:rsidR="003E7D23">
        <w:t>(when included within the PCC rule)</w:t>
      </w:r>
      <w:r w:rsidR="00E40916" w:rsidRPr="00E40916">
        <w:t xml:space="preserve"> or </w:t>
      </w:r>
    </w:p>
    <w:p w14:paraId="24FB891D" w14:textId="77777777" w:rsidR="003E7D23" w:rsidRDefault="007B0511" w:rsidP="007B0511">
      <w:pPr>
        <w:pStyle w:val="B1"/>
        <w:rPr>
          <w:rFonts w:eastAsia="바탕" w:hint="eastAsia"/>
          <w:lang w:eastAsia="ko-KR"/>
        </w:rPr>
      </w:pPr>
      <w:r>
        <w:rPr>
          <w:rFonts w:eastAsia="바탕" w:hint="eastAsia"/>
          <w:lang w:eastAsia="ko-KR"/>
        </w:rPr>
        <w:t>-</w:t>
      </w:r>
      <w:r>
        <w:rPr>
          <w:rFonts w:eastAsia="바탕"/>
          <w:lang w:eastAsia="ko-KR"/>
        </w:rPr>
        <w:tab/>
      </w:r>
      <w:r w:rsidR="00E40916" w:rsidRPr="00E40916">
        <w:t xml:space="preserve">a QCI (when appearing at </w:t>
      </w:r>
      <w:r w:rsidR="00E539A9">
        <w:t xml:space="preserve">CCA or </w:t>
      </w:r>
      <w:r w:rsidR="00E40916" w:rsidRPr="00E40916">
        <w:t>RAR command level with the QoS-Class-Identifier AVP and the Maximum-Requested-Bandwidth-UL AVP and/or the Maximum-Requested-Bandwidth-DL AVP)</w:t>
      </w:r>
      <w:r w:rsidR="009958F7">
        <w:rPr>
          <w:rFonts w:eastAsia="바탕" w:hint="eastAsia"/>
          <w:lang w:eastAsia="ko-KR"/>
        </w:rPr>
        <w:t xml:space="preserve"> or</w:t>
      </w:r>
    </w:p>
    <w:p w14:paraId="60C7D4E8" w14:textId="77777777" w:rsidR="009958F7" w:rsidRPr="009958F7" w:rsidRDefault="007B0511" w:rsidP="007B0511">
      <w:pPr>
        <w:pStyle w:val="B1"/>
        <w:rPr>
          <w:rFonts w:eastAsia="바탕" w:hint="eastAsia"/>
          <w:lang w:eastAsia="ko-KR"/>
        </w:rPr>
      </w:pPr>
      <w:r>
        <w:rPr>
          <w:rFonts w:eastAsia="바탕" w:hint="eastAsia"/>
          <w:lang w:eastAsia="ko-KR"/>
        </w:rPr>
        <w:t>-</w:t>
      </w:r>
      <w:r>
        <w:rPr>
          <w:rFonts w:eastAsia="바탕"/>
          <w:lang w:eastAsia="ko-KR"/>
        </w:rPr>
        <w:tab/>
      </w:r>
      <w:r w:rsidR="009958F7">
        <w:t xml:space="preserve">an APN (when </w:t>
      </w:r>
      <w:r w:rsidR="009958F7" w:rsidRPr="00E40916">
        <w:t xml:space="preserve">appearing at </w:t>
      </w:r>
      <w:r w:rsidR="009958F7">
        <w:t xml:space="preserve">CCA or </w:t>
      </w:r>
      <w:r w:rsidR="009958F7" w:rsidRPr="00E40916">
        <w:t xml:space="preserve">RAR command level with </w:t>
      </w:r>
      <w:r w:rsidR="009958F7">
        <w:t>APN-Aggregate-Max-Bitrate-DL and APN-Aggregate-Max-Bitrate-DL)</w:t>
      </w:r>
      <w:r w:rsidR="009958F7" w:rsidRPr="0078747E">
        <w:t>.</w:t>
      </w:r>
    </w:p>
    <w:p w14:paraId="6D3FAB09" w14:textId="77777777" w:rsidR="003E7D23" w:rsidRDefault="00454F4A" w:rsidP="00A22E7F">
      <w:r w:rsidRPr="0078747E">
        <w:t xml:space="preserve">The QoS class </w:t>
      </w:r>
      <w:r w:rsidR="003E7D23">
        <w:t xml:space="preserve">identifier identifies a set of IP-CAN specific QoS parameters that </w:t>
      </w:r>
      <w:r w:rsidRPr="0078747E">
        <w:t>define QoS</w:t>
      </w:r>
      <w:r w:rsidR="003E7D23">
        <w:t>, excluding the applicable bitrates</w:t>
      </w:r>
      <w:r w:rsidR="000A1821">
        <w:rPr>
          <w:rFonts w:eastAsia="바탕" w:hint="eastAsia"/>
          <w:lang w:eastAsia="ko-KR"/>
        </w:rPr>
        <w:t xml:space="preserve"> and ARP</w:t>
      </w:r>
      <w:r w:rsidRPr="0078747E">
        <w:t>.</w:t>
      </w:r>
      <w:r w:rsidR="00C20389">
        <w:t xml:space="preserve"> It is applicable both for uplink and downlink direction.</w:t>
      </w:r>
    </w:p>
    <w:p w14:paraId="3E91618B" w14:textId="77777777" w:rsidR="003E7D23" w:rsidRDefault="00454F4A" w:rsidP="00A22E7F">
      <w:r w:rsidRPr="0078747E">
        <w:t>The Max-Requested-Bandwidth-UL defines the maximum bit rate allowed for the uplink direction.</w:t>
      </w:r>
    </w:p>
    <w:p w14:paraId="6A57F346" w14:textId="77777777" w:rsidR="00454F4A" w:rsidRPr="0078747E" w:rsidRDefault="00454F4A" w:rsidP="00A22E7F">
      <w:r w:rsidRPr="0078747E">
        <w:t>The Max-Requested-Bandwidth-DL defines the maximum bit rate allowed for the downlink direction.</w:t>
      </w:r>
    </w:p>
    <w:p w14:paraId="4B1CC635" w14:textId="77777777" w:rsidR="003E7D23" w:rsidRDefault="003E7D23" w:rsidP="003E7D23">
      <w:r w:rsidRPr="0078747E">
        <w:t xml:space="preserve">The </w:t>
      </w:r>
      <w:r>
        <w:t>Guaranteed</w:t>
      </w:r>
      <w:r w:rsidRPr="0078747E">
        <w:t>-</w:t>
      </w:r>
      <w:r>
        <w:t>Bitrate</w:t>
      </w:r>
      <w:r w:rsidRPr="0078747E">
        <w:t xml:space="preserve">-UL defines the </w:t>
      </w:r>
      <w:r>
        <w:t>guaranteed</w:t>
      </w:r>
      <w:r w:rsidRPr="0078747E">
        <w:t xml:space="preserve"> bit rate allowed for the uplink direction.</w:t>
      </w:r>
    </w:p>
    <w:p w14:paraId="29ECA9CF" w14:textId="77777777" w:rsidR="003E7D23" w:rsidRDefault="003E7D23" w:rsidP="003E7D23">
      <w:pPr>
        <w:rPr>
          <w:rFonts w:eastAsia="바탕" w:hint="eastAsia"/>
          <w:lang w:eastAsia="ko-KR"/>
        </w:rPr>
      </w:pPr>
      <w:r w:rsidRPr="0078747E">
        <w:t xml:space="preserve">The </w:t>
      </w:r>
      <w:r>
        <w:t>Guaranteed</w:t>
      </w:r>
      <w:r w:rsidRPr="0078747E">
        <w:t>-</w:t>
      </w:r>
      <w:r>
        <w:t>Bitrate</w:t>
      </w:r>
      <w:r w:rsidRPr="0078747E">
        <w:t xml:space="preserve">-DL defines the </w:t>
      </w:r>
      <w:r>
        <w:t>guaranteed</w:t>
      </w:r>
      <w:r w:rsidRPr="0078747E">
        <w:t xml:space="preserve"> bit rate allowed for the downlink direction.</w:t>
      </w:r>
    </w:p>
    <w:p w14:paraId="773B39C5" w14:textId="77777777" w:rsidR="009958F7" w:rsidRDefault="009958F7" w:rsidP="009958F7">
      <w:r>
        <w:t xml:space="preserve">The APN-Aggregate-Max-Bitrate-UL defines the total bandwidth usage for the uplink direction of non-GBR QCIs at the APN. This AVP applies to </w:t>
      </w:r>
      <w:r w:rsidR="00D77786" w:rsidRPr="00B06729">
        <w:t xml:space="preserve">all access types </w:t>
      </w:r>
      <w:r w:rsidR="00D77786">
        <w:t>except</w:t>
      </w:r>
      <w:r w:rsidR="00D77786" w:rsidRPr="00B06729">
        <w:t xml:space="preserve"> 3GPP-GPRS</w:t>
      </w:r>
      <w:r>
        <w:t xml:space="preserve"> access.</w:t>
      </w:r>
    </w:p>
    <w:p w14:paraId="36243706" w14:textId="77777777" w:rsidR="009958F7" w:rsidRPr="0078747E" w:rsidRDefault="009958F7" w:rsidP="009958F7">
      <w:r>
        <w:t xml:space="preserve">The APN-Aggregate-Max-Bitrate-DL defines the total bandwidth usage for the downlink direction of non-GBR QCIs at the APN. This AVP applies to </w:t>
      </w:r>
      <w:r w:rsidR="00D77786">
        <w:t xml:space="preserve">all access types except </w:t>
      </w:r>
      <w:r>
        <w:t>3GPP-</w:t>
      </w:r>
      <w:r w:rsidR="00D77786">
        <w:t>GPRS</w:t>
      </w:r>
      <w:r>
        <w:t xml:space="preserve"> access.</w:t>
      </w:r>
    </w:p>
    <w:p w14:paraId="265FAFC8" w14:textId="77777777" w:rsidR="000B0EF9" w:rsidRPr="00BF46F9" w:rsidRDefault="00BF4A7F" w:rsidP="000B0EF9">
      <w:r w:rsidRPr="0078747E">
        <w:t xml:space="preserve">The Bearer Identifier AVP shall be included as part of </w:t>
      </w:r>
      <w:r w:rsidR="00034B9D">
        <w:t>the QoS-Information</w:t>
      </w:r>
      <w:r w:rsidRPr="0078747E">
        <w:t xml:space="preserve"> AVP if the QoS </w:t>
      </w:r>
      <w:r w:rsidR="00034B9D">
        <w:t>information refers to</w:t>
      </w:r>
      <w:r w:rsidRPr="0078747E">
        <w:t xml:space="preserve"> an IP CAN bearer initiated by the UE and the </w:t>
      </w:r>
      <w:r w:rsidRPr="00A22E7F">
        <w:t>PCRF</w:t>
      </w:r>
      <w:r w:rsidRPr="0078747E">
        <w:t xml:space="preserve"> performs the bearer binding. The Bearer Identifier AVP identifies this bearer.</w:t>
      </w:r>
      <w:r w:rsidR="00BF46F9" w:rsidRPr="00BF46F9">
        <w:t xml:space="preserve"> Several QoS-Information AVPs for different Bearer Identifiers may be provided per command.</w:t>
      </w:r>
    </w:p>
    <w:p w14:paraId="3FE753E3" w14:textId="77777777" w:rsidR="00BF4A7F" w:rsidRPr="000B0EF9" w:rsidRDefault="000B0EF9" w:rsidP="00A22E7F">
      <w:pPr>
        <w:rPr>
          <w:rFonts w:eastAsia="바탕" w:hint="eastAsia"/>
          <w:lang w:eastAsia="ko-KR"/>
        </w:rPr>
      </w:pPr>
      <w:r>
        <w:t xml:space="preserve">When the QoS-Information AVP is provided within the CCR command along with the RESOURCE_MODIFICATION_REQUEST event trigger, the QoS-information AVP includes only the QoS-Class-Identifier AVP and Guaranteed-Bitrate-UL and/or Guaranteed-Bitrate-DL AVPs. </w:t>
      </w:r>
    </w:p>
    <w:p w14:paraId="288A0934" w14:textId="77777777" w:rsidR="000A1821" w:rsidRDefault="000A1821" w:rsidP="000A1821">
      <w:r>
        <w:t>The Allocation-Retention-Priority AVP is an indicator of the priority of allocation and retention for the Service Data Flow.</w:t>
      </w:r>
    </w:p>
    <w:p w14:paraId="528FCC48" w14:textId="77777777" w:rsidR="00454F4A" w:rsidRPr="0078747E" w:rsidRDefault="00454F4A" w:rsidP="00A22E7F">
      <w:r w:rsidRPr="0078747E">
        <w:t xml:space="preserve">If the </w:t>
      </w:r>
      <w:r w:rsidR="00034B9D">
        <w:t>QoS-Information</w:t>
      </w:r>
      <w:r w:rsidRPr="0078747E">
        <w:t xml:space="preserve"> AVP has been supplied previously but is omitted in a Diameter message or AVP, the previous information remains valid. If the </w:t>
      </w:r>
      <w:r w:rsidR="00034B9D">
        <w:t>QoS-Information</w:t>
      </w:r>
      <w:r w:rsidR="002C1981">
        <w:t xml:space="preserve"> </w:t>
      </w:r>
      <w:r w:rsidRPr="0078747E">
        <w:t xml:space="preserve">AVP has not been supplied </w:t>
      </w:r>
      <w:r w:rsidR="00034B9D">
        <w:t xml:space="preserve">from the PCRF to the PCEF </w:t>
      </w:r>
      <w:r w:rsidRPr="0078747E">
        <w:t>previously and is omitted in a Diameter message or AVP, no enforcement of the authorized QoS shall be performed.</w:t>
      </w:r>
    </w:p>
    <w:p w14:paraId="719CCF6E" w14:textId="77777777" w:rsidR="00454F4A" w:rsidRPr="0078747E" w:rsidRDefault="00454F4A" w:rsidP="00A22E7F">
      <w:r w:rsidRPr="0078747E">
        <w:t>AVP Format:</w:t>
      </w:r>
    </w:p>
    <w:p w14:paraId="27CE90AB" w14:textId="77777777" w:rsidR="00454F4A" w:rsidRPr="0078747E" w:rsidRDefault="00034B9D" w:rsidP="00454F4A">
      <w:pPr>
        <w:pStyle w:val="PL"/>
        <w:rPr>
          <w:noProof w:val="0"/>
        </w:rPr>
      </w:pPr>
      <w:r>
        <w:rPr>
          <w:noProof w:val="0"/>
        </w:rPr>
        <w:t>QoS-Information</w:t>
      </w:r>
      <w:r w:rsidR="00454F4A" w:rsidRPr="0078747E">
        <w:rPr>
          <w:noProof w:val="0"/>
        </w:rPr>
        <w:t xml:space="preserve"> ::= </w:t>
      </w:r>
      <w:r w:rsidR="00A22E7F">
        <w:rPr>
          <w:noProof w:val="0"/>
        </w:rPr>
        <w:tab/>
      </w:r>
      <w:r w:rsidR="00454F4A" w:rsidRPr="0078747E">
        <w:rPr>
          <w:noProof w:val="0"/>
        </w:rPr>
        <w:t>&lt; AVP Header: 1016</w:t>
      </w:r>
      <w:r w:rsidR="00416894" w:rsidRPr="0078747E">
        <w:rPr>
          <w:noProof w:val="0"/>
        </w:rPr>
        <w:t xml:space="preserve"> </w:t>
      </w:r>
      <w:r w:rsidR="00454F4A" w:rsidRPr="0078747E">
        <w:rPr>
          <w:noProof w:val="0"/>
        </w:rPr>
        <w:t>&gt;</w:t>
      </w:r>
    </w:p>
    <w:p w14:paraId="3A90C491"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t>[ QoS-</w:t>
      </w:r>
      <w:r w:rsidR="003E7D23">
        <w:rPr>
          <w:noProof w:val="0"/>
        </w:rPr>
        <w:t>C</w:t>
      </w:r>
      <w:r w:rsidR="003E7D23" w:rsidRPr="0078747E">
        <w:rPr>
          <w:noProof w:val="0"/>
        </w:rPr>
        <w:t>lass</w:t>
      </w:r>
      <w:r w:rsidR="003E7D23">
        <w:rPr>
          <w:noProof w:val="0"/>
        </w:rPr>
        <w:t>-Identifier</w:t>
      </w:r>
      <w:r w:rsidRPr="0078747E">
        <w:rPr>
          <w:noProof w:val="0"/>
        </w:rPr>
        <w:t xml:space="preserve"> ]</w:t>
      </w:r>
    </w:p>
    <w:p w14:paraId="5ED1BD59"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t>[ Max-Requested-Bandwidth-UL ]</w:t>
      </w:r>
    </w:p>
    <w:p w14:paraId="2F59F4E5" w14:textId="77777777" w:rsidR="00454F4A" w:rsidRPr="0078747E" w:rsidRDefault="00454F4A" w:rsidP="00454F4A">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t>[ Max-Requested-Bandwidth-DL ]</w:t>
      </w:r>
    </w:p>
    <w:p w14:paraId="2914CECF" w14:textId="77777777" w:rsidR="003E7D23" w:rsidRPr="0078747E" w:rsidRDefault="003E7D23" w:rsidP="003E7D23">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Pr>
          <w:noProof w:val="0"/>
        </w:rPr>
        <w:t>Guaranteed</w:t>
      </w:r>
      <w:r w:rsidRPr="0078747E">
        <w:rPr>
          <w:noProof w:val="0"/>
        </w:rPr>
        <w:t>-</w:t>
      </w:r>
      <w:r>
        <w:rPr>
          <w:noProof w:val="0"/>
        </w:rPr>
        <w:t>Bitrate</w:t>
      </w:r>
      <w:r w:rsidRPr="0078747E">
        <w:rPr>
          <w:noProof w:val="0"/>
        </w:rPr>
        <w:t>-UL ]</w:t>
      </w:r>
    </w:p>
    <w:p w14:paraId="1E4E97F8" w14:textId="77777777" w:rsidR="003E7D23" w:rsidRPr="0078747E" w:rsidRDefault="003E7D23" w:rsidP="003E7D23">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Pr>
          <w:noProof w:val="0"/>
        </w:rPr>
        <w:t>Guaranteed</w:t>
      </w:r>
      <w:r w:rsidRPr="0078747E">
        <w:rPr>
          <w:noProof w:val="0"/>
        </w:rPr>
        <w:t>-</w:t>
      </w:r>
      <w:r>
        <w:rPr>
          <w:noProof w:val="0"/>
        </w:rPr>
        <w:t>Bitrate</w:t>
      </w:r>
      <w:r w:rsidRPr="0078747E">
        <w:rPr>
          <w:noProof w:val="0"/>
        </w:rPr>
        <w:t>-DL ]</w:t>
      </w:r>
    </w:p>
    <w:p w14:paraId="4828C47C" w14:textId="77777777" w:rsidR="00BF4A7F" w:rsidRPr="0078747E" w:rsidRDefault="00A22E7F" w:rsidP="00454F4A">
      <w:pPr>
        <w:pStyle w:val="PL"/>
        <w:rPr>
          <w:noProof w:val="0"/>
        </w:rPr>
      </w:pPr>
      <w:r>
        <w:rPr>
          <w:noProof w:val="0"/>
        </w:rPr>
        <w:tab/>
      </w:r>
      <w:r>
        <w:rPr>
          <w:noProof w:val="0"/>
        </w:rPr>
        <w:tab/>
      </w:r>
      <w:r>
        <w:rPr>
          <w:noProof w:val="0"/>
        </w:rPr>
        <w:tab/>
      </w:r>
      <w:r w:rsidR="00BF4A7F" w:rsidRPr="0078747E">
        <w:rPr>
          <w:noProof w:val="0"/>
        </w:rPr>
        <w:tab/>
      </w:r>
      <w:r w:rsidR="00BF4A7F" w:rsidRPr="0078747E">
        <w:rPr>
          <w:noProof w:val="0"/>
        </w:rPr>
        <w:tab/>
        <w:t>[ Bearer-Identifier ]</w:t>
      </w:r>
    </w:p>
    <w:p w14:paraId="5F069626" w14:textId="77777777" w:rsidR="000A1821" w:rsidRDefault="000A1821" w:rsidP="000A1821">
      <w:pPr>
        <w:pStyle w:val="PL"/>
        <w:rPr>
          <w:noProof w:val="0"/>
        </w:rPr>
      </w:pPr>
      <w:r>
        <w:rPr>
          <w:noProof w:val="0"/>
        </w:rPr>
        <w:tab/>
      </w:r>
      <w:r>
        <w:rPr>
          <w:noProof w:val="0"/>
        </w:rPr>
        <w:tab/>
      </w:r>
      <w:r>
        <w:rPr>
          <w:noProof w:val="0"/>
        </w:rPr>
        <w:tab/>
      </w:r>
      <w:r>
        <w:rPr>
          <w:noProof w:val="0"/>
        </w:rPr>
        <w:tab/>
      </w:r>
      <w:r>
        <w:rPr>
          <w:noProof w:val="0"/>
        </w:rPr>
        <w:tab/>
        <w:t>[ Allocation-Retention-Priority</w:t>
      </w:r>
      <w:r w:rsidR="00122171">
        <w:rPr>
          <w:noProof w:val="0"/>
        </w:rPr>
        <w:t xml:space="preserve"> </w:t>
      </w:r>
      <w:r>
        <w:rPr>
          <w:noProof w:val="0"/>
        </w:rPr>
        <w:t>]</w:t>
      </w:r>
    </w:p>
    <w:p w14:paraId="1ABB0620" w14:textId="77777777" w:rsidR="009958F7" w:rsidRDefault="009958F7" w:rsidP="009958F7">
      <w:pPr>
        <w:pStyle w:val="PL"/>
        <w:rPr>
          <w:noProof w:val="0"/>
        </w:rPr>
      </w:pPr>
      <w:r>
        <w:rPr>
          <w:noProof w:val="0"/>
        </w:rPr>
        <w:tab/>
      </w:r>
      <w:r>
        <w:rPr>
          <w:noProof w:val="0"/>
        </w:rPr>
        <w:tab/>
      </w:r>
      <w:r>
        <w:rPr>
          <w:noProof w:val="0"/>
        </w:rPr>
        <w:tab/>
      </w:r>
      <w:r>
        <w:rPr>
          <w:noProof w:val="0"/>
        </w:rPr>
        <w:tab/>
      </w:r>
      <w:r>
        <w:rPr>
          <w:noProof w:val="0"/>
        </w:rPr>
        <w:tab/>
        <w:t>[ APN-Aggregate-Max-Bitrate-UL</w:t>
      </w:r>
      <w:r w:rsidR="00122171">
        <w:rPr>
          <w:noProof w:val="0"/>
        </w:rPr>
        <w:t xml:space="preserve"> </w:t>
      </w:r>
      <w:r>
        <w:rPr>
          <w:noProof w:val="0"/>
        </w:rPr>
        <w:t>]</w:t>
      </w:r>
    </w:p>
    <w:p w14:paraId="13E6B6B2" w14:textId="77777777" w:rsidR="009958F7" w:rsidRDefault="009958F7" w:rsidP="009958F7">
      <w:pPr>
        <w:pStyle w:val="PL"/>
        <w:rPr>
          <w:noProof w:val="0"/>
        </w:rPr>
      </w:pPr>
      <w:r>
        <w:rPr>
          <w:noProof w:val="0"/>
        </w:rPr>
        <w:tab/>
      </w:r>
      <w:r>
        <w:rPr>
          <w:noProof w:val="0"/>
        </w:rPr>
        <w:tab/>
      </w:r>
      <w:r>
        <w:rPr>
          <w:noProof w:val="0"/>
        </w:rPr>
        <w:tab/>
      </w:r>
      <w:r>
        <w:rPr>
          <w:noProof w:val="0"/>
        </w:rPr>
        <w:tab/>
      </w:r>
      <w:r>
        <w:rPr>
          <w:noProof w:val="0"/>
        </w:rPr>
        <w:tab/>
        <w:t>[ APN-Aggregate-Max-Bitrate-DL</w:t>
      </w:r>
      <w:r w:rsidR="00122171">
        <w:rPr>
          <w:noProof w:val="0"/>
        </w:rPr>
        <w:t xml:space="preserve"> </w:t>
      </w:r>
      <w:r>
        <w:rPr>
          <w:noProof w:val="0"/>
        </w:rPr>
        <w:t>]</w:t>
      </w:r>
    </w:p>
    <w:p w14:paraId="14FB7F91" w14:textId="77777777" w:rsidR="000A1821" w:rsidRPr="0078747E" w:rsidRDefault="000A1821" w:rsidP="000A1821">
      <w:pPr>
        <w:pStyle w:val="PL"/>
        <w:rPr>
          <w:noProof w:val="0"/>
        </w:rPr>
      </w:pPr>
      <w:r>
        <w:rPr>
          <w:noProof w:val="0"/>
        </w:rPr>
        <w:tab/>
      </w:r>
      <w:r>
        <w:rPr>
          <w:noProof w:val="0"/>
        </w:rPr>
        <w:tab/>
      </w:r>
      <w:r>
        <w:rPr>
          <w:noProof w:val="0"/>
        </w:rPr>
        <w:tab/>
      </w:r>
      <w:r>
        <w:rPr>
          <w:noProof w:val="0"/>
        </w:rPr>
        <w:tab/>
        <w:t xml:space="preserve">  * [</w:t>
      </w:r>
      <w:r w:rsidR="00122171">
        <w:rPr>
          <w:noProof w:val="0"/>
        </w:rPr>
        <w:t xml:space="preserve"> </w:t>
      </w:r>
      <w:r>
        <w:rPr>
          <w:noProof w:val="0"/>
        </w:rPr>
        <w:t>AVP</w:t>
      </w:r>
      <w:r w:rsidR="00122171">
        <w:rPr>
          <w:noProof w:val="0"/>
        </w:rPr>
        <w:t xml:space="preserve"> </w:t>
      </w:r>
      <w:r>
        <w:rPr>
          <w:noProof w:val="0"/>
        </w:rPr>
        <w:t>]</w:t>
      </w:r>
    </w:p>
    <w:p w14:paraId="0F599A4C" w14:textId="77777777" w:rsidR="00454F4A" w:rsidRPr="0078747E" w:rsidRDefault="00454F4A" w:rsidP="0078747E">
      <w:pPr>
        <w:pStyle w:val="Heading3"/>
      </w:pPr>
      <w:bookmarkStart w:id="108" w:name="_Toc343033505"/>
      <w:r w:rsidRPr="0078747E">
        <w:lastRenderedPageBreak/>
        <w:t>5.3.</w:t>
      </w:r>
      <w:r w:rsidR="006A61C1" w:rsidRPr="0078747E">
        <w:t>17</w:t>
      </w:r>
      <w:r w:rsidRPr="0078747E">
        <w:tab/>
        <w:t>QoS-Class</w:t>
      </w:r>
      <w:r w:rsidR="003E7D23">
        <w:t>-Identifier</w:t>
      </w:r>
      <w:r w:rsidRPr="0078747E">
        <w:t xml:space="preserve"> AVP (All access types)</w:t>
      </w:r>
      <w:bookmarkEnd w:id="108"/>
    </w:p>
    <w:p w14:paraId="7B81070F" w14:textId="77777777" w:rsidR="00E60934" w:rsidRDefault="00454F4A" w:rsidP="00E60934">
      <w:r w:rsidRPr="0078747E">
        <w:t>QoS-Class</w:t>
      </w:r>
      <w:r w:rsidR="003E7D23">
        <w:t>-Identifier</w:t>
      </w:r>
      <w:r w:rsidRPr="0078747E">
        <w:t xml:space="preserve"> AVP (AVP code </w:t>
      </w:r>
      <w:r w:rsidR="003E7D23" w:rsidRPr="0078747E">
        <w:t>10</w:t>
      </w:r>
      <w:r w:rsidR="003E7D23">
        <w:t>2</w:t>
      </w:r>
      <w:r w:rsidR="005E17D6">
        <w:t>8</w:t>
      </w:r>
      <w:r w:rsidRPr="0078747E">
        <w:t xml:space="preserve">) is of type Enumerated, and it </w:t>
      </w:r>
      <w:r w:rsidR="003E7D23">
        <w:t xml:space="preserve">identifies a set of IP-CAN specific QoS parameters that </w:t>
      </w:r>
      <w:r w:rsidRPr="0078747E">
        <w:t>define the</w:t>
      </w:r>
      <w:r w:rsidR="003E7D23" w:rsidRPr="003E7D23">
        <w:t xml:space="preserve"> </w:t>
      </w:r>
      <w:r w:rsidR="003E7D23">
        <w:t xml:space="preserve">authorized </w:t>
      </w:r>
      <w:r w:rsidR="003E7D23" w:rsidRPr="0078747E">
        <w:t>QoS</w:t>
      </w:r>
      <w:r w:rsidR="003E7D23">
        <w:t>, excluding the applicable bitrates</w:t>
      </w:r>
      <w:r w:rsidR="000A1821">
        <w:rPr>
          <w:rFonts w:eastAsia="바탕" w:hint="eastAsia"/>
          <w:lang w:eastAsia="ko-KR"/>
        </w:rPr>
        <w:t xml:space="preserve"> </w:t>
      </w:r>
      <w:r w:rsidR="000A1821">
        <w:t>and ARP</w:t>
      </w:r>
      <w:r w:rsidRPr="0078747E">
        <w:t xml:space="preserve"> for the IP-CAN bearer or service flow. The </w:t>
      </w:r>
      <w:r w:rsidR="00E60934">
        <w:t>allowed</w:t>
      </w:r>
      <w:r w:rsidRPr="0078747E">
        <w:t xml:space="preserve"> values</w:t>
      </w:r>
      <w:r w:rsidR="00246866" w:rsidRPr="00D2262A">
        <w:t xml:space="preserve"> </w:t>
      </w:r>
      <w:r w:rsidR="00246866">
        <w:t>for the nine standard QCIs</w:t>
      </w:r>
      <w:r w:rsidRPr="0078747E">
        <w:t xml:space="preserve"> are defined</w:t>
      </w:r>
      <w:r w:rsidR="00E60934">
        <w:t xml:space="preserve"> in Table 6.1.7 of 3GPP TS 23.203 [7].</w:t>
      </w:r>
    </w:p>
    <w:p w14:paraId="1FF8C628" w14:textId="77777777" w:rsidR="00E60934" w:rsidRDefault="00E60934" w:rsidP="00E60934">
      <w:r>
        <w:t>The following values are defined:</w:t>
      </w:r>
    </w:p>
    <w:p w14:paraId="25D6C22D" w14:textId="77777777" w:rsidR="00E60934" w:rsidRPr="0078747E" w:rsidRDefault="00E60934" w:rsidP="00AA391A">
      <w:pPr>
        <w:pStyle w:val="B1"/>
      </w:pPr>
      <w:r>
        <w:t>QCI_1 (1)</w:t>
      </w:r>
    </w:p>
    <w:p w14:paraId="3AE4036D" w14:textId="77777777" w:rsidR="00E60934" w:rsidRDefault="00AA391A" w:rsidP="00AA391A">
      <w:pPr>
        <w:pStyle w:val="B1"/>
      </w:pPr>
      <w:r>
        <w:tab/>
      </w:r>
      <w:r w:rsidR="00E60934">
        <w:t>This value shall be used to indicate standardized characteristics associated with standardized QCI value 1 from 3GPP TS 23.203 [7].</w:t>
      </w:r>
    </w:p>
    <w:p w14:paraId="58644696" w14:textId="77777777" w:rsidR="00E60934" w:rsidRPr="0078747E" w:rsidRDefault="00E60934" w:rsidP="00AA391A">
      <w:pPr>
        <w:pStyle w:val="B1"/>
      </w:pPr>
      <w:r>
        <w:t>QCI_2 (2)</w:t>
      </w:r>
    </w:p>
    <w:p w14:paraId="19F4C81A" w14:textId="77777777" w:rsidR="00E60934" w:rsidRDefault="00AA391A" w:rsidP="00AA391A">
      <w:pPr>
        <w:pStyle w:val="B1"/>
      </w:pPr>
      <w:r>
        <w:tab/>
      </w:r>
      <w:r w:rsidR="00E60934">
        <w:t>This value shall be used to indicate standardized characteristics associated with standardized QCI value 2 from 3GPP TS 23.203 [7].</w:t>
      </w:r>
    </w:p>
    <w:p w14:paraId="5EAD5E97" w14:textId="77777777" w:rsidR="00E60934" w:rsidRPr="0078747E" w:rsidRDefault="00E60934" w:rsidP="00AA391A">
      <w:pPr>
        <w:pStyle w:val="B1"/>
      </w:pPr>
      <w:r>
        <w:t>QCI_3 (3)</w:t>
      </w:r>
    </w:p>
    <w:p w14:paraId="3C12BC32" w14:textId="77777777" w:rsidR="00E60934" w:rsidRDefault="00AA391A" w:rsidP="00AA391A">
      <w:pPr>
        <w:pStyle w:val="B1"/>
      </w:pPr>
      <w:r>
        <w:tab/>
      </w:r>
      <w:r w:rsidR="00E60934">
        <w:t>This value shall be used to indicate standardized characteristics associated with standardized QCI value 3 from 3GPP TS 23.203 [7].</w:t>
      </w:r>
    </w:p>
    <w:p w14:paraId="35CA8EE0" w14:textId="77777777" w:rsidR="00E60934" w:rsidRPr="0078747E" w:rsidRDefault="00E60934" w:rsidP="00AA391A">
      <w:pPr>
        <w:pStyle w:val="B1"/>
      </w:pPr>
      <w:r>
        <w:t>QCI_4 (4)</w:t>
      </w:r>
    </w:p>
    <w:p w14:paraId="36D7F082" w14:textId="77777777" w:rsidR="00E60934" w:rsidRDefault="00AA391A" w:rsidP="00AA391A">
      <w:pPr>
        <w:pStyle w:val="B1"/>
      </w:pPr>
      <w:r>
        <w:tab/>
      </w:r>
      <w:r w:rsidR="00E60934">
        <w:t>This value shall be used to indicate standardized characteristics associated with standardized QCI value 4 from 3GPP TS 23.203 [7].</w:t>
      </w:r>
    </w:p>
    <w:p w14:paraId="1532697F" w14:textId="77777777" w:rsidR="00E60934" w:rsidRPr="0078747E" w:rsidRDefault="00E60934" w:rsidP="00AA391A">
      <w:pPr>
        <w:pStyle w:val="B1"/>
      </w:pPr>
      <w:r>
        <w:t>QCI_5 (5)</w:t>
      </w:r>
    </w:p>
    <w:p w14:paraId="4A05DE70" w14:textId="77777777" w:rsidR="00E60934" w:rsidRDefault="00AA391A" w:rsidP="00AA391A">
      <w:pPr>
        <w:pStyle w:val="B1"/>
      </w:pPr>
      <w:r>
        <w:tab/>
      </w:r>
      <w:r w:rsidR="00E60934">
        <w:t>This value shall be used to indicate standardized characteristics associated with standardized QCI value 5 from 3GPP TS 23.203 [7].</w:t>
      </w:r>
    </w:p>
    <w:p w14:paraId="5E335C75" w14:textId="77777777" w:rsidR="00E60934" w:rsidRPr="0078747E" w:rsidRDefault="00E60934" w:rsidP="00AA391A">
      <w:pPr>
        <w:pStyle w:val="B1"/>
      </w:pPr>
      <w:r>
        <w:t>QCI_6 (6)</w:t>
      </w:r>
    </w:p>
    <w:p w14:paraId="736ED250" w14:textId="77777777" w:rsidR="00E60934" w:rsidRDefault="00AA391A" w:rsidP="00AA391A">
      <w:pPr>
        <w:pStyle w:val="B1"/>
      </w:pPr>
      <w:r>
        <w:tab/>
      </w:r>
      <w:r w:rsidR="00E60934">
        <w:t>This value shall be used to indicate standardized characteristics associated with standardized QCI value 6 from 3GPP TS 23.203 [7].</w:t>
      </w:r>
    </w:p>
    <w:p w14:paraId="7D8730C8" w14:textId="77777777" w:rsidR="00E60934" w:rsidRPr="0078747E" w:rsidRDefault="00E60934" w:rsidP="00AA391A">
      <w:pPr>
        <w:pStyle w:val="B1"/>
      </w:pPr>
      <w:r>
        <w:t>QCI_7 (7)</w:t>
      </w:r>
    </w:p>
    <w:p w14:paraId="4667743F" w14:textId="77777777" w:rsidR="00E60934" w:rsidRDefault="00AA391A" w:rsidP="00AA391A">
      <w:pPr>
        <w:pStyle w:val="B1"/>
      </w:pPr>
      <w:r>
        <w:tab/>
      </w:r>
      <w:r w:rsidR="00E60934">
        <w:t>This value shall be used to indicate standardized characteristics associated with standardized QCI value 7 from 3GPP TS 23.203 [7].</w:t>
      </w:r>
    </w:p>
    <w:p w14:paraId="09E37E04" w14:textId="77777777" w:rsidR="00E60934" w:rsidRPr="0078747E" w:rsidRDefault="00E60934" w:rsidP="00AA391A">
      <w:pPr>
        <w:pStyle w:val="B1"/>
      </w:pPr>
      <w:r>
        <w:t>QCI_8 (8)</w:t>
      </w:r>
    </w:p>
    <w:p w14:paraId="77660CDB" w14:textId="77777777" w:rsidR="00E60934" w:rsidRDefault="00AA391A" w:rsidP="00AA391A">
      <w:pPr>
        <w:pStyle w:val="B1"/>
      </w:pPr>
      <w:r>
        <w:tab/>
      </w:r>
      <w:r w:rsidR="00E60934">
        <w:t>This value shall be used to indicate standardized characteristics associated with standardized QCI value 8 from 3GPP TS 23.203 [7].</w:t>
      </w:r>
    </w:p>
    <w:p w14:paraId="2108309C" w14:textId="77777777" w:rsidR="00E60934" w:rsidRPr="0078747E" w:rsidRDefault="00E60934" w:rsidP="00AA391A">
      <w:pPr>
        <w:pStyle w:val="B1"/>
      </w:pPr>
      <w:r>
        <w:t>QCI_9 (9)</w:t>
      </w:r>
    </w:p>
    <w:p w14:paraId="523D9EAC" w14:textId="77777777" w:rsidR="00246866" w:rsidRDefault="00AA391A" w:rsidP="00AA391A">
      <w:pPr>
        <w:pStyle w:val="B1"/>
      </w:pPr>
      <w:r>
        <w:tab/>
      </w:r>
      <w:r w:rsidR="00E60934">
        <w:t>This value shall be used to indicate standardized characteristics associated with standardized QCI value 9 from 3GPP TS 23.203 [7].</w:t>
      </w:r>
    </w:p>
    <w:p w14:paraId="20FD09B3" w14:textId="77777777" w:rsidR="00246866" w:rsidRDefault="00246866" w:rsidP="00246866">
      <w:pPr>
        <w:rPr>
          <w:rFonts w:eastAsia="바탕"/>
        </w:rPr>
      </w:pPr>
      <w:r>
        <w:rPr>
          <w:rFonts w:eastAsia="MS Mincho"/>
          <w:lang w:eastAsia="ja-JP"/>
        </w:rPr>
        <w:t>The QCI values 0, 10 – 255 are divided for usage as follows</w:t>
      </w:r>
      <w:r>
        <w:rPr>
          <w:rFonts w:eastAsia="바탕"/>
        </w:rPr>
        <w:t>:</w:t>
      </w:r>
    </w:p>
    <w:p w14:paraId="2669CA02" w14:textId="77777777" w:rsidR="00246866" w:rsidRPr="00AA391A" w:rsidRDefault="00246866" w:rsidP="00AA391A">
      <w:pPr>
        <w:pStyle w:val="B1"/>
        <w:rPr>
          <w:rFonts w:eastAsia="바탕"/>
        </w:rPr>
      </w:pPr>
      <w:r w:rsidRPr="00AA391A">
        <w:rPr>
          <w:rFonts w:eastAsia="바탕"/>
        </w:rPr>
        <w:t>0: Reserved</w:t>
      </w:r>
    </w:p>
    <w:p w14:paraId="4377681F" w14:textId="77777777" w:rsidR="00246866" w:rsidRPr="00AA391A" w:rsidRDefault="00246866" w:rsidP="00AA391A">
      <w:pPr>
        <w:pStyle w:val="B1"/>
        <w:rPr>
          <w:rFonts w:eastAsia="바탕"/>
        </w:rPr>
      </w:pPr>
      <w:r w:rsidRPr="00AA391A">
        <w:rPr>
          <w:rFonts w:eastAsia="바탕"/>
        </w:rPr>
        <w:t>10-127: Reserved</w:t>
      </w:r>
    </w:p>
    <w:p w14:paraId="56E24C58" w14:textId="77777777" w:rsidR="00246866" w:rsidRPr="00AA391A" w:rsidRDefault="00246866" w:rsidP="00AA391A">
      <w:pPr>
        <w:pStyle w:val="B1"/>
        <w:rPr>
          <w:rFonts w:eastAsia="바탕"/>
        </w:rPr>
      </w:pPr>
      <w:r w:rsidRPr="00AA391A">
        <w:rPr>
          <w:rFonts w:eastAsia="바탕"/>
        </w:rPr>
        <w:t>128-254: Operator specific</w:t>
      </w:r>
    </w:p>
    <w:p w14:paraId="4297B911" w14:textId="77777777" w:rsidR="00E60934" w:rsidRPr="00AA391A" w:rsidRDefault="00246866" w:rsidP="00AA391A">
      <w:pPr>
        <w:pStyle w:val="B1"/>
        <w:rPr>
          <w:rFonts w:eastAsia="바탕" w:hint="eastAsia"/>
        </w:rPr>
      </w:pPr>
      <w:r w:rsidRPr="00AA391A">
        <w:rPr>
          <w:rFonts w:eastAsia="바탕"/>
        </w:rPr>
        <w:t>255: Reserved</w:t>
      </w:r>
    </w:p>
    <w:p w14:paraId="51A386A2" w14:textId="77777777" w:rsidR="00370927" w:rsidRDefault="003E7D23" w:rsidP="00E92061">
      <w:pPr>
        <w:pStyle w:val="TH"/>
        <w:rPr>
          <w:rFonts w:eastAsia="바탕" w:hint="eastAsia"/>
          <w:lang w:eastAsia="ko-KR"/>
        </w:rPr>
      </w:pPr>
      <w:r w:rsidRPr="0078747E">
        <w:lastRenderedPageBreak/>
        <w:t>Table 5.3.</w:t>
      </w:r>
      <w:r>
        <w:t>17.</w:t>
      </w:r>
      <w:r w:rsidRPr="0078747E">
        <w:t xml:space="preserve">1: </w:t>
      </w:r>
      <w:r w:rsidR="00E62B7C">
        <w:t>Void</w:t>
      </w:r>
      <w:r w:rsidRPr="0078747E">
        <w:t xml:space="preserve"> </w:t>
      </w:r>
    </w:p>
    <w:p w14:paraId="0970DD4E" w14:textId="77777777" w:rsidR="00482D0B" w:rsidRPr="0078747E" w:rsidRDefault="00482D0B" w:rsidP="0078747E">
      <w:pPr>
        <w:pStyle w:val="Heading3"/>
      </w:pPr>
      <w:bookmarkStart w:id="109" w:name="_Toc343033506"/>
      <w:r w:rsidRPr="0078747E">
        <w:t>5.3.</w:t>
      </w:r>
      <w:r w:rsidR="006A61C1" w:rsidRPr="0078747E">
        <w:t>18</w:t>
      </w:r>
      <w:r w:rsidRPr="0078747E">
        <w:tab/>
        <w:t>Charging-Rule-Report AVP (All access types)</w:t>
      </w:r>
      <w:bookmarkEnd w:id="109"/>
    </w:p>
    <w:p w14:paraId="49E6B4C1" w14:textId="77777777" w:rsidR="00F50CEB" w:rsidRPr="0078747E" w:rsidRDefault="00F50CEB" w:rsidP="00F50CEB">
      <w:r w:rsidRPr="0078747E">
        <w:t>The Charging-Rule-Report AVP (AVP code 1018) is of type Grouped, and it is used to report the status of PCC rule</w:t>
      </w:r>
      <w:r>
        <w:rPr>
          <w:rFonts w:hint="eastAsia"/>
          <w:lang w:eastAsia="zh-CN"/>
        </w:rPr>
        <w:t>s</w:t>
      </w:r>
      <w:r>
        <w:t>.</w:t>
      </w:r>
    </w:p>
    <w:p w14:paraId="32B12B87" w14:textId="77777777" w:rsidR="00482D0B" w:rsidRPr="0078747E" w:rsidRDefault="00482D0B" w:rsidP="00A22E7F">
      <w:r w:rsidRPr="0078747E">
        <w:t xml:space="preserve">Charging-Rule-Name AVP is a reference for a specific PCC rule at the </w:t>
      </w:r>
      <w:r w:rsidRPr="00A22E7F">
        <w:t>PCEF</w:t>
      </w:r>
      <w:r w:rsidRPr="0078747E">
        <w:t xml:space="preserve"> that has been successfully installed, modified or removed </w:t>
      </w:r>
      <w:r w:rsidR="000813DE">
        <w:rPr>
          <w:rFonts w:hint="eastAsia"/>
          <w:lang w:eastAsia="zh-CN"/>
        </w:rPr>
        <w:t xml:space="preserve">(for dynamic PCC rules), or activated or deactivated (for predefined PCC rules) </w:t>
      </w:r>
      <w:r w:rsidRPr="0078747E">
        <w:t xml:space="preserve">because of trigger from the MS. </w:t>
      </w:r>
      <w:r w:rsidR="000813DE" w:rsidRPr="0078747E">
        <w:t xml:space="preserve">Charging-Rule-Base-Name </w:t>
      </w:r>
      <w:r w:rsidR="000813DE">
        <w:rPr>
          <w:rFonts w:hint="eastAsia"/>
          <w:lang w:eastAsia="zh-CN"/>
        </w:rPr>
        <w:t xml:space="preserve">AVP </w:t>
      </w:r>
      <w:r w:rsidR="000813DE" w:rsidRPr="0078747E">
        <w:t xml:space="preserve">is a reference for a group of PCC rules predefined at the </w:t>
      </w:r>
      <w:r w:rsidR="000813DE" w:rsidRPr="00A22E7F">
        <w:t>PCEF</w:t>
      </w:r>
      <w:r w:rsidR="000813DE" w:rsidRPr="0078747E">
        <w:t xml:space="preserve"> that has been successfully </w:t>
      </w:r>
      <w:r w:rsidR="000813DE">
        <w:rPr>
          <w:rFonts w:hint="eastAsia"/>
          <w:lang w:eastAsia="zh-CN"/>
        </w:rPr>
        <w:t>activated or deactivated</w:t>
      </w:r>
      <w:r w:rsidR="000813DE" w:rsidRPr="0078747E">
        <w:t xml:space="preserve"> because of trigger from the MS</w:t>
      </w:r>
      <w:r w:rsidR="000813DE">
        <w:rPr>
          <w:rFonts w:hint="eastAsia"/>
          <w:lang w:eastAsia="zh-CN"/>
        </w:rPr>
        <w:t>.</w:t>
      </w:r>
    </w:p>
    <w:p w14:paraId="51DFA499" w14:textId="77777777" w:rsidR="00F50CEB" w:rsidRPr="005B0ED6" w:rsidRDefault="00F50CEB" w:rsidP="00F50CEB">
      <w:pPr>
        <w:rPr>
          <w:rFonts w:eastAsia="바탕" w:hint="eastAsia"/>
          <w:lang w:eastAsia="ko-KR"/>
        </w:rPr>
      </w:pPr>
      <w:r>
        <w:rPr>
          <w:rFonts w:hint="eastAsia"/>
          <w:lang w:eastAsia="zh-CN"/>
        </w:rPr>
        <w:t xml:space="preserve">The Charging-Rule-Report AVP can also be used to </w:t>
      </w:r>
      <w:r w:rsidRPr="008277C7">
        <w:rPr>
          <w:rFonts w:hint="eastAsia"/>
          <w:lang w:eastAsia="zh-CN"/>
        </w:rPr>
        <w:t>report the status of</w:t>
      </w:r>
      <w:r>
        <w:rPr>
          <w:rFonts w:hint="eastAsia"/>
          <w:lang w:eastAsia="zh-CN"/>
        </w:rPr>
        <w:t xml:space="preserve"> the PCC rules which </w:t>
      </w:r>
      <w:r w:rsidRPr="006D3690">
        <w:rPr>
          <w:lang w:eastAsia="zh-CN"/>
        </w:rPr>
        <w:t>cannot be installed/activated</w:t>
      </w:r>
      <w:r>
        <w:rPr>
          <w:rFonts w:hint="eastAsia"/>
          <w:lang w:eastAsia="zh-CN"/>
        </w:rPr>
        <w:t xml:space="preserve"> </w:t>
      </w:r>
      <w:r w:rsidR="005B0ED6">
        <w:rPr>
          <w:lang w:eastAsia="zh-CN"/>
        </w:rPr>
        <w:t>or enforced</w:t>
      </w:r>
      <w:r w:rsidR="005B0ED6">
        <w:rPr>
          <w:rFonts w:hint="eastAsia"/>
          <w:lang w:eastAsia="zh-CN"/>
        </w:rPr>
        <w:t xml:space="preserve"> </w:t>
      </w:r>
      <w:r>
        <w:rPr>
          <w:rFonts w:hint="eastAsia"/>
          <w:lang w:eastAsia="zh-CN"/>
        </w:rPr>
        <w:t>at the PCEF.</w:t>
      </w:r>
      <w:r>
        <w:rPr>
          <w:lang w:eastAsia="zh-CN"/>
        </w:rPr>
        <w:t xml:space="preserve"> </w:t>
      </w:r>
      <w:r>
        <w:rPr>
          <w:rFonts w:hint="eastAsia"/>
          <w:lang w:eastAsia="zh-CN"/>
        </w:rPr>
        <w:t xml:space="preserve">In this condition, the </w:t>
      </w:r>
      <w:r w:rsidRPr="0078747E">
        <w:t>Charging-Rule-Name AVP</w:t>
      </w:r>
      <w:r>
        <w:rPr>
          <w:rFonts w:hint="eastAsia"/>
          <w:lang w:eastAsia="zh-CN"/>
        </w:rPr>
        <w:t xml:space="preserve"> is used to indicate </w:t>
      </w:r>
      <w:r w:rsidRPr="0078747E">
        <w:t>a specific PCC rule</w:t>
      </w:r>
      <w:r>
        <w:rPr>
          <w:rFonts w:hint="eastAsia"/>
          <w:lang w:eastAsia="zh-CN"/>
        </w:rPr>
        <w:t xml:space="preserve"> which </w:t>
      </w:r>
      <w:r w:rsidRPr="006D3690">
        <w:rPr>
          <w:lang w:eastAsia="zh-CN"/>
        </w:rPr>
        <w:t>cannot be installed/activated</w:t>
      </w:r>
      <w:r w:rsidR="005B0ED6" w:rsidRPr="005B0ED6">
        <w:rPr>
          <w:lang w:eastAsia="zh-CN"/>
        </w:rPr>
        <w:t xml:space="preserve"> </w:t>
      </w:r>
      <w:r w:rsidR="005B0ED6">
        <w:rPr>
          <w:lang w:eastAsia="zh-CN"/>
        </w:rPr>
        <w:t>or enforced</w:t>
      </w:r>
      <w:r>
        <w:rPr>
          <w:rFonts w:hint="eastAsia"/>
          <w:lang w:eastAsia="zh-CN"/>
        </w:rPr>
        <w:t xml:space="preserve">, and the </w:t>
      </w:r>
      <w:r w:rsidRPr="0078747E">
        <w:t xml:space="preserve">Charging-Rule-Base-Name </w:t>
      </w:r>
      <w:r>
        <w:rPr>
          <w:rFonts w:hint="eastAsia"/>
          <w:lang w:eastAsia="zh-CN"/>
        </w:rPr>
        <w:t xml:space="preserve">AVP is used to indicate </w:t>
      </w:r>
      <w:r w:rsidRPr="0078747E">
        <w:t xml:space="preserve">a group </w:t>
      </w:r>
      <w:r>
        <w:rPr>
          <w:rFonts w:hint="eastAsia"/>
          <w:lang w:eastAsia="zh-CN"/>
        </w:rPr>
        <w:t xml:space="preserve">of </w:t>
      </w:r>
      <w:r w:rsidRPr="0078747E">
        <w:t>PCC rule</w:t>
      </w:r>
      <w:r>
        <w:rPr>
          <w:rFonts w:hint="eastAsia"/>
          <w:lang w:eastAsia="zh-CN"/>
        </w:rPr>
        <w:t xml:space="preserve">s which </w:t>
      </w:r>
      <w:r>
        <w:rPr>
          <w:lang w:eastAsia="zh-CN"/>
        </w:rPr>
        <w:t xml:space="preserve">cannot be </w:t>
      </w:r>
      <w:r w:rsidRPr="006D3690">
        <w:rPr>
          <w:lang w:eastAsia="zh-CN"/>
        </w:rPr>
        <w:t>activated</w:t>
      </w:r>
      <w:r>
        <w:rPr>
          <w:rFonts w:hint="eastAsia"/>
          <w:lang w:eastAsia="zh-CN"/>
        </w:rPr>
        <w:t>.</w:t>
      </w:r>
      <w:r w:rsidR="005B0ED6">
        <w:rPr>
          <w:rFonts w:eastAsia="바탕" w:hint="eastAsia"/>
          <w:lang w:eastAsia="ko-KR"/>
        </w:rPr>
        <w:t xml:space="preserve"> </w:t>
      </w:r>
      <w:r w:rsidR="005B0ED6">
        <w:rPr>
          <w:lang w:eastAsia="zh-CN"/>
        </w:rPr>
        <w:t>The Rule-Failure-Code indicates the reason that the PCC rules cannot be successfully installed/activated or enforced.</w:t>
      </w:r>
    </w:p>
    <w:p w14:paraId="0BBA5129" w14:textId="77777777" w:rsidR="00D77786" w:rsidRDefault="0094209B" w:rsidP="0094209B">
      <w:pPr>
        <w:rPr>
          <w:rFonts w:eastAsia="바탕" w:hint="eastAsia"/>
          <w:lang w:eastAsia="ko-KR"/>
        </w:rPr>
      </w:pPr>
      <w:r>
        <w:rPr>
          <w:rFonts w:hint="eastAsia"/>
          <w:lang w:eastAsia="zh-CN"/>
        </w:rPr>
        <w:t xml:space="preserve">The Charging-Rule-Report AVP can also be used to </w:t>
      </w:r>
      <w:r w:rsidRPr="008277C7">
        <w:rPr>
          <w:rFonts w:hint="eastAsia"/>
          <w:lang w:eastAsia="zh-CN"/>
        </w:rPr>
        <w:t>report the status of</w:t>
      </w:r>
      <w:r>
        <w:rPr>
          <w:rFonts w:hint="eastAsia"/>
          <w:lang w:eastAsia="zh-CN"/>
        </w:rPr>
        <w:t xml:space="preserve"> the PCC rules </w:t>
      </w:r>
      <w:r>
        <w:t xml:space="preserve">for which credit is no longer </w:t>
      </w:r>
      <w:r w:rsidRPr="000A3477">
        <w:t>available or credit has been reallocated after the former out of credit indication</w:t>
      </w:r>
      <w:r w:rsidRPr="000A3477">
        <w:rPr>
          <w:rFonts w:hint="eastAsia"/>
          <w:lang w:eastAsia="zh-CN"/>
        </w:rPr>
        <w:t>.</w:t>
      </w:r>
      <w:r w:rsidRPr="000A3477">
        <w:rPr>
          <w:lang w:eastAsia="zh-CN"/>
        </w:rPr>
        <w:t xml:space="preserve"> When reporting an out of credit condition</w:t>
      </w:r>
      <w:r w:rsidRPr="000A3477">
        <w:rPr>
          <w:rFonts w:hint="eastAsia"/>
          <w:lang w:eastAsia="zh-CN"/>
        </w:rPr>
        <w:t xml:space="preserve">, the </w:t>
      </w:r>
      <w:r w:rsidRPr="000A3477">
        <w:rPr>
          <w:lang w:eastAsia="zh-CN"/>
        </w:rPr>
        <w:t>Final-Unit</w:t>
      </w:r>
      <w:r>
        <w:rPr>
          <w:lang w:eastAsia="zh-CN"/>
        </w:rPr>
        <w:t>-Indication</w:t>
      </w:r>
      <w:r w:rsidRPr="000A3477">
        <w:rPr>
          <w:lang w:eastAsia="zh-CN"/>
        </w:rPr>
        <w:t xml:space="preserve"> AVP indicates the termination action</w:t>
      </w:r>
      <w:r>
        <w:rPr>
          <w:lang w:eastAsia="zh-CN"/>
        </w:rPr>
        <w:t xml:space="preserve"> the PCEF applies</w:t>
      </w:r>
      <w:r w:rsidRPr="000A3477">
        <w:rPr>
          <w:lang w:eastAsia="zh-CN"/>
        </w:rPr>
        <w:t xml:space="preserve"> to the PCC rules</w:t>
      </w:r>
      <w:r>
        <w:rPr>
          <w:lang w:eastAsia="zh-CN"/>
        </w:rPr>
        <w:t xml:space="preserve"> as instructed by the OCS</w:t>
      </w:r>
      <w:r w:rsidRPr="000A3477">
        <w:rPr>
          <w:rFonts w:hint="eastAsia"/>
          <w:lang w:eastAsia="zh-CN"/>
        </w:rPr>
        <w:t>.</w:t>
      </w:r>
    </w:p>
    <w:p w14:paraId="05C841A1" w14:textId="77777777" w:rsidR="0094209B" w:rsidRPr="0078747E" w:rsidRDefault="00D77786" w:rsidP="007B0511">
      <w:pPr>
        <w:rPr>
          <w:lang w:eastAsia="zh-CN"/>
        </w:rPr>
      </w:pPr>
      <w:r w:rsidRPr="0078747E">
        <w:t xml:space="preserve">For GPRS scenarios where the bearer binding is performed by the </w:t>
      </w:r>
      <w:r w:rsidRPr="00A22E7F">
        <w:t>PCRF</w:t>
      </w:r>
      <w:r>
        <w:t>, the Bearer-</w:t>
      </w:r>
      <w:r w:rsidRPr="0078747E">
        <w:t xml:space="preserve">Identifier AVP </w:t>
      </w:r>
      <w:r>
        <w:rPr>
          <w:lang w:eastAsia="zh-CN"/>
        </w:rPr>
        <w:t>may be included within the Charging-Rule-Report AVP.</w:t>
      </w:r>
      <w:r w:rsidR="0094209B">
        <w:rPr>
          <w:lang w:eastAsia="zh-CN"/>
        </w:rPr>
        <w:t xml:space="preserve"> </w:t>
      </w:r>
    </w:p>
    <w:p w14:paraId="6E8A65A6" w14:textId="77777777" w:rsidR="00482D0B" w:rsidRPr="0078747E" w:rsidRDefault="00482D0B" w:rsidP="00A22E7F">
      <w:r w:rsidRPr="0078747E">
        <w:t>AVP Format:</w:t>
      </w:r>
    </w:p>
    <w:p w14:paraId="4E6A78EE" w14:textId="77777777" w:rsidR="00482D0B" w:rsidRPr="0078747E" w:rsidRDefault="00482D0B" w:rsidP="00482D0B">
      <w:pPr>
        <w:pStyle w:val="PL"/>
        <w:rPr>
          <w:noProof w:val="0"/>
        </w:rPr>
      </w:pPr>
      <w:r w:rsidRPr="0078747E">
        <w:rPr>
          <w:noProof w:val="0"/>
        </w:rPr>
        <w:t xml:space="preserve">Charging-Rule-Report ::= &lt; AVP Header: </w:t>
      </w:r>
      <w:r w:rsidR="00416894" w:rsidRPr="0078747E">
        <w:rPr>
          <w:noProof w:val="0"/>
        </w:rPr>
        <w:t xml:space="preserve">1018 </w:t>
      </w:r>
      <w:r w:rsidRPr="0078747E">
        <w:rPr>
          <w:noProof w:val="0"/>
        </w:rPr>
        <w:t>&gt;</w:t>
      </w:r>
    </w:p>
    <w:p w14:paraId="65AE2464" w14:textId="77777777" w:rsidR="00482D0B" w:rsidRPr="0078747E" w:rsidRDefault="00A22E7F" w:rsidP="00482D0B">
      <w:pPr>
        <w:pStyle w:val="PL"/>
        <w:rPr>
          <w:noProof w:val="0"/>
        </w:rPr>
      </w:pPr>
      <w:r>
        <w:rPr>
          <w:noProof w:val="0"/>
        </w:rPr>
        <w:tab/>
      </w:r>
      <w:r>
        <w:rPr>
          <w:noProof w:val="0"/>
        </w:rPr>
        <w:tab/>
      </w:r>
      <w:r>
        <w:rPr>
          <w:noProof w:val="0"/>
        </w:rPr>
        <w:tab/>
      </w:r>
      <w:r>
        <w:rPr>
          <w:noProof w:val="0"/>
        </w:rPr>
        <w:tab/>
      </w:r>
      <w:r>
        <w:rPr>
          <w:noProof w:val="0"/>
        </w:rPr>
        <w:tab/>
      </w:r>
      <w:r>
        <w:rPr>
          <w:noProof w:val="0"/>
        </w:rPr>
        <w:tab/>
      </w:r>
      <w:r w:rsidR="00482D0B" w:rsidRPr="0078747E">
        <w:rPr>
          <w:noProof w:val="0"/>
        </w:rPr>
        <w:t>*[</w:t>
      </w:r>
      <w:r w:rsidR="00122171">
        <w:rPr>
          <w:noProof w:val="0"/>
        </w:rPr>
        <w:t xml:space="preserve"> </w:t>
      </w:r>
      <w:r w:rsidR="00482D0B" w:rsidRPr="0078747E">
        <w:rPr>
          <w:noProof w:val="0"/>
        </w:rPr>
        <w:t>Charging-Rule-Name</w:t>
      </w:r>
      <w:r w:rsidR="00122171">
        <w:rPr>
          <w:noProof w:val="0"/>
        </w:rPr>
        <w:t xml:space="preserve"> </w:t>
      </w:r>
      <w:r w:rsidR="00482D0B" w:rsidRPr="0078747E">
        <w:rPr>
          <w:noProof w:val="0"/>
        </w:rPr>
        <w:t>]</w:t>
      </w:r>
    </w:p>
    <w:p w14:paraId="64B6F9AD" w14:textId="77777777" w:rsidR="00E90389" w:rsidRPr="0078747E" w:rsidRDefault="00A22E7F" w:rsidP="00E90389">
      <w:pPr>
        <w:pStyle w:val="PL"/>
        <w:rPr>
          <w:noProof w:val="0"/>
        </w:rPr>
      </w:pPr>
      <w:r>
        <w:rPr>
          <w:noProof w:val="0"/>
        </w:rPr>
        <w:tab/>
      </w:r>
      <w:r>
        <w:rPr>
          <w:noProof w:val="0"/>
        </w:rPr>
        <w:tab/>
      </w:r>
      <w:r>
        <w:rPr>
          <w:noProof w:val="0"/>
        </w:rPr>
        <w:tab/>
      </w:r>
      <w:r>
        <w:rPr>
          <w:noProof w:val="0"/>
        </w:rPr>
        <w:tab/>
      </w:r>
      <w:r>
        <w:rPr>
          <w:noProof w:val="0"/>
        </w:rPr>
        <w:tab/>
      </w:r>
      <w:r>
        <w:rPr>
          <w:noProof w:val="0"/>
        </w:rPr>
        <w:tab/>
      </w:r>
      <w:r w:rsidR="00E90389" w:rsidRPr="0078747E">
        <w:rPr>
          <w:noProof w:val="0"/>
        </w:rPr>
        <w:t>*[</w:t>
      </w:r>
      <w:r w:rsidR="00122171">
        <w:rPr>
          <w:noProof w:val="0"/>
        </w:rPr>
        <w:t xml:space="preserve"> </w:t>
      </w:r>
      <w:r w:rsidR="00E90389" w:rsidRPr="0078747E">
        <w:rPr>
          <w:noProof w:val="0"/>
        </w:rPr>
        <w:t>Charging-Rule-Base-Name</w:t>
      </w:r>
      <w:r w:rsidR="00122171">
        <w:rPr>
          <w:noProof w:val="0"/>
        </w:rPr>
        <w:t xml:space="preserve"> </w:t>
      </w:r>
      <w:r w:rsidR="00E90389" w:rsidRPr="0078747E">
        <w:rPr>
          <w:noProof w:val="0"/>
        </w:rPr>
        <w:t>]</w:t>
      </w:r>
    </w:p>
    <w:p w14:paraId="5A954A85" w14:textId="77777777" w:rsidR="00D77786" w:rsidRPr="0078747E" w:rsidRDefault="00D77786" w:rsidP="00D77786">
      <w:pPr>
        <w:pStyle w:val="PL"/>
        <w:rPr>
          <w:noProof w:val="0"/>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Pr>
          <w:noProof w:val="0"/>
        </w:rPr>
        <w:t>Bearer-Identifier</w:t>
      </w:r>
      <w:r w:rsidR="00122171">
        <w:rPr>
          <w:noProof w:val="0"/>
        </w:rPr>
        <w:t xml:space="preserve"> </w:t>
      </w:r>
      <w:r>
        <w:rPr>
          <w:noProof w:val="0"/>
        </w:rPr>
        <w:t>]</w:t>
      </w:r>
    </w:p>
    <w:p w14:paraId="2C58C701" w14:textId="77777777" w:rsidR="00E90389" w:rsidRPr="0078747E" w:rsidRDefault="00A22E7F" w:rsidP="00E90389">
      <w:pPr>
        <w:pStyle w:val="PL"/>
        <w:rPr>
          <w:noProof w:val="0"/>
        </w:rPr>
      </w:pPr>
      <w:r>
        <w:rPr>
          <w:noProof w:val="0"/>
        </w:rPr>
        <w:tab/>
      </w:r>
      <w:r>
        <w:rPr>
          <w:noProof w:val="0"/>
        </w:rPr>
        <w:tab/>
      </w:r>
      <w:r>
        <w:rPr>
          <w:noProof w:val="0"/>
        </w:rPr>
        <w:tab/>
      </w:r>
      <w:r>
        <w:rPr>
          <w:noProof w:val="0"/>
        </w:rPr>
        <w:tab/>
      </w:r>
      <w:r>
        <w:rPr>
          <w:noProof w:val="0"/>
        </w:rPr>
        <w:tab/>
      </w:r>
      <w:r>
        <w:rPr>
          <w:noProof w:val="0"/>
        </w:rPr>
        <w:tab/>
      </w:r>
      <w:r w:rsidR="00E90389" w:rsidRPr="0078747E">
        <w:rPr>
          <w:noProof w:val="0"/>
        </w:rPr>
        <w:t xml:space="preserve"> [</w:t>
      </w:r>
      <w:r w:rsidR="00122171">
        <w:rPr>
          <w:noProof w:val="0"/>
        </w:rPr>
        <w:t xml:space="preserve"> </w:t>
      </w:r>
      <w:r w:rsidR="00E90389" w:rsidRPr="0078747E">
        <w:rPr>
          <w:noProof w:val="0"/>
        </w:rPr>
        <w:t>PCC-Rule-Status</w:t>
      </w:r>
      <w:r w:rsidR="00122171">
        <w:rPr>
          <w:noProof w:val="0"/>
        </w:rPr>
        <w:t xml:space="preserve"> </w:t>
      </w:r>
      <w:r w:rsidR="00E90389" w:rsidRPr="0078747E">
        <w:rPr>
          <w:noProof w:val="0"/>
        </w:rPr>
        <w:t>]</w:t>
      </w:r>
    </w:p>
    <w:p w14:paraId="64D74069" w14:textId="77777777" w:rsidR="005B0ED6" w:rsidRPr="0078747E" w:rsidRDefault="005B0ED6" w:rsidP="005B0ED6">
      <w:pPr>
        <w:pStyle w:val="PL"/>
        <w:rPr>
          <w:noProof w:val="0"/>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Pr>
          <w:noProof w:val="0"/>
        </w:rPr>
        <w:t>Rule-Failure-Code</w:t>
      </w:r>
      <w:r w:rsidR="00122171">
        <w:rPr>
          <w:noProof w:val="0"/>
        </w:rPr>
        <w:t xml:space="preserve"> </w:t>
      </w:r>
      <w:r>
        <w:rPr>
          <w:noProof w:val="0"/>
        </w:rPr>
        <w:t>]</w:t>
      </w:r>
    </w:p>
    <w:p w14:paraId="30CEEE30" w14:textId="77777777" w:rsidR="0094209B" w:rsidRPr="0078747E" w:rsidRDefault="0094209B" w:rsidP="0094209B">
      <w:pPr>
        <w:pStyle w:val="PL"/>
        <w:rPr>
          <w:noProof w:val="0"/>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Pr>
          <w:noProof w:val="0"/>
        </w:rPr>
        <w:t>Final-Unit-Indication</w:t>
      </w:r>
      <w:r w:rsidR="00122171">
        <w:rPr>
          <w:noProof w:val="0"/>
        </w:rPr>
        <w:t xml:space="preserve"> </w:t>
      </w:r>
      <w:r w:rsidRPr="0078747E">
        <w:rPr>
          <w:noProof w:val="0"/>
        </w:rPr>
        <w:t>]</w:t>
      </w:r>
    </w:p>
    <w:p w14:paraId="0D946C73" w14:textId="77777777" w:rsidR="00482D0B" w:rsidRPr="0078747E" w:rsidRDefault="00A22E7F" w:rsidP="00482D0B">
      <w:pPr>
        <w:pStyle w:val="PL"/>
        <w:rPr>
          <w:noProof w:val="0"/>
        </w:rPr>
      </w:pPr>
      <w:r>
        <w:rPr>
          <w:noProof w:val="0"/>
        </w:rPr>
        <w:tab/>
      </w:r>
      <w:r>
        <w:rPr>
          <w:noProof w:val="0"/>
        </w:rPr>
        <w:tab/>
      </w:r>
      <w:r>
        <w:rPr>
          <w:noProof w:val="0"/>
        </w:rPr>
        <w:tab/>
      </w:r>
      <w:r>
        <w:rPr>
          <w:noProof w:val="0"/>
        </w:rPr>
        <w:tab/>
      </w:r>
      <w:r>
        <w:rPr>
          <w:noProof w:val="0"/>
        </w:rPr>
        <w:tab/>
      </w:r>
      <w:r>
        <w:rPr>
          <w:noProof w:val="0"/>
        </w:rPr>
        <w:tab/>
      </w:r>
      <w:r w:rsidR="00482D0B" w:rsidRPr="0078747E">
        <w:rPr>
          <w:noProof w:val="0"/>
        </w:rPr>
        <w:t>*[</w:t>
      </w:r>
      <w:r w:rsidR="00122171">
        <w:rPr>
          <w:noProof w:val="0"/>
        </w:rPr>
        <w:t xml:space="preserve"> </w:t>
      </w:r>
      <w:r w:rsidR="00482D0B" w:rsidRPr="0078747E">
        <w:rPr>
          <w:noProof w:val="0"/>
        </w:rPr>
        <w:t>AVP</w:t>
      </w:r>
      <w:r w:rsidR="00122171">
        <w:rPr>
          <w:noProof w:val="0"/>
        </w:rPr>
        <w:t xml:space="preserve"> </w:t>
      </w:r>
      <w:r w:rsidR="00482D0B" w:rsidRPr="0078747E">
        <w:rPr>
          <w:noProof w:val="0"/>
        </w:rPr>
        <w:t>]</w:t>
      </w:r>
    </w:p>
    <w:p w14:paraId="1211366C" w14:textId="77777777" w:rsidR="00482D0B" w:rsidRPr="0078747E" w:rsidRDefault="00482D0B" w:rsidP="00482D0B">
      <w:pPr>
        <w:pStyle w:val="PL"/>
        <w:rPr>
          <w:noProof w:val="0"/>
        </w:rPr>
      </w:pPr>
    </w:p>
    <w:p w14:paraId="39617B04" w14:textId="77777777" w:rsidR="00E90389" w:rsidRPr="0078747E" w:rsidRDefault="00E90389" w:rsidP="00A22E7F">
      <w:r w:rsidRPr="0078747E">
        <w:t xml:space="preserve">Multiple instances of Charging-Rule-Report AVPs shall be used in the case it is required to report different PCC-Rule-Status </w:t>
      </w:r>
      <w:r w:rsidR="005B0ED6">
        <w:t>or Rule-Failure-Code</w:t>
      </w:r>
      <w:r w:rsidR="005B0ED6" w:rsidRPr="0078747E">
        <w:t xml:space="preserve"> </w:t>
      </w:r>
      <w:r w:rsidRPr="0078747E">
        <w:t>values for different groups of rules within the same Diameter command.</w:t>
      </w:r>
    </w:p>
    <w:p w14:paraId="6BB9219E" w14:textId="77777777" w:rsidR="00E90389" w:rsidRPr="0078747E" w:rsidRDefault="00E90389" w:rsidP="0078747E">
      <w:pPr>
        <w:pStyle w:val="Heading3"/>
      </w:pPr>
      <w:bookmarkStart w:id="110" w:name="_Toc343033507"/>
      <w:r w:rsidRPr="0078747E">
        <w:t>5.3.</w:t>
      </w:r>
      <w:r w:rsidR="006A61C1" w:rsidRPr="0078747E">
        <w:t>19</w:t>
      </w:r>
      <w:r w:rsidRPr="0078747E">
        <w:tab/>
        <w:t>PCC-Rule-Status AVP (All access types)</w:t>
      </w:r>
      <w:bookmarkEnd w:id="110"/>
    </w:p>
    <w:p w14:paraId="384B8A15" w14:textId="77777777" w:rsidR="00E90389" w:rsidRPr="0078747E" w:rsidRDefault="00E90389" w:rsidP="007B0511">
      <w:r w:rsidRPr="0078747E">
        <w:t xml:space="preserve">The PCC-Rule-Status AVP (AVP code 1019) is of type Enumerated, and describes the status of </w:t>
      </w:r>
      <w:r w:rsidR="00DD6749" w:rsidRPr="0078747E">
        <w:t xml:space="preserve">one or a group </w:t>
      </w:r>
      <w:r w:rsidR="007B0511" w:rsidRPr="0078747E">
        <w:t>of</w:t>
      </w:r>
      <w:r w:rsidR="007B0511">
        <w:t xml:space="preserve"> </w:t>
      </w:r>
      <w:r w:rsidRPr="0078747E">
        <w:t>PCC Rule</w:t>
      </w:r>
      <w:r w:rsidR="00DD6749" w:rsidRPr="0078747E">
        <w:t>s</w:t>
      </w:r>
      <w:r w:rsidR="00A22E7F">
        <w:t>.</w:t>
      </w:r>
    </w:p>
    <w:p w14:paraId="44FD1FD2" w14:textId="77777777" w:rsidR="00E90389" w:rsidRPr="0078747E" w:rsidRDefault="00E90389" w:rsidP="00A22E7F">
      <w:r w:rsidRPr="0078747E">
        <w:t>The following values are defined:</w:t>
      </w:r>
    </w:p>
    <w:p w14:paraId="3DBA8D1C" w14:textId="77777777" w:rsidR="00DD6749" w:rsidRPr="0078747E" w:rsidRDefault="00DD6749" w:rsidP="00AA391A">
      <w:pPr>
        <w:pStyle w:val="B1"/>
      </w:pPr>
      <w:r w:rsidRPr="0078747E">
        <w:t>ACTIVE (0)</w:t>
      </w:r>
    </w:p>
    <w:p w14:paraId="38C45280" w14:textId="77777777" w:rsidR="00DD6749" w:rsidRPr="0078747E" w:rsidRDefault="00AA391A" w:rsidP="00AA391A">
      <w:pPr>
        <w:pStyle w:val="B1"/>
      </w:pPr>
      <w:r>
        <w:tab/>
      </w:r>
      <w:r w:rsidR="00DD6749" w:rsidRPr="0078747E">
        <w:t xml:space="preserve">This value is used to indicate that the PCC rule(s) are </w:t>
      </w:r>
      <w:r w:rsidR="00D44802" w:rsidRPr="0078747E">
        <w:t>successfully</w:t>
      </w:r>
      <w:r w:rsidR="00DD6749" w:rsidRPr="0078747E">
        <w:t xml:space="preserve"> installed (for those provisioned from </w:t>
      </w:r>
      <w:r w:rsidR="00DD6749" w:rsidRPr="00A22E7F">
        <w:t>PCRF</w:t>
      </w:r>
      <w:r w:rsidR="00DD6749" w:rsidRPr="0078747E">
        <w:t xml:space="preserve">) or activated (for those pre-provisioned in </w:t>
      </w:r>
      <w:r w:rsidR="00DD6749" w:rsidRPr="00A22E7F">
        <w:t>PCEF</w:t>
      </w:r>
      <w:r w:rsidR="00DD6749" w:rsidRPr="0078747E">
        <w:t>)</w:t>
      </w:r>
    </w:p>
    <w:p w14:paraId="5E9DBE7B" w14:textId="77777777" w:rsidR="00DD6749" w:rsidRPr="0078747E" w:rsidRDefault="00DD6749" w:rsidP="00AA391A">
      <w:pPr>
        <w:pStyle w:val="B1"/>
      </w:pPr>
      <w:r w:rsidRPr="0078747E">
        <w:t>INACTIVE (1)</w:t>
      </w:r>
    </w:p>
    <w:p w14:paraId="64A1678C" w14:textId="77777777" w:rsidR="00DD6749" w:rsidRPr="0078747E" w:rsidRDefault="00AA391A" w:rsidP="00AA391A">
      <w:pPr>
        <w:pStyle w:val="B1"/>
      </w:pPr>
      <w:r>
        <w:tab/>
      </w:r>
      <w:r w:rsidR="00DD6749" w:rsidRPr="0078747E">
        <w:t xml:space="preserve">This value is used to indicate that the PCC rule(s) are removed (for those provisioned from </w:t>
      </w:r>
      <w:r w:rsidR="00DD6749" w:rsidRPr="00A22E7F">
        <w:t>PCRF</w:t>
      </w:r>
      <w:r w:rsidR="00DD6749" w:rsidRPr="0078747E">
        <w:t xml:space="preserve">) or inactive (for those pre-provisioned in </w:t>
      </w:r>
      <w:r w:rsidR="00DD6749" w:rsidRPr="00A22E7F">
        <w:t>PCEF</w:t>
      </w:r>
      <w:r w:rsidR="00DD6749" w:rsidRPr="0078747E">
        <w:t>)</w:t>
      </w:r>
    </w:p>
    <w:p w14:paraId="1F0E5129" w14:textId="77777777" w:rsidR="00DD6749" w:rsidRPr="0078747E" w:rsidRDefault="00DD6749" w:rsidP="00AA391A">
      <w:pPr>
        <w:pStyle w:val="B1"/>
      </w:pPr>
      <w:r w:rsidRPr="0078747E">
        <w:t>TEMPORAR</w:t>
      </w:r>
      <w:r w:rsidR="0094209B">
        <w:rPr>
          <w:rFonts w:eastAsia="바탕" w:hint="eastAsia"/>
          <w:lang w:eastAsia="ko-KR"/>
        </w:rPr>
        <w:t>IL</w:t>
      </w:r>
      <w:r w:rsidRPr="0078747E">
        <w:t>Y INACTIVE (2)</w:t>
      </w:r>
    </w:p>
    <w:p w14:paraId="034C4992" w14:textId="77777777" w:rsidR="00DD6749" w:rsidRPr="0078747E" w:rsidRDefault="00AA391A" w:rsidP="00AA391A">
      <w:pPr>
        <w:pStyle w:val="B1"/>
      </w:pPr>
      <w:r>
        <w:tab/>
      </w:r>
      <w:r w:rsidR="00DD6749" w:rsidRPr="0078747E">
        <w:t>This value is used to indicate that, for some reason (e.g. loss of bearer), already installed or activated PCC rules are temporar</w:t>
      </w:r>
      <w:r w:rsidR="0094209B">
        <w:rPr>
          <w:rFonts w:eastAsia="바탕" w:hint="eastAsia"/>
          <w:lang w:eastAsia="ko-KR"/>
        </w:rPr>
        <w:t>il</w:t>
      </w:r>
      <w:r w:rsidR="00DD6749" w:rsidRPr="0078747E">
        <w:t>y disabled.</w:t>
      </w:r>
    </w:p>
    <w:p w14:paraId="20AF17F2" w14:textId="77777777" w:rsidR="00216FC1" w:rsidRPr="0078747E" w:rsidRDefault="00216FC1" w:rsidP="0078747E">
      <w:pPr>
        <w:pStyle w:val="Heading3"/>
      </w:pPr>
      <w:bookmarkStart w:id="111" w:name="_Toc343033508"/>
      <w:r w:rsidRPr="0078747E">
        <w:t>5.3.</w:t>
      </w:r>
      <w:r w:rsidR="006A61C1" w:rsidRPr="0078747E">
        <w:t>20</w:t>
      </w:r>
      <w:r w:rsidRPr="0078747E">
        <w:tab/>
        <w:t xml:space="preserve">Bearer-Identifier AVP (Applicable access type </w:t>
      </w:r>
      <w:r w:rsidR="0013306E">
        <w:t>3GPP-</w:t>
      </w:r>
      <w:r w:rsidRPr="0078747E">
        <w:t>GPRS)</w:t>
      </w:r>
      <w:bookmarkEnd w:id="111"/>
    </w:p>
    <w:p w14:paraId="78365157" w14:textId="77777777" w:rsidR="00216FC1" w:rsidRPr="0078747E" w:rsidRDefault="00216FC1" w:rsidP="00A22E7F">
      <w:r w:rsidRPr="0078747E">
        <w:t>The Bearer-Identifier AVP (AVP code 10</w:t>
      </w:r>
      <w:r w:rsidR="00E90389" w:rsidRPr="0078747E">
        <w:t>20</w:t>
      </w:r>
      <w:r w:rsidRPr="0078747E">
        <w:t xml:space="preserve">) is of type OctetString, and it indicates the bearer to which specific information refers. </w:t>
      </w:r>
    </w:p>
    <w:p w14:paraId="56DB70D0" w14:textId="77777777" w:rsidR="00216FC1" w:rsidRPr="0078747E" w:rsidRDefault="00216FC1" w:rsidP="00A22E7F">
      <w:r w:rsidRPr="0078747E">
        <w:lastRenderedPageBreak/>
        <w:t>When present within a CC-Request Diameter command, subsequent AVPs within the CC-Request refer to the specific bearer identified by this AVP.</w:t>
      </w:r>
    </w:p>
    <w:p w14:paraId="3B83BF4B" w14:textId="77777777" w:rsidR="00216FC1" w:rsidRPr="0078747E" w:rsidRDefault="00216FC1" w:rsidP="00A22E7F">
      <w:r w:rsidRPr="0078747E">
        <w:t xml:space="preserve">The bearer identifier of an IP CAN bearer shall be unique within the corresponding IP CAN session. The bearer identifier shall be selected by the </w:t>
      </w:r>
      <w:r w:rsidRPr="00A22E7F">
        <w:t>PCEF</w:t>
      </w:r>
      <w:r w:rsidRPr="0078747E">
        <w:t>.</w:t>
      </w:r>
    </w:p>
    <w:p w14:paraId="484E7105" w14:textId="77777777" w:rsidR="00216FC1" w:rsidRPr="0078747E" w:rsidRDefault="00216FC1" w:rsidP="0078747E">
      <w:pPr>
        <w:pStyle w:val="Heading3"/>
      </w:pPr>
      <w:bookmarkStart w:id="112" w:name="_Toc343033509"/>
      <w:r w:rsidRPr="0078747E">
        <w:t>5.3.</w:t>
      </w:r>
      <w:r w:rsidR="006A61C1" w:rsidRPr="0078747E">
        <w:t>21</w:t>
      </w:r>
      <w:r w:rsidRPr="0078747E">
        <w:tab/>
        <w:t xml:space="preserve">Bearer-Operation AVP (Applicable access type </w:t>
      </w:r>
      <w:r w:rsidR="0013306E">
        <w:t>3GPP-</w:t>
      </w:r>
      <w:r w:rsidRPr="0078747E">
        <w:t>GPRS)</w:t>
      </w:r>
      <w:bookmarkEnd w:id="112"/>
    </w:p>
    <w:p w14:paraId="04529F51" w14:textId="77777777" w:rsidR="00216FC1" w:rsidRPr="0078747E" w:rsidRDefault="00216FC1" w:rsidP="00A22E7F">
      <w:r w:rsidRPr="0078747E">
        <w:t>The Bearer-Operation AVP (AVP code 102</w:t>
      </w:r>
      <w:r w:rsidR="00E90389" w:rsidRPr="0078747E">
        <w:t>1</w:t>
      </w:r>
      <w:r w:rsidRPr="0078747E">
        <w:t>) is of type of Enumerated, and it indicates the bearer event that causes a request for PCC rules. This AVP shall be supplied if the bearer event relates to an IP CAN bearer initiated by the UE.</w:t>
      </w:r>
    </w:p>
    <w:p w14:paraId="70B69960" w14:textId="77777777" w:rsidR="00216FC1" w:rsidRPr="0078747E" w:rsidRDefault="00216FC1" w:rsidP="00A22E7F">
      <w:r w:rsidRPr="0078747E">
        <w:t>The following values are defined:</w:t>
      </w:r>
    </w:p>
    <w:p w14:paraId="2826E57F" w14:textId="77777777" w:rsidR="00216FC1" w:rsidRPr="0078747E" w:rsidRDefault="00216FC1" w:rsidP="00AA391A">
      <w:pPr>
        <w:pStyle w:val="B1"/>
      </w:pPr>
      <w:r w:rsidRPr="0078747E">
        <w:t>TERMINATION (0)</w:t>
      </w:r>
    </w:p>
    <w:p w14:paraId="773F0915" w14:textId="77777777" w:rsidR="00216FC1" w:rsidRPr="0078747E" w:rsidRDefault="00AA391A" w:rsidP="00AA391A">
      <w:pPr>
        <w:pStyle w:val="B1"/>
      </w:pPr>
      <w:r>
        <w:tab/>
      </w:r>
      <w:r w:rsidR="00216FC1" w:rsidRPr="0078747E">
        <w:t>This value is used to indicate that a bearer is being terminated.</w:t>
      </w:r>
    </w:p>
    <w:p w14:paraId="484C6390" w14:textId="77777777" w:rsidR="00216FC1" w:rsidRPr="0078747E" w:rsidRDefault="00216FC1" w:rsidP="00AA391A">
      <w:pPr>
        <w:pStyle w:val="B1"/>
      </w:pPr>
      <w:r w:rsidRPr="0078747E">
        <w:t>ESTABLISHMENT (1)</w:t>
      </w:r>
    </w:p>
    <w:p w14:paraId="35946BBF" w14:textId="77777777" w:rsidR="00216FC1" w:rsidRPr="0078747E" w:rsidRDefault="00AA391A" w:rsidP="00AA391A">
      <w:pPr>
        <w:pStyle w:val="B1"/>
      </w:pPr>
      <w:r>
        <w:tab/>
      </w:r>
      <w:r w:rsidR="00216FC1" w:rsidRPr="0078747E">
        <w:t>This value is used to indicate that a new bearer is being established.</w:t>
      </w:r>
    </w:p>
    <w:p w14:paraId="19F64F76" w14:textId="77777777" w:rsidR="00216FC1" w:rsidRPr="0078747E" w:rsidRDefault="00216FC1" w:rsidP="00AA391A">
      <w:pPr>
        <w:pStyle w:val="B1"/>
      </w:pPr>
      <w:r w:rsidRPr="0078747E">
        <w:t>MODIFICATION (2)</w:t>
      </w:r>
    </w:p>
    <w:p w14:paraId="195329E0" w14:textId="77777777" w:rsidR="00216FC1" w:rsidRPr="0078747E" w:rsidRDefault="00AA391A" w:rsidP="00AA391A">
      <w:pPr>
        <w:pStyle w:val="B1"/>
      </w:pPr>
      <w:r>
        <w:tab/>
      </w:r>
      <w:r w:rsidR="00216FC1" w:rsidRPr="0078747E">
        <w:t>This value is used to indicate that an existing bearer is being modified.</w:t>
      </w:r>
    </w:p>
    <w:p w14:paraId="267A3F35" w14:textId="77777777" w:rsidR="00416894" w:rsidRPr="0078747E" w:rsidRDefault="00416894" w:rsidP="0078747E">
      <w:pPr>
        <w:pStyle w:val="Heading3"/>
      </w:pPr>
      <w:bookmarkStart w:id="113" w:name="_Toc343033510"/>
      <w:r w:rsidRPr="0078747E">
        <w:t>5.3.2</w:t>
      </w:r>
      <w:r w:rsidR="006A61C1" w:rsidRPr="0078747E">
        <w:t>2</w:t>
      </w:r>
      <w:r w:rsidRPr="0078747E">
        <w:tab/>
        <w:t>Access-Network-Charging-Identifier-Gx AVP (All access types)</w:t>
      </w:r>
      <w:bookmarkEnd w:id="113"/>
    </w:p>
    <w:p w14:paraId="3AD79D03" w14:textId="77777777" w:rsidR="00A24D2F" w:rsidRPr="00E236CE" w:rsidRDefault="00416894" w:rsidP="00A24D2F">
      <w:r w:rsidRPr="0078747E">
        <w:t xml:space="preserve">The Access-Network-Charging-Identifier-Gx AVP (AVP code 1022) is of type Grouped. It contains a charging </w:t>
      </w:r>
      <w:r w:rsidRPr="007A4A40">
        <w:t>identifier (e.g. GCID) within the Access-Network-Charging-Identifier-Value AVP and the related PCC rule name(s)</w:t>
      </w:r>
      <w:r w:rsidRPr="0078747E">
        <w:t xml:space="preserve"> within </w:t>
      </w:r>
      <w:r w:rsidR="00A22E7F">
        <w:t>the Charging-Rule-Name AVP(s)</w:t>
      </w:r>
      <w:r w:rsidR="008427FA">
        <w:rPr>
          <w:rFonts w:eastAsia="SimSun" w:hint="eastAsia"/>
          <w:lang w:eastAsia="zh-CN"/>
        </w:rPr>
        <w:t xml:space="preserve"> and/or </w:t>
      </w:r>
      <w:r w:rsidR="008427FA" w:rsidRPr="0078747E">
        <w:t xml:space="preserve">within </w:t>
      </w:r>
      <w:r w:rsidR="008427FA">
        <w:t xml:space="preserve">the </w:t>
      </w:r>
      <w:r w:rsidR="008427FA" w:rsidRPr="0078747E">
        <w:t>Charging-Rule-Base-Name AVP</w:t>
      </w:r>
      <w:r w:rsidR="008427FA">
        <w:rPr>
          <w:rFonts w:eastAsia="SimSun" w:hint="eastAsia"/>
          <w:lang w:eastAsia="zh-CN"/>
        </w:rPr>
        <w:t>(</w:t>
      </w:r>
      <w:r w:rsidR="008427FA" w:rsidRPr="0078747E">
        <w:t>s</w:t>
      </w:r>
      <w:r w:rsidR="008427FA">
        <w:rPr>
          <w:rFonts w:eastAsia="SimSun" w:hint="eastAsia"/>
          <w:lang w:eastAsia="zh-CN"/>
        </w:rPr>
        <w:t>)</w:t>
      </w:r>
      <w:r w:rsidR="00A22E7F">
        <w:t xml:space="preserve">. </w:t>
      </w:r>
      <w:r w:rsidRPr="0078747E">
        <w:t xml:space="preserve">If </w:t>
      </w:r>
      <w:r w:rsidR="00A24D2F">
        <w:t xml:space="preserve">the charging identifier applies to </w:t>
      </w:r>
      <w:r w:rsidRPr="0078747E">
        <w:t>the</w:t>
      </w:r>
      <w:r w:rsidR="00A24D2F">
        <w:t xml:space="preserve"> entire</w:t>
      </w:r>
      <w:r w:rsidRPr="0078747E">
        <w:t xml:space="preserve"> IP CAN session, no Charging-Rule-Name AVPs or Charging-Rule-Base-Name AVPs need to be provided. Otherwise, all the Charging-Rule-Name AVPs or Charging-Rule-Base-Name AVPs corresponding to PCC rules </w:t>
      </w:r>
      <w:r w:rsidR="00A24D2F">
        <w:t>associated</w:t>
      </w:r>
      <w:r w:rsidRPr="0078747E">
        <w:t xml:space="preserve"> to the provided </w:t>
      </w:r>
      <w:r w:rsidRPr="00E236CE">
        <w:t>Access-Network-Charging-Identifier-Value shall be included.</w:t>
      </w:r>
    </w:p>
    <w:p w14:paraId="7CAF3DE0" w14:textId="77777777" w:rsidR="00416894" w:rsidRPr="0078747E" w:rsidRDefault="00A24D2F" w:rsidP="00A24D2F">
      <w:pPr>
        <w:pStyle w:val="NO"/>
      </w:pPr>
      <w:r>
        <w:t xml:space="preserve">NOTE: </w:t>
      </w:r>
      <w:r>
        <w:tab/>
        <w:t xml:space="preserve">For Case 1 and GPRS, the charging identifier for an IP-CAN bearer is provided together with all the Charging-Rule-Name AVPs or Charging-Rule-Base-Name AVPs corresponding to PCC rules activated or installed within the IP-CAN bearer. </w:t>
      </w:r>
    </w:p>
    <w:p w14:paraId="69E5A6A5" w14:textId="77777777" w:rsidR="00416894" w:rsidRPr="0078747E" w:rsidRDefault="00416894" w:rsidP="00A22E7F">
      <w:r w:rsidRPr="0078747E">
        <w:t xml:space="preserve">The Access-Network-Charging-Identifier-Gx AVP can be sent from the </w:t>
      </w:r>
      <w:r w:rsidRPr="00A22E7F">
        <w:t>PCEF</w:t>
      </w:r>
      <w:r w:rsidRPr="0078747E">
        <w:t xml:space="preserve"> to the </w:t>
      </w:r>
      <w:r w:rsidRPr="00A22E7F">
        <w:t>PCRF</w:t>
      </w:r>
      <w:r w:rsidRPr="0078747E">
        <w:t xml:space="preserve">. The </w:t>
      </w:r>
      <w:r w:rsidRPr="00A22E7F">
        <w:t>PCRF</w:t>
      </w:r>
      <w:r w:rsidRPr="0078747E">
        <w:t xml:space="preserve"> may use this information for charging correlation towards the </w:t>
      </w:r>
      <w:r w:rsidRPr="00A22E7F">
        <w:t>AF</w:t>
      </w:r>
      <w:r w:rsidRPr="0078747E">
        <w:t>.</w:t>
      </w:r>
    </w:p>
    <w:p w14:paraId="2A36F3EA" w14:textId="77777777" w:rsidR="00416894" w:rsidRPr="0078747E" w:rsidRDefault="00416894" w:rsidP="00A22E7F">
      <w:r w:rsidRPr="0078747E">
        <w:t>AVP Format:</w:t>
      </w:r>
    </w:p>
    <w:p w14:paraId="19382809" w14:textId="77777777" w:rsidR="00416894" w:rsidRPr="0078747E" w:rsidRDefault="00416894" w:rsidP="00A22E7F">
      <w:pPr>
        <w:pStyle w:val="PL"/>
      </w:pPr>
      <w:r w:rsidRPr="0078747E">
        <w:t xml:space="preserve">Access-Network-Charging-Identifier-Gx ::= </w:t>
      </w:r>
      <w:r w:rsidR="00A22E7F">
        <w:tab/>
      </w:r>
      <w:r w:rsidRPr="0078747E">
        <w:t>&lt; AVP Header: 1022 &gt;</w:t>
      </w:r>
    </w:p>
    <w:p w14:paraId="1A649473" w14:textId="77777777" w:rsidR="00416894" w:rsidRPr="0078747E" w:rsidRDefault="00A22E7F" w:rsidP="00A22E7F">
      <w:pPr>
        <w:pStyle w:val="PL"/>
      </w:pPr>
      <w:r>
        <w:tab/>
      </w:r>
      <w:r>
        <w:tab/>
      </w:r>
      <w:r>
        <w:tab/>
      </w:r>
      <w:r>
        <w:tab/>
      </w:r>
      <w:r>
        <w:tab/>
      </w:r>
      <w:r>
        <w:tab/>
      </w:r>
      <w:r w:rsidR="00416894" w:rsidRPr="0078747E">
        <w:tab/>
      </w:r>
      <w:r w:rsidR="00416894" w:rsidRPr="0078747E">
        <w:tab/>
      </w:r>
      <w:r w:rsidR="00416894" w:rsidRPr="0078747E">
        <w:tab/>
      </w:r>
      <w:r w:rsidR="00416894" w:rsidRPr="0078747E">
        <w:tab/>
      </w:r>
      <w:r w:rsidR="00416894" w:rsidRPr="0078747E">
        <w:tab/>
        <w:t xml:space="preserve"> { Access-Network-Charging-Identifier-Value}</w:t>
      </w:r>
    </w:p>
    <w:p w14:paraId="1F9FB594" w14:textId="77777777" w:rsidR="00416894" w:rsidRPr="0078747E" w:rsidRDefault="00A22E7F" w:rsidP="00A22E7F">
      <w:pPr>
        <w:pStyle w:val="PL"/>
      </w:pPr>
      <w:r>
        <w:tab/>
      </w:r>
      <w:r>
        <w:tab/>
      </w:r>
      <w:r>
        <w:tab/>
      </w:r>
      <w:r>
        <w:tab/>
      </w:r>
      <w:r>
        <w:tab/>
      </w:r>
      <w:r>
        <w:tab/>
      </w:r>
      <w:r w:rsidR="00416894" w:rsidRPr="0078747E">
        <w:tab/>
      </w:r>
      <w:r w:rsidR="00416894" w:rsidRPr="0078747E">
        <w:tab/>
      </w:r>
      <w:r w:rsidR="00416894" w:rsidRPr="0078747E">
        <w:tab/>
      </w:r>
      <w:r w:rsidR="00416894" w:rsidRPr="0078747E">
        <w:tab/>
      </w:r>
      <w:r w:rsidR="00416894" w:rsidRPr="0078747E">
        <w:tab/>
        <w:t>*[ Charging-Rule-Base-Name ]</w:t>
      </w:r>
    </w:p>
    <w:p w14:paraId="4D05B247" w14:textId="77777777" w:rsidR="00416894" w:rsidRDefault="00A22E7F" w:rsidP="00A22E7F">
      <w:pPr>
        <w:pStyle w:val="PL"/>
      </w:pPr>
      <w:r>
        <w:tab/>
      </w:r>
      <w:r>
        <w:tab/>
      </w:r>
      <w:r>
        <w:tab/>
      </w:r>
      <w:r>
        <w:tab/>
      </w:r>
      <w:r>
        <w:tab/>
      </w:r>
      <w:r>
        <w:tab/>
      </w:r>
      <w:r w:rsidR="00416894" w:rsidRPr="0078747E">
        <w:tab/>
      </w:r>
      <w:r w:rsidR="00416894" w:rsidRPr="0078747E">
        <w:tab/>
      </w:r>
      <w:r w:rsidR="00416894" w:rsidRPr="0078747E">
        <w:tab/>
      </w:r>
      <w:r w:rsidR="00416894" w:rsidRPr="0078747E">
        <w:tab/>
      </w:r>
      <w:r w:rsidR="00416894" w:rsidRPr="0078747E">
        <w:tab/>
        <w:t xml:space="preserve">*[ Charging-Rule-Name ] </w:t>
      </w:r>
    </w:p>
    <w:p w14:paraId="6E951A84" w14:textId="77777777" w:rsidR="00A22E7F" w:rsidRPr="0078747E" w:rsidRDefault="00A22E7F" w:rsidP="00A22E7F">
      <w:pPr>
        <w:pStyle w:val="PL"/>
      </w:pPr>
    </w:p>
    <w:p w14:paraId="69273A27" w14:textId="77777777" w:rsidR="00880402" w:rsidRPr="00F5299D" w:rsidRDefault="00880402" w:rsidP="00880402">
      <w:pPr>
        <w:pStyle w:val="Heading3"/>
      </w:pPr>
      <w:bookmarkStart w:id="114" w:name="_Toc343033511"/>
      <w:r w:rsidRPr="00F5299D">
        <w:t>5.3.</w:t>
      </w:r>
      <w:r>
        <w:t>23</w:t>
      </w:r>
      <w:r>
        <w:tab/>
        <w:t>Bearer-</w:t>
      </w:r>
      <w:r w:rsidR="00292B5E">
        <w:t>Control</w:t>
      </w:r>
      <w:r w:rsidR="00292B5E">
        <w:rPr>
          <w:rFonts w:eastAsia="바탕" w:hint="eastAsia"/>
          <w:lang w:eastAsia="ko-KR"/>
        </w:rPr>
        <w:t>-</w:t>
      </w:r>
      <w:r>
        <w:t>Mode</w:t>
      </w:r>
      <w:r w:rsidRPr="00F5299D">
        <w:t xml:space="preserve"> AVP</w:t>
      </w:r>
      <w:bookmarkEnd w:id="114"/>
    </w:p>
    <w:p w14:paraId="20EEE248" w14:textId="77777777" w:rsidR="00E11DB7" w:rsidRDefault="00880402" w:rsidP="00E11DB7">
      <w:r>
        <w:t xml:space="preserve">The Bearer-Control-Mode AVP (AVP code 1023) is of type of Enumerated. </w:t>
      </w:r>
      <w:r w:rsidR="00292B5E">
        <w:rPr>
          <w:rFonts w:eastAsia="바탕" w:hint="eastAsia"/>
          <w:lang w:eastAsia="ko-KR"/>
        </w:rPr>
        <w:t>It is</w:t>
      </w:r>
      <w:r>
        <w:t xml:space="preserve"> sent from PCRF to PCEF</w:t>
      </w:r>
      <w:r w:rsidR="00292B5E">
        <w:rPr>
          <w:rFonts w:eastAsia="바탕" w:hint="eastAsia"/>
          <w:lang w:eastAsia="ko-KR"/>
        </w:rPr>
        <w:t xml:space="preserve"> and</w:t>
      </w:r>
      <w:r>
        <w:t xml:space="preserve"> indicates the PCRF selected bearer control mode.</w:t>
      </w:r>
    </w:p>
    <w:p w14:paraId="076B9E28" w14:textId="77777777" w:rsidR="00880402" w:rsidRPr="0078747E" w:rsidRDefault="00880402" w:rsidP="00880402">
      <w:r w:rsidRPr="0078747E">
        <w:t>The following values are defined:</w:t>
      </w:r>
    </w:p>
    <w:p w14:paraId="469F0846" w14:textId="77777777" w:rsidR="00880402" w:rsidRPr="0078747E" w:rsidRDefault="00880402" w:rsidP="00AA391A">
      <w:pPr>
        <w:pStyle w:val="B1"/>
      </w:pPr>
      <w:r>
        <w:t>UE_ONLY</w:t>
      </w:r>
      <w:r w:rsidRPr="0078747E">
        <w:t xml:space="preserve"> (0)</w:t>
      </w:r>
    </w:p>
    <w:p w14:paraId="5E0D318E" w14:textId="77777777" w:rsidR="00880402" w:rsidRPr="0078747E" w:rsidRDefault="00AA391A" w:rsidP="00AA391A">
      <w:pPr>
        <w:pStyle w:val="B1"/>
      </w:pPr>
      <w:r>
        <w:tab/>
      </w:r>
      <w:r w:rsidR="00880402" w:rsidRPr="0078747E">
        <w:t xml:space="preserve">This </w:t>
      </w:r>
      <w:r w:rsidR="00880402">
        <w:t xml:space="preserve">value is used to indicate that the UE shall request any </w:t>
      </w:r>
      <w:r w:rsidR="005C2AF4">
        <w:t>resource establishment, modification or termination</w:t>
      </w:r>
      <w:r w:rsidR="00880402" w:rsidRPr="0078747E">
        <w:t>.</w:t>
      </w:r>
      <w:r w:rsidR="00880402" w:rsidRPr="00F029D9">
        <w:t xml:space="preserve"> </w:t>
      </w:r>
    </w:p>
    <w:p w14:paraId="3B330368" w14:textId="77777777" w:rsidR="00880402" w:rsidRPr="0078747E" w:rsidRDefault="00292B5E" w:rsidP="00AA391A">
      <w:pPr>
        <w:pStyle w:val="B1"/>
      </w:pPr>
      <w:r>
        <w:t>RESERVED</w:t>
      </w:r>
      <w:r w:rsidR="00880402" w:rsidRPr="0078747E">
        <w:t xml:space="preserve"> (1)</w:t>
      </w:r>
    </w:p>
    <w:p w14:paraId="2F16790F" w14:textId="77777777" w:rsidR="00880402" w:rsidRDefault="00AA391A" w:rsidP="00AA391A">
      <w:pPr>
        <w:pStyle w:val="B1"/>
      </w:pPr>
      <w:r>
        <w:tab/>
      </w:r>
      <w:r w:rsidR="00880402" w:rsidRPr="0078747E">
        <w:t xml:space="preserve">This value is </w:t>
      </w:r>
      <w:r w:rsidR="00292B5E">
        <w:rPr>
          <w:rFonts w:eastAsia="바탕" w:hint="eastAsia"/>
          <w:lang w:eastAsia="ko-KR"/>
        </w:rPr>
        <w:t xml:space="preserve">not </w:t>
      </w:r>
      <w:r w:rsidR="00880402" w:rsidRPr="0078747E">
        <w:t xml:space="preserve">used </w:t>
      </w:r>
      <w:r w:rsidR="00292B5E">
        <w:rPr>
          <w:rFonts w:eastAsia="바탕" w:hint="eastAsia"/>
          <w:lang w:eastAsia="ko-KR"/>
        </w:rPr>
        <w:t>in this Release.</w:t>
      </w:r>
    </w:p>
    <w:p w14:paraId="0C2F0AD8" w14:textId="77777777" w:rsidR="00E11DB7" w:rsidRPr="0078747E" w:rsidRDefault="00E11DB7" w:rsidP="00AA391A">
      <w:pPr>
        <w:pStyle w:val="B1"/>
      </w:pPr>
      <w:r>
        <w:t>UE_NW</w:t>
      </w:r>
      <w:r w:rsidRPr="0078747E">
        <w:t xml:space="preserve"> (</w:t>
      </w:r>
      <w:r>
        <w:t>2</w:t>
      </w:r>
      <w:r w:rsidRPr="0078747E">
        <w:t>)</w:t>
      </w:r>
    </w:p>
    <w:p w14:paraId="03BFC482" w14:textId="77777777" w:rsidR="00E11DB7" w:rsidRDefault="00AA391A" w:rsidP="00AA391A">
      <w:pPr>
        <w:pStyle w:val="B1"/>
        <w:rPr>
          <w:rFonts w:eastAsia="바탕" w:hint="eastAsia"/>
          <w:lang w:eastAsia="ko-KR"/>
        </w:rPr>
      </w:pPr>
      <w:r>
        <w:lastRenderedPageBreak/>
        <w:tab/>
      </w:r>
      <w:r w:rsidR="00E11DB7" w:rsidRPr="00E11DB7">
        <w:t xml:space="preserve">This value is used to indicate that both the UE and PCEF may request any </w:t>
      </w:r>
      <w:r w:rsidR="005C2AF4">
        <w:t xml:space="preserve">resource </w:t>
      </w:r>
      <w:r w:rsidR="00E11DB7" w:rsidRPr="00E11DB7">
        <w:t>establishment</w:t>
      </w:r>
      <w:r w:rsidR="005C2AF4">
        <w:t>, modification or termination by adding, modifying or removing traffic flow information</w:t>
      </w:r>
      <w:r w:rsidR="00E11DB7" w:rsidRPr="00E11DB7">
        <w:t>.</w:t>
      </w:r>
    </w:p>
    <w:p w14:paraId="6EE26001" w14:textId="77777777" w:rsidR="005C2AF4" w:rsidRPr="005C2AF4" w:rsidRDefault="005C2AF4" w:rsidP="005C2AF4">
      <w:pPr>
        <w:rPr>
          <w:rFonts w:eastAsia="바탕" w:hint="eastAsia"/>
          <w:noProof/>
          <w:lang w:eastAsia="ko-KR"/>
        </w:rPr>
      </w:pPr>
      <w:r>
        <w:rPr>
          <w:noProof/>
        </w:rPr>
        <w:t>See Annex A.3.8 for particularities in 3GPP-GPRS access.</w:t>
      </w:r>
    </w:p>
    <w:p w14:paraId="7D89E9B7" w14:textId="77777777" w:rsidR="00880402" w:rsidRDefault="00880402" w:rsidP="00880402">
      <w:pPr>
        <w:pStyle w:val="Heading3"/>
      </w:pPr>
      <w:bookmarkStart w:id="115" w:name="_Toc343033512"/>
      <w:r w:rsidRPr="00F5299D">
        <w:t>5.3.</w:t>
      </w:r>
      <w:r>
        <w:t>24</w:t>
      </w:r>
      <w:r>
        <w:tab/>
      </w:r>
      <w:r w:rsidR="00292B5E">
        <w:t>Network</w:t>
      </w:r>
      <w:r w:rsidR="00292B5E">
        <w:rPr>
          <w:rFonts w:eastAsia="바탕" w:hint="eastAsia"/>
          <w:lang w:eastAsia="ko-KR"/>
        </w:rPr>
        <w:t>-</w:t>
      </w:r>
      <w:r w:rsidR="00292B5E">
        <w:t>Request</w:t>
      </w:r>
      <w:r w:rsidR="00292B5E">
        <w:rPr>
          <w:rFonts w:eastAsia="바탕" w:hint="eastAsia"/>
          <w:lang w:eastAsia="ko-KR"/>
        </w:rPr>
        <w:t>-</w:t>
      </w:r>
      <w:r>
        <w:t>Support</w:t>
      </w:r>
      <w:r w:rsidRPr="00F5299D">
        <w:t xml:space="preserve"> AVP</w:t>
      </w:r>
      <w:bookmarkEnd w:id="115"/>
    </w:p>
    <w:p w14:paraId="2ED80C4A" w14:textId="77777777" w:rsidR="00880402" w:rsidRPr="0078747E" w:rsidRDefault="00880402" w:rsidP="00880402">
      <w:r>
        <w:t>The Network-Request-Support AVP (AVP code 1024) is of type of Enumerated and</w:t>
      </w:r>
      <w:r w:rsidRPr="0078747E">
        <w:t xml:space="preserve"> indicates the</w:t>
      </w:r>
      <w:r>
        <w:t xml:space="preserve"> UE and network support of the network </w:t>
      </w:r>
      <w:r w:rsidR="00292B5E">
        <w:t>initiated procedures</w:t>
      </w:r>
      <w:r>
        <w:t>.</w:t>
      </w:r>
    </w:p>
    <w:p w14:paraId="315C41A2" w14:textId="77777777" w:rsidR="00E11DB7" w:rsidRPr="0078747E" w:rsidRDefault="00E11DB7" w:rsidP="00E11DB7">
      <w:r w:rsidRPr="0078747E">
        <w:t xml:space="preserve">If the </w:t>
      </w:r>
      <w:r>
        <w:t>Network Request Support</w:t>
      </w:r>
      <w:r w:rsidRPr="00F5299D">
        <w:t xml:space="preserve"> </w:t>
      </w:r>
      <w:r w:rsidRPr="0078747E">
        <w:t xml:space="preserve">AVP has not been previously provided, its absence shall indicate </w:t>
      </w:r>
      <w:r>
        <w:t>the value NETWORK_REQUEST NOT SUPPORTED</w:t>
      </w:r>
      <w:r w:rsidRPr="0078747E">
        <w:t xml:space="preserve">. If the </w:t>
      </w:r>
      <w:r>
        <w:t>Network Request Support</w:t>
      </w:r>
      <w:r w:rsidRPr="00F5299D">
        <w:t xml:space="preserve"> </w:t>
      </w:r>
      <w:r w:rsidRPr="0078747E">
        <w:t>AVP has been provided, its value shall remain valid unti</w:t>
      </w:r>
      <w:r>
        <w:t>l it is provided the next time.</w:t>
      </w:r>
    </w:p>
    <w:p w14:paraId="3B4EBA05" w14:textId="77777777" w:rsidR="00880402" w:rsidRPr="0078747E" w:rsidRDefault="00880402" w:rsidP="00880402">
      <w:r w:rsidRPr="0078747E">
        <w:t>The following values are defined:</w:t>
      </w:r>
    </w:p>
    <w:p w14:paraId="5643274F" w14:textId="77777777" w:rsidR="00880402" w:rsidRPr="0078747E" w:rsidRDefault="00880402" w:rsidP="00AA391A">
      <w:pPr>
        <w:pStyle w:val="B1"/>
      </w:pPr>
      <w:r>
        <w:t>NETWORK_REQUEST NOT SUPPORTED</w:t>
      </w:r>
      <w:r w:rsidRPr="0078747E">
        <w:t xml:space="preserve"> (0)</w:t>
      </w:r>
    </w:p>
    <w:p w14:paraId="6947E534" w14:textId="77777777" w:rsidR="00880402" w:rsidRDefault="00AA391A" w:rsidP="00AA391A">
      <w:pPr>
        <w:pStyle w:val="B1"/>
      </w:pPr>
      <w:r>
        <w:tab/>
      </w:r>
      <w:r w:rsidR="00880402" w:rsidRPr="0078747E">
        <w:t xml:space="preserve">This </w:t>
      </w:r>
      <w:r w:rsidR="00880402">
        <w:t xml:space="preserve">value is used to indicate that the UE and the access network do not support the </w:t>
      </w:r>
      <w:r w:rsidR="005C2AF4">
        <w:t xml:space="preserve">network initiated </w:t>
      </w:r>
      <w:r w:rsidR="00880402">
        <w:t>bearer establishment request procedure.</w:t>
      </w:r>
    </w:p>
    <w:p w14:paraId="0630DE20" w14:textId="77777777" w:rsidR="00880402" w:rsidRPr="0078747E" w:rsidRDefault="00880402" w:rsidP="00AA391A">
      <w:pPr>
        <w:pStyle w:val="B1"/>
      </w:pPr>
      <w:r>
        <w:t xml:space="preserve">NETWORK_REQUEST SUPPORTED </w:t>
      </w:r>
      <w:r w:rsidRPr="0078747E">
        <w:t>(1)</w:t>
      </w:r>
    </w:p>
    <w:p w14:paraId="1BC62A20" w14:textId="77777777" w:rsidR="00880402" w:rsidRPr="0078747E" w:rsidRDefault="00AA391A" w:rsidP="00AA391A">
      <w:pPr>
        <w:pStyle w:val="B1"/>
      </w:pPr>
      <w:r>
        <w:tab/>
      </w:r>
      <w:r w:rsidR="00880402" w:rsidRPr="0078747E">
        <w:t xml:space="preserve">This value is used to indicate that </w:t>
      </w:r>
      <w:r w:rsidR="00880402">
        <w:t>the UE and the access network support the</w:t>
      </w:r>
      <w:r w:rsidR="005C2AF4">
        <w:t xml:space="preserve"> network initiated</w:t>
      </w:r>
      <w:r w:rsidR="00880402">
        <w:t xml:space="preserve"> bearer establishment request procedure.</w:t>
      </w:r>
    </w:p>
    <w:p w14:paraId="1C4ABF74" w14:textId="77777777" w:rsidR="009C4607" w:rsidRPr="00A94B0C" w:rsidRDefault="009C4607" w:rsidP="009C4607">
      <w:pPr>
        <w:pStyle w:val="Heading3"/>
      </w:pPr>
      <w:bookmarkStart w:id="116" w:name="_Toc343033513"/>
      <w:r>
        <w:t>5.3.25</w:t>
      </w:r>
      <w:r w:rsidRPr="00A94B0C">
        <w:tab/>
      </w:r>
      <w:r>
        <w:t>Guaranteed</w:t>
      </w:r>
      <w:r w:rsidRPr="00A94B0C">
        <w:t>-B</w:t>
      </w:r>
      <w:r>
        <w:t>itrate</w:t>
      </w:r>
      <w:r w:rsidRPr="00A94B0C">
        <w:t>-DL AVP</w:t>
      </w:r>
      <w:bookmarkEnd w:id="116"/>
    </w:p>
    <w:p w14:paraId="7A9F96F6" w14:textId="77777777" w:rsidR="009C4607" w:rsidRPr="00A94B0C" w:rsidRDefault="009C4607" w:rsidP="009C4607">
      <w:pPr>
        <w:rPr>
          <w:lang w:eastAsia="ja-JP"/>
        </w:rPr>
      </w:pPr>
      <w:r w:rsidRPr="00A94B0C">
        <w:t xml:space="preserve">The </w:t>
      </w:r>
      <w:r>
        <w:t>Guaranteed</w:t>
      </w:r>
      <w:r w:rsidRPr="00A94B0C">
        <w:t>-</w:t>
      </w:r>
      <w:r>
        <w:t>Bitrate</w:t>
      </w:r>
      <w:r w:rsidRPr="00A94B0C">
        <w:t xml:space="preserve">-DL AVP (AVP code </w:t>
      </w:r>
      <w:r>
        <w:t>1025</w:t>
      </w:r>
      <w:r w:rsidRPr="00A94B0C">
        <w:t xml:space="preserve">) is of type Unsigned32, and it indicates the </w:t>
      </w:r>
      <w:r>
        <w:t>guaranteed</w:t>
      </w:r>
      <w:r w:rsidRPr="00A94B0C">
        <w:t xml:space="preserve"> </w:t>
      </w:r>
      <w:r>
        <w:t>bitrate</w:t>
      </w:r>
      <w:r w:rsidRPr="00A94B0C">
        <w:t xml:space="preserve"> in bits per second for a downlink </w:t>
      </w:r>
      <w:r>
        <w:t>service data</w:t>
      </w:r>
      <w:r w:rsidRPr="00A94B0C">
        <w:t xml:space="preserve"> flow. The bandwidth </w:t>
      </w:r>
      <w:r w:rsidRPr="00A94B0C">
        <w:rPr>
          <w:lang w:eastAsia="ja-JP"/>
        </w:rPr>
        <w:t>contains all the overhead coming from the IP-layer and the layers above, e.g. IP, UDP, RTP and RTP payload.</w:t>
      </w:r>
    </w:p>
    <w:p w14:paraId="576F42B1" w14:textId="77777777" w:rsidR="009C4607" w:rsidRPr="00A94B0C" w:rsidRDefault="009C4607" w:rsidP="009C4607">
      <w:pPr>
        <w:pStyle w:val="Heading3"/>
      </w:pPr>
      <w:bookmarkStart w:id="117" w:name="_Toc343033514"/>
      <w:r>
        <w:t>5.3.26</w:t>
      </w:r>
      <w:r>
        <w:tab/>
        <w:t>Guaranteed</w:t>
      </w:r>
      <w:r w:rsidRPr="00A94B0C">
        <w:t>-</w:t>
      </w:r>
      <w:r>
        <w:t>Bitrate</w:t>
      </w:r>
      <w:r w:rsidRPr="00A94B0C">
        <w:t>-UL AVP</w:t>
      </w:r>
      <w:bookmarkEnd w:id="117"/>
    </w:p>
    <w:p w14:paraId="625E6CB8" w14:textId="77777777" w:rsidR="009C4607" w:rsidRPr="00A94B0C" w:rsidRDefault="009C4607" w:rsidP="009C4607">
      <w:r w:rsidRPr="00A94B0C">
        <w:t xml:space="preserve">The </w:t>
      </w:r>
      <w:r>
        <w:t>Guaranteed –Bitrate-UL AVP (AVP code 1026</w:t>
      </w:r>
      <w:r w:rsidRPr="00A94B0C">
        <w:t xml:space="preserve">) is of type Unsigned32, and it indicates the </w:t>
      </w:r>
      <w:r>
        <w:t>guaranteed</w:t>
      </w:r>
      <w:r w:rsidRPr="00A94B0C">
        <w:t xml:space="preserve"> </w:t>
      </w:r>
      <w:r>
        <w:t>bitrate</w:t>
      </w:r>
      <w:r w:rsidRPr="00A94B0C">
        <w:t xml:space="preserve"> in bits per second for an uplink </w:t>
      </w:r>
      <w:r>
        <w:t>service data</w:t>
      </w:r>
      <w:r w:rsidRPr="00A94B0C">
        <w:t xml:space="preserve"> flow. The bandwidth </w:t>
      </w:r>
      <w:r w:rsidRPr="00A94B0C">
        <w:rPr>
          <w:lang w:eastAsia="ja-JP"/>
        </w:rPr>
        <w:t>contains all the overhead coming from the IP-layer and the layers above, e.g. IP, UDP, RTP and RTP payload.</w:t>
      </w:r>
    </w:p>
    <w:p w14:paraId="5B7DC8AD" w14:textId="77777777" w:rsidR="005E17D6" w:rsidRPr="00E236CE" w:rsidRDefault="005E17D6" w:rsidP="00E236CE">
      <w:pPr>
        <w:pStyle w:val="Heading3"/>
      </w:pPr>
      <w:bookmarkStart w:id="118" w:name="_Toc343033515"/>
      <w:r w:rsidRPr="00E236CE">
        <w:t>5.3.27</w:t>
      </w:r>
      <w:r w:rsidRPr="00E236CE">
        <w:tab/>
        <w:t>IP-CAN-Type AVP (All access types)</w:t>
      </w:r>
      <w:bookmarkEnd w:id="118"/>
    </w:p>
    <w:p w14:paraId="03887C07" w14:textId="77777777" w:rsidR="005E17D6" w:rsidRDefault="005E17D6" w:rsidP="005E17D6">
      <w:r>
        <w:t xml:space="preserve">The IP-CAN-Type AVP (AVP code 1027) is of type Enumerated, and it shall indicate the type of Connectivity Access Network in which the user is connected. </w:t>
      </w:r>
    </w:p>
    <w:p w14:paraId="260AD097" w14:textId="77777777" w:rsidR="005E17D6" w:rsidRDefault="005E17D6" w:rsidP="005E17D6">
      <w:pPr>
        <w:rPr>
          <w:rFonts w:eastAsia="바탕" w:hint="eastAsia"/>
          <w:lang w:eastAsia="ko-KR"/>
        </w:rPr>
      </w:pPr>
      <w:r>
        <w:t>The IP-CAN-Type AVP shall always be present during the IP-CAN session establishment. During an IP-CAN session modification, this AVP shall be present when there has been a change in the IP-CAN type and the PCRF requested to be informed of this event. The Event-Trigger AVP with value IP-CAN</w:t>
      </w:r>
      <w:r w:rsidR="00944EC7">
        <w:t>_</w:t>
      </w:r>
      <w:r>
        <w:t>CHANGE shall be provided together with the IP-CAN-Type AVP.</w:t>
      </w:r>
    </w:p>
    <w:p w14:paraId="07F1059A" w14:textId="77777777" w:rsidR="0094024D" w:rsidRPr="0094024D" w:rsidRDefault="0094024D" w:rsidP="0094024D">
      <w:pPr>
        <w:pStyle w:val="NO"/>
        <w:rPr>
          <w:rFonts w:hint="eastAsia"/>
        </w:rPr>
      </w:pPr>
      <w:r>
        <w:t>NOTE:</w:t>
      </w:r>
      <w:r>
        <w:tab/>
        <w:t>The informative Annex C presents a mapping between the code values for different access network types.</w:t>
      </w:r>
    </w:p>
    <w:p w14:paraId="4470A921" w14:textId="77777777" w:rsidR="005E17D6" w:rsidRDefault="005E17D6" w:rsidP="005E17D6">
      <w:r>
        <w:t>The following values are defined:</w:t>
      </w:r>
    </w:p>
    <w:p w14:paraId="31153C11" w14:textId="77777777" w:rsidR="005E17D6" w:rsidRDefault="005E17D6" w:rsidP="00AA391A">
      <w:pPr>
        <w:pStyle w:val="B1"/>
      </w:pPr>
      <w:r>
        <w:t>3GPP</w:t>
      </w:r>
      <w:r w:rsidR="0013306E">
        <w:t>-GPRS</w:t>
      </w:r>
      <w:r>
        <w:t xml:space="preserve"> (0)</w:t>
      </w:r>
    </w:p>
    <w:p w14:paraId="16AE334B" w14:textId="77777777" w:rsidR="005E17D6" w:rsidRDefault="00AA391A" w:rsidP="00AA391A">
      <w:pPr>
        <w:pStyle w:val="B1"/>
      </w:pPr>
      <w:r>
        <w:tab/>
      </w:r>
      <w:r w:rsidR="005E17D6">
        <w:t>This value shall be used to indicate that the IP-CAN is associated with a 3GPP</w:t>
      </w:r>
      <w:r w:rsidR="0013306E">
        <w:t xml:space="preserve"> GPRS</w:t>
      </w:r>
      <w:r w:rsidR="005E17D6">
        <w:t xml:space="preserve"> access</w:t>
      </w:r>
      <w:r w:rsidR="004B12B8">
        <w:t xml:space="preserve"> that is </w:t>
      </w:r>
      <w:r w:rsidR="00944EC7">
        <w:t xml:space="preserve">connected to the GGSN </w:t>
      </w:r>
      <w:r w:rsidR="004B12B8">
        <w:t>based on the Gn/Gp interfaces</w:t>
      </w:r>
      <w:r w:rsidR="005E17D6">
        <w:t xml:space="preserve"> </w:t>
      </w:r>
      <w:r w:rsidR="005E17D6" w:rsidRPr="005E17D6">
        <w:t>and is further detailed by the RAT-Type AVP</w:t>
      </w:r>
      <w:r w:rsidR="005E17D6">
        <w:t>.</w:t>
      </w:r>
      <w:r w:rsidR="0013306E">
        <w:t xml:space="preserve"> RAT-Type AVP will include applicable 3GPP values, except EUTRAN.</w:t>
      </w:r>
    </w:p>
    <w:p w14:paraId="33F272ED" w14:textId="77777777" w:rsidR="00FB60D8" w:rsidRDefault="00FB60D8" w:rsidP="00AA391A">
      <w:pPr>
        <w:pStyle w:val="B1"/>
      </w:pPr>
      <w:r>
        <w:t>DOCSIS (1)</w:t>
      </w:r>
    </w:p>
    <w:p w14:paraId="772FCE27" w14:textId="77777777" w:rsidR="00FB60D8" w:rsidRDefault="00AA391A" w:rsidP="00AA391A">
      <w:pPr>
        <w:pStyle w:val="B1"/>
      </w:pPr>
      <w:r>
        <w:tab/>
      </w:r>
      <w:r w:rsidR="00FB60D8">
        <w:t>This value shall be used to indicate that the IP-CAN is associated with a DOCSIS access.</w:t>
      </w:r>
    </w:p>
    <w:p w14:paraId="0004A921" w14:textId="77777777" w:rsidR="00FB60D8" w:rsidRDefault="00FB60D8" w:rsidP="00AA391A">
      <w:pPr>
        <w:pStyle w:val="B1"/>
      </w:pPr>
      <w:r>
        <w:t>xDSL (2)</w:t>
      </w:r>
    </w:p>
    <w:p w14:paraId="4DD90D50" w14:textId="77777777" w:rsidR="00FB60D8" w:rsidRDefault="00AA391A" w:rsidP="00AA391A">
      <w:pPr>
        <w:pStyle w:val="B1"/>
      </w:pPr>
      <w:r>
        <w:tab/>
      </w:r>
      <w:r w:rsidR="00FB60D8">
        <w:t>This value shall be used to indicate that the IP-CAN is associated with an xDSL access.</w:t>
      </w:r>
    </w:p>
    <w:p w14:paraId="1AE083FE" w14:textId="77777777" w:rsidR="00FB60D8" w:rsidRDefault="00FB60D8" w:rsidP="00AA391A">
      <w:pPr>
        <w:pStyle w:val="B1"/>
      </w:pPr>
      <w:r>
        <w:lastRenderedPageBreak/>
        <w:t>WiMAX (3)</w:t>
      </w:r>
    </w:p>
    <w:p w14:paraId="32346504" w14:textId="77777777" w:rsidR="00FB60D8" w:rsidRDefault="00AA391A" w:rsidP="00AA391A">
      <w:pPr>
        <w:pStyle w:val="B1"/>
      </w:pPr>
      <w:r>
        <w:tab/>
      </w:r>
      <w:r w:rsidR="00FB60D8">
        <w:t>This value shall be used to indicate that the IP-CAN is associated with a WiMAX access (IEEE 802.16).</w:t>
      </w:r>
    </w:p>
    <w:p w14:paraId="1F1417B5" w14:textId="77777777" w:rsidR="00FB60D8" w:rsidRDefault="00FB60D8" w:rsidP="00AA391A">
      <w:pPr>
        <w:pStyle w:val="B1"/>
      </w:pPr>
      <w:r>
        <w:t>3GPP2 (4)</w:t>
      </w:r>
    </w:p>
    <w:p w14:paraId="60DE38A5" w14:textId="77777777" w:rsidR="00FB60D8" w:rsidRPr="00944EC7" w:rsidRDefault="00AA391A" w:rsidP="00AA391A">
      <w:pPr>
        <w:pStyle w:val="B1"/>
        <w:rPr>
          <w:rFonts w:hint="eastAsia"/>
        </w:rPr>
      </w:pPr>
      <w:r>
        <w:tab/>
      </w:r>
      <w:r w:rsidR="00FB60D8">
        <w:t>This value shall be used to indicate that the IP-CAN is associated with a 3GPP2 access</w:t>
      </w:r>
      <w:r w:rsidR="00944EC7">
        <w:t xml:space="preserve"> connected to the 3GPP2 packet core as specified in 3GPP2 X.S0011 [20]</w:t>
      </w:r>
      <w:r w:rsidR="00795FDA" w:rsidRPr="00944EC7">
        <w:rPr>
          <w:rFonts w:hint="eastAsia"/>
        </w:rPr>
        <w:t xml:space="preserve"> </w:t>
      </w:r>
      <w:r w:rsidR="00795FDA" w:rsidRPr="005E17D6">
        <w:t>and is further detailed by the RAT-Type AVP</w:t>
      </w:r>
      <w:r w:rsidR="00FB60D8">
        <w:t>.</w:t>
      </w:r>
    </w:p>
    <w:p w14:paraId="482FED21" w14:textId="77777777" w:rsidR="0013306E" w:rsidRDefault="0013306E" w:rsidP="00AA391A">
      <w:pPr>
        <w:pStyle w:val="B1"/>
      </w:pPr>
      <w:r>
        <w:t>3GPP-EPS (5)</w:t>
      </w:r>
    </w:p>
    <w:p w14:paraId="71A8E6FF" w14:textId="77777777" w:rsidR="00944EC7" w:rsidRPr="00944EC7" w:rsidRDefault="00AA391A" w:rsidP="00AA391A">
      <w:pPr>
        <w:pStyle w:val="B1"/>
        <w:rPr>
          <w:rFonts w:hint="eastAsia"/>
        </w:rPr>
      </w:pPr>
      <w:r>
        <w:tab/>
      </w:r>
      <w:r w:rsidR="0013306E">
        <w:t xml:space="preserve">This value shall be used to indicate that the IP-CAN </w:t>
      </w:r>
      <w:r w:rsidR="00944EC7">
        <w:t xml:space="preserve">is </w:t>
      </w:r>
      <w:r w:rsidR="0013306E">
        <w:t>associated with a 3GPP EPS access and is further detailed by the RAT-Type AVP.</w:t>
      </w:r>
    </w:p>
    <w:p w14:paraId="77B2C6EF" w14:textId="77777777" w:rsidR="00944EC7" w:rsidRDefault="00944EC7" w:rsidP="00AA391A">
      <w:pPr>
        <w:pStyle w:val="B1"/>
      </w:pPr>
      <w:r>
        <w:t>Non-3GPP-EPS (</w:t>
      </w:r>
      <w:r w:rsidR="00E80B57" w:rsidRPr="00AF50A7">
        <w:rPr>
          <w:rFonts w:hint="eastAsia"/>
        </w:rPr>
        <w:t>6</w:t>
      </w:r>
      <w:r>
        <w:t>)</w:t>
      </w:r>
    </w:p>
    <w:p w14:paraId="2086BA3C" w14:textId="77777777" w:rsidR="0013306E" w:rsidRPr="00A41B37" w:rsidRDefault="00AA391A" w:rsidP="00AA391A">
      <w:pPr>
        <w:pStyle w:val="B1"/>
        <w:rPr>
          <w:rFonts w:hint="eastAsia"/>
        </w:rPr>
      </w:pPr>
      <w:r>
        <w:tab/>
      </w:r>
      <w:r w:rsidR="00944EC7">
        <w:t xml:space="preserve">This value shall be used to indicate that the IP-CAN is associated with an EPC based non-3GPP access and is further detailed by the RAT-Type AVP. </w:t>
      </w:r>
    </w:p>
    <w:p w14:paraId="6BA34990" w14:textId="77777777" w:rsidR="00D16736" w:rsidRDefault="00D16736" w:rsidP="00D16736">
      <w:pPr>
        <w:pStyle w:val="Heading3"/>
      </w:pPr>
      <w:bookmarkStart w:id="119" w:name="_Toc343033516"/>
      <w:r>
        <w:t>5.3.</w:t>
      </w:r>
      <w:r>
        <w:rPr>
          <w:rFonts w:eastAsia="바탕" w:hint="eastAsia"/>
          <w:lang w:eastAsia="ko-KR"/>
        </w:rPr>
        <w:t>28</w:t>
      </w:r>
      <w:r>
        <w:tab/>
        <w:t>QoS-Negotiation AVP (</w:t>
      </w:r>
      <w:r w:rsidR="0013306E">
        <w:t xml:space="preserve">3GPP-GPRS </w:t>
      </w:r>
      <w:r>
        <w:t>Access Type only)</w:t>
      </w:r>
      <w:bookmarkEnd w:id="119"/>
    </w:p>
    <w:p w14:paraId="724A1B3C" w14:textId="77777777" w:rsidR="00D16736" w:rsidRDefault="00D16736" w:rsidP="00D16736">
      <w:r>
        <w:t xml:space="preserve">The QoS-Negotiation AVP (AVP code </w:t>
      </w:r>
      <w:r w:rsidR="005D1CDA">
        <w:rPr>
          <w:rFonts w:eastAsia="바탕" w:hint="eastAsia"/>
          <w:lang w:eastAsia="ko-KR"/>
        </w:rPr>
        <w:t>1029</w:t>
      </w:r>
      <w:r w:rsidR="003B6E9C">
        <w:t xml:space="preserve">) is of type Enumerated. </w:t>
      </w:r>
      <w:r>
        <w:t>The value of the AVP indicates for a single PCC rule request if the PCRF is allowed to negotiate the QoS by supplying in the answer to this request an authorized QoS different from the requested QoS.</w:t>
      </w:r>
      <w:r w:rsidRPr="008F2F6B">
        <w:t xml:space="preserve"> </w:t>
      </w:r>
    </w:p>
    <w:p w14:paraId="2003CBCD" w14:textId="77777777" w:rsidR="00D16736" w:rsidRDefault="00D16736" w:rsidP="00D16736">
      <w:r>
        <w:t>The following values are defined:</w:t>
      </w:r>
    </w:p>
    <w:p w14:paraId="4CAE4CD1" w14:textId="77777777" w:rsidR="00D16736" w:rsidRDefault="00D16736" w:rsidP="00AA391A">
      <w:pPr>
        <w:pStyle w:val="B1"/>
      </w:pPr>
      <w:r>
        <w:t>NO_QoS_NEGOTIATION (0)</w:t>
      </w:r>
    </w:p>
    <w:p w14:paraId="55C5C37E" w14:textId="77777777" w:rsidR="00D16736" w:rsidRDefault="00AA391A" w:rsidP="00AA391A">
      <w:pPr>
        <w:pStyle w:val="B1"/>
      </w:pPr>
      <w:r>
        <w:tab/>
      </w:r>
      <w:r w:rsidR="00D16736">
        <w:t>This value indicates that a QoS negotiation is not allowed for the corresponding PCC rule request.</w:t>
      </w:r>
      <w:r w:rsidR="00D16736" w:rsidRPr="003C3720">
        <w:t xml:space="preserve"> </w:t>
      </w:r>
    </w:p>
    <w:p w14:paraId="1EE9A340" w14:textId="77777777" w:rsidR="00D16736" w:rsidRDefault="00D16736" w:rsidP="00AA391A">
      <w:pPr>
        <w:pStyle w:val="B1"/>
      </w:pPr>
      <w:r>
        <w:t>QoS_NEGOTIATION_SUPPORTED (1)</w:t>
      </w:r>
    </w:p>
    <w:p w14:paraId="04288600" w14:textId="77777777" w:rsidR="00D16736" w:rsidRPr="003B6E9C" w:rsidRDefault="00AA391A" w:rsidP="007B0511">
      <w:pPr>
        <w:pStyle w:val="B1"/>
        <w:rPr>
          <w:rFonts w:hint="eastAsia"/>
        </w:rPr>
      </w:pPr>
      <w:r>
        <w:tab/>
      </w:r>
      <w:r w:rsidR="00D16736">
        <w:t>This value indicates that a QoS negotiation is allowed for the corresponding PCC rule request</w:t>
      </w:r>
      <w:r w:rsidR="007B0511">
        <w:t xml:space="preserve">. </w:t>
      </w:r>
      <w:r w:rsidR="00D16736">
        <w:t>This is the default value applicable if this AVP is not supplied</w:t>
      </w:r>
    </w:p>
    <w:p w14:paraId="21A966DF" w14:textId="77777777" w:rsidR="00D16736" w:rsidRDefault="00D16736" w:rsidP="00D16736">
      <w:pPr>
        <w:pStyle w:val="Heading3"/>
      </w:pPr>
      <w:bookmarkStart w:id="120" w:name="_Toc343033517"/>
      <w:r>
        <w:t>5.3.</w:t>
      </w:r>
      <w:r>
        <w:rPr>
          <w:rFonts w:eastAsia="바탕" w:hint="eastAsia"/>
          <w:lang w:eastAsia="ko-KR"/>
        </w:rPr>
        <w:t>29</w:t>
      </w:r>
      <w:r>
        <w:tab/>
        <w:t>QoS-Upgrade AVP (</w:t>
      </w:r>
      <w:r w:rsidR="0013306E">
        <w:t>3GPP-</w:t>
      </w:r>
      <w:r>
        <w:t>GPRS Access Type only)</w:t>
      </w:r>
      <w:bookmarkEnd w:id="120"/>
    </w:p>
    <w:p w14:paraId="7ADC4DAD" w14:textId="77777777" w:rsidR="00D16736" w:rsidRPr="00757F34" w:rsidRDefault="00D16736" w:rsidP="00D16736">
      <w:pPr>
        <w:rPr>
          <w:rFonts w:eastAsia="바탕" w:hint="eastAsia"/>
          <w:lang w:eastAsia="ko-KR"/>
        </w:rPr>
      </w:pPr>
      <w:r>
        <w:t xml:space="preserve">The QoS-Upgrade AVP (AVP code </w:t>
      </w:r>
      <w:r w:rsidR="005D1CDA">
        <w:rPr>
          <w:rFonts w:eastAsia="바탕" w:hint="eastAsia"/>
          <w:lang w:eastAsia="ko-KR"/>
        </w:rPr>
        <w:t>1030</w:t>
      </w:r>
      <w:r>
        <w:t xml:space="preserve">) is of type Enumerated. The value of the AVP indicates whether the SGSN supports that the GGSN upgrades the QoS in a </w:t>
      </w:r>
      <w:r w:rsidRPr="00C61D74">
        <w:t>Create PDP context response</w:t>
      </w:r>
      <w:r>
        <w:t xml:space="preserve"> or Update</w:t>
      </w:r>
      <w:r w:rsidRPr="00C61D74">
        <w:t xml:space="preserve"> PDP context response</w:t>
      </w:r>
      <w:r>
        <w:t>.</w:t>
      </w:r>
      <w:r w:rsidRPr="008F2F6B">
        <w:t xml:space="preserve"> </w:t>
      </w:r>
      <w:r>
        <w:t>If the SGSN does not support a QoS upgrade, the PCRF shall</w:t>
      </w:r>
      <w:r w:rsidR="00757F34">
        <w:t xml:space="preserve"> not provision an authorized </w:t>
      </w:r>
      <w:r w:rsidR="00757F34">
        <w:rPr>
          <w:rFonts w:eastAsia="SimSun" w:hint="eastAsia"/>
          <w:lang w:eastAsia="zh-CN"/>
        </w:rPr>
        <w:t>bitrates (e.g. GBR, MBR)</w:t>
      </w:r>
      <w:r>
        <w:t xml:space="preserve"> which </w:t>
      </w:r>
      <w:r w:rsidR="00757F34">
        <w:rPr>
          <w:rFonts w:eastAsia="바탕" w:hint="eastAsia"/>
          <w:lang w:eastAsia="ko-KR"/>
        </w:rPr>
        <w:t xml:space="preserve">are </w:t>
      </w:r>
      <w:r w:rsidR="00757F34">
        <w:t xml:space="preserve">higher than the requested </w:t>
      </w:r>
      <w:r w:rsidR="00757F34">
        <w:rPr>
          <w:rFonts w:eastAsia="바탕" w:hint="eastAsia"/>
          <w:lang w:eastAsia="ko-KR"/>
        </w:rPr>
        <w:t>bitrates</w:t>
      </w:r>
      <w:r>
        <w:t xml:space="preserve"> for this IP CAN bearer. The setting is applicable to the bearer indicated in the request wi</w:t>
      </w:r>
      <w:r w:rsidR="00757F34">
        <w:t>thin the Bearer-Identifier AVP.</w:t>
      </w:r>
    </w:p>
    <w:p w14:paraId="709CEFCA" w14:textId="77777777" w:rsidR="00D16736" w:rsidRDefault="00D16736" w:rsidP="00D16736">
      <w:r>
        <w:t>If no QoS-Upgrade AVP has been supplied for an IP CAN bearer, the default value QoS_UPGRADE_NOT_SUPPORTED is applicable. If the QoS-Upgrade AVP has previously been supplied for an IP CAN bearer but is not supplied in a new PCC rule request, the previously supplied value remains applicable.</w:t>
      </w:r>
    </w:p>
    <w:p w14:paraId="4FA801A8" w14:textId="77777777" w:rsidR="00D16736" w:rsidRDefault="00D16736" w:rsidP="00D16736">
      <w:r>
        <w:t>The following values are defined:</w:t>
      </w:r>
    </w:p>
    <w:p w14:paraId="7B546BCF" w14:textId="77777777" w:rsidR="00D16736" w:rsidRDefault="00D16736" w:rsidP="00AA391A">
      <w:pPr>
        <w:pStyle w:val="B1"/>
      </w:pPr>
      <w:r>
        <w:t>QoS_UPGRADE_NOT_SUPPORTED (0)</w:t>
      </w:r>
    </w:p>
    <w:p w14:paraId="70B8E5F9" w14:textId="77777777" w:rsidR="00D16736" w:rsidRDefault="00AA391A" w:rsidP="00AA391A">
      <w:pPr>
        <w:pStyle w:val="B1"/>
      </w:pPr>
      <w:r>
        <w:tab/>
      </w:r>
      <w:r w:rsidR="00D16736">
        <w:t>This value indicates that the IP-CAN bearer does not support the u</w:t>
      </w:r>
      <w:r w:rsidR="00F72327">
        <w:t xml:space="preserve">pgrading of the requested QoS. </w:t>
      </w:r>
      <w:r w:rsidR="00D16736">
        <w:t>This is the default value applicable if no QoS-Upgrade AVP has been supplied for an IP CAN bearer.</w:t>
      </w:r>
    </w:p>
    <w:p w14:paraId="005B7261" w14:textId="77777777" w:rsidR="00D16736" w:rsidRDefault="00D16736" w:rsidP="00AA391A">
      <w:pPr>
        <w:pStyle w:val="B1"/>
      </w:pPr>
      <w:r>
        <w:t>QoS_UPGRADE_SUPPORTED (1)</w:t>
      </w:r>
    </w:p>
    <w:p w14:paraId="4F3F9C86" w14:textId="77777777" w:rsidR="00D16736" w:rsidRDefault="00AA391A" w:rsidP="00AA391A">
      <w:pPr>
        <w:pStyle w:val="B1"/>
        <w:rPr>
          <w:rFonts w:eastAsia="바탕" w:hint="eastAsia"/>
          <w:lang w:eastAsia="ko-KR"/>
        </w:rPr>
      </w:pPr>
      <w:r>
        <w:tab/>
      </w:r>
      <w:r w:rsidR="00D16736">
        <w:t xml:space="preserve">This value indicates that the IP-CAN bearer supports the upgrading of the requested QoS. </w:t>
      </w:r>
    </w:p>
    <w:p w14:paraId="56649DBE" w14:textId="77777777" w:rsidR="00021765" w:rsidRPr="00021765" w:rsidRDefault="00021765" w:rsidP="00021765">
      <w:pPr>
        <w:pStyle w:val="Heading3"/>
        <w:rPr>
          <w:rFonts w:eastAsia="바탕" w:hint="eastAsia"/>
          <w:lang w:eastAsia="ko-KR"/>
        </w:rPr>
      </w:pPr>
      <w:bookmarkStart w:id="121" w:name="_Toc343033518"/>
      <w:r>
        <w:t>5.3.</w:t>
      </w:r>
      <w:r>
        <w:rPr>
          <w:rFonts w:eastAsia="바탕" w:hint="eastAsia"/>
          <w:lang w:eastAsia="ko-KR"/>
        </w:rPr>
        <w:t>30</w:t>
      </w:r>
      <w:r>
        <w:tab/>
        <w:t>Event-Report-Indication</w:t>
      </w:r>
      <w:r w:rsidRPr="0078747E">
        <w:t xml:space="preserve"> AVP (All access types)</w:t>
      </w:r>
      <w:bookmarkEnd w:id="121"/>
    </w:p>
    <w:p w14:paraId="6D045AD0" w14:textId="77777777" w:rsidR="00247264" w:rsidRDefault="00021765" w:rsidP="00247264">
      <w:r>
        <w:t xml:space="preserve">The Event-Report-Indication AVP (AVP code </w:t>
      </w:r>
      <w:r w:rsidR="00C1501B">
        <w:rPr>
          <w:rFonts w:eastAsia="바탕" w:hint="eastAsia"/>
          <w:lang w:eastAsia="ko-KR"/>
        </w:rPr>
        <w:t>1033</w:t>
      </w:r>
      <w:r>
        <w:t>) is of type Grouped</w:t>
      </w:r>
      <w:r w:rsidR="00247264">
        <w:t xml:space="preserve">. When sent from the PCRF to the PCEF, </w:t>
      </w:r>
      <w:r>
        <w:t>it is used to report an event coming from the Access Network</w:t>
      </w:r>
      <w:r w:rsidR="006C1749">
        <w:rPr>
          <w:rFonts w:eastAsia="바탕" w:hint="eastAsia"/>
          <w:lang w:eastAsia="ko-KR"/>
        </w:rPr>
        <w:t xml:space="preserve"> </w:t>
      </w:r>
      <w:r w:rsidR="00247264">
        <w:t>GW</w:t>
      </w:r>
      <w:r w:rsidR="006C1749">
        <w:rPr>
          <w:rFonts w:eastAsia="바탕" w:hint="eastAsia"/>
          <w:lang w:eastAsia="ko-KR"/>
        </w:rPr>
        <w:t xml:space="preserve"> </w:t>
      </w:r>
      <w:r>
        <w:t>(BBERF) and relevant info to the PCEF.</w:t>
      </w:r>
      <w:r w:rsidR="00247264">
        <w:t xml:space="preserve"> When sent from the PCEF to the PCRF, it is used to provide the information about the required event triggers to the PCRF. Only Event-Trigger AVP will be supplied in this case. </w:t>
      </w:r>
    </w:p>
    <w:p w14:paraId="5B1CC0C4" w14:textId="77777777" w:rsidR="00774F67" w:rsidRDefault="00247264" w:rsidP="00774F67">
      <w:pPr>
        <w:rPr>
          <w:rFonts w:eastAsia="SimSun" w:hint="eastAsia"/>
          <w:lang w:eastAsia="zh-CN"/>
        </w:rPr>
      </w:pPr>
      <w:r>
        <w:lastRenderedPageBreak/>
        <w:t xml:space="preserve">The PCEF may require </w:t>
      </w:r>
      <w:r w:rsidR="0029628C">
        <w:rPr>
          <w:rFonts w:eastAsia="SimSun" w:hint="eastAsia"/>
          <w:lang w:eastAsia="zh-CN"/>
        </w:rPr>
        <w:t>adding</w:t>
      </w:r>
      <w:r>
        <w:t xml:space="preserve"> new event triggers or remov</w:t>
      </w:r>
      <w:r w:rsidR="0029628C">
        <w:rPr>
          <w:rFonts w:eastAsia="SimSun" w:hint="eastAsia"/>
          <w:lang w:eastAsia="zh-CN"/>
        </w:rPr>
        <w:t xml:space="preserve">ing </w:t>
      </w:r>
      <w:r>
        <w:t xml:space="preserve">the already </w:t>
      </w:r>
      <w:r w:rsidR="0029628C">
        <w:rPr>
          <w:rFonts w:eastAsia="SimSun" w:hint="eastAsia"/>
          <w:lang w:eastAsia="zh-CN"/>
        </w:rPr>
        <w:t>provided</w:t>
      </w:r>
      <w:r>
        <w:t xml:space="preserve"> ones. In order to do so, the PCEF shall provide the new complete list of applicable event triggers </w:t>
      </w:r>
      <w:r w:rsidR="0029628C">
        <w:rPr>
          <w:rFonts w:eastAsia="SimSun" w:hint="eastAsia"/>
          <w:lang w:eastAsia="zh-CN"/>
        </w:rPr>
        <w:t>within the Event-Trigger AVP included in the Event-Report-Indication AVP to the PCRF</w:t>
      </w:r>
      <w:r>
        <w:t>.</w:t>
      </w:r>
      <w:r w:rsidR="00CE05F5">
        <w:t xml:space="preserve"> </w:t>
      </w:r>
    </w:p>
    <w:p w14:paraId="791C0BEC" w14:textId="77777777" w:rsidR="00CE05F5" w:rsidRPr="00774F67" w:rsidRDefault="00774F67" w:rsidP="00CE05F5">
      <w:pPr>
        <w:rPr>
          <w:rFonts w:eastAsia="바탕" w:hint="eastAsia"/>
          <w:lang w:eastAsia="ko-KR"/>
        </w:rPr>
      </w:pPr>
      <w:r>
        <w:rPr>
          <w:rFonts w:eastAsia="SimSun" w:hint="eastAsia"/>
          <w:lang w:eastAsia="zh-CN"/>
        </w:rPr>
        <w:t xml:space="preserve">The PCEF may require removing all </w:t>
      </w:r>
      <w:r>
        <w:rPr>
          <w:rFonts w:eastAsia="SimSun"/>
          <w:lang w:eastAsia="zh-CN"/>
        </w:rPr>
        <w:t>previously</w:t>
      </w:r>
      <w:r>
        <w:rPr>
          <w:rFonts w:eastAsia="SimSun" w:hint="eastAsia"/>
          <w:lang w:eastAsia="zh-CN"/>
        </w:rPr>
        <w:t xml:space="preserve"> </w:t>
      </w:r>
      <w:r>
        <w:rPr>
          <w:rFonts w:eastAsia="SimSun"/>
          <w:lang w:eastAsia="zh-CN"/>
        </w:rPr>
        <w:t>provide</w:t>
      </w:r>
      <w:r>
        <w:rPr>
          <w:rFonts w:eastAsia="SimSun" w:hint="eastAsia"/>
          <w:lang w:eastAsia="zh-CN"/>
        </w:rPr>
        <w:t>d event triggers by providing the Event-Trigger AVP set to the value NO_EVENT_TRIGGERS included in the Event-Report-Indication AVP to the PCRF.</w:t>
      </w:r>
    </w:p>
    <w:p w14:paraId="44024C14" w14:textId="77777777" w:rsidR="00CE05F5" w:rsidRDefault="00CE05F5" w:rsidP="00CE05F5">
      <w:r>
        <w:t>If the event triggers required by the PCEF are associated with certain parameter values, the PCRF shall provide those values to the PCEF.</w:t>
      </w:r>
    </w:p>
    <w:p w14:paraId="272D721C" w14:textId="77777777" w:rsidR="00CE05F5" w:rsidRDefault="00CE05F5" w:rsidP="00CE05F5">
      <w:r>
        <w:t xml:space="preserve">The PCEF may </w:t>
      </w:r>
      <w:r w:rsidR="00774F67">
        <w:rPr>
          <w:rFonts w:eastAsia="SimSun" w:hint="eastAsia"/>
          <w:lang w:eastAsia="zh-CN"/>
        </w:rPr>
        <w:t>provide</w:t>
      </w:r>
      <w:r>
        <w:t xml:space="preserve"> the following Event-Trigger values</w:t>
      </w:r>
      <w:r w:rsidR="00774F67">
        <w:rPr>
          <w:rFonts w:eastAsia="SimSun" w:hint="eastAsia"/>
          <w:lang w:eastAsia="zh-CN"/>
        </w:rPr>
        <w:t xml:space="preserve"> to the PCRF</w:t>
      </w:r>
      <w:r>
        <w:t>: QOS_CHANGE, RAI_CHANGE, RAT_CHANGE</w:t>
      </w:r>
      <w:r w:rsidR="004A5719">
        <w:t>,</w:t>
      </w:r>
      <w:r>
        <w:t xml:space="preserve"> USER_LOCATION_CHANGE</w:t>
      </w:r>
      <w:r w:rsidR="00774F67">
        <w:rPr>
          <w:rFonts w:eastAsia="SimSun" w:hint="eastAsia"/>
          <w:lang w:eastAsia="zh-CN"/>
        </w:rPr>
        <w:t>,</w:t>
      </w:r>
      <w:r w:rsidR="004A5719">
        <w:t xml:space="preserve"> UE_TIME_ZONE_CHANGE</w:t>
      </w:r>
      <w:r w:rsidR="00DB26F1">
        <w:rPr>
          <w:rFonts w:eastAsia="SimSun" w:hint="eastAsia"/>
          <w:lang w:eastAsia="zh-CN"/>
        </w:rPr>
        <w:t>,</w:t>
      </w:r>
      <w:r w:rsidR="00774F67">
        <w:rPr>
          <w:rFonts w:eastAsia="SimSun" w:hint="eastAsia"/>
          <w:lang w:eastAsia="zh-CN"/>
        </w:rPr>
        <w:t xml:space="preserve"> SGSN_CHANGE</w:t>
      </w:r>
      <w:r w:rsidR="00DB26F1">
        <w:rPr>
          <w:rFonts w:eastAsia="SimSun" w:hint="eastAsia"/>
          <w:lang w:eastAsia="zh-CN"/>
        </w:rPr>
        <w:t>, TAI_CHANGE and ECGI_CHANGE</w:t>
      </w:r>
      <w:r>
        <w:t xml:space="preserve">. </w:t>
      </w:r>
    </w:p>
    <w:p w14:paraId="157F63A8" w14:textId="77777777" w:rsidR="00CE05F5" w:rsidDel="00F17EBB" w:rsidRDefault="00CE05F5" w:rsidP="00CE05F5">
      <w:r>
        <w:t>Event-Trigger value QOS_CHANGE shall be used to report a change in APN-Aggregate-Max-Bitrate-DL AVP and/or APN-Aggregate-Max-Bitrate-UL AVP included within the QoS-Information AVP.</w:t>
      </w:r>
    </w:p>
    <w:p w14:paraId="531EE272" w14:textId="77777777" w:rsidR="00CE05F5" w:rsidRDefault="00CE05F5" w:rsidP="00CE05F5">
      <w:r>
        <w:t>Applicability of the Event-Triggers to the different accesses is defined in clause 5.3.7.</w:t>
      </w:r>
      <w:r w:rsidDel="00597321">
        <w:t xml:space="preserve"> </w:t>
      </w:r>
    </w:p>
    <w:p w14:paraId="62E21504" w14:textId="77777777" w:rsidR="00021765" w:rsidRPr="0078747E" w:rsidRDefault="00021765" w:rsidP="00021765">
      <w:r w:rsidRPr="0078747E">
        <w:t>AVP Format:</w:t>
      </w:r>
    </w:p>
    <w:p w14:paraId="164D1FFC" w14:textId="77777777" w:rsidR="00021765" w:rsidRPr="0078747E" w:rsidRDefault="00021765" w:rsidP="00021765">
      <w:pPr>
        <w:pStyle w:val="PL"/>
        <w:rPr>
          <w:noProof w:val="0"/>
        </w:rPr>
      </w:pPr>
      <w:r>
        <w:rPr>
          <w:noProof w:val="0"/>
        </w:rPr>
        <w:t>Event-Report-Indication</w:t>
      </w:r>
      <w:r w:rsidRPr="0078747E">
        <w:rPr>
          <w:noProof w:val="0"/>
        </w:rPr>
        <w:t xml:space="preserve"> ::= &lt; AVP Header: </w:t>
      </w:r>
      <w:r w:rsidR="008A2354">
        <w:rPr>
          <w:rFonts w:eastAsia="바탕" w:hint="eastAsia"/>
          <w:noProof w:val="0"/>
          <w:lang w:eastAsia="ko-KR"/>
        </w:rPr>
        <w:t>1033</w:t>
      </w:r>
      <w:r w:rsidR="008A2354" w:rsidRPr="0078747E">
        <w:rPr>
          <w:noProof w:val="0"/>
        </w:rPr>
        <w:t xml:space="preserve"> </w:t>
      </w:r>
      <w:r w:rsidRPr="0078747E">
        <w:rPr>
          <w:noProof w:val="0"/>
        </w:rPr>
        <w:t>&gt;</w:t>
      </w:r>
    </w:p>
    <w:p w14:paraId="27D0BEBF" w14:textId="77777777" w:rsidR="00021765" w:rsidRDefault="00021765" w:rsidP="00021765">
      <w:pPr>
        <w:pStyle w:val="PL"/>
        <w:rPr>
          <w:noProof w:val="0"/>
        </w:rPr>
      </w:pPr>
      <w:r>
        <w:rPr>
          <w:noProof w:val="0"/>
        </w:rPr>
        <w:tab/>
      </w:r>
      <w:r>
        <w:rPr>
          <w:noProof w:val="0"/>
        </w:rPr>
        <w:tab/>
      </w:r>
      <w:r>
        <w:rPr>
          <w:noProof w:val="0"/>
        </w:rPr>
        <w:tab/>
      </w:r>
      <w:r>
        <w:rPr>
          <w:noProof w:val="0"/>
        </w:rPr>
        <w:tab/>
      </w:r>
      <w:r>
        <w:rPr>
          <w:noProof w:val="0"/>
        </w:rPr>
        <w:tab/>
      </w:r>
      <w:r>
        <w:rPr>
          <w:noProof w:val="0"/>
        </w:rPr>
        <w:tab/>
      </w:r>
      <w:r w:rsidRPr="0078747E">
        <w:rPr>
          <w:noProof w:val="0"/>
        </w:rPr>
        <w:t>*</w:t>
      </w:r>
      <w:r>
        <w:rPr>
          <w:noProof w:val="0"/>
        </w:rPr>
        <w:t>[</w:t>
      </w:r>
      <w:r w:rsidR="00122171">
        <w:rPr>
          <w:noProof w:val="0"/>
        </w:rPr>
        <w:t xml:space="preserve"> </w:t>
      </w:r>
      <w:r>
        <w:rPr>
          <w:noProof w:val="0"/>
        </w:rPr>
        <w:t>Event-Trigger</w:t>
      </w:r>
      <w:r w:rsidR="00122171">
        <w:rPr>
          <w:noProof w:val="0"/>
        </w:rPr>
        <w:t xml:space="preserve"> </w:t>
      </w:r>
      <w:r>
        <w:rPr>
          <w:noProof w:val="0"/>
        </w:rPr>
        <w:t>]</w:t>
      </w:r>
    </w:p>
    <w:p w14:paraId="0E3261B5" w14:textId="77777777" w:rsidR="00D35348" w:rsidRDefault="00021765" w:rsidP="00D35348">
      <w:pPr>
        <w:pStyle w:val="PL"/>
        <w:rPr>
          <w:noProof w:val="0"/>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Pr>
          <w:noProof w:val="0"/>
        </w:rPr>
        <w:t>RAT-Type</w:t>
      </w:r>
      <w:r w:rsidR="00122171">
        <w:rPr>
          <w:noProof w:val="0"/>
        </w:rPr>
        <w:t xml:space="preserve"> </w:t>
      </w:r>
      <w:r>
        <w:rPr>
          <w:noProof w:val="0"/>
        </w:rPr>
        <w:t>]</w:t>
      </w:r>
    </w:p>
    <w:p w14:paraId="3DDB18B2" w14:textId="77777777" w:rsidR="00D35348" w:rsidRPr="00F72327" w:rsidRDefault="00D35348" w:rsidP="00D35348">
      <w:pPr>
        <w:pStyle w:val="PL"/>
        <w:rPr>
          <w:noProof w:val="0"/>
        </w:rPr>
      </w:pPr>
      <w:r>
        <w:rPr>
          <w:noProof w:val="0"/>
        </w:rPr>
        <w:tab/>
      </w:r>
      <w:r>
        <w:rPr>
          <w:noProof w:val="0"/>
        </w:rPr>
        <w:tab/>
      </w:r>
      <w:r>
        <w:rPr>
          <w:noProof w:val="0"/>
        </w:rPr>
        <w:tab/>
      </w:r>
      <w:r>
        <w:rPr>
          <w:noProof w:val="0"/>
        </w:rPr>
        <w:tab/>
      </w:r>
      <w:r>
        <w:rPr>
          <w:noProof w:val="0"/>
        </w:rPr>
        <w:tab/>
      </w:r>
      <w:r>
        <w:rPr>
          <w:noProof w:val="0"/>
        </w:rPr>
        <w:tab/>
      </w:r>
      <w:r w:rsidRPr="00F72327">
        <w:rPr>
          <w:noProof w:val="0"/>
        </w:rPr>
        <w:t xml:space="preserve"> [</w:t>
      </w:r>
      <w:r w:rsidR="00122171">
        <w:rPr>
          <w:noProof w:val="0"/>
        </w:rPr>
        <w:t xml:space="preserve"> </w:t>
      </w:r>
      <w:r w:rsidRPr="00F72327">
        <w:rPr>
          <w:noProof w:val="0"/>
        </w:rPr>
        <w:t>QoS-Information</w:t>
      </w:r>
      <w:r w:rsidR="00122171">
        <w:rPr>
          <w:noProof w:val="0"/>
        </w:rPr>
        <w:t xml:space="preserve"> </w:t>
      </w:r>
      <w:r w:rsidRPr="00F72327">
        <w:rPr>
          <w:noProof w:val="0"/>
        </w:rPr>
        <w:t>]</w:t>
      </w:r>
    </w:p>
    <w:p w14:paraId="194F4A7F" w14:textId="77777777" w:rsidR="00D35348" w:rsidRPr="00F72327" w:rsidRDefault="00D35348" w:rsidP="00D35348">
      <w:pPr>
        <w:pStyle w:val="PL"/>
        <w:rPr>
          <w:noProof w:val="0"/>
        </w:rPr>
      </w:pPr>
      <w:r w:rsidRPr="00F72327">
        <w:rPr>
          <w:noProof w:val="0"/>
        </w:rPr>
        <w:tab/>
      </w:r>
      <w:r w:rsidRPr="00F72327">
        <w:rPr>
          <w:noProof w:val="0"/>
        </w:rPr>
        <w:tab/>
      </w:r>
      <w:r w:rsidRPr="00F72327">
        <w:rPr>
          <w:noProof w:val="0"/>
        </w:rPr>
        <w:tab/>
      </w:r>
      <w:r w:rsidRPr="00F72327">
        <w:rPr>
          <w:noProof w:val="0"/>
        </w:rPr>
        <w:tab/>
      </w:r>
      <w:r w:rsidRPr="00F72327">
        <w:rPr>
          <w:noProof w:val="0"/>
        </w:rPr>
        <w:tab/>
      </w:r>
      <w:r w:rsidRPr="00F72327">
        <w:rPr>
          <w:noProof w:val="0"/>
        </w:rPr>
        <w:tab/>
        <w:t xml:space="preserve"> [</w:t>
      </w:r>
      <w:r w:rsidR="00122171">
        <w:rPr>
          <w:noProof w:val="0"/>
        </w:rPr>
        <w:t xml:space="preserve"> </w:t>
      </w:r>
      <w:r w:rsidRPr="00F72327">
        <w:rPr>
          <w:noProof w:val="0"/>
        </w:rPr>
        <w:t>RAI]</w:t>
      </w:r>
    </w:p>
    <w:p w14:paraId="11E997D9" w14:textId="77777777" w:rsidR="006C1749" w:rsidRPr="008230AC" w:rsidRDefault="00D35348" w:rsidP="006C1749">
      <w:pPr>
        <w:pStyle w:val="PL"/>
        <w:rPr>
          <w:noProof w:val="0"/>
        </w:rPr>
      </w:pPr>
      <w:r w:rsidRPr="00F72327">
        <w:rPr>
          <w:noProof w:val="0"/>
        </w:rPr>
        <w:tab/>
      </w:r>
      <w:r w:rsidRPr="00F72327">
        <w:rPr>
          <w:noProof w:val="0"/>
        </w:rPr>
        <w:tab/>
      </w:r>
      <w:r w:rsidRPr="00F72327">
        <w:rPr>
          <w:noProof w:val="0"/>
        </w:rPr>
        <w:tab/>
      </w:r>
      <w:r w:rsidRPr="00F72327">
        <w:rPr>
          <w:noProof w:val="0"/>
        </w:rPr>
        <w:tab/>
      </w:r>
      <w:r w:rsidRPr="00F72327">
        <w:rPr>
          <w:noProof w:val="0"/>
        </w:rPr>
        <w:tab/>
      </w:r>
      <w:r w:rsidRPr="00F72327">
        <w:rPr>
          <w:noProof w:val="0"/>
        </w:rPr>
        <w:tab/>
        <w:t xml:space="preserve"> [</w:t>
      </w:r>
      <w:r w:rsidR="00122171">
        <w:rPr>
          <w:noProof w:val="0"/>
        </w:rPr>
        <w:t xml:space="preserve"> </w:t>
      </w:r>
      <w:r w:rsidRPr="00F72327">
        <w:rPr>
          <w:noProof w:val="0"/>
        </w:rPr>
        <w:t>3GPP-User-Location-Info</w:t>
      </w:r>
      <w:r w:rsidR="00122171">
        <w:rPr>
          <w:noProof w:val="0"/>
        </w:rPr>
        <w:t xml:space="preserve"> </w:t>
      </w:r>
      <w:r w:rsidRPr="00F72327">
        <w:rPr>
          <w:noProof w:val="0"/>
        </w:rPr>
        <w:t>]</w:t>
      </w:r>
    </w:p>
    <w:p w14:paraId="49730BAA" w14:textId="77777777" w:rsidR="006C1749" w:rsidRPr="008230AC" w:rsidRDefault="006C1749" w:rsidP="006C1749">
      <w:pPr>
        <w:pStyle w:val="PL"/>
        <w:rPr>
          <w:noProof w:val="0"/>
        </w:rPr>
      </w:pPr>
      <w:r w:rsidRPr="008230AC">
        <w:rPr>
          <w:noProof w:val="0"/>
        </w:rPr>
        <w:tab/>
      </w:r>
      <w:r w:rsidRPr="008230AC">
        <w:rPr>
          <w:noProof w:val="0"/>
        </w:rPr>
        <w:tab/>
      </w:r>
      <w:r w:rsidRPr="008230AC">
        <w:rPr>
          <w:noProof w:val="0"/>
        </w:rPr>
        <w:tab/>
      </w:r>
      <w:r w:rsidRPr="008230AC">
        <w:rPr>
          <w:noProof w:val="0"/>
        </w:rPr>
        <w:tab/>
      </w:r>
      <w:r w:rsidRPr="008230AC">
        <w:rPr>
          <w:noProof w:val="0"/>
        </w:rPr>
        <w:tab/>
      </w:r>
      <w:r w:rsidRPr="008230AC">
        <w:rPr>
          <w:noProof w:val="0"/>
        </w:rPr>
        <w:tab/>
        <w:t xml:space="preserve"> [</w:t>
      </w:r>
      <w:r w:rsidR="00122171">
        <w:rPr>
          <w:noProof w:val="0"/>
        </w:rPr>
        <w:t xml:space="preserve"> </w:t>
      </w:r>
      <w:r w:rsidRPr="008230AC">
        <w:rPr>
          <w:noProof w:val="0"/>
        </w:rPr>
        <w:t>Trace-Data</w:t>
      </w:r>
      <w:r w:rsidR="00122171">
        <w:rPr>
          <w:noProof w:val="0"/>
        </w:rPr>
        <w:t xml:space="preserve"> </w:t>
      </w:r>
      <w:r w:rsidRPr="008230AC">
        <w:rPr>
          <w:noProof w:val="0"/>
        </w:rPr>
        <w:t>]</w:t>
      </w:r>
    </w:p>
    <w:p w14:paraId="5D935C90" w14:textId="77777777" w:rsidR="007500C7" w:rsidRDefault="006C1749" w:rsidP="007500C7">
      <w:pPr>
        <w:pStyle w:val="PL"/>
        <w:rPr>
          <w:noProof w:val="0"/>
        </w:rPr>
      </w:pPr>
      <w:r w:rsidRPr="008230AC">
        <w:rPr>
          <w:noProof w:val="0"/>
        </w:rPr>
        <w:tab/>
      </w:r>
      <w:r w:rsidRPr="008230AC">
        <w:rPr>
          <w:noProof w:val="0"/>
        </w:rPr>
        <w:tab/>
      </w:r>
      <w:r w:rsidRPr="008230AC">
        <w:rPr>
          <w:noProof w:val="0"/>
        </w:rPr>
        <w:tab/>
      </w:r>
      <w:r w:rsidRPr="008230AC">
        <w:rPr>
          <w:noProof w:val="0"/>
        </w:rPr>
        <w:tab/>
      </w:r>
      <w:r w:rsidRPr="008230AC">
        <w:rPr>
          <w:noProof w:val="0"/>
        </w:rPr>
        <w:tab/>
      </w:r>
      <w:r w:rsidRPr="008230AC">
        <w:rPr>
          <w:noProof w:val="0"/>
        </w:rPr>
        <w:tab/>
        <w:t xml:space="preserve"> [</w:t>
      </w:r>
      <w:r w:rsidR="00122171">
        <w:rPr>
          <w:noProof w:val="0"/>
        </w:rPr>
        <w:t xml:space="preserve"> </w:t>
      </w:r>
      <w:r w:rsidRPr="008230AC">
        <w:rPr>
          <w:noProof w:val="0"/>
        </w:rPr>
        <w:t>Trace-Reference</w:t>
      </w:r>
      <w:r w:rsidR="00122171">
        <w:rPr>
          <w:noProof w:val="0"/>
        </w:rPr>
        <w:t xml:space="preserve"> </w:t>
      </w:r>
      <w:r w:rsidRPr="008230AC">
        <w:rPr>
          <w:noProof w:val="0"/>
        </w:rPr>
        <w:t>]</w:t>
      </w:r>
    </w:p>
    <w:p w14:paraId="7952D80D" w14:textId="77777777" w:rsidR="00B479F4" w:rsidRDefault="007500C7" w:rsidP="004A5719">
      <w:pPr>
        <w:pStyle w:val="PL"/>
        <w:rPr>
          <w:rFonts w:eastAsia="바탕" w:hint="eastAsia"/>
          <w:noProof w:val="0"/>
          <w:lang w:eastAsia="ko-KR"/>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sidRPr="00040286">
        <w:rPr>
          <w:noProof w:val="0"/>
        </w:rPr>
        <w:t>3GPP2-BSID</w:t>
      </w:r>
      <w:r w:rsidR="00122171">
        <w:rPr>
          <w:noProof w:val="0"/>
        </w:rPr>
        <w:t xml:space="preserve"> </w:t>
      </w:r>
      <w:r>
        <w:rPr>
          <w:noProof w:val="0"/>
        </w:rPr>
        <w:t>]</w:t>
      </w:r>
    </w:p>
    <w:p w14:paraId="7A375F75" w14:textId="77777777" w:rsidR="00774F67" w:rsidRDefault="004A5719" w:rsidP="00774F67">
      <w:pPr>
        <w:pStyle w:val="PL"/>
        <w:rPr>
          <w:rFonts w:eastAsia="SimSun" w:hint="eastAsia"/>
          <w:noProof w:val="0"/>
          <w:lang w:eastAsia="zh-CN"/>
        </w:rPr>
      </w:pPr>
      <w:r>
        <w:rPr>
          <w:noProof w:val="0"/>
        </w:rPr>
        <w:tab/>
      </w:r>
      <w:r>
        <w:rPr>
          <w:noProof w:val="0"/>
        </w:rPr>
        <w:tab/>
      </w:r>
      <w:r>
        <w:rPr>
          <w:noProof w:val="0"/>
        </w:rPr>
        <w:tab/>
      </w:r>
      <w:r>
        <w:rPr>
          <w:noProof w:val="0"/>
        </w:rPr>
        <w:tab/>
      </w:r>
      <w:r>
        <w:rPr>
          <w:noProof w:val="0"/>
        </w:rPr>
        <w:tab/>
      </w:r>
      <w:r>
        <w:rPr>
          <w:noProof w:val="0"/>
        </w:rPr>
        <w:tab/>
        <w:t xml:space="preserve"> [</w:t>
      </w:r>
      <w:r w:rsidR="00122171">
        <w:rPr>
          <w:noProof w:val="0"/>
        </w:rPr>
        <w:t xml:space="preserve"> </w:t>
      </w:r>
      <w:r>
        <w:rPr>
          <w:noProof w:val="0"/>
        </w:rPr>
        <w:t>3GPP-</w:t>
      </w:r>
      <w:r w:rsidRPr="00AD199F">
        <w:t>MS-TimeZone</w:t>
      </w:r>
      <w:r w:rsidR="00122171">
        <w:t xml:space="preserve"> </w:t>
      </w:r>
      <w:r w:rsidRPr="00F72327">
        <w:rPr>
          <w:noProof w:val="0"/>
        </w:rPr>
        <w:t>]</w:t>
      </w:r>
    </w:p>
    <w:p w14:paraId="39560BB5" w14:textId="77777777" w:rsidR="00774F67" w:rsidRPr="00774F67" w:rsidRDefault="00774F67" w:rsidP="00774F67">
      <w:pPr>
        <w:pStyle w:val="PL"/>
        <w:rPr>
          <w:rFonts w:hint="eastAsia"/>
          <w:noProof w:val="0"/>
        </w:rPr>
      </w:pP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t xml:space="preserve"> [</w:t>
      </w:r>
      <w:r w:rsidR="00122171">
        <w:rPr>
          <w:noProof w:val="0"/>
        </w:rPr>
        <w:t xml:space="preserve"> </w:t>
      </w:r>
      <w:r w:rsidRPr="00774F67">
        <w:rPr>
          <w:rFonts w:hint="eastAsia"/>
          <w:noProof w:val="0"/>
        </w:rPr>
        <w:t>3GPP-SGSN-Address</w:t>
      </w:r>
      <w:r w:rsidR="00122171">
        <w:rPr>
          <w:noProof w:val="0"/>
        </w:rPr>
        <w:t xml:space="preserve"> </w:t>
      </w:r>
      <w:r w:rsidRPr="00774F67">
        <w:rPr>
          <w:rFonts w:hint="eastAsia"/>
          <w:noProof w:val="0"/>
        </w:rPr>
        <w:t>]</w:t>
      </w:r>
    </w:p>
    <w:p w14:paraId="350BF080" w14:textId="77777777" w:rsidR="005E4618" w:rsidRDefault="00774F67" w:rsidP="009F31F1">
      <w:pPr>
        <w:pStyle w:val="PL"/>
        <w:rPr>
          <w:noProof w:val="0"/>
        </w:rPr>
      </w:pP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r>
      <w:r w:rsidRPr="00774F67">
        <w:rPr>
          <w:rFonts w:hint="eastAsia"/>
          <w:noProof w:val="0"/>
        </w:rPr>
        <w:tab/>
        <w:t xml:space="preserve"> [</w:t>
      </w:r>
      <w:r w:rsidR="00122171">
        <w:rPr>
          <w:noProof w:val="0"/>
        </w:rPr>
        <w:t xml:space="preserve"> </w:t>
      </w:r>
      <w:r w:rsidRPr="00774F67">
        <w:rPr>
          <w:rFonts w:hint="eastAsia"/>
          <w:noProof w:val="0"/>
        </w:rPr>
        <w:t>3GPP-SGSN-IPv6-Address</w:t>
      </w:r>
      <w:r w:rsidR="00122171">
        <w:rPr>
          <w:noProof w:val="0"/>
        </w:rPr>
        <w:t xml:space="preserve"> </w:t>
      </w:r>
      <w:r w:rsidRPr="00774F67">
        <w:rPr>
          <w:rFonts w:hint="eastAsia"/>
          <w:noProof w:val="0"/>
        </w:rPr>
        <w:t>]</w:t>
      </w:r>
    </w:p>
    <w:p w14:paraId="26163EDC" w14:textId="77777777" w:rsidR="00021765" w:rsidRPr="009F31F1" w:rsidDel="004B4A00" w:rsidRDefault="00021765" w:rsidP="009F31F1">
      <w:pPr>
        <w:pStyle w:val="PL"/>
        <w:rPr>
          <w:rFonts w:hint="eastAsia"/>
          <w:noProof w:val="0"/>
        </w:rPr>
      </w:pPr>
      <w:r w:rsidRPr="00F72327">
        <w:rPr>
          <w:noProof w:val="0"/>
        </w:rPr>
        <w:tab/>
      </w:r>
      <w:r w:rsidRPr="00F72327">
        <w:rPr>
          <w:noProof w:val="0"/>
        </w:rPr>
        <w:tab/>
      </w:r>
      <w:r w:rsidRPr="00F72327">
        <w:rPr>
          <w:noProof w:val="0"/>
        </w:rPr>
        <w:tab/>
      </w:r>
      <w:r w:rsidRPr="00F72327">
        <w:rPr>
          <w:noProof w:val="0"/>
        </w:rPr>
        <w:tab/>
      </w:r>
      <w:r w:rsidRPr="00F72327">
        <w:rPr>
          <w:noProof w:val="0"/>
        </w:rPr>
        <w:tab/>
      </w:r>
      <w:r w:rsidRPr="00F72327">
        <w:rPr>
          <w:noProof w:val="0"/>
        </w:rPr>
        <w:tab/>
      </w:r>
      <w:r w:rsidRPr="0078747E">
        <w:rPr>
          <w:noProof w:val="0"/>
        </w:rPr>
        <w:t>*[</w:t>
      </w:r>
      <w:r w:rsidR="00122171">
        <w:rPr>
          <w:noProof w:val="0"/>
        </w:rPr>
        <w:t xml:space="preserve"> </w:t>
      </w:r>
      <w:r w:rsidRPr="0078747E">
        <w:rPr>
          <w:noProof w:val="0"/>
        </w:rPr>
        <w:t>AVP</w:t>
      </w:r>
      <w:r w:rsidR="00122171">
        <w:rPr>
          <w:noProof w:val="0"/>
        </w:rPr>
        <w:t xml:space="preserve"> </w:t>
      </w:r>
      <w:r w:rsidRPr="0078747E">
        <w:rPr>
          <w:noProof w:val="0"/>
        </w:rPr>
        <w:t>]</w:t>
      </w:r>
    </w:p>
    <w:p w14:paraId="3E764807" w14:textId="77777777" w:rsidR="00084EF5" w:rsidRPr="00E236CE" w:rsidRDefault="00084EF5" w:rsidP="00E236CE">
      <w:pPr>
        <w:pStyle w:val="Heading3"/>
      </w:pPr>
      <w:bookmarkStart w:id="122" w:name="_Toc343033519"/>
      <w:r w:rsidRPr="00E236CE">
        <w:t>5.3.</w:t>
      </w:r>
      <w:r w:rsidRPr="00E236CE">
        <w:rPr>
          <w:rFonts w:eastAsia="바탕" w:hint="eastAsia"/>
        </w:rPr>
        <w:t>31</w:t>
      </w:r>
      <w:r w:rsidRPr="00E236CE">
        <w:tab/>
        <w:t>RAT-Type AVP</w:t>
      </w:r>
      <w:bookmarkEnd w:id="122"/>
    </w:p>
    <w:p w14:paraId="5AB600AB" w14:textId="77777777" w:rsidR="00084EF5" w:rsidRDefault="00084EF5" w:rsidP="00084EF5">
      <w:r>
        <w:t xml:space="preserve">The RAT-Type AVP (AVP code </w:t>
      </w:r>
      <w:r w:rsidR="00C1501B">
        <w:rPr>
          <w:rFonts w:eastAsia="바탕" w:hint="eastAsia"/>
          <w:lang w:eastAsia="ko-KR"/>
        </w:rPr>
        <w:t>1032</w:t>
      </w:r>
      <w:r>
        <w:t xml:space="preserve">) is of type Enumerated and is used to identify the radio access technology that is serving the UE. </w:t>
      </w:r>
    </w:p>
    <w:p w14:paraId="13448EF1" w14:textId="77777777" w:rsidR="00084EF5" w:rsidRDefault="00084EF5" w:rsidP="00084EF5">
      <w:pPr>
        <w:pStyle w:val="NO"/>
      </w:pPr>
      <w:r>
        <w:t>NOTE</w:t>
      </w:r>
      <w:r w:rsidR="0094024D">
        <w:rPr>
          <w:rFonts w:eastAsia="바탕" w:hint="eastAsia"/>
          <w:lang w:eastAsia="ko-KR"/>
        </w:rPr>
        <w:t xml:space="preserve"> </w:t>
      </w:r>
      <w:r>
        <w:t xml:space="preserve">1: </w:t>
      </w:r>
      <w:r>
        <w:tab/>
        <w:t>Values 0-999 are used for generic radio access technologies that can apply to different IP-CAN types and are not IP-CAN specific.</w:t>
      </w:r>
    </w:p>
    <w:p w14:paraId="482C7FD4" w14:textId="77777777" w:rsidR="00084EF5" w:rsidRDefault="00084EF5" w:rsidP="00084EF5">
      <w:pPr>
        <w:pStyle w:val="NO"/>
      </w:pPr>
      <w:r>
        <w:t>NOTE</w:t>
      </w:r>
      <w:r w:rsidR="0094024D">
        <w:rPr>
          <w:rFonts w:eastAsia="바탕" w:hint="eastAsia"/>
          <w:lang w:eastAsia="ko-KR"/>
        </w:rPr>
        <w:t xml:space="preserve"> </w:t>
      </w:r>
      <w:r>
        <w:t xml:space="preserve">2: </w:t>
      </w:r>
      <w:r>
        <w:tab/>
        <w:t>Values 1000-1999 are used for 3GPP specific radio access technology types.</w:t>
      </w:r>
    </w:p>
    <w:p w14:paraId="6E30BE68" w14:textId="77777777" w:rsidR="00084EF5" w:rsidRDefault="00084EF5" w:rsidP="00084EF5">
      <w:pPr>
        <w:pStyle w:val="NO"/>
        <w:rPr>
          <w:rFonts w:eastAsia="바탕" w:hint="eastAsia"/>
          <w:lang w:eastAsia="ko-KR"/>
        </w:rPr>
      </w:pPr>
      <w:r>
        <w:t>NOT</w:t>
      </w:r>
      <w:r w:rsidRPr="007F2DD1">
        <w:t>E</w:t>
      </w:r>
      <w:r w:rsidR="0094024D">
        <w:rPr>
          <w:rFonts w:eastAsia="바탕" w:hint="eastAsia"/>
          <w:lang w:eastAsia="ko-KR"/>
        </w:rPr>
        <w:t xml:space="preserve"> </w:t>
      </w:r>
      <w:r>
        <w:t xml:space="preserve">3: </w:t>
      </w:r>
      <w:r>
        <w:tab/>
        <w:t>Values 2000-2999 are used for 3GPP2</w:t>
      </w:r>
      <w:r w:rsidRPr="007F2DD1">
        <w:t xml:space="preserve"> </w:t>
      </w:r>
      <w:r>
        <w:t>specific radio access technology types.</w:t>
      </w:r>
    </w:p>
    <w:p w14:paraId="5F05862E" w14:textId="77777777" w:rsidR="0094024D" w:rsidRPr="0094024D" w:rsidRDefault="0094024D" w:rsidP="00084EF5">
      <w:pPr>
        <w:pStyle w:val="NO"/>
        <w:rPr>
          <w:rFonts w:eastAsia="바탕" w:hint="eastAsia"/>
          <w:lang w:eastAsia="ko-KR"/>
        </w:rPr>
      </w:pPr>
      <w:r>
        <w:t>NOTE 4:</w:t>
      </w:r>
      <w:r>
        <w:tab/>
        <w:t>The informative Annex C presents a mapping between the code values for different access network types.</w:t>
      </w:r>
    </w:p>
    <w:p w14:paraId="71F969DA" w14:textId="77777777" w:rsidR="00084EF5" w:rsidRPr="0078747E" w:rsidRDefault="00084EF5" w:rsidP="00084EF5">
      <w:r>
        <w:t>The following values are defined:</w:t>
      </w:r>
    </w:p>
    <w:p w14:paraId="085EB38E" w14:textId="77777777" w:rsidR="00084EF5" w:rsidRPr="0078747E" w:rsidRDefault="00084EF5" w:rsidP="00AA391A">
      <w:pPr>
        <w:pStyle w:val="B1"/>
      </w:pPr>
      <w:r>
        <w:t xml:space="preserve">WLAN </w:t>
      </w:r>
      <w:r w:rsidRPr="0078747E">
        <w:t>(0)</w:t>
      </w:r>
    </w:p>
    <w:p w14:paraId="341AFCAB" w14:textId="77777777" w:rsidR="00084EF5" w:rsidRDefault="00AA391A" w:rsidP="00AA391A">
      <w:pPr>
        <w:pStyle w:val="B1"/>
      </w:pPr>
      <w:r>
        <w:tab/>
      </w:r>
      <w:r w:rsidR="00084EF5">
        <w:t>This value shall be used to indicate that the RAT is WLAN.</w:t>
      </w:r>
    </w:p>
    <w:p w14:paraId="0A5BFACD" w14:textId="77777777" w:rsidR="00084EF5" w:rsidRPr="0078747E" w:rsidRDefault="00084EF5" w:rsidP="00AA391A">
      <w:pPr>
        <w:pStyle w:val="B1"/>
      </w:pPr>
      <w:r>
        <w:t>UTRAN (1000</w:t>
      </w:r>
      <w:r w:rsidRPr="0078747E">
        <w:t>)</w:t>
      </w:r>
    </w:p>
    <w:p w14:paraId="05B13350" w14:textId="77777777" w:rsidR="00084EF5" w:rsidRDefault="00AA391A" w:rsidP="00AA391A">
      <w:pPr>
        <w:pStyle w:val="B1"/>
      </w:pPr>
      <w:r>
        <w:tab/>
      </w:r>
      <w:r w:rsidR="00084EF5">
        <w:t>This value shall be used to indicate that the RAT is UTRAN. For further details refer to 3GPP TS 29.060 [18].</w:t>
      </w:r>
    </w:p>
    <w:p w14:paraId="7A0A374F" w14:textId="77777777" w:rsidR="00084EF5" w:rsidRPr="0078747E" w:rsidRDefault="00084EF5" w:rsidP="00AA391A">
      <w:pPr>
        <w:pStyle w:val="B1"/>
      </w:pPr>
      <w:r>
        <w:t>GERAN (1001</w:t>
      </w:r>
      <w:r w:rsidRPr="0078747E">
        <w:t>)</w:t>
      </w:r>
    </w:p>
    <w:p w14:paraId="74F8DB31" w14:textId="77777777" w:rsidR="00084EF5" w:rsidRDefault="00AA391A" w:rsidP="00AA391A">
      <w:pPr>
        <w:pStyle w:val="B1"/>
      </w:pPr>
      <w:r>
        <w:tab/>
      </w:r>
      <w:r w:rsidR="00084EF5">
        <w:t>This value shall be used to indicate that the RAT is GERAN. For further details refer to 3GPP TS 29.060 [18].</w:t>
      </w:r>
    </w:p>
    <w:p w14:paraId="09FDCCA2" w14:textId="77777777" w:rsidR="00084EF5" w:rsidRPr="0078747E" w:rsidRDefault="00084EF5" w:rsidP="00AA391A">
      <w:pPr>
        <w:pStyle w:val="B1"/>
      </w:pPr>
      <w:r>
        <w:t>GAN (1002</w:t>
      </w:r>
      <w:r w:rsidRPr="0078747E">
        <w:t>)</w:t>
      </w:r>
    </w:p>
    <w:p w14:paraId="68A010A1" w14:textId="77777777" w:rsidR="00084EF5" w:rsidRDefault="00AA391A" w:rsidP="00AA391A">
      <w:pPr>
        <w:pStyle w:val="B1"/>
      </w:pPr>
      <w:r>
        <w:tab/>
      </w:r>
      <w:r w:rsidR="00084EF5">
        <w:t>This value shall be used to indicate that the RAT is GAN. For further details refer to 3GPP TS 29.060 [18]</w:t>
      </w:r>
      <w:r w:rsidR="0094024D">
        <w:t xml:space="preserve"> and 3GPP TS 43.318 [29]</w:t>
      </w:r>
      <w:r w:rsidR="00084EF5">
        <w:t>.</w:t>
      </w:r>
    </w:p>
    <w:p w14:paraId="5FAAF004" w14:textId="77777777" w:rsidR="00084EF5" w:rsidRPr="0078747E" w:rsidRDefault="00084EF5" w:rsidP="00AA391A">
      <w:pPr>
        <w:pStyle w:val="B1"/>
      </w:pPr>
      <w:r>
        <w:t>HSPA_EVOLUTION (1003</w:t>
      </w:r>
      <w:r w:rsidRPr="0078747E">
        <w:t>)</w:t>
      </w:r>
    </w:p>
    <w:p w14:paraId="3BC6A923" w14:textId="77777777" w:rsidR="00084EF5" w:rsidRDefault="00AA391A" w:rsidP="00AA391A">
      <w:pPr>
        <w:pStyle w:val="B1"/>
      </w:pPr>
      <w:r>
        <w:lastRenderedPageBreak/>
        <w:tab/>
      </w:r>
      <w:r w:rsidR="00084EF5">
        <w:t>This value shall be used to indicate that the RAT is HSPA Evolution. For further details refer to 3GPP TS 29.060 [18].</w:t>
      </w:r>
    </w:p>
    <w:p w14:paraId="4F537BD4" w14:textId="77777777" w:rsidR="0013306E" w:rsidRDefault="0013306E" w:rsidP="00AA391A">
      <w:pPr>
        <w:pStyle w:val="B1"/>
      </w:pPr>
      <w:r>
        <w:t>EUTRAN (1004)</w:t>
      </w:r>
    </w:p>
    <w:p w14:paraId="50C2653B" w14:textId="77777777" w:rsidR="0013306E" w:rsidRDefault="0013306E" w:rsidP="00AA391A">
      <w:pPr>
        <w:pStyle w:val="B1"/>
      </w:pPr>
      <w:r>
        <w:tab/>
        <w:t>This value shall be used to indicate that the RAT is EUTRAN. For further details refer to 3GPP TS 29.274 [22]</w:t>
      </w:r>
    </w:p>
    <w:p w14:paraId="4CB273E1" w14:textId="77777777" w:rsidR="00084EF5" w:rsidRDefault="00084EF5" w:rsidP="00AA391A">
      <w:pPr>
        <w:pStyle w:val="B1"/>
      </w:pPr>
      <w:r>
        <w:t>CDMA2000_1X (2000)</w:t>
      </w:r>
    </w:p>
    <w:p w14:paraId="75146AB5" w14:textId="77777777" w:rsidR="00084EF5" w:rsidRDefault="00AA391A" w:rsidP="00AA391A">
      <w:pPr>
        <w:pStyle w:val="B1"/>
      </w:pPr>
      <w:r>
        <w:tab/>
      </w:r>
      <w:r w:rsidR="00084EF5">
        <w:t>This value shall be used to indicate that the RAT is CDMA2000 1X. For further details refer to 3GPP2 X.S0011 [</w:t>
      </w:r>
      <w:r w:rsidR="00084EF5">
        <w:rPr>
          <w:rFonts w:eastAsia="바탕" w:hint="eastAsia"/>
          <w:lang w:eastAsia="ko-KR"/>
        </w:rPr>
        <w:t>20</w:t>
      </w:r>
      <w:r w:rsidR="00084EF5">
        <w:t>].</w:t>
      </w:r>
    </w:p>
    <w:p w14:paraId="2B4E9824" w14:textId="77777777" w:rsidR="00084EF5" w:rsidRDefault="00084EF5" w:rsidP="00AA391A">
      <w:pPr>
        <w:pStyle w:val="B1"/>
      </w:pPr>
      <w:r>
        <w:t>HRPD (2001)</w:t>
      </w:r>
    </w:p>
    <w:p w14:paraId="012F769F" w14:textId="77777777" w:rsidR="00084EF5" w:rsidRDefault="00AA391A" w:rsidP="00AA391A">
      <w:pPr>
        <w:pStyle w:val="B1"/>
      </w:pPr>
      <w:r>
        <w:tab/>
      </w:r>
      <w:r w:rsidR="00084EF5">
        <w:t>This value shall be used to indicate that the RAT is HRPD.</w:t>
      </w:r>
      <w:r w:rsidR="00084EF5" w:rsidRPr="00251A3A">
        <w:t xml:space="preserve"> </w:t>
      </w:r>
      <w:r w:rsidR="00084EF5">
        <w:t>For further details refer to 3GPP2 X.S0011 [</w:t>
      </w:r>
      <w:r w:rsidR="00084EF5">
        <w:rPr>
          <w:rFonts w:eastAsia="바탕" w:hint="eastAsia"/>
          <w:lang w:eastAsia="ko-KR"/>
        </w:rPr>
        <w:t>20</w:t>
      </w:r>
      <w:r w:rsidR="00084EF5">
        <w:t>].</w:t>
      </w:r>
    </w:p>
    <w:p w14:paraId="14E66790" w14:textId="77777777" w:rsidR="00084EF5" w:rsidRDefault="00084EF5" w:rsidP="00AA391A">
      <w:pPr>
        <w:pStyle w:val="B1"/>
      </w:pPr>
      <w:r>
        <w:t>UMB (2002)</w:t>
      </w:r>
    </w:p>
    <w:p w14:paraId="661FC2D2" w14:textId="77777777" w:rsidR="00FF2E68" w:rsidRDefault="00AA391A" w:rsidP="00AA391A">
      <w:pPr>
        <w:pStyle w:val="B1"/>
      </w:pPr>
      <w:r>
        <w:tab/>
      </w:r>
      <w:r w:rsidR="00084EF5">
        <w:t>This value shall be used to indicate that the RAT is UMB.</w:t>
      </w:r>
      <w:r w:rsidR="00084EF5" w:rsidRPr="001C3D01">
        <w:t xml:space="preserve"> </w:t>
      </w:r>
      <w:r w:rsidR="00084EF5">
        <w:t>For further details refer to 3GPP2 X.S0011 [</w:t>
      </w:r>
      <w:r w:rsidR="00084EF5">
        <w:rPr>
          <w:rFonts w:eastAsia="바탕" w:hint="eastAsia"/>
          <w:lang w:eastAsia="ko-KR"/>
        </w:rPr>
        <w:t>20</w:t>
      </w:r>
      <w:r w:rsidR="00084EF5" w:rsidRPr="00D54C0D">
        <w:t>].</w:t>
      </w:r>
    </w:p>
    <w:p w14:paraId="6B81F0E1" w14:textId="77777777" w:rsidR="00FF2E68" w:rsidRPr="001A2584" w:rsidRDefault="00FF2E68" w:rsidP="00AA391A">
      <w:pPr>
        <w:pStyle w:val="B1"/>
      </w:pPr>
      <w:r>
        <w:t>EHRPD (</w:t>
      </w:r>
      <w:r w:rsidR="00E04A1D">
        <w:t>2</w:t>
      </w:r>
      <w:r w:rsidR="00E04A1D">
        <w:rPr>
          <w:rFonts w:eastAsia="바탕" w:hint="eastAsia"/>
          <w:lang w:eastAsia="ko-KR"/>
        </w:rPr>
        <w:t>003</w:t>
      </w:r>
      <w:r w:rsidRPr="001A2584">
        <w:t>)</w:t>
      </w:r>
    </w:p>
    <w:p w14:paraId="7302D02F" w14:textId="77777777" w:rsidR="00FF2E68" w:rsidRPr="00FF2E68" w:rsidRDefault="00AA391A" w:rsidP="00AA391A">
      <w:pPr>
        <w:pStyle w:val="B1"/>
        <w:rPr>
          <w:rFonts w:eastAsia="바탕" w:hint="eastAsia"/>
          <w:lang w:eastAsia="ko-KR"/>
        </w:rPr>
      </w:pPr>
      <w:r>
        <w:tab/>
      </w:r>
      <w:r w:rsidR="00FF2E68" w:rsidRPr="001A2584">
        <w:t xml:space="preserve">This value shall be used to indicate that the RAT is </w:t>
      </w:r>
      <w:r w:rsidR="00FF2E68">
        <w:t>e</w:t>
      </w:r>
      <w:r w:rsidR="00FF2E68" w:rsidRPr="001A2584">
        <w:t xml:space="preserve">HRPD. For further details refer to </w:t>
      </w:r>
      <w:r w:rsidR="00FF2E68">
        <w:t>3GPP2 X.</w:t>
      </w:r>
      <w:r w:rsidR="0033601D">
        <w:rPr>
          <w:rFonts w:eastAsia="바탕" w:hint="eastAsia"/>
          <w:lang w:eastAsia="ko-KR"/>
        </w:rPr>
        <w:t>S</w:t>
      </w:r>
      <w:r w:rsidR="0033601D">
        <w:t>0057 </w:t>
      </w:r>
      <w:r w:rsidR="00FF2E68">
        <w:t>[24</w:t>
      </w:r>
      <w:r w:rsidR="00FF2E68" w:rsidRPr="001A2584">
        <w:t>].</w:t>
      </w:r>
    </w:p>
    <w:p w14:paraId="4DF9A35E" w14:textId="77777777" w:rsidR="000A1821" w:rsidRPr="0078747E" w:rsidRDefault="000A1821" w:rsidP="000A1821">
      <w:pPr>
        <w:pStyle w:val="Heading3"/>
      </w:pPr>
      <w:bookmarkStart w:id="123" w:name="_Toc343033520"/>
      <w:r>
        <w:t>5.3.</w:t>
      </w:r>
      <w:r>
        <w:rPr>
          <w:rFonts w:eastAsia="바탕" w:hint="eastAsia"/>
          <w:lang w:eastAsia="ko-KR"/>
        </w:rPr>
        <w:t>3</w:t>
      </w:r>
      <w:r w:rsidR="00C1501B">
        <w:rPr>
          <w:rFonts w:eastAsia="바탕" w:hint="eastAsia"/>
          <w:lang w:eastAsia="ko-KR"/>
        </w:rPr>
        <w:t>2</w:t>
      </w:r>
      <w:r w:rsidRPr="0078747E">
        <w:tab/>
      </w:r>
      <w:r>
        <w:t>Allocation-Retention-Priority</w:t>
      </w:r>
      <w:r w:rsidRPr="0078747E">
        <w:t xml:space="preserve"> AVP (All access types)</w:t>
      </w:r>
      <w:bookmarkEnd w:id="123"/>
    </w:p>
    <w:p w14:paraId="7CFD3692" w14:textId="77777777" w:rsidR="00B66057" w:rsidRDefault="000A1821" w:rsidP="00B66057">
      <w:r>
        <w:t>The Allocation-Retention-Priority</w:t>
      </w:r>
      <w:r w:rsidRPr="0078747E">
        <w:t xml:space="preserve"> AVP (AVP code </w:t>
      </w:r>
      <w:r w:rsidR="00C1501B">
        <w:rPr>
          <w:rFonts w:eastAsia="바탕" w:hint="eastAsia"/>
          <w:lang w:eastAsia="ko-KR"/>
        </w:rPr>
        <w:t>1034</w:t>
      </w:r>
      <w:r w:rsidRPr="0078747E">
        <w:t>) is of type</w:t>
      </w:r>
      <w:r>
        <w:t xml:space="preserve"> </w:t>
      </w:r>
      <w:r w:rsidR="000426C4" w:rsidRPr="003B6A03">
        <w:rPr>
          <w:rFonts w:hint="eastAsia"/>
        </w:rPr>
        <w:t>Grouped</w:t>
      </w:r>
      <w:r w:rsidRPr="0078747E">
        <w:t xml:space="preserve">, and it </w:t>
      </w:r>
      <w:r>
        <w:t>is used to indicate the priority of allocation and retention</w:t>
      </w:r>
      <w:r w:rsidR="000426C4">
        <w:t>, the pre-emption capability and pre-emption vulnerability</w:t>
      </w:r>
      <w:r>
        <w:t xml:space="preserve"> for the SDF</w:t>
      </w:r>
      <w:r w:rsidR="009405B3">
        <w:t xml:space="preserve"> if provided within the QoS-Information-AVP or for the EPS default bearer if provided within the Default-EPS-Bearer-QoS AVP</w:t>
      </w:r>
      <w:r>
        <w:t>.</w:t>
      </w:r>
    </w:p>
    <w:p w14:paraId="19236EAF" w14:textId="77777777" w:rsidR="000426C4" w:rsidRPr="00B66057" w:rsidRDefault="00B66057" w:rsidP="002F2A82">
      <w:pPr>
        <w:rPr>
          <w:rFonts w:eastAsia="바탕" w:hint="eastAsia"/>
          <w:lang w:eastAsia="ko-KR"/>
        </w:rPr>
      </w:pPr>
      <w:r>
        <w:t xml:space="preserve">The Priority-Level AVP of the default bearer </w:t>
      </w:r>
      <w:r w:rsidR="002F2A82">
        <w:t xml:space="preserve">should </w:t>
      </w:r>
      <w:r>
        <w:t xml:space="preserve">be set to a sufficiently high level of priority </w:t>
      </w:r>
      <w:r w:rsidR="002F2A82" w:rsidRPr="00C0289E">
        <w:rPr>
          <w:rFonts w:hint="eastAsia"/>
        </w:rPr>
        <w:t>and t</w:t>
      </w:r>
      <w:r w:rsidR="002F2A82" w:rsidRPr="00C0289E">
        <w:t>he ARP pre-emption vulnerability of the default bearer should be set appropriately</w:t>
      </w:r>
      <w:r w:rsidR="002F2A82">
        <w:t xml:space="preserve"> </w:t>
      </w:r>
      <w:r>
        <w:t>to minimize the risk for unexpected PDN disconnection or UE detach from the network according to operator specific policies.</w:t>
      </w:r>
    </w:p>
    <w:p w14:paraId="7F59FBEC" w14:textId="77777777" w:rsidR="000426C4" w:rsidRDefault="000426C4" w:rsidP="000426C4">
      <w:pPr>
        <w:rPr>
          <w:rFonts w:eastAsia="SimSun" w:hint="eastAsia"/>
          <w:lang w:eastAsia="zh-CN"/>
        </w:rPr>
      </w:pPr>
      <w:r>
        <w:rPr>
          <w:rFonts w:eastAsia="SimSun" w:hint="eastAsia"/>
          <w:lang w:eastAsia="zh-CN"/>
        </w:rPr>
        <w:t>AVP Format:</w:t>
      </w:r>
    </w:p>
    <w:p w14:paraId="3A229076" w14:textId="77777777" w:rsidR="000426C4" w:rsidRPr="0078747E" w:rsidRDefault="000426C4" w:rsidP="000426C4">
      <w:pPr>
        <w:pStyle w:val="PL"/>
      </w:pPr>
      <w:r>
        <w:t>Allocation-Retention-Priority</w:t>
      </w:r>
      <w:r w:rsidRPr="0078747E">
        <w:t xml:space="preserve"> ::= &lt; AVP Header: </w:t>
      </w:r>
      <w:r>
        <w:rPr>
          <w:rFonts w:hint="eastAsia"/>
        </w:rPr>
        <w:t>103</w:t>
      </w:r>
      <w:r w:rsidRPr="004C79CD">
        <w:rPr>
          <w:rFonts w:hint="eastAsia"/>
        </w:rPr>
        <w:t>4</w:t>
      </w:r>
      <w:r w:rsidRPr="0078747E">
        <w:t xml:space="preserve"> &gt;</w:t>
      </w:r>
    </w:p>
    <w:p w14:paraId="5B0CBEEE" w14:textId="77777777" w:rsidR="000426C4" w:rsidRPr="00EB3528" w:rsidRDefault="000426C4" w:rsidP="000426C4">
      <w:pPr>
        <w:pStyle w:val="PL"/>
        <w:tabs>
          <w:tab w:val="clear" w:pos="1920"/>
          <w:tab w:val="clear" w:pos="2304"/>
          <w:tab w:val="clear" w:pos="2688"/>
          <w:tab w:val="clear" w:pos="3072"/>
          <w:tab w:val="left" w:pos="2975"/>
          <w:tab w:val="left" w:pos="3290"/>
        </w:tabs>
        <w:rPr>
          <w:rFonts w:hint="eastAsia"/>
        </w:rPr>
      </w:pPr>
      <w:r>
        <w:tab/>
      </w:r>
      <w:r>
        <w:tab/>
      </w:r>
      <w:r>
        <w:tab/>
      </w:r>
      <w:r>
        <w:tab/>
      </w:r>
      <w:r>
        <w:tab/>
      </w:r>
      <w:r w:rsidRPr="00EB3528">
        <w:rPr>
          <w:rFonts w:hint="eastAsia"/>
        </w:rPr>
        <w:t>{</w:t>
      </w:r>
      <w:r w:rsidR="00122171">
        <w:t xml:space="preserve"> </w:t>
      </w:r>
      <w:r w:rsidR="00D113D1">
        <w:t>Priority-Level</w:t>
      </w:r>
      <w:r w:rsidR="00122171">
        <w:t xml:space="preserve"> </w:t>
      </w:r>
      <w:r w:rsidRPr="00EB3528">
        <w:rPr>
          <w:rFonts w:hint="eastAsia"/>
        </w:rPr>
        <w:t>}</w:t>
      </w:r>
    </w:p>
    <w:p w14:paraId="130595EB" w14:textId="77777777" w:rsidR="005E4618" w:rsidRDefault="000426C4" w:rsidP="009F31F1">
      <w:pPr>
        <w:pStyle w:val="PL"/>
        <w:tabs>
          <w:tab w:val="clear" w:pos="1920"/>
          <w:tab w:val="clear" w:pos="2304"/>
          <w:tab w:val="clear" w:pos="2688"/>
          <w:tab w:val="clear" w:pos="3072"/>
          <w:tab w:val="left" w:pos="2975"/>
          <w:tab w:val="left" w:pos="3290"/>
        </w:tabs>
      </w:pPr>
      <w:r w:rsidRPr="00EB3528">
        <w:tab/>
      </w:r>
      <w:r w:rsidRPr="00EB3528">
        <w:tab/>
      </w:r>
      <w:r w:rsidRPr="00EB3528">
        <w:tab/>
      </w:r>
      <w:r w:rsidRPr="00EB3528">
        <w:tab/>
      </w:r>
      <w:r w:rsidRPr="00EB3528">
        <w:tab/>
        <w:t>[</w:t>
      </w:r>
      <w:r w:rsidR="00122171">
        <w:t xml:space="preserve"> </w:t>
      </w:r>
      <w:r w:rsidRPr="00EB3528">
        <w:rPr>
          <w:rFonts w:hint="eastAsia"/>
        </w:rPr>
        <w:t>P</w:t>
      </w:r>
      <w:r>
        <w:t>re-emption</w:t>
      </w:r>
      <w:r w:rsidRPr="00EB3528">
        <w:rPr>
          <w:rFonts w:hint="eastAsia"/>
        </w:rPr>
        <w:t>-C</w:t>
      </w:r>
      <w:r w:rsidRPr="000703A9">
        <w:t>apability</w:t>
      </w:r>
      <w:r w:rsidR="00122171">
        <w:t xml:space="preserve"> </w:t>
      </w:r>
      <w:r w:rsidRPr="00EB3528">
        <w:t>]</w:t>
      </w:r>
    </w:p>
    <w:p w14:paraId="58550999" w14:textId="77777777" w:rsidR="000A1821" w:rsidRDefault="000426C4" w:rsidP="009F31F1">
      <w:pPr>
        <w:pStyle w:val="PL"/>
        <w:tabs>
          <w:tab w:val="clear" w:pos="1920"/>
          <w:tab w:val="clear" w:pos="2304"/>
          <w:tab w:val="clear" w:pos="2688"/>
          <w:tab w:val="clear" w:pos="3072"/>
          <w:tab w:val="left" w:pos="2975"/>
          <w:tab w:val="left" w:pos="3290"/>
        </w:tabs>
      </w:pPr>
      <w:r w:rsidRPr="00EB3528">
        <w:rPr>
          <w:rFonts w:hint="eastAsia"/>
        </w:rPr>
        <w:t xml:space="preserve">                              </w:t>
      </w:r>
      <w:r w:rsidR="00122171">
        <w:t xml:space="preserve"> </w:t>
      </w:r>
      <w:r w:rsidRPr="00EB3528">
        <w:rPr>
          <w:rFonts w:hint="eastAsia"/>
        </w:rPr>
        <w:t>[</w:t>
      </w:r>
      <w:r w:rsidR="00122171">
        <w:t xml:space="preserve"> </w:t>
      </w:r>
      <w:r w:rsidRPr="00EB3528">
        <w:rPr>
          <w:rFonts w:hint="eastAsia"/>
        </w:rPr>
        <w:t>P</w:t>
      </w:r>
      <w:r>
        <w:t>re-emption-</w:t>
      </w:r>
      <w:r w:rsidRPr="00EB3528">
        <w:rPr>
          <w:rFonts w:hint="eastAsia"/>
        </w:rPr>
        <w:t>V</w:t>
      </w:r>
      <w:r w:rsidRPr="000703A9">
        <w:t>ulnerability</w:t>
      </w:r>
      <w:r w:rsidR="00122171">
        <w:t xml:space="preserve"> </w:t>
      </w:r>
      <w:r w:rsidRPr="00EB3528">
        <w:rPr>
          <w:rFonts w:hint="eastAsia"/>
        </w:rPr>
        <w:t>]</w:t>
      </w:r>
    </w:p>
    <w:p w14:paraId="515E1962" w14:textId="77777777" w:rsidR="00886CC5" w:rsidRPr="00021765" w:rsidRDefault="00886CC5" w:rsidP="00886CC5">
      <w:pPr>
        <w:pStyle w:val="Heading3"/>
        <w:rPr>
          <w:rFonts w:hint="eastAsia"/>
          <w:lang w:eastAsia="ko-KR"/>
        </w:rPr>
      </w:pPr>
      <w:bookmarkStart w:id="124" w:name="_Toc343033521"/>
      <w:r>
        <w:t>5.3.</w:t>
      </w:r>
      <w:r>
        <w:rPr>
          <w:rFonts w:eastAsia="바탕" w:hint="eastAsia"/>
          <w:lang w:eastAsia="ko-KR"/>
        </w:rPr>
        <w:t>3</w:t>
      </w:r>
      <w:r w:rsidR="00C1501B">
        <w:rPr>
          <w:rFonts w:eastAsia="바탕" w:hint="eastAsia"/>
          <w:lang w:eastAsia="ko-KR"/>
        </w:rPr>
        <w:t>3</w:t>
      </w:r>
      <w:r>
        <w:tab/>
        <w:t>CoA-IP-Address</w:t>
      </w:r>
      <w:r w:rsidRPr="0078747E">
        <w:t xml:space="preserve"> AVP (All access types)</w:t>
      </w:r>
      <w:bookmarkEnd w:id="124"/>
    </w:p>
    <w:p w14:paraId="2200A689" w14:textId="77777777" w:rsidR="00886CC5" w:rsidRPr="00886CC5" w:rsidRDefault="00886CC5" w:rsidP="00886CC5">
      <w:pPr>
        <w:rPr>
          <w:rFonts w:eastAsia="바탕" w:hint="eastAsia"/>
          <w:lang w:eastAsia="ko-KR"/>
        </w:rPr>
      </w:pPr>
      <w:r>
        <w:rPr>
          <w:rFonts w:eastAsia="SimSun" w:hint="eastAsia"/>
          <w:lang w:eastAsia="zh-CN"/>
        </w:rPr>
        <w:t xml:space="preserve">The CoA-IP-Address AVP (AVP Code </w:t>
      </w:r>
      <w:r w:rsidR="00C1501B">
        <w:rPr>
          <w:rFonts w:eastAsia="바탕" w:hint="eastAsia"/>
          <w:lang w:eastAsia="ko-KR"/>
        </w:rPr>
        <w:t>1035</w:t>
      </w:r>
      <w:r>
        <w:rPr>
          <w:rFonts w:eastAsia="SimSun" w:hint="eastAsia"/>
          <w:lang w:eastAsia="zh-CN"/>
        </w:rPr>
        <w:t xml:space="preserve">) is of type </w:t>
      </w:r>
      <w:r>
        <w:rPr>
          <w:rFonts w:eastAsia="SimSun"/>
          <w:lang w:eastAsia="zh-CN"/>
        </w:rPr>
        <w:t>Address</w:t>
      </w:r>
      <w:r>
        <w:rPr>
          <w:rFonts w:eastAsia="SimSun" w:hint="eastAsia"/>
          <w:lang w:eastAsia="zh-CN"/>
        </w:rPr>
        <w:t xml:space="preserve"> and contains the mobile node</w:t>
      </w:r>
      <w:r>
        <w:rPr>
          <w:rFonts w:eastAsia="SimSun"/>
          <w:lang w:eastAsia="zh-CN"/>
        </w:rPr>
        <w:t>’</w:t>
      </w:r>
      <w:r>
        <w:rPr>
          <w:rFonts w:eastAsia="SimSun" w:hint="eastAsia"/>
          <w:lang w:eastAsia="zh-CN"/>
        </w:rPr>
        <w:t xml:space="preserve">s </w:t>
      </w:r>
      <w:r>
        <w:rPr>
          <w:rFonts w:eastAsia="SimSun"/>
          <w:lang w:eastAsia="zh-CN"/>
        </w:rPr>
        <w:t>care-of-address</w:t>
      </w:r>
      <w:r>
        <w:rPr>
          <w:rFonts w:eastAsia="SimSun" w:hint="eastAsia"/>
          <w:lang w:eastAsia="zh-CN"/>
        </w:rPr>
        <w:t>.</w:t>
      </w:r>
      <w:r>
        <w:rPr>
          <w:rFonts w:eastAsia="SimSun"/>
          <w:lang w:eastAsia="zh-CN"/>
        </w:rPr>
        <w:t xml:space="preserve"> The care-of-address type may be IPv4 or IPv6. </w:t>
      </w:r>
    </w:p>
    <w:p w14:paraId="0E0198C2" w14:textId="77777777" w:rsidR="00347AB5" w:rsidRDefault="00347AB5" w:rsidP="00347AB5">
      <w:pPr>
        <w:pStyle w:val="Heading3"/>
      </w:pPr>
      <w:bookmarkStart w:id="125" w:name="_Toc343033522"/>
      <w:r>
        <w:t>5.3.</w:t>
      </w:r>
      <w:r w:rsidR="005466E4">
        <w:rPr>
          <w:rFonts w:eastAsia="바탕" w:hint="eastAsia"/>
          <w:lang w:eastAsia="ko-KR"/>
        </w:rPr>
        <w:t>34</w:t>
      </w:r>
      <w:r>
        <w:tab/>
        <w:t>Tunnel-Header-Filter</w:t>
      </w:r>
      <w:r w:rsidRPr="0078747E">
        <w:t xml:space="preserve"> AVP (All access types)</w:t>
      </w:r>
      <w:bookmarkEnd w:id="125"/>
    </w:p>
    <w:p w14:paraId="6E4E0CC9" w14:textId="77777777" w:rsidR="00347AB5" w:rsidRDefault="00347AB5" w:rsidP="00347AB5">
      <w:r w:rsidRPr="0078747E">
        <w:t>The T</w:t>
      </w:r>
      <w:r>
        <w:t>unnel-Header</w:t>
      </w:r>
      <w:r w:rsidRPr="0078747E">
        <w:t xml:space="preserve">-Filter AVP (AVP code </w:t>
      </w:r>
      <w:r w:rsidR="005466E4">
        <w:rPr>
          <w:rFonts w:eastAsia="바탕" w:hint="eastAsia"/>
          <w:lang w:eastAsia="ko-KR"/>
        </w:rPr>
        <w:t>1036</w:t>
      </w:r>
      <w:r w:rsidRPr="0078747E">
        <w:t xml:space="preserve">) is of type IPFilterRule, and it </w:t>
      </w:r>
      <w:r>
        <w:t>defines</w:t>
      </w:r>
      <w:r w:rsidRPr="0078747E">
        <w:t xml:space="preserve"> the </w:t>
      </w:r>
      <w:r>
        <w:t xml:space="preserve">tunnel (outer) header filter information of a </w:t>
      </w:r>
      <w:r w:rsidR="00C83103">
        <w:t xml:space="preserve">MIP </w:t>
      </w:r>
      <w:r>
        <w:t>tunnel</w:t>
      </w:r>
      <w:r w:rsidR="00C83103">
        <w:t xml:space="preserve"> where the </w:t>
      </w:r>
      <w:r w:rsidR="00D44802">
        <w:t>associated</w:t>
      </w:r>
      <w:r w:rsidR="00C83103">
        <w:t xml:space="preserve"> QoS rules apply for the tunnel payload</w:t>
      </w:r>
      <w:r>
        <w:t>.</w:t>
      </w:r>
    </w:p>
    <w:p w14:paraId="434D71B5" w14:textId="77777777" w:rsidR="00347AB5" w:rsidRDefault="00347AB5" w:rsidP="00347AB5">
      <w:r>
        <w:t xml:space="preserve">The Tunnel-Header-Filter AVP </w:t>
      </w:r>
      <w:r w:rsidR="00C83103">
        <w:t xml:space="preserve">shall </w:t>
      </w:r>
      <w:r>
        <w:t>include the following information:</w:t>
      </w:r>
    </w:p>
    <w:p w14:paraId="0D0FFBCF" w14:textId="77777777" w:rsidR="00C83103" w:rsidRPr="0078747E" w:rsidRDefault="00C83103" w:rsidP="00C83103">
      <w:pPr>
        <w:pStyle w:val="B1"/>
      </w:pPr>
      <w:r>
        <w:t>-</w:t>
      </w:r>
      <w:r>
        <w:tab/>
        <w:t>Action shall be set to "permit";</w:t>
      </w:r>
    </w:p>
    <w:p w14:paraId="393BD984" w14:textId="77777777" w:rsidR="00347AB5" w:rsidRPr="0078747E" w:rsidRDefault="00347AB5" w:rsidP="00347AB5">
      <w:pPr>
        <w:pStyle w:val="B1"/>
      </w:pPr>
      <w:r>
        <w:t>-</w:t>
      </w:r>
      <w:r>
        <w:tab/>
        <w:t>Direction (in or out)</w:t>
      </w:r>
      <w:r w:rsidR="00C83103">
        <w:t>;</w:t>
      </w:r>
    </w:p>
    <w:p w14:paraId="481461F6" w14:textId="77777777" w:rsidR="00347AB5" w:rsidRPr="0078747E" w:rsidRDefault="00347AB5" w:rsidP="00347AB5">
      <w:pPr>
        <w:pStyle w:val="B1"/>
      </w:pPr>
      <w:r>
        <w:t>-</w:t>
      </w:r>
      <w:r>
        <w:tab/>
      </w:r>
      <w:r w:rsidRPr="0078747E">
        <w:t xml:space="preserve">Protocol </w:t>
      </w:r>
    </w:p>
    <w:p w14:paraId="50FEFF5F" w14:textId="77777777" w:rsidR="00347AB5" w:rsidRDefault="00347AB5" w:rsidP="00347AB5">
      <w:pPr>
        <w:pStyle w:val="B1"/>
      </w:pPr>
      <w:r>
        <w:t>-</w:t>
      </w:r>
      <w:r>
        <w:tab/>
        <w:t xml:space="preserve">Source </w:t>
      </w:r>
      <w:r w:rsidRPr="00A94B0C">
        <w:t>IP address</w:t>
      </w:r>
      <w:r w:rsidR="00C83103">
        <w:t>;</w:t>
      </w:r>
      <w:r w:rsidRPr="00A94B0C">
        <w:t>.</w:t>
      </w:r>
    </w:p>
    <w:p w14:paraId="6197B3A8" w14:textId="77777777" w:rsidR="00347AB5" w:rsidRDefault="00347AB5" w:rsidP="00347AB5">
      <w:pPr>
        <w:pStyle w:val="B1"/>
      </w:pPr>
      <w:r>
        <w:t>-</w:t>
      </w:r>
      <w:r>
        <w:tab/>
      </w:r>
      <w:r w:rsidRPr="0078747E">
        <w:t>Source port (single value</w:t>
      </w:r>
      <w:r>
        <w:t>)</w:t>
      </w:r>
      <w:r w:rsidR="00C83103">
        <w:t xml:space="preserve"> for UDP tunneling;</w:t>
      </w:r>
    </w:p>
    <w:p w14:paraId="13D40D33" w14:textId="77777777" w:rsidR="00347AB5" w:rsidRDefault="00347AB5" w:rsidP="00347AB5">
      <w:pPr>
        <w:pStyle w:val="B1"/>
      </w:pPr>
      <w:r>
        <w:t>-</w:t>
      </w:r>
      <w:r>
        <w:tab/>
        <w:t xml:space="preserve">Destination </w:t>
      </w:r>
      <w:r w:rsidRPr="00A94B0C">
        <w:t>IP address</w:t>
      </w:r>
      <w:r w:rsidR="00C83103">
        <w:t>;</w:t>
      </w:r>
    </w:p>
    <w:p w14:paraId="490B16D9" w14:textId="77777777" w:rsidR="00347AB5" w:rsidRDefault="00347AB5" w:rsidP="00347AB5">
      <w:pPr>
        <w:pStyle w:val="B1"/>
      </w:pPr>
      <w:r>
        <w:t>-</w:t>
      </w:r>
      <w:r>
        <w:tab/>
        <w:t>D</w:t>
      </w:r>
      <w:r w:rsidRPr="0078747E">
        <w:t>estination port (single value</w:t>
      </w:r>
      <w:r>
        <w:t>)</w:t>
      </w:r>
      <w:r w:rsidR="00C83103">
        <w:t xml:space="preserve"> for UDP tunneling.</w:t>
      </w:r>
    </w:p>
    <w:p w14:paraId="49785AF3" w14:textId="77777777" w:rsidR="00347AB5" w:rsidRPr="0078747E" w:rsidRDefault="00347AB5" w:rsidP="00347AB5">
      <w:r w:rsidRPr="0078747E">
        <w:t>The IPFilterRule type shall be used with the following restrictions:</w:t>
      </w:r>
    </w:p>
    <w:p w14:paraId="2945E722" w14:textId="77777777" w:rsidR="00347AB5" w:rsidRPr="0078747E" w:rsidRDefault="00347AB5" w:rsidP="00347AB5">
      <w:pPr>
        <w:pStyle w:val="B1"/>
      </w:pPr>
      <w:r>
        <w:lastRenderedPageBreak/>
        <w:t>-</w:t>
      </w:r>
      <w:r>
        <w:tab/>
      </w:r>
      <w:r w:rsidR="00C83103">
        <w:t>O</w:t>
      </w:r>
      <w:r w:rsidRPr="0078747E">
        <w:t xml:space="preserve">ptions shall </w:t>
      </w:r>
      <w:r w:rsidR="00C83103">
        <w:t xml:space="preserve">not </w:t>
      </w:r>
      <w:r w:rsidRPr="0078747E">
        <w:t>be used.</w:t>
      </w:r>
    </w:p>
    <w:p w14:paraId="79C0C86F" w14:textId="77777777" w:rsidR="00347AB5" w:rsidRPr="0078747E" w:rsidRDefault="00347AB5" w:rsidP="00347AB5">
      <w:pPr>
        <w:pStyle w:val="B1"/>
      </w:pPr>
      <w:r>
        <w:t>-</w:t>
      </w:r>
      <w:r>
        <w:tab/>
      </w:r>
      <w:r w:rsidRPr="0078747E">
        <w:t>The invert modifier "!" for addresses shall not be used.</w:t>
      </w:r>
    </w:p>
    <w:p w14:paraId="73D6364B" w14:textId="77777777" w:rsidR="00347AB5" w:rsidRPr="0078747E" w:rsidRDefault="00347AB5" w:rsidP="00347AB5">
      <w:r w:rsidRPr="0078747E">
        <w:t xml:space="preserve">The direction "out" refers to downlink direction. </w:t>
      </w:r>
    </w:p>
    <w:p w14:paraId="7BEDD1B4" w14:textId="77777777" w:rsidR="00347AB5" w:rsidRPr="00C83103" w:rsidRDefault="00347AB5" w:rsidP="00347AB5">
      <w:pPr>
        <w:rPr>
          <w:rFonts w:eastAsia="바탕" w:hint="eastAsia"/>
          <w:lang w:eastAsia="ko-KR"/>
        </w:rPr>
      </w:pPr>
      <w:r>
        <w:t>The direction "in</w:t>
      </w:r>
      <w:r w:rsidRPr="0078747E">
        <w:t xml:space="preserve">" </w:t>
      </w:r>
      <w:r>
        <w:t>refers to up</w:t>
      </w:r>
      <w:r w:rsidRPr="0078747E">
        <w:t xml:space="preserve">link direction. </w:t>
      </w:r>
    </w:p>
    <w:p w14:paraId="6D92ED56" w14:textId="77777777" w:rsidR="00347AB5" w:rsidRPr="00021765" w:rsidRDefault="00347AB5" w:rsidP="00347AB5">
      <w:pPr>
        <w:pStyle w:val="Heading3"/>
        <w:rPr>
          <w:rFonts w:hint="eastAsia"/>
          <w:lang w:eastAsia="ko-KR"/>
        </w:rPr>
      </w:pPr>
      <w:bookmarkStart w:id="126" w:name="_Toc343033523"/>
      <w:r>
        <w:t>5.3.</w:t>
      </w:r>
      <w:r w:rsidR="005466E4">
        <w:rPr>
          <w:rFonts w:eastAsia="바탕" w:hint="eastAsia"/>
          <w:lang w:eastAsia="ko-KR"/>
        </w:rPr>
        <w:t>35</w:t>
      </w:r>
      <w:r>
        <w:tab/>
        <w:t>Tunnel-Header-Length</w:t>
      </w:r>
      <w:r w:rsidRPr="0078747E">
        <w:t xml:space="preserve"> AVP (All access types)</w:t>
      </w:r>
      <w:bookmarkEnd w:id="126"/>
    </w:p>
    <w:p w14:paraId="38A7DB54" w14:textId="77777777" w:rsidR="00347AB5" w:rsidRPr="00F72327" w:rsidDel="00560659" w:rsidRDefault="00347AB5" w:rsidP="00347AB5">
      <w:pPr>
        <w:rPr>
          <w:rFonts w:eastAsia="바탕" w:hint="eastAsia"/>
          <w:lang w:eastAsia="ko-KR"/>
        </w:rPr>
      </w:pPr>
      <w:r w:rsidRPr="0078747E">
        <w:t>The T</w:t>
      </w:r>
      <w:r>
        <w:t>unnel</w:t>
      </w:r>
      <w:r w:rsidRPr="0078747E">
        <w:t>-</w:t>
      </w:r>
      <w:r>
        <w:t>Header-Length</w:t>
      </w:r>
      <w:r w:rsidRPr="0078747E">
        <w:t xml:space="preserve"> AVP (AVP code </w:t>
      </w:r>
      <w:r w:rsidR="005466E4">
        <w:rPr>
          <w:rFonts w:eastAsia="바탕" w:hint="eastAsia"/>
          <w:lang w:eastAsia="ko-KR"/>
        </w:rPr>
        <w:t>1037</w:t>
      </w:r>
      <w:r w:rsidRPr="0078747E">
        <w:t xml:space="preserve">) is of type </w:t>
      </w:r>
      <w:r>
        <w:t xml:space="preserve">Unsigned32. This AVP indicates the length of the tunnel header in octets. </w:t>
      </w:r>
    </w:p>
    <w:p w14:paraId="1A95EC53" w14:textId="77777777" w:rsidR="00347AB5" w:rsidRPr="00021765" w:rsidRDefault="00347AB5" w:rsidP="00347AB5">
      <w:pPr>
        <w:pStyle w:val="Heading3"/>
        <w:rPr>
          <w:rFonts w:hint="eastAsia"/>
          <w:lang w:eastAsia="ko-KR"/>
        </w:rPr>
      </w:pPr>
      <w:bookmarkStart w:id="127" w:name="_Toc343033524"/>
      <w:r>
        <w:t>5.3.</w:t>
      </w:r>
      <w:r w:rsidR="005466E4">
        <w:rPr>
          <w:rFonts w:eastAsia="바탕" w:hint="eastAsia"/>
          <w:lang w:eastAsia="ko-KR"/>
        </w:rPr>
        <w:t>36</w:t>
      </w:r>
      <w:r>
        <w:tab/>
        <w:t>Tunnel-Information</w:t>
      </w:r>
      <w:r w:rsidRPr="0078747E">
        <w:t xml:space="preserve"> AVP (All access types)</w:t>
      </w:r>
      <w:bookmarkEnd w:id="127"/>
    </w:p>
    <w:p w14:paraId="0497F895" w14:textId="77777777" w:rsidR="00C83103" w:rsidRDefault="00347AB5" w:rsidP="007B0511">
      <w:r w:rsidRPr="0078747E">
        <w:t>The T</w:t>
      </w:r>
      <w:r>
        <w:t>unnel</w:t>
      </w:r>
      <w:r w:rsidRPr="0078747E">
        <w:t xml:space="preserve">-Information AVP (AVP code </w:t>
      </w:r>
      <w:r w:rsidR="005466E4">
        <w:rPr>
          <w:rFonts w:eastAsia="바탕" w:hint="eastAsia"/>
          <w:lang w:eastAsia="ko-KR"/>
        </w:rPr>
        <w:t>1038</w:t>
      </w:r>
      <w:r w:rsidRPr="0078747E">
        <w:t xml:space="preserve">) is of type Grouped, and it contains the </w:t>
      </w:r>
      <w:r>
        <w:t xml:space="preserve">tunnel (outer) header </w:t>
      </w:r>
      <w:r w:rsidRPr="0078747E">
        <w:t xml:space="preserve">information from a single </w:t>
      </w:r>
      <w:r>
        <w:t xml:space="preserve">IP flow. The Tunnel-Information AVP is sent from the PCEF to the PCRF and from the PCRF to the BBERF. </w:t>
      </w:r>
    </w:p>
    <w:p w14:paraId="55282A18" w14:textId="77777777" w:rsidR="00347AB5" w:rsidRDefault="00C83103" w:rsidP="00C83103">
      <w:r>
        <w:t>The Tunnel-Information AVP may include only the Tunnel-Header-Length AVP, only the Tunnel-Header-Filter AVP, or both.</w:t>
      </w:r>
    </w:p>
    <w:p w14:paraId="00E3BCE1" w14:textId="77777777" w:rsidR="00347AB5" w:rsidRDefault="00347AB5" w:rsidP="00347AB5">
      <w:r>
        <w:t>The Tunnel-Header-Length AVP</w:t>
      </w:r>
      <w:r w:rsidR="00C83103">
        <w:t xml:space="preserve"> </w:t>
      </w:r>
      <w:r>
        <w:t xml:space="preserve">provides the length of the tunnel header and identifies the offset where the </w:t>
      </w:r>
      <w:r w:rsidR="00D44802">
        <w:t>tunnelled</w:t>
      </w:r>
      <w:r w:rsidR="00C83103">
        <w:t xml:space="preserve"> payload</w:t>
      </w:r>
      <w:r>
        <w:t xml:space="preserve"> starts. </w:t>
      </w:r>
      <w:r w:rsidR="00C83103">
        <w:t xml:space="preserve">The </w:t>
      </w:r>
      <w:r w:rsidRPr="00D24331">
        <w:t>BBERF uses the length value provided in Tunnel-Header-Length AVP to locate the inner IP header and perform service data flow detection and related QoS control.</w:t>
      </w:r>
    </w:p>
    <w:p w14:paraId="3BD1B544" w14:textId="77777777" w:rsidR="00347AB5" w:rsidRPr="0078747E" w:rsidRDefault="00347AB5" w:rsidP="00347AB5">
      <w:r>
        <w:t>The Tunnel-Header-Filter AVP identif</w:t>
      </w:r>
      <w:r w:rsidR="00C83103">
        <w:t>ies</w:t>
      </w:r>
      <w:r>
        <w:t xml:space="preserve"> the tunnel (outer) header information</w:t>
      </w:r>
      <w:r w:rsidR="00C83103">
        <w:t xml:space="preserve"> in the downlink and uplink directions</w:t>
      </w:r>
      <w:r>
        <w:t>.</w:t>
      </w:r>
    </w:p>
    <w:p w14:paraId="7723CE03" w14:textId="77777777" w:rsidR="00347AB5" w:rsidRPr="00046F04" w:rsidRDefault="00347AB5" w:rsidP="00347AB5">
      <w:r w:rsidRPr="00046F04">
        <w:t>AVP Format:</w:t>
      </w:r>
    </w:p>
    <w:p w14:paraId="33A34C5E" w14:textId="77777777" w:rsidR="00347AB5" w:rsidRPr="004C5DC6" w:rsidRDefault="00347AB5" w:rsidP="00347AB5">
      <w:pPr>
        <w:pStyle w:val="PL"/>
        <w:rPr>
          <w:noProof w:val="0"/>
          <w:lang w:val="en-US"/>
        </w:rPr>
      </w:pPr>
      <w:r w:rsidRPr="00046F04">
        <w:rPr>
          <w:noProof w:val="0"/>
        </w:rPr>
        <w:t xml:space="preserve">Tunnel-Information ::= &lt; AVP Header: </w:t>
      </w:r>
      <w:r w:rsidR="008A2354">
        <w:rPr>
          <w:rFonts w:eastAsia="바탕" w:hint="eastAsia"/>
          <w:noProof w:val="0"/>
          <w:lang w:eastAsia="ko-KR"/>
        </w:rPr>
        <w:t>10</w:t>
      </w:r>
      <w:r w:rsidR="00C83103" w:rsidRPr="00C83103">
        <w:rPr>
          <w:noProof w:val="0"/>
          <w:lang w:eastAsia="ko-KR"/>
        </w:rPr>
        <w:t>38</w:t>
      </w:r>
      <w:r w:rsidR="008A2354" w:rsidRPr="00046F04">
        <w:rPr>
          <w:noProof w:val="0"/>
        </w:rPr>
        <w:t xml:space="preserve"> </w:t>
      </w:r>
      <w:r w:rsidRPr="004C5DC6">
        <w:rPr>
          <w:noProof w:val="0"/>
          <w:lang w:val="en-US"/>
        </w:rPr>
        <w:t>&gt;</w:t>
      </w:r>
    </w:p>
    <w:p w14:paraId="1AB56E9E" w14:textId="77777777" w:rsidR="00347AB5" w:rsidRDefault="00347AB5" w:rsidP="00347AB5">
      <w:pPr>
        <w:pStyle w:val="PL"/>
        <w:rPr>
          <w:lang w:val="en-US"/>
        </w:rPr>
      </w:pPr>
      <w:r>
        <w:tab/>
      </w:r>
      <w:r>
        <w:tab/>
      </w:r>
      <w:r>
        <w:tab/>
      </w:r>
      <w:r>
        <w:tab/>
      </w:r>
      <w:r>
        <w:tab/>
      </w:r>
      <w:r>
        <w:tab/>
      </w:r>
      <w:r>
        <w:tab/>
        <w:t xml:space="preserve"> </w:t>
      </w:r>
      <w:r w:rsidR="00C83103">
        <w:t>[</w:t>
      </w:r>
      <w:r w:rsidR="00C83103" w:rsidRPr="0078747E">
        <w:t xml:space="preserve"> </w:t>
      </w:r>
      <w:r>
        <w:t xml:space="preserve">Tunnel-Header-Length </w:t>
      </w:r>
      <w:r w:rsidR="00C83103">
        <w:t>]</w:t>
      </w:r>
    </w:p>
    <w:p w14:paraId="3D616D47" w14:textId="77777777" w:rsidR="005E4618" w:rsidRDefault="00347AB5" w:rsidP="009F31F1">
      <w:pPr>
        <w:pStyle w:val="PL"/>
      </w:pPr>
      <w:r>
        <w:tab/>
      </w:r>
      <w:r>
        <w:tab/>
      </w:r>
      <w:r>
        <w:tab/>
      </w:r>
      <w:r>
        <w:tab/>
      </w:r>
      <w:r>
        <w:tab/>
      </w:r>
      <w:r>
        <w:tab/>
      </w:r>
      <w:r>
        <w:tab/>
      </w:r>
      <w:r w:rsidR="00C83103" w:rsidRPr="009F31F1">
        <w:rPr>
          <w:rFonts w:hint="eastAsia"/>
        </w:rPr>
        <w:t>2</w:t>
      </w:r>
      <w:r w:rsidRPr="00FC5235">
        <w:t>[ Tunnel-Header-Filter ]</w:t>
      </w:r>
    </w:p>
    <w:p w14:paraId="5DAA1A60" w14:textId="77777777" w:rsidR="00347AB5" w:rsidRDefault="00F72327" w:rsidP="009F31F1">
      <w:pPr>
        <w:pStyle w:val="PL"/>
      </w:pPr>
      <w:r>
        <w:tab/>
      </w:r>
      <w:r>
        <w:tab/>
      </w:r>
      <w:r>
        <w:tab/>
      </w:r>
      <w:r>
        <w:tab/>
      </w:r>
      <w:r>
        <w:tab/>
      </w:r>
      <w:r>
        <w:tab/>
      </w:r>
      <w:r>
        <w:tab/>
      </w:r>
      <w:r w:rsidR="00347AB5">
        <w:t>*</w:t>
      </w:r>
      <w:r w:rsidR="00347AB5" w:rsidRPr="00FC5235">
        <w:t xml:space="preserve">[ </w:t>
      </w:r>
      <w:r w:rsidR="00347AB5">
        <w:t>AVP</w:t>
      </w:r>
      <w:r w:rsidR="00347AB5" w:rsidRPr="00FC5235">
        <w:t xml:space="preserve"> ]</w:t>
      </w:r>
    </w:p>
    <w:p w14:paraId="61C2D00E" w14:textId="77777777" w:rsidR="00347AB5" w:rsidRPr="00021765" w:rsidRDefault="00347AB5" w:rsidP="00347AB5">
      <w:pPr>
        <w:pStyle w:val="Heading3"/>
        <w:rPr>
          <w:rFonts w:hint="eastAsia"/>
          <w:lang w:eastAsia="ko-KR"/>
        </w:rPr>
      </w:pPr>
      <w:bookmarkStart w:id="128" w:name="_Toc343033525"/>
      <w:r>
        <w:t>5.3.</w:t>
      </w:r>
      <w:r w:rsidR="005466E4">
        <w:rPr>
          <w:rFonts w:eastAsia="바탕" w:hint="eastAsia"/>
          <w:lang w:eastAsia="ko-KR"/>
        </w:rPr>
        <w:t>37</w:t>
      </w:r>
      <w:r>
        <w:tab/>
        <w:t>CoA-Information</w:t>
      </w:r>
      <w:r w:rsidRPr="0078747E">
        <w:t xml:space="preserve"> AVP (All access types)</w:t>
      </w:r>
      <w:bookmarkEnd w:id="128"/>
    </w:p>
    <w:p w14:paraId="09B49A9B" w14:textId="77777777" w:rsidR="00347AB5" w:rsidRDefault="00347AB5" w:rsidP="007B0511">
      <w:r>
        <w:t>The CoA</w:t>
      </w:r>
      <w:r w:rsidRPr="0078747E">
        <w:t xml:space="preserve">-Information AVP (AVP code </w:t>
      </w:r>
      <w:r w:rsidR="005466E4">
        <w:rPr>
          <w:rFonts w:eastAsia="바탕" w:hint="eastAsia"/>
          <w:lang w:eastAsia="ko-KR"/>
        </w:rPr>
        <w:t>1039</w:t>
      </w:r>
      <w:r w:rsidRPr="0078747E">
        <w:t xml:space="preserve">) is of type Grouped, and it contains </w:t>
      </w:r>
      <w:r>
        <w:t xml:space="preserve">care-of-address and the tunnel information related to the care of address. The CoA-Information AVP is sent from the PCEF to the PCRF. </w:t>
      </w:r>
    </w:p>
    <w:p w14:paraId="709BE6E6" w14:textId="77777777" w:rsidR="00347AB5" w:rsidRDefault="00347AB5" w:rsidP="00347AB5">
      <w:r>
        <w:t xml:space="preserve">When used, the CoA-Information AVP shall include a CoA-IP-Address AVP. The CoA-Information AVP shall also include a Tunnel-Information AVP, which provides the tunnel header length and tunnel header filter information related to the specific care-of-address. </w:t>
      </w:r>
    </w:p>
    <w:p w14:paraId="27F60768" w14:textId="77777777" w:rsidR="00347AB5" w:rsidRPr="00046F04" w:rsidRDefault="00347AB5" w:rsidP="00347AB5">
      <w:r w:rsidRPr="00046F04">
        <w:t>AVP Format:</w:t>
      </w:r>
    </w:p>
    <w:p w14:paraId="2486F261" w14:textId="77777777" w:rsidR="00347AB5" w:rsidRPr="004C5DC6" w:rsidRDefault="00347AB5" w:rsidP="00347AB5">
      <w:pPr>
        <w:pStyle w:val="PL"/>
        <w:rPr>
          <w:noProof w:val="0"/>
          <w:lang w:val="en-US"/>
        </w:rPr>
      </w:pPr>
      <w:r w:rsidRPr="00046F04">
        <w:rPr>
          <w:noProof w:val="0"/>
        </w:rPr>
        <w:t xml:space="preserve">CoA-Information ::= &lt; AVP Header: </w:t>
      </w:r>
      <w:r w:rsidR="005960CE">
        <w:rPr>
          <w:rFonts w:eastAsia="SimSun" w:hint="eastAsia"/>
          <w:noProof w:val="0"/>
          <w:lang w:eastAsia="zh-CN"/>
        </w:rPr>
        <w:t>1039</w:t>
      </w:r>
      <w:r w:rsidRPr="004C5DC6">
        <w:rPr>
          <w:noProof w:val="0"/>
          <w:lang w:val="en-US"/>
        </w:rPr>
        <w:t>&gt;</w:t>
      </w:r>
    </w:p>
    <w:p w14:paraId="680D45A8" w14:textId="77777777" w:rsidR="00347AB5" w:rsidRPr="0078747E" w:rsidRDefault="00347AB5" w:rsidP="00347AB5">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w:t>
      </w:r>
      <w:r w:rsidRPr="00FC5235">
        <w:rPr>
          <w:noProof w:val="0"/>
        </w:rPr>
        <w:t xml:space="preserve"> Tunnel-Information </w:t>
      </w:r>
      <w:r>
        <w:rPr>
          <w:noProof w:val="0"/>
        </w:rPr>
        <w:t>}</w:t>
      </w:r>
    </w:p>
    <w:p w14:paraId="603636BD" w14:textId="77777777" w:rsidR="00347AB5" w:rsidRDefault="00347AB5" w:rsidP="00347AB5">
      <w:pPr>
        <w:pStyle w:val="PL"/>
        <w:rPr>
          <w:lang w:val="en-US"/>
        </w:rPr>
      </w:pPr>
      <w:r>
        <w:tab/>
      </w:r>
      <w:r>
        <w:tab/>
      </w:r>
      <w:r>
        <w:tab/>
      </w:r>
      <w:r>
        <w:tab/>
      </w:r>
      <w:r>
        <w:tab/>
      </w:r>
      <w:r>
        <w:tab/>
      </w:r>
      <w:r>
        <w:tab/>
        <w:t xml:space="preserve"> { CoA-IP-Address }</w:t>
      </w:r>
    </w:p>
    <w:p w14:paraId="1ADEE267" w14:textId="77777777" w:rsidR="00347AB5" w:rsidRPr="0078747E" w:rsidRDefault="00347AB5" w:rsidP="00347AB5">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w:t>
      </w:r>
      <w:r w:rsidR="00122171">
        <w:rPr>
          <w:noProof w:val="0"/>
        </w:rPr>
        <w:t xml:space="preserve"> </w:t>
      </w:r>
      <w:r>
        <w:rPr>
          <w:noProof w:val="0"/>
        </w:rPr>
        <w:t>AVP</w:t>
      </w:r>
      <w:r w:rsidR="00122171">
        <w:rPr>
          <w:noProof w:val="0"/>
        </w:rPr>
        <w:t xml:space="preserve"> </w:t>
      </w:r>
      <w:r>
        <w:rPr>
          <w:noProof w:val="0"/>
        </w:rPr>
        <w:t>]</w:t>
      </w:r>
    </w:p>
    <w:p w14:paraId="73A058EA" w14:textId="77777777" w:rsidR="005B0ED6" w:rsidRPr="0078747E" w:rsidRDefault="005B0ED6" w:rsidP="005B0ED6">
      <w:pPr>
        <w:pStyle w:val="Heading3"/>
      </w:pPr>
      <w:bookmarkStart w:id="129" w:name="_Toc343033526"/>
      <w:r w:rsidRPr="0078747E">
        <w:t>5.3.</w:t>
      </w:r>
      <w:r>
        <w:rPr>
          <w:rFonts w:eastAsia="바탕" w:hint="eastAsia"/>
          <w:lang w:eastAsia="ko-KR"/>
        </w:rPr>
        <w:t>38</w:t>
      </w:r>
      <w:r w:rsidRPr="0078747E">
        <w:tab/>
      </w:r>
      <w:r>
        <w:t>Rule-Failure-Code</w:t>
      </w:r>
      <w:r w:rsidRPr="0078747E">
        <w:t xml:space="preserve"> AVP (All access types)</w:t>
      </w:r>
      <w:bookmarkEnd w:id="129"/>
    </w:p>
    <w:p w14:paraId="697FFE7E" w14:textId="77777777" w:rsidR="005B0ED6" w:rsidRDefault="005B0ED6" w:rsidP="007B0511">
      <w:r>
        <w:t xml:space="preserve">The Rule-Failure-Code AVP (AVP code </w:t>
      </w:r>
      <w:r>
        <w:rPr>
          <w:rFonts w:eastAsia="바탕" w:hint="eastAsia"/>
          <w:lang w:eastAsia="ko-KR"/>
        </w:rPr>
        <w:t>1031</w:t>
      </w:r>
      <w:r>
        <w:t xml:space="preserve">) is </w:t>
      </w:r>
      <w:r w:rsidRPr="0078747E">
        <w:t>of type Enumerated</w:t>
      </w:r>
      <w:r w:rsidR="007B0511">
        <w:t xml:space="preserve">. </w:t>
      </w:r>
      <w:r>
        <w:t>It is sent by the PCEF to the PCRF within a Charging-Rule-Report AVP to identify the reason a PCC Rule is being reported.</w:t>
      </w:r>
    </w:p>
    <w:p w14:paraId="6E5320C8" w14:textId="77777777" w:rsidR="005B0ED6" w:rsidRDefault="005B0ED6" w:rsidP="005B0ED6">
      <w:r>
        <w:t>The following values are defined:</w:t>
      </w:r>
    </w:p>
    <w:p w14:paraId="061D7FE9" w14:textId="77777777" w:rsidR="005B0ED6" w:rsidRDefault="005B0ED6" w:rsidP="00AA391A">
      <w:pPr>
        <w:pStyle w:val="B1"/>
      </w:pPr>
      <w:r>
        <w:t>UNKNOWN_RULE_NAME (1)</w:t>
      </w:r>
    </w:p>
    <w:p w14:paraId="34C0CCCF" w14:textId="77777777" w:rsidR="005B0ED6" w:rsidRDefault="00AA391A" w:rsidP="00AA391A">
      <w:pPr>
        <w:pStyle w:val="B1"/>
      </w:pPr>
      <w:r>
        <w:tab/>
      </w:r>
      <w:r w:rsidR="005B0ED6">
        <w:t>This value is used to indicate that the pre-provisioned PCC rule could not be successfully activated because the Charging-Rule-Name or Charging-Rule-Base-Name is unknown to the PCEF.</w:t>
      </w:r>
    </w:p>
    <w:p w14:paraId="637DFFC2" w14:textId="77777777" w:rsidR="005B0ED6" w:rsidRDefault="005B0ED6" w:rsidP="00AA391A">
      <w:pPr>
        <w:pStyle w:val="B1"/>
      </w:pPr>
      <w:r>
        <w:t>RATING_GROUP_ERROR (2)</w:t>
      </w:r>
    </w:p>
    <w:p w14:paraId="73C99827" w14:textId="77777777" w:rsidR="005B0ED6" w:rsidRPr="00C266D8" w:rsidRDefault="00AA391A" w:rsidP="00AA391A">
      <w:pPr>
        <w:pStyle w:val="B1"/>
      </w:pPr>
      <w:r>
        <w:tab/>
      </w:r>
      <w:r w:rsidR="005B0ED6">
        <w:t>This value is used to indicate that the PCC rule could not be successfully installed or enforced because the Rating-Group specified within the Charging-Rule-Definition AVP by the PCRF is un</w:t>
      </w:r>
      <w:r w:rsidR="005B0ED6" w:rsidRPr="00C266D8">
        <w:t>known</w:t>
      </w:r>
      <w:r w:rsidR="005B0ED6">
        <w:t xml:space="preserve"> or</w:t>
      </w:r>
      <w:r w:rsidR="005B0ED6" w:rsidRPr="00C266D8" w:rsidDel="00EB3799">
        <w:t>,</w:t>
      </w:r>
      <w:r w:rsidR="005B0ED6" w:rsidRPr="00C266D8">
        <w:t xml:space="preserve"> invalid</w:t>
      </w:r>
      <w:r w:rsidR="005B0ED6">
        <w:t>.</w:t>
      </w:r>
    </w:p>
    <w:p w14:paraId="17DF18D7" w14:textId="77777777" w:rsidR="005B0ED6" w:rsidRDefault="005B0ED6" w:rsidP="00AA391A">
      <w:pPr>
        <w:pStyle w:val="B1"/>
      </w:pPr>
      <w:r>
        <w:lastRenderedPageBreak/>
        <w:t>SERVICE_IDENTIFIER_ERROR (3)</w:t>
      </w:r>
    </w:p>
    <w:p w14:paraId="64C8AF91" w14:textId="77777777" w:rsidR="005B0ED6" w:rsidRDefault="00AA391A" w:rsidP="00AA391A">
      <w:pPr>
        <w:pStyle w:val="B1"/>
      </w:pPr>
      <w:r>
        <w:tab/>
      </w:r>
      <w:r w:rsidR="005B0ED6">
        <w:t>This value is used to indicate that the PCC rule could not be successfully installed or enforced because t</w:t>
      </w:r>
      <w:r w:rsidR="005B0ED6" w:rsidRPr="00C266D8">
        <w:t>he Service-</w:t>
      </w:r>
      <w:r w:rsidR="005B0ED6">
        <w:t>Identifier specified within the Charging-Rule-Definition AVP</w:t>
      </w:r>
      <w:r w:rsidR="005B0ED6" w:rsidRPr="00C266D8">
        <w:t xml:space="preserve"> </w:t>
      </w:r>
      <w:r w:rsidR="005B0ED6">
        <w:t xml:space="preserve">by the PCRF </w:t>
      </w:r>
      <w:r w:rsidR="005B0ED6" w:rsidRPr="00C266D8">
        <w:t>is invalid, unknown, or not applicable to the service being charged.</w:t>
      </w:r>
    </w:p>
    <w:p w14:paraId="0204481D" w14:textId="77777777" w:rsidR="005B0ED6" w:rsidRPr="00A80EEA" w:rsidRDefault="005B0ED6" w:rsidP="00AA391A">
      <w:pPr>
        <w:pStyle w:val="B1"/>
      </w:pPr>
      <w:r>
        <w:t>GW/PCEF_MALFUNCTION (4)</w:t>
      </w:r>
    </w:p>
    <w:p w14:paraId="794F2C5D" w14:textId="77777777" w:rsidR="005B0ED6" w:rsidRPr="00C266D8" w:rsidRDefault="00AA391A" w:rsidP="00AA391A">
      <w:pPr>
        <w:pStyle w:val="B1"/>
      </w:pPr>
      <w:r>
        <w:tab/>
      </w:r>
      <w:r w:rsidR="005B0ED6">
        <w:t>This value is used to indicate that the PCC rule could not be successfully installed (for those provisioned from the PCRF) or activated (for those pre-provisioned in PCEF) or enforced (for those already successfully installed) due to GW/PCEF malfunction.</w:t>
      </w:r>
    </w:p>
    <w:p w14:paraId="6D65F5F4" w14:textId="77777777" w:rsidR="005B0ED6" w:rsidRDefault="005B0ED6" w:rsidP="00AA391A">
      <w:pPr>
        <w:pStyle w:val="B1"/>
      </w:pPr>
      <w:r>
        <w:t>RESOURCES_LIMITATION (5)</w:t>
      </w:r>
    </w:p>
    <w:p w14:paraId="7B998075" w14:textId="77777777" w:rsidR="005B0ED6" w:rsidRDefault="00AA391A" w:rsidP="00AA391A">
      <w:pPr>
        <w:pStyle w:val="B1"/>
      </w:pPr>
      <w:r>
        <w:tab/>
      </w:r>
      <w:r w:rsidR="005B0ED6">
        <w:t>This value is used to indicate that the PCC rule could not be successfully installed (for those provisioned from PCRF) or activated (for those pre-provisioned in PCEF) or enforced (for those already successfully installed) due to a limitation of resources at the PCEF.</w:t>
      </w:r>
    </w:p>
    <w:p w14:paraId="4AE1FB38" w14:textId="77777777" w:rsidR="005B0ED6" w:rsidRDefault="005B0ED6" w:rsidP="00AA391A">
      <w:pPr>
        <w:pStyle w:val="B1"/>
      </w:pPr>
      <w:r>
        <w:t>MAX_NR_BEARERS_REACHED (6</w:t>
      </w:r>
      <w:r w:rsidRPr="0078747E">
        <w:t>)</w:t>
      </w:r>
    </w:p>
    <w:p w14:paraId="5A6F70C7" w14:textId="77777777" w:rsidR="005B0ED6" w:rsidRDefault="00AA391A" w:rsidP="00AA391A">
      <w:pPr>
        <w:pStyle w:val="B1"/>
        <w:rPr>
          <w:rFonts w:eastAsia="바탕" w:hint="eastAsia"/>
          <w:lang w:eastAsia="ko-KR"/>
        </w:rPr>
      </w:pPr>
      <w:r>
        <w:tab/>
      </w:r>
      <w:r w:rsidR="005B0ED6">
        <w:t xml:space="preserve">This value is used to indicate that the PCC rule could not be successfully installed (for those provisioned from PCRF) or activated (for those pre-provisioned in PCEF) or enforced (for those already successfully installed) due </w:t>
      </w:r>
      <w:r w:rsidR="005B0ED6" w:rsidRPr="0078747E">
        <w:t xml:space="preserve">to the </w:t>
      </w:r>
      <w:r w:rsidR="005B0ED6">
        <w:t xml:space="preserve">fact that the </w:t>
      </w:r>
      <w:r w:rsidR="005B0ED6" w:rsidRPr="0078747E">
        <w:t>maximum number of bearer</w:t>
      </w:r>
      <w:r w:rsidR="005B0ED6">
        <w:t>s has</w:t>
      </w:r>
      <w:r w:rsidR="005B0ED6" w:rsidRPr="0078747E">
        <w:t xml:space="preserve"> been reached for the IP-CAN session.</w:t>
      </w:r>
    </w:p>
    <w:p w14:paraId="00466F8B" w14:textId="77777777" w:rsidR="008C2A3B" w:rsidRPr="00257559" w:rsidRDefault="008C2A3B" w:rsidP="00AA391A">
      <w:pPr>
        <w:pStyle w:val="B1"/>
      </w:pPr>
      <w:r w:rsidRPr="00257559">
        <w:t>UNKNOWN_BEARER_ID (7)</w:t>
      </w:r>
    </w:p>
    <w:p w14:paraId="2931D488" w14:textId="77777777" w:rsidR="008C2A3B" w:rsidRPr="00257559" w:rsidRDefault="00AA391A" w:rsidP="00AA391A">
      <w:pPr>
        <w:pStyle w:val="B1"/>
      </w:pPr>
      <w:r>
        <w:tab/>
      </w:r>
      <w:r w:rsidR="008C2A3B" w:rsidRPr="00257559">
        <w:t xml:space="preserve">This value is used to indicate that the PCC rule could not be successfully installed or enforced </w:t>
      </w:r>
      <w:r w:rsidR="008C2A3B">
        <w:t xml:space="preserve">at the PCEF </w:t>
      </w:r>
      <w:r w:rsidR="008C2A3B" w:rsidRPr="00257559">
        <w:t>because the Bearer-Id specified within the Charging-Rule-</w:t>
      </w:r>
      <w:r w:rsidR="008C2A3B">
        <w:t>Install</w:t>
      </w:r>
      <w:r w:rsidR="008C2A3B" w:rsidRPr="00257559">
        <w:t xml:space="preserve"> AVP by the PCRF is unknown or invalid</w:t>
      </w:r>
      <w:r w:rsidR="008C2A3B">
        <w:t>.</w:t>
      </w:r>
      <w:r w:rsidR="008C2A3B">
        <w:rPr>
          <w:rFonts w:eastAsia="바탕" w:hint="eastAsia"/>
          <w:lang w:eastAsia="ko-KR"/>
        </w:rPr>
        <w:t xml:space="preserve"> </w:t>
      </w:r>
      <w:r w:rsidR="008C2A3B">
        <w:t>Applicable only for GPRS in the case the PCRF performs the bearer binding.</w:t>
      </w:r>
    </w:p>
    <w:p w14:paraId="77B31F40" w14:textId="77777777" w:rsidR="008C2A3B" w:rsidRDefault="008C2A3B" w:rsidP="00AA391A">
      <w:pPr>
        <w:pStyle w:val="B1"/>
      </w:pPr>
      <w:r w:rsidRPr="00257559">
        <w:t>MISSING_BEARER_ID</w:t>
      </w:r>
      <w:r>
        <w:t xml:space="preserve"> (8)</w:t>
      </w:r>
    </w:p>
    <w:p w14:paraId="2DC2CB2B" w14:textId="77777777" w:rsidR="008C2A3B" w:rsidRPr="00257559" w:rsidDel="000E60E2" w:rsidRDefault="00AA391A" w:rsidP="00AA391A">
      <w:pPr>
        <w:pStyle w:val="B1"/>
      </w:pPr>
      <w:r>
        <w:tab/>
      </w:r>
      <w:r w:rsidR="008C2A3B" w:rsidRPr="00257559">
        <w:t xml:space="preserve">This value is used to indicate that the PCC rule could not be successfully installed or enforced </w:t>
      </w:r>
      <w:r w:rsidR="008C2A3B">
        <w:t xml:space="preserve">at the PCEF </w:t>
      </w:r>
      <w:r w:rsidR="008C2A3B" w:rsidRPr="00257559">
        <w:t>because the Bearer-Id is not specified within the Charging-Rule-</w:t>
      </w:r>
      <w:r w:rsidR="008C2A3B">
        <w:t>Install</w:t>
      </w:r>
      <w:r w:rsidR="008C2A3B" w:rsidRPr="00257559">
        <w:t xml:space="preserve"> AVP by the PCRF</w:t>
      </w:r>
      <w:r w:rsidR="008C2A3B">
        <w:t>.</w:t>
      </w:r>
      <w:r w:rsidR="008C2A3B">
        <w:rPr>
          <w:rFonts w:eastAsia="바탕" w:hint="eastAsia"/>
          <w:lang w:eastAsia="ko-KR"/>
        </w:rPr>
        <w:t xml:space="preserve"> </w:t>
      </w:r>
      <w:r w:rsidR="008C2A3B">
        <w:t>Applicable only for GPRS in the case the PCRF performs the bearer binding.</w:t>
      </w:r>
      <w:r w:rsidR="008C2A3B" w:rsidRPr="00257559" w:rsidDel="000E60E2">
        <w:t xml:space="preserve"> </w:t>
      </w:r>
    </w:p>
    <w:p w14:paraId="24F90046" w14:textId="77777777" w:rsidR="008C2A3B" w:rsidRDefault="008C2A3B" w:rsidP="00AA391A">
      <w:pPr>
        <w:pStyle w:val="B1"/>
      </w:pPr>
      <w:r w:rsidRPr="00257559">
        <w:t>MISSING_FLOW_</w:t>
      </w:r>
      <w:r w:rsidR="00A1244E">
        <w:t xml:space="preserve">INFORMATION </w:t>
      </w:r>
      <w:r>
        <w:t>(9)</w:t>
      </w:r>
    </w:p>
    <w:p w14:paraId="7F8C3420" w14:textId="77777777" w:rsidR="008C2A3B" w:rsidRDefault="00AA391A" w:rsidP="00AA391A">
      <w:pPr>
        <w:pStyle w:val="B1"/>
        <w:rPr>
          <w:rFonts w:eastAsia="바탕" w:hint="eastAsia"/>
          <w:lang w:eastAsia="ko-KR"/>
        </w:rPr>
      </w:pPr>
      <w:r>
        <w:tab/>
      </w:r>
      <w:r w:rsidR="008C2A3B" w:rsidRPr="00257559">
        <w:t>This value is used to indicate that the PCC</w:t>
      </w:r>
      <w:r w:rsidR="008C2A3B">
        <w:t xml:space="preserve"> </w:t>
      </w:r>
      <w:r w:rsidR="008C2A3B" w:rsidRPr="00257559">
        <w:t xml:space="preserve">rule could not be successfully installed or enforced because </w:t>
      </w:r>
      <w:r w:rsidR="000E3B55">
        <w:t>the Flow-Information</w:t>
      </w:r>
      <w:r w:rsidR="000E3B55">
        <w:rPr>
          <w:rFonts w:eastAsia="바탕" w:hint="eastAsia"/>
          <w:lang w:eastAsia="ko-KR"/>
        </w:rPr>
        <w:t xml:space="preserve"> </w:t>
      </w:r>
      <w:r w:rsidR="008C2A3B" w:rsidRPr="00257559">
        <w:t>AVP is not specified within the Charging-Rule-Definition AVP by the PCRF during the first install request of the PCC rule.</w:t>
      </w:r>
    </w:p>
    <w:p w14:paraId="40B8A064" w14:textId="77777777" w:rsidR="00AE483B" w:rsidRPr="003C69AD" w:rsidRDefault="00AE483B" w:rsidP="00AA391A">
      <w:pPr>
        <w:pStyle w:val="B1"/>
        <w:rPr>
          <w:rFonts w:eastAsia="바탕" w:hint="eastAsia"/>
          <w:lang w:eastAsia="ko-KR"/>
        </w:rPr>
      </w:pPr>
      <w:r>
        <w:t>RESOURCE_ALLOCATION_FAILURE (10)</w:t>
      </w:r>
    </w:p>
    <w:p w14:paraId="05EE0468" w14:textId="77777777" w:rsidR="008553C1" w:rsidRDefault="00AA391A" w:rsidP="00AA391A">
      <w:pPr>
        <w:pStyle w:val="B1"/>
      </w:pPr>
      <w:r>
        <w:tab/>
      </w:r>
      <w:r w:rsidR="00AE483B" w:rsidRPr="00257559">
        <w:t>This value is used to indicate that the PCC</w:t>
      </w:r>
      <w:r w:rsidR="00AE483B">
        <w:t xml:space="preserve"> </w:t>
      </w:r>
      <w:r w:rsidR="00AE483B" w:rsidRPr="00257559">
        <w:t xml:space="preserve">rule could not be successfully installed </w:t>
      </w:r>
      <w:r w:rsidR="00402D63" w:rsidRPr="00F72F72">
        <w:t>or maintained</w:t>
      </w:r>
      <w:r w:rsidR="00402D63">
        <w:t xml:space="preserve"> </w:t>
      </w:r>
      <w:r w:rsidR="00AE483B">
        <w:t>since the bearer establishment</w:t>
      </w:r>
      <w:r w:rsidR="00402D63" w:rsidRPr="00155EC9">
        <w:rPr>
          <w:rFonts w:eastAsia="바탕" w:hint="eastAsia"/>
        </w:rPr>
        <w:t>/</w:t>
      </w:r>
      <w:r w:rsidR="00AE483B">
        <w:t xml:space="preserve">modification </w:t>
      </w:r>
      <w:r w:rsidR="00402D63" w:rsidRPr="00155EC9">
        <w:t>failed</w:t>
      </w:r>
      <w:r w:rsidR="00402D63" w:rsidRPr="00155EC9">
        <w:rPr>
          <w:rFonts w:eastAsia="바탕" w:hint="eastAsia"/>
        </w:rPr>
        <w:t>,</w:t>
      </w:r>
      <w:r w:rsidR="00402D63" w:rsidRPr="00915352">
        <w:rPr>
          <w:rFonts w:eastAsia="SimSun" w:hint="eastAsia"/>
        </w:rPr>
        <w:t xml:space="preserve"> </w:t>
      </w:r>
      <w:r w:rsidR="00402D63" w:rsidRPr="00F72F72">
        <w:rPr>
          <w:rFonts w:eastAsia="바탕" w:hint="eastAsia"/>
        </w:rPr>
        <w:t xml:space="preserve">or </w:t>
      </w:r>
      <w:r w:rsidR="00402D63" w:rsidRPr="00F72F72">
        <w:t>the bearer was released</w:t>
      </w:r>
      <w:r w:rsidR="00AE483B">
        <w:t>.</w:t>
      </w:r>
    </w:p>
    <w:p w14:paraId="172BC8B9" w14:textId="77777777" w:rsidR="008553C1" w:rsidRDefault="008553C1" w:rsidP="00AA391A">
      <w:pPr>
        <w:pStyle w:val="B1"/>
      </w:pPr>
      <w:r>
        <w:t>UNSUCCESSFUL_QOS_VALIDATION (</w:t>
      </w:r>
      <w:r>
        <w:rPr>
          <w:rFonts w:eastAsia="바탕" w:hint="eastAsia"/>
          <w:lang w:eastAsia="ko-KR"/>
        </w:rPr>
        <w:t>11</w:t>
      </w:r>
      <w:r>
        <w:t>)</w:t>
      </w:r>
    </w:p>
    <w:p w14:paraId="05C02ADE" w14:textId="77777777" w:rsidR="00AE483B" w:rsidRDefault="00AA391A" w:rsidP="00AA391A">
      <w:pPr>
        <w:pStyle w:val="B1"/>
        <w:rPr>
          <w:rFonts w:eastAsia="바탕" w:hint="eastAsia"/>
          <w:lang w:eastAsia="ko-KR"/>
        </w:rPr>
      </w:pPr>
      <w:r>
        <w:tab/>
      </w:r>
      <w:r w:rsidR="008553C1" w:rsidRPr="00257559">
        <w:t xml:space="preserve">This value is used to </w:t>
      </w:r>
      <w:r w:rsidR="008553C1">
        <w:t>indicate that the QoS validation has failed.</w:t>
      </w:r>
    </w:p>
    <w:p w14:paraId="383928F7" w14:textId="77777777" w:rsidR="00AB5D2B" w:rsidRDefault="00AB5D2B" w:rsidP="00AB5D2B">
      <w:pPr>
        <w:pStyle w:val="B1"/>
        <w:outlineLvl w:val="0"/>
      </w:pPr>
      <w:r>
        <w:rPr>
          <w:rFonts w:eastAsia="SimSun" w:hint="eastAsia"/>
          <w:lang w:eastAsia="zh-CN"/>
        </w:rPr>
        <w:t>NO_BEARER_BOUND</w:t>
      </w:r>
      <w:r>
        <w:t xml:space="preserve"> </w:t>
      </w:r>
      <w:r w:rsidR="003F3AFC">
        <w:t>(15)</w:t>
      </w:r>
    </w:p>
    <w:p w14:paraId="03E56CEB" w14:textId="77777777" w:rsidR="00AB5D2B" w:rsidRPr="00AB5D2B" w:rsidRDefault="00AB5D2B" w:rsidP="00AA391A">
      <w:pPr>
        <w:pStyle w:val="B1"/>
        <w:rPr>
          <w:rFonts w:eastAsia="바탕" w:hint="eastAsia"/>
          <w:lang w:eastAsia="ko-KR"/>
        </w:rPr>
      </w:pPr>
      <w:r>
        <w:tab/>
      </w:r>
      <w:r w:rsidRPr="00257559">
        <w:t xml:space="preserve">This value is used to </w:t>
      </w:r>
      <w:r>
        <w:t xml:space="preserve">indicate that </w:t>
      </w:r>
      <w:r>
        <w:rPr>
          <w:rFonts w:eastAsia="SimSun" w:hint="eastAsia"/>
          <w:lang w:eastAsia="zh-CN"/>
        </w:rPr>
        <w:t>there</w:t>
      </w:r>
      <w:r>
        <w:rPr>
          <w:rFonts w:eastAsia="SimSun"/>
          <w:lang w:eastAsia="zh-CN"/>
        </w:rPr>
        <w:t xml:space="preserve"> is no IP-CAN bearer which the PCEF can bind </w:t>
      </w:r>
      <w:r>
        <w:rPr>
          <w:rFonts w:eastAsia="SimSun" w:hint="eastAsia"/>
          <w:lang w:eastAsia="zh-CN"/>
        </w:rPr>
        <w:t xml:space="preserve">the </w:t>
      </w:r>
      <w:r>
        <w:t>PCC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to</w:t>
      </w:r>
      <w:r>
        <w:t>.</w:t>
      </w:r>
    </w:p>
    <w:p w14:paraId="1390170A" w14:textId="77777777" w:rsidR="009958F7" w:rsidRPr="00A94B0C" w:rsidRDefault="009958F7" w:rsidP="009958F7">
      <w:pPr>
        <w:pStyle w:val="Heading3"/>
      </w:pPr>
      <w:bookmarkStart w:id="130" w:name="_Toc343033527"/>
      <w:r>
        <w:t>5.3.</w:t>
      </w:r>
      <w:r>
        <w:rPr>
          <w:rFonts w:eastAsia="바탕" w:hint="eastAsia"/>
          <w:lang w:eastAsia="ko-KR"/>
        </w:rPr>
        <w:t>39</w:t>
      </w:r>
      <w:r w:rsidRPr="00A94B0C">
        <w:tab/>
      </w:r>
      <w:r>
        <w:t>APN-Ag</w:t>
      </w:r>
      <w:r w:rsidR="006F2902">
        <w:t>g</w:t>
      </w:r>
      <w:r>
        <w:t>regate-Max-Bitrate-DL</w:t>
      </w:r>
      <w:r w:rsidRPr="00A94B0C">
        <w:t xml:space="preserve"> AVP</w:t>
      </w:r>
      <w:r>
        <w:t xml:space="preserve"> (Applicable </w:t>
      </w:r>
      <w:r w:rsidR="00D77786">
        <w:t xml:space="preserve">to all </w:t>
      </w:r>
      <w:r>
        <w:t>access type</w:t>
      </w:r>
      <w:r w:rsidR="00D77786">
        <w:t>s</w:t>
      </w:r>
      <w:r>
        <w:t xml:space="preserve"> </w:t>
      </w:r>
      <w:r w:rsidR="00D77786">
        <w:t xml:space="preserve">except </w:t>
      </w:r>
      <w:r>
        <w:t>3GPP-</w:t>
      </w:r>
      <w:r w:rsidR="00D77786">
        <w:t>GPRS access</w:t>
      </w:r>
      <w:r>
        <w:t>)</w:t>
      </w:r>
      <w:bookmarkEnd w:id="130"/>
    </w:p>
    <w:p w14:paraId="19D09FCB" w14:textId="77777777" w:rsidR="009958F7" w:rsidRDefault="009958F7" w:rsidP="009958F7">
      <w:r w:rsidRPr="00A94B0C">
        <w:t>The</w:t>
      </w:r>
      <w:r>
        <w:t xml:space="preserve"> APN-Aggregated-</w:t>
      </w:r>
      <w:r w:rsidRPr="00A94B0C">
        <w:t>Max-</w:t>
      </w:r>
      <w:r>
        <w:t xml:space="preserve">Bitrate-DL AVP (AVP code </w:t>
      </w:r>
      <w:r>
        <w:rPr>
          <w:rFonts w:eastAsia="바탕" w:hint="eastAsia"/>
          <w:lang w:eastAsia="ko-KR"/>
        </w:rPr>
        <w:t>1040</w:t>
      </w:r>
      <w:r w:rsidRPr="00A94B0C">
        <w:t>) is of type Unsigned32, and it indicates</w:t>
      </w:r>
      <w:r>
        <w:t xml:space="preserve"> the maximum aggregate bit rate in bits per seconds for the downlink direction across all non-GBR bearers related with the same APN.</w:t>
      </w:r>
    </w:p>
    <w:p w14:paraId="738EFB52" w14:textId="77777777" w:rsidR="009958F7" w:rsidRDefault="009958F7" w:rsidP="009958F7">
      <w:pPr>
        <w:rPr>
          <w:lang w:eastAsia="ja-JP"/>
        </w:rPr>
      </w:pPr>
      <w:r>
        <w:rPr>
          <w:lang w:eastAsia="ja-JP"/>
        </w:rPr>
        <w:t>When provided in a CC-Request, it indicates the subscribed maximum bitrate</w:t>
      </w:r>
      <w:r w:rsidR="00DC5157" w:rsidRPr="00DC5157">
        <w:rPr>
          <w:lang w:eastAsia="ja-JP"/>
        </w:rPr>
        <w:t xml:space="preserve"> </w:t>
      </w:r>
      <w:r w:rsidR="00DC5157">
        <w:rPr>
          <w:lang w:eastAsia="ja-JP"/>
        </w:rPr>
        <w:t>and/or the maximum bitrate retained in the PCEF</w:t>
      </w:r>
      <w:r>
        <w:rPr>
          <w:lang w:eastAsia="ja-JP"/>
        </w:rPr>
        <w:t>. When provided in a CC-Answer, it indicates the maximum bandwidth authorized by PCRF.</w:t>
      </w:r>
    </w:p>
    <w:p w14:paraId="4F4C6B0E" w14:textId="77777777" w:rsidR="009958F7" w:rsidRPr="00A94B0C" w:rsidRDefault="009958F7" w:rsidP="009958F7">
      <w:pPr>
        <w:pStyle w:val="Heading3"/>
      </w:pPr>
      <w:bookmarkStart w:id="131" w:name="_Toc343033528"/>
      <w:r>
        <w:lastRenderedPageBreak/>
        <w:t>5.3.</w:t>
      </w:r>
      <w:r>
        <w:rPr>
          <w:rFonts w:eastAsia="바탕" w:hint="eastAsia"/>
          <w:lang w:eastAsia="ko-KR"/>
        </w:rPr>
        <w:t>40</w:t>
      </w:r>
      <w:r w:rsidRPr="00A94B0C">
        <w:tab/>
      </w:r>
      <w:r>
        <w:t>APN-Ag</w:t>
      </w:r>
      <w:r w:rsidR="004C7FB6">
        <w:t>g</w:t>
      </w:r>
      <w:r>
        <w:t>regate-Max-Bitrate-UL</w:t>
      </w:r>
      <w:r w:rsidRPr="00A94B0C">
        <w:t xml:space="preserve"> AVP</w:t>
      </w:r>
      <w:r>
        <w:t xml:space="preserve"> (Applicable </w:t>
      </w:r>
      <w:r w:rsidR="00D77786">
        <w:t xml:space="preserve">to all </w:t>
      </w:r>
      <w:r>
        <w:t>access type</w:t>
      </w:r>
      <w:r w:rsidR="00D77786">
        <w:t>s</w:t>
      </w:r>
      <w:r>
        <w:t xml:space="preserve"> </w:t>
      </w:r>
      <w:r w:rsidR="00D77786">
        <w:t xml:space="preserve">except </w:t>
      </w:r>
      <w:r>
        <w:t>3GPP-</w:t>
      </w:r>
      <w:r w:rsidR="00D77786">
        <w:t>GPRS access</w:t>
      </w:r>
      <w:r>
        <w:t>)</w:t>
      </w:r>
      <w:bookmarkEnd w:id="131"/>
    </w:p>
    <w:p w14:paraId="41B3D213" w14:textId="77777777" w:rsidR="009958F7" w:rsidRDefault="009958F7" w:rsidP="009958F7">
      <w:pPr>
        <w:rPr>
          <w:lang w:eastAsia="ja-JP"/>
        </w:rPr>
      </w:pPr>
      <w:r w:rsidRPr="00A94B0C">
        <w:t>The</w:t>
      </w:r>
      <w:r>
        <w:t xml:space="preserve"> APN-Aggregated-</w:t>
      </w:r>
      <w:r w:rsidRPr="00A94B0C">
        <w:t>Max-</w:t>
      </w:r>
      <w:r>
        <w:t xml:space="preserve">Bitrate-UL AVP (AVP code </w:t>
      </w:r>
      <w:r>
        <w:rPr>
          <w:rFonts w:eastAsia="바탕" w:hint="eastAsia"/>
          <w:lang w:eastAsia="ko-KR"/>
        </w:rPr>
        <w:t>1041</w:t>
      </w:r>
      <w:r w:rsidRPr="00A94B0C">
        <w:t xml:space="preserve">) is of type Unsigned32, and it indicates the </w:t>
      </w:r>
      <w:r>
        <w:t xml:space="preserve">maximum aggregate bit rate in bits per seconds for the uplink direction across all non-GBR bearers related with the same APN. </w:t>
      </w:r>
    </w:p>
    <w:p w14:paraId="2A8F0283" w14:textId="77777777" w:rsidR="009958F7" w:rsidRDefault="009958F7" w:rsidP="009958F7">
      <w:pPr>
        <w:rPr>
          <w:lang w:eastAsia="ja-JP"/>
        </w:rPr>
      </w:pPr>
      <w:r>
        <w:rPr>
          <w:lang w:eastAsia="ja-JP"/>
        </w:rPr>
        <w:t>When provided in a CC-Request, it indicates the subscribed maximum bandwidth</w:t>
      </w:r>
      <w:r w:rsidR="00DC5157" w:rsidRPr="00DC5157">
        <w:rPr>
          <w:lang w:eastAsia="ja-JP"/>
        </w:rPr>
        <w:t xml:space="preserve"> </w:t>
      </w:r>
      <w:r w:rsidR="00DC5157">
        <w:rPr>
          <w:lang w:eastAsia="ja-JP"/>
        </w:rPr>
        <w:t>and/or the maximum bitrate retained in the PCEF</w:t>
      </w:r>
      <w:r>
        <w:rPr>
          <w:lang w:eastAsia="ja-JP"/>
        </w:rPr>
        <w:t>. When provided in a CC-Answer, it indicates the maximum bandwidth authorized by PCRF.</w:t>
      </w:r>
    </w:p>
    <w:p w14:paraId="4B602CBD" w14:textId="77777777" w:rsidR="00173DED" w:rsidRDefault="00173DED" w:rsidP="00173DED">
      <w:pPr>
        <w:pStyle w:val="Heading3"/>
      </w:pPr>
      <w:bookmarkStart w:id="132" w:name="_Toc343033529"/>
      <w:r>
        <w:t>5.3.</w:t>
      </w:r>
      <w:r>
        <w:rPr>
          <w:rFonts w:eastAsia="바탕" w:hint="eastAsia"/>
          <w:lang w:eastAsia="ko-KR"/>
        </w:rPr>
        <w:t>41</w:t>
      </w:r>
      <w:r w:rsidRPr="00A94B0C">
        <w:tab/>
      </w:r>
      <w:r>
        <w:t>Revalidation-Time</w:t>
      </w:r>
      <w:r w:rsidRPr="004721E5">
        <w:t xml:space="preserve"> (ALL Access Types)</w:t>
      </w:r>
      <w:bookmarkEnd w:id="132"/>
    </w:p>
    <w:p w14:paraId="43A11DA2" w14:textId="77777777" w:rsidR="00173DED" w:rsidRDefault="00173DED" w:rsidP="00173DED">
      <w:r>
        <w:t xml:space="preserve">The Revalidation-Time AVP </w:t>
      </w:r>
      <w:r w:rsidRPr="0078747E">
        <w:t xml:space="preserve">(AVP code </w:t>
      </w:r>
      <w:r w:rsidR="00CA0AC9">
        <w:rPr>
          <w:rFonts w:eastAsia="바탕" w:hint="eastAsia"/>
          <w:lang w:eastAsia="ko-KR"/>
        </w:rPr>
        <w:t>1042</w:t>
      </w:r>
      <w:r w:rsidRPr="0078747E">
        <w:t xml:space="preserve">) </w:t>
      </w:r>
      <w:r>
        <w:t>is of type Time. This value indicates the NTP time before which the PCEF will have to re-request PCC rules. This value shall be provided with the event trigger when REVALIDATION</w:t>
      </w:r>
      <w:r w:rsidRPr="000C595A">
        <w:t>_TIMEOUT</w:t>
      </w:r>
      <w:r>
        <w:t xml:space="preserve"> is provisioned via CCA or RAR.</w:t>
      </w:r>
    </w:p>
    <w:p w14:paraId="16FABAED" w14:textId="77777777" w:rsidR="00173DED" w:rsidRDefault="00173DED" w:rsidP="00173DED">
      <w:pPr>
        <w:pStyle w:val="Heading3"/>
      </w:pPr>
      <w:bookmarkStart w:id="133" w:name="_Toc343033530"/>
      <w:r>
        <w:t>5.3.</w:t>
      </w:r>
      <w:r>
        <w:rPr>
          <w:rFonts w:eastAsia="바탕" w:hint="eastAsia"/>
          <w:lang w:eastAsia="ko-KR"/>
        </w:rPr>
        <w:t>42</w:t>
      </w:r>
      <w:r w:rsidRPr="00A94B0C">
        <w:tab/>
      </w:r>
      <w:r>
        <w:t>Rule-Activation-Time</w:t>
      </w:r>
      <w:r w:rsidRPr="004721E5">
        <w:t xml:space="preserve"> (ALL Access Types)</w:t>
      </w:r>
      <w:bookmarkEnd w:id="133"/>
    </w:p>
    <w:p w14:paraId="2BE1DF3B" w14:textId="77777777" w:rsidR="00173DED" w:rsidRDefault="00173DED" w:rsidP="007B0511">
      <w:r>
        <w:t xml:space="preserve">The Rule-Activation-Time AVP </w:t>
      </w:r>
      <w:r w:rsidRPr="0078747E">
        <w:t xml:space="preserve">(AVP code </w:t>
      </w:r>
      <w:r w:rsidR="00CA0AC9">
        <w:rPr>
          <w:rFonts w:eastAsia="바탕" w:hint="eastAsia"/>
          <w:lang w:eastAsia="ko-KR"/>
        </w:rPr>
        <w:t>1043</w:t>
      </w:r>
      <w:r w:rsidRPr="0078747E">
        <w:t>)</w:t>
      </w:r>
      <w:r>
        <w:t xml:space="preserve"> is of type Time. This value indicates the NTP time at which the PCC rule has to be enforced. The AVP is included in Charging-Rule-Install AVP and is applicable for all the </w:t>
      </w:r>
      <w:r w:rsidR="007B0511">
        <w:t xml:space="preserve">PCC </w:t>
      </w:r>
      <w:r>
        <w:t>rules included within the Charging-Rule-Install AVP</w:t>
      </w:r>
    </w:p>
    <w:p w14:paraId="133D98B4" w14:textId="77777777" w:rsidR="00173DED" w:rsidRDefault="00173DED" w:rsidP="00173DED">
      <w:pPr>
        <w:pStyle w:val="Heading3"/>
      </w:pPr>
      <w:bookmarkStart w:id="134" w:name="_Toc343033531"/>
      <w:r>
        <w:t>5.3.</w:t>
      </w:r>
      <w:r>
        <w:rPr>
          <w:rFonts w:eastAsia="바탕" w:hint="eastAsia"/>
          <w:lang w:eastAsia="ko-KR"/>
        </w:rPr>
        <w:t>43</w:t>
      </w:r>
      <w:r w:rsidRPr="00A94B0C">
        <w:tab/>
      </w:r>
      <w:r>
        <w:t>Rule-Deactivation-Time</w:t>
      </w:r>
      <w:r w:rsidRPr="004721E5">
        <w:t xml:space="preserve"> (ALL Access Types)</w:t>
      </w:r>
      <w:bookmarkEnd w:id="134"/>
    </w:p>
    <w:p w14:paraId="3D17E2B2" w14:textId="77777777" w:rsidR="00173DED" w:rsidRDefault="00173DED" w:rsidP="007B0511">
      <w:r>
        <w:t xml:space="preserve">The Rule-Deactivation-Time AVP </w:t>
      </w:r>
      <w:r w:rsidRPr="0078747E">
        <w:t xml:space="preserve">(AVP code </w:t>
      </w:r>
      <w:r w:rsidR="00CA0AC9">
        <w:rPr>
          <w:rFonts w:eastAsia="바탕" w:hint="eastAsia"/>
          <w:lang w:eastAsia="ko-KR"/>
        </w:rPr>
        <w:t>1044</w:t>
      </w:r>
      <w:r w:rsidRPr="0078747E">
        <w:t>)</w:t>
      </w:r>
      <w:r>
        <w:t xml:space="preserve"> is of type Time. This value indicates the NTP time at which the PCEF has to stop enforcing the PCC rule . The AVP is included in Charging-Rule-Install AVP and is applicable for all the </w:t>
      </w:r>
      <w:r w:rsidR="007B0511">
        <w:t xml:space="preserve">PCC </w:t>
      </w:r>
      <w:r>
        <w:t>rules included within the Charging-Rule-Install AVP</w:t>
      </w:r>
    </w:p>
    <w:p w14:paraId="58608E12" w14:textId="77777777" w:rsidR="00405820" w:rsidRPr="0078747E" w:rsidRDefault="00405820" w:rsidP="00405820">
      <w:pPr>
        <w:pStyle w:val="Heading3"/>
      </w:pPr>
      <w:bookmarkStart w:id="135" w:name="_Toc343033532"/>
      <w:r w:rsidRPr="0078747E">
        <w:t>5.3.</w:t>
      </w:r>
      <w:r>
        <w:rPr>
          <w:rFonts w:eastAsia="바탕" w:hint="eastAsia"/>
          <w:lang w:eastAsia="ko-KR"/>
        </w:rPr>
        <w:t>44</w:t>
      </w:r>
      <w:r w:rsidRPr="0078747E">
        <w:tab/>
      </w:r>
      <w:r>
        <w:rPr>
          <w:rFonts w:hint="eastAsia"/>
        </w:rPr>
        <w:t xml:space="preserve">Session-Release-Cause </w:t>
      </w:r>
      <w:r w:rsidRPr="005647BC">
        <w:rPr>
          <w:rFonts w:eastAsia="SimSun"/>
          <w:lang w:eastAsia="zh-CN"/>
        </w:rPr>
        <w:t>(</w:t>
      </w:r>
      <w:r w:rsidRPr="0078747E">
        <w:t>All access types)</w:t>
      </w:r>
      <w:bookmarkEnd w:id="135"/>
    </w:p>
    <w:p w14:paraId="0B37265A" w14:textId="77777777" w:rsidR="00405820" w:rsidRPr="004D1A01" w:rsidRDefault="00405820" w:rsidP="00405820">
      <w:pPr>
        <w:keepNext/>
        <w:keepLines/>
      </w:pPr>
      <w:r w:rsidRPr="004D1A01">
        <w:t xml:space="preserve">Session-Release-Cause AVP (AVP code </w:t>
      </w:r>
      <w:r>
        <w:rPr>
          <w:rFonts w:eastAsia="바탕" w:hint="eastAsia"/>
          <w:lang w:eastAsia="ko-KR"/>
        </w:rPr>
        <w:t>1045</w:t>
      </w:r>
      <w:r w:rsidRPr="004D1A01">
        <w:t xml:space="preserve">) is of type Enumerated, and determines the cause of </w:t>
      </w:r>
      <w:r w:rsidRPr="004D1A01">
        <w:rPr>
          <w:rFonts w:eastAsia="SimSun"/>
          <w:lang w:eastAsia="zh-CN"/>
        </w:rPr>
        <w:t>release the IP-CAN session by the PCRF</w:t>
      </w:r>
      <w:r w:rsidRPr="004D1A01">
        <w:t>. The following values are defined:</w:t>
      </w:r>
    </w:p>
    <w:p w14:paraId="5DC70E0E" w14:textId="77777777" w:rsidR="00405820" w:rsidRPr="004D1A01" w:rsidRDefault="00405820" w:rsidP="00AA391A">
      <w:pPr>
        <w:pStyle w:val="B1"/>
        <w:rPr>
          <w:rFonts w:eastAsia="SimSun"/>
          <w:lang w:eastAsia="zh-CN"/>
        </w:rPr>
      </w:pPr>
      <w:r w:rsidRPr="004D1A01">
        <w:rPr>
          <w:rFonts w:eastAsia="SimSun"/>
          <w:lang w:eastAsia="zh-CN"/>
        </w:rPr>
        <w:t>UNSPECIFIED_REASON</w:t>
      </w:r>
      <w:r w:rsidRPr="004D1A01">
        <w:t xml:space="preserve"> (</w:t>
      </w:r>
      <w:r w:rsidRPr="004D1A01">
        <w:rPr>
          <w:rFonts w:eastAsia="SimSun"/>
          <w:lang w:eastAsia="zh-CN"/>
        </w:rPr>
        <w:t>0</w:t>
      </w:r>
      <w:r w:rsidRPr="004D1A01">
        <w:t>)</w:t>
      </w:r>
      <w:r w:rsidRPr="004D1A01">
        <w:rPr>
          <w:rFonts w:eastAsia="SimSun"/>
          <w:lang w:eastAsia="zh-CN"/>
        </w:rPr>
        <w:t xml:space="preserve"> </w:t>
      </w:r>
    </w:p>
    <w:p w14:paraId="3873143D" w14:textId="77777777" w:rsidR="00405820" w:rsidRPr="004D1A01" w:rsidRDefault="00405820" w:rsidP="00AA391A">
      <w:pPr>
        <w:pStyle w:val="B1"/>
        <w:rPr>
          <w:lang w:eastAsia="zh-CN"/>
        </w:rPr>
      </w:pPr>
      <w:r w:rsidRPr="004D1A01">
        <w:tab/>
        <w:t xml:space="preserve">This value is used </w:t>
      </w:r>
      <w:r w:rsidRPr="004D1A01">
        <w:rPr>
          <w:lang w:eastAsia="zh-CN"/>
        </w:rPr>
        <w:t>for</w:t>
      </w:r>
      <w:r w:rsidRPr="004D1A01">
        <w:t xml:space="preserve"> </w:t>
      </w:r>
      <w:r w:rsidRPr="004D1A01">
        <w:rPr>
          <w:rFonts w:eastAsia="바탕"/>
        </w:rPr>
        <w:t xml:space="preserve">unspecified </w:t>
      </w:r>
      <w:r w:rsidRPr="004D1A01">
        <w:t>r</w:t>
      </w:r>
      <w:r w:rsidRPr="004D1A01">
        <w:rPr>
          <w:lang w:eastAsia="zh-CN"/>
        </w:rPr>
        <w:t>easons.</w:t>
      </w:r>
    </w:p>
    <w:p w14:paraId="31DC4A3E" w14:textId="77777777" w:rsidR="00405820" w:rsidRPr="004D1A01" w:rsidRDefault="00405820" w:rsidP="00AA391A">
      <w:pPr>
        <w:pStyle w:val="B1"/>
      </w:pPr>
      <w:r w:rsidRPr="004D1A01">
        <w:t>UE</w:t>
      </w:r>
      <w:r w:rsidRPr="004D1A01">
        <w:rPr>
          <w:rFonts w:eastAsia="SimSun"/>
          <w:lang w:eastAsia="zh-CN"/>
        </w:rPr>
        <w:t>_SUBSCRIPTION_REASON</w:t>
      </w:r>
      <w:r w:rsidRPr="004D1A01">
        <w:t xml:space="preserve"> (</w:t>
      </w:r>
      <w:r w:rsidRPr="004D1A01">
        <w:rPr>
          <w:rFonts w:eastAsia="SimSun"/>
          <w:lang w:eastAsia="zh-CN"/>
        </w:rPr>
        <w:t>1</w:t>
      </w:r>
      <w:r w:rsidRPr="004D1A01">
        <w:t>)</w:t>
      </w:r>
    </w:p>
    <w:p w14:paraId="6B18FD72" w14:textId="77777777" w:rsidR="00405820" w:rsidRPr="004D1A01" w:rsidRDefault="00405820" w:rsidP="00AA391A">
      <w:pPr>
        <w:pStyle w:val="B1"/>
        <w:rPr>
          <w:rFonts w:eastAsia="SimSun"/>
          <w:lang w:eastAsia="zh-CN"/>
        </w:rPr>
      </w:pPr>
      <w:r w:rsidRPr="004D1A01">
        <w:tab/>
        <w:t xml:space="preserve">This value is used </w:t>
      </w:r>
      <w:r w:rsidRPr="004D1A01">
        <w:rPr>
          <w:rFonts w:eastAsia="SimSun"/>
          <w:lang w:eastAsia="zh-CN"/>
        </w:rPr>
        <w:t xml:space="preserve">to indicate that </w:t>
      </w:r>
      <w:r w:rsidRPr="004D1A01">
        <w:t xml:space="preserve">the </w:t>
      </w:r>
      <w:r w:rsidRPr="004D1A01">
        <w:rPr>
          <w:rFonts w:eastAsia="SimSun"/>
          <w:lang w:eastAsia="zh-CN"/>
        </w:rPr>
        <w:t xml:space="preserve">subscription of UE has changed (e.g. removed) and the session </w:t>
      </w:r>
      <w:r w:rsidRPr="004D1A01">
        <w:t xml:space="preserve">needs to </w:t>
      </w:r>
      <w:r w:rsidRPr="004D1A01">
        <w:rPr>
          <w:rFonts w:eastAsia="SimSun"/>
          <w:lang w:eastAsia="zh-CN"/>
        </w:rPr>
        <w:t>be terminated</w:t>
      </w:r>
      <w:r w:rsidRPr="004D1A01">
        <w:t>.</w:t>
      </w:r>
    </w:p>
    <w:p w14:paraId="38BFDED9" w14:textId="77777777" w:rsidR="00405820" w:rsidRPr="004D1A01" w:rsidRDefault="00405820" w:rsidP="00AA391A">
      <w:pPr>
        <w:pStyle w:val="B1"/>
        <w:rPr>
          <w:rFonts w:eastAsia="SimSun"/>
          <w:lang w:eastAsia="zh-CN"/>
        </w:rPr>
      </w:pPr>
      <w:r>
        <w:rPr>
          <w:rFonts w:eastAsia="SimSun"/>
          <w:lang w:eastAsia="zh-CN"/>
        </w:rPr>
        <w:t>INSUFFICIENT_SERVER_RESOURCES</w:t>
      </w:r>
      <w:r w:rsidRPr="004D1A01">
        <w:rPr>
          <w:rFonts w:eastAsia="SimSun"/>
          <w:lang w:eastAsia="zh-CN"/>
        </w:rPr>
        <w:t xml:space="preserve"> (2)</w:t>
      </w:r>
    </w:p>
    <w:p w14:paraId="33D4FBFB" w14:textId="77777777" w:rsidR="00405820" w:rsidRPr="004D1A01" w:rsidRDefault="00405820" w:rsidP="00AA391A">
      <w:pPr>
        <w:pStyle w:val="B1"/>
        <w:rPr>
          <w:rFonts w:eastAsia="SimSun"/>
          <w:lang w:eastAsia="zh-CN"/>
        </w:rPr>
      </w:pPr>
      <w:r w:rsidRPr="004D1A01">
        <w:rPr>
          <w:rFonts w:eastAsia="SimSun"/>
          <w:lang w:eastAsia="zh-CN"/>
        </w:rPr>
        <w:tab/>
        <w:t xml:space="preserve">This value is used to indicate that the </w:t>
      </w:r>
      <w:r>
        <w:rPr>
          <w:lang w:eastAsia="ko-KR"/>
        </w:rPr>
        <w:t>server</w:t>
      </w:r>
      <w:r>
        <w:t xml:space="preserve"> is overloaded and needs to abort the session</w:t>
      </w:r>
      <w:r w:rsidRPr="004D1A01">
        <w:rPr>
          <w:rFonts w:eastAsia="SimSun"/>
          <w:lang w:eastAsia="zh-CN"/>
        </w:rPr>
        <w:t>.</w:t>
      </w:r>
    </w:p>
    <w:p w14:paraId="0CD39B29" w14:textId="77777777" w:rsidR="000426C4" w:rsidRPr="00D3589D" w:rsidRDefault="000426C4" w:rsidP="000426C4">
      <w:pPr>
        <w:pStyle w:val="Heading3"/>
        <w:rPr>
          <w:rFonts w:eastAsia="SimSun"/>
          <w:lang w:eastAsia="zh-CN"/>
        </w:rPr>
      </w:pPr>
      <w:bookmarkStart w:id="136" w:name="_Toc343033533"/>
      <w:r>
        <w:t>5.3.</w:t>
      </w:r>
      <w:r>
        <w:rPr>
          <w:rFonts w:eastAsia="바탕" w:hint="eastAsia"/>
          <w:lang w:eastAsia="ko-KR"/>
        </w:rPr>
        <w:t>45</w:t>
      </w:r>
      <w:r w:rsidRPr="0078747E">
        <w:tab/>
      </w:r>
      <w:r w:rsidR="00D113D1">
        <w:rPr>
          <w:rFonts w:eastAsia="SimSun"/>
          <w:lang w:eastAsia="zh-CN"/>
        </w:rPr>
        <w:t>Priority-Level</w:t>
      </w:r>
      <w:r w:rsidRPr="0078747E">
        <w:t xml:space="preserve"> AVP (All access types)</w:t>
      </w:r>
      <w:bookmarkEnd w:id="136"/>
    </w:p>
    <w:p w14:paraId="2CF4389B" w14:textId="77777777" w:rsidR="000426C4" w:rsidRPr="00EB3528" w:rsidRDefault="000426C4" w:rsidP="000426C4">
      <w:pPr>
        <w:rPr>
          <w:rFonts w:eastAsia="SimSun"/>
          <w:lang w:eastAsia="zh-CN"/>
        </w:rPr>
      </w:pPr>
      <w:r>
        <w:rPr>
          <w:rFonts w:eastAsia="SimSun" w:hint="eastAsia"/>
          <w:lang w:eastAsia="zh-CN"/>
        </w:rPr>
        <w:t xml:space="preserve">The </w:t>
      </w:r>
      <w:r w:rsidR="00D113D1">
        <w:rPr>
          <w:rFonts w:eastAsia="SimSun"/>
          <w:lang w:eastAsia="zh-CN"/>
        </w:rPr>
        <w:t>Priority-Level</w:t>
      </w:r>
      <w:r>
        <w:rPr>
          <w:rFonts w:eastAsia="SimSun" w:hint="eastAsia"/>
          <w:lang w:eastAsia="zh-CN"/>
        </w:rPr>
        <w:t xml:space="preserve"> AVP </w:t>
      </w:r>
      <w:r w:rsidRPr="00EB3528">
        <w:rPr>
          <w:rFonts w:eastAsia="SimSun"/>
          <w:lang w:eastAsia="zh-CN"/>
        </w:rPr>
        <w:t xml:space="preserve">(AVP code </w:t>
      </w:r>
      <w:r>
        <w:rPr>
          <w:rFonts w:eastAsia="바탕" w:hint="eastAsia"/>
          <w:lang w:eastAsia="ko-KR"/>
        </w:rPr>
        <w:t>1046</w:t>
      </w:r>
      <w:r w:rsidRPr="00EB3528">
        <w:rPr>
          <w:rFonts w:eastAsia="SimSun"/>
          <w:lang w:eastAsia="zh-CN"/>
        </w:rPr>
        <w:t>)</w:t>
      </w:r>
      <w:r>
        <w:rPr>
          <w:rFonts w:eastAsia="SimSun" w:hint="eastAsia"/>
          <w:lang w:eastAsia="zh-CN"/>
        </w:rPr>
        <w:t xml:space="preserve"> is of type Unsigned 32</w:t>
      </w:r>
      <w:r>
        <w:rPr>
          <w:rFonts w:eastAsia="SimSun"/>
          <w:lang w:eastAsia="zh-CN"/>
        </w:rPr>
        <w:t xml:space="preserve">. </w:t>
      </w:r>
      <w:r w:rsidRPr="00EB3528">
        <w:rPr>
          <w:rFonts w:eastAsia="SimSun"/>
          <w:lang w:eastAsia="zh-CN"/>
        </w:rPr>
        <w:t>The AVP is used for deciding whether a bearer establishment or modification request can be accepted or needs to be rejected in case of resource limitations (typically used for admission control of GBR traffic). The AVP can also be used to decide which existing bearers to pre-empt during resource limitations. The priority level defines the relative importance of a resource request.</w:t>
      </w:r>
    </w:p>
    <w:p w14:paraId="302C5B71" w14:textId="77777777" w:rsidR="007A3AA4" w:rsidRDefault="000426C4" w:rsidP="007A3AA4">
      <w:pPr>
        <w:rPr>
          <w:rFonts w:eastAsia="SimSun"/>
          <w:lang w:eastAsia="zh-CN"/>
        </w:rPr>
      </w:pPr>
      <w:r w:rsidRPr="00EB3528">
        <w:rPr>
          <w:rFonts w:eastAsia="SimSun"/>
          <w:lang w:eastAsia="zh-CN"/>
        </w:rPr>
        <w:t xml:space="preserve">Values 1 to 15 are defined, </w:t>
      </w:r>
      <w:r>
        <w:rPr>
          <w:rFonts w:eastAsia="SimSun" w:hint="eastAsia"/>
          <w:lang w:eastAsia="zh-CN"/>
        </w:rPr>
        <w:t>with</w:t>
      </w:r>
      <w:r>
        <w:rPr>
          <w:rFonts w:eastAsia="SimSun"/>
          <w:lang w:eastAsia="zh-CN"/>
        </w:rPr>
        <w:t xml:space="preserve"> value</w:t>
      </w:r>
      <w:r>
        <w:rPr>
          <w:rFonts w:eastAsia="SimSun" w:hint="eastAsia"/>
          <w:lang w:eastAsia="zh-CN"/>
        </w:rPr>
        <w:t xml:space="preserve"> 1 as the highest level of priority</w:t>
      </w:r>
      <w:r w:rsidRPr="00EB3528">
        <w:rPr>
          <w:rFonts w:eastAsia="SimSun"/>
          <w:lang w:eastAsia="zh-CN"/>
        </w:rPr>
        <w:t>.</w:t>
      </w:r>
    </w:p>
    <w:p w14:paraId="30BCBC51" w14:textId="77777777" w:rsidR="000426C4" w:rsidRDefault="007A3AA4" w:rsidP="007A3AA4">
      <w:pPr>
        <w:rPr>
          <w:rFonts w:eastAsia="SimSun"/>
          <w:lang w:eastAsia="zh-CN"/>
        </w:rPr>
      </w:pPr>
      <w:r>
        <w:rPr>
          <w:rFonts w:eastAsia="SimSun"/>
          <w:lang w:eastAsia="zh-CN"/>
        </w:rPr>
        <w:t xml:space="preserve">Values 1 to 8 </w:t>
      </w:r>
      <w:r>
        <w:t>should only be assigned for services that are authorized to receive prioritized treatment within an operator domain. Values 9 to 15 may be assigned to resources that are authorized by the home network and thus applicable when a UE is roaming.</w:t>
      </w:r>
      <w:r w:rsidR="000426C4" w:rsidRPr="00EB3528">
        <w:rPr>
          <w:rFonts w:eastAsia="SimSun"/>
          <w:lang w:eastAsia="zh-CN"/>
        </w:rPr>
        <w:t xml:space="preserve"> </w:t>
      </w:r>
    </w:p>
    <w:p w14:paraId="53914717" w14:textId="77777777" w:rsidR="000426C4" w:rsidRPr="002D6E98" w:rsidRDefault="000426C4" w:rsidP="000426C4">
      <w:pPr>
        <w:pStyle w:val="Heading3"/>
      </w:pPr>
      <w:bookmarkStart w:id="137" w:name="_Toc343033534"/>
      <w:r>
        <w:lastRenderedPageBreak/>
        <w:t>5.3.</w:t>
      </w:r>
      <w:r>
        <w:rPr>
          <w:rFonts w:eastAsia="바탕" w:hint="eastAsia"/>
          <w:lang w:eastAsia="ko-KR"/>
        </w:rPr>
        <w:t>46</w:t>
      </w:r>
      <w:r w:rsidRPr="0078747E">
        <w:tab/>
      </w:r>
      <w:r>
        <w:t>Pre-emption-Capability</w:t>
      </w:r>
      <w:r w:rsidRPr="0078747E">
        <w:t xml:space="preserve"> AVP (</w:t>
      </w:r>
      <w:r>
        <w:t>Applicable access type 3GPP-EPS</w:t>
      </w:r>
      <w:r w:rsidRPr="0078747E">
        <w:t>)</w:t>
      </w:r>
      <w:bookmarkEnd w:id="137"/>
    </w:p>
    <w:p w14:paraId="07612B21" w14:textId="77777777" w:rsidR="000426C4" w:rsidRPr="00DA35A3" w:rsidRDefault="000426C4" w:rsidP="00DA35A3">
      <w:pPr>
        <w:keepNext/>
        <w:keepLines/>
        <w:rPr>
          <w:rFonts w:eastAsia="바탕" w:hint="eastAsia"/>
          <w:lang w:eastAsia="ko-KR"/>
        </w:rPr>
      </w:pPr>
      <w:r w:rsidRPr="003E6EBF">
        <w:t xml:space="preserve">The </w:t>
      </w:r>
      <w:r w:rsidRPr="00EB3528">
        <w:t>P</w:t>
      </w:r>
      <w:r w:rsidRPr="003E6EBF">
        <w:t>re-emption</w:t>
      </w:r>
      <w:r w:rsidRPr="00EB3528">
        <w:t>-C</w:t>
      </w:r>
      <w:r w:rsidRPr="003E6EBF">
        <w:t xml:space="preserve">apability </w:t>
      </w:r>
      <w:r w:rsidRPr="00EB3528">
        <w:t>AVP</w:t>
      </w:r>
      <w:r w:rsidRPr="00EB3528">
        <w:rPr>
          <w:rFonts w:hint="eastAsia"/>
        </w:rPr>
        <w:t xml:space="preserve"> </w:t>
      </w:r>
      <w:r w:rsidRPr="0078747E">
        <w:t xml:space="preserve">(AVP code </w:t>
      </w:r>
      <w:r>
        <w:rPr>
          <w:rFonts w:eastAsia="바탕" w:hint="eastAsia"/>
          <w:lang w:eastAsia="ko-KR"/>
        </w:rPr>
        <w:t>1047</w:t>
      </w:r>
      <w:r w:rsidRPr="0078747E">
        <w:t>)</w:t>
      </w:r>
      <w:r w:rsidRPr="00EB3528">
        <w:t xml:space="preserve"> is of type </w:t>
      </w:r>
      <w:r w:rsidRPr="003E6EBF">
        <w:t>Enumerated</w:t>
      </w:r>
      <w:r w:rsidRPr="00EB3528">
        <w:t xml:space="preserve">. </w:t>
      </w:r>
      <w:r w:rsidR="00DA35A3">
        <w:t xml:space="preserve">If </w:t>
      </w:r>
      <w:r w:rsidR="00DA35A3">
        <w:rPr>
          <w:rFonts w:eastAsia="SimSun" w:hint="eastAsia"/>
          <w:lang w:eastAsia="zh-CN"/>
        </w:rPr>
        <w:t>it</w:t>
      </w:r>
      <w:r w:rsidR="00DA35A3">
        <w:rPr>
          <w:rFonts w:hint="eastAsia"/>
          <w:lang w:eastAsia="zh-CN"/>
        </w:rPr>
        <w:t xml:space="preserve"> is provided within the QoS-Information</w:t>
      </w:r>
      <w:r w:rsidR="00DA35A3">
        <w:rPr>
          <w:rFonts w:eastAsia="SimSun" w:hint="eastAsia"/>
          <w:lang w:eastAsia="zh-CN"/>
        </w:rPr>
        <w:t xml:space="preserve"> </w:t>
      </w:r>
      <w:r w:rsidR="00DA35A3">
        <w:rPr>
          <w:rFonts w:hint="eastAsia"/>
          <w:lang w:eastAsia="zh-CN"/>
        </w:rPr>
        <w:t>AVP, t</w:t>
      </w:r>
      <w:r w:rsidRPr="00EB3528">
        <w:t>he AVP</w:t>
      </w:r>
      <w:r w:rsidRPr="003E6EBF">
        <w:t xml:space="preserve"> defines whether a service data flow can get resources that were already assigned to another service data flow with a lower priority level. </w:t>
      </w:r>
      <w:r w:rsidR="00DA35A3">
        <w:t xml:space="preserve">If </w:t>
      </w:r>
      <w:r w:rsidR="00DA35A3">
        <w:rPr>
          <w:rFonts w:eastAsia="SimSun" w:hint="eastAsia"/>
          <w:lang w:eastAsia="zh-CN"/>
        </w:rPr>
        <w:t xml:space="preserve">it </w:t>
      </w:r>
      <w:r w:rsidR="00DA35A3">
        <w:rPr>
          <w:rFonts w:hint="eastAsia"/>
          <w:lang w:eastAsia="zh-CN"/>
        </w:rPr>
        <w:t>is provided within the Default-EPS-Bearer-QoS AVP, t</w:t>
      </w:r>
      <w:r w:rsidR="00DA35A3" w:rsidRPr="00D34045">
        <w:t>he AVP def</w:t>
      </w:r>
      <w:r w:rsidR="00DA35A3">
        <w:t xml:space="preserve">ines whether </w:t>
      </w:r>
      <w:r w:rsidR="00DA35A3" w:rsidRPr="00EC6A13">
        <w:rPr>
          <w:rFonts w:hint="eastAsia"/>
          <w:lang w:eastAsia="zh-CN"/>
        </w:rPr>
        <w:t xml:space="preserve">the default bearer can </w:t>
      </w:r>
      <w:r w:rsidR="00DA35A3">
        <w:rPr>
          <w:rFonts w:eastAsia="SimSun" w:hint="eastAsia"/>
          <w:lang w:eastAsia="zh-CN"/>
        </w:rPr>
        <w:t xml:space="preserve">get resources </w:t>
      </w:r>
      <w:r w:rsidR="00DA35A3" w:rsidRPr="00D34045">
        <w:t>that were alre</w:t>
      </w:r>
      <w:r w:rsidR="00DA35A3">
        <w:t xml:space="preserve">ady assigned to </w:t>
      </w:r>
      <w:r w:rsidR="00DA35A3">
        <w:rPr>
          <w:rFonts w:eastAsia="SimSun" w:hint="eastAsia"/>
          <w:lang w:eastAsia="zh-CN"/>
        </w:rPr>
        <w:t>an</w:t>
      </w:r>
      <w:r w:rsidR="00DA35A3">
        <w:t>other</w:t>
      </w:r>
      <w:r w:rsidR="00DA35A3">
        <w:rPr>
          <w:rFonts w:eastAsia="SimSun" w:hint="eastAsia"/>
          <w:lang w:eastAsia="zh-CN"/>
        </w:rPr>
        <w:t xml:space="preserve"> bearer</w:t>
      </w:r>
      <w:r w:rsidR="00DA35A3">
        <w:rPr>
          <w:rFonts w:hint="eastAsia"/>
          <w:lang w:eastAsia="zh-CN"/>
        </w:rPr>
        <w:t xml:space="preserve"> with</w:t>
      </w:r>
      <w:r w:rsidR="00DA35A3">
        <w:rPr>
          <w:rFonts w:eastAsia="SimSun" w:hint="eastAsia"/>
          <w:lang w:eastAsia="zh-CN"/>
        </w:rPr>
        <w:t xml:space="preserve"> a</w:t>
      </w:r>
      <w:r w:rsidR="00DA35A3">
        <w:rPr>
          <w:rFonts w:hint="eastAsia"/>
          <w:lang w:eastAsia="zh-CN"/>
        </w:rPr>
        <w:t xml:space="preserve"> lower priority level.</w:t>
      </w:r>
    </w:p>
    <w:p w14:paraId="35C04870" w14:textId="77777777" w:rsidR="000426C4" w:rsidRPr="003E6EBF" w:rsidRDefault="000426C4" w:rsidP="000426C4">
      <w:pPr>
        <w:keepNext/>
        <w:keepLines/>
      </w:pPr>
      <w:r w:rsidRPr="003E6EBF">
        <w:t>The following values are defined:</w:t>
      </w:r>
    </w:p>
    <w:p w14:paraId="2CA7B40D" w14:textId="77777777" w:rsidR="000426C4" w:rsidRPr="003E6EBF" w:rsidRDefault="000426C4" w:rsidP="00AA391A">
      <w:pPr>
        <w:pStyle w:val="B1"/>
      </w:pPr>
      <w:r w:rsidRPr="00EB3528">
        <w:t>PRE-EMPTION</w:t>
      </w:r>
      <w:r w:rsidRPr="00EB3528">
        <w:rPr>
          <w:rFonts w:hint="eastAsia"/>
        </w:rPr>
        <w:t>_CAPABILITY</w:t>
      </w:r>
      <w:r w:rsidRPr="00EB3528">
        <w:t>_ENABLED</w:t>
      </w:r>
      <w:r w:rsidRPr="003E6EBF">
        <w:t xml:space="preserve"> (0)</w:t>
      </w:r>
    </w:p>
    <w:p w14:paraId="38B31583" w14:textId="77777777" w:rsidR="000426C4" w:rsidRPr="003E6EBF" w:rsidRDefault="00AA391A" w:rsidP="00AA391A">
      <w:pPr>
        <w:pStyle w:val="B1"/>
      </w:pPr>
      <w:r>
        <w:tab/>
      </w:r>
      <w:r w:rsidR="000426C4" w:rsidRPr="003E6EBF">
        <w:t>This value indicate</w:t>
      </w:r>
      <w:r w:rsidR="000426C4">
        <w:t>s</w:t>
      </w:r>
      <w:r w:rsidR="000426C4" w:rsidRPr="003E6EBF">
        <w:t xml:space="preserve"> that the </w:t>
      </w:r>
      <w:r w:rsidR="000426C4" w:rsidRPr="00EB3528">
        <w:t xml:space="preserve">service data flow </w:t>
      </w:r>
      <w:r w:rsidR="00DA35A3">
        <w:rPr>
          <w:rFonts w:eastAsia="SimSun" w:hint="eastAsia"/>
          <w:lang w:eastAsia="zh-CN"/>
        </w:rPr>
        <w:t xml:space="preserve">or bearer </w:t>
      </w:r>
      <w:r w:rsidR="000426C4" w:rsidRPr="00EB3528">
        <w:t xml:space="preserve">is allowed to get resources that were already assigned to another service data flow </w:t>
      </w:r>
      <w:r w:rsidR="00DA35A3">
        <w:rPr>
          <w:rFonts w:eastAsia="SimSun" w:hint="eastAsia"/>
          <w:lang w:eastAsia="zh-CN"/>
        </w:rPr>
        <w:t xml:space="preserve">or bearer </w:t>
      </w:r>
      <w:r w:rsidR="000426C4" w:rsidRPr="00EB3528">
        <w:t xml:space="preserve">with a lower </w:t>
      </w:r>
      <w:r w:rsidR="00D44802" w:rsidRPr="00EB3528">
        <w:t>priority</w:t>
      </w:r>
      <w:r w:rsidR="000426C4" w:rsidRPr="00EB3528">
        <w:t xml:space="preserve"> level</w:t>
      </w:r>
      <w:r w:rsidR="000426C4" w:rsidRPr="003E6EBF">
        <w:t>.</w:t>
      </w:r>
    </w:p>
    <w:p w14:paraId="494D24AC" w14:textId="77777777" w:rsidR="000426C4" w:rsidRPr="00EB3528" w:rsidRDefault="000426C4" w:rsidP="00AA391A">
      <w:pPr>
        <w:pStyle w:val="B1"/>
      </w:pPr>
      <w:r w:rsidRPr="00EB3528">
        <w:t>PRE-EMPTION</w:t>
      </w:r>
      <w:r w:rsidRPr="00EB3528">
        <w:rPr>
          <w:rFonts w:hint="eastAsia"/>
        </w:rPr>
        <w:t>_CAPABILITY</w:t>
      </w:r>
      <w:r w:rsidRPr="00EB3528">
        <w:t>_DISABLED</w:t>
      </w:r>
      <w:r w:rsidRPr="003E6EBF">
        <w:t xml:space="preserve"> (1)</w:t>
      </w:r>
    </w:p>
    <w:p w14:paraId="2F84AB69" w14:textId="77777777" w:rsidR="000426C4" w:rsidRPr="00EB3528" w:rsidRDefault="00AA391A" w:rsidP="00AA391A">
      <w:pPr>
        <w:pStyle w:val="B1"/>
        <w:rPr>
          <w:rFonts w:hint="eastAsia"/>
        </w:rPr>
      </w:pPr>
      <w:r>
        <w:tab/>
      </w:r>
      <w:r w:rsidR="000426C4" w:rsidRPr="003E6EBF">
        <w:t>This value indicate</w:t>
      </w:r>
      <w:r w:rsidR="000426C4">
        <w:t>s</w:t>
      </w:r>
      <w:r w:rsidR="000426C4" w:rsidRPr="003E6EBF">
        <w:t xml:space="preserve"> that the </w:t>
      </w:r>
      <w:r w:rsidR="000426C4" w:rsidRPr="00EB3528">
        <w:t>service data flow</w:t>
      </w:r>
      <w:r w:rsidR="00DA35A3" w:rsidRPr="00DA35A3">
        <w:rPr>
          <w:rFonts w:eastAsia="SimSun" w:hint="eastAsia"/>
          <w:lang w:eastAsia="zh-CN"/>
        </w:rPr>
        <w:t xml:space="preserve"> </w:t>
      </w:r>
      <w:r w:rsidR="00DA35A3">
        <w:rPr>
          <w:rFonts w:eastAsia="SimSun" w:hint="eastAsia"/>
          <w:lang w:eastAsia="zh-CN"/>
        </w:rPr>
        <w:t>or bearer</w:t>
      </w:r>
      <w:r w:rsidR="000426C4" w:rsidRPr="00EB3528">
        <w:t xml:space="preserve"> is not allowed to get resources that were already assigned to another service data flow</w:t>
      </w:r>
      <w:r w:rsidR="00DA35A3" w:rsidRPr="00DA35A3">
        <w:rPr>
          <w:rFonts w:eastAsia="SimSun" w:hint="eastAsia"/>
          <w:lang w:eastAsia="zh-CN"/>
        </w:rPr>
        <w:t xml:space="preserve"> </w:t>
      </w:r>
      <w:r w:rsidR="00DA35A3">
        <w:rPr>
          <w:rFonts w:eastAsia="SimSun" w:hint="eastAsia"/>
          <w:lang w:eastAsia="zh-CN"/>
        </w:rPr>
        <w:t>or bearer</w:t>
      </w:r>
      <w:r w:rsidR="000426C4" w:rsidRPr="00EB3528">
        <w:t xml:space="preserve"> with a lower </w:t>
      </w:r>
      <w:r w:rsidR="00D44802" w:rsidRPr="00EB3528">
        <w:t>priority</w:t>
      </w:r>
      <w:r w:rsidR="000426C4" w:rsidRPr="00EB3528">
        <w:t xml:space="preserve"> level.</w:t>
      </w:r>
      <w:r w:rsidR="000426C4" w:rsidRPr="00215002">
        <w:t xml:space="preserve"> </w:t>
      </w:r>
      <w:r w:rsidR="000426C4">
        <w:t>This is the default value applicable if this AVP is not supplied</w:t>
      </w:r>
      <w:r w:rsidR="000426C4" w:rsidRPr="00EB3528">
        <w:rPr>
          <w:rFonts w:hint="eastAsia"/>
        </w:rPr>
        <w:t>.</w:t>
      </w:r>
    </w:p>
    <w:p w14:paraId="0FB09538" w14:textId="77777777" w:rsidR="000426C4" w:rsidRPr="002D6E98" w:rsidRDefault="000426C4" w:rsidP="000426C4">
      <w:pPr>
        <w:pStyle w:val="Heading3"/>
      </w:pPr>
      <w:bookmarkStart w:id="138" w:name="_Toc343033535"/>
      <w:r>
        <w:t>5.3.</w:t>
      </w:r>
      <w:r>
        <w:rPr>
          <w:rFonts w:eastAsia="바탕" w:hint="eastAsia"/>
          <w:lang w:eastAsia="ko-KR"/>
        </w:rPr>
        <w:t>47</w:t>
      </w:r>
      <w:r w:rsidRPr="0078747E">
        <w:tab/>
      </w:r>
      <w:r>
        <w:t>Pre-emption-Vulnerability</w:t>
      </w:r>
      <w:r w:rsidRPr="0078747E">
        <w:t xml:space="preserve"> AVP (</w:t>
      </w:r>
      <w:r>
        <w:t>Applicable access type 3GPP-EPS</w:t>
      </w:r>
      <w:r w:rsidRPr="0078747E">
        <w:t>)</w:t>
      </w:r>
      <w:bookmarkEnd w:id="138"/>
    </w:p>
    <w:p w14:paraId="0459300F" w14:textId="77777777" w:rsidR="000426C4" w:rsidRPr="00DA35A3" w:rsidRDefault="000426C4" w:rsidP="000426C4">
      <w:pPr>
        <w:keepNext/>
        <w:keepLines/>
        <w:rPr>
          <w:rFonts w:eastAsia="바탕" w:hint="eastAsia"/>
          <w:lang w:eastAsia="ko-KR"/>
        </w:rPr>
      </w:pPr>
      <w:r w:rsidRPr="000703A9">
        <w:t xml:space="preserve">The </w:t>
      </w:r>
      <w:r w:rsidRPr="00DF1276">
        <w:rPr>
          <w:rFonts w:hint="eastAsia"/>
        </w:rPr>
        <w:t>P</w:t>
      </w:r>
      <w:r>
        <w:t xml:space="preserve">re-emption </w:t>
      </w:r>
      <w:r w:rsidRPr="00DF1276">
        <w:rPr>
          <w:rFonts w:hint="eastAsia"/>
        </w:rPr>
        <w:t>V</w:t>
      </w:r>
      <w:r w:rsidRPr="000703A9">
        <w:t xml:space="preserve">ulnerability </w:t>
      </w:r>
      <w:r w:rsidRPr="00DF1276">
        <w:rPr>
          <w:rFonts w:hint="eastAsia"/>
        </w:rPr>
        <w:t xml:space="preserve">AVP </w:t>
      </w:r>
      <w:r w:rsidRPr="0078747E">
        <w:t xml:space="preserve">(AVP code </w:t>
      </w:r>
      <w:r>
        <w:rPr>
          <w:rFonts w:eastAsia="바탕" w:hint="eastAsia"/>
          <w:lang w:eastAsia="ko-KR"/>
        </w:rPr>
        <w:t>1048</w:t>
      </w:r>
      <w:r w:rsidRPr="0078747E">
        <w:t>)</w:t>
      </w:r>
      <w:r w:rsidRPr="00EB3528">
        <w:rPr>
          <w:rFonts w:hint="eastAsia"/>
        </w:rPr>
        <w:t xml:space="preserve"> </w:t>
      </w:r>
      <w:r w:rsidRPr="00DF1276">
        <w:rPr>
          <w:rFonts w:hint="eastAsia"/>
        </w:rPr>
        <w:t xml:space="preserve">is of type </w:t>
      </w:r>
      <w:r w:rsidR="00D44802" w:rsidRPr="00DF1276">
        <w:t>Enumerated</w:t>
      </w:r>
      <w:r>
        <w:t xml:space="preserve">. </w:t>
      </w:r>
      <w:r w:rsidR="00DA35A3">
        <w:rPr>
          <w:rFonts w:eastAsia="SimSun" w:hint="eastAsia"/>
          <w:lang w:eastAsia="zh-CN"/>
        </w:rPr>
        <w:t>If</w:t>
      </w:r>
      <w:r w:rsidR="00DA35A3">
        <w:rPr>
          <w:rFonts w:hint="eastAsia"/>
          <w:lang w:eastAsia="zh-CN"/>
        </w:rPr>
        <w:t xml:space="preserve"> it is provided within the QoS-Information</w:t>
      </w:r>
      <w:r w:rsidR="00DA35A3">
        <w:rPr>
          <w:rFonts w:eastAsia="SimSun" w:hint="eastAsia"/>
          <w:lang w:eastAsia="zh-CN"/>
        </w:rPr>
        <w:t xml:space="preserve"> </w:t>
      </w:r>
      <w:r w:rsidR="00DA35A3">
        <w:rPr>
          <w:rFonts w:hint="eastAsia"/>
          <w:lang w:eastAsia="zh-CN"/>
        </w:rPr>
        <w:t>AVP, t</w:t>
      </w:r>
      <w:r>
        <w:t>he AVP</w:t>
      </w:r>
      <w:r w:rsidRPr="000703A9">
        <w:t xml:space="preserve"> defines whether a </w:t>
      </w:r>
      <w:r>
        <w:t>service data flow</w:t>
      </w:r>
      <w:r w:rsidRPr="000703A9">
        <w:t xml:space="preserve"> </w:t>
      </w:r>
      <w:r>
        <w:t>can lose the resources assigned to it in order to admit a service data flow with higher priority level</w:t>
      </w:r>
      <w:r w:rsidRPr="000703A9">
        <w:t>.</w:t>
      </w:r>
      <w:r>
        <w:t xml:space="preserve"> </w:t>
      </w:r>
      <w:r w:rsidR="00DA35A3">
        <w:rPr>
          <w:rFonts w:eastAsia="SimSun" w:hint="eastAsia"/>
          <w:lang w:eastAsia="zh-CN"/>
        </w:rPr>
        <w:t>If</w:t>
      </w:r>
      <w:r w:rsidR="00DA35A3">
        <w:rPr>
          <w:rFonts w:hint="eastAsia"/>
          <w:lang w:eastAsia="zh-CN"/>
        </w:rPr>
        <w:t xml:space="preserve"> it is provided within the Default-EPS-Bearer-QoS AVP, t</w:t>
      </w:r>
      <w:r w:rsidR="00DA35A3" w:rsidRPr="00D34045">
        <w:t>he AVP def</w:t>
      </w:r>
      <w:r w:rsidR="00DA35A3">
        <w:t xml:space="preserve">ines whether </w:t>
      </w:r>
      <w:r w:rsidR="00DA35A3">
        <w:rPr>
          <w:rFonts w:hint="eastAsia"/>
          <w:lang w:eastAsia="zh-CN"/>
        </w:rPr>
        <w:t xml:space="preserve">the default bearer can </w:t>
      </w:r>
      <w:r w:rsidR="00DA35A3">
        <w:rPr>
          <w:rFonts w:eastAsia="SimSun" w:hint="eastAsia"/>
          <w:lang w:eastAsia="zh-CN"/>
        </w:rPr>
        <w:t>lose the resources assigned to it</w:t>
      </w:r>
      <w:r w:rsidR="00DA35A3">
        <w:rPr>
          <w:rFonts w:hint="eastAsia"/>
          <w:lang w:eastAsia="zh-CN"/>
        </w:rPr>
        <w:t xml:space="preserve"> </w:t>
      </w:r>
      <w:r w:rsidR="00DA35A3" w:rsidRPr="00D34045">
        <w:t>in or</w:t>
      </w:r>
      <w:r w:rsidR="00DA35A3">
        <w:t xml:space="preserve">der to admit a </w:t>
      </w:r>
      <w:r w:rsidR="00DA35A3">
        <w:rPr>
          <w:rFonts w:hint="eastAsia"/>
          <w:lang w:eastAsia="zh-CN"/>
        </w:rPr>
        <w:t>pre-emption capable bearer</w:t>
      </w:r>
      <w:r w:rsidR="00DA35A3">
        <w:rPr>
          <w:rFonts w:eastAsia="SimSun" w:hint="eastAsia"/>
          <w:lang w:eastAsia="zh-CN"/>
        </w:rPr>
        <w:t xml:space="preserve"> </w:t>
      </w:r>
      <w:r w:rsidR="00DA35A3">
        <w:rPr>
          <w:rFonts w:hint="eastAsia"/>
          <w:lang w:eastAsia="zh-CN"/>
        </w:rPr>
        <w:t>with</w:t>
      </w:r>
      <w:r w:rsidR="00DA35A3">
        <w:rPr>
          <w:rFonts w:eastAsia="SimSun" w:hint="eastAsia"/>
          <w:lang w:eastAsia="zh-CN"/>
        </w:rPr>
        <w:t xml:space="preserve"> a</w:t>
      </w:r>
      <w:r w:rsidR="00DA35A3" w:rsidRPr="00D34045">
        <w:t xml:space="preserve"> higher priority level</w:t>
      </w:r>
      <w:r w:rsidR="00DA35A3">
        <w:rPr>
          <w:rFonts w:hint="eastAsia"/>
          <w:lang w:eastAsia="zh-CN"/>
        </w:rPr>
        <w:t>.</w:t>
      </w:r>
    </w:p>
    <w:p w14:paraId="6C955117" w14:textId="77777777" w:rsidR="000426C4" w:rsidRPr="003E6EBF" w:rsidRDefault="000426C4" w:rsidP="000426C4">
      <w:pPr>
        <w:keepNext/>
        <w:keepLines/>
      </w:pPr>
      <w:r w:rsidRPr="003E6EBF">
        <w:t>The following values are defined:</w:t>
      </w:r>
    </w:p>
    <w:p w14:paraId="3754CE8D" w14:textId="77777777" w:rsidR="000426C4" w:rsidRPr="003E6EBF" w:rsidRDefault="000426C4" w:rsidP="00AA391A">
      <w:pPr>
        <w:pStyle w:val="B1"/>
      </w:pPr>
      <w:r w:rsidRPr="00EB3528">
        <w:t>PRE-EMPTION</w:t>
      </w:r>
      <w:r w:rsidRPr="00EB3528">
        <w:rPr>
          <w:rFonts w:hint="eastAsia"/>
        </w:rPr>
        <w:t>_VULNERABILITY</w:t>
      </w:r>
      <w:r w:rsidRPr="00EB3528">
        <w:t>_ENABLED</w:t>
      </w:r>
      <w:r w:rsidRPr="003E6EBF">
        <w:t xml:space="preserve"> (0)</w:t>
      </w:r>
    </w:p>
    <w:p w14:paraId="4B84BFFA" w14:textId="77777777" w:rsidR="000426C4" w:rsidRPr="00215002" w:rsidRDefault="00AA391A" w:rsidP="00AA391A">
      <w:pPr>
        <w:pStyle w:val="B1"/>
      </w:pPr>
      <w:r>
        <w:tab/>
      </w:r>
      <w:r w:rsidR="000426C4" w:rsidRPr="003E6EBF">
        <w:t>This value indicate</w:t>
      </w:r>
      <w:r w:rsidR="000426C4">
        <w:t>s</w:t>
      </w:r>
      <w:r w:rsidR="000426C4" w:rsidRPr="003E6EBF">
        <w:t xml:space="preserve"> that the </w:t>
      </w:r>
      <w:r w:rsidR="000426C4">
        <w:t>resource</w:t>
      </w:r>
      <w:r w:rsidR="000426C4">
        <w:rPr>
          <w:rFonts w:hint="eastAsia"/>
        </w:rPr>
        <w:t xml:space="preserve">s </w:t>
      </w:r>
      <w:r w:rsidR="000426C4" w:rsidRPr="003E6EBF">
        <w:t>assigned to</w:t>
      </w:r>
      <w:r w:rsidR="000426C4">
        <w:rPr>
          <w:rFonts w:hint="eastAsia"/>
        </w:rPr>
        <w:t xml:space="preserve"> </w:t>
      </w:r>
      <w:r w:rsidR="000426C4">
        <w:t>the</w:t>
      </w:r>
      <w:r w:rsidR="000426C4">
        <w:rPr>
          <w:rFonts w:hint="eastAsia"/>
        </w:rPr>
        <w:t xml:space="preserve"> service data flow</w:t>
      </w:r>
      <w:r w:rsidR="00DA35A3">
        <w:rPr>
          <w:rFonts w:eastAsia="SimSun" w:hint="eastAsia"/>
          <w:lang w:eastAsia="zh-CN"/>
        </w:rPr>
        <w:t xml:space="preserve"> or bearer</w:t>
      </w:r>
      <w:r w:rsidR="000426C4">
        <w:rPr>
          <w:rFonts w:hint="eastAsia"/>
        </w:rPr>
        <w:t xml:space="preserve"> </w:t>
      </w:r>
      <w:r w:rsidR="000426C4">
        <w:t>can</w:t>
      </w:r>
      <w:r w:rsidR="000426C4">
        <w:rPr>
          <w:rFonts w:hint="eastAsia"/>
        </w:rPr>
        <w:t xml:space="preserve"> be </w:t>
      </w:r>
      <w:r w:rsidR="000426C4">
        <w:t>pre-empted</w:t>
      </w:r>
      <w:r w:rsidR="000426C4">
        <w:rPr>
          <w:rFonts w:hint="eastAsia"/>
        </w:rPr>
        <w:t xml:space="preserve"> </w:t>
      </w:r>
      <w:r w:rsidR="000426C4">
        <w:t>and allocated to</w:t>
      </w:r>
      <w:r w:rsidR="000426C4">
        <w:rPr>
          <w:rFonts w:hint="eastAsia"/>
        </w:rPr>
        <w:t xml:space="preserve"> a service data flow</w:t>
      </w:r>
      <w:r w:rsidR="00DA35A3">
        <w:rPr>
          <w:rFonts w:eastAsia="SimSun" w:hint="eastAsia"/>
          <w:lang w:eastAsia="zh-CN"/>
        </w:rPr>
        <w:t xml:space="preserve"> or bearer</w:t>
      </w:r>
      <w:r w:rsidR="000426C4">
        <w:rPr>
          <w:rFonts w:hint="eastAsia"/>
        </w:rPr>
        <w:t xml:space="preserve"> with</w:t>
      </w:r>
      <w:r w:rsidR="000426C4">
        <w:t xml:space="preserve"> a</w:t>
      </w:r>
      <w:r w:rsidR="000426C4">
        <w:rPr>
          <w:rFonts w:hint="eastAsia"/>
        </w:rPr>
        <w:t xml:space="preserve"> higher priority level.</w:t>
      </w:r>
      <w:r w:rsidR="000426C4" w:rsidRPr="003E6EBF">
        <w:t xml:space="preserve"> </w:t>
      </w:r>
      <w:r w:rsidR="000426C4">
        <w:t>This is the default value applicable if this AVP is not supplied</w:t>
      </w:r>
      <w:r w:rsidR="000426C4">
        <w:rPr>
          <w:rFonts w:hint="eastAsia"/>
        </w:rPr>
        <w:t>.</w:t>
      </w:r>
    </w:p>
    <w:p w14:paraId="3EC5C1F9" w14:textId="77777777" w:rsidR="000426C4" w:rsidRPr="003E6EBF" w:rsidRDefault="000426C4" w:rsidP="00AA391A">
      <w:pPr>
        <w:pStyle w:val="B1"/>
      </w:pPr>
      <w:r w:rsidRPr="00EB3528">
        <w:t>PRE-EMPTION</w:t>
      </w:r>
      <w:r w:rsidRPr="00EB3528">
        <w:rPr>
          <w:rFonts w:hint="eastAsia"/>
        </w:rPr>
        <w:t>_VULNERABILITY</w:t>
      </w:r>
      <w:r w:rsidRPr="00EB3528">
        <w:t>_DISABLED</w:t>
      </w:r>
      <w:r w:rsidRPr="003E6EBF">
        <w:t xml:space="preserve"> (1)</w:t>
      </w:r>
    </w:p>
    <w:p w14:paraId="43AF335D" w14:textId="77777777" w:rsidR="000426C4" w:rsidRPr="003E6EBF" w:rsidRDefault="00AA391A" w:rsidP="00AA391A">
      <w:pPr>
        <w:pStyle w:val="B1"/>
      </w:pPr>
      <w:r>
        <w:tab/>
      </w:r>
      <w:r w:rsidR="000426C4" w:rsidRPr="003E6EBF">
        <w:t>This value indicate</w:t>
      </w:r>
      <w:r w:rsidR="000426C4">
        <w:t>s</w:t>
      </w:r>
      <w:r w:rsidR="000426C4" w:rsidRPr="003E6EBF">
        <w:t xml:space="preserve"> that the </w:t>
      </w:r>
      <w:r w:rsidR="000426C4" w:rsidRPr="00EB3528">
        <w:t>resource</w:t>
      </w:r>
      <w:r w:rsidR="000426C4" w:rsidRPr="00EB3528">
        <w:rPr>
          <w:rFonts w:hint="eastAsia"/>
        </w:rPr>
        <w:t xml:space="preserve">s </w:t>
      </w:r>
      <w:r w:rsidR="000426C4" w:rsidRPr="00EB3528">
        <w:t>assigned to</w:t>
      </w:r>
      <w:r w:rsidR="000426C4" w:rsidRPr="00EB3528">
        <w:rPr>
          <w:rFonts w:hint="eastAsia"/>
        </w:rPr>
        <w:t xml:space="preserve"> </w:t>
      </w:r>
      <w:r w:rsidR="000426C4" w:rsidRPr="00EB3528">
        <w:t>the</w:t>
      </w:r>
      <w:r w:rsidR="000426C4" w:rsidRPr="00EB3528">
        <w:rPr>
          <w:rFonts w:hint="eastAsia"/>
        </w:rPr>
        <w:t xml:space="preserve"> service data flow</w:t>
      </w:r>
      <w:r w:rsidR="00DA35A3">
        <w:rPr>
          <w:rFonts w:eastAsia="SimSun" w:hint="eastAsia"/>
          <w:lang w:eastAsia="zh-CN"/>
        </w:rPr>
        <w:t xml:space="preserve"> or bearer</w:t>
      </w:r>
      <w:r w:rsidR="000426C4" w:rsidRPr="00EB3528">
        <w:rPr>
          <w:rFonts w:hint="eastAsia"/>
        </w:rPr>
        <w:t xml:space="preserve"> </w:t>
      </w:r>
      <w:r w:rsidR="000426C4" w:rsidRPr="00EB3528">
        <w:t>shall not</w:t>
      </w:r>
      <w:r w:rsidR="000426C4" w:rsidRPr="00EB3528">
        <w:rPr>
          <w:rFonts w:hint="eastAsia"/>
        </w:rPr>
        <w:t xml:space="preserve"> be </w:t>
      </w:r>
      <w:r w:rsidR="000426C4" w:rsidRPr="00EB3528">
        <w:t>pre-empted and allocated to</w:t>
      </w:r>
      <w:r w:rsidR="000426C4" w:rsidRPr="00EB3528">
        <w:rPr>
          <w:rFonts w:hint="eastAsia"/>
        </w:rPr>
        <w:t xml:space="preserve"> a service data flow</w:t>
      </w:r>
      <w:r w:rsidR="00DA35A3">
        <w:rPr>
          <w:rFonts w:eastAsia="SimSun" w:hint="eastAsia"/>
          <w:lang w:eastAsia="zh-CN"/>
        </w:rPr>
        <w:t xml:space="preserve"> or bearer</w:t>
      </w:r>
      <w:r w:rsidR="000426C4" w:rsidRPr="00EB3528">
        <w:rPr>
          <w:rFonts w:hint="eastAsia"/>
        </w:rPr>
        <w:t xml:space="preserve"> with a higher priority level.</w:t>
      </w:r>
    </w:p>
    <w:p w14:paraId="335262AF" w14:textId="77777777" w:rsidR="008F11EC" w:rsidRPr="0078747E" w:rsidRDefault="008F11EC" w:rsidP="008F11EC">
      <w:pPr>
        <w:pStyle w:val="Heading3"/>
      </w:pPr>
      <w:bookmarkStart w:id="139" w:name="_Toc343033536"/>
      <w:r w:rsidRPr="0078747E">
        <w:t>5.3.</w:t>
      </w:r>
      <w:r>
        <w:rPr>
          <w:rFonts w:eastAsia="바탕" w:hint="eastAsia"/>
          <w:lang w:eastAsia="ko-KR"/>
        </w:rPr>
        <w:t>48</w:t>
      </w:r>
      <w:r w:rsidRPr="0078747E">
        <w:tab/>
      </w:r>
      <w:r>
        <w:t>Default-EPS-Bearer-QoS</w:t>
      </w:r>
      <w:r w:rsidRPr="0078747E">
        <w:t xml:space="preserve"> AVP</w:t>
      </w:r>
      <w:bookmarkEnd w:id="139"/>
    </w:p>
    <w:p w14:paraId="7AA09CA0" w14:textId="77777777" w:rsidR="008F11EC" w:rsidRDefault="008F11EC" w:rsidP="008F11EC">
      <w:r w:rsidRPr="0078747E">
        <w:t xml:space="preserve">The </w:t>
      </w:r>
      <w:r>
        <w:t xml:space="preserve">Default-EPS-Bearer-QoS AVP (AVP code </w:t>
      </w:r>
      <w:r>
        <w:rPr>
          <w:rFonts w:eastAsia="바탕" w:hint="eastAsia"/>
          <w:lang w:eastAsia="ko-KR"/>
        </w:rPr>
        <w:t>1049</w:t>
      </w:r>
      <w:r w:rsidRPr="0078747E">
        <w:t xml:space="preserve">) is of type Grouped, and it defines the QoS </w:t>
      </w:r>
      <w:r>
        <w:t xml:space="preserve">information </w:t>
      </w:r>
      <w:r w:rsidRPr="0078747E">
        <w:t xml:space="preserve">for </w:t>
      </w:r>
      <w:r>
        <w:t xml:space="preserve">the EPS default </w:t>
      </w:r>
      <w:r w:rsidRPr="0078747E">
        <w:t>bearer</w:t>
      </w:r>
      <w:r>
        <w:t>.</w:t>
      </w:r>
      <w:r w:rsidRPr="00810534">
        <w:t xml:space="preserve"> </w:t>
      </w:r>
      <w:r>
        <w:t>When this AVP is sent from the PCEF to the PCRF, it indicates the subscribed QoS for the default EPS bearer</w:t>
      </w:r>
      <w:r w:rsidR="00DC5157" w:rsidRPr="00DC5157">
        <w:t xml:space="preserve"> </w:t>
      </w:r>
      <w:r w:rsidR="00DC5157">
        <w:t>and/or the retained QoS for the default EPS bearer in the PCEF</w:t>
      </w:r>
      <w:r>
        <w:t>. When this AVP is sent from the PCRF to the PCEF, it indicates the authorized QoS for the default EPS bearer</w:t>
      </w:r>
      <w:r w:rsidRPr="0078747E">
        <w:t>.</w:t>
      </w:r>
    </w:p>
    <w:p w14:paraId="7EA5AA25" w14:textId="77777777" w:rsidR="008F11EC" w:rsidRDefault="008F11EC" w:rsidP="008F11EC">
      <w:r w:rsidRPr="0078747E">
        <w:t xml:space="preserve">The QoS class </w:t>
      </w:r>
      <w:r>
        <w:t xml:space="preserve">identifier identifies a set of IP-CAN specific QoS parameters that </w:t>
      </w:r>
      <w:r w:rsidRPr="0078747E">
        <w:t>define QoS</w:t>
      </w:r>
      <w:r>
        <w:t>, excluding the applicable bitrates</w:t>
      </w:r>
      <w:r>
        <w:rPr>
          <w:rFonts w:hint="eastAsia"/>
          <w:lang w:eastAsia="ko-KR"/>
        </w:rPr>
        <w:t xml:space="preserve"> and ARP</w:t>
      </w:r>
      <w:r w:rsidRPr="0078747E">
        <w:t>.</w:t>
      </w:r>
      <w:r>
        <w:t xml:space="preserve"> When included in the Default-EPS-Bearer-QoS AVP, it shall include only non-GBR values.</w:t>
      </w:r>
    </w:p>
    <w:p w14:paraId="347D4FBE" w14:textId="77777777" w:rsidR="008F11EC" w:rsidRPr="0078747E" w:rsidRDefault="008F11EC" w:rsidP="008F11EC">
      <w:r>
        <w:t>The Allocation-Retention-Priority AVP is an indicator of the priority of allocation and retention for the default bearer.</w:t>
      </w:r>
    </w:p>
    <w:p w14:paraId="46690111" w14:textId="77777777" w:rsidR="008F11EC" w:rsidRPr="0078747E" w:rsidRDefault="008F11EC" w:rsidP="008F11EC">
      <w:r w:rsidRPr="0078747E">
        <w:t>AVP Format:</w:t>
      </w:r>
    </w:p>
    <w:p w14:paraId="455AC93C" w14:textId="77777777" w:rsidR="008F11EC" w:rsidRPr="0078747E" w:rsidRDefault="008F11EC" w:rsidP="008F11EC">
      <w:pPr>
        <w:pStyle w:val="PL"/>
        <w:rPr>
          <w:noProof w:val="0"/>
        </w:rPr>
      </w:pPr>
      <w:r>
        <w:rPr>
          <w:noProof w:val="0"/>
        </w:rPr>
        <w:t>Default-EPS-Bearer-QoS</w:t>
      </w:r>
      <w:r w:rsidRPr="0078747E">
        <w:rPr>
          <w:noProof w:val="0"/>
        </w:rPr>
        <w:t xml:space="preserve">::= </w:t>
      </w:r>
      <w:r>
        <w:rPr>
          <w:noProof w:val="0"/>
        </w:rPr>
        <w:tab/>
      </w:r>
      <w:r w:rsidRPr="0078747E">
        <w:rPr>
          <w:noProof w:val="0"/>
        </w:rPr>
        <w:t xml:space="preserve">&lt; AVP Header: </w:t>
      </w:r>
      <w:r>
        <w:rPr>
          <w:rFonts w:eastAsia="바탕" w:hint="eastAsia"/>
          <w:noProof w:val="0"/>
          <w:lang w:eastAsia="ko-KR"/>
        </w:rPr>
        <w:t>1049</w:t>
      </w:r>
      <w:r w:rsidRPr="0078747E">
        <w:rPr>
          <w:noProof w:val="0"/>
        </w:rPr>
        <w:t xml:space="preserve"> &gt;</w:t>
      </w:r>
    </w:p>
    <w:p w14:paraId="46E6D764" w14:textId="77777777" w:rsidR="008F11EC" w:rsidRPr="0078747E" w:rsidRDefault="008F11EC" w:rsidP="008F11EC">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Pr>
          <w:noProof w:val="0"/>
        </w:rPr>
        <w:tab/>
      </w:r>
      <w:r>
        <w:rPr>
          <w:noProof w:val="0"/>
        </w:rPr>
        <w:tab/>
      </w:r>
      <w:r w:rsidRPr="0078747E">
        <w:rPr>
          <w:noProof w:val="0"/>
        </w:rPr>
        <w:t>[ QoS-</w:t>
      </w:r>
      <w:r>
        <w:rPr>
          <w:noProof w:val="0"/>
        </w:rPr>
        <w:t>C</w:t>
      </w:r>
      <w:r w:rsidRPr="0078747E">
        <w:rPr>
          <w:noProof w:val="0"/>
        </w:rPr>
        <w:t>lass</w:t>
      </w:r>
      <w:r>
        <w:rPr>
          <w:noProof w:val="0"/>
        </w:rPr>
        <w:t>-Identifier</w:t>
      </w:r>
      <w:r w:rsidRPr="0078747E">
        <w:rPr>
          <w:noProof w:val="0"/>
        </w:rPr>
        <w:t xml:space="preserve"> ]</w:t>
      </w:r>
    </w:p>
    <w:p w14:paraId="20E1F3F1" w14:textId="77777777" w:rsidR="008F11EC" w:rsidRDefault="008F11EC" w:rsidP="008F11EC">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Allocation-Retention-Priority</w:t>
      </w:r>
      <w:r w:rsidR="00122171">
        <w:rPr>
          <w:noProof w:val="0"/>
        </w:rPr>
        <w:t xml:space="preserve"> </w:t>
      </w:r>
      <w:r>
        <w:rPr>
          <w:noProof w:val="0"/>
        </w:rPr>
        <w:t>]</w:t>
      </w:r>
    </w:p>
    <w:p w14:paraId="17582B83" w14:textId="77777777" w:rsidR="002019CF" w:rsidRDefault="008F11EC" w:rsidP="00F06E4F">
      <w:pPr>
        <w:pStyle w:val="PL"/>
        <w:rPr>
          <w:rFonts w:eastAsia="바탕" w:hint="eastAsia"/>
          <w:lang w:eastAsia="ko-KR"/>
        </w:rPr>
      </w:pPr>
      <w:r>
        <w:tab/>
      </w:r>
      <w:r>
        <w:tab/>
      </w:r>
      <w:r>
        <w:tab/>
      </w:r>
      <w:r>
        <w:tab/>
        <w:t xml:space="preserve">  </w:t>
      </w:r>
      <w:r>
        <w:tab/>
      </w:r>
      <w:r>
        <w:tab/>
        <w:t xml:space="preserve">  * [</w:t>
      </w:r>
      <w:r w:rsidR="00122171">
        <w:t xml:space="preserve"> </w:t>
      </w:r>
      <w:r>
        <w:t>AVP</w:t>
      </w:r>
      <w:r w:rsidR="00122171">
        <w:t xml:space="preserve"> </w:t>
      </w:r>
      <w:r>
        <w:t>]</w:t>
      </w:r>
    </w:p>
    <w:p w14:paraId="2C89F497" w14:textId="77777777" w:rsidR="002019CF" w:rsidRDefault="002019CF" w:rsidP="002019CF">
      <w:pPr>
        <w:pStyle w:val="Heading3"/>
        <w:rPr>
          <w:noProof/>
        </w:rPr>
      </w:pPr>
      <w:bookmarkStart w:id="140" w:name="_Toc343033537"/>
      <w:r>
        <w:rPr>
          <w:noProof/>
        </w:rPr>
        <w:t>5.3.</w:t>
      </w:r>
      <w:r>
        <w:rPr>
          <w:rFonts w:eastAsia="바탕" w:hint="eastAsia"/>
          <w:noProof/>
          <w:lang w:eastAsia="ko-KR"/>
        </w:rPr>
        <w:t>49</w:t>
      </w:r>
      <w:r w:rsidRPr="0078747E">
        <w:tab/>
      </w:r>
      <w:r>
        <w:rPr>
          <w:noProof/>
        </w:rPr>
        <w:t>AN-GW-Address AVP (All access types)</w:t>
      </w:r>
      <w:bookmarkEnd w:id="140"/>
    </w:p>
    <w:p w14:paraId="437920F1" w14:textId="77777777" w:rsidR="000A1821" w:rsidRDefault="002019CF" w:rsidP="00084EF5">
      <w:pPr>
        <w:rPr>
          <w:rFonts w:eastAsia="바탕" w:hint="eastAsia"/>
          <w:lang w:eastAsia="ko-KR"/>
        </w:rPr>
      </w:pPr>
      <w:r>
        <w:t xml:space="preserve">The AN-GW-Address AVP (AVP code </w:t>
      </w:r>
      <w:r>
        <w:rPr>
          <w:rFonts w:eastAsia="바탕" w:hint="eastAsia"/>
          <w:lang w:eastAsia="ko-KR"/>
        </w:rPr>
        <w:t>1050</w:t>
      </w:r>
      <w:r>
        <w:t>) is of type Address, and it contains the IPv4</w:t>
      </w:r>
      <w:r w:rsidR="0045043B">
        <w:rPr>
          <w:rFonts w:eastAsia="바탕" w:hint="eastAsia"/>
          <w:lang w:eastAsia="ko-KR"/>
        </w:rPr>
        <w:t xml:space="preserve"> </w:t>
      </w:r>
      <w:r w:rsidR="0045043B">
        <w:t>and/</w:t>
      </w:r>
      <w:r>
        <w:t xml:space="preserve"> or IPv6 (if available) address(es) of the access node gateway (SGW for 3GPP and AGW for non-3GPP networks).</w:t>
      </w:r>
    </w:p>
    <w:p w14:paraId="18F1A075" w14:textId="77777777" w:rsidR="0045043B" w:rsidRPr="0045043B" w:rsidRDefault="0045043B" w:rsidP="0045043B">
      <w:pPr>
        <w:pStyle w:val="NO"/>
        <w:rPr>
          <w:rFonts w:eastAsia="바탕" w:hint="eastAsia"/>
          <w:lang w:eastAsia="ko-KR"/>
        </w:rPr>
      </w:pPr>
      <w:r>
        <w:lastRenderedPageBreak/>
        <w:t>NOTE:</w:t>
      </w:r>
      <w:r>
        <w:tab/>
        <w:t>If both IPv4 and IPv6 addresses are provided then two instances of this AVP are required in Diameter commands</w:t>
      </w:r>
    </w:p>
    <w:p w14:paraId="08A5795B" w14:textId="77777777" w:rsidR="00AE483B" w:rsidRPr="0078747E" w:rsidRDefault="00AE483B" w:rsidP="00AE483B">
      <w:pPr>
        <w:pStyle w:val="Heading3"/>
      </w:pPr>
      <w:bookmarkStart w:id="141" w:name="_Toc343033538"/>
      <w:r>
        <w:t>5.3.</w:t>
      </w:r>
      <w:r>
        <w:rPr>
          <w:rFonts w:eastAsia="바탕" w:hint="eastAsia"/>
          <w:lang w:eastAsia="ko-KR"/>
        </w:rPr>
        <w:t>50</w:t>
      </w:r>
      <w:r w:rsidRPr="0078747E">
        <w:tab/>
      </w:r>
      <w:r>
        <w:t>Resource-Allocation-Notification</w:t>
      </w:r>
      <w:r w:rsidRPr="0078747E">
        <w:t xml:space="preserve"> AVP (All access types)</w:t>
      </w:r>
      <w:bookmarkEnd w:id="141"/>
    </w:p>
    <w:p w14:paraId="4F2D4B29" w14:textId="77777777" w:rsidR="00AE483B" w:rsidRDefault="00AE483B" w:rsidP="00AE483B">
      <w:r w:rsidRPr="0078747E">
        <w:t xml:space="preserve">The </w:t>
      </w:r>
      <w:r>
        <w:t>Resource-Allocation-Notification</w:t>
      </w:r>
      <w:r w:rsidRPr="0078747E">
        <w:t xml:space="preserve"> AVP (AVP code </w:t>
      </w:r>
      <w:r w:rsidR="0011618F">
        <w:t>10</w:t>
      </w:r>
      <w:r w:rsidR="0011618F">
        <w:rPr>
          <w:rFonts w:eastAsia="바탕" w:hint="eastAsia"/>
          <w:lang w:eastAsia="ko-KR"/>
        </w:rPr>
        <w:t>63</w:t>
      </w:r>
      <w:r w:rsidRPr="0078747E">
        <w:t>) is of type Enumerated</w:t>
      </w:r>
      <w:r>
        <w:t>.</w:t>
      </w:r>
    </w:p>
    <w:p w14:paraId="17A93917" w14:textId="77777777" w:rsidR="00AE483B" w:rsidRDefault="00AE483B" w:rsidP="00AE483B">
      <w:r>
        <w:t>If the Resource-Allocation-Notification</w:t>
      </w:r>
      <w:r w:rsidRPr="0078747E">
        <w:t xml:space="preserve"> AVP</w:t>
      </w:r>
      <w:r>
        <w:t xml:space="preserve"> is included within a Charging-Rule-Install AVP</w:t>
      </w:r>
      <w:r w:rsidRPr="0078747E">
        <w:t xml:space="preserve"> it defines whether the </w:t>
      </w:r>
      <w:r>
        <w:t>rules included within the Charging-Rule-Install AVP</w:t>
      </w:r>
      <w:r w:rsidRPr="0078747E">
        <w:t xml:space="preserve"> </w:t>
      </w:r>
      <w:r>
        <w:t xml:space="preserve">need be notified. </w:t>
      </w:r>
    </w:p>
    <w:p w14:paraId="51FFEEFC" w14:textId="77777777" w:rsidR="00AE483B" w:rsidRPr="0078747E" w:rsidRDefault="00AE483B" w:rsidP="00AE483B">
      <w:r w:rsidRPr="0078747E">
        <w:t>The following values are defined:</w:t>
      </w:r>
    </w:p>
    <w:p w14:paraId="62802C43" w14:textId="77777777" w:rsidR="00AE483B" w:rsidRPr="0078747E" w:rsidRDefault="00AE483B" w:rsidP="00AA391A">
      <w:pPr>
        <w:pStyle w:val="B1"/>
      </w:pPr>
      <w:r>
        <w:t>ENABLE_NOTIFICATION (0</w:t>
      </w:r>
      <w:r w:rsidRPr="0078747E">
        <w:t>)</w:t>
      </w:r>
    </w:p>
    <w:p w14:paraId="6A2EE3B3" w14:textId="77777777" w:rsidR="00AE483B" w:rsidRDefault="00AA391A" w:rsidP="00AA391A">
      <w:pPr>
        <w:pStyle w:val="B1"/>
        <w:rPr>
          <w:rFonts w:eastAsia="바탕" w:hint="eastAsia"/>
          <w:lang w:eastAsia="ko-KR"/>
        </w:rPr>
      </w:pPr>
      <w:r>
        <w:tab/>
      </w:r>
      <w:r w:rsidR="00AE483B" w:rsidRPr="0078747E">
        <w:t xml:space="preserve">This value shall be used to indicate that the </w:t>
      </w:r>
      <w:r w:rsidR="00AE483B">
        <w:t>allocation of resources for the related PCC rules shall be confirmed.</w:t>
      </w:r>
    </w:p>
    <w:p w14:paraId="23E2304E" w14:textId="77777777" w:rsidR="00B06E70" w:rsidRPr="0078747E" w:rsidRDefault="00B06E70" w:rsidP="00B06E70">
      <w:pPr>
        <w:pStyle w:val="Heading3"/>
      </w:pPr>
      <w:bookmarkStart w:id="142" w:name="_Toc343033539"/>
      <w:r>
        <w:t>5.3.</w:t>
      </w:r>
      <w:r w:rsidR="00D008B0">
        <w:rPr>
          <w:rFonts w:eastAsia="바탕" w:hint="eastAsia"/>
          <w:lang w:eastAsia="ko-KR"/>
        </w:rPr>
        <w:t>51</w:t>
      </w:r>
      <w:r w:rsidRPr="0078747E">
        <w:tab/>
      </w:r>
      <w:r>
        <w:t>Security-Parameter-Index</w:t>
      </w:r>
      <w:r w:rsidRPr="0078747E">
        <w:t xml:space="preserve"> AVP (</w:t>
      </w:r>
      <w:r>
        <w:t xml:space="preserve">All </w:t>
      </w:r>
      <w:r w:rsidRPr="0078747E">
        <w:t>access type</w:t>
      </w:r>
      <w:r>
        <w:t>s</w:t>
      </w:r>
      <w:r w:rsidRPr="0078747E">
        <w:t>)</w:t>
      </w:r>
      <w:bookmarkEnd w:id="142"/>
    </w:p>
    <w:p w14:paraId="3763F7DA" w14:textId="77777777" w:rsidR="00B06E70" w:rsidRDefault="00B06E70" w:rsidP="00B06E70">
      <w:pPr>
        <w:rPr>
          <w:rFonts w:eastAsia="바탕" w:hint="eastAsia"/>
          <w:lang w:eastAsia="ko-KR"/>
        </w:rPr>
      </w:pPr>
      <w:r w:rsidRPr="0078747E">
        <w:t xml:space="preserve">The </w:t>
      </w:r>
      <w:r>
        <w:t>Security-</w:t>
      </w:r>
      <w:r w:rsidR="00D44802">
        <w:t>Parameter</w:t>
      </w:r>
      <w:r>
        <w:t>-Index</w:t>
      </w:r>
      <w:r w:rsidRPr="0078747E">
        <w:t xml:space="preserve"> AVP (AVP code </w:t>
      </w:r>
      <w:r w:rsidR="00D008B0">
        <w:t>1056</w:t>
      </w:r>
      <w:r w:rsidRPr="0078747E">
        <w:t xml:space="preserve">) is of type OctetString, and it contains the </w:t>
      </w:r>
      <w:r>
        <w:t xml:space="preserve">security </w:t>
      </w:r>
      <w:r w:rsidR="00D44802">
        <w:t>parameter index</w:t>
      </w:r>
      <w:r>
        <w:t xml:space="preserve"> of the IPSec packet. One example is that </w:t>
      </w:r>
      <w:r w:rsidRPr="0078747E">
        <w:t>of a TFT packet filter as defined in 3GPP TS 24.008 [13].</w:t>
      </w:r>
    </w:p>
    <w:p w14:paraId="11284608" w14:textId="77777777" w:rsidR="00D008B0" w:rsidRPr="0078747E" w:rsidRDefault="00D008B0" w:rsidP="00D008B0">
      <w:pPr>
        <w:pStyle w:val="Heading3"/>
      </w:pPr>
      <w:bookmarkStart w:id="143" w:name="_Toc343033540"/>
      <w:r>
        <w:t>5.3.</w:t>
      </w:r>
      <w:r>
        <w:rPr>
          <w:rFonts w:eastAsia="바탕" w:hint="eastAsia"/>
          <w:lang w:eastAsia="ko-KR"/>
        </w:rPr>
        <w:t>52</w:t>
      </w:r>
      <w:r w:rsidRPr="0078747E">
        <w:tab/>
      </w:r>
      <w:r>
        <w:t>Flow-Label</w:t>
      </w:r>
      <w:r w:rsidRPr="0078747E">
        <w:t xml:space="preserve"> AVP (</w:t>
      </w:r>
      <w:r>
        <w:t xml:space="preserve">All </w:t>
      </w:r>
      <w:r w:rsidRPr="0078747E">
        <w:t>access type</w:t>
      </w:r>
      <w:r>
        <w:t>s</w:t>
      </w:r>
      <w:r w:rsidRPr="0078747E">
        <w:t>)</w:t>
      </w:r>
      <w:bookmarkEnd w:id="143"/>
    </w:p>
    <w:p w14:paraId="51136098" w14:textId="77777777" w:rsidR="00D008B0" w:rsidRDefault="00D008B0" w:rsidP="00D008B0">
      <w:r w:rsidRPr="0078747E">
        <w:t xml:space="preserve">The </w:t>
      </w:r>
      <w:r>
        <w:t>Flow-Label</w:t>
      </w:r>
      <w:r w:rsidRPr="0078747E">
        <w:t xml:space="preserve"> AVP (AVP code </w:t>
      </w:r>
      <w:r>
        <w:t>1057</w:t>
      </w:r>
      <w:r w:rsidRPr="0078747E">
        <w:t xml:space="preserve">) is of type OctetString, and it contains the </w:t>
      </w:r>
      <w:r>
        <w:t>IPv6 flow label header field. One example is that</w:t>
      </w:r>
      <w:r w:rsidRPr="0078747E">
        <w:t xml:space="preserve"> of a TFT packet filter as defined in 3GPP TS 24.008 [13].</w:t>
      </w:r>
    </w:p>
    <w:p w14:paraId="6F6D9031" w14:textId="77777777" w:rsidR="00D008B0" w:rsidRPr="0078747E" w:rsidRDefault="00D008B0" w:rsidP="00D008B0">
      <w:pPr>
        <w:pStyle w:val="Heading3"/>
      </w:pPr>
      <w:bookmarkStart w:id="144" w:name="_Toc343033541"/>
      <w:r>
        <w:t>5.3.</w:t>
      </w:r>
      <w:r>
        <w:rPr>
          <w:rFonts w:eastAsia="바탕" w:hint="eastAsia"/>
          <w:lang w:eastAsia="ko-KR"/>
        </w:rPr>
        <w:t>53</w:t>
      </w:r>
      <w:r w:rsidRPr="0078747E">
        <w:tab/>
      </w:r>
      <w:r>
        <w:t>Flow</w:t>
      </w:r>
      <w:r w:rsidRPr="0078747E">
        <w:t>-Information AVP (</w:t>
      </w:r>
      <w:r>
        <w:rPr>
          <w:lang w:val="en-US"/>
        </w:rPr>
        <w:t>All</w:t>
      </w:r>
      <w:r w:rsidRPr="00431AF1">
        <w:rPr>
          <w:lang w:val="en-US"/>
        </w:rPr>
        <w:t xml:space="preserve"> </w:t>
      </w:r>
      <w:r w:rsidRPr="0078747E">
        <w:t>access type</w:t>
      </w:r>
      <w:r>
        <w:t>s</w:t>
      </w:r>
      <w:r w:rsidRPr="0078747E">
        <w:t>)</w:t>
      </w:r>
      <w:bookmarkEnd w:id="144"/>
    </w:p>
    <w:p w14:paraId="594193FF" w14:textId="77777777" w:rsidR="00D008B0" w:rsidRDefault="00D008B0" w:rsidP="00D008B0">
      <w:pPr>
        <w:rPr>
          <w:rFonts w:eastAsia="바탕" w:hint="eastAsia"/>
          <w:lang w:eastAsia="ko-KR"/>
        </w:rPr>
      </w:pPr>
      <w:r w:rsidRPr="0078747E">
        <w:t xml:space="preserve">The </w:t>
      </w:r>
      <w:r>
        <w:t>Flow</w:t>
      </w:r>
      <w:r w:rsidRPr="0078747E">
        <w:t xml:space="preserve">-Information AVP (AVP code </w:t>
      </w:r>
      <w:r>
        <w:t>1058</w:t>
      </w:r>
      <w:r w:rsidRPr="0078747E">
        <w:t xml:space="preserve">) is of type Grouped, and it </w:t>
      </w:r>
      <w:r>
        <w:t xml:space="preserve">is sent from the PCRF to the PCEF and </w:t>
      </w:r>
      <w:r w:rsidRPr="0078747E">
        <w:t xml:space="preserve">contains the information from a single </w:t>
      </w:r>
      <w:r>
        <w:t>IP flow</w:t>
      </w:r>
      <w:r w:rsidRPr="0078747E">
        <w:t xml:space="preserve"> packet filter</w:t>
      </w:r>
      <w:r>
        <w:t xml:space="preserve">. </w:t>
      </w:r>
    </w:p>
    <w:p w14:paraId="43D78291" w14:textId="77777777" w:rsidR="007D67F0" w:rsidRPr="007D67F0" w:rsidRDefault="007D67F0" w:rsidP="00D008B0">
      <w:pPr>
        <w:rPr>
          <w:rFonts w:eastAsia="바탕" w:hint="eastAsia"/>
          <w:lang w:eastAsia="ko-KR"/>
        </w:rPr>
      </w:pPr>
      <w:r>
        <w:t xml:space="preserve">The </w:t>
      </w:r>
      <w:r w:rsidRPr="000D22A5">
        <w:t>Flow-Description</w:t>
      </w:r>
      <w:r>
        <w:t xml:space="preserve">, </w:t>
      </w:r>
      <w:r w:rsidRPr="000D22A5">
        <w:t>ToS-Traffic-Class</w:t>
      </w:r>
      <w:r>
        <w:t xml:space="preserve">, </w:t>
      </w:r>
      <w:r w:rsidRPr="000D22A5">
        <w:t>Security-Parameter-Index</w:t>
      </w:r>
      <w:r>
        <w:t xml:space="preserve"> and </w:t>
      </w:r>
      <w:r w:rsidRPr="000D22A5">
        <w:t>Flow-Label</w:t>
      </w:r>
      <w:r>
        <w:t xml:space="preserve"> AVPs specify the parameters to be used for matching payload packets.</w:t>
      </w:r>
      <w:r w:rsidRPr="00637B7D">
        <w:t xml:space="preserve"> </w:t>
      </w:r>
      <w:r>
        <w:t xml:space="preserve">If the Flow-Information AVP includes any of the </w:t>
      </w:r>
      <w:r w:rsidRPr="000D22A5">
        <w:t>Flow-Description</w:t>
      </w:r>
      <w:r>
        <w:t xml:space="preserve">, </w:t>
      </w:r>
      <w:r w:rsidRPr="000D22A5">
        <w:t>ToS-Traffic-Class</w:t>
      </w:r>
      <w:r>
        <w:t xml:space="preserve">, </w:t>
      </w:r>
      <w:r w:rsidRPr="000D22A5">
        <w:t>Security-Parameter-Index</w:t>
      </w:r>
      <w:r>
        <w:t xml:space="preserve"> or </w:t>
      </w:r>
      <w:r w:rsidRPr="000D22A5">
        <w:t>Flow-Label</w:t>
      </w:r>
      <w:r>
        <w:t xml:space="preserve"> AVPs, these values replace any previous value for all the </w:t>
      </w:r>
      <w:r w:rsidRPr="000D22A5">
        <w:t>Flow-Description</w:t>
      </w:r>
      <w:r>
        <w:t xml:space="preserve">, </w:t>
      </w:r>
      <w:r w:rsidRPr="000D22A5">
        <w:t>ToS-Traffic-Class</w:t>
      </w:r>
      <w:r>
        <w:t xml:space="preserve">, </w:t>
      </w:r>
      <w:r w:rsidRPr="000D22A5">
        <w:t>Security-Parameter-Index</w:t>
      </w:r>
      <w:r>
        <w:t xml:space="preserve"> and </w:t>
      </w:r>
      <w:r w:rsidRPr="000D22A5">
        <w:t>Flow-Label</w:t>
      </w:r>
      <w:r>
        <w:t xml:space="preserve"> AVPs.</w:t>
      </w:r>
    </w:p>
    <w:p w14:paraId="3DB8C1DA" w14:textId="77777777" w:rsidR="00D008B0" w:rsidRDefault="00D008B0" w:rsidP="00D008B0">
      <w:r>
        <w:t xml:space="preserve">For PCC rules created as a result of UE-initiated resource allocation, the PCRF shall assign and include the packet filter identifier in the Packet-Filter-Identifier AVP. </w:t>
      </w:r>
    </w:p>
    <w:p w14:paraId="73F1A57A" w14:textId="77777777" w:rsidR="00D008B0" w:rsidRPr="0078747E" w:rsidRDefault="00D008B0" w:rsidP="00D008B0">
      <w:r>
        <w:t xml:space="preserve">The Flow-Information AVP may also include </w:t>
      </w:r>
      <w:r w:rsidRPr="0078747E">
        <w:t>the Type-of-Service/Traffic Class</w:t>
      </w:r>
      <w:r>
        <w:t xml:space="preserve">, the IPSec SPI, and the Flow Label. The </w:t>
      </w:r>
      <w:r w:rsidR="00D44802">
        <w:t>value of these AVPs is</w:t>
      </w:r>
      <w:r>
        <w:t xml:space="preserve"> obtained from the packet filter information provided by the PCEF.</w:t>
      </w:r>
    </w:p>
    <w:p w14:paraId="18663EFF" w14:textId="77777777" w:rsidR="00D008B0" w:rsidRPr="00D008B0" w:rsidRDefault="00D008B0" w:rsidP="00D008B0">
      <w:r w:rsidRPr="00D008B0">
        <w:t>AVP Format:</w:t>
      </w:r>
    </w:p>
    <w:p w14:paraId="258B71EA" w14:textId="77777777" w:rsidR="00D008B0" w:rsidRPr="00D008B0" w:rsidRDefault="00D008B0" w:rsidP="00D008B0">
      <w:pPr>
        <w:pStyle w:val="PL"/>
        <w:rPr>
          <w:noProof w:val="0"/>
        </w:rPr>
      </w:pPr>
      <w:r w:rsidRPr="00D008B0">
        <w:rPr>
          <w:noProof w:val="0"/>
        </w:rPr>
        <w:t xml:space="preserve">Flow-Information ::= &lt; AVP Header: </w:t>
      </w:r>
      <w:r>
        <w:rPr>
          <w:noProof w:val="0"/>
        </w:rPr>
        <w:t>1058</w:t>
      </w:r>
      <w:r w:rsidRPr="00D008B0">
        <w:rPr>
          <w:noProof w:val="0"/>
        </w:rPr>
        <w:t xml:space="preserve"> &gt;</w:t>
      </w:r>
    </w:p>
    <w:p w14:paraId="719DD71A" w14:textId="77777777" w:rsidR="00D008B0" w:rsidRPr="005543D1" w:rsidRDefault="00D008B0" w:rsidP="00D008B0">
      <w:pPr>
        <w:pStyle w:val="PL"/>
        <w:rPr>
          <w:rFonts w:eastAsia="바탕" w:hint="eastAsia"/>
          <w:noProof w:val="0"/>
          <w:lang w:eastAsia="ko-KR"/>
        </w:rPr>
      </w:pPr>
      <w:r w:rsidRPr="00D008B0">
        <w:rPr>
          <w:noProof w:val="0"/>
        </w:rPr>
        <w:tab/>
      </w:r>
      <w:r w:rsidRPr="00D008B0">
        <w:rPr>
          <w:noProof w:val="0"/>
        </w:rPr>
        <w:tab/>
      </w:r>
      <w:r w:rsidRPr="00D008B0">
        <w:rPr>
          <w:noProof w:val="0"/>
        </w:rPr>
        <w:tab/>
      </w:r>
      <w:r w:rsidRPr="00D008B0">
        <w:rPr>
          <w:noProof w:val="0"/>
        </w:rPr>
        <w:tab/>
      </w:r>
      <w:r w:rsidRPr="00D008B0">
        <w:rPr>
          <w:noProof w:val="0"/>
        </w:rPr>
        <w:tab/>
      </w:r>
      <w:r w:rsidRPr="00D008B0">
        <w:rPr>
          <w:noProof w:val="0"/>
        </w:rPr>
        <w:tab/>
      </w:r>
      <w:r w:rsidRPr="00D008B0">
        <w:rPr>
          <w:noProof w:val="0"/>
        </w:rPr>
        <w:tab/>
        <w:t xml:space="preserve"> </w:t>
      </w:r>
      <w:r w:rsidR="005543D1">
        <w:rPr>
          <w:rFonts w:eastAsia="바탕" w:hint="eastAsia"/>
          <w:noProof w:val="0"/>
          <w:lang w:eastAsia="ko-KR"/>
        </w:rPr>
        <w:t>[</w:t>
      </w:r>
      <w:r w:rsidR="005543D1" w:rsidRPr="0078747E">
        <w:rPr>
          <w:noProof w:val="0"/>
        </w:rPr>
        <w:t xml:space="preserve"> </w:t>
      </w:r>
      <w:r>
        <w:rPr>
          <w:noProof w:val="0"/>
        </w:rPr>
        <w:t>Flow-Description</w:t>
      </w:r>
      <w:r w:rsidRPr="0078747E">
        <w:rPr>
          <w:noProof w:val="0"/>
        </w:rPr>
        <w:t xml:space="preserve"> </w:t>
      </w:r>
      <w:r w:rsidR="005543D1">
        <w:rPr>
          <w:rFonts w:eastAsia="바탕" w:hint="eastAsia"/>
          <w:noProof w:val="0"/>
          <w:lang w:eastAsia="ko-KR"/>
        </w:rPr>
        <w:t>]</w:t>
      </w:r>
    </w:p>
    <w:p w14:paraId="4F51EA05" w14:textId="77777777" w:rsidR="00D008B0" w:rsidRPr="0078747E" w:rsidRDefault="00D008B0" w:rsidP="00D008B0">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Packet-Filter-Identifier</w:t>
      </w:r>
      <w:r w:rsidRPr="0078747E">
        <w:rPr>
          <w:noProof w:val="0"/>
        </w:rPr>
        <w:t xml:space="preserve"> ]</w:t>
      </w:r>
    </w:p>
    <w:p w14:paraId="148B991C" w14:textId="77777777" w:rsidR="00D008B0" w:rsidRPr="0078747E" w:rsidRDefault="00D008B0" w:rsidP="00D008B0">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ToS-Traffic-Class</w:t>
      </w:r>
      <w:r w:rsidRPr="0078747E">
        <w:rPr>
          <w:noProof w:val="0"/>
        </w:rPr>
        <w:t xml:space="preserve"> ]</w:t>
      </w:r>
    </w:p>
    <w:p w14:paraId="4A7D921A" w14:textId="77777777" w:rsidR="00D008B0" w:rsidRDefault="00D008B0" w:rsidP="00D008B0">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Security-Parameter-Index</w:t>
      </w:r>
      <w:r w:rsidRPr="0078747E">
        <w:rPr>
          <w:noProof w:val="0"/>
        </w:rPr>
        <w:t xml:space="preserve"> ]</w:t>
      </w:r>
    </w:p>
    <w:p w14:paraId="4E5ABB7F" w14:textId="77777777" w:rsidR="00D008B0" w:rsidRDefault="00D008B0" w:rsidP="00D008B0">
      <w:pPr>
        <w:pStyle w:val="PL"/>
        <w:rPr>
          <w:noProof w:val="0"/>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Flow-Label</w:t>
      </w:r>
      <w:r w:rsidRPr="0078747E">
        <w:rPr>
          <w:noProof w:val="0"/>
        </w:rPr>
        <w:t xml:space="preserve"> ]</w:t>
      </w:r>
    </w:p>
    <w:p w14:paraId="09D7DEFE" w14:textId="77777777" w:rsidR="00B06E70" w:rsidRDefault="00D008B0" w:rsidP="00D008B0">
      <w:pPr>
        <w:pStyle w:val="PL"/>
        <w:rPr>
          <w:rFonts w:eastAsia="바탕" w:hint="eastAsia"/>
          <w:lang w:eastAsia="ko-KR"/>
        </w:rPr>
      </w:pPr>
      <w:r>
        <w:tab/>
      </w:r>
      <w:r>
        <w:tab/>
      </w:r>
      <w:r>
        <w:tab/>
      </w:r>
      <w:r>
        <w:tab/>
      </w:r>
      <w:r>
        <w:tab/>
      </w:r>
      <w:r>
        <w:tab/>
      </w:r>
      <w:r>
        <w:tab/>
        <w:t>*[ AVP</w:t>
      </w:r>
      <w:r w:rsidRPr="0078747E">
        <w:t xml:space="preserve"> ]</w:t>
      </w:r>
    </w:p>
    <w:p w14:paraId="3992604F" w14:textId="77777777" w:rsidR="000B0EF9" w:rsidRPr="0078747E" w:rsidRDefault="000B0EF9" w:rsidP="000B0EF9">
      <w:pPr>
        <w:pStyle w:val="Heading3"/>
      </w:pPr>
      <w:bookmarkStart w:id="145" w:name="_Toc343033542"/>
      <w:r>
        <w:t>5.3.</w:t>
      </w:r>
      <w:r w:rsidR="005A46E1">
        <w:rPr>
          <w:rFonts w:eastAsia="바탕" w:hint="eastAsia"/>
          <w:lang w:eastAsia="ko-KR"/>
        </w:rPr>
        <w:t>54</w:t>
      </w:r>
      <w:r>
        <w:tab/>
        <w:t>Packet-Filter-Content AVP</w:t>
      </w:r>
      <w:bookmarkEnd w:id="145"/>
      <w:r>
        <w:t xml:space="preserve"> </w:t>
      </w:r>
    </w:p>
    <w:p w14:paraId="3F858CB8" w14:textId="77777777" w:rsidR="000B0EF9" w:rsidRPr="0078747E" w:rsidRDefault="000B0EF9" w:rsidP="000B0EF9">
      <w:r>
        <w:t xml:space="preserve">The Packet-Filter-Content AVP (AVP code </w:t>
      </w:r>
      <w:r w:rsidR="005A46E1">
        <w:rPr>
          <w:rFonts w:eastAsia="바탕" w:hint="eastAsia"/>
          <w:lang w:eastAsia="ko-KR"/>
        </w:rPr>
        <w:t>1059</w:t>
      </w:r>
      <w:r w:rsidRPr="0078747E">
        <w:t xml:space="preserve">) is of type IPFilterRule, and it contains the </w:t>
      </w:r>
      <w:r>
        <w:t xml:space="preserve">content of the packet </w:t>
      </w:r>
      <w:r w:rsidRPr="0078747E">
        <w:t>filter</w:t>
      </w:r>
      <w:r>
        <w:t xml:space="preserve"> as requested by the UE and required by the PCRF to create the PCC rules. </w:t>
      </w:r>
      <w:r w:rsidRPr="0078747E">
        <w:t>The following information shall be sent:</w:t>
      </w:r>
    </w:p>
    <w:p w14:paraId="01743668" w14:textId="77777777" w:rsidR="000B0EF9" w:rsidRPr="0078747E" w:rsidRDefault="000B0EF9" w:rsidP="000B0EF9">
      <w:pPr>
        <w:pStyle w:val="B1"/>
      </w:pPr>
      <w:r>
        <w:t>-</w:t>
      </w:r>
      <w:r>
        <w:tab/>
      </w:r>
      <w:r w:rsidRPr="0078747E">
        <w:t>Action shall be set to "permit".</w:t>
      </w:r>
    </w:p>
    <w:p w14:paraId="6257D2CD" w14:textId="77777777" w:rsidR="000B0EF9" w:rsidRPr="0078747E" w:rsidRDefault="000B0EF9" w:rsidP="000B0EF9">
      <w:pPr>
        <w:pStyle w:val="B1"/>
      </w:pPr>
      <w:r>
        <w:t>-</w:t>
      </w:r>
      <w:r>
        <w:tab/>
        <w:t>Direction shall be set to</w:t>
      </w:r>
      <w:r w:rsidRPr="0078747E">
        <w:t xml:space="preserve"> "out"</w:t>
      </w:r>
      <w:r>
        <w:t xml:space="preserve"> for downlink or </w:t>
      </w:r>
      <w:r w:rsidRPr="0078747E">
        <w:t>"</w:t>
      </w:r>
      <w:r>
        <w:t>in</w:t>
      </w:r>
      <w:r w:rsidRPr="0078747E">
        <w:t>"</w:t>
      </w:r>
      <w:r>
        <w:t xml:space="preserve"> for uplink</w:t>
      </w:r>
      <w:r w:rsidRPr="0078747E">
        <w:t>.</w:t>
      </w:r>
    </w:p>
    <w:p w14:paraId="5E3EE3F4" w14:textId="77777777" w:rsidR="000B0EF9" w:rsidRPr="0078747E" w:rsidRDefault="000B0EF9" w:rsidP="007B0511">
      <w:pPr>
        <w:pStyle w:val="B1"/>
      </w:pPr>
      <w:r>
        <w:t>-</w:t>
      </w:r>
      <w:r>
        <w:tab/>
      </w:r>
      <w:r w:rsidRPr="0078747E">
        <w:t xml:space="preserve">Protocol shall be set to the value provided within the packet filter </w:t>
      </w:r>
      <w:r>
        <w:t xml:space="preserve">provided by the UE. If not provided, Protocol shall be set to </w:t>
      </w:r>
      <w:r w:rsidRPr="0078747E">
        <w:t>"</w:t>
      </w:r>
      <w:r>
        <w:t>ip</w:t>
      </w:r>
      <w:r w:rsidRPr="0078747E">
        <w:t>"</w:t>
      </w:r>
      <w:r>
        <w:t xml:space="preserve">. </w:t>
      </w:r>
    </w:p>
    <w:p w14:paraId="2DBBF902" w14:textId="77777777" w:rsidR="000B0EF9" w:rsidRPr="0078747E" w:rsidRDefault="000B0EF9" w:rsidP="000B0EF9">
      <w:pPr>
        <w:pStyle w:val="B1"/>
      </w:pPr>
      <w:r>
        <w:t>-</w:t>
      </w:r>
      <w:r>
        <w:tab/>
      </w:r>
      <w:r w:rsidRPr="0078747E">
        <w:t xml:space="preserve">Source IP address (possibly masked). The source IP address shall be derived from </w:t>
      </w:r>
      <w:r>
        <w:t xml:space="preserve">the </w:t>
      </w:r>
      <w:r w:rsidRPr="0078747E">
        <w:t>packet filter</w:t>
      </w:r>
      <w:r>
        <w:t xml:space="preserve"> parameters sent by the UE. If the direction is </w:t>
      </w:r>
      <w:r w:rsidRPr="0078747E">
        <w:t>"</w:t>
      </w:r>
      <w:r>
        <w:t>in</w:t>
      </w:r>
      <w:r w:rsidRPr="0078747E">
        <w:t>"</w:t>
      </w:r>
      <w:r>
        <w:t xml:space="preserve">, this field shall be either set to the source IP address provided by the UE or </w:t>
      </w:r>
      <w:r>
        <w:lastRenderedPageBreak/>
        <w:t xml:space="preserve">to the </w:t>
      </w:r>
      <w:r w:rsidRPr="0078747E">
        <w:t>"</w:t>
      </w:r>
      <w:r>
        <w:t>assigned</w:t>
      </w:r>
      <w:r w:rsidRPr="0078747E">
        <w:t>"</w:t>
      </w:r>
      <w:r>
        <w:t xml:space="preserve"> value, to refer to the IP</w:t>
      </w:r>
      <w:r w:rsidR="00B90FC1">
        <w:t>v4</w:t>
      </w:r>
      <w:r>
        <w:t xml:space="preserve"> address</w:t>
      </w:r>
      <w:r w:rsidR="00B90FC1">
        <w:t xml:space="preserve"> and/or IPv6 prefix</w:t>
      </w:r>
      <w:r>
        <w:t xml:space="preserve"> of the UE as indicated by the Framed-IP-Address </w:t>
      </w:r>
      <w:r w:rsidR="00B90FC1">
        <w:t>and/</w:t>
      </w:r>
      <w:r>
        <w:t xml:space="preserve">or Framed-IPv6-Prefix AVPs. If the direction is </w:t>
      </w:r>
      <w:r w:rsidRPr="0078747E">
        <w:t>"</w:t>
      </w:r>
      <w:r>
        <w:t>out</w:t>
      </w:r>
      <w:r w:rsidRPr="0078747E">
        <w:t>"</w:t>
      </w:r>
      <w:r>
        <w:t xml:space="preserve"> and the source IP address is not provided by the UE, this field shall be set to </w:t>
      </w:r>
      <w:r w:rsidRPr="0078747E">
        <w:t>"</w:t>
      </w:r>
      <w:r>
        <w:t>any</w:t>
      </w:r>
      <w:r w:rsidRPr="0078747E">
        <w:t>"</w:t>
      </w:r>
      <w:r>
        <w:t>.</w:t>
      </w:r>
    </w:p>
    <w:p w14:paraId="1F4C94C0" w14:textId="77777777" w:rsidR="000B0EF9" w:rsidRPr="0078747E" w:rsidRDefault="000B0EF9" w:rsidP="000B0EF9">
      <w:pPr>
        <w:pStyle w:val="B1"/>
      </w:pPr>
      <w:r>
        <w:t>-</w:t>
      </w:r>
      <w:r>
        <w:tab/>
      </w:r>
      <w:r w:rsidRPr="0078747E">
        <w:t>Source and destination port (single value, list or ranges). The information shall be derived from th</w:t>
      </w:r>
      <w:r>
        <w:t xml:space="preserve">e corresponding </w:t>
      </w:r>
      <w:r w:rsidRPr="0078747E">
        <w:t>packet filter parameters. Source and/or destination port(s) shall be omitted if such informa</w:t>
      </w:r>
      <w:r>
        <w:t xml:space="preserve">tion is not provided in the </w:t>
      </w:r>
      <w:r w:rsidRPr="0078747E">
        <w:t>packet filter.</w:t>
      </w:r>
    </w:p>
    <w:p w14:paraId="57F3471D" w14:textId="77777777" w:rsidR="000B0EF9" w:rsidRPr="0078747E" w:rsidRDefault="000B0EF9" w:rsidP="007B0511">
      <w:pPr>
        <w:pStyle w:val="B1"/>
      </w:pPr>
      <w:r w:rsidRPr="00DD07FC">
        <w:t>-</w:t>
      </w:r>
      <w:r w:rsidRPr="00DD07FC">
        <w:tab/>
      </w:r>
      <w:r>
        <w:t xml:space="preserve">Destination IP address (possibly masked). </w:t>
      </w:r>
      <w:r w:rsidRPr="00DD07FC">
        <w:t>The Destination IP address shall be derived from the packet filter parameters sent by the UE</w:t>
      </w:r>
      <w:r>
        <w:t xml:space="preserve">. If the direction is </w:t>
      </w:r>
      <w:r w:rsidRPr="0078747E">
        <w:t>"</w:t>
      </w:r>
      <w:r>
        <w:t>out</w:t>
      </w:r>
      <w:r w:rsidRPr="0078747E">
        <w:t>"</w:t>
      </w:r>
      <w:r>
        <w:t xml:space="preserve">, this field shall be either set to the destination IP address provided by the UE or to the </w:t>
      </w:r>
      <w:r w:rsidRPr="0078747E">
        <w:t>"</w:t>
      </w:r>
      <w:r>
        <w:t>assigned</w:t>
      </w:r>
      <w:r w:rsidRPr="0078747E">
        <w:t>"</w:t>
      </w:r>
      <w:r>
        <w:t xml:space="preserve"> value, to refer to the IP</w:t>
      </w:r>
      <w:r w:rsidR="00B90FC1">
        <w:t>v4</w:t>
      </w:r>
      <w:r>
        <w:t xml:space="preserve"> address</w:t>
      </w:r>
      <w:r w:rsidR="00B90FC1">
        <w:rPr>
          <w:rFonts w:eastAsia="바탕" w:hint="eastAsia"/>
          <w:lang w:eastAsia="ko-KR"/>
        </w:rPr>
        <w:t xml:space="preserve"> </w:t>
      </w:r>
      <w:r w:rsidR="00B90FC1">
        <w:t xml:space="preserve">and/or IPv6 prefix </w:t>
      </w:r>
      <w:r>
        <w:t xml:space="preserve">of the UE as indicated by the Framed-IP-Address </w:t>
      </w:r>
      <w:r w:rsidR="00B90FC1">
        <w:t>and/</w:t>
      </w:r>
      <w:r>
        <w:t xml:space="preserve">or Framed-IPv6-Prefix AVPs. If the direction is </w:t>
      </w:r>
      <w:r w:rsidRPr="0078747E">
        <w:t>"</w:t>
      </w:r>
      <w:r>
        <w:t>in</w:t>
      </w:r>
      <w:r w:rsidRPr="0078747E">
        <w:t>"</w:t>
      </w:r>
      <w:r>
        <w:t xml:space="preserve"> and the source IP address is not provided by the UE, this field shall be set to </w:t>
      </w:r>
      <w:r w:rsidRPr="0078747E">
        <w:t>"</w:t>
      </w:r>
      <w:r>
        <w:t>any</w:t>
      </w:r>
      <w:r w:rsidRPr="0078747E">
        <w:t>"</w:t>
      </w:r>
      <w:r>
        <w:t xml:space="preserve">. </w:t>
      </w:r>
    </w:p>
    <w:p w14:paraId="2AFC1AAC" w14:textId="77777777" w:rsidR="000B0EF9" w:rsidRPr="0078747E" w:rsidRDefault="000B0EF9" w:rsidP="000B0EF9">
      <w:r w:rsidRPr="0078747E">
        <w:t>The IPFilterRule type shall be used with the following restrictions:</w:t>
      </w:r>
    </w:p>
    <w:p w14:paraId="24980AFC" w14:textId="77777777" w:rsidR="000B0EF9" w:rsidRPr="0078747E" w:rsidRDefault="000B0EF9" w:rsidP="000B0EF9">
      <w:pPr>
        <w:pStyle w:val="B1"/>
      </w:pPr>
      <w:r>
        <w:t>-</w:t>
      </w:r>
      <w:r>
        <w:tab/>
      </w:r>
      <w:r w:rsidRPr="0078747E">
        <w:t>No options shall be used.</w:t>
      </w:r>
    </w:p>
    <w:p w14:paraId="77EA187F" w14:textId="77777777" w:rsidR="000B0EF9" w:rsidRPr="000B0EF9" w:rsidRDefault="000B0EF9" w:rsidP="000B0EF9">
      <w:pPr>
        <w:pStyle w:val="B1"/>
        <w:rPr>
          <w:rFonts w:eastAsia="바탕" w:hint="eastAsia"/>
          <w:lang w:eastAsia="ko-KR"/>
        </w:rPr>
      </w:pPr>
      <w:r>
        <w:t>-</w:t>
      </w:r>
      <w:r>
        <w:tab/>
      </w:r>
      <w:r w:rsidRPr="0078747E">
        <w:t>The invert modifier "!" for addresses shall not be used.</w:t>
      </w:r>
    </w:p>
    <w:p w14:paraId="6ABAADC1" w14:textId="77777777" w:rsidR="000B0EF9" w:rsidRPr="0078747E" w:rsidRDefault="000B0EF9" w:rsidP="000B0EF9">
      <w:pPr>
        <w:pStyle w:val="Heading3"/>
      </w:pPr>
      <w:bookmarkStart w:id="146" w:name="_Toc343033543"/>
      <w:r w:rsidRPr="0078747E">
        <w:t>5.3.</w:t>
      </w:r>
      <w:r w:rsidR="005A46E1">
        <w:rPr>
          <w:rFonts w:eastAsia="바탕" w:hint="eastAsia"/>
          <w:lang w:eastAsia="ko-KR"/>
        </w:rPr>
        <w:t>55</w:t>
      </w:r>
      <w:r>
        <w:tab/>
        <w:t>Packet-Filter-Identifier AVP</w:t>
      </w:r>
      <w:bookmarkEnd w:id="146"/>
      <w:r>
        <w:t xml:space="preserve"> </w:t>
      </w:r>
    </w:p>
    <w:p w14:paraId="16A8BB6E" w14:textId="77777777" w:rsidR="000B0EF9" w:rsidRPr="000B0EF9" w:rsidRDefault="000B0EF9" w:rsidP="007B0511">
      <w:pPr>
        <w:rPr>
          <w:rFonts w:eastAsia="바탕" w:hint="eastAsia"/>
          <w:lang w:eastAsia="ko-KR"/>
        </w:rPr>
      </w:pPr>
      <w:r>
        <w:t xml:space="preserve">The Packet-Filter-Identifier AVP (AVP code </w:t>
      </w:r>
      <w:r w:rsidR="005A46E1">
        <w:rPr>
          <w:rFonts w:eastAsia="바탕" w:hint="eastAsia"/>
          <w:lang w:eastAsia="ko-KR"/>
        </w:rPr>
        <w:t>1060</w:t>
      </w:r>
      <w:r w:rsidRPr="0078747E">
        <w:t xml:space="preserve">) is of type </w:t>
      </w:r>
      <w:r>
        <w:t>OctetString</w:t>
      </w:r>
      <w:r w:rsidRPr="0078747E">
        <w:t xml:space="preserve">, and it indicates the </w:t>
      </w:r>
      <w:r>
        <w:t>identity of the packet filter</w:t>
      </w:r>
      <w:r w:rsidR="007B0511">
        <w:t xml:space="preserve">. </w:t>
      </w:r>
      <w:r>
        <w:t xml:space="preserve">The packet filter identifier is assigned by the PCRF and </w:t>
      </w:r>
      <w:r w:rsidRPr="001A1DAB">
        <w:t>within the scope of the PCRF is unique per UE.</w:t>
      </w:r>
    </w:p>
    <w:p w14:paraId="622B172B" w14:textId="77777777" w:rsidR="000B0EF9" w:rsidRPr="000B0EF9" w:rsidRDefault="000B0EF9" w:rsidP="000B0EF9">
      <w:pPr>
        <w:pStyle w:val="Heading3"/>
      </w:pPr>
      <w:bookmarkStart w:id="147" w:name="_Toc343033544"/>
      <w:r w:rsidRPr="000B0EF9">
        <w:t>5.3.</w:t>
      </w:r>
      <w:r w:rsidR="005A46E1">
        <w:rPr>
          <w:rFonts w:eastAsia="바탕" w:hint="eastAsia"/>
          <w:lang w:eastAsia="ko-KR"/>
        </w:rPr>
        <w:t>56</w:t>
      </w:r>
      <w:r w:rsidRPr="000B0EF9">
        <w:tab/>
        <w:t>Packet-Filter-Information AVP</w:t>
      </w:r>
      <w:bookmarkEnd w:id="147"/>
    </w:p>
    <w:p w14:paraId="2A24ACE8" w14:textId="77777777" w:rsidR="000B0EF9" w:rsidRDefault="000B0EF9" w:rsidP="000B0EF9">
      <w:r>
        <w:t xml:space="preserve">The </w:t>
      </w:r>
      <w:r w:rsidRPr="0078747E">
        <w:t>Packet-Filte</w:t>
      </w:r>
      <w:r>
        <w:t xml:space="preserve">r-Information AVP (AVP code </w:t>
      </w:r>
      <w:r w:rsidR="005A46E1">
        <w:rPr>
          <w:rFonts w:eastAsia="바탕" w:hint="eastAsia"/>
          <w:lang w:eastAsia="ko-KR"/>
        </w:rPr>
        <w:t>1061</w:t>
      </w:r>
      <w:r w:rsidRPr="0078747E">
        <w:t>) is of type Grouped, and it contains th</w:t>
      </w:r>
      <w:r>
        <w:t xml:space="preserve">e information from a single </w:t>
      </w:r>
      <w:r w:rsidRPr="0078747E">
        <w:t>packet filter</w:t>
      </w:r>
      <w:r w:rsidRPr="00591FC1">
        <w:t xml:space="preserve"> </w:t>
      </w:r>
      <w:r w:rsidRPr="0078747E">
        <w:t xml:space="preserve">sent from the </w:t>
      </w:r>
      <w:r w:rsidRPr="00A22E7F">
        <w:t>PCEF</w:t>
      </w:r>
      <w:r w:rsidRPr="0078747E">
        <w:t xml:space="preserve"> to the </w:t>
      </w:r>
      <w:r w:rsidRPr="00A22E7F">
        <w:t>PCRF</w:t>
      </w:r>
      <w:r>
        <w:t xml:space="preserve">. Depending on the Packet-Filter-Operation included within the CCR command it may include the packet filter identifier, evaluation precedence, </w:t>
      </w:r>
      <w:r w:rsidRPr="0078747E">
        <w:t xml:space="preserve">filter </w:t>
      </w:r>
      <w:r>
        <w:t xml:space="preserve">value, </w:t>
      </w:r>
      <w:r w:rsidRPr="0078747E">
        <w:t>Type-of-Service/Traffic Class</w:t>
      </w:r>
      <w:r>
        <w:t>, the IPSec SPI, and the Flow Label</w:t>
      </w:r>
      <w:r w:rsidRPr="0078747E">
        <w:t xml:space="preserve">. </w:t>
      </w:r>
    </w:p>
    <w:p w14:paraId="5C0A036A" w14:textId="77777777" w:rsidR="000B0EF9" w:rsidRDefault="000B0EF9" w:rsidP="000B0EF9">
      <w:pPr>
        <w:rPr>
          <w:rFonts w:eastAsia="바탕" w:hint="eastAsia"/>
          <w:lang w:eastAsia="ko-KR"/>
        </w:rPr>
      </w:pPr>
      <w:r>
        <w:t>When the Packet-Filter-Operation AVP included within the CCR command indicates DELETION, only the Packet-Filter-Identifier AVP shall be provided.</w:t>
      </w:r>
    </w:p>
    <w:p w14:paraId="0731F020" w14:textId="77777777" w:rsidR="007D67F0" w:rsidRPr="007D67F0" w:rsidRDefault="007D67F0" w:rsidP="000B0EF9">
      <w:pPr>
        <w:rPr>
          <w:rFonts w:eastAsia="바탕" w:hint="eastAsia"/>
          <w:lang w:eastAsia="ko-KR"/>
        </w:rPr>
      </w:pPr>
      <w:r w:rsidRPr="00D34045">
        <w:t>When the Packet-Filter-Operation AVP included within the CCR command indicates ADDITION</w:t>
      </w:r>
      <w:r>
        <w:t xml:space="preserve"> and is linked to an existing packet filter, </w:t>
      </w:r>
      <w:r w:rsidRPr="00D34045">
        <w:t>only the Packet-Filter-Identifier AVP shall be provided</w:t>
      </w:r>
      <w:r>
        <w:t xml:space="preserve"> for the existing packet filter.</w:t>
      </w:r>
    </w:p>
    <w:p w14:paraId="21D59D58" w14:textId="77777777" w:rsidR="000B0EF9" w:rsidRPr="0078747E" w:rsidRDefault="000B0EF9" w:rsidP="000B0EF9">
      <w:r>
        <w:t xml:space="preserve">See annex </w:t>
      </w:r>
      <w:r w:rsidR="005A46E1">
        <w:t>B.3.</w:t>
      </w:r>
      <w:r w:rsidR="005A46E1">
        <w:rPr>
          <w:rFonts w:eastAsia="바탕" w:hint="eastAsia"/>
          <w:lang w:eastAsia="ko-KR"/>
        </w:rPr>
        <w:t>4</w:t>
      </w:r>
      <w:r>
        <w:t xml:space="preserve"> for E-UTRAN specific details.</w:t>
      </w:r>
    </w:p>
    <w:p w14:paraId="1B0208C5" w14:textId="77777777" w:rsidR="000B0EF9" w:rsidRPr="007A4A40" w:rsidRDefault="000B0EF9" w:rsidP="000B0EF9">
      <w:pPr>
        <w:rPr>
          <w:lang w:val="sv-SE"/>
        </w:rPr>
      </w:pPr>
      <w:r w:rsidRPr="007A4A40">
        <w:rPr>
          <w:lang w:val="sv-SE"/>
        </w:rPr>
        <w:t>AVP Format:</w:t>
      </w:r>
    </w:p>
    <w:p w14:paraId="38173234" w14:textId="77777777" w:rsidR="000B0EF9" w:rsidRPr="007A4A40" w:rsidRDefault="000B0EF9" w:rsidP="000B0EF9">
      <w:pPr>
        <w:pStyle w:val="PL"/>
        <w:rPr>
          <w:noProof w:val="0"/>
          <w:lang w:val="sv-SE"/>
        </w:rPr>
      </w:pPr>
      <w:r w:rsidRPr="007A4A40">
        <w:rPr>
          <w:noProof w:val="0"/>
          <w:lang w:val="sv-SE"/>
        </w:rPr>
        <w:t xml:space="preserve">Packet-Filter-Information ::= &lt; AVP Header: </w:t>
      </w:r>
      <w:r w:rsidR="005A46E1">
        <w:rPr>
          <w:rFonts w:eastAsia="바탕" w:hint="eastAsia"/>
          <w:noProof w:val="0"/>
          <w:lang w:val="sv-SE" w:eastAsia="ko-KR"/>
        </w:rPr>
        <w:t>1061</w:t>
      </w:r>
      <w:r w:rsidRPr="007A4A40">
        <w:rPr>
          <w:noProof w:val="0"/>
          <w:lang w:val="sv-SE"/>
        </w:rPr>
        <w:t xml:space="preserve"> &gt;</w:t>
      </w:r>
    </w:p>
    <w:p w14:paraId="6CEDB70D" w14:textId="77777777" w:rsidR="000B0EF9" w:rsidRDefault="000B0EF9" w:rsidP="000B0EF9">
      <w:pPr>
        <w:pStyle w:val="PL"/>
        <w:rPr>
          <w:noProof w:val="0"/>
        </w:rPr>
      </w:pPr>
      <w:r w:rsidRPr="000B0EF9">
        <w:rPr>
          <w:noProof w:val="0"/>
          <w:lang w:val="sv-SE"/>
        </w:rPr>
        <w:tab/>
      </w:r>
      <w:r w:rsidRPr="000B0EF9">
        <w:rPr>
          <w:noProof w:val="0"/>
          <w:lang w:val="sv-SE"/>
        </w:rPr>
        <w:tab/>
      </w:r>
      <w:r w:rsidRPr="000B0EF9">
        <w:rPr>
          <w:noProof w:val="0"/>
          <w:lang w:val="sv-SE"/>
        </w:rPr>
        <w:tab/>
      </w:r>
      <w:r w:rsidRPr="000B0EF9">
        <w:rPr>
          <w:noProof w:val="0"/>
          <w:lang w:val="sv-SE"/>
        </w:rPr>
        <w:tab/>
      </w:r>
      <w:r w:rsidRPr="000B0EF9">
        <w:rPr>
          <w:noProof w:val="0"/>
          <w:lang w:val="sv-SE"/>
        </w:rPr>
        <w:tab/>
      </w:r>
      <w:r w:rsidRPr="000B0EF9">
        <w:rPr>
          <w:noProof w:val="0"/>
          <w:lang w:val="sv-SE"/>
        </w:rPr>
        <w:tab/>
      </w:r>
      <w:r w:rsidRPr="000B0EF9">
        <w:rPr>
          <w:noProof w:val="0"/>
          <w:lang w:val="sv-SE"/>
        </w:rPr>
        <w:tab/>
        <w:t xml:space="preserve"> </w:t>
      </w:r>
      <w:r>
        <w:rPr>
          <w:noProof w:val="0"/>
        </w:rPr>
        <w:t>[ Packet</w:t>
      </w:r>
      <w:r w:rsidRPr="0078747E">
        <w:rPr>
          <w:noProof w:val="0"/>
        </w:rPr>
        <w:t>-Filter</w:t>
      </w:r>
      <w:r>
        <w:rPr>
          <w:noProof w:val="0"/>
        </w:rPr>
        <w:t>-Identifier</w:t>
      </w:r>
      <w:r w:rsidRPr="0078747E">
        <w:rPr>
          <w:noProof w:val="0"/>
        </w:rPr>
        <w:t xml:space="preserve"> </w:t>
      </w:r>
      <w:r>
        <w:rPr>
          <w:noProof w:val="0"/>
        </w:rPr>
        <w:t>]</w:t>
      </w:r>
    </w:p>
    <w:p w14:paraId="76945678" w14:textId="77777777" w:rsidR="000B0EF9" w:rsidRPr="0078747E" w:rsidRDefault="000B0EF9" w:rsidP="000B0EF9">
      <w:pPr>
        <w:pStyle w:val="PL"/>
        <w:rPr>
          <w:noProof w:val="0"/>
        </w:rPr>
      </w:pPr>
      <w:r w:rsidRPr="000B0EF9">
        <w:rPr>
          <w:noProof w:val="0"/>
        </w:rPr>
        <w:tab/>
      </w:r>
      <w:r w:rsidRPr="000B0EF9">
        <w:rPr>
          <w:noProof w:val="0"/>
        </w:rPr>
        <w:tab/>
      </w:r>
      <w:r w:rsidRPr="000B0EF9">
        <w:rPr>
          <w:noProof w:val="0"/>
        </w:rPr>
        <w:tab/>
      </w:r>
      <w:r w:rsidRPr="000B0EF9">
        <w:rPr>
          <w:noProof w:val="0"/>
        </w:rPr>
        <w:tab/>
      </w:r>
      <w:r w:rsidRPr="000B0EF9">
        <w:rPr>
          <w:noProof w:val="0"/>
        </w:rPr>
        <w:tab/>
      </w:r>
      <w:r w:rsidRPr="000B0EF9">
        <w:rPr>
          <w:noProof w:val="0"/>
        </w:rPr>
        <w:tab/>
      </w:r>
      <w:r w:rsidRPr="000B0EF9">
        <w:rPr>
          <w:noProof w:val="0"/>
        </w:rPr>
        <w:tab/>
        <w:t xml:space="preserve"> </w:t>
      </w:r>
      <w:r w:rsidRPr="0078747E">
        <w:rPr>
          <w:noProof w:val="0"/>
        </w:rPr>
        <w:t>[ Precedence ]</w:t>
      </w:r>
    </w:p>
    <w:p w14:paraId="33C63766" w14:textId="77777777" w:rsidR="000B0EF9" w:rsidRDefault="000B0EF9" w:rsidP="000B0EF9">
      <w:pPr>
        <w:pStyle w:val="PL"/>
        <w:rPr>
          <w:noProof w:val="0"/>
          <w:lang w:val="en-US"/>
        </w:rPr>
      </w:pPr>
      <w:r>
        <w:rPr>
          <w:noProof w:val="0"/>
        </w:rPr>
        <w:tab/>
      </w:r>
      <w:r>
        <w:rPr>
          <w:noProof w:val="0"/>
        </w:rPr>
        <w:tab/>
      </w:r>
      <w:r>
        <w:rPr>
          <w:noProof w:val="0"/>
        </w:rPr>
        <w:tab/>
      </w:r>
      <w:r>
        <w:rPr>
          <w:noProof w:val="0"/>
        </w:rPr>
        <w:tab/>
      </w:r>
      <w:r>
        <w:rPr>
          <w:noProof w:val="0"/>
        </w:rPr>
        <w:tab/>
      </w:r>
      <w:r>
        <w:rPr>
          <w:noProof w:val="0"/>
        </w:rPr>
        <w:tab/>
      </w:r>
      <w:r>
        <w:rPr>
          <w:noProof w:val="0"/>
        </w:rPr>
        <w:tab/>
      </w:r>
      <w:r w:rsidRPr="00FE2DFD">
        <w:rPr>
          <w:noProof w:val="0"/>
          <w:lang w:val="en-US"/>
        </w:rPr>
        <w:t xml:space="preserve"> </w:t>
      </w:r>
      <w:r w:rsidRPr="001C5005">
        <w:rPr>
          <w:noProof w:val="0"/>
          <w:lang w:val="en-US"/>
        </w:rPr>
        <w:t>[ Packet-Filter-Content ]</w:t>
      </w:r>
    </w:p>
    <w:p w14:paraId="56481CFE" w14:textId="77777777" w:rsidR="000B0EF9" w:rsidRDefault="000B0EF9" w:rsidP="000B0EF9">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ToS-Traffic-Class ]</w:t>
      </w:r>
    </w:p>
    <w:p w14:paraId="278D2D6B" w14:textId="77777777" w:rsidR="000B0EF9" w:rsidRDefault="000B0EF9" w:rsidP="000B0EF9">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Security-Parameter-Index</w:t>
      </w:r>
      <w:r w:rsidRPr="0078747E">
        <w:rPr>
          <w:noProof w:val="0"/>
        </w:rPr>
        <w:t xml:space="preserve"> ]</w:t>
      </w:r>
    </w:p>
    <w:p w14:paraId="6E141FFC" w14:textId="77777777" w:rsidR="000B0EF9" w:rsidRPr="00265791" w:rsidRDefault="000B0EF9" w:rsidP="000B0EF9">
      <w:pPr>
        <w:pStyle w:val="PL"/>
        <w:rPr>
          <w:noProof w:val="0"/>
          <w:lang w:val="en-US"/>
        </w:rPr>
      </w:pPr>
      <w:r>
        <w:rPr>
          <w:noProof w:val="0"/>
        </w:rPr>
        <w:tab/>
      </w:r>
      <w:r>
        <w:rPr>
          <w:noProof w:val="0"/>
        </w:rPr>
        <w:tab/>
      </w:r>
      <w:r>
        <w:rPr>
          <w:noProof w:val="0"/>
        </w:rPr>
        <w:tab/>
      </w:r>
      <w:r>
        <w:rPr>
          <w:noProof w:val="0"/>
        </w:rPr>
        <w:tab/>
      </w:r>
      <w:r>
        <w:rPr>
          <w:noProof w:val="0"/>
        </w:rPr>
        <w:tab/>
      </w:r>
      <w:r>
        <w:rPr>
          <w:noProof w:val="0"/>
        </w:rPr>
        <w:tab/>
      </w:r>
      <w:r>
        <w:rPr>
          <w:noProof w:val="0"/>
        </w:rPr>
        <w:tab/>
        <w:t xml:space="preserve"> [ Flow-Label</w:t>
      </w:r>
      <w:r w:rsidRPr="0078747E">
        <w:rPr>
          <w:noProof w:val="0"/>
        </w:rPr>
        <w:t xml:space="preserve"> ]</w:t>
      </w:r>
    </w:p>
    <w:p w14:paraId="151BF6A4" w14:textId="77777777" w:rsidR="000B0EF9" w:rsidRPr="00FE2DFD" w:rsidRDefault="000B0EF9" w:rsidP="000B0EF9">
      <w:pPr>
        <w:pStyle w:val="PL"/>
        <w:rPr>
          <w:noProof w:val="0"/>
          <w:lang w:val="en-US"/>
        </w:rPr>
      </w:pP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r>
      <w:r>
        <w:rPr>
          <w:noProof w:val="0"/>
          <w:lang w:val="en-US"/>
        </w:rPr>
        <w:tab/>
        <w:t>*[ AVP ]</w:t>
      </w:r>
    </w:p>
    <w:p w14:paraId="6CD1C139" w14:textId="77777777" w:rsidR="000B0EF9" w:rsidRPr="000B0EF9" w:rsidRDefault="000B0EF9" w:rsidP="000B0EF9">
      <w:pPr>
        <w:pStyle w:val="PL"/>
        <w:rPr>
          <w:rFonts w:eastAsia="바탕" w:hint="eastAsia"/>
          <w:noProof w:val="0"/>
          <w:lang w:eastAsia="ko-KR"/>
        </w:rPr>
      </w:pPr>
    </w:p>
    <w:p w14:paraId="45EEAB22" w14:textId="77777777" w:rsidR="000B0EF9" w:rsidRPr="0078747E" w:rsidRDefault="000B0EF9" w:rsidP="000B0EF9">
      <w:pPr>
        <w:pStyle w:val="Heading3"/>
      </w:pPr>
      <w:bookmarkStart w:id="148" w:name="_Toc343033545"/>
      <w:r>
        <w:t>5.3.</w:t>
      </w:r>
      <w:r w:rsidR="005A46E1">
        <w:rPr>
          <w:rFonts w:eastAsia="바탕" w:hint="eastAsia"/>
          <w:lang w:eastAsia="ko-KR"/>
        </w:rPr>
        <w:t>57</w:t>
      </w:r>
      <w:r>
        <w:tab/>
        <w:t>Packet-Filter-Operation AVP</w:t>
      </w:r>
      <w:bookmarkEnd w:id="148"/>
      <w:r>
        <w:t xml:space="preserve"> </w:t>
      </w:r>
    </w:p>
    <w:p w14:paraId="702801E7" w14:textId="77777777" w:rsidR="000B0EF9" w:rsidRPr="0078747E" w:rsidRDefault="000B0EF9" w:rsidP="000B0EF9">
      <w:r>
        <w:t xml:space="preserve">The Packet-Filter-Operation AVP (AVP code </w:t>
      </w:r>
      <w:r w:rsidR="005A46E1">
        <w:rPr>
          <w:rFonts w:eastAsia="바탕" w:hint="eastAsia"/>
          <w:lang w:eastAsia="ko-KR"/>
        </w:rPr>
        <w:t>1062</w:t>
      </w:r>
      <w:r w:rsidRPr="0078747E">
        <w:t xml:space="preserve">) is of type of Enumerated, and it indicates </w:t>
      </w:r>
      <w:r w:rsidRPr="00577516">
        <w:t>a UE initiated resource operation that causes a request</w:t>
      </w:r>
      <w:r w:rsidRPr="0078747E">
        <w:t xml:space="preserve"> for PCC rules. </w:t>
      </w:r>
    </w:p>
    <w:p w14:paraId="49DDF0DB" w14:textId="77777777" w:rsidR="000B0EF9" w:rsidRPr="0078747E" w:rsidRDefault="000B0EF9" w:rsidP="000B0EF9">
      <w:r w:rsidRPr="0078747E">
        <w:t>The following values are defined:</w:t>
      </w:r>
    </w:p>
    <w:p w14:paraId="626DD7CD" w14:textId="77777777" w:rsidR="000B0EF9" w:rsidRPr="0078747E" w:rsidRDefault="000B0EF9" w:rsidP="00AA391A">
      <w:pPr>
        <w:pStyle w:val="B1"/>
      </w:pPr>
      <w:r>
        <w:t>DELETION</w:t>
      </w:r>
      <w:r w:rsidRPr="0078747E">
        <w:t xml:space="preserve"> (0)</w:t>
      </w:r>
    </w:p>
    <w:p w14:paraId="2AFCAFF0" w14:textId="77777777" w:rsidR="000B0EF9" w:rsidRPr="0078747E" w:rsidRDefault="00AA391A" w:rsidP="00AA391A">
      <w:pPr>
        <w:pStyle w:val="B1"/>
      </w:pPr>
      <w:r>
        <w:tab/>
      </w:r>
      <w:r w:rsidR="000B0EF9" w:rsidRPr="0078747E">
        <w:t>This value i</w:t>
      </w:r>
      <w:r w:rsidR="000B0EF9">
        <w:t>s used to indicate that the resources reserved for the provided packet filter identifiers</w:t>
      </w:r>
      <w:r w:rsidR="000B0EF9" w:rsidRPr="0078747E">
        <w:t xml:space="preserve"> </w:t>
      </w:r>
      <w:r w:rsidR="000B0EF9">
        <w:t>are to be delet</w:t>
      </w:r>
      <w:r w:rsidR="000B0EF9" w:rsidRPr="0078747E">
        <w:t>ed</w:t>
      </w:r>
      <w:r w:rsidR="000B0EF9">
        <w:t xml:space="preserve"> and are no longer used by the UE</w:t>
      </w:r>
      <w:r w:rsidR="000B0EF9" w:rsidRPr="0078747E">
        <w:t>.</w:t>
      </w:r>
    </w:p>
    <w:p w14:paraId="3AF64335" w14:textId="77777777" w:rsidR="000B0EF9" w:rsidRPr="0078747E" w:rsidRDefault="000B0EF9" w:rsidP="00AA391A">
      <w:pPr>
        <w:pStyle w:val="B1"/>
      </w:pPr>
      <w:r>
        <w:t>ADDITION</w:t>
      </w:r>
      <w:r w:rsidRPr="0078747E">
        <w:t xml:space="preserve"> (1)</w:t>
      </w:r>
    </w:p>
    <w:p w14:paraId="147D2ADD" w14:textId="77777777" w:rsidR="000B0EF9" w:rsidRPr="0078747E" w:rsidRDefault="00AA391A" w:rsidP="00AA391A">
      <w:pPr>
        <w:pStyle w:val="B1"/>
      </w:pPr>
      <w:r>
        <w:tab/>
      </w:r>
      <w:r w:rsidR="000B0EF9" w:rsidRPr="0078747E">
        <w:t xml:space="preserve">This </w:t>
      </w:r>
      <w:r w:rsidR="000B0EF9">
        <w:t>value is used to indicate that the UE requests resources allocated for the provided packet filters</w:t>
      </w:r>
      <w:r w:rsidR="000B0EF9" w:rsidRPr="0078747E">
        <w:t>.</w:t>
      </w:r>
    </w:p>
    <w:p w14:paraId="20E21543" w14:textId="77777777" w:rsidR="000B0EF9" w:rsidRPr="0078747E" w:rsidRDefault="000B0EF9" w:rsidP="00AA391A">
      <w:pPr>
        <w:pStyle w:val="B1"/>
      </w:pPr>
      <w:r w:rsidRPr="0078747E">
        <w:lastRenderedPageBreak/>
        <w:t>MODIFICATION (2)</w:t>
      </w:r>
    </w:p>
    <w:p w14:paraId="1C566EED" w14:textId="77777777" w:rsidR="000B0EF9" w:rsidRDefault="00AA391A" w:rsidP="00AA391A">
      <w:pPr>
        <w:pStyle w:val="B1"/>
        <w:rPr>
          <w:rFonts w:eastAsia="바탕" w:hint="eastAsia"/>
          <w:lang w:eastAsia="ko-KR"/>
        </w:rPr>
      </w:pPr>
      <w:r>
        <w:tab/>
      </w:r>
      <w:r w:rsidR="000B0EF9" w:rsidRPr="0078747E">
        <w:t xml:space="preserve">This value is used to indicate that </w:t>
      </w:r>
      <w:r w:rsidR="000B0EF9">
        <w:t>the reserved QoS, the filter, the precedence, or any of the fields for the provided packet filter identifiers are</w:t>
      </w:r>
      <w:r w:rsidR="000B0EF9" w:rsidRPr="0078747E">
        <w:t xml:space="preserve"> being modified</w:t>
      </w:r>
      <w:r w:rsidR="000B0EF9">
        <w:t>.</w:t>
      </w:r>
    </w:p>
    <w:p w14:paraId="3AEA4DCB" w14:textId="77777777" w:rsidR="00E04A1D" w:rsidRDefault="00E04A1D" w:rsidP="00E04A1D">
      <w:pPr>
        <w:pStyle w:val="Heading3"/>
      </w:pPr>
      <w:bookmarkStart w:id="149" w:name="_Toc343033546"/>
      <w:r>
        <w:t>5.3.</w:t>
      </w:r>
      <w:r w:rsidR="00374AD7">
        <w:rPr>
          <w:rFonts w:eastAsia="바탕" w:hint="eastAsia"/>
          <w:lang w:eastAsia="ko-KR"/>
        </w:rPr>
        <w:t>58</w:t>
      </w:r>
      <w:r>
        <w:tab/>
        <w:t>Charging-Correlation-Indicator AVP (All access types)</w:t>
      </w:r>
      <w:bookmarkEnd w:id="149"/>
    </w:p>
    <w:p w14:paraId="49B73A77" w14:textId="77777777" w:rsidR="00E04A1D" w:rsidRDefault="00E04A1D" w:rsidP="00E04A1D">
      <w:r>
        <w:t xml:space="preserve">The Charging-Correlation-Indicator AVP (AVP code </w:t>
      </w:r>
      <w:r w:rsidR="00334EF2">
        <w:rPr>
          <w:rFonts w:eastAsia="바탕" w:hint="eastAsia"/>
          <w:lang w:eastAsia="ko-KR"/>
        </w:rPr>
        <w:t>1073</w:t>
      </w:r>
      <w:r>
        <w:t>) is of type Enumerated.</w:t>
      </w:r>
    </w:p>
    <w:p w14:paraId="154AB948" w14:textId="77777777" w:rsidR="00E04A1D" w:rsidRDefault="00E04A1D" w:rsidP="00E04A1D">
      <w:r>
        <w:t>If the Charging-Correlation-Indicator AVP is included within a Charging-Rule-Install AVP it indicates that the Access-Network-Charging-Identifier-Gx AVP assigned to the dynamic PCC rules need to be provided.</w:t>
      </w:r>
    </w:p>
    <w:p w14:paraId="6EB2AEA9" w14:textId="77777777" w:rsidR="00E04A1D" w:rsidRDefault="00E04A1D" w:rsidP="00E04A1D">
      <w:r>
        <w:t>The following values are defined:</w:t>
      </w:r>
    </w:p>
    <w:p w14:paraId="57E36960" w14:textId="77777777" w:rsidR="00E04A1D" w:rsidRDefault="00E04A1D" w:rsidP="00AA391A">
      <w:pPr>
        <w:pStyle w:val="B1"/>
      </w:pPr>
      <w:r>
        <w:t>CHARGING_IDENTIFIER_REQUIRED (0)</w:t>
      </w:r>
    </w:p>
    <w:p w14:paraId="4A4E7BF0" w14:textId="77777777" w:rsidR="00E04A1D" w:rsidRPr="00E04A1D" w:rsidRDefault="00AA391A" w:rsidP="00AA391A">
      <w:pPr>
        <w:pStyle w:val="B1"/>
        <w:rPr>
          <w:rFonts w:eastAsia="바탕" w:hint="eastAsia"/>
          <w:lang w:eastAsia="ko-KR"/>
        </w:rPr>
      </w:pPr>
      <w:r>
        <w:tab/>
      </w:r>
      <w:r w:rsidR="00E04A1D">
        <w:t>This value shall be used to indicate that the Access-Network-Charging-Identifier-Gx AVP for the dynamic PCC rule(s) shall be reported to the PCRF by the PCEF.</w:t>
      </w:r>
    </w:p>
    <w:p w14:paraId="3FF58DE3" w14:textId="77777777" w:rsidR="00454F4A" w:rsidRPr="0078747E" w:rsidRDefault="00454F4A" w:rsidP="0078747E">
      <w:pPr>
        <w:pStyle w:val="Heading2"/>
      </w:pPr>
      <w:bookmarkStart w:id="150" w:name="_Toc343033547"/>
      <w:r w:rsidRPr="0078747E">
        <w:t>5.4</w:t>
      </w:r>
      <w:r w:rsidRPr="0078747E">
        <w:tab/>
        <w:t>Gx re-used AVPs</w:t>
      </w:r>
      <w:bookmarkEnd w:id="150"/>
    </w:p>
    <w:p w14:paraId="4A51264A" w14:textId="77777777" w:rsidR="00454F4A" w:rsidRPr="0078747E" w:rsidRDefault="00A22E7F" w:rsidP="00A22E7F">
      <w:r>
        <w:t>T</w:t>
      </w:r>
      <w:r w:rsidR="00454F4A" w:rsidRPr="0078747E">
        <w:t>able 5.4 lists the Diameter AVPs re-used by the Gx reference point from existing Diameter Applications, reference to their respective specifications</w:t>
      </w:r>
      <w:r w:rsidR="00803878">
        <w:t>,</w:t>
      </w:r>
      <w:r w:rsidR="00454F4A" w:rsidRPr="0078747E">
        <w:t xml:space="preserve"> short description of their usage within the Gx reference point</w:t>
      </w:r>
      <w:r w:rsidR="00EE6950">
        <w:t>,</w:t>
      </w:r>
      <w:r w:rsidR="00803878" w:rsidRPr="00803878">
        <w:t xml:space="preserve"> the applicability of the AVPs to charging control, policy control or both</w:t>
      </w:r>
      <w:r w:rsidR="00EE6950">
        <w:t>, and which supported features the AVP is applicable to</w:t>
      </w:r>
      <w:r w:rsidR="00454F4A" w:rsidRPr="0078747E">
        <w:t xml:space="preserve">. Other AVPs from existing Diameter Applications, except for the AVPs from Diameter base protocol, do not need to be supported. The AVPs from Diameter base protocol are not included in table 5.4, but they are re-used for the Gx reference point. </w:t>
      </w:r>
      <w:r w:rsidR="00E15023">
        <w:t xml:space="preserve">Unless otherwise stated, re-used AVPs shall maintain their </w:t>
      </w:r>
      <w:r w:rsidR="00E15023" w:rsidRPr="0078747E">
        <w:t>'M'</w:t>
      </w:r>
      <w:r w:rsidR="00E15023">
        <w:t xml:space="preserve">, 'P' and 'V' flag settings. </w:t>
      </w:r>
      <w:r w:rsidR="00454F4A" w:rsidRPr="0078747E">
        <w:t xml:space="preserve">Where 3GPP Radius VSAs are re-used, </w:t>
      </w:r>
      <w:r w:rsidR="00E15023">
        <w:t xml:space="preserve">unless otherwise stated, </w:t>
      </w:r>
      <w:r w:rsidR="00454F4A" w:rsidRPr="0078747E">
        <w:t>they shall be translated to Diameter AVPs as described in RFC 4005 [12] with the exception that the 'M' flag shall be se</w:t>
      </w:r>
      <w:r>
        <w:t>t and the 'P' flag may be set.</w:t>
      </w:r>
    </w:p>
    <w:p w14:paraId="2636C325" w14:textId="77777777" w:rsidR="00454F4A" w:rsidRPr="0078747E" w:rsidRDefault="00454F4A" w:rsidP="00454F4A">
      <w:pPr>
        <w:pStyle w:val="TH"/>
      </w:pPr>
      <w:r w:rsidRPr="0078747E">
        <w:lastRenderedPageBreak/>
        <w:t>Table 5.4: Gx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2090"/>
        <w:gridCol w:w="1131"/>
        <w:gridCol w:w="6"/>
        <w:gridCol w:w="3824"/>
        <w:gridCol w:w="1309"/>
        <w:gridCol w:w="1207"/>
      </w:tblGrid>
      <w:tr w:rsidR="005A35D0" w:rsidRPr="0078747E" w14:paraId="420D013E" w14:textId="77777777">
        <w:tblPrEx>
          <w:tblCellMar>
            <w:top w:w="0" w:type="dxa"/>
            <w:bottom w:w="0" w:type="dxa"/>
          </w:tblCellMar>
        </w:tblPrEx>
        <w:trPr>
          <w:tblHeader/>
          <w:jc w:val="center"/>
        </w:trPr>
        <w:tc>
          <w:tcPr>
            <w:tcW w:w="2090" w:type="dxa"/>
            <w:tcBorders>
              <w:top w:val="single" w:sz="12" w:space="0" w:color="auto"/>
              <w:bottom w:val="single" w:sz="12" w:space="0" w:color="auto"/>
            </w:tcBorders>
          </w:tcPr>
          <w:p w14:paraId="1DE92940" w14:textId="77777777" w:rsidR="005A35D0" w:rsidRPr="0078747E" w:rsidRDefault="005A35D0" w:rsidP="00454F4A">
            <w:pPr>
              <w:pStyle w:val="TAH"/>
            </w:pPr>
            <w:r>
              <w:lastRenderedPageBreak/>
              <w:t>Attribute Name</w:t>
            </w:r>
          </w:p>
        </w:tc>
        <w:tc>
          <w:tcPr>
            <w:tcW w:w="1137" w:type="dxa"/>
            <w:gridSpan w:val="2"/>
            <w:tcBorders>
              <w:top w:val="single" w:sz="12" w:space="0" w:color="auto"/>
              <w:bottom w:val="single" w:sz="12" w:space="0" w:color="auto"/>
            </w:tcBorders>
          </w:tcPr>
          <w:p w14:paraId="14E048AE" w14:textId="77777777" w:rsidR="005A35D0" w:rsidRPr="0078747E" w:rsidRDefault="005A35D0" w:rsidP="00454F4A">
            <w:pPr>
              <w:pStyle w:val="TAH"/>
            </w:pPr>
            <w:r w:rsidRPr="0078747E">
              <w:t>Reference</w:t>
            </w:r>
          </w:p>
        </w:tc>
        <w:tc>
          <w:tcPr>
            <w:tcW w:w="3824" w:type="dxa"/>
            <w:tcBorders>
              <w:top w:val="single" w:sz="12" w:space="0" w:color="auto"/>
              <w:bottom w:val="single" w:sz="12" w:space="0" w:color="auto"/>
            </w:tcBorders>
          </w:tcPr>
          <w:p w14:paraId="7B50F92C" w14:textId="77777777" w:rsidR="005A35D0" w:rsidRPr="0078747E" w:rsidRDefault="005A35D0" w:rsidP="00454F4A">
            <w:pPr>
              <w:pStyle w:val="TAH"/>
            </w:pPr>
            <w:r w:rsidRPr="0078747E">
              <w:t>Description</w:t>
            </w:r>
          </w:p>
        </w:tc>
        <w:tc>
          <w:tcPr>
            <w:tcW w:w="1309" w:type="dxa"/>
            <w:tcBorders>
              <w:top w:val="single" w:sz="12" w:space="0" w:color="auto"/>
              <w:bottom w:val="single" w:sz="12" w:space="0" w:color="auto"/>
            </w:tcBorders>
          </w:tcPr>
          <w:p w14:paraId="6C741580" w14:textId="77777777" w:rsidR="005A35D0" w:rsidRPr="0078747E" w:rsidRDefault="005A35D0" w:rsidP="00454F4A">
            <w:pPr>
              <w:pStyle w:val="TAH"/>
            </w:pPr>
            <w:r w:rsidRPr="0078747E">
              <w:t>Acc. type</w:t>
            </w:r>
          </w:p>
        </w:tc>
        <w:tc>
          <w:tcPr>
            <w:tcW w:w="1207" w:type="dxa"/>
            <w:tcBorders>
              <w:top w:val="single" w:sz="12" w:space="0" w:color="auto"/>
              <w:bottom w:val="single" w:sz="12" w:space="0" w:color="auto"/>
            </w:tcBorders>
          </w:tcPr>
          <w:p w14:paraId="3C69CDE8" w14:textId="77777777" w:rsidR="005A35D0" w:rsidRPr="0078747E" w:rsidRDefault="00D44802" w:rsidP="00454F4A">
            <w:pPr>
              <w:pStyle w:val="TAH"/>
            </w:pPr>
            <w:r>
              <w:t>Applicability</w:t>
            </w:r>
            <w:r w:rsidR="005A35D0">
              <w:t xml:space="preserve"> (not</w:t>
            </w:r>
            <w:r w:rsidR="00CE22F9">
              <w:t>e</w:t>
            </w:r>
            <w:r w:rsidR="00EE6950">
              <w:t>s</w:t>
            </w:r>
            <w:r w:rsidR="005A35D0">
              <w:t xml:space="preserve"> 1</w:t>
            </w:r>
            <w:r w:rsidR="00EE6950">
              <w:t xml:space="preserve">, </w:t>
            </w:r>
            <w:r w:rsidR="00EE6950">
              <w:rPr>
                <w:rFonts w:eastAsia="바탕" w:hint="eastAsia"/>
                <w:lang w:eastAsia="ko-KR"/>
              </w:rPr>
              <w:t>4</w:t>
            </w:r>
            <w:r w:rsidR="005A35D0">
              <w:t>)</w:t>
            </w:r>
          </w:p>
        </w:tc>
      </w:tr>
      <w:tr w:rsidR="00A02A20" w:rsidRPr="0078747E" w14:paraId="37C46667" w14:textId="77777777">
        <w:tblPrEx>
          <w:tblCellMar>
            <w:top w:w="0" w:type="dxa"/>
            <w:bottom w:w="0" w:type="dxa"/>
          </w:tblCellMar>
        </w:tblPrEx>
        <w:trPr>
          <w:cantSplit/>
          <w:jc w:val="center"/>
        </w:trPr>
        <w:tc>
          <w:tcPr>
            <w:tcW w:w="2090" w:type="dxa"/>
          </w:tcPr>
          <w:p w14:paraId="07F577B3" w14:textId="77777777" w:rsidR="00A02A20" w:rsidRDefault="00A02A20" w:rsidP="005C7BED">
            <w:pPr>
              <w:pStyle w:val="TAL"/>
            </w:pPr>
            <w:r w:rsidRPr="0078747E">
              <w:t>3GPP-RAT-Type</w:t>
            </w:r>
          </w:p>
          <w:p w14:paraId="6EFDCF23" w14:textId="77777777" w:rsidR="00A02A20" w:rsidRPr="0078747E" w:rsidRDefault="00A02A20" w:rsidP="00395265">
            <w:pPr>
              <w:pStyle w:val="TAL"/>
            </w:pPr>
            <w:r>
              <w:t>(</w:t>
            </w:r>
            <w:r w:rsidR="00395265">
              <w:t xml:space="preserve">NOTE </w:t>
            </w:r>
            <w:r>
              <w:t>3)</w:t>
            </w:r>
          </w:p>
        </w:tc>
        <w:tc>
          <w:tcPr>
            <w:tcW w:w="1137" w:type="dxa"/>
            <w:gridSpan w:val="2"/>
          </w:tcPr>
          <w:p w14:paraId="1A006C00" w14:textId="77777777" w:rsidR="00A02A20" w:rsidRPr="0078747E" w:rsidRDefault="00A02A20" w:rsidP="005C7BED">
            <w:pPr>
              <w:pStyle w:val="TAL"/>
            </w:pPr>
            <w:r w:rsidRPr="0078747E">
              <w:t>3GPP TS 29.061 [11]</w:t>
            </w:r>
          </w:p>
        </w:tc>
        <w:tc>
          <w:tcPr>
            <w:tcW w:w="3824" w:type="dxa"/>
          </w:tcPr>
          <w:p w14:paraId="1D3C0043" w14:textId="77777777" w:rsidR="00A02A20" w:rsidRDefault="00A02A20" w:rsidP="005C7BED">
            <w:pPr>
              <w:pStyle w:val="TAL"/>
            </w:pPr>
            <w:r w:rsidRPr="0078747E">
              <w:t>Indicate which Radio Access Technology is currently serving the UE.</w:t>
            </w:r>
          </w:p>
        </w:tc>
        <w:tc>
          <w:tcPr>
            <w:tcW w:w="1309" w:type="dxa"/>
          </w:tcPr>
          <w:p w14:paraId="21E2D006" w14:textId="77777777" w:rsidR="00A02A20" w:rsidRDefault="00A02A20" w:rsidP="005C7BED">
            <w:pPr>
              <w:pStyle w:val="TAL"/>
            </w:pPr>
            <w:r>
              <w:t>3GPP-GPRS</w:t>
            </w:r>
          </w:p>
        </w:tc>
        <w:tc>
          <w:tcPr>
            <w:tcW w:w="1207" w:type="dxa"/>
          </w:tcPr>
          <w:p w14:paraId="15534D2D" w14:textId="77777777" w:rsidR="00A02A20" w:rsidRDefault="00A02A20" w:rsidP="005C7BED">
            <w:pPr>
              <w:pStyle w:val="TAL"/>
            </w:pPr>
            <w:r>
              <w:t>Both</w:t>
            </w:r>
          </w:p>
        </w:tc>
      </w:tr>
      <w:tr w:rsidR="005A35D0" w:rsidRPr="0078747E" w14:paraId="7AA39DBC" w14:textId="77777777">
        <w:tblPrEx>
          <w:tblCellMar>
            <w:top w:w="0" w:type="dxa"/>
            <w:bottom w:w="0" w:type="dxa"/>
          </w:tblCellMar>
        </w:tblPrEx>
        <w:trPr>
          <w:cantSplit/>
          <w:jc w:val="center"/>
        </w:trPr>
        <w:tc>
          <w:tcPr>
            <w:tcW w:w="2090" w:type="dxa"/>
          </w:tcPr>
          <w:p w14:paraId="049959F5" w14:textId="77777777" w:rsidR="005A35D0" w:rsidRPr="0078747E" w:rsidRDefault="005A35D0" w:rsidP="00454F4A">
            <w:pPr>
              <w:pStyle w:val="TAL"/>
            </w:pPr>
            <w:r w:rsidRPr="0078747E">
              <w:t>3GPP-SGSN-Address</w:t>
            </w:r>
          </w:p>
        </w:tc>
        <w:tc>
          <w:tcPr>
            <w:tcW w:w="1137" w:type="dxa"/>
            <w:gridSpan w:val="2"/>
          </w:tcPr>
          <w:p w14:paraId="0A1CCBFF" w14:textId="77777777" w:rsidR="005A35D0" w:rsidRPr="0078747E" w:rsidRDefault="005A35D0" w:rsidP="00454F4A">
            <w:pPr>
              <w:pStyle w:val="TAL"/>
            </w:pPr>
            <w:r w:rsidRPr="0078747E">
              <w:t>3GPP TS 29.061 [11]</w:t>
            </w:r>
          </w:p>
        </w:tc>
        <w:tc>
          <w:tcPr>
            <w:tcW w:w="3824" w:type="dxa"/>
          </w:tcPr>
          <w:p w14:paraId="0DCAADC3" w14:textId="77777777" w:rsidR="005A35D0" w:rsidRPr="0078747E" w:rsidRDefault="004B12B8" w:rsidP="00454F4A">
            <w:pPr>
              <w:pStyle w:val="TAL"/>
            </w:pPr>
            <w:r>
              <w:t>T</w:t>
            </w:r>
            <w:r w:rsidR="005A35D0" w:rsidRPr="0078747E">
              <w:t>he IPv4 address of the SGSN</w:t>
            </w:r>
          </w:p>
        </w:tc>
        <w:tc>
          <w:tcPr>
            <w:tcW w:w="1309" w:type="dxa"/>
          </w:tcPr>
          <w:p w14:paraId="3378C731" w14:textId="77777777" w:rsidR="005A35D0" w:rsidRPr="0078747E" w:rsidRDefault="0013306E" w:rsidP="00454F4A">
            <w:pPr>
              <w:pStyle w:val="TAL"/>
            </w:pPr>
            <w:r>
              <w:t>3GPP-</w:t>
            </w:r>
            <w:r w:rsidR="005A35D0" w:rsidRPr="0078747E">
              <w:t>GPRS</w:t>
            </w:r>
            <w:r>
              <w:t>, 3GPP-EPS</w:t>
            </w:r>
          </w:p>
        </w:tc>
        <w:tc>
          <w:tcPr>
            <w:tcW w:w="1207" w:type="dxa"/>
          </w:tcPr>
          <w:p w14:paraId="3B7E62DD" w14:textId="77777777" w:rsidR="005A35D0" w:rsidRPr="0078747E" w:rsidRDefault="005A35D0" w:rsidP="00454F4A">
            <w:pPr>
              <w:pStyle w:val="TAL"/>
            </w:pPr>
            <w:r>
              <w:t>Both</w:t>
            </w:r>
          </w:p>
        </w:tc>
      </w:tr>
      <w:tr w:rsidR="005A35D0" w:rsidRPr="0078747E" w14:paraId="54F7D763" w14:textId="77777777">
        <w:tblPrEx>
          <w:tblCellMar>
            <w:top w:w="0" w:type="dxa"/>
            <w:bottom w:w="0" w:type="dxa"/>
          </w:tblCellMar>
        </w:tblPrEx>
        <w:trPr>
          <w:cantSplit/>
          <w:jc w:val="center"/>
        </w:trPr>
        <w:tc>
          <w:tcPr>
            <w:tcW w:w="2090" w:type="dxa"/>
          </w:tcPr>
          <w:p w14:paraId="71E73340" w14:textId="77777777" w:rsidR="005A35D0" w:rsidRPr="0078747E" w:rsidRDefault="005A35D0" w:rsidP="00454F4A">
            <w:pPr>
              <w:pStyle w:val="TAL"/>
            </w:pPr>
            <w:r w:rsidRPr="0078747E">
              <w:t>3GPP-SGSN-IPv6-Address</w:t>
            </w:r>
          </w:p>
        </w:tc>
        <w:tc>
          <w:tcPr>
            <w:tcW w:w="1137" w:type="dxa"/>
            <w:gridSpan w:val="2"/>
          </w:tcPr>
          <w:p w14:paraId="4DA60520" w14:textId="77777777" w:rsidR="005A35D0" w:rsidRPr="0078747E" w:rsidRDefault="005A35D0" w:rsidP="00454F4A">
            <w:pPr>
              <w:pStyle w:val="TAL"/>
            </w:pPr>
            <w:r w:rsidRPr="0078747E">
              <w:t>3GPP TS 29.061 [11]</w:t>
            </w:r>
          </w:p>
        </w:tc>
        <w:tc>
          <w:tcPr>
            <w:tcW w:w="3824" w:type="dxa"/>
          </w:tcPr>
          <w:p w14:paraId="751F8599" w14:textId="77777777" w:rsidR="005A35D0" w:rsidRPr="0078747E" w:rsidRDefault="004B12B8" w:rsidP="00454F4A">
            <w:pPr>
              <w:pStyle w:val="TAL"/>
            </w:pPr>
            <w:r>
              <w:t>T</w:t>
            </w:r>
            <w:r w:rsidR="005A35D0" w:rsidRPr="0078747E">
              <w:t>he IPv6 address of the SGSN</w:t>
            </w:r>
          </w:p>
        </w:tc>
        <w:tc>
          <w:tcPr>
            <w:tcW w:w="1309" w:type="dxa"/>
          </w:tcPr>
          <w:p w14:paraId="55552AC7" w14:textId="77777777" w:rsidR="0013306E" w:rsidRPr="0013306E" w:rsidRDefault="0013306E" w:rsidP="0013306E">
            <w:pPr>
              <w:pStyle w:val="TAL"/>
              <w:rPr>
                <w:rFonts w:eastAsia="바탕" w:hint="eastAsia"/>
                <w:lang w:eastAsia="ko-KR"/>
              </w:rPr>
            </w:pPr>
            <w:r>
              <w:t>3GPP-</w:t>
            </w:r>
            <w:r w:rsidR="005A35D0" w:rsidRPr="0078747E">
              <w:t>GPRS</w:t>
            </w:r>
            <w:r>
              <w:rPr>
                <w:rFonts w:eastAsia="바탕" w:hint="eastAsia"/>
                <w:lang w:eastAsia="ko-KR"/>
              </w:rPr>
              <w:t>.</w:t>
            </w:r>
          </w:p>
          <w:p w14:paraId="3F56F939" w14:textId="77777777" w:rsidR="005A35D0" w:rsidRPr="0078747E" w:rsidRDefault="0013306E" w:rsidP="0013306E">
            <w:pPr>
              <w:pStyle w:val="TAL"/>
            </w:pPr>
            <w:r>
              <w:t>3GPP-EPS</w:t>
            </w:r>
          </w:p>
        </w:tc>
        <w:tc>
          <w:tcPr>
            <w:tcW w:w="1207" w:type="dxa"/>
          </w:tcPr>
          <w:p w14:paraId="06A3CCE3" w14:textId="77777777" w:rsidR="005A35D0" w:rsidRPr="0078747E" w:rsidRDefault="005A35D0" w:rsidP="00454F4A">
            <w:pPr>
              <w:pStyle w:val="TAL"/>
            </w:pPr>
            <w:r>
              <w:t>Both</w:t>
            </w:r>
          </w:p>
        </w:tc>
      </w:tr>
      <w:tr w:rsidR="005A35D0" w:rsidRPr="0078747E" w14:paraId="3734B1B1" w14:textId="77777777">
        <w:tblPrEx>
          <w:tblCellMar>
            <w:top w:w="0" w:type="dxa"/>
            <w:bottom w:w="0" w:type="dxa"/>
          </w:tblCellMar>
        </w:tblPrEx>
        <w:trPr>
          <w:cantSplit/>
          <w:jc w:val="center"/>
        </w:trPr>
        <w:tc>
          <w:tcPr>
            <w:tcW w:w="2090" w:type="dxa"/>
          </w:tcPr>
          <w:p w14:paraId="430ED046" w14:textId="77777777" w:rsidR="005A35D0" w:rsidRPr="0078747E" w:rsidRDefault="005A35D0" w:rsidP="00454F4A">
            <w:pPr>
              <w:pStyle w:val="TAL"/>
            </w:pPr>
            <w:r w:rsidRPr="0078747E">
              <w:t>3GPP-SGSN-MCC-MNC</w:t>
            </w:r>
          </w:p>
        </w:tc>
        <w:tc>
          <w:tcPr>
            <w:tcW w:w="1137" w:type="dxa"/>
            <w:gridSpan w:val="2"/>
          </w:tcPr>
          <w:p w14:paraId="2A58E912" w14:textId="77777777" w:rsidR="005A35D0" w:rsidRPr="0078747E" w:rsidRDefault="005A35D0" w:rsidP="00454F4A">
            <w:pPr>
              <w:pStyle w:val="TAL"/>
            </w:pPr>
            <w:r w:rsidRPr="0078747E">
              <w:t>3GPP TS 29.061 [11]</w:t>
            </w:r>
          </w:p>
        </w:tc>
        <w:tc>
          <w:tcPr>
            <w:tcW w:w="3824" w:type="dxa"/>
          </w:tcPr>
          <w:p w14:paraId="2FF210A3" w14:textId="77777777" w:rsidR="005A35D0" w:rsidRDefault="00CA56EE" w:rsidP="00454F4A">
            <w:pPr>
              <w:pStyle w:val="TAL"/>
              <w:rPr>
                <w:rFonts w:eastAsia="바탕" w:hint="eastAsia"/>
                <w:lang w:eastAsia="ko-KR"/>
              </w:rPr>
            </w:pPr>
            <w:r w:rsidRPr="0078747E">
              <w:t>For GPRS the MCC and the MNC of the SGSN</w:t>
            </w:r>
            <w:r>
              <w:t>.</w:t>
            </w:r>
          </w:p>
          <w:p w14:paraId="7475006C" w14:textId="77777777" w:rsidR="00D15919" w:rsidRDefault="00D15919" w:rsidP="00D15919">
            <w:pPr>
              <w:pStyle w:val="TAL"/>
            </w:pPr>
            <w:r>
              <w:t>For 3GPP/non-3GPP accesses the MCC and the MNC provided by the serving gateway (SGW or AGW).</w:t>
            </w:r>
          </w:p>
          <w:p w14:paraId="479E2CD0" w14:textId="77777777" w:rsidR="00D15919" w:rsidRPr="00D15919" w:rsidRDefault="00D15919" w:rsidP="00454F4A">
            <w:pPr>
              <w:pStyle w:val="TAL"/>
              <w:rPr>
                <w:rFonts w:eastAsia="바탕" w:hint="eastAsia"/>
                <w:lang w:eastAsia="ko-KR"/>
              </w:rPr>
            </w:pPr>
            <w:r>
              <w:t>Not applicable for WLAN accesses</w:t>
            </w:r>
          </w:p>
        </w:tc>
        <w:tc>
          <w:tcPr>
            <w:tcW w:w="1309" w:type="dxa"/>
          </w:tcPr>
          <w:p w14:paraId="1A2A11E3" w14:textId="77777777" w:rsidR="005A35D0" w:rsidRPr="00D15919" w:rsidRDefault="00D15919" w:rsidP="00454F4A">
            <w:pPr>
              <w:pStyle w:val="TAL"/>
              <w:rPr>
                <w:rFonts w:eastAsia="바탕" w:hint="eastAsia"/>
                <w:lang w:eastAsia="ko-KR"/>
              </w:rPr>
            </w:pPr>
            <w:r>
              <w:rPr>
                <w:rFonts w:eastAsia="바탕" w:hint="eastAsia"/>
                <w:lang w:eastAsia="ko-KR"/>
              </w:rPr>
              <w:t>All</w:t>
            </w:r>
          </w:p>
        </w:tc>
        <w:tc>
          <w:tcPr>
            <w:tcW w:w="1207" w:type="dxa"/>
          </w:tcPr>
          <w:p w14:paraId="5AFD01A3" w14:textId="77777777" w:rsidR="005A35D0" w:rsidRPr="0078747E" w:rsidRDefault="005A35D0" w:rsidP="00454F4A">
            <w:pPr>
              <w:pStyle w:val="TAL"/>
            </w:pPr>
            <w:r>
              <w:t>Both</w:t>
            </w:r>
          </w:p>
        </w:tc>
      </w:tr>
      <w:tr w:rsidR="005A35D0" w:rsidRPr="0078747E" w14:paraId="48AA9BCC" w14:textId="77777777">
        <w:tblPrEx>
          <w:tblCellMar>
            <w:top w:w="0" w:type="dxa"/>
            <w:bottom w:w="0" w:type="dxa"/>
          </w:tblCellMar>
        </w:tblPrEx>
        <w:trPr>
          <w:cantSplit/>
          <w:jc w:val="center"/>
        </w:trPr>
        <w:tc>
          <w:tcPr>
            <w:tcW w:w="2090" w:type="dxa"/>
          </w:tcPr>
          <w:p w14:paraId="7B91A738" w14:textId="77777777" w:rsidR="005A35D0" w:rsidRPr="00FF5990" w:rsidRDefault="005A35D0" w:rsidP="00EA319F">
            <w:pPr>
              <w:pStyle w:val="TAL"/>
            </w:pPr>
            <w:r w:rsidRPr="00FF5990">
              <w:t>3GPP-User-Location-Info</w:t>
            </w:r>
          </w:p>
        </w:tc>
        <w:tc>
          <w:tcPr>
            <w:tcW w:w="1137" w:type="dxa"/>
            <w:gridSpan w:val="2"/>
          </w:tcPr>
          <w:p w14:paraId="1DC8F9F8" w14:textId="77777777" w:rsidR="005A35D0" w:rsidRPr="00FF5990" w:rsidRDefault="005A35D0" w:rsidP="00EA319F">
            <w:pPr>
              <w:pStyle w:val="TAL"/>
            </w:pPr>
            <w:r w:rsidRPr="00FF5990">
              <w:t>3GPP TS 29.061 [11]</w:t>
            </w:r>
          </w:p>
        </w:tc>
        <w:tc>
          <w:tcPr>
            <w:tcW w:w="3824" w:type="dxa"/>
          </w:tcPr>
          <w:p w14:paraId="422A64DA" w14:textId="77777777" w:rsidR="005A35D0" w:rsidRPr="00FF5990" w:rsidRDefault="004B12B8" w:rsidP="00EA319F">
            <w:pPr>
              <w:pStyle w:val="TAL"/>
            </w:pPr>
            <w:r>
              <w:t>I</w:t>
            </w:r>
            <w:r w:rsidR="005A35D0" w:rsidRPr="00FF5990">
              <w:t>ndicates details of where the UE is currently located (e.g. SAI or CGI)</w:t>
            </w:r>
          </w:p>
        </w:tc>
        <w:tc>
          <w:tcPr>
            <w:tcW w:w="1309" w:type="dxa"/>
          </w:tcPr>
          <w:p w14:paraId="6F6BDD27" w14:textId="77777777" w:rsidR="0013306E" w:rsidRPr="0013306E" w:rsidRDefault="0013306E" w:rsidP="00EA319F">
            <w:pPr>
              <w:pStyle w:val="TAL"/>
              <w:rPr>
                <w:rFonts w:eastAsia="바탕" w:hint="eastAsia"/>
                <w:lang w:eastAsia="ko-KR"/>
              </w:rPr>
            </w:pPr>
            <w:r>
              <w:t>3GPP-</w:t>
            </w:r>
            <w:r w:rsidR="005A35D0" w:rsidRPr="00FF5990">
              <w:t>GPRS</w:t>
            </w:r>
            <w:r>
              <w:rPr>
                <w:rFonts w:eastAsia="바탕" w:hint="eastAsia"/>
                <w:lang w:eastAsia="ko-KR"/>
              </w:rPr>
              <w:t>.</w:t>
            </w:r>
          </w:p>
          <w:p w14:paraId="181018D5" w14:textId="77777777" w:rsidR="005A35D0" w:rsidRPr="00FF5990" w:rsidRDefault="0013306E" w:rsidP="00EA319F">
            <w:pPr>
              <w:pStyle w:val="TAL"/>
            </w:pPr>
            <w:r>
              <w:t>3GPP-EPS</w:t>
            </w:r>
          </w:p>
        </w:tc>
        <w:tc>
          <w:tcPr>
            <w:tcW w:w="1207" w:type="dxa"/>
          </w:tcPr>
          <w:p w14:paraId="3C955A01" w14:textId="77777777" w:rsidR="005A35D0" w:rsidRPr="00FF5990" w:rsidRDefault="008A7086" w:rsidP="00EA319F">
            <w:pPr>
              <w:pStyle w:val="TAL"/>
            </w:pPr>
            <w:r>
              <w:t>Both</w:t>
            </w:r>
          </w:p>
        </w:tc>
      </w:tr>
      <w:tr w:rsidR="00A82D16" w14:paraId="63B4C967" w14:textId="77777777">
        <w:tblPrEx>
          <w:tblCellMar>
            <w:top w:w="0" w:type="dxa"/>
            <w:bottom w:w="0" w:type="dxa"/>
          </w:tblCellMar>
        </w:tblPrEx>
        <w:trPr>
          <w:cantSplit/>
          <w:jc w:val="center"/>
        </w:trPr>
        <w:tc>
          <w:tcPr>
            <w:tcW w:w="2090" w:type="dxa"/>
          </w:tcPr>
          <w:p w14:paraId="5427CD3B" w14:textId="77777777" w:rsidR="00A82D16" w:rsidRPr="00B414E3" w:rsidRDefault="00A82D16" w:rsidP="00EA319F">
            <w:pPr>
              <w:pStyle w:val="TAL"/>
            </w:pPr>
            <w:r w:rsidRPr="00B414E3">
              <w:t>3GPP2-BSID</w:t>
            </w:r>
          </w:p>
        </w:tc>
        <w:tc>
          <w:tcPr>
            <w:tcW w:w="1131" w:type="dxa"/>
          </w:tcPr>
          <w:p w14:paraId="15F92E66" w14:textId="77777777" w:rsidR="00A82D16" w:rsidRPr="00FF5990" w:rsidRDefault="00A82D16" w:rsidP="00EA319F">
            <w:pPr>
              <w:pStyle w:val="TAL"/>
            </w:pPr>
            <w:r>
              <w:t>3GPP2 X.S0057-0 [</w:t>
            </w:r>
            <w:r w:rsidR="007500C7">
              <w:rPr>
                <w:rFonts w:eastAsia="바탕" w:hint="eastAsia"/>
                <w:lang w:eastAsia="ko-KR"/>
              </w:rPr>
              <w:t>24</w:t>
            </w:r>
            <w:r>
              <w:t>]</w:t>
            </w:r>
          </w:p>
        </w:tc>
        <w:tc>
          <w:tcPr>
            <w:tcW w:w="3830" w:type="dxa"/>
            <w:gridSpan w:val="2"/>
          </w:tcPr>
          <w:p w14:paraId="1375A9FE" w14:textId="77777777" w:rsidR="00A82D16" w:rsidRDefault="00A82D16" w:rsidP="00395265">
            <w:pPr>
              <w:pStyle w:val="TAL"/>
            </w:pPr>
            <w:r>
              <w:t>For 3GPP2 indicates the BSID of where the UE is currently located (e.g. Cell-Id, SID, NID).</w:t>
            </w:r>
          </w:p>
          <w:p w14:paraId="24072BD3" w14:textId="77777777" w:rsidR="00A82D16" w:rsidRPr="00391BD9" w:rsidRDefault="00A82D16" w:rsidP="00EA319F">
            <w:pPr>
              <w:pStyle w:val="TAL"/>
            </w:pPr>
            <w:r w:rsidRPr="00391BD9">
              <w:t>Th</w:t>
            </w:r>
            <w:r>
              <w:t>e Vendor-Id shall be set to 3GPP2 (5535) [</w:t>
            </w:r>
            <w:r w:rsidR="007500C7">
              <w:rPr>
                <w:rFonts w:eastAsia="바탕" w:hint="eastAsia"/>
                <w:lang w:eastAsia="ko-KR"/>
              </w:rPr>
              <w:t>24</w:t>
            </w:r>
            <w:r w:rsidRPr="00391BD9">
              <w:t>].</w:t>
            </w:r>
          </w:p>
          <w:p w14:paraId="4228FA1F" w14:textId="77777777" w:rsidR="00A82D16" w:rsidRDefault="00A82D16" w:rsidP="00EA319F">
            <w:pPr>
              <w:pStyle w:val="TAL"/>
              <w:rPr>
                <w:rFonts w:eastAsia="바탕" w:hint="eastAsia"/>
                <w:lang w:eastAsia="ko-KR"/>
              </w:rPr>
            </w:pPr>
            <w:r w:rsidRPr="00391BD9">
              <w:t>The support of this AVP shall be advertised in the capabilities exchange mechanisms</w:t>
            </w:r>
            <w:r>
              <w:t xml:space="preserve"> (CER/CEA) by including the value</w:t>
            </w:r>
            <w:r w:rsidRPr="00391BD9">
              <w:t xml:space="preserve"> </w:t>
            </w:r>
            <w:r>
              <w:t>5535, identifying 3GPP2, in a</w:t>
            </w:r>
            <w:r w:rsidRPr="00391BD9">
              <w:t xml:space="preserve"> Supported-Vendor-Id AVP.</w:t>
            </w:r>
          </w:p>
          <w:p w14:paraId="39104124" w14:textId="77777777" w:rsidR="00F33889" w:rsidRPr="00F33889" w:rsidRDefault="00F33889" w:rsidP="00FC2095">
            <w:pPr>
              <w:pStyle w:val="TAL"/>
              <w:rPr>
                <w:rFonts w:eastAsia="바탕" w:hint="eastAsia"/>
                <w:lang w:eastAsia="ko-KR"/>
              </w:rPr>
            </w:pPr>
            <w:r>
              <w:t xml:space="preserve">This AVP shall have the </w:t>
            </w:r>
            <w:r w:rsidR="00FC2095">
              <w:t>"</w:t>
            </w:r>
            <w:r>
              <w:t>M</w:t>
            </w:r>
            <w:r w:rsidR="00FC2095">
              <w:t xml:space="preserve">" </w:t>
            </w:r>
            <w:r>
              <w:t>bit cleared.</w:t>
            </w:r>
          </w:p>
        </w:tc>
        <w:tc>
          <w:tcPr>
            <w:tcW w:w="1309" w:type="dxa"/>
          </w:tcPr>
          <w:p w14:paraId="3F9FDFAA" w14:textId="77777777" w:rsidR="00A82D16" w:rsidRDefault="00A82D16" w:rsidP="00EA319F">
            <w:pPr>
              <w:pStyle w:val="TAL"/>
            </w:pPr>
            <w:r>
              <w:t>3GPP2</w:t>
            </w:r>
          </w:p>
        </w:tc>
        <w:tc>
          <w:tcPr>
            <w:tcW w:w="1207" w:type="dxa"/>
          </w:tcPr>
          <w:p w14:paraId="73545193" w14:textId="77777777" w:rsidR="00EE6950" w:rsidRDefault="00A82D16" w:rsidP="00EA319F">
            <w:pPr>
              <w:pStyle w:val="TAL"/>
            </w:pPr>
            <w:r>
              <w:t>Both</w:t>
            </w:r>
          </w:p>
          <w:p w14:paraId="04CA65EC" w14:textId="77777777" w:rsidR="00A82D16" w:rsidRDefault="00EE6950" w:rsidP="00EA319F">
            <w:pPr>
              <w:pStyle w:val="TAL"/>
            </w:pPr>
            <w:r>
              <w:t>Rel8</w:t>
            </w:r>
          </w:p>
        </w:tc>
      </w:tr>
      <w:tr w:rsidR="005A35D0" w:rsidRPr="0078747E" w14:paraId="5C1BEE58" w14:textId="77777777">
        <w:tblPrEx>
          <w:tblCellMar>
            <w:top w:w="0" w:type="dxa"/>
            <w:bottom w:w="0" w:type="dxa"/>
          </w:tblCellMar>
        </w:tblPrEx>
        <w:trPr>
          <w:cantSplit/>
          <w:jc w:val="center"/>
        </w:trPr>
        <w:tc>
          <w:tcPr>
            <w:tcW w:w="2090" w:type="dxa"/>
          </w:tcPr>
          <w:p w14:paraId="299F56E0" w14:textId="77777777" w:rsidR="005A35D0" w:rsidRPr="00915352" w:rsidRDefault="005A35D0" w:rsidP="00915352">
            <w:pPr>
              <w:pStyle w:val="TAL"/>
            </w:pPr>
            <w:r w:rsidRPr="00915352">
              <w:t>Access</w:t>
            </w:r>
            <w:r w:rsidRPr="00915352">
              <w:noBreakHyphen/>
              <w:t>Network-Charging-Address</w:t>
            </w:r>
          </w:p>
        </w:tc>
        <w:tc>
          <w:tcPr>
            <w:tcW w:w="1137" w:type="dxa"/>
            <w:gridSpan w:val="2"/>
          </w:tcPr>
          <w:p w14:paraId="60D49CC6" w14:textId="77777777" w:rsidR="005A35D0" w:rsidRPr="0078747E" w:rsidRDefault="005A35D0" w:rsidP="001B3840">
            <w:pPr>
              <w:pStyle w:val="TAL"/>
            </w:pPr>
            <w:r w:rsidRPr="0078747E">
              <w:t>3GPP TS 29.214 [10]</w:t>
            </w:r>
          </w:p>
        </w:tc>
        <w:tc>
          <w:tcPr>
            <w:tcW w:w="3824" w:type="dxa"/>
          </w:tcPr>
          <w:p w14:paraId="578F4A1F" w14:textId="77777777" w:rsidR="005A35D0" w:rsidRPr="0078747E" w:rsidRDefault="005A35D0" w:rsidP="001B3840">
            <w:pPr>
              <w:pStyle w:val="TAL"/>
            </w:pPr>
            <w:r w:rsidRPr="0078747E">
              <w:t>Indicates the IP Address of the network entity within the access network performing charging (e.g. the GGSN IP address).</w:t>
            </w:r>
          </w:p>
        </w:tc>
        <w:tc>
          <w:tcPr>
            <w:tcW w:w="1309" w:type="dxa"/>
          </w:tcPr>
          <w:p w14:paraId="2F1B5A35" w14:textId="77777777" w:rsidR="005A35D0" w:rsidRPr="0078747E" w:rsidRDefault="005A35D0" w:rsidP="001B3840">
            <w:pPr>
              <w:pStyle w:val="TAL"/>
            </w:pPr>
            <w:r w:rsidRPr="0078747E">
              <w:t>All</w:t>
            </w:r>
          </w:p>
        </w:tc>
        <w:tc>
          <w:tcPr>
            <w:tcW w:w="1207" w:type="dxa"/>
          </w:tcPr>
          <w:p w14:paraId="47608004" w14:textId="77777777" w:rsidR="005A35D0" w:rsidRPr="0078747E" w:rsidRDefault="005A35D0" w:rsidP="001B3840">
            <w:pPr>
              <w:pStyle w:val="TAL"/>
            </w:pPr>
            <w:r>
              <w:t>CC</w:t>
            </w:r>
          </w:p>
        </w:tc>
      </w:tr>
      <w:tr w:rsidR="005A35D0" w:rsidRPr="0078747E" w14:paraId="4ED83060" w14:textId="77777777">
        <w:tblPrEx>
          <w:tblCellMar>
            <w:top w:w="0" w:type="dxa"/>
            <w:bottom w:w="0" w:type="dxa"/>
          </w:tblCellMar>
        </w:tblPrEx>
        <w:trPr>
          <w:cantSplit/>
          <w:jc w:val="center"/>
        </w:trPr>
        <w:tc>
          <w:tcPr>
            <w:tcW w:w="2090" w:type="dxa"/>
          </w:tcPr>
          <w:p w14:paraId="36939E74" w14:textId="77777777" w:rsidR="005A35D0" w:rsidRPr="00915352" w:rsidRDefault="005A35D0" w:rsidP="00915352">
            <w:pPr>
              <w:pStyle w:val="TAL"/>
            </w:pPr>
            <w:r w:rsidRPr="00915352">
              <w:t>Access</w:t>
            </w:r>
            <w:r w:rsidRPr="00915352">
              <w:noBreakHyphen/>
              <w:t>Network-Charging-Identifier-Value</w:t>
            </w:r>
          </w:p>
        </w:tc>
        <w:tc>
          <w:tcPr>
            <w:tcW w:w="1137" w:type="dxa"/>
            <w:gridSpan w:val="2"/>
          </w:tcPr>
          <w:p w14:paraId="5832A4FA" w14:textId="77777777" w:rsidR="005A35D0" w:rsidRPr="0078747E" w:rsidRDefault="005A35D0" w:rsidP="001B3840">
            <w:pPr>
              <w:pStyle w:val="TAL"/>
            </w:pPr>
            <w:r w:rsidRPr="0078747E">
              <w:t>3GPP TS 29.214 [10]</w:t>
            </w:r>
          </w:p>
        </w:tc>
        <w:tc>
          <w:tcPr>
            <w:tcW w:w="3824" w:type="dxa"/>
          </w:tcPr>
          <w:p w14:paraId="29EFE6AF" w14:textId="77777777" w:rsidR="005A35D0" w:rsidRPr="0078747E" w:rsidRDefault="005A35D0" w:rsidP="001B3840">
            <w:pPr>
              <w:pStyle w:val="TAL"/>
            </w:pPr>
            <w:r w:rsidRPr="00915352">
              <w:t>C</w:t>
            </w:r>
            <w:r w:rsidRPr="0078747E">
              <w:t>ontains a charging identifier (e.g. GCID).</w:t>
            </w:r>
          </w:p>
        </w:tc>
        <w:tc>
          <w:tcPr>
            <w:tcW w:w="1309" w:type="dxa"/>
          </w:tcPr>
          <w:p w14:paraId="73719592" w14:textId="77777777" w:rsidR="005A35D0" w:rsidRPr="0078747E" w:rsidRDefault="005A35D0" w:rsidP="001B3840">
            <w:pPr>
              <w:pStyle w:val="TAL"/>
            </w:pPr>
            <w:r w:rsidRPr="0078747E">
              <w:t>All</w:t>
            </w:r>
          </w:p>
        </w:tc>
        <w:tc>
          <w:tcPr>
            <w:tcW w:w="1207" w:type="dxa"/>
          </w:tcPr>
          <w:p w14:paraId="6784059C" w14:textId="77777777" w:rsidR="005A35D0" w:rsidRPr="0078747E" w:rsidRDefault="005A35D0" w:rsidP="001B3840">
            <w:pPr>
              <w:pStyle w:val="TAL"/>
            </w:pPr>
            <w:r>
              <w:t>CC</w:t>
            </w:r>
          </w:p>
        </w:tc>
      </w:tr>
      <w:tr w:rsidR="005A35D0" w:rsidRPr="0078747E" w14:paraId="5336E408" w14:textId="77777777">
        <w:tblPrEx>
          <w:tblCellMar>
            <w:top w:w="0" w:type="dxa"/>
            <w:bottom w:w="0" w:type="dxa"/>
          </w:tblCellMar>
        </w:tblPrEx>
        <w:trPr>
          <w:cantSplit/>
          <w:jc w:val="center"/>
        </w:trPr>
        <w:tc>
          <w:tcPr>
            <w:tcW w:w="2090" w:type="dxa"/>
          </w:tcPr>
          <w:p w14:paraId="56C4B2A2" w14:textId="77777777" w:rsidR="005A35D0" w:rsidRPr="0078747E" w:rsidRDefault="005A35D0" w:rsidP="00454F4A">
            <w:pPr>
              <w:pStyle w:val="TAL"/>
            </w:pPr>
            <w:r w:rsidRPr="00A22E7F">
              <w:t>AF</w:t>
            </w:r>
            <w:r w:rsidRPr="0078747E">
              <w:t>-Charging-Identifier</w:t>
            </w:r>
          </w:p>
        </w:tc>
        <w:tc>
          <w:tcPr>
            <w:tcW w:w="1137" w:type="dxa"/>
            <w:gridSpan w:val="2"/>
          </w:tcPr>
          <w:p w14:paraId="5305CFEF" w14:textId="77777777" w:rsidR="005A35D0" w:rsidRPr="0078747E" w:rsidRDefault="005A35D0" w:rsidP="00454F4A">
            <w:pPr>
              <w:pStyle w:val="TAL"/>
            </w:pPr>
            <w:r w:rsidRPr="0078747E">
              <w:t>3GPP TS 29.214 [10]</w:t>
            </w:r>
          </w:p>
        </w:tc>
        <w:tc>
          <w:tcPr>
            <w:tcW w:w="3824" w:type="dxa"/>
          </w:tcPr>
          <w:p w14:paraId="2106F0EC" w14:textId="77777777" w:rsidR="005A35D0" w:rsidRPr="0078747E" w:rsidRDefault="005A35D0" w:rsidP="00454F4A">
            <w:pPr>
              <w:pStyle w:val="TAL"/>
            </w:pPr>
            <w:r w:rsidRPr="0078747E">
              <w:t xml:space="preserve">The </w:t>
            </w:r>
            <w:r w:rsidRPr="00A22E7F">
              <w:t>AF</w:t>
            </w:r>
            <w:r w:rsidRPr="0078747E">
              <w:t xml:space="preserve"> charging identifier that may be used in charging correlation. For IMS the ICID. This AVP may only be included </w:t>
            </w:r>
            <w:r>
              <w:t xml:space="preserve">in a </w:t>
            </w:r>
            <w:r w:rsidR="00632619">
              <w:t xml:space="preserve">Charging-Rule-Definition </w:t>
            </w:r>
            <w:r>
              <w:t>AVP if the SERVICE_IDENTIFIER</w:t>
            </w:r>
            <w:r w:rsidRPr="0078747E">
              <w:t>_LEVEL reporting is being</w:t>
            </w:r>
            <w:r>
              <w:t xml:space="preserve"> selected with the Reporting-Level AVP</w:t>
            </w:r>
            <w:r w:rsidRPr="0078747E">
              <w:t>.</w:t>
            </w:r>
          </w:p>
        </w:tc>
        <w:tc>
          <w:tcPr>
            <w:tcW w:w="1309" w:type="dxa"/>
          </w:tcPr>
          <w:p w14:paraId="22555332" w14:textId="77777777" w:rsidR="005A35D0" w:rsidRPr="0078747E" w:rsidRDefault="005A35D0" w:rsidP="00454F4A">
            <w:pPr>
              <w:pStyle w:val="TAL"/>
            </w:pPr>
            <w:r w:rsidRPr="0078747E">
              <w:t>All</w:t>
            </w:r>
          </w:p>
        </w:tc>
        <w:tc>
          <w:tcPr>
            <w:tcW w:w="1207" w:type="dxa"/>
          </w:tcPr>
          <w:p w14:paraId="3E656740" w14:textId="77777777" w:rsidR="005A35D0" w:rsidRPr="0078747E" w:rsidRDefault="005A35D0" w:rsidP="00454F4A">
            <w:pPr>
              <w:pStyle w:val="TAL"/>
            </w:pPr>
            <w:r>
              <w:t>CC</w:t>
            </w:r>
          </w:p>
        </w:tc>
      </w:tr>
      <w:tr w:rsidR="005A35D0" w:rsidRPr="0078747E" w14:paraId="731E80F4" w14:textId="77777777">
        <w:tblPrEx>
          <w:tblCellMar>
            <w:top w:w="0" w:type="dxa"/>
            <w:bottom w:w="0" w:type="dxa"/>
          </w:tblCellMar>
        </w:tblPrEx>
        <w:trPr>
          <w:cantSplit/>
          <w:jc w:val="center"/>
        </w:trPr>
        <w:tc>
          <w:tcPr>
            <w:tcW w:w="2090" w:type="dxa"/>
          </w:tcPr>
          <w:p w14:paraId="7BD6E251" w14:textId="77777777" w:rsidR="005A35D0" w:rsidRPr="009A783B" w:rsidRDefault="005A35D0" w:rsidP="00454F4A">
            <w:pPr>
              <w:pStyle w:val="TAL"/>
              <w:rPr>
                <w:rFonts w:eastAsia="바탕" w:hint="eastAsia"/>
                <w:lang w:eastAsia="ko-KR"/>
              </w:rPr>
            </w:pPr>
            <w:r w:rsidRPr="0078747E">
              <w:t>Called-Station-I</w:t>
            </w:r>
            <w:r w:rsidR="009A783B">
              <w:rPr>
                <w:rFonts w:eastAsia="바탕" w:hint="eastAsia"/>
                <w:lang w:eastAsia="ko-KR"/>
              </w:rPr>
              <w:t>d</w:t>
            </w:r>
          </w:p>
        </w:tc>
        <w:tc>
          <w:tcPr>
            <w:tcW w:w="1137" w:type="dxa"/>
            <w:gridSpan w:val="2"/>
          </w:tcPr>
          <w:p w14:paraId="7DB52E57" w14:textId="77777777" w:rsidR="005A35D0" w:rsidRPr="0078747E" w:rsidRDefault="005A35D0" w:rsidP="00454F4A">
            <w:pPr>
              <w:pStyle w:val="TAL"/>
            </w:pPr>
            <w:r w:rsidRPr="0078747E">
              <w:t>IETF RFC 4005 [12]</w:t>
            </w:r>
          </w:p>
        </w:tc>
        <w:tc>
          <w:tcPr>
            <w:tcW w:w="3824" w:type="dxa"/>
          </w:tcPr>
          <w:p w14:paraId="2ABFB59F" w14:textId="77777777" w:rsidR="005A35D0" w:rsidRPr="0078747E" w:rsidRDefault="005A35D0" w:rsidP="00454F4A">
            <w:pPr>
              <w:pStyle w:val="TAL"/>
            </w:pPr>
            <w:r w:rsidRPr="0078747E">
              <w:t>The address the user is connected to. For GPRS the APN.</w:t>
            </w:r>
          </w:p>
        </w:tc>
        <w:tc>
          <w:tcPr>
            <w:tcW w:w="1309" w:type="dxa"/>
          </w:tcPr>
          <w:p w14:paraId="17A74B89" w14:textId="77777777" w:rsidR="005A35D0" w:rsidRPr="0078747E" w:rsidRDefault="005A35D0" w:rsidP="00454F4A">
            <w:pPr>
              <w:pStyle w:val="TAL"/>
            </w:pPr>
            <w:r w:rsidRPr="0078747E">
              <w:t>All</w:t>
            </w:r>
          </w:p>
        </w:tc>
        <w:tc>
          <w:tcPr>
            <w:tcW w:w="1207" w:type="dxa"/>
          </w:tcPr>
          <w:p w14:paraId="08099825" w14:textId="77777777" w:rsidR="005A35D0" w:rsidRPr="0078747E" w:rsidRDefault="005A35D0" w:rsidP="00454F4A">
            <w:pPr>
              <w:pStyle w:val="TAL"/>
            </w:pPr>
            <w:r>
              <w:t>Both</w:t>
            </w:r>
          </w:p>
        </w:tc>
      </w:tr>
      <w:tr w:rsidR="005A35D0" w:rsidRPr="0078747E" w14:paraId="26AB7A19" w14:textId="77777777">
        <w:tblPrEx>
          <w:tblCellMar>
            <w:top w:w="0" w:type="dxa"/>
            <w:bottom w:w="0" w:type="dxa"/>
          </w:tblCellMar>
        </w:tblPrEx>
        <w:trPr>
          <w:cantSplit/>
          <w:jc w:val="center"/>
        </w:trPr>
        <w:tc>
          <w:tcPr>
            <w:tcW w:w="2090" w:type="dxa"/>
          </w:tcPr>
          <w:p w14:paraId="744615B6" w14:textId="77777777" w:rsidR="005A35D0" w:rsidRPr="0078747E" w:rsidRDefault="005A35D0" w:rsidP="00454F4A">
            <w:pPr>
              <w:pStyle w:val="TAL"/>
            </w:pPr>
            <w:r w:rsidRPr="0078747E">
              <w:t>CC-Request-Number</w:t>
            </w:r>
          </w:p>
        </w:tc>
        <w:tc>
          <w:tcPr>
            <w:tcW w:w="1137" w:type="dxa"/>
            <w:gridSpan w:val="2"/>
          </w:tcPr>
          <w:p w14:paraId="3FBBD7BC" w14:textId="77777777" w:rsidR="005A35D0" w:rsidRPr="0078747E" w:rsidRDefault="005A35D0" w:rsidP="00454F4A">
            <w:pPr>
              <w:pStyle w:val="TAL"/>
            </w:pPr>
            <w:r w:rsidRPr="0078747E">
              <w:t>IETF RFC 4006 [9]</w:t>
            </w:r>
          </w:p>
        </w:tc>
        <w:tc>
          <w:tcPr>
            <w:tcW w:w="3824" w:type="dxa"/>
          </w:tcPr>
          <w:p w14:paraId="24502170" w14:textId="77777777" w:rsidR="005A35D0" w:rsidRPr="0078747E" w:rsidRDefault="005A35D0" w:rsidP="00454F4A">
            <w:pPr>
              <w:pStyle w:val="TAL"/>
            </w:pPr>
            <w:r w:rsidRPr="0078747E">
              <w:t>The number of the request for mapping requests and answers</w:t>
            </w:r>
          </w:p>
        </w:tc>
        <w:tc>
          <w:tcPr>
            <w:tcW w:w="1309" w:type="dxa"/>
          </w:tcPr>
          <w:p w14:paraId="311F8CDF" w14:textId="77777777" w:rsidR="005A35D0" w:rsidRPr="0078747E" w:rsidRDefault="005A35D0" w:rsidP="00454F4A">
            <w:pPr>
              <w:pStyle w:val="TAL"/>
            </w:pPr>
            <w:r w:rsidRPr="0078747E">
              <w:t>All</w:t>
            </w:r>
          </w:p>
        </w:tc>
        <w:tc>
          <w:tcPr>
            <w:tcW w:w="1207" w:type="dxa"/>
          </w:tcPr>
          <w:p w14:paraId="226C0FEB" w14:textId="77777777" w:rsidR="005A35D0" w:rsidRPr="0078747E" w:rsidRDefault="005A35D0" w:rsidP="00454F4A">
            <w:pPr>
              <w:pStyle w:val="TAL"/>
            </w:pPr>
            <w:r>
              <w:t>Both</w:t>
            </w:r>
          </w:p>
        </w:tc>
      </w:tr>
      <w:tr w:rsidR="005A35D0" w:rsidRPr="0078747E" w14:paraId="1E1B7CAB" w14:textId="77777777">
        <w:tblPrEx>
          <w:tblCellMar>
            <w:top w:w="0" w:type="dxa"/>
            <w:bottom w:w="0" w:type="dxa"/>
          </w:tblCellMar>
        </w:tblPrEx>
        <w:trPr>
          <w:cantSplit/>
          <w:jc w:val="center"/>
        </w:trPr>
        <w:tc>
          <w:tcPr>
            <w:tcW w:w="2090" w:type="dxa"/>
          </w:tcPr>
          <w:p w14:paraId="1B77CEC0" w14:textId="77777777" w:rsidR="005A35D0" w:rsidRPr="0078747E" w:rsidRDefault="005A35D0" w:rsidP="00454F4A">
            <w:pPr>
              <w:pStyle w:val="TAL"/>
            </w:pPr>
            <w:r w:rsidRPr="0078747E">
              <w:t>CC-Request-Type</w:t>
            </w:r>
          </w:p>
        </w:tc>
        <w:tc>
          <w:tcPr>
            <w:tcW w:w="1137" w:type="dxa"/>
            <w:gridSpan w:val="2"/>
          </w:tcPr>
          <w:p w14:paraId="5E436208" w14:textId="77777777" w:rsidR="005A35D0" w:rsidRPr="0078747E" w:rsidRDefault="005A35D0" w:rsidP="00454F4A">
            <w:pPr>
              <w:pStyle w:val="TAL"/>
            </w:pPr>
            <w:r w:rsidRPr="0078747E">
              <w:t>IETF RFC 4006 [9]</w:t>
            </w:r>
          </w:p>
        </w:tc>
        <w:tc>
          <w:tcPr>
            <w:tcW w:w="3824" w:type="dxa"/>
          </w:tcPr>
          <w:p w14:paraId="5A14B548" w14:textId="77777777" w:rsidR="005A35D0" w:rsidRPr="0078747E" w:rsidRDefault="005A35D0" w:rsidP="00454F4A">
            <w:pPr>
              <w:pStyle w:val="TAL"/>
            </w:pPr>
            <w:r w:rsidRPr="0078747E">
              <w:t>The type of the request (initial, update, termination)</w:t>
            </w:r>
          </w:p>
        </w:tc>
        <w:tc>
          <w:tcPr>
            <w:tcW w:w="1309" w:type="dxa"/>
          </w:tcPr>
          <w:p w14:paraId="677B65F8" w14:textId="77777777" w:rsidR="005A35D0" w:rsidRPr="0078747E" w:rsidRDefault="005A35D0" w:rsidP="00454F4A">
            <w:pPr>
              <w:pStyle w:val="TAL"/>
            </w:pPr>
            <w:r w:rsidRPr="0078747E">
              <w:t>All</w:t>
            </w:r>
          </w:p>
        </w:tc>
        <w:tc>
          <w:tcPr>
            <w:tcW w:w="1207" w:type="dxa"/>
          </w:tcPr>
          <w:p w14:paraId="0403BAA2" w14:textId="77777777" w:rsidR="005A35D0" w:rsidRPr="0078747E" w:rsidRDefault="005A35D0" w:rsidP="00454F4A">
            <w:pPr>
              <w:pStyle w:val="TAL"/>
            </w:pPr>
            <w:r>
              <w:t>Both</w:t>
            </w:r>
          </w:p>
        </w:tc>
      </w:tr>
      <w:tr w:rsidR="005A35D0" w:rsidRPr="0078747E" w14:paraId="3FB8C260" w14:textId="77777777">
        <w:tblPrEx>
          <w:tblCellMar>
            <w:top w:w="0" w:type="dxa"/>
            <w:bottom w:w="0" w:type="dxa"/>
          </w:tblCellMar>
        </w:tblPrEx>
        <w:trPr>
          <w:jc w:val="center"/>
        </w:trPr>
        <w:tc>
          <w:tcPr>
            <w:tcW w:w="2090" w:type="dxa"/>
          </w:tcPr>
          <w:p w14:paraId="1F8A7F38" w14:textId="77777777" w:rsidR="005A35D0" w:rsidRPr="0078747E" w:rsidRDefault="005A35D0" w:rsidP="00454F4A">
            <w:pPr>
              <w:pStyle w:val="TAL"/>
            </w:pPr>
            <w:r w:rsidRPr="0078747E">
              <w:lastRenderedPageBreak/>
              <w:t>Charging-Information</w:t>
            </w:r>
          </w:p>
        </w:tc>
        <w:tc>
          <w:tcPr>
            <w:tcW w:w="1137" w:type="dxa"/>
            <w:gridSpan w:val="2"/>
          </w:tcPr>
          <w:p w14:paraId="1F3F4BAE" w14:textId="77777777" w:rsidR="005A35D0" w:rsidRPr="0078747E" w:rsidRDefault="005A35D0" w:rsidP="00454F4A">
            <w:pPr>
              <w:pStyle w:val="TAL"/>
            </w:pPr>
            <w:r w:rsidRPr="0078747E">
              <w:t>3GPP TS 29.229 [14]</w:t>
            </w:r>
          </w:p>
        </w:tc>
        <w:tc>
          <w:tcPr>
            <w:tcW w:w="3824" w:type="dxa"/>
          </w:tcPr>
          <w:p w14:paraId="5A471EDC" w14:textId="77777777" w:rsidR="005A35D0" w:rsidRPr="0078747E" w:rsidRDefault="005A35D0" w:rsidP="00454F4A">
            <w:pPr>
              <w:pStyle w:val="TAL"/>
            </w:pPr>
            <w:r w:rsidRPr="0078747E">
              <w:t>The Charging-Information AVP is of type Grouped, and contains the addresses of the charging functions in the following AVPs:</w:t>
            </w:r>
          </w:p>
          <w:p w14:paraId="7577D727" w14:textId="77777777" w:rsidR="005A35D0" w:rsidRPr="0078747E" w:rsidRDefault="005A35D0" w:rsidP="00122171">
            <w:pPr>
              <w:pStyle w:val="TAL"/>
              <w:numPr>
                <w:ilvl w:val="0"/>
                <w:numId w:val="42"/>
              </w:numPr>
              <w:tabs>
                <w:tab w:val="clear" w:pos="720"/>
                <w:tab w:val="num" w:pos="294"/>
              </w:tabs>
              <w:ind w:left="294" w:hanging="142"/>
            </w:pPr>
            <w:r w:rsidRPr="0078747E">
              <w:t xml:space="preserve">Primary-Event-Charging-Function-Name is of type DiameterURI and defines the address of the primary online charging system. The protocol definition in the DiameterURI shall </w:t>
            </w:r>
            <w:r>
              <w:t>be either omitted or supplied with value "Diameter".</w:t>
            </w:r>
          </w:p>
          <w:p w14:paraId="1185EF54" w14:textId="77777777" w:rsidR="005A35D0" w:rsidRPr="0078747E" w:rsidRDefault="005A35D0" w:rsidP="00122171">
            <w:pPr>
              <w:pStyle w:val="TAL"/>
              <w:numPr>
                <w:ilvl w:val="0"/>
                <w:numId w:val="42"/>
              </w:numPr>
              <w:tabs>
                <w:tab w:val="clear" w:pos="720"/>
                <w:tab w:val="num" w:pos="294"/>
              </w:tabs>
              <w:ind w:left="294" w:hanging="142"/>
            </w:pPr>
            <w:r w:rsidRPr="0078747E">
              <w:t xml:space="preserve">Secondary-Event-Charging-Function-Name is of type DiameterURI and defines the address of the secondary online charging system for the bearer. The protocol definition in the DiameterURI shall </w:t>
            </w:r>
            <w:r>
              <w:t>be either omitted or supplied with value "Diameter".</w:t>
            </w:r>
          </w:p>
          <w:p w14:paraId="5A3B1C3E" w14:textId="77777777" w:rsidR="005A35D0" w:rsidRPr="0078747E" w:rsidRDefault="005A35D0" w:rsidP="00122171">
            <w:pPr>
              <w:pStyle w:val="TAL"/>
              <w:numPr>
                <w:ilvl w:val="0"/>
                <w:numId w:val="42"/>
              </w:numPr>
              <w:tabs>
                <w:tab w:val="clear" w:pos="720"/>
                <w:tab w:val="num" w:pos="294"/>
              </w:tabs>
              <w:ind w:left="294" w:hanging="142"/>
            </w:pPr>
            <w:r w:rsidRPr="0078747E">
              <w:t xml:space="preserve">Primary-Charging-Collection-Function-Name is of type DiameterURI and defines the address of the primary offline charging system for the bearer. </w:t>
            </w:r>
            <w:r>
              <w:t xml:space="preserve">If the GTP' protocol is applied on the Gz interface as specified in 3GPP TS 32.295 [16], </w:t>
            </w:r>
            <w:r w:rsidRPr="0078747E">
              <w:t xml:space="preserve">the protocol definition in the DiameterURI shall </w:t>
            </w:r>
            <w:r>
              <w:t>be omitted</w:t>
            </w:r>
            <w:r w:rsidRPr="0078747E">
              <w:t xml:space="preserve">. </w:t>
            </w:r>
            <w:r>
              <w:t xml:space="preserve">If Diameter is applied on the Gz interface, </w:t>
            </w:r>
            <w:r w:rsidRPr="0078747E">
              <w:t xml:space="preserve">the protocol definition in DiameterURI shall </w:t>
            </w:r>
            <w:r>
              <w:t>be either omitted or supplied with value "Diameter". The choice of the applied protocol on the Gz interface depends upon configuration in the PCEF.</w:t>
            </w:r>
          </w:p>
          <w:p w14:paraId="28B74F3E" w14:textId="77777777" w:rsidR="005A35D0" w:rsidRPr="001647D2" w:rsidRDefault="005A35D0" w:rsidP="00122171">
            <w:pPr>
              <w:pStyle w:val="TAL"/>
              <w:numPr>
                <w:ilvl w:val="0"/>
                <w:numId w:val="42"/>
              </w:numPr>
              <w:tabs>
                <w:tab w:val="clear" w:pos="720"/>
                <w:tab w:val="num" w:pos="294"/>
              </w:tabs>
              <w:ind w:left="294" w:hanging="142"/>
            </w:pPr>
            <w:r w:rsidRPr="0078747E">
              <w:t xml:space="preserve">Secondary-Charging-Collection-Function-Name is of type DiameterURI and defines the address of the secondary offline charging system for the bearer. </w:t>
            </w:r>
            <w:r>
              <w:t xml:space="preserve">If the GTP' protocol is applied on the Gz interface as specified in 3GPP TS 32.295 [16], </w:t>
            </w:r>
            <w:r w:rsidRPr="0078747E">
              <w:t>the protocol definition in the DiameterURI shall</w:t>
            </w:r>
            <w:r>
              <w:t xml:space="preserve"> be omitted</w:t>
            </w:r>
            <w:r w:rsidRPr="0078747E">
              <w:t>.</w:t>
            </w:r>
            <w:r>
              <w:t xml:space="preserve"> If Diameter is applied on the Gz interface, </w:t>
            </w:r>
            <w:r w:rsidRPr="0078747E">
              <w:t xml:space="preserve">the protocol definition in DiameterURI shall </w:t>
            </w:r>
            <w:r>
              <w:t>be either omitted or supplied with value "Diameter". The choice of the applied protocol on the Gz interface depends upon configuration in the PCEF.</w:t>
            </w:r>
          </w:p>
        </w:tc>
        <w:tc>
          <w:tcPr>
            <w:tcW w:w="1309" w:type="dxa"/>
          </w:tcPr>
          <w:p w14:paraId="1B67B366" w14:textId="77777777" w:rsidR="005A35D0" w:rsidRPr="0078747E" w:rsidRDefault="005A35D0" w:rsidP="00454F4A">
            <w:pPr>
              <w:pStyle w:val="TAL"/>
            </w:pPr>
            <w:r w:rsidRPr="0078747E">
              <w:t>All</w:t>
            </w:r>
          </w:p>
        </w:tc>
        <w:tc>
          <w:tcPr>
            <w:tcW w:w="1207" w:type="dxa"/>
          </w:tcPr>
          <w:p w14:paraId="745A1A88" w14:textId="77777777" w:rsidR="005A35D0" w:rsidRPr="0078747E" w:rsidRDefault="005A35D0" w:rsidP="00454F4A">
            <w:pPr>
              <w:pStyle w:val="TAL"/>
            </w:pPr>
            <w:r>
              <w:t>CC</w:t>
            </w:r>
          </w:p>
        </w:tc>
      </w:tr>
      <w:tr w:rsidR="0094209B" w:rsidRPr="0078747E" w14:paraId="049C11F1" w14:textId="77777777">
        <w:tblPrEx>
          <w:tblCellMar>
            <w:top w:w="0" w:type="dxa"/>
            <w:bottom w:w="0" w:type="dxa"/>
          </w:tblCellMar>
        </w:tblPrEx>
        <w:trPr>
          <w:jc w:val="center"/>
        </w:trPr>
        <w:tc>
          <w:tcPr>
            <w:tcW w:w="2090" w:type="dxa"/>
          </w:tcPr>
          <w:p w14:paraId="2E05B72A" w14:textId="77777777" w:rsidR="0094209B" w:rsidRPr="0078747E" w:rsidRDefault="0094209B" w:rsidP="00454F4A">
            <w:pPr>
              <w:pStyle w:val="TAL"/>
            </w:pPr>
            <w:r>
              <w:t>Final-Unit-Indication</w:t>
            </w:r>
          </w:p>
        </w:tc>
        <w:tc>
          <w:tcPr>
            <w:tcW w:w="1137" w:type="dxa"/>
            <w:gridSpan w:val="2"/>
          </w:tcPr>
          <w:p w14:paraId="2C509B61" w14:textId="77777777" w:rsidR="0094209B" w:rsidRPr="0078747E" w:rsidRDefault="0094209B" w:rsidP="00454F4A">
            <w:pPr>
              <w:pStyle w:val="TAL"/>
            </w:pPr>
            <w:r>
              <w:t>IETF RFC 4006 [9</w:t>
            </w:r>
            <w:r w:rsidRPr="0078747E">
              <w:t>]</w:t>
            </w:r>
          </w:p>
        </w:tc>
        <w:tc>
          <w:tcPr>
            <w:tcW w:w="3824" w:type="dxa"/>
          </w:tcPr>
          <w:p w14:paraId="2B6598E7" w14:textId="77777777" w:rsidR="0094209B" w:rsidRPr="0078747E" w:rsidRDefault="0094209B" w:rsidP="00454F4A">
            <w:pPr>
              <w:pStyle w:val="TAL"/>
            </w:pPr>
            <w:r>
              <w:t>The action applied by the PCEF, and the related filter parameters and redirect address parameters (if available), when the user's account cannot cover the service cost.</w:t>
            </w:r>
          </w:p>
        </w:tc>
        <w:tc>
          <w:tcPr>
            <w:tcW w:w="1309" w:type="dxa"/>
          </w:tcPr>
          <w:p w14:paraId="73A7A663" w14:textId="77777777" w:rsidR="0094209B" w:rsidRPr="0094209B" w:rsidRDefault="0094209B" w:rsidP="00454F4A">
            <w:pPr>
              <w:pStyle w:val="TAL"/>
              <w:rPr>
                <w:rFonts w:eastAsia="바탕" w:hint="eastAsia"/>
                <w:lang w:eastAsia="ko-KR"/>
              </w:rPr>
            </w:pPr>
            <w:r>
              <w:rPr>
                <w:rFonts w:eastAsia="바탕" w:hint="eastAsia"/>
                <w:lang w:eastAsia="ko-KR"/>
              </w:rPr>
              <w:t>All</w:t>
            </w:r>
          </w:p>
        </w:tc>
        <w:tc>
          <w:tcPr>
            <w:tcW w:w="1207" w:type="dxa"/>
          </w:tcPr>
          <w:p w14:paraId="01A72751" w14:textId="77777777" w:rsidR="0094209B" w:rsidRPr="0094209B" w:rsidRDefault="0094209B" w:rsidP="00454F4A">
            <w:pPr>
              <w:pStyle w:val="TAL"/>
              <w:rPr>
                <w:rFonts w:eastAsia="바탕" w:hint="eastAsia"/>
                <w:lang w:eastAsia="ko-KR"/>
              </w:rPr>
            </w:pPr>
            <w:r>
              <w:rPr>
                <w:rFonts w:eastAsia="바탕" w:hint="eastAsia"/>
                <w:lang w:eastAsia="ko-KR"/>
              </w:rPr>
              <w:t>CC</w:t>
            </w:r>
          </w:p>
        </w:tc>
      </w:tr>
      <w:tr w:rsidR="005A35D0" w:rsidRPr="0078747E" w14:paraId="22354D77" w14:textId="77777777">
        <w:tblPrEx>
          <w:tblCellMar>
            <w:top w:w="0" w:type="dxa"/>
            <w:bottom w:w="0" w:type="dxa"/>
          </w:tblCellMar>
        </w:tblPrEx>
        <w:trPr>
          <w:cantSplit/>
          <w:jc w:val="center"/>
        </w:trPr>
        <w:tc>
          <w:tcPr>
            <w:tcW w:w="2090" w:type="dxa"/>
          </w:tcPr>
          <w:p w14:paraId="7268F0EA" w14:textId="77777777" w:rsidR="005A35D0" w:rsidRPr="0078747E" w:rsidRDefault="005A35D0" w:rsidP="00454F4A">
            <w:pPr>
              <w:pStyle w:val="TAL"/>
            </w:pPr>
            <w:r w:rsidRPr="0078747E">
              <w:t>Flow-Description</w:t>
            </w:r>
          </w:p>
        </w:tc>
        <w:tc>
          <w:tcPr>
            <w:tcW w:w="1137" w:type="dxa"/>
            <w:gridSpan w:val="2"/>
          </w:tcPr>
          <w:p w14:paraId="3EEF2658" w14:textId="77777777" w:rsidR="005A35D0" w:rsidRPr="0078747E" w:rsidRDefault="005A35D0" w:rsidP="00454F4A">
            <w:pPr>
              <w:pStyle w:val="TAL"/>
            </w:pPr>
            <w:r w:rsidRPr="0078747E">
              <w:t>3GPP TS 29.214 [10]</w:t>
            </w:r>
          </w:p>
        </w:tc>
        <w:tc>
          <w:tcPr>
            <w:tcW w:w="3824" w:type="dxa"/>
          </w:tcPr>
          <w:p w14:paraId="779ED6C1" w14:textId="77777777" w:rsidR="002F0F95" w:rsidRDefault="005A35D0" w:rsidP="00122171">
            <w:pPr>
              <w:pStyle w:val="TAL"/>
            </w:pPr>
            <w:r w:rsidRPr="0078747E">
              <w:t>Defines the service flow filter parameters for a PCC rule</w:t>
            </w:r>
            <w:r w:rsidR="002F0F95">
              <w:rPr>
                <w:rFonts w:eastAsia="바탕" w:hint="eastAsia"/>
                <w:lang w:eastAsia="ko-KR"/>
              </w:rPr>
              <w:t xml:space="preserve">. </w:t>
            </w:r>
            <w:r w:rsidR="002F0F95">
              <w:t>The following rules apply to Gx:</w:t>
            </w:r>
          </w:p>
          <w:p w14:paraId="23A1B3AF" w14:textId="77777777" w:rsidR="002F0F95" w:rsidRDefault="002F0F95" w:rsidP="00122171">
            <w:pPr>
              <w:pStyle w:val="TAL"/>
              <w:numPr>
                <w:ilvl w:val="0"/>
                <w:numId w:val="42"/>
              </w:numPr>
              <w:tabs>
                <w:tab w:val="clear" w:pos="720"/>
                <w:tab w:val="num" w:pos="294"/>
              </w:tabs>
              <w:ind w:left="294" w:hanging="142"/>
            </w:pPr>
            <w:r w:rsidRPr="00802514">
              <w:t>Only the Action "permit" shall be used</w:t>
            </w:r>
            <w:r>
              <w:t>.</w:t>
            </w:r>
          </w:p>
          <w:p w14:paraId="0D7706EF" w14:textId="77777777" w:rsidR="002F0F95" w:rsidRDefault="002F0F95" w:rsidP="00122171">
            <w:pPr>
              <w:pStyle w:val="TAL"/>
              <w:numPr>
                <w:ilvl w:val="0"/>
                <w:numId w:val="42"/>
              </w:numPr>
              <w:tabs>
                <w:tab w:val="clear" w:pos="720"/>
                <w:tab w:val="num" w:pos="294"/>
              </w:tabs>
              <w:ind w:left="294" w:hanging="142"/>
            </w:pPr>
            <w:r w:rsidRPr="00A94B0C">
              <w:t>The invert modifier "!" for addresses shall not be used</w:t>
            </w:r>
            <w:r>
              <w:t>.</w:t>
            </w:r>
          </w:p>
          <w:p w14:paraId="2A51C7CE" w14:textId="77777777" w:rsidR="002F0F95" w:rsidRDefault="002F0F95" w:rsidP="00FC2095">
            <w:pPr>
              <w:pStyle w:val="TAL"/>
              <w:numPr>
                <w:ilvl w:val="0"/>
                <w:numId w:val="42"/>
              </w:numPr>
              <w:tabs>
                <w:tab w:val="clear" w:pos="720"/>
                <w:tab w:val="num" w:pos="294"/>
              </w:tabs>
              <w:ind w:left="294" w:hanging="142"/>
            </w:pPr>
            <w:r>
              <w:t xml:space="preserve">The keyword </w:t>
            </w:r>
            <w:r w:rsidR="00FC2095">
              <w:t>"</w:t>
            </w:r>
            <w:r>
              <w:t>assigned</w:t>
            </w:r>
            <w:r w:rsidR="00FC2095">
              <w:t xml:space="preserve">" </w:t>
            </w:r>
            <w:r>
              <w:t>may be used.</w:t>
            </w:r>
          </w:p>
          <w:p w14:paraId="1E6B0088" w14:textId="77777777" w:rsidR="002F0F95" w:rsidRPr="002F0F95" w:rsidRDefault="002F0F95" w:rsidP="00122171">
            <w:pPr>
              <w:pStyle w:val="TAL"/>
              <w:numPr>
                <w:ilvl w:val="0"/>
                <w:numId w:val="42"/>
              </w:numPr>
              <w:tabs>
                <w:tab w:val="clear" w:pos="720"/>
                <w:tab w:val="num" w:pos="294"/>
              </w:tabs>
              <w:ind w:left="294" w:hanging="142"/>
              <w:rPr>
                <w:rFonts w:eastAsia="바탕" w:hint="eastAsia"/>
                <w:lang w:eastAsia="ko-KR"/>
              </w:rPr>
            </w:pPr>
            <w:r>
              <w:t>Source and destination port values are optional and, if present, they shall be either single value, list or range.</w:t>
            </w:r>
          </w:p>
        </w:tc>
        <w:tc>
          <w:tcPr>
            <w:tcW w:w="1309" w:type="dxa"/>
          </w:tcPr>
          <w:p w14:paraId="0A001AF4" w14:textId="77777777" w:rsidR="005A35D0" w:rsidRPr="0078747E" w:rsidRDefault="005A35D0" w:rsidP="00454F4A">
            <w:pPr>
              <w:pStyle w:val="TAL"/>
            </w:pPr>
            <w:r w:rsidRPr="0078747E">
              <w:t>All</w:t>
            </w:r>
          </w:p>
        </w:tc>
        <w:tc>
          <w:tcPr>
            <w:tcW w:w="1207" w:type="dxa"/>
          </w:tcPr>
          <w:p w14:paraId="4116C94C" w14:textId="77777777" w:rsidR="005A35D0" w:rsidRPr="0078747E" w:rsidRDefault="005A35D0" w:rsidP="00454F4A">
            <w:pPr>
              <w:pStyle w:val="TAL"/>
            </w:pPr>
            <w:r>
              <w:t>Both</w:t>
            </w:r>
          </w:p>
        </w:tc>
      </w:tr>
      <w:tr w:rsidR="005A35D0" w:rsidRPr="0078747E" w14:paraId="1FAD4C2F" w14:textId="77777777">
        <w:tblPrEx>
          <w:tblCellMar>
            <w:top w:w="0" w:type="dxa"/>
            <w:bottom w:w="0" w:type="dxa"/>
          </w:tblCellMar>
        </w:tblPrEx>
        <w:trPr>
          <w:cantSplit/>
          <w:jc w:val="center"/>
        </w:trPr>
        <w:tc>
          <w:tcPr>
            <w:tcW w:w="2090" w:type="dxa"/>
          </w:tcPr>
          <w:p w14:paraId="71E99470" w14:textId="77777777" w:rsidR="005A35D0" w:rsidRPr="0078747E" w:rsidRDefault="005A35D0" w:rsidP="00454F4A">
            <w:pPr>
              <w:pStyle w:val="TAL"/>
            </w:pPr>
            <w:r w:rsidRPr="0078747E">
              <w:t>Flows</w:t>
            </w:r>
          </w:p>
        </w:tc>
        <w:tc>
          <w:tcPr>
            <w:tcW w:w="1137" w:type="dxa"/>
            <w:gridSpan w:val="2"/>
          </w:tcPr>
          <w:p w14:paraId="28F06E19" w14:textId="77777777" w:rsidR="005A35D0" w:rsidRPr="0078747E" w:rsidRDefault="005A35D0" w:rsidP="00454F4A">
            <w:pPr>
              <w:pStyle w:val="TAL"/>
            </w:pPr>
            <w:r w:rsidRPr="0078747E">
              <w:t>3GPP TS 29.214 [10]</w:t>
            </w:r>
          </w:p>
        </w:tc>
        <w:tc>
          <w:tcPr>
            <w:tcW w:w="3824" w:type="dxa"/>
          </w:tcPr>
          <w:p w14:paraId="2ABC6DA8" w14:textId="77777777" w:rsidR="005A35D0" w:rsidRPr="0078747E" w:rsidRDefault="005A35D0" w:rsidP="00454F4A">
            <w:pPr>
              <w:pStyle w:val="TAL"/>
            </w:pPr>
            <w:r w:rsidRPr="0078747E">
              <w:t xml:space="preserve">The flow identifiers of the IP flows related to a PCC rule as provided by the </w:t>
            </w:r>
            <w:r w:rsidRPr="00A22E7F">
              <w:t>AF</w:t>
            </w:r>
            <w:r w:rsidRPr="0078747E">
              <w:t xml:space="preserve">. May be only used in charging correlation together with </w:t>
            </w:r>
            <w:r w:rsidRPr="00A22E7F">
              <w:t>AF</w:t>
            </w:r>
            <w:r w:rsidRPr="0078747E">
              <w:t>-Charging-Identifier AVP.</w:t>
            </w:r>
          </w:p>
        </w:tc>
        <w:tc>
          <w:tcPr>
            <w:tcW w:w="1309" w:type="dxa"/>
          </w:tcPr>
          <w:p w14:paraId="19C77ED4" w14:textId="77777777" w:rsidR="005A35D0" w:rsidRPr="0078747E" w:rsidRDefault="005A35D0" w:rsidP="00454F4A">
            <w:pPr>
              <w:pStyle w:val="TAL"/>
            </w:pPr>
            <w:r w:rsidRPr="0078747E">
              <w:t>All</w:t>
            </w:r>
          </w:p>
        </w:tc>
        <w:tc>
          <w:tcPr>
            <w:tcW w:w="1207" w:type="dxa"/>
          </w:tcPr>
          <w:p w14:paraId="155958B8" w14:textId="77777777" w:rsidR="005A35D0" w:rsidRPr="0078747E" w:rsidRDefault="005A35D0" w:rsidP="00454F4A">
            <w:pPr>
              <w:pStyle w:val="TAL"/>
            </w:pPr>
            <w:r>
              <w:t>CC</w:t>
            </w:r>
          </w:p>
        </w:tc>
      </w:tr>
      <w:tr w:rsidR="005A35D0" w:rsidRPr="0078747E" w14:paraId="30F99AD4" w14:textId="77777777">
        <w:tblPrEx>
          <w:tblCellMar>
            <w:top w:w="0" w:type="dxa"/>
            <w:bottom w:w="0" w:type="dxa"/>
          </w:tblCellMar>
        </w:tblPrEx>
        <w:trPr>
          <w:cantSplit/>
          <w:jc w:val="center"/>
        </w:trPr>
        <w:tc>
          <w:tcPr>
            <w:tcW w:w="2090" w:type="dxa"/>
          </w:tcPr>
          <w:p w14:paraId="56506989" w14:textId="77777777" w:rsidR="005A35D0" w:rsidRPr="0078747E" w:rsidRDefault="005A35D0" w:rsidP="00454F4A">
            <w:pPr>
              <w:pStyle w:val="TAL"/>
            </w:pPr>
            <w:r w:rsidRPr="0078747E">
              <w:t>Flow-Status</w:t>
            </w:r>
          </w:p>
        </w:tc>
        <w:tc>
          <w:tcPr>
            <w:tcW w:w="1137" w:type="dxa"/>
            <w:gridSpan w:val="2"/>
          </w:tcPr>
          <w:p w14:paraId="65ED8B07" w14:textId="77777777" w:rsidR="005A35D0" w:rsidRPr="0078747E" w:rsidRDefault="005A35D0" w:rsidP="00454F4A">
            <w:pPr>
              <w:pStyle w:val="TAL"/>
            </w:pPr>
            <w:r w:rsidRPr="0078747E">
              <w:t>3GPP TS 29.214 [10]</w:t>
            </w:r>
          </w:p>
        </w:tc>
        <w:tc>
          <w:tcPr>
            <w:tcW w:w="3824" w:type="dxa"/>
          </w:tcPr>
          <w:p w14:paraId="64FB78B6" w14:textId="77777777" w:rsidR="005A35D0" w:rsidRPr="0078747E" w:rsidRDefault="005A35D0" w:rsidP="00454F4A">
            <w:pPr>
              <w:pStyle w:val="TAL"/>
            </w:pPr>
            <w:r w:rsidRPr="0078747E">
              <w:t xml:space="preserve">Defines whether the service flow is enabled or disabled. The value </w:t>
            </w:r>
            <w:r>
              <w:t>"</w:t>
            </w:r>
            <w:r w:rsidRPr="0078747E">
              <w:t>REMOVED</w:t>
            </w:r>
            <w:r>
              <w:t>"</w:t>
            </w:r>
            <w:r w:rsidRPr="0078747E">
              <w:t xml:space="preserve"> is not applicable </w:t>
            </w:r>
            <w:r w:rsidR="0094209B">
              <w:rPr>
                <w:rFonts w:eastAsia="바탕" w:hint="eastAsia"/>
                <w:lang w:eastAsia="ko-KR"/>
              </w:rPr>
              <w:t>to</w:t>
            </w:r>
            <w:r w:rsidR="0094209B" w:rsidRPr="0078747E">
              <w:t xml:space="preserve"> </w:t>
            </w:r>
            <w:r w:rsidRPr="0078747E">
              <w:t>Gx.</w:t>
            </w:r>
          </w:p>
        </w:tc>
        <w:tc>
          <w:tcPr>
            <w:tcW w:w="1309" w:type="dxa"/>
          </w:tcPr>
          <w:p w14:paraId="1E52D0E9" w14:textId="77777777" w:rsidR="005A35D0" w:rsidRPr="0078747E" w:rsidRDefault="005A35D0" w:rsidP="00454F4A">
            <w:pPr>
              <w:pStyle w:val="TAL"/>
            </w:pPr>
            <w:r w:rsidRPr="0078747E">
              <w:t>All</w:t>
            </w:r>
          </w:p>
        </w:tc>
        <w:tc>
          <w:tcPr>
            <w:tcW w:w="1207" w:type="dxa"/>
          </w:tcPr>
          <w:p w14:paraId="6A25389C" w14:textId="77777777" w:rsidR="005A35D0" w:rsidRPr="0078747E" w:rsidRDefault="005A35D0" w:rsidP="00454F4A">
            <w:pPr>
              <w:pStyle w:val="TAL"/>
            </w:pPr>
            <w:r>
              <w:t>Both</w:t>
            </w:r>
          </w:p>
        </w:tc>
      </w:tr>
      <w:tr w:rsidR="005A35D0" w:rsidRPr="0078747E" w14:paraId="1B4B1830" w14:textId="77777777">
        <w:tblPrEx>
          <w:tblCellMar>
            <w:top w:w="0" w:type="dxa"/>
            <w:bottom w:w="0" w:type="dxa"/>
          </w:tblCellMar>
        </w:tblPrEx>
        <w:trPr>
          <w:cantSplit/>
          <w:jc w:val="center"/>
        </w:trPr>
        <w:tc>
          <w:tcPr>
            <w:tcW w:w="2090" w:type="dxa"/>
          </w:tcPr>
          <w:p w14:paraId="72B58EE7" w14:textId="77777777" w:rsidR="005A35D0" w:rsidRPr="0078747E" w:rsidRDefault="005A35D0" w:rsidP="00454F4A">
            <w:pPr>
              <w:pStyle w:val="TAL"/>
            </w:pPr>
            <w:r w:rsidRPr="0078747E">
              <w:t>Framed-IP-Address</w:t>
            </w:r>
          </w:p>
        </w:tc>
        <w:tc>
          <w:tcPr>
            <w:tcW w:w="1137" w:type="dxa"/>
            <w:gridSpan w:val="2"/>
          </w:tcPr>
          <w:p w14:paraId="3A383698" w14:textId="77777777" w:rsidR="005A35D0" w:rsidRPr="0078747E" w:rsidRDefault="005A35D0" w:rsidP="00454F4A">
            <w:pPr>
              <w:pStyle w:val="TAL"/>
            </w:pPr>
            <w:r w:rsidRPr="0078747E">
              <w:t>IETF RFC 4005 [12]</w:t>
            </w:r>
          </w:p>
        </w:tc>
        <w:tc>
          <w:tcPr>
            <w:tcW w:w="3824" w:type="dxa"/>
          </w:tcPr>
          <w:p w14:paraId="199336AB" w14:textId="77777777" w:rsidR="005A35D0" w:rsidRPr="0078747E" w:rsidRDefault="005A35D0" w:rsidP="00454F4A">
            <w:pPr>
              <w:pStyle w:val="TAL"/>
            </w:pPr>
            <w:r w:rsidRPr="0078747E">
              <w:t>The IPv4 address allocated for the user.</w:t>
            </w:r>
          </w:p>
        </w:tc>
        <w:tc>
          <w:tcPr>
            <w:tcW w:w="1309" w:type="dxa"/>
          </w:tcPr>
          <w:p w14:paraId="3FA5029B" w14:textId="77777777" w:rsidR="005A35D0" w:rsidRPr="0078747E" w:rsidRDefault="005A35D0" w:rsidP="00454F4A">
            <w:pPr>
              <w:pStyle w:val="TAL"/>
            </w:pPr>
            <w:r w:rsidRPr="0078747E">
              <w:t>All</w:t>
            </w:r>
          </w:p>
        </w:tc>
        <w:tc>
          <w:tcPr>
            <w:tcW w:w="1207" w:type="dxa"/>
          </w:tcPr>
          <w:p w14:paraId="3861CEE6" w14:textId="77777777" w:rsidR="005A35D0" w:rsidRPr="0078747E" w:rsidRDefault="005A35D0" w:rsidP="00454F4A">
            <w:pPr>
              <w:pStyle w:val="TAL"/>
            </w:pPr>
            <w:r>
              <w:t>Both</w:t>
            </w:r>
          </w:p>
        </w:tc>
      </w:tr>
      <w:tr w:rsidR="005A35D0" w:rsidRPr="0078747E" w14:paraId="2257542C" w14:textId="77777777">
        <w:tblPrEx>
          <w:tblCellMar>
            <w:top w:w="0" w:type="dxa"/>
            <w:bottom w:w="0" w:type="dxa"/>
          </w:tblCellMar>
        </w:tblPrEx>
        <w:trPr>
          <w:cantSplit/>
          <w:jc w:val="center"/>
        </w:trPr>
        <w:tc>
          <w:tcPr>
            <w:tcW w:w="2090" w:type="dxa"/>
          </w:tcPr>
          <w:p w14:paraId="2AEB999E" w14:textId="77777777" w:rsidR="005A35D0" w:rsidRPr="0078747E" w:rsidRDefault="005A35D0" w:rsidP="00454F4A">
            <w:pPr>
              <w:pStyle w:val="TAL"/>
            </w:pPr>
            <w:r w:rsidRPr="0078747E">
              <w:lastRenderedPageBreak/>
              <w:t>Framed-IPv6-Prefix</w:t>
            </w:r>
          </w:p>
        </w:tc>
        <w:tc>
          <w:tcPr>
            <w:tcW w:w="1137" w:type="dxa"/>
            <w:gridSpan w:val="2"/>
          </w:tcPr>
          <w:p w14:paraId="2B71145F" w14:textId="77777777" w:rsidR="005A35D0" w:rsidRPr="0078747E" w:rsidRDefault="005A35D0" w:rsidP="00454F4A">
            <w:pPr>
              <w:pStyle w:val="TAL"/>
            </w:pPr>
            <w:r w:rsidRPr="0078747E">
              <w:t>IETF RFC 4005 [12]</w:t>
            </w:r>
          </w:p>
        </w:tc>
        <w:tc>
          <w:tcPr>
            <w:tcW w:w="3824" w:type="dxa"/>
          </w:tcPr>
          <w:p w14:paraId="2C274F6A" w14:textId="77777777" w:rsidR="005A35D0" w:rsidRPr="0078747E" w:rsidRDefault="005A35D0" w:rsidP="00454F4A">
            <w:pPr>
              <w:pStyle w:val="TAL"/>
            </w:pPr>
            <w:r w:rsidRPr="0078747E">
              <w:t>The IPv6 prefix allocated for the user.</w:t>
            </w:r>
          </w:p>
          <w:p w14:paraId="7B1E533F" w14:textId="77777777" w:rsidR="005A35D0" w:rsidRPr="0078747E" w:rsidRDefault="005A35D0" w:rsidP="00454F4A">
            <w:pPr>
              <w:pStyle w:val="TAL"/>
            </w:pPr>
            <w:r w:rsidRPr="0078747E">
              <w:t xml:space="preserve">The encoding of the value within this Octet String type AVP shall be as defined in IETF RFC 3162 [15], Clause 2.3. The </w:t>
            </w:r>
            <w:r>
              <w:t>"</w:t>
            </w:r>
            <w:r w:rsidRPr="0078747E">
              <w:t>Reserved</w:t>
            </w:r>
            <w:r>
              <w:t>"</w:t>
            </w:r>
            <w:r w:rsidRPr="0078747E">
              <w:t xml:space="preserve">, </w:t>
            </w:r>
            <w:r>
              <w:t>"</w:t>
            </w:r>
            <w:r w:rsidRPr="0078747E">
              <w:t>Prefix-Length</w:t>
            </w:r>
            <w:r>
              <w:t>"</w:t>
            </w:r>
            <w:r w:rsidRPr="0078747E">
              <w:t xml:space="preserve"> and </w:t>
            </w:r>
            <w:r>
              <w:t>"</w:t>
            </w:r>
            <w:r w:rsidRPr="0078747E">
              <w:t>Prefix</w:t>
            </w:r>
            <w:r>
              <w:t>"</w:t>
            </w:r>
            <w:r w:rsidRPr="0078747E">
              <w:t xml:space="preserve"> fields shall be included in this order.</w:t>
            </w:r>
          </w:p>
        </w:tc>
        <w:tc>
          <w:tcPr>
            <w:tcW w:w="1309" w:type="dxa"/>
          </w:tcPr>
          <w:p w14:paraId="556C8B80" w14:textId="77777777" w:rsidR="005A35D0" w:rsidRPr="0078747E" w:rsidRDefault="005A35D0" w:rsidP="00454F4A">
            <w:pPr>
              <w:pStyle w:val="TAL"/>
            </w:pPr>
            <w:r w:rsidRPr="0078747E">
              <w:t>All</w:t>
            </w:r>
          </w:p>
        </w:tc>
        <w:tc>
          <w:tcPr>
            <w:tcW w:w="1207" w:type="dxa"/>
          </w:tcPr>
          <w:p w14:paraId="403091D4" w14:textId="77777777" w:rsidR="005A35D0" w:rsidRPr="0078747E" w:rsidRDefault="005A35D0" w:rsidP="00454F4A">
            <w:pPr>
              <w:pStyle w:val="TAL"/>
            </w:pPr>
            <w:r>
              <w:t>Both</w:t>
            </w:r>
          </w:p>
        </w:tc>
      </w:tr>
      <w:tr w:rsidR="005A35D0" w:rsidRPr="0078747E" w14:paraId="2D0AFB8A" w14:textId="77777777">
        <w:tblPrEx>
          <w:tblCellMar>
            <w:top w:w="0" w:type="dxa"/>
            <w:bottom w:w="0" w:type="dxa"/>
          </w:tblCellMar>
        </w:tblPrEx>
        <w:trPr>
          <w:cantSplit/>
          <w:jc w:val="center"/>
        </w:trPr>
        <w:tc>
          <w:tcPr>
            <w:tcW w:w="2090" w:type="dxa"/>
          </w:tcPr>
          <w:p w14:paraId="0B44F3E1" w14:textId="77777777" w:rsidR="005A35D0" w:rsidRPr="0078747E" w:rsidRDefault="005A35D0" w:rsidP="00395265">
            <w:pPr>
              <w:pStyle w:val="TAL"/>
            </w:pPr>
            <w:r w:rsidRPr="0078747E">
              <w:t>Max-Requested-Bandwidth-UL</w:t>
            </w:r>
            <w:r w:rsidR="00CB5909">
              <w:br/>
              <w:t>(</w:t>
            </w:r>
            <w:r w:rsidR="00395265">
              <w:t xml:space="preserve">NOTE </w:t>
            </w:r>
            <w:r w:rsidR="00CB5909">
              <w:t>2)</w:t>
            </w:r>
          </w:p>
        </w:tc>
        <w:tc>
          <w:tcPr>
            <w:tcW w:w="1137" w:type="dxa"/>
            <w:gridSpan w:val="2"/>
          </w:tcPr>
          <w:p w14:paraId="6F4CB4AF" w14:textId="77777777" w:rsidR="005A35D0" w:rsidRPr="0078747E" w:rsidRDefault="005A35D0" w:rsidP="00454F4A">
            <w:pPr>
              <w:pStyle w:val="TAL"/>
            </w:pPr>
            <w:r w:rsidRPr="0078747E">
              <w:t>3GPP TS 29.214 [10]</w:t>
            </w:r>
          </w:p>
        </w:tc>
        <w:tc>
          <w:tcPr>
            <w:tcW w:w="3824" w:type="dxa"/>
          </w:tcPr>
          <w:p w14:paraId="6CBC9562" w14:textId="77777777" w:rsidR="005A35D0" w:rsidRPr="0078747E" w:rsidRDefault="005A35D0" w:rsidP="00454F4A">
            <w:pPr>
              <w:pStyle w:val="TAL"/>
            </w:pPr>
            <w:r w:rsidRPr="0078747E">
              <w:t>Defines the maximum authorized bandwidth for uplink.</w:t>
            </w:r>
          </w:p>
        </w:tc>
        <w:tc>
          <w:tcPr>
            <w:tcW w:w="1309" w:type="dxa"/>
          </w:tcPr>
          <w:p w14:paraId="19BBBB87" w14:textId="77777777" w:rsidR="005A35D0" w:rsidRPr="0078747E" w:rsidRDefault="005A35D0" w:rsidP="00454F4A">
            <w:pPr>
              <w:pStyle w:val="TAL"/>
            </w:pPr>
            <w:r w:rsidRPr="0078747E">
              <w:t>All</w:t>
            </w:r>
          </w:p>
        </w:tc>
        <w:tc>
          <w:tcPr>
            <w:tcW w:w="1207" w:type="dxa"/>
          </w:tcPr>
          <w:p w14:paraId="5215E54F" w14:textId="77777777" w:rsidR="005A35D0" w:rsidRPr="0078747E" w:rsidRDefault="005A35D0" w:rsidP="00454F4A">
            <w:pPr>
              <w:pStyle w:val="TAL"/>
            </w:pPr>
            <w:r>
              <w:t>PC</w:t>
            </w:r>
          </w:p>
        </w:tc>
      </w:tr>
      <w:tr w:rsidR="005A35D0" w:rsidRPr="0078747E" w14:paraId="62F5A451" w14:textId="77777777">
        <w:tblPrEx>
          <w:tblCellMar>
            <w:top w:w="0" w:type="dxa"/>
            <w:bottom w:w="0" w:type="dxa"/>
          </w:tblCellMar>
        </w:tblPrEx>
        <w:trPr>
          <w:cantSplit/>
          <w:jc w:val="center"/>
        </w:trPr>
        <w:tc>
          <w:tcPr>
            <w:tcW w:w="2090" w:type="dxa"/>
          </w:tcPr>
          <w:p w14:paraId="1960AFEE" w14:textId="77777777" w:rsidR="005A35D0" w:rsidRPr="0078747E" w:rsidRDefault="005A35D0" w:rsidP="00395265">
            <w:pPr>
              <w:pStyle w:val="TAL"/>
            </w:pPr>
            <w:r w:rsidRPr="0078747E">
              <w:t>Max-Requested-Bandwidth-DL</w:t>
            </w:r>
            <w:r w:rsidR="00CB5909">
              <w:br/>
              <w:t>(</w:t>
            </w:r>
            <w:r w:rsidR="00395265">
              <w:t xml:space="preserve">NOTE </w:t>
            </w:r>
            <w:r w:rsidR="00CB5909">
              <w:t>2)</w:t>
            </w:r>
          </w:p>
        </w:tc>
        <w:tc>
          <w:tcPr>
            <w:tcW w:w="1137" w:type="dxa"/>
            <w:gridSpan w:val="2"/>
          </w:tcPr>
          <w:p w14:paraId="2D4A0C49" w14:textId="77777777" w:rsidR="005A35D0" w:rsidRPr="0078747E" w:rsidRDefault="005A35D0" w:rsidP="00454F4A">
            <w:pPr>
              <w:pStyle w:val="TAL"/>
            </w:pPr>
            <w:r w:rsidRPr="0078747E">
              <w:t>3GPP TS 29.214 [10]</w:t>
            </w:r>
          </w:p>
        </w:tc>
        <w:tc>
          <w:tcPr>
            <w:tcW w:w="3824" w:type="dxa"/>
          </w:tcPr>
          <w:p w14:paraId="0CC629A9" w14:textId="77777777" w:rsidR="005A35D0" w:rsidRPr="0078747E" w:rsidRDefault="005A35D0" w:rsidP="00454F4A">
            <w:pPr>
              <w:pStyle w:val="TAL"/>
            </w:pPr>
            <w:r w:rsidRPr="0078747E">
              <w:t>Defines the maximum authorized bandwidth for downlink.</w:t>
            </w:r>
          </w:p>
        </w:tc>
        <w:tc>
          <w:tcPr>
            <w:tcW w:w="1309" w:type="dxa"/>
          </w:tcPr>
          <w:p w14:paraId="2938E368" w14:textId="77777777" w:rsidR="005A35D0" w:rsidRPr="0078747E" w:rsidRDefault="005A35D0" w:rsidP="00454F4A">
            <w:pPr>
              <w:pStyle w:val="TAL"/>
            </w:pPr>
            <w:r w:rsidRPr="0078747E">
              <w:t>All</w:t>
            </w:r>
          </w:p>
        </w:tc>
        <w:tc>
          <w:tcPr>
            <w:tcW w:w="1207" w:type="dxa"/>
          </w:tcPr>
          <w:p w14:paraId="0678CA4D" w14:textId="77777777" w:rsidR="005A35D0" w:rsidRPr="0078747E" w:rsidRDefault="005A35D0" w:rsidP="00454F4A">
            <w:pPr>
              <w:pStyle w:val="TAL"/>
            </w:pPr>
            <w:r>
              <w:t>PC</w:t>
            </w:r>
          </w:p>
        </w:tc>
      </w:tr>
      <w:tr w:rsidR="005A35D0" w:rsidRPr="0078747E" w14:paraId="77C5A6D7" w14:textId="77777777">
        <w:tblPrEx>
          <w:tblCellMar>
            <w:top w:w="0" w:type="dxa"/>
            <w:bottom w:w="0" w:type="dxa"/>
          </w:tblCellMar>
        </w:tblPrEx>
        <w:trPr>
          <w:cantSplit/>
          <w:jc w:val="center"/>
        </w:trPr>
        <w:tc>
          <w:tcPr>
            <w:tcW w:w="2090" w:type="dxa"/>
          </w:tcPr>
          <w:p w14:paraId="04ADA80C" w14:textId="77777777" w:rsidR="005A35D0" w:rsidRPr="00FF5990" w:rsidRDefault="005A35D0" w:rsidP="00EA319F">
            <w:pPr>
              <w:pStyle w:val="TAL"/>
            </w:pPr>
            <w:r w:rsidRPr="00FF5990">
              <w:t>RAI</w:t>
            </w:r>
          </w:p>
        </w:tc>
        <w:tc>
          <w:tcPr>
            <w:tcW w:w="1137" w:type="dxa"/>
            <w:gridSpan w:val="2"/>
          </w:tcPr>
          <w:p w14:paraId="15148810" w14:textId="77777777" w:rsidR="005A35D0" w:rsidRPr="00FF5990" w:rsidRDefault="005A35D0" w:rsidP="00EA319F">
            <w:pPr>
              <w:pStyle w:val="TAL"/>
            </w:pPr>
            <w:r w:rsidRPr="00FF5990">
              <w:t>3GPP TS 29.061 [11]</w:t>
            </w:r>
          </w:p>
        </w:tc>
        <w:tc>
          <w:tcPr>
            <w:tcW w:w="3824" w:type="dxa"/>
          </w:tcPr>
          <w:p w14:paraId="4FB48E07" w14:textId="77777777" w:rsidR="005A35D0" w:rsidRPr="00FF5990" w:rsidRDefault="005A35D0" w:rsidP="00EA319F">
            <w:pPr>
              <w:pStyle w:val="TAL"/>
            </w:pPr>
            <w:r w:rsidRPr="00FF5990">
              <w:t>Contains the Routing Area Identity of the SGSN where the UE is registered</w:t>
            </w:r>
          </w:p>
        </w:tc>
        <w:tc>
          <w:tcPr>
            <w:tcW w:w="1309" w:type="dxa"/>
          </w:tcPr>
          <w:p w14:paraId="5CB96F91" w14:textId="77777777" w:rsidR="0013306E" w:rsidRPr="0013306E" w:rsidRDefault="0013306E" w:rsidP="00EA319F">
            <w:pPr>
              <w:pStyle w:val="TAL"/>
              <w:rPr>
                <w:rFonts w:eastAsia="바탕" w:hint="eastAsia"/>
                <w:lang w:eastAsia="ko-KR"/>
              </w:rPr>
            </w:pPr>
            <w:r>
              <w:t>3GPP-</w:t>
            </w:r>
            <w:r w:rsidR="005A35D0" w:rsidRPr="00FF5990">
              <w:t>GPRS</w:t>
            </w:r>
            <w:r>
              <w:rPr>
                <w:rFonts w:eastAsia="바탕" w:hint="eastAsia"/>
                <w:lang w:eastAsia="ko-KR"/>
              </w:rPr>
              <w:t>.</w:t>
            </w:r>
          </w:p>
          <w:p w14:paraId="50FA0363" w14:textId="77777777" w:rsidR="005A35D0" w:rsidRPr="00FF5990" w:rsidRDefault="0013306E" w:rsidP="00EA319F">
            <w:pPr>
              <w:pStyle w:val="TAL"/>
            </w:pPr>
            <w:r>
              <w:t>3GPP-EPS</w:t>
            </w:r>
          </w:p>
        </w:tc>
        <w:tc>
          <w:tcPr>
            <w:tcW w:w="1207" w:type="dxa"/>
          </w:tcPr>
          <w:p w14:paraId="2260D485" w14:textId="77777777" w:rsidR="005A35D0" w:rsidRPr="00FF5990" w:rsidRDefault="008A7086" w:rsidP="00EA319F">
            <w:pPr>
              <w:pStyle w:val="TAL"/>
            </w:pPr>
            <w:r>
              <w:t>Both</w:t>
            </w:r>
          </w:p>
        </w:tc>
      </w:tr>
      <w:tr w:rsidR="005A35D0" w:rsidRPr="0078747E" w14:paraId="08044546" w14:textId="77777777">
        <w:tblPrEx>
          <w:tblCellMar>
            <w:top w:w="0" w:type="dxa"/>
            <w:bottom w:w="0" w:type="dxa"/>
          </w:tblCellMar>
        </w:tblPrEx>
        <w:trPr>
          <w:cantSplit/>
          <w:jc w:val="center"/>
        </w:trPr>
        <w:tc>
          <w:tcPr>
            <w:tcW w:w="2090" w:type="dxa"/>
          </w:tcPr>
          <w:p w14:paraId="749E6C9B" w14:textId="77777777" w:rsidR="005A35D0" w:rsidRPr="0078747E" w:rsidRDefault="005A35D0" w:rsidP="00454F4A">
            <w:pPr>
              <w:pStyle w:val="TAL"/>
            </w:pPr>
            <w:r w:rsidRPr="0078747E">
              <w:t>Rating-Group</w:t>
            </w:r>
          </w:p>
        </w:tc>
        <w:tc>
          <w:tcPr>
            <w:tcW w:w="1137" w:type="dxa"/>
            <w:gridSpan w:val="2"/>
          </w:tcPr>
          <w:p w14:paraId="7CB962BA" w14:textId="77777777" w:rsidR="005A35D0" w:rsidRPr="0078747E" w:rsidRDefault="005A35D0" w:rsidP="00454F4A">
            <w:pPr>
              <w:pStyle w:val="TAL"/>
            </w:pPr>
            <w:r w:rsidRPr="0078747E">
              <w:t>IETF RFC 4006 [9]</w:t>
            </w:r>
          </w:p>
        </w:tc>
        <w:tc>
          <w:tcPr>
            <w:tcW w:w="3824" w:type="dxa"/>
          </w:tcPr>
          <w:p w14:paraId="6F0D737A" w14:textId="77777777" w:rsidR="005A35D0" w:rsidRPr="0078747E" w:rsidRDefault="005A35D0" w:rsidP="00454F4A">
            <w:pPr>
              <w:pStyle w:val="TAL"/>
            </w:pPr>
            <w:r w:rsidRPr="0078747E">
              <w:t>The charging key for the PCC rule used for rating purposes</w:t>
            </w:r>
          </w:p>
        </w:tc>
        <w:tc>
          <w:tcPr>
            <w:tcW w:w="1309" w:type="dxa"/>
          </w:tcPr>
          <w:p w14:paraId="7213FD89" w14:textId="77777777" w:rsidR="005A35D0" w:rsidRPr="0078747E" w:rsidRDefault="005A35D0" w:rsidP="00454F4A">
            <w:pPr>
              <w:pStyle w:val="TAL"/>
            </w:pPr>
            <w:r w:rsidRPr="0078747E">
              <w:t>All</w:t>
            </w:r>
          </w:p>
        </w:tc>
        <w:tc>
          <w:tcPr>
            <w:tcW w:w="1207" w:type="dxa"/>
          </w:tcPr>
          <w:p w14:paraId="03F27878" w14:textId="77777777" w:rsidR="005A35D0" w:rsidRPr="0078747E" w:rsidRDefault="005A35D0" w:rsidP="00454F4A">
            <w:pPr>
              <w:pStyle w:val="TAL"/>
            </w:pPr>
            <w:r>
              <w:t>CC</w:t>
            </w:r>
          </w:p>
        </w:tc>
      </w:tr>
      <w:tr w:rsidR="005A35D0" w:rsidRPr="0078747E" w14:paraId="2867752B" w14:textId="77777777">
        <w:tblPrEx>
          <w:tblCellMar>
            <w:top w:w="0" w:type="dxa"/>
            <w:bottom w:w="0" w:type="dxa"/>
          </w:tblCellMar>
        </w:tblPrEx>
        <w:trPr>
          <w:cantSplit/>
          <w:jc w:val="center"/>
        </w:trPr>
        <w:tc>
          <w:tcPr>
            <w:tcW w:w="2090" w:type="dxa"/>
          </w:tcPr>
          <w:p w14:paraId="26E25251" w14:textId="77777777" w:rsidR="005A35D0" w:rsidRPr="0078747E" w:rsidRDefault="005A35D0" w:rsidP="00454F4A">
            <w:pPr>
              <w:pStyle w:val="TAL"/>
            </w:pPr>
            <w:r w:rsidRPr="0078747E">
              <w:t>Service-Identifier</w:t>
            </w:r>
          </w:p>
        </w:tc>
        <w:tc>
          <w:tcPr>
            <w:tcW w:w="1137" w:type="dxa"/>
            <w:gridSpan w:val="2"/>
          </w:tcPr>
          <w:p w14:paraId="537CB6A1" w14:textId="77777777" w:rsidR="005A35D0" w:rsidRPr="0078747E" w:rsidRDefault="005A35D0" w:rsidP="00454F4A">
            <w:pPr>
              <w:pStyle w:val="TAL"/>
            </w:pPr>
            <w:r w:rsidRPr="0078747E">
              <w:t>IETF RFC 4006 [9]</w:t>
            </w:r>
          </w:p>
        </w:tc>
        <w:tc>
          <w:tcPr>
            <w:tcW w:w="3824" w:type="dxa"/>
          </w:tcPr>
          <w:p w14:paraId="72772A15" w14:textId="77777777" w:rsidR="005A35D0" w:rsidRPr="0078747E" w:rsidRDefault="005A35D0" w:rsidP="00454F4A">
            <w:pPr>
              <w:pStyle w:val="TAL"/>
            </w:pPr>
            <w:r w:rsidRPr="0078747E">
              <w:t xml:space="preserve">The identity of the service or service component the service data flow in a PCC rule relates to. </w:t>
            </w:r>
          </w:p>
        </w:tc>
        <w:tc>
          <w:tcPr>
            <w:tcW w:w="1309" w:type="dxa"/>
          </w:tcPr>
          <w:p w14:paraId="60966189" w14:textId="77777777" w:rsidR="005A35D0" w:rsidRPr="0078747E" w:rsidRDefault="005A35D0" w:rsidP="00454F4A">
            <w:pPr>
              <w:pStyle w:val="TAL"/>
            </w:pPr>
            <w:r w:rsidRPr="0078747E">
              <w:t>All</w:t>
            </w:r>
          </w:p>
        </w:tc>
        <w:tc>
          <w:tcPr>
            <w:tcW w:w="1207" w:type="dxa"/>
          </w:tcPr>
          <w:p w14:paraId="0428B2FE" w14:textId="77777777" w:rsidR="005A35D0" w:rsidRPr="0078747E" w:rsidRDefault="005A35D0" w:rsidP="00454F4A">
            <w:pPr>
              <w:pStyle w:val="TAL"/>
            </w:pPr>
            <w:r>
              <w:t>CC</w:t>
            </w:r>
          </w:p>
        </w:tc>
      </w:tr>
      <w:tr w:rsidR="005A35D0" w:rsidRPr="0078747E" w14:paraId="44DF0F49" w14:textId="77777777">
        <w:tblPrEx>
          <w:tblCellMar>
            <w:top w:w="0" w:type="dxa"/>
            <w:bottom w:w="0" w:type="dxa"/>
          </w:tblCellMar>
        </w:tblPrEx>
        <w:trPr>
          <w:cantSplit/>
          <w:jc w:val="center"/>
        </w:trPr>
        <w:tc>
          <w:tcPr>
            <w:tcW w:w="2090" w:type="dxa"/>
          </w:tcPr>
          <w:p w14:paraId="2406C39F" w14:textId="77777777" w:rsidR="005A35D0" w:rsidRPr="0078747E" w:rsidRDefault="005A35D0" w:rsidP="00454F4A">
            <w:pPr>
              <w:pStyle w:val="TAL"/>
            </w:pPr>
            <w:r w:rsidRPr="0078747E">
              <w:t>Subscription-Id</w:t>
            </w:r>
          </w:p>
        </w:tc>
        <w:tc>
          <w:tcPr>
            <w:tcW w:w="1137" w:type="dxa"/>
            <w:gridSpan w:val="2"/>
          </w:tcPr>
          <w:p w14:paraId="328B6BCD" w14:textId="77777777" w:rsidR="005A35D0" w:rsidRPr="0078747E" w:rsidRDefault="005A35D0" w:rsidP="00454F4A">
            <w:pPr>
              <w:pStyle w:val="TAL"/>
            </w:pPr>
            <w:r w:rsidRPr="0078747E">
              <w:t>IETF RFC 4006 [9]</w:t>
            </w:r>
          </w:p>
        </w:tc>
        <w:tc>
          <w:tcPr>
            <w:tcW w:w="3824" w:type="dxa"/>
          </w:tcPr>
          <w:p w14:paraId="29B3646D" w14:textId="77777777" w:rsidR="005A35D0" w:rsidRPr="0078747E" w:rsidRDefault="005A35D0" w:rsidP="00454F4A">
            <w:pPr>
              <w:pStyle w:val="TAL"/>
            </w:pPr>
            <w:r w:rsidRPr="0078747E">
              <w:t>The identification of the subscription (IMSI, MSISDN, etc)</w:t>
            </w:r>
          </w:p>
        </w:tc>
        <w:tc>
          <w:tcPr>
            <w:tcW w:w="1309" w:type="dxa"/>
          </w:tcPr>
          <w:p w14:paraId="622071FA" w14:textId="77777777" w:rsidR="005A35D0" w:rsidRPr="0078747E" w:rsidRDefault="005A35D0" w:rsidP="00454F4A">
            <w:pPr>
              <w:pStyle w:val="TAL"/>
            </w:pPr>
            <w:r w:rsidRPr="0078747E">
              <w:t>All</w:t>
            </w:r>
          </w:p>
        </w:tc>
        <w:tc>
          <w:tcPr>
            <w:tcW w:w="1207" w:type="dxa"/>
          </w:tcPr>
          <w:p w14:paraId="11C16F7F" w14:textId="77777777" w:rsidR="005A35D0" w:rsidRPr="0078747E" w:rsidRDefault="005A35D0" w:rsidP="00454F4A">
            <w:pPr>
              <w:pStyle w:val="TAL"/>
            </w:pPr>
            <w:r>
              <w:t>Both</w:t>
            </w:r>
          </w:p>
        </w:tc>
      </w:tr>
      <w:tr w:rsidR="00612495" w14:paraId="5E5EA1AF" w14:textId="77777777">
        <w:tblPrEx>
          <w:tblCellMar>
            <w:top w:w="0" w:type="dxa"/>
            <w:bottom w:w="0" w:type="dxa"/>
          </w:tblCellMar>
        </w:tblPrEx>
        <w:trPr>
          <w:cantSplit/>
          <w:jc w:val="center"/>
        </w:trPr>
        <w:tc>
          <w:tcPr>
            <w:tcW w:w="2090" w:type="dxa"/>
          </w:tcPr>
          <w:p w14:paraId="3C5A4D8B" w14:textId="77777777" w:rsidR="00612495" w:rsidRPr="0078747E" w:rsidRDefault="00612495" w:rsidP="00853154">
            <w:pPr>
              <w:pStyle w:val="TAL"/>
            </w:pPr>
            <w:r>
              <w:t>Supported-Features</w:t>
            </w:r>
          </w:p>
        </w:tc>
        <w:tc>
          <w:tcPr>
            <w:tcW w:w="1137" w:type="dxa"/>
            <w:gridSpan w:val="2"/>
          </w:tcPr>
          <w:p w14:paraId="6F5DA828" w14:textId="77777777" w:rsidR="00612495" w:rsidRPr="0078747E" w:rsidRDefault="00612495" w:rsidP="00853154">
            <w:pPr>
              <w:pStyle w:val="TAL"/>
            </w:pPr>
            <w:r w:rsidRPr="00FF5990">
              <w:t>3GPP TS 29.</w:t>
            </w:r>
            <w:r>
              <w:t>229 [14]</w:t>
            </w:r>
          </w:p>
        </w:tc>
        <w:tc>
          <w:tcPr>
            <w:tcW w:w="3824" w:type="dxa"/>
          </w:tcPr>
          <w:p w14:paraId="7708FE7D" w14:textId="77777777" w:rsidR="00612495" w:rsidRPr="0078747E" w:rsidRDefault="00612495" w:rsidP="00853154">
            <w:pPr>
              <w:pStyle w:val="TAL"/>
            </w:pPr>
            <w:r>
              <w:t>If present, this AVP informs the destination host about the features that the origin host requires to successfully complete this command exchange.</w:t>
            </w:r>
          </w:p>
        </w:tc>
        <w:tc>
          <w:tcPr>
            <w:tcW w:w="1309" w:type="dxa"/>
          </w:tcPr>
          <w:p w14:paraId="2F17FA45" w14:textId="77777777" w:rsidR="00612495" w:rsidRPr="0078747E" w:rsidRDefault="00612495" w:rsidP="00853154">
            <w:pPr>
              <w:pStyle w:val="TAL"/>
            </w:pPr>
            <w:r>
              <w:t>All</w:t>
            </w:r>
          </w:p>
        </w:tc>
        <w:tc>
          <w:tcPr>
            <w:tcW w:w="1207" w:type="dxa"/>
          </w:tcPr>
          <w:p w14:paraId="45E90275" w14:textId="77777777" w:rsidR="00EE6950" w:rsidRDefault="00612495" w:rsidP="00EE6950">
            <w:pPr>
              <w:pStyle w:val="TAL"/>
            </w:pPr>
            <w:r>
              <w:t>Both</w:t>
            </w:r>
          </w:p>
          <w:p w14:paraId="171010BB" w14:textId="77777777" w:rsidR="00612495" w:rsidRDefault="00EE6950" w:rsidP="00EE6950">
            <w:pPr>
              <w:pStyle w:val="TAL"/>
            </w:pPr>
            <w:r>
              <w:t>Rel8</w:t>
            </w:r>
          </w:p>
        </w:tc>
      </w:tr>
      <w:tr w:rsidR="006C1749" w14:paraId="18644F23" w14:textId="77777777">
        <w:tblPrEx>
          <w:tblCellMar>
            <w:top w:w="0" w:type="dxa"/>
            <w:bottom w:w="0" w:type="dxa"/>
          </w:tblCellMar>
        </w:tblPrEx>
        <w:trPr>
          <w:cantSplit/>
          <w:jc w:val="center"/>
        </w:trPr>
        <w:tc>
          <w:tcPr>
            <w:tcW w:w="2090" w:type="dxa"/>
          </w:tcPr>
          <w:p w14:paraId="6F6DA8EA" w14:textId="77777777" w:rsidR="006C1749" w:rsidRDefault="006C1749" w:rsidP="00A07044">
            <w:pPr>
              <w:pStyle w:val="TAL"/>
              <w:rPr>
                <w:rFonts w:eastAsia="바탕" w:hint="eastAsia"/>
                <w:lang w:eastAsia="ko-KR"/>
              </w:rPr>
            </w:pPr>
            <w:r>
              <w:t>Trace-Data</w:t>
            </w:r>
          </w:p>
          <w:p w14:paraId="5CF5F9E3" w14:textId="77777777" w:rsidR="00F33889" w:rsidRPr="00F33889" w:rsidRDefault="00F33889" w:rsidP="00A07044">
            <w:pPr>
              <w:pStyle w:val="TAL"/>
              <w:rPr>
                <w:rFonts w:eastAsia="바탕" w:hint="eastAsia"/>
                <w:lang w:eastAsia="ko-KR"/>
              </w:rPr>
            </w:pPr>
            <w:r>
              <w:rPr>
                <w:rFonts w:eastAsia="바탕" w:hint="eastAsia"/>
                <w:lang w:eastAsia="ko-KR"/>
              </w:rPr>
              <w:t>(NOTE 5)</w:t>
            </w:r>
          </w:p>
        </w:tc>
        <w:tc>
          <w:tcPr>
            <w:tcW w:w="1137" w:type="dxa"/>
            <w:gridSpan w:val="2"/>
          </w:tcPr>
          <w:p w14:paraId="6380746C" w14:textId="77777777" w:rsidR="006C1749" w:rsidRPr="00FF5990" w:rsidRDefault="006C1749" w:rsidP="00A07044">
            <w:pPr>
              <w:pStyle w:val="TAL"/>
            </w:pPr>
            <w:r>
              <w:t>3GPP TS 29.272 [26]</w:t>
            </w:r>
          </w:p>
        </w:tc>
        <w:tc>
          <w:tcPr>
            <w:tcW w:w="3824" w:type="dxa"/>
          </w:tcPr>
          <w:p w14:paraId="51FF2FD8" w14:textId="77777777" w:rsidR="00E15023" w:rsidRDefault="006C1749" w:rsidP="00E15023">
            <w:pPr>
              <w:pStyle w:val="TAL"/>
              <w:rPr>
                <w:lang w:eastAsia="zh-CN"/>
              </w:rPr>
            </w:pPr>
            <w:r>
              <w:t>Contains</w:t>
            </w:r>
            <w:r>
              <w:rPr>
                <w:rFonts w:hint="eastAsia"/>
                <w:lang w:eastAsia="zh-CN"/>
              </w:rPr>
              <w:t xml:space="preserve"> trace </w:t>
            </w:r>
            <w:r>
              <w:rPr>
                <w:lang w:eastAsia="zh-CN"/>
              </w:rPr>
              <w:t>control and configuration parameters, specified in 3GPP TS 32.422 [27].</w:t>
            </w:r>
          </w:p>
          <w:p w14:paraId="45DB5ECA" w14:textId="77777777" w:rsidR="006C1749" w:rsidRDefault="00E15023" w:rsidP="00E15023">
            <w:pPr>
              <w:pStyle w:val="TAL"/>
            </w:pPr>
            <w:r>
              <w:rPr>
                <w:lang w:eastAsia="zh-CN"/>
              </w:rPr>
              <w:t xml:space="preserve">This AVP shall have the </w:t>
            </w:r>
            <w:r>
              <w:t>'M' bit cleared.</w:t>
            </w:r>
          </w:p>
        </w:tc>
        <w:tc>
          <w:tcPr>
            <w:tcW w:w="1309" w:type="dxa"/>
          </w:tcPr>
          <w:p w14:paraId="0BD045C0" w14:textId="77777777" w:rsidR="006C1749" w:rsidRDefault="006C1749" w:rsidP="00A07044">
            <w:pPr>
              <w:pStyle w:val="TAL"/>
            </w:pPr>
            <w:r>
              <w:t>3GPP-EPS</w:t>
            </w:r>
          </w:p>
        </w:tc>
        <w:tc>
          <w:tcPr>
            <w:tcW w:w="1207" w:type="dxa"/>
          </w:tcPr>
          <w:p w14:paraId="50108C79" w14:textId="77777777" w:rsidR="00EE6950" w:rsidRDefault="006C1749" w:rsidP="00EE6950">
            <w:pPr>
              <w:pStyle w:val="TAL"/>
            </w:pPr>
            <w:r>
              <w:t>Both</w:t>
            </w:r>
          </w:p>
          <w:p w14:paraId="25E9E0DD" w14:textId="77777777" w:rsidR="006C1749" w:rsidRDefault="00EE6950" w:rsidP="00EE6950">
            <w:pPr>
              <w:pStyle w:val="TAL"/>
            </w:pPr>
            <w:r>
              <w:t>Rel8</w:t>
            </w:r>
          </w:p>
        </w:tc>
      </w:tr>
      <w:tr w:rsidR="006C1749" w14:paraId="071578D0" w14:textId="77777777">
        <w:tblPrEx>
          <w:tblCellMar>
            <w:top w:w="0" w:type="dxa"/>
            <w:bottom w:w="0" w:type="dxa"/>
          </w:tblCellMar>
        </w:tblPrEx>
        <w:trPr>
          <w:cantSplit/>
          <w:jc w:val="center"/>
        </w:trPr>
        <w:tc>
          <w:tcPr>
            <w:tcW w:w="2090" w:type="dxa"/>
          </w:tcPr>
          <w:p w14:paraId="5B3CA4D1" w14:textId="77777777" w:rsidR="006C1749" w:rsidRDefault="006C1749" w:rsidP="00A07044">
            <w:pPr>
              <w:pStyle w:val="TAL"/>
            </w:pPr>
            <w:r>
              <w:t>Trace-Reference</w:t>
            </w:r>
          </w:p>
        </w:tc>
        <w:tc>
          <w:tcPr>
            <w:tcW w:w="1137" w:type="dxa"/>
            <w:gridSpan w:val="2"/>
          </w:tcPr>
          <w:p w14:paraId="408BBB1F" w14:textId="77777777" w:rsidR="006C1749" w:rsidRPr="00FF5990" w:rsidRDefault="006C1749" w:rsidP="00A07044">
            <w:pPr>
              <w:pStyle w:val="TAL"/>
            </w:pPr>
            <w:r>
              <w:t>3GPP TS 29.272 [26]</w:t>
            </w:r>
          </w:p>
        </w:tc>
        <w:tc>
          <w:tcPr>
            <w:tcW w:w="3824" w:type="dxa"/>
          </w:tcPr>
          <w:p w14:paraId="4B965BE5" w14:textId="77777777" w:rsidR="00E15023" w:rsidRDefault="006C1749" w:rsidP="00E15023">
            <w:pPr>
              <w:pStyle w:val="TAL"/>
              <w:rPr>
                <w:lang w:eastAsia="zh-CN"/>
              </w:rPr>
            </w:pPr>
            <w:r>
              <w:t>Contains</w:t>
            </w:r>
            <w:r>
              <w:rPr>
                <w:rFonts w:hint="eastAsia"/>
                <w:lang w:eastAsia="zh-CN"/>
              </w:rPr>
              <w:t xml:space="preserve"> </w:t>
            </w:r>
            <w:r>
              <w:rPr>
                <w:lang w:eastAsia="zh-CN"/>
              </w:rPr>
              <w:t xml:space="preserve">the </w:t>
            </w:r>
            <w:r>
              <w:rPr>
                <w:rFonts w:hint="eastAsia"/>
                <w:lang w:eastAsia="zh-CN"/>
              </w:rPr>
              <w:t xml:space="preserve">trace </w:t>
            </w:r>
            <w:r>
              <w:rPr>
                <w:lang w:eastAsia="zh-CN"/>
              </w:rPr>
              <w:t>reference parameter, specified in 3GPP TS 32.422 [27].</w:t>
            </w:r>
          </w:p>
          <w:p w14:paraId="62502C8B" w14:textId="77777777" w:rsidR="006C1749" w:rsidRDefault="00E15023" w:rsidP="00E15023">
            <w:pPr>
              <w:pStyle w:val="TAL"/>
            </w:pPr>
            <w:r>
              <w:rPr>
                <w:lang w:eastAsia="zh-CN"/>
              </w:rPr>
              <w:t xml:space="preserve">This AVP shall have the </w:t>
            </w:r>
            <w:r>
              <w:t>'M' bit cleared.</w:t>
            </w:r>
          </w:p>
        </w:tc>
        <w:tc>
          <w:tcPr>
            <w:tcW w:w="1309" w:type="dxa"/>
          </w:tcPr>
          <w:p w14:paraId="38C9ADDC" w14:textId="77777777" w:rsidR="006C1749" w:rsidRDefault="006C1749" w:rsidP="00A07044">
            <w:pPr>
              <w:pStyle w:val="TAL"/>
            </w:pPr>
            <w:r>
              <w:t>3GPP-EPS</w:t>
            </w:r>
          </w:p>
        </w:tc>
        <w:tc>
          <w:tcPr>
            <w:tcW w:w="1207" w:type="dxa"/>
          </w:tcPr>
          <w:p w14:paraId="2C1F90D6" w14:textId="77777777" w:rsidR="00EE6950" w:rsidRDefault="006C1749" w:rsidP="00EE6950">
            <w:pPr>
              <w:pStyle w:val="TAL"/>
            </w:pPr>
            <w:r>
              <w:t>Both</w:t>
            </w:r>
          </w:p>
          <w:p w14:paraId="52043942" w14:textId="77777777" w:rsidR="006C1749" w:rsidRDefault="00EE6950" w:rsidP="00EE6950">
            <w:pPr>
              <w:pStyle w:val="TAL"/>
            </w:pPr>
            <w:r>
              <w:t>Rel8</w:t>
            </w:r>
          </w:p>
        </w:tc>
      </w:tr>
      <w:tr w:rsidR="005A35D0" w:rsidRPr="0078747E" w14:paraId="638CE123" w14:textId="77777777">
        <w:tblPrEx>
          <w:tblCellMar>
            <w:top w:w="0" w:type="dxa"/>
            <w:bottom w:w="0" w:type="dxa"/>
          </w:tblCellMar>
        </w:tblPrEx>
        <w:trPr>
          <w:cantSplit/>
          <w:jc w:val="center"/>
        </w:trPr>
        <w:tc>
          <w:tcPr>
            <w:tcW w:w="2090" w:type="dxa"/>
            <w:tcBorders>
              <w:bottom w:val="single" w:sz="12" w:space="0" w:color="auto"/>
            </w:tcBorders>
          </w:tcPr>
          <w:p w14:paraId="5DC88340" w14:textId="77777777" w:rsidR="005A35D0" w:rsidRPr="0078747E" w:rsidRDefault="005A35D0" w:rsidP="00454F4A">
            <w:pPr>
              <w:pStyle w:val="TAL"/>
            </w:pPr>
            <w:r w:rsidRPr="0078747E">
              <w:t>User-Equipment-Info</w:t>
            </w:r>
          </w:p>
        </w:tc>
        <w:tc>
          <w:tcPr>
            <w:tcW w:w="1137" w:type="dxa"/>
            <w:gridSpan w:val="2"/>
            <w:tcBorders>
              <w:bottom w:val="single" w:sz="12" w:space="0" w:color="auto"/>
            </w:tcBorders>
          </w:tcPr>
          <w:p w14:paraId="70601739" w14:textId="77777777" w:rsidR="005A35D0" w:rsidRPr="0078747E" w:rsidRDefault="005A35D0" w:rsidP="00454F4A">
            <w:pPr>
              <w:pStyle w:val="TAL"/>
            </w:pPr>
            <w:r w:rsidRPr="0078747E">
              <w:t>IETF RFC 4006 [9]</w:t>
            </w:r>
          </w:p>
        </w:tc>
        <w:tc>
          <w:tcPr>
            <w:tcW w:w="3824" w:type="dxa"/>
            <w:tcBorders>
              <w:bottom w:val="single" w:sz="12" w:space="0" w:color="auto"/>
            </w:tcBorders>
          </w:tcPr>
          <w:p w14:paraId="3167D1E8" w14:textId="77777777" w:rsidR="0033179A" w:rsidRDefault="005A35D0" w:rsidP="00454F4A">
            <w:pPr>
              <w:pStyle w:val="TAL"/>
              <w:rPr>
                <w:rFonts w:eastAsia="바탕" w:hint="eastAsia"/>
                <w:lang w:eastAsia="ko-KR"/>
              </w:rPr>
            </w:pPr>
            <w:r w:rsidRPr="0078747E">
              <w:t>The identification and capabilities of the terminal (IMEISV, etc.)</w:t>
            </w:r>
          </w:p>
          <w:p w14:paraId="76EC6FD8" w14:textId="77777777" w:rsidR="005A35D0" w:rsidRPr="0078747E" w:rsidRDefault="0033179A" w:rsidP="007B0511">
            <w:pPr>
              <w:pStyle w:val="TAL"/>
            </w:pPr>
            <w:r>
              <w:t>When the User-Equipment-Info-Type is set to IMEISV(0), the value within the User-Equipment-Info-Value shall be a UTF-8 encoded decimal.</w:t>
            </w:r>
            <w:r w:rsidR="005A35D0" w:rsidRPr="0078747E">
              <w:t xml:space="preserve"> </w:t>
            </w:r>
          </w:p>
        </w:tc>
        <w:tc>
          <w:tcPr>
            <w:tcW w:w="1309" w:type="dxa"/>
            <w:tcBorders>
              <w:bottom w:val="single" w:sz="12" w:space="0" w:color="auto"/>
            </w:tcBorders>
          </w:tcPr>
          <w:p w14:paraId="678BA502" w14:textId="77777777" w:rsidR="005A35D0" w:rsidRPr="0078747E" w:rsidRDefault="005A35D0" w:rsidP="00454F4A">
            <w:pPr>
              <w:pStyle w:val="TAL"/>
            </w:pPr>
            <w:r w:rsidRPr="0078747E">
              <w:t>All</w:t>
            </w:r>
          </w:p>
        </w:tc>
        <w:tc>
          <w:tcPr>
            <w:tcW w:w="1207" w:type="dxa"/>
            <w:tcBorders>
              <w:bottom w:val="single" w:sz="12" w:space="0" w:color="auto"/>
            </w:tcBorders>
          </w:tcPr>
          <w:p w14:paraId="73461B29" w14:textId="77777777" w:rsidR="005A35D0" w:rsidRPr="0078747E" w:rsidRDefault="005A35D0" w:rsidP="00454F4A">
            <w:pPr>
              <w:pStyle w:val="TAL"/>
            </w:pPr>
            <w:r>
              <w:t>Both</w:t>
            </w:r>
          </w:p>
        </w:tc>
      </w:tr>
      <w:tr w:rsidR="00CA0AC9" w:rsidRPr="0078747E" w14:paraId="1532CD80" w14:textId="77777777">
        <w:tblPrEx>
          <w:tblCellMar>
            <w:top w:w="0" w:type="dxa"/>
            <w:bottom w:w="0" w:type="dxa"/>
          </w:tblCellMar>
        </w:tblPrEx>
        <w:trPr>
          <w:cantSplit/>
          <w:jc w:val="center"/>
        </w:trPr>
        <w:tc>
          <w:tcPr>
            <w:tcW w:w="2090" w:type="dxa"/>
            <w:tcBorders>
              <w:bottom w:val="single" w:sz="12" w:space="0" w:color="auto"/>
            </w:tcBorders>
          </w:tcPr>
          <w:p w14:paraId="2EA5F5A0" w14:textId="77777777" w:rsidR="00CA0AC9" w:rsidRPr="0078747E" w:rsidRDefault="00CA0AC9" w:rsidP="00B651F5">
            <w:pPr>
              <w:pStyle w:val="TAL"/>
            </w:pPr>
            <w:r>
              <w:rPr>
                <w:lang w:val="es-ES_tradnl"/>
              </w:rPr>
              <w:t>3GPP-MS-TimeZone</w:t>
            </w:r>
          </w:p>
        </w:tc>
        <w:tc>
          <w:tcPr>
            <w:tcW w:w="1137" w:type="dxa"/>
            <w:gridSpan w:val="2"/>
            <w:tcBorders>
              <w:bottom w:val="single" w:sz="12" w:space="0" w:color="auto"/>
            </w:tcBorders>
          </w:tcPr>
          <w:p w14:paraId="2FCCC2E8" w14:textId="77777777" w:rsidR="00CA0AC9" w:rsidRPr="0078747E" w:rsidRDefault="00CA0AC9" w:rsidP="00B651F5">
            <w:pPr>
              <w:pStyle w:val="TAL"/>
            </w:pPr>
            <w:r w:rsidRPr="00FF5990">
              <w:t>3GPP TS 29.061 [11]</w:t>
            </w:r>
          </w:p>
        </w:tc>
        <w:tc>
          <w:tcPr>
            <w:tcW w:w="3824" w:type="dxa"/>
            <w:tcBorders>
              <w:bottom w:val="single" w:sz="12" w:space="0" w:color="auto"/>
            </w:tcBorders>
          </w:tcPr>
          <w:p w14:paraId="5D5E1892" w14:textId="77777777" w:rsidR="00CA0AC9" w:rsidRPr="0078747E" w:rsidRDefault="00CA0AC9" w:rsidP="00B651F5">
            <w:pPr>
              <w:pStyle w:val="TAL"/>
            </w:pPr>
            <w:r>
              <w:t>Indicate the offset between universal time and local time in steps of 15 minutes of where the MS currently resides.</w:t>
            </w:r>
          </w:p>
        </w:tc>
        <w:tc>
          <w:tcPr>
            <w:tcW w:w="1309" w:type="dxa"/>
            <w:tcBorders>
              <w:bottom w:val="single" w:sz="12" w:space="0" w:color="auto"/>
            </w:tcBorders>
          </w:tcPr>
          <w:p w14:paraId="7DE16E27" w14:textId="77777777" w:rsidR="00CA0AC9" w:rsidRPr="0078747E" w:rsidRDefault="00CA0AC9" w:rsidP="00B651F5">
            <w:pPr>
              <w:pStyle w:val="TAL"/>
            </w:pPr>
            <w:r w:rsidRPr="0078747E">
              <w:t>All</w:t>
            </w:r>
          </w:p>
        </w:tc>
        <w:tc>
          <w:tcPr>
            <w:tcW w:w="1207" w:type="dxa"/>
            <w:tcBorders>
              <w:bottom w:val="single" w:sz="12" w:space="0" w:color="auto"/>
            </w:tcBorders>
          </w:tcPr>
          <w:p w14:paraId="4C4BDB8F" w14:textId="77777777" w:rsidR="00CA0AC9" w:rsidRDefault="00CA0AC9" w:rsidP="00B651F5">
            <w:pPr>
              <w:pStyle w:val="TAL"/>
            </w:pPr>
            <w:r>
              <w:t>Both</w:t>
            </w:r>
          </w:p>
        </w:tc>
      </w:tr>
      <w:tr w:rsidR="005A35D0" w:rsidRPr="0078747E" w14:paraId="7D330ED1" w14:textId="77777777">
        <w:tblPrEx>
          <w:tblCellMar>
            <w:top w:w="0" w:type="dxa"/>
            <w:bottom w:w="0" w:type="dxa"/>
          </w:tblCellMar>
        </w:tblPrEx>
        <w:trPr>
          <w:cantSplit/>
          <w:jc w:val="center"/>
        </w:trPr>
        <w:tc>
          <w:tcPr>
            <w:tcW w:w="9567" w:type="dxa"/>
            <w:gridSpan w:val="6"/>
            <w:tcBorders>
              <w:top w:val="single" w:sz="12" w:space="0" w:color="auto"/>
              <w:bottom w:val="single" w:sz="12" w:space="0" w:color="auto"/>
            </w:tcBorders>
          </w:tcPr>
          <w:p w14:paraId="59026517" w14:textId="77777777" w:rsidR="005A35D0" w:rsidRDefault="005A35D0" w:rsidP="00FC2095">
            <w:pPr>
              <w:pStyle w:val="TAN"/>
            </w:pPr>
            <w:r>
              <w:t xml:space="preserve">NOTE 1: </w:t>
            </w:r>
            <w:r w:rsidRPr="005A35D0">
              <w:tab/>
              <w:t xml:space="preserve">AVPs marked with </w:t>
            </w:r>
            <w:r w:rsidR="00FC2095">
              <w:t>"</w:t>
            </w:r>
            <w:r w:rsidRPr="005A35D0">
              <w:t>CC</w:t>
            </w:r>
            <w:r w:rsidR="00FC2095">
              <w:t>"</w:t>
            </w:r>
            <w:r w:rsidR="00FC2095" w:rsidRPr="005A35D0">
              <w:t xml:space="preserve"> </w:t>
            </w:r>
            <w:r w:rsidRPr="005A35D0">
              <w:t xml:space="preserve">are applicable to charging control, AVPs marked with </w:t>
            </w:r>
            <w:r w:rsidR="00FC2095">
              <w:t>"</w:t>
            </w:r>
            <w:r w:rsidRPr="005A35D0">
              <w:t>PC</w:t>
            </w:r>
            <w:r w:rsidR="00FC2095">
              <w:t>"</w:t>
            </w:r>
            <w:r w:rsidR="00FC2095" w:rsidRPr="005A35D0">
              <w:t xml:space="preserve"> </w:t>
            </w:r>
            <w:r w:rsidRPr="005A35D0">
              <w:t xml:space="preserve">are applicable to policy control and AVPs marked with </w:t>
            </w:r>
            <w:r w:rsidR="00FC2095">
              <w:t>"</w:t>
            </w:r>
            <w:r w:rsidRPr="005A35D0">
              <w:t>Both</w:t>
            </w:r>
            <w:r w:rsidR="00FC2095">
              <w:t>"</w:t>
            </w:r>
            <w:r w:rsidR="00FC2095" w:rsidRPr="005A35D0">
              <w:t xml:space="preserve"> </w:t>
            </w:r>
            <w:r w:rsidRPr="005A35D0">
              <w:t>are applicable to both charging control and policy control.</w:t>
            </w:r>
          </w:p>
          <w:p w14:paraId="4BED0908" w14:textId="77777777" w:rsidR="00A02A20" w:rsidRDefault="00CB5909" w:rsidP="007B0511">
            <w:pPr>
              <w:pStyle w:val="TAN"/>
              <w:rPr>
                <w:rFonts w:eastAsia="PMingLiU"/>
                <w:lang w:eastAsia="zh-TW"/>
              </w:rPr>
            </w:pPr>
            <w:r>
              <w:rPr>
                <w:rFonts w:hint="eastAsia"/>
                <w:lang w:eastAsia="zh-CN"/>
              </w:rPr>
              <w:t>NOTE 2:</w:t>
            </w:r>
            <w:r w:rsidR="007B0511" w:rsidRPr="0078747E">
              <w:tab/>
            </w:r>
            <w:r>
              <w:rPr>
                <w:rFonts w:hint="eastAsia"/>
                <w:lang w:eastAsia="zh-CN"/>
              </w:rPr>
              <w:t xml:space="preserve">When sending from the PCRF to the PCEF, the </w:t>
            </w:r>
            <w:r w:rsidRPr="0078747E">
              <w:t>Max-Requested-Bandwidth-UL</w:t>
            </w:r>
            <w:r>
              <w:rPr>
                <w:rFonts w:hint="eastAsia"/>
                <w:lang w:eastAsia="zh-CN"/>
              </w:rPr>
              <w:t>/DL AVP i</w:t>
            </w:r>
            <w:r w:rsidRPr="0078747E">
              <w:t>ndicate</w:t>
            </w:r>
            <w:r>
              <w:rPr>
                <w:rFonts w:hint="eastAsia"/>
                <w:lang w:eastAsia="zh-CN"/>
              </w:rPr>
              <w:t xml:space="preserve"> the</w:t>
            </w:r>
            <w:r w:rsidRPr="003A3EA8">
              <w:rPr>
                <w:rFonts w:eastAsia="PMingLiU"/>
                <w:lang w:eastAsia="zh-TW"/>
              </w:rPr>
              <w:t xml:space="preserve"> maximum </w:t>
            </w:r>
            <w:r w:rsidRPr="003A3EA8" w:rsidDel="003A3EA8">
              <w:rPr>
                <w:rFonts w:eastAsia="PMingLiU"/>
                <w:lang w:eastAsia="zh-TW"/>
              </w:rPr>
              <w:t>allowed</w:t>
            </w:r>
            <w:r>
              <w:rPr>
                <w:rFonts w:hint="eastAsia"/>
                <w:lang w:eastAsia="zh-CN"/>
              </w:rPr>
              <w:t xml:space="preserve"> </w:t>
            </w:r>
            <w:r w:rsidRPr="003A3EA8">
              <w:rPr>
                <w:rFonts w:eastAsia="PMingLiU"/>
                <w:lang w:eastAsia="zh-TW"/>
              </w:rPr>
              <w:t>bit rate for the uplink</w:t>
            </w:r>
            <w:r>
              <w:rPr>
                <w:rFonts w:hint="eastAsia"/>
                <w:lang w:eastAsia="zh-CN"/>
              </w:rPr>
              <w:t>/downlink</w:t>
            </w:r>
            <w:r w:rsidRPr="003A3EA8">
              <w:rPr>
                <w:rFonts w:eastAsia="PMingLiU"/>
                <w:lang w:eastAsia="zh-TW"/>
              </w:rPr>
              <w:t xml:space="preserve"> direction</w:t>
            </w:r>
            <w:r>
              <w:rPr>
                <w:rFonts w:hint="eastAsia"/>
                <w:lang w:eastAsia="zh-CN"/>
              </w:rPr>
              <w:t xml:space="preserve">; when sending from the PCEF to the PCRF, the </w:t>
            </w:r>
            <w:r w:rsidRPr="0078747E">
              <w:t>Max-Requested-Bandwidth-UL</w:t>
            </w:r>
            <w:r>
              <w:rPr>
                <w:rFonts w:hint="eastAsia"/>
                <w:lang w:eastAsia="zh-CN"/>
              </w:rPr>
              <w:t>/DL AVP i</w:t>
            </w:r>
            <w:r w:rsidRPr="0078747E">
              <w:t>ndicate</w:t>
            </w:r>
            <w:r>
              <w:rPr>
                <w:rFonts w:hint="eastAsia"/>
                <w:lang w:eastAsia="zh-CN"/>
              </w:rPr>
              <w:t xml:space="preserve"> the</w:t>
            </w:r>
            <w:r w:rsidRPr="003A3EA8">
              <w:rPr>
                <w:rFonts w:eastAsia="PMingLiU"/>
                <w:lang w:eastAsia="zh-TW"/>
              </w:rPr>
              <w:t xml:space="preserve"> maximum requested bit rate for the uplink</w:t>
            </w:r>
            <w:r>
              <w:rPr>
                <w:rFonts w:hint="eastAsia"/>
                <w:lang w:eastAsia="zh-CN"/>
              </w:rPr>
              <w:t>/downlink</w:t>
            </w:r>
            <w:r w:rsidRPr="003A3EA8">
              <w:rPr>
                <w:rFonts w:eastAsia="PMingLiU"/>
                <w:lang w:eastAsia="zh-TW"/>
              </w:rPr>
              <w:t xml:space="preserve"> direction.</w:t>
            </w:r>
          </w:p>
          <w:p w14:paraId="5F806467" w14:textId="77777777" w:rsidR="00EE6950" w:rsidRPr="00680091" w:rsidRDefault="00A02A20" w:rsidP="007B0511">
            <w:pPr>
              <w:pStyle w:val="TAN"/>
              <w:rPr>
                <w:rFonts w:eastAsia="바탕" w:hint="eastAsia"/>
              </w:rPr>
            </w:pPr>
            <w:r>
              <w:rPr>
                <w:lang w:eastAsia="zh-CN"/>
              </w:rPr>
              <w:t>NOTE 3:</w:t>
            </w:r>
            <w:r w:rsidR="007B0511" w:rsidRPr="0078747E">
              <w:tab/>
            </w:r>
            <w:r>
              <w:rPr>
                <w:lang w:eastAsia="zh-CN"/>
              </w:rPr>
              <w:t>This AVP is included for backward compatibility purposes when the PCEF only supports features that are not required for the successful operation of the session.</w:t>
            </w:r>
          </w:p>
          <w:p w14:paraId="5B989DDB" w14:textId="77777777" w:rsidR="00EE6950" w:rsidRPr="00680091" w:rsidRDefault="00EE6950" w:rsidP="00EE6950">
            <w:pPr>
              <w:pStyle w:val="TAN"/>
              <w:rPr>
                <w:rFonts w:eastAsia="바탕" w:hint="eastAsia"/>
              </w:rPr>
            </w:pPr>
            <w:r>
              <w:rPr>
                <w:lang w:eastAsia="zh-CN"/>
              </w:rPr>
              <w:t xml:space="preserve">NOTE </w:t>
            </w:r>
            <w:r w:rsidRPr="00680091">
              <w:rPr>
                <w:rFonts w:eastAsia="바탕" w:hint="eastAsia"/>
              </w:rPr>
              <w:t>4</w:t>
            </w:r>
            <w:r>
              <w:rPr>
                <w:lang w:eastAsia="zh-CN"/>
              </w:rPr>
              <w:t>:</w:t>
            </w:r>
            <w:r w:rsidR="007B0511" w:rsidRPr="0078747E">
              <w:tab/>
            </w:r>
            <w:r>
              <w:t>AVPs marked with "Rel8" are applicable as described in clause 5.4.1.</w:t>
            </w:r>
          </w:p>
          <w:p w14:paraId="08ECBD9E" w14:textId="77777777" w:rsidR="00F33889" w:rsidRPr="00F33889" w:rsidRDefault="00F33889" w:rsidP="007B0511">
            <w:pPr>
              <w:pStyle w:val="TAN"/>
              <w:rPr>
                <w:rFonts w:eastAsia="바탕" w:hint="eastAsia"/>
                <w:lang w:eastAsia="ko-KR"/>
              </w:rPr>
            </w:pPr>
            <w:r>
              <w:t>NOTE 5:</w:t>
            </w:r>
            <w:r w:rsidR="007B0511" w:rsidRPr="0078747E">
              <w:tab/>
            </w:r>
            <w:r>
              <w:t>AVPs included within this grouped AVP shall have the ‘M’ bit cleared.</w:t>
            </w:r>
          </w:p>
        </w:tc>
      </w:tr>
    </w:tbl>
    <w:p w14:paraId="2ACC5F83" w14:textId="77777777" w:rsidR="00A22E7F" w:rsidRDefault="00A22E7F" w:rsidP="00A22E7F">
      <w:pPr>
        <w:rPr>
          <w:rFonts w:eastAsia="바탕" w:hint="eastAsia"/>
          <w:lang w:eastAsia="ko-KR"/>
        </w:rPr>
      </w:pPr>
    </w:p>
    <w:p w14:paraId="7D78FA87" w14:textId="77777777" w:rsidR="00612495" w:rsidRPr="00D101DE" w:rsidRDefault="00612495" w:rsidP="00612495">
      <w:pPr>
        <w:pStyle w:val="Heading3"/>
        <w:rPr>
          <w:noProof/>
        </w:rPr>
      </w:pPr>
      <w:bookmarkStart w:id="151" w:name="_Toc343033548"/>
      <w:r w:rsidRPr="00D101DE">
        <w:rPr>
          <w:noProof/>
        </w:rPr>
        <w:t>5.4.</w:t>
      </w:r>
      <w:r>
        <w:rPr>
          <w:rFonts w:eastAsia="바탕" w:hint="eastAsia"/>
          <w:noProof/>
          <w:lang w:eastAsia="ko-KR"/>
        </w:rPr>
        <w:t>1</w:t>
      </w:r>
      <w:r w:rsidRPr="00D101DE">
        <w:rPr>
          <w:noProof/>
        </w:rPr>
        <w:tab/>
      </w:r>
      <w:r w:rsidRPr="00D101DE">
        <w:rPr>
          <w:noProof/>
        </w:rPr>
        <w:tab/>
        <w:t xml:space="preserve">Use of </w:t>
      </w:r>
      <w:r>
        <w:rPr>
          <w:noProof/>
        </w:rPr>
        <w:t xml:space="preserve">the </w:t>
      </w:r>
      <w:r w:rsidRPr="00D101DE">
        <w:rPr>
          <w:noProof/>
        </w:rPr>
        <w:t>Supported-Features AVP on the Gx reference point</w:t>
      </w:r>
      <w:bookmarkEnd w:id="151"/>
    </w:p>
    <w:p w14:paraId="25301A5C" w14:textId="77777777" w:rsidR="00612495" w:rsidRDefault="00612495" w:rsidP="00612495">
      <w:r>
        <w:rPr>
          <w:noProof/>
        </w:rPr>
        <w:t xml:space="preserve">The Supported-Features AVP is used </w:t>
      </w:r>
      <w:r w:rsidR="002D5C0A">
        <w:rPr>
          <w:noProof/>
        </w:rPr>
        <w:t>during session establishment</w:t>
      </w:r>
      <w:r>
        <w:rPr>
          <w:noProof/>
        </w:rPr>
        <w:t xml:space="preserve"> to inform the destination host about the </w:t>
      </w:r>
      <w:r w:rsidR="002D5C0A">
        <w:rPr>
          <w:noProof/>
        </w:rPr>
        <w:t xml:space="preserve">required and optional </w:t>
      </w:r>
      <w:r>
        <w:rPr>
          <w:noProof/>
        </w:rPr>
        <w:t>features that the origin host</w:t>
      </w:r>
      <w:r w:rsidR="002D5C0A">
        <w:rPr>
          <w:noProof/>
        </w:rPr>
        <w:t xml:space="preserve"> supports.</w:t>
      </w:r>
      <w:r>
        <w:rPr>
          <w:noProof/>
        </w:rPr>
        <w:t xml:space="preserve"> </w:t>
      </w:r>
      <w:r w:rsidR="00E70ECD">
        <w:rPr>
          <w:noProof/>
        </w:rPr>
        <w:t xml:space="preserve">The client shall, in the first request </w:t>
      </w:r>
      <w:r w:rsidR="002D5C0A">
        <w:rPr>
          <w:noProof/>
        </w:rPr>
        <w:t xml:space="preserve">of </w:t>
      </w:r>
      <w:r w:rsidR="00E70ECD">
        <w:rPr>
          <w:noProof/>
        </w:rPr>
        <w:t xml:space="preserve">a Diameter session indicate the set of features </w:t>
      </w:r>
      <w:r w:rsidR="002D5C0A">
        <w:rPr>
          <w:noProof/>
        </w:rPr>
        <w:t>required for the successul processing of the session. If there are features supported by the client that are not advertised as part of the required set of features, the client shall provide in the same request this set of features that are optional for the successful processing of the session.</w:t>
      </w:r>
      <w:r w:rsidR="00E70ECD">
        <w:rPr>
          <w:noProof/>
        </w:rPr>
        <w:t xml:space="preserve"> The server shall, in the first answer within the Diameter session indicate the set of features that it has in common with the client and that the server shall support within the same Diameter session. </w:t>
      </w:r>
      <w:r w:rsidR="002D5C0A">
        <w:t>Any further</w:t>
      </w:r>
      <w:r w:rsidRPr="003B5446">
        <w:t xml:space="preserve"> </w:t>
      </w:r>
      <w:r>
        <w:t>command</w:t>
      </w:r>
      <w:r w:rsidRPr="003B5446">
        <w:t xml:space="preserve"> </w:t>
      </w:r>
      <w:r>
        <w:t>message</w:t>
      </w:r>
      <w:r w:rsidR="002D5C0A">
        <w:t>s</w:t>
      </w:r>
      <w:r>
        <w:t xml:space="preserve"> </w:t>
      </w:r>
      <w:r w:rsidRPr="003B5446">
        <w:t xml:space="preserve">shall always be compliant with the list of supported features indicated in the Supported-Features AVPs </w:t>
      </w:r>
      <w:r w:rsidR="002D5C0A">
        <w:t>during session establishment. F</w:t>
      </w:r>
      <w:r w:rsidRPr="003B5446">
        <w:t xml:space="preserve">eatures that are not </w:t>
      </w:r>
      <w:r w:rsidR="002D5C0A">
        <w:t xml:space="preserve">advertised as supported </w:t>
      </w:r>
      <w:r w:rsidRPr="003B5446">
        <w:t>shall not be used to construct th</w:t>
      </w:r>
      <w:r w:rsidR="00E70ECD">
        <w:t>e</w:t>
      </w:r>
      <w:r>
        <w:t xml:space="preserve"> command</w:t>
      </w:r>
      <w:r w:rsidRPr="003B5446">
        <w:t xml:space="preserve"> message</w:t>
      </w:r>
      <w:r w:rsidR="00E70ECD">
        <w:t>s for that Diameter session</w:t>
      </w:r>
      <w:r>
        <w:rPr>
          <w:noProof/>
        </w:rPr>
        <w:t xml:space="preserve">. </w:t>
      </w:r>
      <w:r>
        <w:t xml:space="preserve">Unless otherwise stated, </w:t>
      </w:r>
      <w:r>
        <w:rPr>
          <w:noProof/>
        </w:rPr>
        <w:t xml:space="preserve">the use of the </w:t>
      </w:r>
      <w:r>
        <w:rPr>
          <w:noProof/>
        </w:rPr>
        <w:lastRenderedPageBreak/>
        <w:t xml:space="preserve">Supported-Features AVP on the Gx reference point shall be compliant with the requirements for dynamic discovery of supported features and associated error handling on the Cx reference point as defined in </w:t>
      </w:r>
      <w:r w:rsidR="002D5C0A">
        <w:rPr>
          <w:noProof/>
        </w:rPr>
        <w:t xml:space="preserve">clause </w:t>
      </w:r>
      <w:r>
        <w:rPr>
          <w:noProof/>
        </w:rPr>
        <w:t xml:space="preserve">7.2.1 of </w:t>
      </w:r>
      <w:r w:rsidR="00983F3A">
        <w:rPr>
          <w:noProof/>
        </w:rPr>
        <w:t xml:space="preserve">3GPP TS 29.229 </w:t>
      </w:r>
      <w:r>
        <w:rPr>
          <w:noProof/>
        </w:rPr>
        <w:t>[14].</w:t>
      </w:r>
    </w:p>
    <w:p w14:paraId="41700514" w14:textId="77777777" w:rsidR="00612495" w:rsidRDefault="00612495" w:rsidP="00612495">
      <w:pPr>
        <w:rPr>
          <w:noProof/>
        </w:rPr>
      </w:pPr>
      <w:r>
        <w:rPr>
          <w:noProof/>
        </w:rPr>
        <w:t xml:space="preserve">The base functionality for the Gx reference point is the 3GPP Rel-7 standard and a feature is an extension to that functionality. If the origin host does not support any features beyond the base functionality, the Supported-Features AVP </w:t>
      </w:r>
      <w:r w:rsidR="00E70ECD">
        <w:rPr>
          <w:noProof/>
        </w:rPr>
        <w:t xml:space="preserve">shall </w:t>
      </w:r>
      <w:r>
        <w:rPr>
          <w:noProof/>
        </w:rPr>
        <w:t xml:space="preserve">be absent from the Gx commands. </w:t>
      </w:r>
      <w:r w:rsidR="002D5C0A">
        <w:rPr>
          <w:noProof/>
        </w:rPr>
        <w:t xml:space="preserve">As defined in clause 7.1.1 of 3GPP TS 29.229 [14], when extending the application by adding new AVPs for a feature, </w:t>
      </w:r>
      <w:r w:rsidR="002D5C0A">
        <w:t xml:space="preserve">the new AVPs shall have the 'M' </w:t>
      </w:r>
      <w:r w:rsidR="002D5C0A" w:rsidRPr="003B5446">
        <w:t>bit cleared and the AVP shall not be defined mandatory in</w:t>
      </w:r>
      <w:r w:rsidR="002D5C0A">
        <w:t xml:space="preserve"> the command ABNF. </w:t>
      </w:r>
    </w:p>
    <w:p w14:paraId="017F98F3" w14:textId="77777777" w:rsidR="00E70ECD" w:rsidRDefault="00612495" w:rsidP="00E70ECD">
      <w:r>
        <w:rPr>
          <w:noProof/>
        </w:rPr>
        <w:t xml:space="preserve">As defined in </w:t>
      </w:r>
      <w:r w:rsidR="00983F3A">
        <w:rPr>
          <w:noProof/>
        </w:rPr>
        <w:t xml:space="preserve">3GPP TS 29.229 </w:t>
      </w:r>
      <w:r>
        <w:rPr>
          <w:noProof/>
        </w:rPr>
        <w:t xml:space="preserve">[14], the Supported-Features AVP is of type grouped and contains the Vendor-Id, Feature-List-ID and Feature-List AVPs. On the Gx reference point, the Supported-Features AVP is used to </w:t>
      </w:r>
      <w:r w:rsidRPr="003B5446">
        <w:t>identify features</w:t>
      </w:r>
      <w:r>
        <w:t xml:space="preserve"> that have been defined by 3GPP and hence</w:t>
      </w:r>
      <w:r w:rsidR="002D5C0A">
        <w:t>, for features that are defined in this document,</w:t>
      </w:r>
      <w:r w:rsidRPr="003B5446">
        <w:t xml:space="preserve"> the Vendor-I</w:t>
      </w:r>
      <w:r>
        <w:t>d</w:t>
      </w:r>
      <w:r w:rsidRPr="003B5446">
        <w:t xml:space="preserve"> AVP shall contain the vendor ID of 3GPP</w:t>
      </w:r>
      <w:r>
        <w:t xml:space="preserve"> (10415). </w:t>
      </w:r>
      <w:r w:rsidRPr="003B5446">
        <w:t xml:space="preserve">If there are multiple feature </w:t>
      </w:r>
      <w:r>
        <w:t>lists defined for the Gx reference point</w:t>
      </w:r>
      <w:r w:rsidRPr="003B5446">
        <w:t>, the Feature-List-ID AVP shall differentiate those lists from one another.</w:t>
      </w:r>
      <w:r>
        <w:t xml:space="preserve"> </w:t>
      </w:r>
    </w:p>
    <w:p w14:paraId="171B5D19" w14:textId="77777777" w:rsidR="00E70ECD" w:rsidRDefault="00E70ECD" w:rsidP="00E70ECD">
      <w:r w:rsidRPr="003B5446">
        <w:t>On receiving a</w:t>
      </w:r>
      <w:r>
        <w:t>n initial</w:t>
      </w:r>
      <w:r w:rsidRPr="003B5446">
        <w:t xml:space="preserve"> request application message, the destination host</w:t>
      </w:r>
      <w:r>
        <w:t xml:space="preserve"> shall act as defined in </w:t>
      </w:r>
      <w:r w:rsidR="002D5C0A">
        <w:t xml:space="preserve">clause </w:t>
      </w:r>
      <w:r>
        <w:t>7.2.1 of 3GPP TS 29.229</w:t>
      </w:r>
      <w:r w:rsidR="002D5C0A">
        <w:t xml:space="preserve"> [14]</w:t>
      </w:r>
      <w:r>
        <w:t xml:space="preserve">. The following exceptions apply to the initial CCR/CCA command pair: </w:t>
      </w:r>
    </w:p>
    <w:p w14:paraId="0FCF521E" w14:textId="77777777" w:rsidR="00EE6950" w:rsidRDefault="00E70ECD" w:rsidP="007B0511">
      <w:pPr>
        <w:pStyle w:val="B1"/>
        <w:rPr>
          <w:rFonts w:eastAsia="바탕" w:hint="eastAsia"/>
          <w:lang w:eastAsia="ko-KR"/>
        </w:rPr>
      </w:pPr>
      <w:bookmarkStart w:id="152" w:name="OLE_LINK1"/>
      <w:bookmarkStart w:id="153" w:name="OLE_LINK2"/>
      <w:r>
        <w:rPr>
          <w:rFonts w:eastAsia="바탕" w:hint="eastAsia"/>
          <w:lang w:eastAsia="ko-KR"/>
        </w:rPr>
        <w:t>-</w:t>
      </w:r>
      <w:r w:rsidR="002D5C0A">
        <w:rPr>
          <w:lang w:eastAsia="ko-KR"/>
        </w:rPr>
        <w:tab/>
        <w:t xml:space="preserve">If the PCEF supports features that are required for the successful operation of the session, </w:t>
      </w:r>
      <w:r w:rsidR="002D5C0A">
        <w:t>t</w:t>
      </w:r>
      <w:r>
        <w:t>he CCR shall include the</w:t>
      </w:r>
      <w:r w:rsidR="002D5C0A">
        <w:t>se</w:t>
      </w:r>
      <w:r>
        <w:t xml:space="preserve"> </w:t>
      </w:r>
      <w:r w:rsidR="002D5C0A">
        <w:t xml:space="preserve">required features within </w:t>
      </w:r>
      <w:r>
        <w:t>Supported-Features AVP</w:t>
      </w:r>
      <w:r w:rsidR="002D5C0A">
        <w:t>(s)</w:t>
      </w:r>
      <w:r>
        <w:t xml:space="preserve"> with the </w:t>
      </w:r>
      <w:r w:rsidR="002D5C0A">
        <w:t>'</w:t>
      </w:r>
      <w:r>
        <w:t>M</w:t>
      </w:r>
      <w:r w:rsidR="002D5C0A">
        <w:t>'</w:t>
      </w:r>
      <w:r>
        <w:t xml:space="preserve"> bit </w:t>
      </w:r>
      <w:r w:rsidR="002D5C0A">
        <w:t>set</w:t>
      </w:r>
      <w:r>
        <w:t>.</w:t>
      </w:r>
    </w:p>
    <w:p w14:paraId="1F8DF333" w14:textId="77777777" w:rsidR="002D5C0A" w:rsidRDefault="002D5C0A" w:rsidP="007B0511">
      <w:pPr>
        <w:pStyle w:val="B1"/>
        <w:rPr>
          <w:rFonts w:eastAsia="바탕" w:hint="eastAsia"/>
          <w:lang w:eastAsia="ko-KR"/>
        </w:rPr>
      </w:pPr>
      <w:r>
        <w:t>-</w:t>
      </w:r>
      <w:r>
        <w:tab/>
        <w:t>If the PCEF supports features that are not required for the successful operation of the session, the CCR shall include these optional features within Supported-Features AVP(s) with the 'M' bit cleared.</w:t>
      </w:r>
    </w:p>
    <w:p w14:paraId="23B7A064" w14:textId="77777777" w:rsidR="00E70ECD" w:rsidRDefault="002D5C0A" w:rsidP="007B0511">
      <w:pPr>
        <w:pStyle w:val="B1"/>
      </w:pPr>
      <w:r>
        <w:rPr>
          <w:rFonts w:eastAsia="바탕" w:hint="eastAsia"/>
          <w:lang w:eastAsia="ko-KR"/>
        </w:rPr>
        <w:t>-</w:t>
      </w:r>
      <w:r w:rsidR="007B0511">
        <w:rPr>
          <w:rFonts w:eastAsia="바탕"/>
          <w:lang w:eastAsia="ko-KR"/>
        </w:rPr>
        <w:tab/>
      </w:r>
      <w:r w:rsidR="00E70ECD" w:rsidRPr="003B5446">
        <w:t xml:space="preserve">If the </w:t>
      </w:r>
      <w:r w:rsidR="00E70ECD">
        <w:t xml:space="preserve">CCR command </w:t>
      </w:r>
      <w:r w:rsidR="00E70ECD" w:rsidRPr="003B5446">
        <w:t>does not contain any Supported-Features AVP</w:t>
      </w:r>
      <w:r>
        <w:t>(s)</w:t>
      </w:r>
      <w:r w:rsidR="00E70ECD">
        <w:t xml:space="preserve"> and the PCRF supports Rel-7 Gx functionality</w:t>
      </w:r>
      <w:r w:rsidR="00E70ECD" w:rsidRPr="003B5446">
        <w:t>,</w:t>
      </w:r>
      <w:r w:rsidR="00E70ECD">
        <w:t xml:space="preserve"> the CCA command shall not include the Supported-Features AVP</w:t>
      </w:r>
      <w:r w:rsidR="00E70ECD" w:rsidRPr="003B5446" w:rsidDel="00EC6CC0">
        <w:t>.</w:t>
      </w:r>
      <w:r w:rsidR="00E70ECD">
        <w:t xml:space="preserve"> In this case, both PCEF and PCRF shall behave as specified in </w:t>
      </w:r>
      <w:r w:rsidR="00EE6950">
        <w:t xml:space="preserve">the </w:t>
      </w:r>
      <w:r w:rsidR="00E70ECD">
        <w:t xml:space="preserve">Rel-7 </w:t>
      </w:r>
      <w:r w:rsidR="00EE6950">
        <w:t>version of this document</w:t>
      </w:r>
      <w:r w:rsidR="00E70ECD">
        <w:t>.</w:t>
      </w:r>
    </w:p>
    <w:p w14:paraId="5690E8A4" w14:textId="77777777" w:rsidR="00E70ECD" w:rsidRDefault="00E70ECD" w:rsidP="007B0511">
      <w:pPr>
        <w:pStyle w:val="B1"/>
      </w:pPr>
      <w:r>
        <w:rPr>
          <w:rFonts w:eastAsia="바탕" w:hint="eastAsia"/>
          <w:lang w:eastAsia="ko-KR"/>
        </w:rPr>
        <w:t>-</w:t>
      </w:r>
      <w:r w:rsidR="007B0511">
        <w:rPr>
          <w:rFonts w:eastAsia="바탕"/>
          <w:lang w:eastAsia="ko-KR"/>
        </w:rPr>
        <w:tab/>
      </w:r>
      <w:r>
        <w:t>If the CCR command contains the Supported-Features AVP</w:t>
      </w:r>
      <w:r w:rsidR="002D5C0A">
        <w:t>(s) and the PCRF supports all the features advertised in the CCR command within Supported-Features AVP(s) with the 'M' bit set</w:t>
      </w:r>
      <w:r>
        <w:t>, the CCA from the PCRF shall include the Supported-Features AVP</w:t>
      </w:r>
      <w:r w:rsidR="002D5C0A">
        <w:t>(s)</w:t>
      </w:r>
      <w:r>
        <w:t xml:space="preserve">, with the 'M' bit </w:t>
      </w:r>
      <w:r w:rsidR="002D5C0A">
        <w:t>cleared</w:t>
      </w:r>
      <w:r>
        <w:t xml:space="preserve">, indicating </w:t>
      </w:r>
      <w:r w:rsidR="002D5C0A">
        <w:t xml:space="preserve">only </w:t>
      </w:r>
      <w:r>
        <w:t>the features that both the PCRF and PCEF support.</w:t>
      </w:r>
    </w:p>
    <w:bookmarkEnd w:id="152"/>
    <w:bookmarkEnd w:id="153"/>
    <w:p w14:paraId="1039C8A4" w14:textId="77777777" w:rsidR="00612495" w:rsidRDefault="00E70ECD" w:rsidP="00E70ECD">
      <w:pPr>
        <w:rPr>
          <w:noProof/>
        </w:rPr>
      </w:pPr>
      <w:r>
        <w:t>Once the PCRF and PCEF have negotiated the set of supported features</w:t>
      </w:r>
      <w:r w:rsidR="002D5C0A">
        <w:t xml:space="preserve"> during session establishment</w:t>
      </w:r>
      <w:r>
        <w:t xml:space="preserve">, </w:t>
      </w:r>
      <w:r w:rsidR="002D5C0A">
        <w:t xml:space="preserve">the </w:t>
      </w:r>
      <w:r>
        <w:t xml:space="preserve">set of </w:t>
      </w:r>
      <w:r w:rsidR="002D5C0A">
        <w:t xml:space="preserve">common </w:t>
      </w:r>
      <w:r>
        <w:t xml:space="preserve">features shall be used during the </w:t>
      </w:r>
      <w:r w:rsidR="002D5C0A">
        <w:t xml:space="preserve">lifetime of the </w:t>
      </w:r>
      <w:r>
        <w:t>Diameter session.</w:t>
      </w:r>
    </w:p>
    <w:p w14:paraId="13D2EA56" w14:textId="77777777" w:rsidR="00612495" w:rsidRDefault="00612495" w:rsidP="00612495">
      <w:r>
        <w:t xml:space="preserve">The table below defines the features applicable to the Gx interfaces for the feature list with a Feature-List-ID of 1. </w:t>
      </w:r>
    </w:p>
    <w:p w14:paraId="1D74A5E8" w14:textId="77777777" w:rsidR="00612495" w:rsidRPr="003B5446" w:rsidRDefault="00612495" w:rsidP="00612495">
      <w:pPr>
        <w:pStyle w:val="TH"/>
      </w:pPr>
      <w:r>
        <w:t xml:space="preserve">Table </w:t>
      </w:r>
      <w:r>
        <w:rPr>
          <w:rFonts w:eastAsia="바탕" w:hint="eastAsia"/>
          <w:lang w:eastAsia="ko-KR"/>
        </w:rPr>
        <w:t>5</w:t>
      </w:r>
      <w:r>
        <w:t>.</w:t>
      </w:r>
      <w:r>
        <w:rPr>
          <w:rFonts w:eastAsia="바탕" w:hint="eastAsia"/>
          <w:lang w:eastAsia="ko-KR"/>
        </w:rPr>
        <w:t>4</w:t>
      </w:r>
      <w:r>
        <w:t>.</w:t>
      </w:r>
      <w:r>
        <w:rPr>
          <w:rFonts w:eastAsia="바탕" w:hint="eastAsia"/>
          <w:lang w:eastAsia="ko-KR"/>
        </w:rPr>
        <w:t>1.1</w:t>
      </w:r>
      <w:r w:rsidRPr="003B5446">
        <w:t>: Feature</w:t>
      </w:r>
      <w:r>
        <w:t>s of Feature-List-ID 1 used in G</w:t>
      </w:r>
      <w:r w:rsidRPr="003B5446">
        <w:t>x</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
        <w:gridCol w:w="867"/>
        <w:gridCol w:w="556"/>
        <w:gridCol w:w="7283"/>
      </w:tblGrid>
      <w:tr w:rsidR="00612495" w:rsidRPr="003B5446" w14:paraId="0DD276E3" w14:textId="77777777">
        <w:tblPrEx>
          <w:tblCellMar>
            <w:top w:w="0" w:type="dxa"/>
            <w:bottom w:w="0" w:type="dxa"/>
          </w:tblCellMar>
        </w:tblPrEx>
        <w:trPr>
          <w:cantSplit/>
        </w:trPr>
        <w:tc>
          <w:tcPr>
            <w:tcW w:w="0" w:type="auto"/>
            <w:shd w:val="clear" w:color="auto" w:fill="E0E0E0"/>
          </w:tcPr>
          <w:p w14:paraId="1F0D85C2" w14:textId="77777777" w:rsidR="00612495" w:rsidRPr="003B5446" w:rsidRDefault="00612495" w:rsidP="00853154">
            <w:pPr>
              <w:pStyle w:val="TAH"/>
            </w:pPr>
            <w:r w:rsidRPr="003B5446">
              <w:t>Feature bit</w:t>
            </w:r>
          </w:p>
        </w:tc>
        <w:tc>
          <w:tcPr>
            <w:tcW w:w="0" w:type="auto"/>
            <w:shd w:val="clear" w:color="auto" w:fill="E0E0E0"/>
          </w:tcPr>
          <w:p w14:paraId="64D11A19" w14:textId="77777777" w:rsidR="00612495" w:rsidRPr="003B5446" w:rsidRDefault="00612495" w:rsidP="00853154">
            <w:pPr>
              <w:pStyle w:val="TAH"/>
            </w:pPr>
            <w:r w:rsidRPr="003B5446">
              <w:t>Feature</w:t>
            </w:r>
          </w:p>
        </w:tc>
        <w:tc>
          <w:tcPr>
            <w:tcW w:w="0" w:type="auto"/>
            <w:shd w:val="clear" w:color="auto" w:fill="E0E0E0"/>
          </w:tcPr>
          <w:p w14:paraId="44E31AE1" w14:textId="77777777" w:rsidR="00612495" w:rsidRPr="003B5446" w:rsidRDefault="00612495" w:rsidP="00853154">
            <w:pPr>
              <w:pStyle w:val="TAH"/>
            </w:pPr>
            <w:r w:rsidRPr="003B5446">
              <w:t>M/O</w:t>
            </w:r>
          </w:p>
        </w:tc>
        <w:tc>
          <w:tcPr>
            <w:tcW w:w="7283" w:type="dxa"/>
            <w:shd w:val="clear" w:color="auto" w:fill="E0E0E0"/>
          </w:tcPr>
          <w:p w14:paraId="578B15DC" w14:textId="77777777" w:rsidR="00612495" w:rsidRPr="000E3B55" w:rsidRDefault="00612495" w:rsidP="00853154">
            <w:pPr>
              <w:pStyle w:val="TAH"/>
              <w:rPr>
                <w:rFonts w:eastAsia="바탕" w:hint="eastAsia"/>
                <w:lang w:eastAsia="ko-KR"/>
              </w:rPr>
            </w:pPr>
            <w:r w:rsidRPr="003B5446">
              <w:t>Description</w:t>
            </w:r>
          </w:p>
        </w:tc>
      </w:tr>
      <w:tr w:rsidR="00612495" w:rsidRPr="003B5446" w14:paraId="46F9C789" w14:textId="77777777">
        <w:tblPrEx>
          <w:tblCellMar>
            <w:top w:w="0" w:type="dxa"/>
            <w:bottom w:w="0" w:type="dxa"/>
          </w:tblCellMar>
        </w:tblPrEx>
        <w:trPr>
          <w:cantSplit/>
        </w:trPr>
        <w:tc>
          <w:tcPr>
            <w:tcW w:w="0" w:type="auto"/>
          </w:tcPr>
          <w:p w14:paraId="5E278D66" w14:textId="77777777" w:rsidR="00612495" w:rsidRPr="003B5446" w:rsidRDefault="00612495" w:rsidP="00853154">
            <w:pPr>
              <w:pStyle w:val="TAC"/>
            </w:pPr>
            <w:r w:rsidRPr="003B5446">
              <w:t>0</w:t>
            </w:r>
          </w:p>
        </w:tc>
        <w:tc>
          <w:tcPr>
            <w:tcW w:w="0" w:type="auto"/>
          </w:tcPr>
          <w:p w14:paraId="2E685EF8" w14:textId="77777777" w:rsidR="00612495" w:rsidRPr="00791FAC" w:rsidRDefault="00612495" w:rsidP="00853154">
            <w:pPr>
              <w:pStyle w:val="TAC"/>
            </w:pPr>
            <w:r>
              <w:t>Rel8</w:t>
            </w:r>
          </w:p>
        </w:tc>
        <w:tc>
          <w:tcPr>
            <w:tcW w:w="0" w:type="auto"/>
          </w:tcPr>
          <w:p w14:paraId="75100C8F" w14:textId="77777777" w:rsidR="00612495" w:rsidRPr="00791FAC" w:rsidRDefault="00612495" w:rsidP="00853154">
            <w:pPr>
              <w:pStyle w:val="TAC"/>
            </w:pPr>
            <w:r>
              <w:t>M</w:t>
            </w:r>
          </w:p>
        </w:tc>
        <w:tc>
          <w:tcPr>
            <w:tcW w:w="7283" w:type="dxa"/>
          </w:tcPr>
          <w:p w14:paraId="03BEBA32" w14:textId="77777777" w:rsidR="00612495" w:rsidRPr="00B3214C" w:rsidRDefault="00612495" w:rsidP="00853154">
            <w:pPr>
              <w:pStyle w:val="TAL"/>
            </w:pPr>
            <w:r>
              <w:t xml:space="preserve">This feature indicates the support of </w:t>
            </w:r>
            <w:r w:rsidR="00983F3A">
              <w:t>base 3GPP Rel-8 Gx functionality,</w:t>
            </w:r>
            <w:r w:rsidR="00EE6950">
              <w:t xml:space="preserve"> </w:t>
            </w:r>
            <w:r w:rsidR="00EE6950" w:rsidRPr="000D13F5">
              <w:t>including the AVPs and corresponding procedures supported by</w:t>
            </w:r>
            <w:r w:rsidR="00EE6950">
              <w:t xml:space="preserve"> the base 3GPP Rel-7 Gx standard, but</w:t>
            </w:r>
            <w:r w:rsidR="00983F3A">
              <w:t xml:space="preserve"> excluding those features represented by</w:t>
            </w:r>
            <w:r w:rsidR="003F1F10">
              <w:t xml:space="preserve"> separate feature bits</w:t>
            </w:r>
            <w:r w:rsidRPr="00B3214C">
              <w:t>.</w:t>
            </w:r>
            <w:r w:rsidR="00EE6950">
              <w:t xml:space="preserve"> AVPs introduced with this feature are marked with "Rel8" in Table 5.3.1 and Table 5.4. </w:t>
            </w:r>
          </w:p>
        </w:tc>
      </w:tr>
      <w:tr w:rsidR="00612495" w:rsidRPr="003B5446" w14:paraId="3EC684DC" w14:textId="77777777">
        <w:tblPrEx>
          <w:tblCellMar>
            <w:top w:w="0" w:type="dxa"/>
            <w:bottom w:w="0" w:type="dxa"/>
          </w:tblCellMar>
        </w:tblPrEx>
        <w:trPr>
          <w:cantSplit/>
        </w:trPr>
        <w:tc>
          <w:tcPr>
            <w:tcW w:w="9639" w:type="dxa"/>
            <w:gridSpan w:val="4"/>
          </w:tcPr>
          <w:p w14:paraId="7768B586" w14:textId="77777777" w:rsidR="00612495" w:rsidRPr="00E236CE" w:rsidRDefault="00612495" w:rsidP="00FC2095">
            <w:pPr>
              <w:pStyle w:val="TAN"/>
            </w:pPr>
            <w:r w:rsidRPr="00E236CE">
              <w:t>Feature bit: The order number of the bit within the Feature-List AVP</w:t>
            </w:r>
            <w:r w:rsidR="00983F3A" w:rsidRPr="00E236CE">
              <w:t xml:space="preserve"> where the least significant bit is assigned number </w:t>
            </w:r>
            <w:r w:rsidR="00FC2095">
              <w:t>"</w:t>
            </w:r>
            <w:r w:rsidR="00983F3A" w:rsidRPr="00E236CE">
              <w:t>0</w:t>
            </w:r>
            <w:r w:rsidR="00FC2095">
              <w:t>"</w:t>
            </w:r>
            <w:r w:rsidR="00FC2095" w:rsidRPr="00E236CE">
              <w:t>.</w:t>
            </w:r>
          </w:p>
          <w:p w14:paraId="0708BEF5" w14:textId="77777777" w:rsidR="00612495" w:rsidRPr="00E236CE" w:rsidRDefault="00612495" w:rsidP="00E236CE">
            <w:pPr>
              <w:pStyle w:val="TAN"/>
            </w:pPr>
            <w:r w:rsidRPr="00E236CE">
              <w:t>Feature:</w:t>
            </w:r>
            <w:r w:rsidR="007B0511" w:rsidRPr="0078747E">
              <w:tab/>
            </w:r>
            <w:r w:rsidRPr="00E236CE">
              <w:t>A short name that can be used to refer to the bit and to the feature, e.g. "EPS".</w:t>
            </w:r>
          </w:p>
          <w:p w14:paraId="7592786B" w14:textId="77777777" w:rsidR="00612495" w:rsidRPr="00E236CE" w:rsidRDefault="00612495" w:rsidP="007B0511">
            <w:pPr>
              <w:pStyle w:val="TAN"/>
            </w:pPr>
            <w:r w:rsidRPr="00E236CE">
              <w:t>M/O:</w:t>
            </w:r>
            <w:r w:rsidR="007B0511" w:rsidRPr="0078747E">
              <w:tab/>
            </w:r>
            <w:r w:rsidRPr="00E236CE">
              <w:t>Defines if the implementation of the feature is mandatory ("M") or optional ("O")</w:t>
            </w:r>
            <w:r w:rsidR="00E70ECD" w:rsidRPr="00E236CE">
              <w:t xml:space="preserve"> in this 3GPP Release</w:t>
            </w:r>
            <w:r w:rsidRPr="00E236CE">
              <w:t xml:space="preserve">. </w:t>
            </w:r>
          </w:p>
          <w:p w14:paraId="0F22A2A6" w14:textId="77777777" w:rsidR="00612495" w:rsidRPr="003B5446" w:rsidRDefault="00612495" w:rsidP="00E236CE">
            <w:pPr>
              <w:pStyle w:val="TAN"/>
            </w:pPr>
            <w:r w:rsidRPr="00E236CE">
              <w:t>Description: A clear textual description of the feature</w:t>
            </w:r>
            <w:r w:rsidRPr="003B5446">
              <w:t>.</w:t>
            </w:r>
          </w:p>
        </w:tc>
      </w:tr>
    </w:tbl>
    <w:p w14:paraId="60E3BB7E" w14:textId="77777777" w:rsidR="00612495" w:rsidRPr="00612495" w:rsidRDefault="00612495" w:rsidP="00A22E7F">
      <w:pPr>
        <w:rPr>
          <w:rFonts w:eastAsia="바탕" w:hint="eastAsia"/>
          <w:lang w:eastAsia="ko-KR"/>
        </w:rPr>
      </w:pPr>
    </w:p>
    <w:p w14:paraId="1B9CCD3B" w14:textId="77777777" w:rsidR="00454F4A" w:rsidRPr="0078747E" w:rsidRDefault="00454F4A" w:rsidP="0078747E">
      <w:pPr>
        <w:pStyle w:val="Heading2"/>
      </w:pPr>
      <w:bookmarkStart w:id="154" w:name="_Toc343033549"/>
      <w:r w:rsidRPr="0078747E">
        <w:t>5.5</w:t>
      </w:r>
      <w:r w:rsidRPr="0078747E">
        <w:tab/>
        <w:t>Gx specific Experimental-Result-Code AVP values</w:t>
      </w:r>
      <w:bookmarkEnd w:id="154"/>
    </w:p>
    <w:p w14:paraId="697A1EF5" w14:textId="77777777" w:rsidR="00E9066E" w:rsidRPr="0078747E" w:rsidRDefault="00E9066E" w:rsidP="0078747E">
      <w:pPr>
        <w:pStyle w:val="Heading3"/>
      </w:pPr>
      <w:bookmarkStart w:id="155" w:name="_Toc343033550"/>
      <w:r w:rsidRPr="0078747E">
        <w:t>5.5.1</w:t>
      </w:r>
      <w:r w:rsidRPr="0078747E">
        <w:tab/>
        <w:t>General</w:t>
      </w:r>
      <w:bookmarkEnd w:id="155"/>
    </w:p>
    <w:p w14:paraId="0D0284A2" w14:textId="77777777" w:rsidR="00E9066E" w:rsidRPr="0078747E" w:rsidRDefault="00E9066E" w:rsidP="00E9066E">
      <w:r w:rsidRPr="0078747E">
        <w:t>RFC 3588 [5]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34A6F658" w14:textId="77777777" w:rsidR="00E9066E" w:rsidRPr="0078747E" w:rsidRDefault="00E9066E" w:rsidP="0078747E">
      <w:pPr>
        <w:pStyle w:val="Heading3"/>
      </w:pPr>
      <w:bookmarkStart w:id="156" w:name="_Toc343033551"/>
      <w:r w:rsidRPr="0078747E">
        <w:lastRenderedPageBreak/>
        <w:t>5.5.2</w:t>
      </w:r>
      <w:r w:rsidRPr="0078747E">
        <w:tab/>
        <w:t>Success</w:t>
      </w:r>
      <w:bookmarkEnd w:id="156"/>
    </w:p>
    <w:p w14:paraId="0445705B" w14:textId="77777777" w:rsidR="00E9066E" w:rsidRPr="0078747E" w:rsidRDefault="00E9066E" w:rsidP="00E9066E">
      <w:r w:rsidRPr="0078747E">
        <w:t>Result Codes that fall within the Success category are used to inform a peer that a request has been successfully completed.</w:t>
      </w:r>
    </w:p>
    <w:p w14:paraId="76F3F320" w14:textId="77777777" w:rsidR="00E9066E" w:rsidRPr="0078747E" w:rsidRDefault="00E9066E" w:rsidP="00E9066E">
      <w:r w:rsidRPr="0078747E">
        <w:t>The Result-Code AVP values defined in Diameter BASE RFC 3588 [5] shall be applied.</w:t>
      </w:r>
    </w:p>
    <w:p w14:paraId="07C308F1" w14:textId="77777777" w:rsidR="00E9066E" w:rsidRPr="0078747E" w:rsidRDefault="00E9066E" w:rsidP="0078747E">
      <w:pPr>
        <w:pStyle w:val="Heading3"/>
      </w:pPr>
      <w:bookmarkStart w:id="157" w:name="_Toc343033552"/>
      <w:r w:rsidRPr="0078747E">
        <w:t>5.5.3</w:t>
      </w:r>
      <w:r w:rsidRPr="0078747E">
        <w:tab/>
        <w:t>Permanent Failures</w:t>
      </w:r>
      <w:bookmarkEnd w:id="157"/>
    </w:p>
    <w:p w14:paraId="603AB1D5" w14:textId="77777777" w:rsidR="00E9066E" w:rsidRPr="0078747E" w:rsidRDefault="00E9066E" w:rsidP="00E9066E">
      <w:r w:rsidRPr="0078747E">
        <w:t>Errors that fall within the Permanent Failures category shall be used to inform the peer that the request failed, and should not be attempted again.</w:t>
      </w:r>
    </w:p>
    <w:p w14:paraId="46C51FA1" w14:textId="77777777" w:rsidR="00E9066E" w:rsidRPr="0078747E" w:rsidRDefault="00E9066E" w:rsidP="00E9066E">
      <w:r w:rsidRPr="0078747E">
        <w:t>The Result-Code AVP values defined in Diameter BASE RFC 3588 [5] are applicable. Also the following specific Gx Experimental-Result-Codes values are defined:</w:t>
      </w:r>
    </w:p>
    <w:p w14:paraId="135B48DF" w14:textId="77777777" w:rsidR="00E9066E" w:rsidRPr="0078747E" w:rsidRDefault="00E9066E" w:rsidP="00AA391A">
      <w:pPr>
        <w:pStyle w:val="B1"/>
      </w:pPr>
      <w:r w:rsidRPr="0078747E">
        <w:t>DIAMETER_ERROR_INITIAL_PARAMETERS (5140)</w:t>
      </w:r>
    </w:p>
    <w:p w14:paraId="30073D46" w14:textId="77777777" w:rsidR="00E9066E" w:rsidRPr="0078747E" w:rsidRDefault="00E9066E" w:rsidP="00AA391A">
      <w:pPr>
        <w:pStyle w:val="B1"/>
      </w:pPr>
      <w:r w:rsidRPr="0078747E">
        <w:tab/>
        <w:t>This error shall be used when the set of bearer</w:t>
      </w:r>
      <w:r w:rsidR="00686164">
        <w:t xml:space="preserve"> or </w:t>
      </w:r>
      <w:r w:rsidR="00955C06">
        <w:t>session</w:t>
      </w:r>
      <w:r w:rsidRPr="0078747E">
        <w:t xml:space="preserve"> </w:t>
      </w:r>
      <w:r w:rsidR="000D6C32" w:rsidRPr="000D6C32">
        <w:t xml:space="preserve">or subscriber </w:t>
      </w:r>
      <w:r w:rsidRPr="0078747E">
        <w:t xml:space="preserve">information needed </w:t>
      </w:r>
      <w:r w:rsidR="000D6C32">
        <w:t>by</w:t>
      </w:r>
      <w:r w:rsidR="000D6C32" w:rsidRPr="0078747E">
        <w:t xml:space="preserve"> </w:t>
      </w:r>
      <w:r w:rsidRPr="0078747E">
        <w:t xml:space="preserve">the </w:t>
      </w:r>
      <w:r w:rsidR="000D6C32">
        <w:t>PCRF</w:t>
      </w:r>
      <w:r w:rsidR="000D6C32" w:rsidRPr="0078747E">
        <w:t xml:space="preserve"> </w:t>
      </w:r>
      <w:r w:rsidRPr="0078747E">
        <w:t xml:space="preserve">for rule selection is incomplete or erroneous </w:t>
      </w:r>
      <w:r w:rsidR="000D6C32">
        <w:t xml:space="preserve">or not available </w:t>
      </w:r>
      <w:r w:rsidRPr="0078747E">
        <w:t>for the decision to be made. (e.g. QoS, SGSN address, RAT type, TFT</w:t>
      </w:r>
      <w:r w:rsidR="000D6C32">
        <w:t>, subscriber information</w:t>
      </w:r>
      <w:r w:rsidRPr="0078747E">
        <w:t>)</w:t>
      </w:r>
    </w:p>
    <w:p w14:paraId="20C66AFE" w14:textId="77777777" w:rsidR="00E9066E" w:rsidRPr="0078747E" w:rsidRDefault="00E9066E" w:rsidP="00AA391A">
      <w:pPr>
        <w:pStyle w:val="B1"/>
      </w:pPr>
      <w:r w:rsidRPr="0078747E">
        <w:t>DIAMETER_ERROR_TRIGGER_EVENT (5141)</w:t>
      </w:r>
    </w:p>
    <w:p w14:paraId="77034D77" w14:textId="77777777" w:rsidR="00B2083F" w:rsidRPr="0078747E" w:rsidRDefault="00E9066E" w:rsidP="00AA391A">
      <w:pPr>
        <w:pStyle w:val="B1"/>
      </w:pPr>
      <w:r w:rsidRPr="0078747E">
        <w:tab/>
        <w:t>This error shall be used when the set of bearer</w:t>
      </w:r>
      <w:r w:rsidR="00955C06">
        <w:t>/session</w:t>
      </w:r>
      <w:r w:rsidRPr="0078747E">
        <w:t xml:space="preserve"> information sent in a CCR originated due to a trigger event been met is incoherent with the previous set of bearer</w:t>
      </w:r>
      <w:r w:rsidR="00955C06">
        <w:t>/session</w:t>
      </w:r>
      <w:r w:rsidRPr="0078747E">
        <w:t xml:space="preserve"> information for the same bearer</w:t>
      </w:r>
      <w:r w:rsidR="00955C06">
        <w:t>/session</w:t>
      </w:r>
      <w:r w:rsidRPr="0078747E">
        <w:t>. (e.g event trigger met was RAT changed, and the RAT notified is the same as before)</w:t>
      </w:r>
    </w:p>
    <w:p w14:paraId="54BFBB1A" w14:textId="77777777" w:rsidR="00B2083F" w:rsidRPr="0078747E" w:rsidRDefault="00B2083F" w:rsidP="00AA391A">
      <w:pPr>
        <w:pStyle w:val="B1"/>
      </w:pPr>
      <w:r w:rsidRPr="0078747E">
        <w:t>DIAMETER_PCC_RULE_EVENT (5142)</w:t>
      </w:r>
    </w:p>
    <w:p w14:paraId="5A79AB70" w14:textId="77777777" w:rsidR="00B2083F" w:rsidRDefault="00AA391A" w:rsidP="00AA391A">
      <w:pPr>
        <w:pStyle w:val="B1"/>
      </w:pPr>
      <w:r>
        <w:tab/>
      </w:r>
      <w:r w:rsidR="00B2083F" w:rsidRPr="0078747E">
        <w:t>This error shall be used when the PCC rules cannot be installed/activated. Affected PCC-Rules will be provided in the Charging-Rule-Report AVP</w:t>
      </w:r>
      <w:r w:rsidR="005B0ED6" w:rsidRPr="005B0ED6">
        <w:t xml:space="preserve"> </w:t>
      </w:r>
      <w:r w:rsidR="005B0ED6">
        <w:t>including the reason and status as described in Clause 4.5.</w:t>
      </w:r>
      <w:r w:rsidR="005B0ED6">
        <w:rPr>
          <w:rFonts w:eastAsia="바탕" w:hint="eastAsia"/>
          <w:lang w:eastAsia="ko-KR"/>
        </w:rPr>
        <w:t>12</w:t>
      </w:r>
      <w:r w:rsidR="00B2083F" w:rsidRPr="0078747E">
        <w:t xml:space="preserve">. </w:t>
      </w:r>
      <w:r w:rsidR="00955C06">
        <w:t>A</w:t>
      </w:r>
      <w:r w:rsidR="00B2083F" w:rsidRPr="0078747E">
        <w:t>bsence of the Charging-Rule-Report means that all provided PCC rules for that specific bearer</w:t>
      </w:r>
      <w:r w:rsidR="00955C06">
        <w:t>/session</w:t>
      </w:r>
      <w:r w:rsidR="00B2083F" w:rsidRPr="0078747E">
        <w:t xml:space="preserve"> are affected.</w:t>
      </w:r>
    </w:p>
    <w:p w14:paraId="08B2BD1C" w14:textId="77777777" w:rsidR="000D6C32" w:rsidRPr="0078747E" w:rsidRDefault="003A6BC2" w:rsidP="00AA391A">
      <w:pPr>
        <w:pStyle w:val="B1"/>
      </w:pPr>
      <w:r w:rsidRPr="0078747E">
        <w:t>DIAMETER_ERROR_</w:t>
      </w:r>
      <w:r w:rsidR="000D6C32">
        <w:t>BEARER_NOT_AUTHORIZED (5143</w:t>
      </w:r>
      <w:r w:rsidR="000D6C32" w:rsidRPr="0078747E">
        <w:t>)</w:t>
      </w:r>
    </w:p>
    <w:p w14:paraId="4C0D9158" w14:textId="77777777" w:rsidR="000D6C32" w:rsidRDefault="00AA391A" w:rsidP="00AA391A">
      <w:pPr>
        <w:pStyle w:val="B1"/>
        <w:rPr>
          <w:rFonts w:eastAsia="바탕" w:hint="eastAsia"/>
          <w:lang w:eastAsia="ko-KR"/>
        </w:rPr>
      </w:pPr>
      <w:r>
        <w:tab/>
      </w:r>
      <w:r w:rsidR="000D6C32" w:rsidRPr="000D6C32">
        <w:t xml:space="preserve">This error shall be used when the PCRF cannot authorize an IP-CAN bearer (e.g. </w:t>
      </w:r>
      <w:r w:rsidR="005A42F5">
        <w:rPr>
          <w:lang w:eastAsia="ja-JP"/>
        </w:rPr>
        <w:t>the</w:t>
      </w:r>
      <w:r w:rsidR="005A42F5" w:rsidRPr="00A65D54">
        <w:rPr>
          <w:lang w:eastAsia="ja-JP"/>
        </w:rPr>
        <w:t xml:space="preserve"> authorized QoS would exceed the subscribed QoS</w:t>
      </w:r>
      <w:r w:rsidR="000D6C32" w:rsidRPr="000D6C32">
        <w:t>) upon the reception of an IP-CAN bearer authorization request coming from the PCEF. The affected IP-CAN bearer is the one that triggered the corresponding CCR. The PCEF shall reject the attempt to initiate or modify the bearer indicated in the related CCR command.</w:t>
      </w:r>
    </w:p>
    <w:p w14:paraId="3F8DC352" w14:textId="77777777" w:rsidR="00FF4973" w:rsidRPr="0078747E" w:rsidRDefault="003A6BC2" w:rsidP="00AA391A">
      <w:pPr>
        <w:pStyle w:val="B1"/>
      </w:pPr>
      <w:r w:rsidRPr="0078747E">
        <w:t>DIAMETER_ERROR_</w:t>
      </w:r>
      <w:r w:rsidR="00FF4973">
        <w:t>TRAFFIC_MAPPING_INFO_REJECTED (5144</w:t>
      </w:r>
      <w:r w:rsidR="00FF4973" w:rsidRPr="0078747E">
        <w:t>)</w:t>
      </w:r>
    </w:p>
    <w:p w14:paraId="3C8AFF46" w14:textId="77777777" w:rsidR="000E3F4E" w:rsidRDefault="00AA391A" w:rsidP="00AA391A">
      <w:pPr>
        <w:pStyle w:val="B1"/>
      </w:pPr>
      <w:r>
        <w:tab/>
      </w:r>
      <w:r w:rsidR="00FF4973" w:rsidRPr="000D6C32">
        <w:t xml:space="preserve">This error shall be used when </w:t>
      </w:r>
      <w:r w:rsidR="00FF4973" w:rsidRPr="004861F4">
        <w:t xml:space="preserve">the PCRF does not accept one or more of the traffic mapping </w:t>
      </w:r>
      <w:r w:rsidR="00FF4973" w:rsidRPr="005F24EC">
        <w:t>filters (e.g. TFT filters for GPRS)</w:t>
      </w:r>
      <w:r w:rsidR="00FF4973" w:rsidRPr="004861F4">
        <w:t xml:space="preserve"> provided by the PCEF in a CC Request</w:t>
      </w:r>
      <w:r w:rsidR="00FF4973">
        <w:t>.</w:t>
      </w:r>
    </w:p>
    <w:p w14:paraId="3B6FFC24" w14:textId="77777777" w:rsidR="000E3F4E" w:rsidRPr="0078747E" w:rsidRDefault="000E3F4E" w:rsidP="00AA391A">
      <w:pPr>
        <w:pStyle w:val="B1"/>
      </w:pPr>
      <w:r w:rsidRPr="0078747E">
        <w:t>DIAMETER_ERROR_</w:t>
      </w:r>
      <w:r>
        <w:t>CONFLICTING_REQUEST (</w:t>
      </w:r>
      <w:r w:rsidR="001F08FF">
        <w:rPr>
          <w:rFonts w:eastAsia="바탕" w:hint="eastAsia"/>
          <w:lang w:eastAsia="ko-KR"/>
        </w:rPr>
        <w:t>5147</w:t>
      </w:r>
      <w:r w:rsidRPr="0078747E">
        <w:t>)</w:t>
      </w:r>
    </w:p>
    <w:p w14:paraId="5228D781" w14:textId="77777777" w:rsidR="00FF4973" w:rsidRPr="000E3F4E" w:rsidRDefault="00AA391A" w:rsidP="00AA391A">
      <w:pPr>
        <w:pStyle w:val="B1"/>
        <w:rPr>
          <w:rFonts w:eastAsia="바탕" w:hint="eastAsia"/>
          <w:lang w:eastAsia="ko-KR"/>
        </w:rPr>
      </w:pPr>
      <w:r>
        <w:tab/>
      </w:r>
      <w:r w:rsidR="000E3F4E" w:rsidRPr="000D6C32">
        <w:t xml:space="preserve">This error shall be used when </w:t>
      </w:r>
      <w:r w:rsidR="000E3F4E" w:rsidRPr="004861F4">
        <w:t xml:space="preserve">the PCRF </w:t>
      </w:r>
      <w:r w:rsidR="000E3F4E">
        <w:t xml:space="preserve">cannot </w:t>
      </w:r>
      <w:r w:rsidR="000E3F4E" w:rsidRPr="004861F4">
        <w:t xml:space="preserve">accept </w:t>
      </w:r>
      <w:r w:rsidR="000E3F4E">
        <w:t>the UE-initiated resource request as a network-initiated resource allocation is already in progress that has packet filters that cover the packet filters in the received UE-initiated resource request. The PCEF shall reject the attempt for UE-initiated resource request.</w:t>
      </w:r>
    </w:p>
    <w:p w14:paraId="03E05552" w14:textId="77777777" w:rsidR="00D01FF0" w:rsidRPr="0078747E" w:rsidRDefault="00D01FF0" w:rsidP="00D01FF0">
      <w:pPr>
        <w:pStyle w:val="Heading3"/>
      </w:pPr>
      <w:bookmarkStart w:id="158" w:name="_Toc343033553"/>
      <w:r>
        <w:t>5.5.4</w:t>
      </w:r>
      <w:r>
        <w:tab/>
        <w:t>Transi</w:t>
      </w:r>
      <w:r w:rsidRPr="0078747E">
        <w:t>ent Failures</w:t>
      </w:r>
      <w:bookmarkEnd w:id="158"/>
    </w:p>
    <w:p w14:paraId="5035DC04" w14:textId="77777777" w:rsidR="00D01FF0" w:rsidRPr="00F47037" w:rsidRDefault="00D01FF0" w:rsidP="00D01FF0">
      <w:pPr>
        <w:rPr>
          <w:noProof/>
        </w:rPr>
      </w:pPr>
      <w:r>
        <w:rPr>
          <w:noProof/>
        </w:rPr>
        <w:t xml:space="preserve">Errors that fall within the transient failures category are used to inform a peer that the request could not be satisfied at </w:t>
      </w:r>
      <w:r w:rsidRPr="00F47037">
        <w:rPr>
          <w:noProof/>
        </w:rPr>
        <w:t>the time it was received, but may be able to satisfy the request in the future.</w:t>
      </w:r>
    </w:p>
    <w:p w14:paraId="3D466C41" w14:textId="77777777" w:rsidR="00D01FF0" w:rsidRPr="00F47037" w:rsidRDefault="00D01FF0" w:rsidP="00D01FF0">
      <w:pPr>
        <w:rPr>
          <w:noProof/>
        </w:rPr>
      </w:pPr>
      <w:r w:rsidRPr="00F47037">
        <w:t>The Result-Code AVP values defined in Diameter Base RFC 3588 [5] are applicable. Also the following specific Gx Experimental-Result-Code value is defined for transient failures:</w:t>
      </w:r>
    </w:p>
    <w:p w14:paraId="51B3DB8B" w14:textId="77777777" w:rsidR="00D01FF0" w:rsidRPr="00F47037" w:rsidRDefault="00D01FF0" w:rsidP="00AA391A">
      <w:pPr>
        <w:pStyle w:val="B1"/>
      </w:pPr>
      <w:r w:rsidRPr="00F47037">
        <w:t>DIAMETER_PCC_BEARER_EVENT (</w:t>
      </w:r>
      <w:r w:rsidR="005D1CDA" w:rsidRPr="00F47037">
        <w:t>4</w:t>
      </w:r>
      <w:r w:rsidR="005D1CDA">
        <w:rPr>
          <w:rFonts w:eastAsia="바탕" w:hint="eastAsia"/>
          <w:lang w:eastAsia="ko-KR"/>
        </w:rPr>
        <w:t>141</w:t>
      </w:r>
      <w:r w:rsidRPr="00F47037">
        <w:t>)</w:t>
      </w:r>
    </w:p>
    <w:p w14:paraId="7BFA4CD8" w14:textId="77777777" w:rsidR="00D01FF0" w:rsidRPr="0078747E" w:rsidRDefault="00AA391A" w:rsidP="00AA391A">
      <w:pPr>
        <w:pStyle w:val="B1"/>
      </w:pPr>
      <w:r>
        <w:tab/>
      </w:r>
      <w:r w:rsidR="00D01FF0" w:rsidRPr="00F47037">
        <w:t>This error shall be used when for some reason a PCC rule cannot be enforced or modified successfully in a network initiated procedure. Affected PCC-Rules</w:t>
      </w:r>
      <w:r w:rsidR="00D01FF0" w:rsidRPr="0078747E">
        <w:t xml:space="preserve"> will be provided in the Charging-Rule-Report AVP</w:t>
      </w:r>
      <w:r w:rsidR="005B0ED6" w:rsidRPr="005B0ED6">
        <w:t xml:space="preserve"> </w:t>
      </w:r>
      <w:r w:rsidR="005B0ED6">
        <w:t>including the reason and status as described in Clause 4.5.</w:t>
      </w:r>
      <w:r w:rsidR="005B0ED6">
        <w:rPr>
          <w:rFonts w:eastAsia="바탕" w:hint="eastAsia"/>
          <w:lang w:eastAsia="ko-KR"/>
        </w:rPr>
        <w:t>12</w:t>
      </w:r>
      <w:r w:rsidR="00D01FF0" w:rsidRPr="0078747E">
        <w:t>.</w:t>
      </w:r>
    </w:p>
    <w:p w14:paraId="4C62E325" w14:textId="77777777" w:rsidR="00454F4A" w:rsidRPr="0078747E" w:rsidRDefault="00454F4A" w:rsidP="0078747E">
      <w:pPr>
        <w:pStyle w:val="Heading2"/>
      </w:pPr>
      <w:bookmarkStart w:id="159" w:name="_Toc343033554"/>
      <w:r w:rsidRPr="0078747E">
        <w:lastRenderedPageBreak/>
        <w:t>5.6</w:t>
      </w:r>
      <w:r w:rsidRPr="0078747E">
        <w:tab/>
        <w:t>Gx Messages</w:t>
      </w:r>
      <w:bookmarkEnd w:id="159"/>
    </w:p>
    <w:p w14:paraId="08B0D2D8" w14:textId="77777777" w:rsidR="00951070" w:rsidRPr="0078747E" w:rsidRDefault="00951070" w:rsidP="0078747E">
      <w:pPr>
        <w:pStyle w:val="Heading3"/>
      </w:pPr>
      <w:bookmarkStart w:id="160" w:name="_Toc343033555"/>
      <w:r w:rsidRPr="0078747E">
        <w:t>5.6.1</w:t>
      </w:r>
      <w:r w:rsidRPr="0078747E">
        <w:tab/>
        <w:t>Gx Application</w:t>
      </w:r>
      <w:bookmarkEnd w:id="160"/>
    </w:p>
    <w:p w14:paraId="02955821" w14:textId="77777777" w:rsidR="00951070" w:rsidRPr="0078747E" w:rsidRDefault="00951070" w:rsidP="00A22E7F">
      <w:r w:rsidRPr="0078747E">
        <w:t xml:space="preserve">Gx Messages are carried within the Diameter Application(s) described in </w:t>
      </w:r>
      <w:r w:rsidR="00A22E7F">
        <w:t>clause</w:t>
      </w:r>
      <w:r w:rsidRPr="0078747E">
        <w:t xml:space="preserve"> 5.1.</w:t>
      </w:r>
    </w:p>
    <w:p w14:paraId="36628B2F" w14:textId="77777777" w:rsidR="00951070" w:rsidRPr="0078747E" w:rsidRDefault="00951070" w:rsidP="00A22E7F">
      <w:r w:rsidRPr="0078747E">
        <w:t>Existing Diameter command codes from the Diameter base protocol RFC 3588 [5] and the Diameter Credit Control Application RFC 4006 [9] are used with the Gx specific AVPs specified in clause 5.3. The Diameter Credit Control Application AVPs and AVPs from other Diameter applications that are re-used are defined in clause 5.4. Due to the definition of these commands there is no possibility to skip the Auth-Application-Id AVP and use the Vendor-Specific-Application-Id AVP instead. Therefore the Gx application identifier shall be included in the Auth-Application-Id AVP.</w:t>
      </w:r>
    </w:p>
    <w:p w14:paraId="7D824F75" w14:textId="77777777" w:rsidR="00951070" w:rsidRPr="0078747E" w:rsidRDefault="00951070" w:rsidP="00A22E7F">
      <w:r w:rsidRPr="0078747E">
        <w:t>In order to support both PULL and PUSH procedures, a diameter session needs to be establ</w:t>
      </w:r>
      <w:r w:rsidR="00A22E7F">
        <w:t xml:space="preserve">ished for each IP-CAN session. </w:t>
      </w:r>
      <w:r w:rsidRPr="0078747E">
        <w:t>For IP-CAN types that support multiple IP-CAN bearers (as in the case of GPRS), the diameter session is established when the very first IP-CAN bearer for the IP-CAN session is established.</w:t>
      </w:r>
    </w:p>
    <w:p w14:paraId="0B2F33FE" w14:textId="77777777" w:rsidR="00951070" w:rsidRPr="0078747E" w:rsidRDefault="00A22E7F" w:rsidP="00951070">
      <w:pPr>
        <w:pStyle w:val="NO"/>
      </w:pPr>
      <w:r>
        <w:t>NOTE:</w:t>
      </w:r>
      <w:r w:rsidR="00951070" w:rsidRPr="0078747E">
        <w:tab/>
        <w:t>Some of the AVPs included in the messages formats below are in bold to highlight that these AVPs are used by this specific protocol and do not belong to the original message definition in the DCC Application RFC 4006 [</w:t>
      </w:r>
      <w:r w:rsidR="00525EEE">
        <w:t>9</w:t>
      </w:r>
      <w:r w:rsidR="00951070" w:rsidRPr="0078747E">
        <w:t>] or Diameter Base Protocol RFC 3588 [</w:t>
      </w:r>
      <w:r>
        <w:t>5</w:t>
      </w:r>
      <w:r w:rsidR="00951070" w:rsidRPr="0078747E">
        <w:t>].</w:t>
      </w:r>
    </w:p>
    <w:p w14:paraId="2CEA4DBF" w14:textId="77777777" w:rsidR="00951070" w:rsidRPr="0078747E" w:rsidRDefault="00951070" w:rsidP="0078747E">
      <w:pPr>
        <w:pStyle w:val="Heading3"/>
      </w:pPr>
      <w:bookmarkStart w:id="161" w:name="_Toc343033556"/>
      <w:r w:rsidRPr="0078747E">
        <w:t>5.6.2</w:t>
      </w:r>
      <w:r w:rsidRPr="0078747E">
        <w:tab/>
        <w:t>CC-Request (CCR) Command</w:t>
      </w:r>
      <w:bookmarkEnd w:id="161"/>
    </w:p>
    <w:p w14:paraId="33B57440" w14:textId="77777777" w:rsidR="00951070" w:rsidRPr="0078747E" w:rsidRDefault="00951070" w:rsidP="00A22E7F">
      <w:r w:rsidRPr="0078747E">
        <w:t xml:space="preserve">The CCR command, indicated by the Command-Code field set to 272 and the 'R' bit set in the Command Flags field, is sent by the </w:t>
      </w:r>
      <w:r w:rsidRPr="00A22E7F">
        <w:t>PCEF</w:t>
      </w:r>
      <w:r w:rsidRPr="0078747E">
        <w:t xml:space="preserve"> to the </w:t>
      </w:r>
      <w:r w:rsidRPr="00A22E7F">
        <w:t>PCRF</w:t>
      </w:r>
      <w:r w:rsidRPr="0078747E">
        <w:t xml:space="preserve"> in order to request PCC rules for a bearer. The CCR command is also sent by the </w:t>
      </w:r>
      <w:r w:rsidRPr="00A22E7F">
        <w:t>PCEF</w:t>
      </w:r>
      <w:r w:rsidRPr="0078747E">
        <w:t xml:space="preserve"> to the </w:t>
      </w:r>
      <w:r w:rsidRPr="00A22E7F">
        <w:t>PCRF</w:t>
      </w:r>
      <w:r w:rsidRPr="0078747E">
        <w:t xml:space="preserve"> in order to indicate </w:t>
      </w:r>
      <w:r w:rsidR="00BF4A7F" w:rsidRPr="0078747E">
        <w:t xml:space="preserve">bearer or PCC rule related events or </w:t>
      </w:r>
      <w:r w:rsidRPr="0078747E">
        <w:t xml:space="preserve">the termination of the </w:t>
      </w:r>
      <w:r w:rsidR="00BF4A7F" w:rsidRPr="0078747E">
        <w:t xml:space="preserve">IP CAN </w:t>
      </w:r>
      <w:r w:rsidR="00BF4A7F" w:rsidRPr="0078747E" w:rsidDel="004C286C">
        <w:t>bearer</w:t>
      </w:r>
      <w:r w:rsidR="00880402" w:rsidRPr="00880402">
        <w:t xml:space="preserve"> </w:t>
      </w:r>
      <w:r w:rsidR="00880402">
        <w:t xml:space="preserve">and/or </w:t>
      </w:r>
      <w:r w:rsidR="00BF4A7F" w:rsidRPr="0078747E">
        <w:t>session</w:t>
      </w:r>
      <w:r w:rsidRPr="0078747E">
        <w:t>.</w:t>
      </w:r>
    </w:p>
    <w:p w14:paraId="53398940" w14:textId="77777777" w:rsidR="00951070" w:rsidRPr="0078747E" w:rsidRDefault="00951070" w:rsidP="00A22E7F">
      <w:r w:rsidRPr="0078747E">
        <w:t>Message Format:</w:t>
      </w:r>
    </w:p>
    <w:p w14:paraId="61533976" w14:textId="77777777" w:rsidR="00951070" w:rsidRPr="0078747E" w:rsidRDefault="00951070" w:rsidP="00951070">
      <w:pPr>
        <w:pStyle w:val="PL"/>
        <w:rPr>
          <w:noProof w:val="0"/>
        </w:rPr>
      </w:pPr>
      <w:r w:rsidRPr="0078747E">
        <w:rPr>
          <w:noProof w:val="0"/>
        </w:rPr>
        <w:t>&lt;CC-Request&gt; ::= &lt; Diameter Header: 272, REQ, PXY &gt;</w:t>
      </w:r>
    </w:p>
    <w:p w14:paraId="50D03C35"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5FA29D03"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7C6E5B2C"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30AC9415"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67B9AF16" w14:textId="77777777" w:rsidR="00951070" w:rsidRPr="00C65DA9"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w:t>
      </w:r>
      <w:r w:rsidRPr="00C65DA9">
        <w:rPr>
          <w:noProof w:val="0"/>
        </w:rPr>
        <w:t>{ Destination-Realm }</w:t>
      </w:r>
    </w:p>
    <w:p w14:paraId="597EC771" w14:textId="77777777" w:rsidR="00951070" w:rsidRPr="00C65DA9" w:rsidRDefault="00951070" w:rsidP="00951070">
      <w:pPr>
        <w:pStyle w:val="PL"/>
        <w:rPr>
          <w:noProof w:val="0"/>
        </w:rPr>
      </w:pPr>
      <w:r w:rsidRPr="00C65DA9">
        <w:rPr>
          <w:noProof w:val="0"/>
        </w:rPr>
        <w:tab/>
      </w:r>
      <w:r w:rsidRPr="00C65DA9">
        <w:rPr>
          <w:noProof w:val="0"/>
        </w:rPr>
        <w:tab/>
      </w:r>
      <w:r w:rsidRPr="00C65DA9">
        <w:rPr>
          <w:noProof w:val="0"/>
        </w:rPr>
        <w:tab/>
      </w:r>
      <w:r w:rsidRPr="00C65DA9">
        <w:rPr>
          <w:noProof w:val="0"/>
        </w:rPr>
        <w:tab/>
        <w:t xml:space="preserve"> { CC-Request-Type }</w:t>
      </w:r>
    </w:p>
    <w:p w14:paraId="6FB61BD4" w14:textId="77777777" w:rsidR="00951070" w:rsidRPr="0078747E" w:rsidRDefault="00951070" w:rsidP="00951070">
      <w:pPr>
        <w:pStyle w:val="PL"/>
        <w:rPr>
          <w:noProof w:val="0"/>
        </w:rPr>
      </w:pPr>
      <w:r w:rsidRPr="00C65DA9">
        <w:rPr>
          <w:noProof w:val="0"/>
        </w:rPr>
        <w:tab/>
      </w:r>
      <w:r w:rsidRPr="00C65DA9">
        <w:rPr>
          <w:noProof w:val="0"/>
        </w:rPr>
        <w:tab/>
      </w:r>
      <w:r w:rsidRPr="00C65DA9">
        <w:rPr>
          <w:noProof w:val="0"/>
        </w:rPr>
        <w:tab/>
      </w:r>
      <w:r w:rsidRPr="00C65DA9">
        <w:rPr>
          <w:noProof w:val="0"/>
        </w:rPr>
        <w:tab/>
        <w:t xml:space="preserve"> </w:t>
      </w:r>
      <w:r w:rsidRPr="0078747E">
        <w:rPr>
          <w:noProof w:val="0"/>
        </w:rPr>
        <w:t>{ CC-Request-Number }</w:t>
      </w:r>
    </w:p>
    <w:p w14:paraId="385695CB"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Destination-Host ]</w:t>
      </w:r>
    </w:p>
    <w:p w14:paraId="6CBD574C"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Origin-State-Id ]</w:t>
      </w:r>
    </w:p>
    <w:p w14:paraId="36CAF48C" w14:textId="77777777" w:rsidR="00951070" w:rsidRPr="00C65DA9"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r>
      <w:r w:rsidRPr="00C65DA9">
        <w:rPr>
          <w:noProof w:val="0"/>
        </w:rPr>
        <w:t>*[ Subscription-Id ]</w:t>
      </w:r>
    </w:p>
    <w:p w14:paraId="2314751B" w14:textId="77777777" w:rsidR="00612495" w:rsidRPr="00880402" w:rsidRDefault="00612495" w:rsidP="00612495">
      <w:pPr>
        <w:pStyle w:val="PL"/>
        <w:rPr>
          <w:b/>
          <w:noProof w:val="0"/>
        </w:rPr>
      </w:pPr>
      <w:r w:rsidRPr="00C65DA9">
        <w:rPr>
          <w:noProof w:val="0"/>
        </w:rPr>
        <w:tab/>
      </w:r>
      <w:r w:rsidRPr="00C65DA9">
        <w:rPr>
          <w:noProof w:val="0"/>
        </w:rPr>
        <w:tab/>
      </w:r>
      <w:r w:rsidRPr="00C65DA9">
        <w:rPr>
          <w:noProof w:val="0"/>
        </w:rPr>
        <w:tab/>
      </w:r>
      <w:r w:rsidRPr="00C65DA9">
        <w:rPr>
          <w:noProof w:val="0"/>
        </w:rPr>
        <w:tab/>
      </w:r>
      <w:r>
        <w:rPr>
          <w:noProof w:val="0"/>
        </w:rPr>
        <w:t>*</w:t>
      </w:r>
      <w:r>
        <w:rPr>
          <w:b/>
          <w:noProof w:val="0"/>
        </w:rPr>
        <w:t>[ Supported-Features</w:t>
      </w:r>
      <w:r w:rsidRPr="00880402">
        <w:rPr>
          <w:b/>
          <w:noProof w:val="0"/>
        </w:rPr>
        <w:t xml:space="preserve"> ]</w:t>
      </w:r>
    </w:p>
    <w:p w14:paraId="62DD42E8" w14:textId="77777777" w:rsidR="000B0EF9" w:rsidRPr="00880402" w:rsidRDefault="00880402" w:rsidP="000B0EF9">
      <w:pPr>
        <w:pStyle w:val="PL"/>
        <w:rPr>
          <w:b/>
          <w:noProof w:val="0"/>
        </w:rPr>
      </w:pPr>
      <w:r w:rsidRPr="00C65DA9">
        <w:rPr>
          <w:noProof w:val="0"/>
        </w:rPr>
        <w:tab/>
      </w:r>
      <w:r w:rsidRPr="00C65DA9">
        <w:rPr>
          <w:noProof w:val="0"/>
        </w:rPr>
        <w:tab/>
      </w:r>
      <w:r w:rsidRPr="00C65DA9">
        <w:rPr>
          <w:noProof w:val="0"/>
        </w:rPr>
        <w:tab/>
      </w:r>
      <w:r w:rsidRPr="00C65DA9">
        <w:rPr>
          <w:noProof w:val="0"/>
        </w:rPr>
        <w:tab/>
        <w:t xml:space="preserve"> </w:t>
      </w:r>
      <w:r w:rsidRPr="00880402">
        <w:rPr>
          <w:b/>
          <w:noProof w:val="0"/>
        </w:rPr>
        <w:t>[ Network-Request-Support ]</w:t>
      </w:r>
    </w:p>
    <w:p w14:paraId="5D5C9DAA" w14:textId="77777777" w:rsidR="000B0EF9" w:rsidRPr="00EA319F" w:rsidRDefault="000B0EF9" w:rsidP="000B0EF9">
      <w:pPr>
        <w:pStyle w:val="PL"/>
        <w:rPr>
          <w:b/>
          <w:noProof w:val="0"/>
          <w:lang w:val="sv-SE"/>
        </w:rPr>
      </w:pPr>
      <w:r>
        <w:rPr>
          <w:b/>
          <w:noProof w:val="0"/>
        </w:rPr>
        <w:tab/>
      </w:r>
      <w:r>
        <w:rPr>
          <w:b/>
          <w:noProof w:val="0"/>
        </w:rPr>
        <w:tab/>
      </w:r>
      <w:r>
        <w:rPr>
          <w:b/>
          <w:noProof w:val="0"/>
        </w:rPr>
        <w:tab/>
      </w:r>
      <w:r>
        <w:rPr>
          <w:b/>
          <w:noProof w:val="0"/>
        </w:rPr>
        <w:tab/>
      </w:r>
      <w:r w:rsidRPr="00EA319F">
        <w:rPr>
          <w:b/>
          <w:noProof w:val="0"/>
          <w:lang w:val="sv-SE"/>
        </w:rPr>
        <w:t>*[ Packet-Filter-Information ]</w:t>
      </w:r>
    </w:p>
    <w:p w14:paraId="4519655D" w14:textId="77777777" w:rsidR="00880402" w:rsidRPr="00EA319F" w:rsidRDefault="000B0EF9" w:rsidP="00880402">
      <w:pPr>
        <w:pStyle w:val="PL"/>
        <w:rPr>
          <w:rFonts w:eastAsia="바탕" w:hint="eastAsia"/>
          <w:b/>
          <w:bCs/>
          <w:noProof w:val="0"/>
          <w:lang w:val="sv-SE" w:eastAsia="ko-KR"/>
        </w:rPr>
      </w:pPr>
      <w:r w:rsidRPr="00EA319F">
        <w:rPr>
          <w:b/>
          <w:bCs/>
          <w:lang w:val="sv-SE"/>
        </w:rPr>
        <w:tab/>
      </w:r>
      <w:r w:rsidRPr="00EA319F">
        <w:rPr>
          <w:b/>
          <w:bCs/>
          <w:lang w:val="sv-SE"/>
        </w:rPr>
        <w:tab/>
      </w:r>
      <w:r w:rsidRPr="00EA319F">
        <w:rPr>
          <w:b/>
          <w:bCs/>
          <w:lang w:val="sv-SE"/>
        </w:rPr>
        <w:tab/>
      </w:r>
      <w:r w:rsidRPr="00EA319F">
        <w:rPr>
          <w:b/>
          <w:bCs/>
          <w:lang w:val="sv-SE"/>
        </w:rPr>
        <w:tab/>
        <w:t xml:space="preserve"> [ Packet-Filter-Operation ]</w:t>
      </w:r>
    </w:p>
    <w:p w14:paraId="7A527C1F" w14:textId="77777777" w:rsidR="00BF4A7F" w:rsidRPr="0078747E" w:rsidRDefault="00A22E7F" w:rsidP="00BF4A7F">
      <w:pPr>
        <w:pStyle w:val="PL"/>
        <w:rPr>
          <w:b/>
          <w:noProof w:val="0"/>
        </w:rPr>
      </w:pPr>
      <w:r w:rsidRPr="00EA319F">
        <w:rPr>
          <w:b/>
          <w:noProof w:val="0"/>
          <w:lang w:val="sv-SE"/>
        </w:rPr>
        <w:tab/>
      </w:r>
      <w:r w:rsidRPr="00EA319F">
        <w:rPr>
          <w:b/>
          <w:noProof w:val="0"/>
          <w:lang w:val="sv-SE"/>
        </w:rPr>
        <w:tab/>
      </w:r>
      <w:r w:rsidRPr="00EA319F">
        <w:rPr>
          <w:b/>
          <w:noProof w:val="0"/>
          <w:lang w:val="sv-SE"/>
        </w:rPr>
        <w:tab/>
      </w:r>
      <w:r w:rsidR="00BF4A7F" w:rsidRPr="00EA319F">
        <w:rPr>
          <w:b/>
          <w:noProof w:val="0"/>
          <w:lang w:val="sv-SE"/>
        </w:rPr>
        <w:tab/>
        <w:t xml:space="preserve"> </w:t>
      </w:r>
      <w:r w:rsidR="00BF4A7F" w:rsidRPr="0078747E">
        <w:rPr>
          <w:b/>
          <w:noProof w:val="0"/>
        </w:rPr>
        <w:t>[ Bearer-Identifier ]</w:t>
      </w:r>
    </w:p>
    <w:p w14:paraId="49709B36" w14:textId="77777777" w:rsidR="00BF4A7F" w:rsidRPr="0078747E" w:rsidRDefault="00A22E7F" w:rsidP="00BF4A7F">
      <w:pPr>
        <w:pStyle w:val="PL"/>
        <w:rPr>
          <w:b/>
          <w:noProof w:val="0"/>
        </w:rPr>
      </w:pPr>
      <w:r>
        <w:rPr>
          <w:b/>
          <w:noProof w:val="0"/>
        </w:rPr>
        <w:tab/>
      </w:r>
      <w:r>
        <w:rPr>
          <w:b/>
          <w:noProof w:val="0"/>
        </w:rPr>
        <w:tab/>
      </w:r>
      <w:r>
        <w:rPr>
          <w:b/>
          <w:noProof w:val="0"/>
        </w:rPr>
        <w:tab/>
      </w:r>
      <w:r w:rsidR="00BF4A7F" w:rsidRPr="0078747E">
        <w:rPr>
          <w:b/>
          <w:noProof w:val="0"/>
        </w:rPr>
        <w:tab/>
        <w:t xml:space="preserve"> [ Bearer-Operation ]</w:t>
      </w:r>
    </w:p>
    <w:p w14:paraId="7FFF3A75"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 Framed-IP-Address ]</w:t>
      </w:r>
    </w:p>
    <w:p w14:paraId="7D72A485" w14:textId="77777777" w:rsidR="00951070" w:rsidRPr="00005D8A"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sidRPr="00005D8A">
        <w:rPr>
          <w:b/>
          <w:bCs/>
          <w:noProof w:val="0"/>
        </w:rPr>
        <w:t>[ Framed-IPv6-Prefix ]</w:t>
      </w:r>
    </w:p>
    <w:p w14:paraId="321E72A3" w14:textId="77777777" w:rsidR="00A02A20" w:rsidRDefault="000D70AB" w:rsidP="00A02A2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sidRPr="00005D8A">
        <w:rPr>
          <w:b/>
          <w:bCs/>
          <w:noProof w:val="0"/>
        </w:rPr>
        <w:t>[ IP-CAN-Type ]</w:t>
      </w:r>
    </w:p>
    <w:p w14:paraId="5520957B" w14:textId="77777777" w:rsidR="000D70AB" w:rsidRPr="003A004A" w:rsidRDefault="00A02A20" w:rsidP="00A02A20">
      <w:pPr>
        <w:pStyle w:val="PL"/>
        <w:rPr>
          <w:b/>
          <w:bCs/>
          <w:noProof w:val="0"/>
          <w:lang w:val="fr-FR"/>
        </w:rPr>
      </w:pPr>
      <w:r w:rsidRPr="00005D8A">
        <w:rPr>
          <w:b/>
          <w:bCs/>
          <w:noProof w:val="0"/>
        </w:rPr>
        <w:tab/>
      </w:r>
      <w:r w:rsidRPr="00005D8A">
        <w:rPr>
          <w:b/>
          <w:bCs/>
          <w:noProof w:val="0"/>
        </w:rPr>
        <w:tab/>
      </w:r>
      <w:r w:rsidRPr="00005D8A">
        <w:rPr>
          <w:b/>
          <w:bCs/>
          <w:noProof w:val="0"/>
        </w:rPr>
        <w:tab/>
      </w:r>
      <w:r w:rsidRPr="00005D8A">
        <w:rPr>
          <w:b/>
          <w:bCs/>
          <w:noProof w:val="0"/>
        </w:rPr>
        <w:tab/>
      </w:r>
      <w:r w:rsidRPr="001E0766">
        <w:rPr>
          <w:b/>
          <w:bCs/>
          <w:noProof w:val="0"/>
        </w:rPr>
        <w:t xml:space="preserve"> </w:t>
      </w:r>
      <w:r w:rsidRPr="003A004A">
        <w:rPr>
          <w:b/>
          <w:bCs/>
          <w:noProof w:val="0"/>
          <w:lang w:val="fr-FR"/>
        </w:rPr>
        <w:t>[ 3GPP-RAT-Type ]</w:t>
      </w:r>
    </w:p>
    <w:p w14:paraId="5E136759" w14:textId="77777777" w:rsidR="00951070" w:rsidRPr="003A004A" w:rsidRDefault="00951070" w:rsidP="00951070">
      <w:pPr>
        <w:pStyle w:val="PL"/>
        <w:rPr>
          <w:b/>
          <w:bCs/>
          <w:noProof w:val="0"/>
          <w:lang w:val="fr-FR"/>
        </w:rPr>
      </w:pPr>
      <w:r w:rsidRPr="003A004A">
        <w:rPr>
          <w:b/>
          <w:bCs/>
          <w:noProof w:val="0"/>
          <w:lang w:val="fr-FR"/>
        </w:rPr>
        <w:tab/>
      </w:r>
      <w:r w:rsidRPr="003A004A">
        <w:rPr>
          <w:b/>
          <w:bCs/>
          <w:noProof w:val="0"/>
          <w:lang w:val="fr-FR"/>
        </w:rPr>
        <w:tab/>
      </w:r>
      <w:r w:rsidRPr="003A004A">
        <w:rPr>
          <w:b/>
          <w:bCs/>
          <w:noProof w:val="0"/>
          <w:lang w:val="fr-FR"/>
        </w:rPr>
        <w:tab/>
      </w:r>
      <w:r w:rsidRPr="003A004A">
        <w:rPr>
          <w:b/>
          <w:bCs/>
          <w:noProof w:val="0"/>
          <w:lang w:val="fr-FR"/>
        </w:rPr>
        <w:tab/>
        <w:t xml:space="preserve"> [</w:t>
      </w:r>
      <w:r w:rsidR="00612495" w:rsidRPr="003A004A">
        <w:rPr>
          <w:rFonts w:eastAsia="바탕" w:hint="eastAsia"/>
          <w:b/>
          <w:bCs/>
          <w:noProof w:val="0"/>
          <w:lang w:val="fr-FR" w:eastAsia="ko-KR"/>
        </w:rPr>
        <w:t xml:space="preserve"> </w:t>
      </w:r>
      <w:r w:rsidRPr="003A004A">
        <w:rPr>
          <w:b/>
          <w:bCs/>
          <w:noProof w:val="0"/>
          <w:lang w:val="fr-FR"/>
        </w:rPr>
        <w:t>RAT-Type ]</w:t>
      </w:r>
    </w:p>
    <w:p w14:paraId="2970AF1B" w14:textId="77777777" w:rsidR="00951070" w:rsidRPr="003A004A" w:rsidRDefault="00951070" w:rsidP="00951070">
      <w:pPr>
        <w:pStyle w:val="PL"/>
        <w:rPr>
          <w:noProof w:val="0"/>
          <w:lang w:val="fr-FR"/>
        </w:rPr>
      </w:pPr>
      <w:r w:rsidRPr="003A004A">
        <w:rPr>
          <w:noProof w:val="0"/>
          <w:lang w:val="fr-FR"/>
        </w:rPr>
        <w:tab/>
      </w:r>
      <w:r w:rsidRPr="003A004A">
        <w:rPr>
          <w:noProof w:val="0"/>
          <w:lang w:val="fr-FR"/>
        </w:rPr>
        <w:tab/>
      </w:r>
      <w:r w:rsidRPr="003A004A">
        <w:rPr>
          <w:noProof w:val="0"/>
          <w:lang w:val="fr-FR"/>
        </w:rPr>
        <w:tab/>
      </w:r>
      <w:r w:rsidRPr="003A004A">
        <w:rPr>
          <w:noProof w:val="0"/>
          <w:lang w:val="fr-FR"/>
        </w:rPr>
        <w:tab/>
        <w:t xml:space="preserve"> [ Termination-Cause ]</w:t>
      </w:r>
    </w:p>
    <w:p w14:paraId="62FA5641" w14:textId="77777777" w:rsidR="00951070" w:rsidRPr="00005D8A" w:rsidRDefault="00951070" w:rsidP="00951070">
      <w:pPr>
        <w:pStyle w:val="PL"/>
        <w:rPr>
          <w:noProof w:val="0"/>
        </w:rPr>
      </w:pPr>
      <w:r w:rsidRPr="003A004A">
        <w:rPr>
          <w:noProof w:val="0"/>
          <w:lang w:val="fr-FR"/>
        </w:rPr>
        <w:tab/>
      </w:r>
      <w:r w:rsidRPr="003A004A">
        <w:rPr>
          <w:noProof w:val="0"/>
          <w:lang w:val="fr-FR"/>
        </w:rPr>
        <w:tab/>
      </w:r>
      <w:r w:rsidRPr="003A004A">
        <w:rPr>
          <w:noProof w:val="0"/>
          <w:lang w:val="fr-FR"/>
        </w:rPr>
        <w:tab/>
      </w:r>
      <w:r w:rsidRPr="003A004A">
        <w:rPr>
          <w:noProof w:val="0"/>
          <w:lang w:val="fr-FR"/>
        </w:rPr>
        <w:tab/>
        <w:t xml:space="preserve"> </w:t>
      </w:r>
      <w:r w:rsidRPr="00005D8A">
        <w:rPr>
          <w:noProof w:val="0"/>
        </w:rPr>
        <w:t>[ User-Equipment-Info ]</w:t>
      </w:r>
    </w:p>
    <w:p w14:paraId="38CBE556" w14:textId="77777777" w:rsidR="00AA391A" w:rsidRDefault="00034B9D" w:rsidP="00AA391A">
      <w:pPr>
        <w:pStyle w:val="PL"/>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 QoS-Information ]</w:t>
      </w:r>
    </w:p>
    <w:p w14:paraId="0129F966" w14:textId="77777777" w:rsidR="00D16736" w:rsidRDefault="00AA391A" w:rsidP="00AA391A">
      <w:pPr>
        <w:pStyle w:val="PL"/>
        <w:rPr>
          <w:b/>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D16736">
        <w:rPr>
          <w:b/>
          <w:bCs/>
          <w:noProof w:val="0"/>
        </w:rPr>
        <w:t xml:space="preserve">[ </w:t>
      </w:r>
      <w:r w:rsidR="00D16736" w:rsidRPr="00643A9A">
        <w:rPr>
          <w:b/>
        </w:rPr>
        <w:t>QoS-Negotiation ]</w:t>
      </w:r>
    </w:p>
    <w:p w14:paraId="425179C6" w14:textId="77777777" w:rsidR="008F11EC" w:rsidRDefault="00AA391A" w:rsidP="008F11EC">
      <w:pPr>
        <w:pStyle w:val="PL"/>
        <w:rPr>
          <w:b/>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D16736" w:rsidRPr="0094425B">
        <w:rPr>
          <w:b/>
        </w:rPr>
        <w:t>[ QoS-Upgrade ]</w:t>
      </w:r>
    </w:p>
    <w:p w14:paraId="4AB971DA" w14:textId="77777777" w:rsidR="00AE0E26" w:rsidRPr="0094425B" w:rsidRDefault="008F11EC" w:rsidP="00AE0E26">
      <w:pPr>
        <w:pStyle w:val="PL"/>
        <w:rPr>
          <w:rFonts w:hint="eastAsia"/>
          <w:b/>
          <w:bCs/>
          <w:noProof w:val="0"/>
          <w:lang w:eastAsia="ko-KR"/>
        </w:rPr>
      </w:pPr>
      <w:r>
        <w:rPr>
          <w:b/>
        </w:rPr>
        <w:tab/>
      </w:r>
      <w:r>
        <w:rPr>
          <w:b/>
        </w:rPr>
        <w:tab/>
      </w:r>
      <w:r>
        <w:rPr>
          <w:b/>
        </w:rPr>
        <w:tab/>
      </w:r>
      <w:r>
        <w:rPr>
          <w:b/>
        </w:rPr>
        <w:tab/>
        <w:t xml:space="preserve"> [ Default-EPS-Bearer-QoS ]</w:t>
      </w:r>
      <w:r w:rsidR="00AE0E26" w:rsidRPr="0094425B">
        <w:rPr>
          <w:b/>
          <w:bCs/>
          <w:noProof w:val="0"/>
        </w:rPr>
        <w:tab/>
      </w:r>
      <w:r w:rsidR="00AE0E26" w:rsidRPr="0094425B">
        <w:rPr>
          <w:b/>
          <w:bCs/>
          <w:noProof w:val="0"/>
        </w:rPr>
        <w:tab/>
      </w:r>
      <w:r w:rsidR="00AE0E26" w:rsidRPr="0094425B">
        <w:rPr>
          <w:b/>
          <w:bCs/>
          <w:noProof w:val="0"/>
        </w:rPr>
        <w:tab/>
      </w:r>
      <w:r w:rsidR="00AE0E26" w:rsidRPr="0094425B">
        <w:rPr>
          <w:b/>
          <w:bCs/>
          <w:noProof w:val="0"/>
        </w:rPr>
        <w:tab/>
      </w:r>
      <w:r w:rsidR="00AE0E26" w:rsidRPr="0094425B">
        <w:rPr>
          <w:b/>
          <w:bCs/>
          <w:noProof w:val="0"/>
        </w:rPr>
        <w:tab/>
      </w:r>
      <w:r w:rsidR="00AE0E26" w:rsidRPr="0094425B">
        <w:rPr>
          <w:b/>
          <w:bCs/>
          <w:noProof w:val="0"/>
        </w:rPr>
        <w:tab/>
      </w:r>
      <w:r w:rsidR="00AE0E26" w:rsidRPr="0094425B">
        <w:rPr>
          <w:b/>
          <w:bCs/>
          <w:noProof w:val="0"/>
        </w:rPr>
        <w:tab/>
      </w:r>
      <w:r w:rsidR="00AE0E26" w:rsidRPr="0094425B">
        <w:rPr>
          <w:b/>
          <w:bCs/>
          <w:noProof w:val="0"/>
        </w:rPr>
        <w:tab/>
        <w:t xml:space="preserve"> </w:t>
      </w:r>
    </w:p>
    <w:p w14:paraId="4751A418" w14:textId="77777777" w:rsidR="002019CF" w:rsidRPr="004F2F10" w:rsidRDefault="00AE0E26" w:rsidP="002019CF">
      <w:pPr>
        <w:pStyle w:val="PL"/>
        <w:rPr>
          <w:b/>
          <w:bCs/>
          <w:noProof w:val="0"/>
        </w:rPr>
      </w:pPr>
      <w:r>
        <w:rPr>
          <w:b/>
          <w:bCs/>
          <w:noProof w:val="0"/>
        </w:rPr>
        <w:tab/>
      </w:r>
      <w:r>
        <w:rPr>
          <w:b/>
          <w:bCs/>
          <w:noProof w:val="0"/>
        </w:rPr>
        <w:tab/>
      </w:r>
      <w:r>
        <w:rPr>
          <w:b/>
          <w:bCs/>
          <w:noProof w:val="0"/>
        </w:rPr>
        <w:tab/>
        <w:t xml:space="preserve">  0*2</w:t>
      </w:r>
      <w:r w:rsidRPr="004F2F10">
        <w:rPr>
          <w:b/>
          <w:bCs/>
          <w:noProof w:val="0"/>
        </w:rPr>
        <w:t>[ AN-GW-Address ]</w:t>
      </w:r>
    </w:p>
    <w:p w14:paraId="2210F5C7" w14:textId="77777777" w:rsidR="00951070" w:rsidRPr="0094425B" w:rsidRDefault="00DC41EA" w:rsidP="00951070">
      <w:pPr>
        <w:pStyle w:val="PL"/>
        <w:rPr>
          <w:b/>
          <w:bCs/>
          <w:noProof w:val="0"/>
        </w:rPr>
      </w:pPr>
      <w:r w:rsidRPr="0094425B">
        <w:rPr>
          <w:rFonts w:eastAsia="바탕" w:hint="eastAsia"/>
          <w:b/>
          <w:bCs/>
          <w:noProof w:val="0"/>
          <w:lang w:eastAsia="ko-KR"/>
        </w:rPr>
        <w:tab/>
      </w:r>
      <w:r w:rsidRPr="0094425B">
        <w:rPr>
          <w:rFonts w:eastAsia="바탕" w:hint="eastAsia"/>
          <w:b/>
          <w:bCs/>
          <w:noProof w:val="0"/>
          <w:lang w:eastAsia="ko-KR"/>
        </w:rPr>
        <w:tab/>
      </w:r>
      <w:r w:rsidRPr="0094425B">
        <w:rPr>
          <w:rFonts w:eastAsia="바탕" w:hint="eastAsia"/>
          <w:b/>
          <w:bCs/>
          <w:noProof w:val="0"/>
          <w:lang w:eastAsia="ko-KR"/>
        </w:rPr>
        <w:tab/>
      </w:r>
      <w:r w:rsidRPr="0094425B">
        <w:rPr>
          <w:rFonts w:eastAsia="바탕" w:hint="eastAsia"/>
          <w:b/>
          <w:bCs/>
          <w:noProof w:val="0"/>
          <w:lang w:eastAsia="ko-KR"/>
        </w:rPr>
        <w:tab/>
        <w:t xml:space="preserve"> </w:t>
      </w:r>
      <w:r w:rsidR="00951070" w:rsidRPr="0094425B">
        <w:rPr>
          <w:b/>
          <w:bCs/>
          <w:noProof w:val="0"/>
        </w:rPr>
        <w:t>[ 3GPP-SGSN-MCC-MNC ]</w:t>
      </w:r>
    </w:p>
    <w:p w14:paraId="7FB18A96" w14:textId="77777777" w:rsidR="00951070" w:rsidRPr="00E82F2A" w:rsidRDefault="00951070" w:rsidP="00951070">
      <w:pPr>
        <w:pStyle w:val="PL"/>
        <w:rPr>
          <w:rFonts w:eastAsia="바탕" w:hint="eastAsia"/>
          <w:b/>
          <w:bCs/>
          <w:noProof w:val="0"/>
          <w:lang w:eastAsia="ko-KR"/>
        </w:rPr>
      </w:pPr>
      <w:r w:rsidRPr="0094425B">
        <w:rPr>
          <w:b/>
          <w:bCs/>
          <w:noProof w:val="0"/>
        </w:rPr>
        <w:tab/>
      </w:r>
      <w:r w:rsidRPr="0094425B">
        <w:rPr>
          <w:b/>
          <w:bCs/>
          <w:noProof w:val="0"/>
        </w:rPr>
        <w:tab/>
      </w:r>
      <w:r w:rsidRPr="0094425B">
        <w:rPr>
          <w:b/>
          <w:bCs/>
          <w:noProof w:val="0"/>
        </w:rPr>
        <w:tab/>
      </w:r>
      <w:r w:rsidRPr="0094425B">
        <w:rPr>
          <w:b/>
          <w:bCs/>
          <w:noProof w:val="0"/>
        </w:rPr>
        <w:tab/>
        <w:t xml:space="preserve"> </w:t>
      </w:r>
      <w:r w:rsidRPr="00005D8A">
        <w:rPr>
          <w:b/>
          <w:bCs/>
          <w:noProof w:val="0"/>
        </w:rPr>
        <w:t>[ 3GPP-SGSN-Address ]</w:t>
      </w:r>
    </w:p>
    <w:p w14:paraId="591E9EA4" w14:textId="77777777" w:rsidR="00951070" w:rsidRPr="00005D8A" w:rsidRDefault="00951070" w:rsidP="00951070">
      <w:pPr>
        <w:pStyle w:val="PL"/>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[ 3GPP-SGSN-IPv6-Address ]</w:t>
      </w:r>
    </w:p>
    <w:p w14:paraId="06B8E70D" w14:textId="77777777" w:rsidR="00FF5990" w:rsidRPr="001725D5" w:rsidRDefault="00FF5990" w:rsidP="00951070">
      <w:pPr>
        <w:pStyle w:val="PL"/>
        <w:rPr>
          <w:b/>
          <w:bCs/>
          <w:noProof w:val="0"/>
          <w:lang w:val="fr-FR"/>
        </w:rPr>
      </w:pPr>
      <w:r w:rsidRPr="00FF5990">
        <w:rPr>
          <w:b/>
          <w:bCs/>
          <w:noProof w:val="0"/>
        </w:rPr>
        <w:tab/>
      </w:r>
      <w:r w:rsidRPr="00FF5990">
        <w:rPr>
          <w:b/>
          <w:bCs/>
          <w:noProof w:val="0"/>
        </w:rPr>
        <w:tab/>
      </w:r>
      <w:r w:rsidRPr="00FF5990">
        <w:rPr>
          <w:b/>
          <w:bCs/>
          <w:noProof w:val="0"/>
        </w:rPr>
        <w:tab/>
      </w:r>
      <w:r w:rsidRPr="00FF5990">
        <w:rPr>
          <w:b/>
          <w:bCs/>
          <w:noProof w:val="0"/>
        </w:rPr>
        <w:tab/>
        <w:t xml:space="preserve"> </w:t>
      </w:r>
      <w:r w:rsidRPr="001725D5">
        <w:rPr>
          <w:b/>
          <w:bCs/>
          <w:noProof w:val="0"/>
          <w:lang w:val="fr-FR"/>
        </w:rPr>
        <w:t>[ RAI ]</w:t>
      </w:r>
    </w:p>
    <w:p w14:paraId="7E849FA8" w14:textId="77777777" w:rsidR="00CA0AC9" w:rsidRPr="001725D5" w:rsidRDefault="00460AAF" w:rsidP="00CA0AC9">
      <w:pPr>
        <w:pStyle w:val="PL"/>
        <w:rPr>
          <w:rFonts w:eastAsia="SimSun" w:hint="eastAsia"/>
          <w:b/>
          <w:bCs/>
          <w:noProof w:val="0"/>
          <w:lang w:val="fr-FR" w:eastAsia="zh-CN"/>
        </w:rPr>
      </w:pPr>
      <w:r w:rsidRPr="001725D5">
        <w:rPr>
          <w:b/>
          <w:bCs/>
          <w:noProof w:val="0"/>
          <w:lang w:val="fr-FR"/>
        </w:rPr>
        <w:tab/>
      </w:r>
      <w:r w:rsidRPr="001725D5">
        <w:rPr>
          <w:b/>
          <w:bCs/>
          <w:noProof w:val="0"/>
          <w:lang w:val="fr-FR"/>
        </w:rPr>
        <w:tab/>
      </w:r>
      <w:r w:rsidRPr="001725D5">
        <w:rPr>
          <w:b/>
          <w:bCs/>
          <w:noProof w:val="0"/>
          <w:lang w:val="fr-FR"/>
        </w:rPr>
        <w:tab/>
      </w:r>
      <w:r w:rsidRPr="001725D5">
        <w:rPr>
          <w:b/>
          <w:bCs/>
          <w:noProof w:val="0"/>
          <w:lang w:val="fr-FR"/>
        </w:rPr>
        <w:tab/>
        <w:t xml:space="preserve"> [ 3GPP-User-Location-Info]</w:t>
      </w:r>
    </w:p>
    <w:p w14:paraId="40EDEA3D" w14:textId="77777777" w:rsidR="00460AAF" w:rsidRPr="0094425B" w:rsidRDefault="00AA391A" w:rsidP="00CA0AC9">
      <w:pPr>
        <w:pStyle w:val="PL"/>
        <w:rPr>
          <w:b/>
          <w:bCs/>
          <w:noProof w:val="0"/>
        </w:rPr>
      </w:pPr>
      <w:r w:rsidRPr="00EA319F">
        <w:rPr>
          <w:b/>
          <w:bCs/>
          <w:noProof w:val="0"/>
          <w:lang w:val="fr-FR"/>
        </w:rPr>
        <w:tab/>
      </w:r>
      <w:r w:rsidRPr="00EA319F">
        <w:rPr>
          <w:b/>
          <w:bCs/>
          <w:noProof w:val="0"/>
          <w:lang w:val="fr-FR"/>
        </w:rPr>
        <w:tab/>
      </w:r>
      <w:r w:rsidRPr="00EA319F">
        <w:rPr>
          <w:b/>
          <w:bCs/>
          <w:noProof w:val="0"/>
          <w:lang w:val="fr-FR"/>
        </w:rPr>
        <w:tab/>
      </w:r>
      <w:r w:rsidRPr="00EA319F">
        <w:rPr>
          <w:b/>
          <w:bCs/>
          <w:noProof w:val="0"/>
          <w:lang w:val="fr-FR"/>
        </w:rPr>
        <w:tab/>
        <w:t xml:space="preserve"> </w:t>
      </w:r>
      <w:r w:rsidR="00CA0AC9" w:rsidRPr="00CD6F5B">
        <w:rPr>
          <w:rFonts w:eastAsia="바탕" w:hint="eastAsia"/>
          <w:b/>
          <w:bCs/>
          <w:noProof w:val="0"/>
          <w:lang w:val="en-US"/>
        </w:rPr>
        <w:t>[</w:t>
      </w:r>
      <w:r w:rsidR="00CA0AC9">
        <w:rPr>
          <w:rFonts w:eastAsia="SimSun" w:hint="eastAsia"/>
          <w:b/>
          <w:bCs/>
          <w:noProof w:val="0"/>
          <w:lang w:val="en-US" w:eastAsia="zh-CN"/>
        </w:rPr>
        <w:t xml:space="preserve"> </w:t>
      </w:r>
      <w:r w:rsidR="00CA0AC9" w:rsidRPr="00CD6F5B">
        <w:rPr>
          <w:b/>
          <w:bCs/>
          <w:noProof w:val="0"/>
          <w:lang w:val="en-US"/>
        </w:rPr>
        <w:t>3GPP-MS-TimeZone</w:t>
      </w:r>
      <w:r w:rsidR="00CA0AC9" w:rsidRPr="00CD6F5B">
        <w:rPr>
          <w:rFonts w:hint="eastAsia"/>
          <w:b/>
          <w:bCs/>
          <w:noProof w:val="0"/>
          <w:lang w:val="en-US"/>
        </w:rPr>
        <w:t xml:space="preserve"> ]</w:t>
      </w:r>
    </w:p>
    <w:p w14:paraId="024009E5" w14:textId="77777777" w:rsidR="00951070" w:rsidRPr="0078747E" w:rsidRDefault="00951070" w:rsidP="00951070">
      <w:pPr>
        <w:pStyle w:val="PL"/>
        <w:rPr>
          <w:noProof w:val="0"/>
        </w:rPr>
      </w:pPr>
      <w:r w:rsidRPr="0094425B">
        <w:rPr>
          <w:noProof w:val="0"/>
        </w:rPr>
        <w:tab/>
      </w:r>
      <w:r w:rsidRPr="0094425B">
        <w:rPr>
          <w:noProof w:val="0"/>
        </w:rPr>
        <w:tab/>
      </w:r>
      <w:r w:rsidRPr="0094425B">
        <w:rPr>
          <w:noProof w:val="0"/>
        </w:rPr>
        <w:tab/>
      </w:r>
      <w:r w:rsidRPr="0094425B">
        <w:rPr>
          <w:noProof w:val="0"/>
        </w:rPr>
        <w:tab/>
        <w:t xml:space="preserve"> </w:t>
      </w:r>
      <w:r w:rsidRPr="0078747E">
        <w:rPr>
          <w:noProof w:val="0"/>
        </w:rPr>
        <w:t>[ Called-Station-I</w:t>
      </w:r>
      <w:r w:rsidR="009A783B">
        <w:rPr>
          <w:rFonts w:eastAsia="바탕" w:hint="eastAsia"/>
          <w:noProof w:val="0"/>
          <w:lang w:eastAsia="ko-KR"/>
        </w:rPr>
        <w:t>d</w:t>
      </w:r>
      <w:r w:rsidRPr="0078747E">
        <w:rPr>
          <w:noProof w:val="0"/>
        </w:rPr>
        <w:t xml:space="preserve"> ]</w:t>
      </w:r>
    </w:p>
    <w:p w14:paraId="6DC84099" w14:textId="77777777" w:rsidR="00951070" w:rsidRPr="00C30F1F" w:rsidRDefault="00951070" w:rsidP="00951070">
      <w:pPr>
        <w:pStyle w:val="PL"/>
        <w:rPr>
          <w:b/>
          <w:bCs/>
          <w:noProof w:val="0"/>
          <w:lang w:val="da-DK"/>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sidRPr="00C30F1F">
        <w:rPr>
          <w:b/>
          <w:bCs/>
          <w:noProof w:val="0"/>
          <w:lang w:val="da-DK"/>
        </w:rPr>
        <w:t>[ Bearer-Usage ]</w:t>
      </w:r>
    </w:p>
    <w:p w14:paraId="36632672" w14:textId="77777777" w:rsidR="00576EFD" w:rsidRPr="00C30F1F" w:rsidRDefault="00576EFD" w:rsidP="00576EFD">
      <w:pPr>
        <w:pStyle w:val="PL"/>
        <w:rPr>
          <w:b/>
          <w:bCs/>
          <w:noProof w:val="0"/>
          <w:lang w:val="da-DK"/>
        </w:rPr>
      </w:pPr>
      <w:r w:rsidRPr="00C30F1F">
        <w:rPr>
          <w:b/>
          <w:bCs/>
          <w:noProof w:val="0"/>
          <w:lang w:val="da-DK"/>
        </w:rPr>
        <w:tab/>
      </w:r>
      <w:r w:rsidRPr="00C30F1F">
        <w:rPr>
          <w:b/>
          <w:bCs/>
          <w:noProof w:val="0"/>
          <w:lang w:val="da-DK"/>
        </w:rPr>
        <w:tab/>
      </w:r>
      <w:r w:rsidRPr="00C30F1F">
        <w:rPr>
          <w:b/>
          <w:bCs/>
          <w:noProof w:val="0"/>
          <w:lang w:val="da-DK"/>
        </w:rPr>
        <w:tab/>
      </w:r>
      <w:r w:rsidRPr="00C30F1F">
        <w:rPr>
          <w:b/>
          <w:bCs/>
          <w:noProof w:val="0"/>
          <w:lang w:val="da-DK"/>
        </w:rPr>
        <w:tab/>
        <w:t xml:space="preserve"> [ Online ]</w:t>
      </w:r>
    </w:p>
    <w:p w14:paraId="14C6AD5F" w14:textId="77777777" w:rsidR="00576EFD" w:rsidRPr="00C30F1F" w:rsidRDefault="00576EFD" w:rsidP="00576EFD">
      <w:pPr>
        <w:pStyle w:val="PL"/>
        <w:rPr>
          <w:rFonts w:hint="eastAsia"/>
          <w:b/>
          <w:bCs/>
          <w:noProof w:val="0"/>
          <w:lang w:val="da-DK" w:eastAsia="zh-CN"/>
        </w:rPr>
      </w:pPr>
      <w:r w:rsidRPr="00C30F1F">
        <w:rPr>
          <w:b/>
          <w:bCs/>
          <w:noProof w:val="0"/>
          <w:lang w:val="da-DK"/>
        </w:rPr>
        <w:tab/>
      </w:r>
      <w:r w:rsidRPr="00C30F1F">
        <w:rPr>
          <w:b/>
          <w:bCs/>
          <w:noProof w:val="0"/>
          <w:lang w:val="da-DK"/>
        </w:rPr>
        <w:tab/>
      </w:r>
      <w:r w:rsidRPr="00C30F1F">
        <w:rPr>
          <w:b/>
          <w:bCs/>
          <w:noProof w:val="0"/>
          <w:lang w:val="da-DK"/>
        </w:rPr>
        <w:tab/>
      </w:r>
      <w:r w:rsidRPr="00C30F1F">
        <w:rPr>
          <w:b/>
          <w:bCs/>
          <w:noProof w:val="0"/>
          <w:lang w:val="da-DK"/>
        </w:rPr>
        <w:tab/>
        <w:t xml:space="preserve"> [ Offline ]</w:t>
      </w:r>
    </w:p>
    <w:p w14:paraId="24F5D3B4" w14:textId="77777777" w:rsidR="00951070" w:rsidRPr="00C30F1F" w:rsidRDefault="00951070" w:rsidP="00951070">
      <w:pPr>
        <w:pStyle w:val="PL"/>
        <w:rPr>
          <w:b/>
          <w:bCs/>
          <w:noProof w:val="0"/>
          <w:lang w:val="da-DK"/>
        </w:rPr>
      </w:pPr>
      <w:r w:rsidRPr="00C30F1F">
        <w:rPr>
          <w:b/>
          <w:bCs/>
          <w:noProof w:val="0"/>
          <w:lang w:val="da-DK"/>
        </w:rPr>
        <w:tab/>
      </w:r>
      <w:r w:rsidRPr="00C30F1F">
        <w:rPr>
          <w:b/>
          <w:bCs/>
          <w:noProof w:val="0"/>
          <w:lang w:val="da-DK"/>
        </w:rPr>
        <w:tab/>
      </w:r>
      <w:r w:rsidRPr="00C30F1F">
        <w:rPr>
          <w:b/>
          <w:bCs/>
          <w:noProof w:val="0"/>
          <w:lang w:val="da-DK"/>
        </w:rPr>
        <w:tab/>
      </w:r>
      <w:r w:rsidRPr="00C30F1F">
        <w:rPr>
          <w:b/>
          <w:bCs/>
          <w:noProof w:val="0"/>
          <w:lang w:val="da-DK"/>
        </w:rPr>
        <w:tab/>
        <w:t>*[ TFT-Packet-Filter-Information ]</w:t>
      </w:r>
    </w:p>
    <w:p w14:paraId="05C77118" w14:textId="77777777" w:rsidR="00951070" w:rsidRPr="0078747E" w:rsidRDefault="00951070" w:rsidP="00951070">
      <w:pPr>
        <w:pStyle w:val="PL"/>
        <w:rPr>
          <w:b/>
          <w:bCs/>
          <w:noProof w:val="0"/>
        </w:rPr>
      </w:pPr>
      <w:r w:rsidRPr="00C30F1F">
        <w:rPr>
          <w:b/>
          <w:bCs/>
          <w:noProof w:val="0"/>
          <w:lang w:val="da-DK"/>
        </w:rPr>
        <w:tab/>
      </w:r>
      <w:r w:rsidRPr="00C30F1F">
        <w:rPr>
          <w:b/>
          <w:bCs/>
          <w:noProof w:val="0"/>
          <w:lang w:val="da-DK"/>
        </w:rPr>
        <w:tab/>
      </w:r>
      <w:r w:rsidRPr="00C30F1F">
        <w:rPr>
          <w:b/>
          <w:bCs/>
          <w:noProof w:val="0"/>
          <w:lang w:val="da-DK"/>
        </w:rPr>
        <w:tab/>
      </w:r>
      <w:r w:rsidRPr="00C30F1F">
        <w:rPr>
          <w:b/>
          <w:bCs/>
          <w:noProof w:val="0"/>
          <w:lang w:val="da-DK"/>
        </w:rPr>
        <w:tab/>
      </w:r>
      <w:r w:rsidRPr="0078747E">
        <w:rPr>
          <w:b/>
          <w:bCs/>
          <w:noProof w:val="0"/>
        </w:rPr>
        <w:t>*[ Charging-Rule-Report]</w:t>
      </w:r>
    </w:p>
    <w:p w14:paraId="4F4A4AE2"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w:t>
      </w:r>
    </w:p>
    <w:p w14:paraId="70279D89" w14:textId="77777777" w:rsidR="00247264" w:rsidRPr="0078747E" w:rsidRDefault="00247264" w:rsidP="00247264">
      <w:pPr>
        <w:pStyle w:val="PL"/>
        <w:rPr>
          <w:b/>
          <w:bCs/>
          <w:noProof w:val="0"/>
        </w:rPr>
      </w:pPr>
      <w:r>
        <w:rPr>
          <w:b/>
          <w:bCs/>
          <w:noProof w:val="0"/>
        </w:rPr>
        <w:lastRenderedPageBreak/>
        <w:tab/>
      </w:r>
      <w:r>
        <w:rPr>
          <w:b/>
          <w:bCs/>
          <w:noProof w:val="0"/>
        </w:rPr>
        <w:tab/>
      </w:r>
      <w:r>
        <w:rPr>
          <w:b/>
          <w:bCs/>
          <w:noProof w:val="0"/>
        </w:rPr>
        <w:tab/>
      </w:r>
      <w:r>
        <w:rPr>
          <w:b/>
          <w:bCs/>
          <w:noProof w:val="0"/>
        </w:rPr>
        <w:tab/>
        <w:t xml:space="preserve"> [ Event-Report-Indication]</w:t>
      </w:r>
    </w:p>
    <w:p w14:paraId="3AD37E04" w14:textId="77777777" w:rsidR="00416894" w:rsidRPr="0078747E" w:rsidRDefault="00416894" w:rsidP="00416894">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 Access-Network-Charging-Address ]</w:t>
      </w:r>
    </w:p>
    <w:p w14:paraId="5E9632FF" w14:textId="77777777" w:rsidR="00416894" w:rsidRDefault="00416894" w:rsidP="00416894">
      <w:pPr>
        <w:pStyle w:val="PL"/>
        <w:rPr>
          <w:rFonts w:eastAsia="바탕" w:hint="eastAsia"/>
          <w:b/>
          <w:bCs/>
          <w:noProof w:val="0"/>
          <w:lang w:eastAsia="ko-KR"/>
        </w:rPr>
      </w:pPr>
      <w:r w:rsidRPr="0078747E">
        <w:rPr>
          <w:b/>
          <w:bCs/>
          <w:noProof w:val="0"/>
        </w:rPr>
        <w:tab/>
      </w:r>
      <w:r w:rsidRPr="0078747E">
        <w:rPr>
          <w:b/>
          <w:bCs/>
          <w:noProof w:val="0"/>
        </w:rPr>
        <w:tab/>
      </w:r>
      <w:r w:rsidRPr="0078747E">
        <w:rPr>
          <w:b/>
          <w:bCs/>
          <w:noProof w:val="0"/>
        </w:rPr>
        <w:tab/>
      </w:r>
      <w:r w:rsidRPr="0078747E">
        <w:rPr>
          <w:b/>
          <w:bCs/>
          <w:noProof w:val="0"/>
        </w:rPr>
        <w:tab/>
        <w:t>*[ Access-Network-Charging-Identifier-Gx ]</w:t>
      </w:r>
    </w:p>
    <w:p w14:paraId="432F4EC8" w14:textId="77777777" w:rsidR="005466E4" w:rsidRPr="005D0E02" w:rsidRDefault="005466E4" w:rsidP="005466E4">
      <w:pPr>
        <w:pStyle w:val="PL"/>
        <w:rPr>
          <w:b/>
          <w:bCs/>
          <w:noProof w:val="0"/>
          <w:lang w:val="fr-FR"/>
        </w:rPr>
      </w:pPr>
      <w:r w:rsidRPr="0078747E">
        <w:rPr>
          <w:b/>
          <w:bCs/>
          <w:noProof w:val="0"/>
        </w:rPr>
        <w:tab/>
      </w:r>
      <w:r w:rsidRPr="0078747E">
        <w:rPr>
          <w:b/>
          <w:bCs/>
          <w:noProof w:val="0"/>
        </w:rPr>
        <w:tab/>
      </w:r>
      <w:r w:rsidRPr="0078747E">
        <w:rPr>
          <w:b/>
          <w:bCs/>
          <w:noProof w:val="0"/>
        </w:rPr>
        <w:tab/>
      </w:r>
      <w:r w:rsidRPr="0078747E">
        <w:rPr>
          <w:b/>
          <w:bCs/>
          <w:noProof w:val="0"/>
        </w:rPr>
        <w:tab/>
      </w:r>
      <w:r w:rsidRPr="005D0E02">
        <w:rPr>
          <w:b/>
          <w:bCs/>
          <w:noProof w:val="0"/>
          <w:lang w:val="fr-FR"/>
        </w:rPr>
        <w:t>*[ CoA-Information ]</w:t>
      </w:r>
    </w:p>
    <w:p w14:paraId="08EE28F3" w14:textId="77777777" w:rsidR="00951070" w:rsidRPr="005D0E02" w:rsidRDefault="00951070" w:rsidP="00951070">
      <w:pPr>
        <w:pStyle w:val="PL"/>
        <w:rPr>
          <w:noProof w:val="0"/>
          <w:lang w:val="fr-FR"/>
        </w:rPr>
      </w:pPr>
      <w:r w:rsidRPr="005D0E02">
        <w:rPr>
          <w:noProof w:val="0"/>
          <w:lang w:val="fr-FR"/>
        </w:rPr>
        <w:tab/>
      </w:r>
      <w:r w:rsidRPr="005D0E02">
        <w:rPr>
          <w:noProof w:val="0"/>
          <w:lang w:val="fr-FR"/>
        </w:rPr>
        <w:tab/>
      </w:r>
      <w:r w:rsidRPr="005D0E02">
        <w:rPr>
          <w:noProof w:val="0"/>
          <w:lang w:val="fr-FR"/>
        </w:rPr>
        <w:tab/>
      </w:r>
      <w:r w:rsidRPr="005D0E02">
        <w:rPr>
          <w:noProof w:val="0"/>
          <w:lang w:val="fr-FR"/>
        </w:rPr>
        <w:tab/>
        <w:t>*[ Proxy-Info ]</w:t>
      </w:r>
    </w:p>
    <w:p w14:paraId="33A5A109" w14:textId="77777777" w:rsidR="00951070" w:rsidRPr="005D0E02" w:rsidRDefault="00951070" w:rsidP="00951070">
      <w:pPr>
        <w:pStyle w:val="PL"/>
        <w:rPr>
          <w:noProof w:val="0"/>
          <w:lang w:val="fr-FR"/>
        </w:rPr>
      </w:pPr>
      <w:r w:rsidRPr="005D0E02">
        <w:rPr>
          <w:noProof w:val="0"/>
          <w:lang w:val="fr-FR"/>
        </w:rPr>
        <w:tab/>
      </w:r>
      <w:r w:rsidRPr="005D0E02">
        <w:rPr>
          <w:noProof w:val="0"/>
          <w:lang w:val="fr-FR"/>
        </w:rPr>
        <w:tab/>
      </w:r>
      <w:r w:rsidRPr="005D0E02">
        <w:rPr>
          <w:noProof w:val="0"/>
          <w:lang w:val="fr-FR"/>
        </w:rPr>
        <w:tab/>
      </w:r>
      <w:r w:rsidRPr="005D0E02">
        <w:rPr>
          <w:noProof w:val="0"/>
          <w:lang w:val="fr-FR"/>
        </w:rPr>
        <w:tab/>
        <w:t>*[ Route-Record ]</w:t>
      </w:r>
    </w:p>
    <w:p w14:paraId="741F96EE" w14:textId="77777777" w:rsidR="00951070" w:rsidRDefault="00951070" w:rsidP="00951070">
      <w:pPr>
        <w:pStyle w:val="PL"/>
        <w:rPr>
          <w:rFonts w:eastAsia="바탕" w:hint="eastAsia"/>
          <w:noProof w:val="0"/>
          <w:lang w:eastAsia="ko-KR"/>
        </w:rPr>
      </w:pPr>
      <w:r w:rsidRPr="005D0E02">
        <w:rPr>
          <w:noProof w:val="0"/>
          <w:lang w:val="fr-FR"/>
        </w:rPr>
        <w:tab/>
      </w:r>
      <w:r w:rsidRPr="005D0E02">
        <w:rPr>
          <w:noProof w:val="0"/>
          <w:lang w:val="fr-FR"/>
        </w:rPr>
        <w:tab/>
      </w:r>
      <w:r w:rsidRPr="005D0E02">
        <w:rPr>
          <w:noProof w:val="0"/>
          <w:lang w:val="fr-FR"/>
        </w:rPr>
        <w:tab/>
      </w:r>
      <w:r w:rsidRPr="005D0E02">
        <w:rPr>
          <w:noProof w:val="0"/>
          <w:lang w:val="fr-FR"/>
        </w:rPr>
        <w:tab/>
      </w:r>
      <w:r w:rsidRPr="0078747E">
        <w:rPr>
          <w:noProof w:val="0"/>
        </w:rPr>
        <w:t>*[ AVP ]</w:t>
      </w:r>
    </w:p>
    <w:p w14:paraId="7AEE1F4B" w14:textId="77777777" w:rsidR="00886CC5" w:rsidRDefault="00886CC5" w:rsidP="00951070">
      <w:pPr>
        <w:pStyle w:val="PL"/>
        <w:rPr>
          <w:rFonts w:eastAsia="바탕" w:hint="eastAsia"/>
          <w:noProof w:val="0"/>
          <w:lang w:eastAsia="ko-KR"/>
        </w:rPr>
      </w:pPr>
    </w:p>
    <w:p w14:paraId="1C3383BF" w14:textId="77777777" w:rsidR="00951070" w:rsidRPr="0078747E" w:rsidRDefault="00951070" w:rsidP="0078747E">
      <w:pPr>
        <w:pStyle w:val="Heading3"/>
      </w:pPr>
      <w:bookmarkStart w:id="162" w:name="_Toc343033557"/>
      <w:r w:rsidRPr="0078747E">
        <w:t>5.6.</w:t>
      </w:r>
      <w:r w:rsidR="00DC64AC" w:rsidRPr="0078747E">
        <w:t>3</w:t>
      </w:r>
      <w:r w:rsidRPr="0078747E">
        <w:tab/>
        <w:t>CC-Answer (CCA) Command</w:t>
      </w:r>
      <w:bookmarkEnd w:id="162"/>
    </w:p>
    <w:p w14:paraId="7F5207D5" w14:textId="77777777" w:rsidR="00951070" w:rsidRPr="0078747E" w:rsidRDefault="00951070" w:rsidP="00A22E7F">
      <w:r w:rsidRPr="0078747E">
        <w:t xml:space="preserve">The CCA command, indicated by the Command-Code field set to 272 and the 'R' bit cleared in the Command Flags field, is sent by the </w:t>
      </w:r>
      <w:r w:rsidRPr="00A22E7F">
        <w:t>PCRF</w:t>
      </w:r>
      <w:r w:rsidRPr="0078747E">
        <w:t xml:space="preserve"> to the </w:t>
      </w:r>
      <w:r w:rsidRPr="00A22E7F">
        <w:t>PCEF</w:t>
      </w:r>
      <w:r w:rsidRPr="0078747E">
        <w:t xml:space="preserve"> in response to the CCR command. It is used to provision PCC rules and event triggers for the bearer</w:t>
      </w:r>
      <w:r w:rsidR="00955C06">
        <w:t xml:space="preserve">/session </w:t>
      </w:r>
      <w:r w:rsidR="00DD0AA2">
        <w:t>and to provide the selected bearer control mode for the IP-CAN session</w:t>
      </w:r>
      <w:r w:rsidRPr="0078747E">
        <w:t xml:space="preserve">. </w:t>
      </w:r>
      <w:r w:rsidR="00955C06">
        <w:t xml:space="preserve">If </w:t>
      </w:r>
      <w:r w:rsidR="009C4607">
        <w:t xml:space="preserve">the </w:t>
      </w:r>
      <w:r w:rsidR="00955C06">
        <w:t>PCRF performs the bearer binding, PCC rules will be provisioned at bearer level.</w:t>
      </w:r>
      <w:r w:rsidR="00955C06" w:rsidRPr="00DD0AA2">
        <w:t xml:space="preserve"> </w:t>
      </w:r>
      <w:r w:rsidRPr="0078747E">
        <w:t xml:space="preserve">The primary and secondary CCF and/or primary and secondary </w:t>
      </w:r>
      <w:r w:rsidRPr="00A22E7F">
        <w:t>OCS</w:t>
      </w:r>
      <w:r w:rsidRPr="0078747E">
        <w:t xml:space="preserve"> addresses may be included in the initial provisioning.</w:t>
      </w:r>
    </w:p>
    <w:p w14:paraId="0903613B" w14:textId="77777777" w:rsidR="00951070" w:rsidRPr="0078747E" w:rsidRDefault="00951070" w:rsidP="00A22E7F">
      <w:r w:rsidRPr="0078747E">
        <w:t>Message Format:</w:t>
      </w:r>
    </w:p>
    <w:p w14:paraId="61B5C8CF" w14:textId="77777777" w:rsidR="00951070" w:rsidRPr="0078747E" w:rsidRDefault="00951070" w:rsidP="00951070">
      <w:pPr>
        <w:pStyle w:val="PL"/>
        <w:rPr>
          <w:noProof w:val="0"/>
        </w:rPr>
      </w:pPr>
      <w:r w:rsidRPr="0078747E">
        <w:rPr>
          <w:noProof w:val="0"/>
        </w:rPr>
        <w:t>&lt;CC-Answer&gt; ::=  &lt; Diameter Header: 272, PXY &gt;</w:t>
      </w:r>
    </w:p>
    <w:p w14:paraId="15E585C4"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21497E81"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1B86ED96"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22555B5A"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3F9E4697"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Result-Code ]</w:t>
      </w:r>
    </w:p>
    <w:p w14:paraId="3606DFDB"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Experimental-Result ]</w:t>
      </w:r>
    </w:p>
    <w:p w14:paraId="40C69599"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CC-Request-Type }</w:t>
      </w:r>
    </w:p>
    <w:p w14:paraId="1D65DB89"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CC-Request-Number }</w:t>
      </w:r>
    </w:p>
    <w:p w14:paraId="67A3DF26" w14:textId="77777777" w:rsidR="00612495" w:rsidRPr="00880402" w:rsidRDefault="00612495" w:rsidP="00612495">
      <w:pPr>
        <w:pStyle w:val="PL"/>
        <w:rPr>
          <w:b/>
          <w:noProof w:val="0"/>
        </w:rPr>
      </w:pPr>
      <w:r>
        <w:rPr>
          <w:noProof w:val="0"/>
        </w:rPr>
        <w:tab/>
      </w:r>
      <w:r>
        <w:rPr>
          <w:noProof w:val="0"/>
        </w:rPr>
        <w:tab/>
      </w:r>
      <w:r>
        <w:rPr>
          <w:noProof w:val="0"/>
        </w:rPr>
        <w:tab/>
      </w:r>
      <w:r>
        <w:rPr>
          <w:noProof w:val="0"/>
        </w:rPr>
        <w:tab/>
        <w:t>*</w:t>
      </w:r>
      <w:r>
        <w:rPr>
          <w:b/>
          <w:noProof w:val="0"/>
        </w:rPr>
        <w:t>[ Supported-Features</w:t>
      </w:r>
      <w:r w:rsidRPr="00880402">
        <w:rPr>
          <w:b/>
          <w:noProof w:val="0"/>
        </w:rPr>
        <w:t xml:space="preserve"> ]</w:t>
      </w:r>
    </w:p>
    <w:p w14:paraId="14B4A07B" w14:textId="77777777" w:rsidR="00880402" w:rsidRPr="00880402" w:rsidRDefault="00880402" w:rsidP="00880402">
      <w:pPr>
        <w:pStyle w:val="PL"/>
        <w:rPr>
          <w:b/>
          <w:noProof w:val="0"/>
        </w:rPr>
      </w:pPr>
      <w:r>
        <w:rPr>
          <w:noProof w:val="0"/>
        </w:rPr>
        <w:tab/>
      </w:r>
      <w:r>
        <w:rPr>
          <w:noProof w:val="0"/>
        </w:rPr>
        <w:tab/>
      </w:r>
      <w:r>
        <w:rPr>
          <w:noProof w:val="0"/>
        </w:rPr>
        <w:tab/>
      </w:r>
      <w:r>
        <w:rPr>
          <w:noProof w:val="0"/>
        </w:rPr>
        <w:tab/>
        <w:t xml:space="preserve"> </w:t>
      </w:r>
      <w:r w:rsidRPr="00880402">
        <w:rPr>
          <w:b/>
          <w:noProof w:val="0"/>
        </w:rPr>
        <w:t>[ Bearer-Control-Mode ]</w:t>
      </w:r>
    </w:p>
    <w:p w14:paraId="707D42D5"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 ]</w:t>
      </w:r>
    </w:p>
    <w:p w14:paraId="1079CF68" w14:textId="77777777" w:rsidR="007B32A9" w:rsidRDefault="00951070" w:rsidP="007B32A9">
      <w:pPr>
        <w:pStyle w:val="PL"/>
        <w:rPr>
          <w:rFonts w:eastAsia="MS Mincho" w:hint="eastAsia"/>
          <w:noProof w:val="0"/>
          <w:lang w:eastAsia="ja-JP"/>
        </w:rPr>
      </w:pPr>
      <w:r w:rsidRPr="0078747E">
        <w:rPr>
          <w:noProof w:val="0"/>
        </w:rPr>
        <w:tab/>
      </w:r>
      <w:r w:rsidRPr="0078747E">
        <w:rPr>
          <w:noProof w:val="0"/>
        </w:rPr>
        <w:tab/>
      </w:r>
      <w:r w:rsidRPr="0078747E">
        <w:rPr>
          <w:noProof w:val="0"/>
        </w:rPr>
        <w:tab/>
      </w:r>
      <w:r w:rsidRPr="0078747E">
        <w:rPr>
          <w:noProof w:val="0"/>
        </w:rPr>
        <w:tab/>
        <w:t xml:space="preserve"> [ Origin-State-Id ]</w:t>
      </w:r>
    </w:p>
    <w:p w14:paraId="2C167D28" w14:textId="77777777" w:rsidR="007B32A9" w:rsidRDefault="00AA391A" w:rsidP="007B32A9">
      <w:pPr>
        <w:pStyle w:val="PL"/>
        <w:rPr>
          <w:noProof w:val="0"/>
        </w:rPr>
      </w:pPr>
      <w:r w:rsidRPr="0078747E">
        <w:rPr>
          <w:b/>
          <w:bCs/>
          <w:noProof w:val="0"/>
        </w:rPr>
        <w:tab/>
      </w:r>
      <w:r w:rsidRPr="0078747E">
        <w:rPr>
          <w:b/>
          <w:bCs/>
          <w:noProof w:val="0"/>
        </w:rPr>
        <w:tab/>
      </w:r>
      <w:r w:rsidRPr="0078747E">
        <w:rPr>
          <w:b/>
          <w:bCs/>
          <w:noProof w:val="0"/>
        </w:rPr>
        <w:tab/>
      </w:r>
      <w:r w:rsidRPr="0078747E">
        <w:rPr>
          <w:b/>
          <w:bCs/>
          <w:noProof w:val="0"/>
        </w:rPr>
        <w:tab/>
      </w:r>
      <w:r w:rsidR="007B32A9">
        <w:rPr>
          <w:noProof w:val="0"/>
        </w:rPr>
        <w:t>*[ Redirect-Host ]</w:t>
      </w:r>
    </w:p>
    <w:p w14:paraId="75CC4018" w14:textId="77777777" w:rsidR="007B32A9" w:rsidRDefault="00AA391A" w:rsidP="007B32A9">
      <w:pPr>
        <w:pStyle w:val="PL"/>
        <w:rPr>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7B32A9">
        <w:rPr>
          <w:noProof w:val="0"/>
        </w:rPr>
        <w:t>[ Redirect-Host-Usage ]</w:t>
      </w:r>
    </w:p>
    <w:p w14:paraId="37C3CD62" w14:textId="77777777" w:rsidR="00951070" w:rsidRPr="0078747E" w:rsidRDefault="00AA391A" w:rsidP="007B32A9">
      <w:pPr>
        <w:pStyle w:val="PL"/>
        <w:rPr>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7B32A9">
        <w:t>[ Redirect-Max-Cache-Time ]</w:t>
      </w:r>
    </w:p>
    <w:p w14:paraId="6DAAFB65"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Charging-Rule-Remove ]</w:t>
      </w:r>
    </w:p>
    <w:p w14:paraId="537B46E1"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Charging-Rule-Install ]</w:t>
      </w:r>
    </w:p>
    <w:p w14:paraId="3B5B02E0" w14:textId="77777777" w:rsidR="00951070"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 Charging-Information ]</w:t>
      </w:r>
    </w:p>
    <w:p w14:paraId="2D8A1CC0" w14:textId="77777777" w:rsidR="007A5C5A" w:rsidRPr="00C65DA9" w:rsidRDefault="007A5C5A" w:rsidP="00951070">
      <w:pPr>
        <w:pStyle w:val="PL"/>
        <w:rPr>
          <w:b/>
          <w:bCs/>
          <w:noProof w:val="0"/>
        </w:rPr>
      </w:pPr>
      <w:r>
        <w:rPr>
          <w:b/>
          <w:bCs/>
          <w:noProof w:val="0"/>
        </w:rPr>
        <w:tab/>
      </w:r>
      <w:r>
        <w:rPr>
          <w:b/>
          <w:bCs/>
          <w:noProof w:val="0"/>
        </w:rPr>
        <w:tab/>
      </w:r>
      <w:r>
        <w:rPr>
          <w:b/>
          <w:bCs/>
          <w:noProof w:val="0"/>
        </w:rPr>
        <w:tab/>
      </w:r>
      <w:r>
        <w:rPr>
          <w:b/>
          <w:bCs/>
          <w:noProof w:val="0"/>
        </w:rPr>
        <w:tab/>
        <w:t xml:space="preserve"> </w:t>
      </w:r>
      <w:r w:rsidRPr="00C65DA9">
        <w:rPr>
          <w:b/>
          <w:bCs/>
          <w:noProof w:val="0"/>
        </w:rPr>
        <w:t>[ Online ]</w:t>
      </w:r>
    </w:p>
    <w:p w14:paraId="267DAF45" w14:textId="77777777" w:rsidR="007A5C5A" w:rsidRPr="00C65DA9" w:rsidRDefault="007A5C5A" w:rsidP="00951070">
      <w:pPr>
        <w:pStyle w:val="PL"/>
        <w:rPr>
          <w:b/>
          <w:bCs/>
          <w:noProof w:val="0"/>
        </w:rPr>
      </w:pPr>
      <w:r w:rsidRPr="00C65DA9">
        <w:rPr>
          <w:b/>
          <w:bCs/>
          <w:noProof w:val="0"/>
        </w:rPr>
        <w:tab/>
      </w:r>
      <w:r w:rsidRPr="00C65DA9">
        <w:rPr>
          <w:b/>
          <w:bCs/>
          <w:noProof w:val="0"/>
        </w:rPr>
        <w:tab/>
      </w:r>
      <w:r w:rsidRPr="00C65DA9">
        <w:rPr>
          <w:b/>
          <w:bCs/>
          <w:noProof w:val="0"/>
        </w:rPr>
        <w:tab/>
      </w:r>
      <w:r w:rsidRPr="00C65DA9">
        <w:rPr>
          <w:b/>
          <w:bCs/>
          <w:noProof w:val="0"/>
        </w:rPr>
        <w:tab/>
        <w:t xml:space="preserve"> [ Offline ]</w:t>
      </w:r>
    </w:p>
    <w:p w14:paraId="3EB9A26A" w14:textId="77777777" w:rsidR="00173DED" w:rsidRDefault="00951070" w:rsidP="00173DED">
      <w:pPr>
        <w:pStyle w:val="PL"/>
        <w:rPr>
          <w:b/>
          <w:bCs/>
          <w:noProof w:val="0"/>
        </w:rPr>
      </w:pPr>
      <w:r w:rsidRPr="00C65DA9">
        <w:rPr>
          <w:b/>
          <w:bCs/>
          <w:noProof w:val="0"/>
        </w:rPr>
        <w:tab/>
      </w:r>
      <w:r w:rsidRPr="00C65DA9">
        <w:rPr>
          <w:b/>
          <w:bCs/>
          <w:noProof w:val="0"/>
        </w:rPr>
        <w:tab/>
      </w:r>
      <w:r w:rsidRPr="00C65DA9">
        <w:rPr>
          <w:b/>
          <w:bCs/>
          <w:noProof w:val="0"/>
        </w:rPr>
        <w:tab/>
      </w:r>
      <w:r w:rsidRPr="00C65DA9">
        <w:rPr>
          <w:b/>
          <w:bCs/>
          <w:noProof w:val="0"/>
        </w:rPr>
        <w:tab/>
      </w:r>
      <w:r w:rsidR="00BF46F9" w:rsidRPr="00BF46F9">
        <w:rPr>
          <w:b/>
          <w:bCs/>
          <w:noProof w:val="0"/>
        </w:rPr>
        <w:t>*</w:t>
      </w:r>
      <w:r w:rsidRPr="00C65DA9">
        <w:rPr>
          <w:b/>
          <w:bCs/>
          <w:noProof w:val="0"/>
        </w:rPr>
        <w:t xml:space="preserve">[ </w:t>
      </w:r>
      <w:r w:rsidR="00034B9D" w:rsidRPr="00C65DA9">
        <w:rPr>
          <w:b/>
          <w:bCs/>
          <w:noProof w:val="0"/>
        </w:rPr>
        <w:t>QoS-Information</w:t>
      </w:r>
      <w:r w:rsidRPr="00C65DA9">
        <w:rPr>
          <w:b/>
          <w:bCs/>
          <w:noProof w:val="0"/>
        </w:rPr>
        <w:t xml:space="preserve"> ]</w:t>
      </w:r>
    </w:p>
    <w:p w14:paraId="729886C2" w14:textId="77777777" w:rsidR="008F11EC" w:rsidRDefault="00173DED" w:rsidP="008F11EC">
      <w:pPr>
        <w:pStyle w:val="PL"/>
        <w:rPr>
          <w:b/>
          <w:bCs/>
          <w:noProof w:val="0"/>
        </w:rPr>
      </w:pPr>
      <w:r>
        <w:rPr>
          <w:noProof w:val="0"/>
        </w:rPr>
        <w:tab/>
      </w:r>
      <w:r>
        <w:rPr>
          <w:noProof w:val="0"/>
        </w:rPr>
        <w:tab/>
      </w:r>
      <w:r>
        <w:rPr>
          <w:noProof w:val="0"/>
        </w:rPr>
        <w:tab/>
      </w:r>
      <w:r>
        <w:rPr>
          <w:noProof w:val="0"/>
        </w:rPr>
        <w:tab/>
        <w:t xml:space="preserve"> </w:t>
      </w:r>
      <w:r>
        <w:rPr>
          <w:b/>
          <w:noProof w:val="0"/>
        </w:rPr>
        <w:t xml:space="preserve">[ Revalidation-Time </w:t>
      </w:r>
      <w:r w:rsidRPr="00661CC5">
        <w:rPr>
          <w:b/>
          <w:noProof w:val="0"/>
        </w:rPr>
        <w:t>]</w:t>
      </w:r>
    </w:p>
    <w:p w14:paraId="6076C0E7" w14:textId="77777777" w:rsidR="00742EC8" w:rsidRDefault="00AA391A" w:rsidP="00742EC8">
      <w:pPr>
        <w:pStyle w:val="PL"/>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8F11EC">
        <w:rPr>
          <w:b/>
          <w:bCs/>
          <w:noProof w:val="0"/>
        </w:rPr>
        <w:t>[ Default-EPS-Bearer-QoS ]</w:t>
      </w:r>
    </w:p>
    <w:p w14:paraId="46D344A5" w14:textId="77777777" w:rsidR="00951070" w:rsidRPr="00742EC8" w:rsidRDefault="00742EC8" w:rsidP="008F11EC">
      <w:pPr>
        <w:pStyle w:val="PL"/>
        <w:rPr>
          <w:rFonts w:eastAsia="바탕" w:hint="eastAsia"/>
          <w:b/>
          <w:bCs/>
          <w:noProof w:val="0"/>
          <w:lang w:eastAsia="ko-KR"/>
        </w:rPr>
      </w:pPr>
      <w:r>
        <w:rPr>
          <w:b/>
          <w:bCs/>
          <w:noProof w:val="0"/>
        </w:rPr>
        <w:tab/>
      </w:r>
      <w:r>
        <w:rPr>
          <w:b/>
          <w:bCs/>
          <w:noProof w:val="0"/>
        </w:rPr>
        <w:tab/>
      </w:r>
      <w:r>
        <w:rPr>
          <w:b/>
          <w:bCs/>
          <w:noProof w:val="0"/>
        </w:rPr>
        <w:tab/>
      </w:r>
      <w:r>
        <w:rPr>
          <w:b/>
          <w:bCs/>
          <w:noProof w:val="0"/>
        </w:rPr>
        <w:tab/>
        <w:t xml:space="preserve"> </w:t>
      </w:r>
      <w:r w:rsidRPr="0078747E">
        <w:rPr>
          <w:b/>
          <w:bCs/>
          <w:noProof w:val="0"/>
        </w:rPr>
        <w:t>[ Bearer-Usage ]</w:t>
      </w:r>
    </w:p>
    <w:p w14:paraId="31FD48E8" w14:textId="77777777" w:rsidR="00951070" w:rsidRPr="00C65DA9" w:rsidRDefault="00951070" w:rsidP="00951070">
      <w:pPr>
        <w:pStyle w:val="PL"/>
        <w:rPr>
          <w:bCs/>
          <w:noProof w:val="0"/>
        </w:rPr>
      </w:pPr>
      <w:r w:rsidRPr="00C65DA9">
        <w:rPr>
          <w:noProof w:val="0"/>
        </w:rPr>
        <w:tab/>
      </w:r>
      <w:r w:rsidRPr="00C65DA9">
        <w:rPr>
          <w:noProof w:val="0"/>
        </w:rPr>
        <w:tab/>
      </w:r>
      <w:r w:rsidRPr="00C65DA9">
        <w:rPr>
          <w:noProof w:val="0"/>
        </w:rPr>
        <w:tab/>
      </w:r>
      <w:r w:rsidRPr="00C65DA9">
        <w:rPr>
          <w:bCs/>
          <w:noProof w:val="0"/>
        </w:rPr>
        <w:tab/>
        <w:t xml:space="preserve"> [ Error-Message ]</w:t>
      </w:r>
    </w:p>
    <w:p w14:paraId="5CE2B363" w14:textId="77777777" w:rsidR="00951070" w:rsidRPr="0078747E" w:rsidRDefault="00951070" w:rsidP="00951070">
      <w:pPr>
        <w:pStyle w:val="PL"/>
        <w:rPr>
          <w:bCs/>
          <w:noProof w:val="0"/>
        </w:rPr>
      </w:pPr>
      <w:r w:rsidRPr="00C65DA9">
        <w:rPr>
          <w:bCs/>
          <w:noProof w:val="0"/>
        </w:rPr>
        <w:tab/>
      </w:r>
      <w:r w:rsidRPr="00C65DA9">
        <w:rPr>
          <w:bCs/>
          <w:noProof w:val="0"/>
        </w:rPr>
        <w:tab/>
      </w:r>
      <w:r w:rsidRPr="00C65DA9">
        <w:rPr>
          <w:bCs/>
          <w:noProof w:val="0"/>
        </w:rPr>
        <w:tab/>
      </w:r>
      <w:r w:rsidRPr="00C65DA9">
        <w:rPr>
          <w:bCs/>
          <w:noProof w:val="0"/>
        </w:rPr>
        <w:tab/>
        <w:t xml:space="preserve"> </w:t>
      </w:r>
      <w:r w:rsidRPr="0078747E">
        <w:rPr>
          <w:bCs/>
          <w:noProof w:val="0"/>
        </w:rPr>
        <w:t>[ Error-Reporting-Host ]</w:t>
      </w:r>
    </w:p>
    <w:p w14:paraId="0008C545"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Failed-AVP ]</w:t>
      </w:r>
    </w:p>
    <w:p w14:paraId="6B84958C"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Proxy-Info ]</w:t>
      </w:r>
    </w:p>
    <w:p w14:paraId="5869FF84"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Route-Record ]</w:t>
      </w:r>
    </w:p>
    <w:p w14:paraId="757C428B"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AVP ]</w:t>
      </w:r>
    </w:p>
    <w:p w14:paraId="3B11B54C" w14:textId="77777777" w:rsidR="00951070" w:rsidRPr="0078747E" w:rsidRDefault="00951070" w:rsidP="00951070">
      <w:pPr>
        <w:pStyle w:val="PL"/>
        <w:rPr>
          <w:noProof w:val="0"/>
        </w:rPr>
      </w:pPr>
    </w:p>
    <w:p w14:paraId="3165068B" w14:textId="77777777" w:rsidR="00951070" w:rsidRPr="0078747E" w:rsidRDefault="00951070" w:rsidP="0078747E">
      <w:pPr>
        <w:pStyle w:val="Heading3"/>
      </w:pPr>
      <w:bookmarkStart w:id="163" w:name="_Toc343033558"/>
      <w:r w:rsidRPr="0078747E">
        <w:t>5.6.</w:t>
      </w:r>
      <w:r w:rsidR="00DC64AC" w:rsidRPr="0078747E">
        <w:t>4</w:t>
      </w:r>
      <w:r w:rsidRPr="0078747E">
        <w:tab/>
        <w:t>Re-Auth-Request (RAR) Command</w:t>
      </w:r>
      <w:bookmarkEnd w:id="163"/>
    </w:p>
    <w:p w14:paraId="0BB8C57C" w14:textId="77777777" w:rsidR="00951070" w:rsidRPr="0078747E" w:rsidRDefault="00951070" w:rsidP="00A22E7F">
      <w:r w:rsidRPr="0078747E">
        <w:t xml:space="preserve">The RAR command, indicated by the Command-Code field set to 258 and the 'R' bit set in the Command Flags field, is sent by the </w:t>
      </w:r>
      <w:r w:rsidRPr="00A22E7F">
        <w:t>PCRF</w:t>
      </w:r>
      <w:r w:rsidRPr="0078747E">
        <w:t xml:space="preserve"> to the </w:t>
      </w:r>
      <w:r w:rsidRPr="00A22E7F">
        <w:t>PCEF</w:t>
      </w:r>
      <w:r w:rsidRPr="0078747E">
        <w:t xml:space="preserve"> in order to provision PCC rules using the PUSH procedure</w:t>
      </w:r>
      <w:r w:rsidRPr="0078747E" w:rsidDel="00C821B9">
        <w:t xml:space="preserve"> initiate the provision of unsolicited PCC rules.</w:t>
      </w:r>
      <w:r w:rsidR="009C4607">
        <w:t xml:space="preserve"> </w:t>
      </w:r>
      <w:r w:rsidR="009C4607" w:rsidRPr="0078747E">
        <w:t>It is used to provision PCC rules</w:t>
      </w:r>
      <w:r w:rsidR="00021765">
        <w:t>,</w:t>
      </w:r>
      <w:r w:rsidR="009C4607" w:rsidRPr="0078747E">
        <w:t xml:space="preserve"> event triggers </w:t>
      </w:r>
      <w:r w:rsidR="00021765">
        <w:t>and event report indications</w:t>
      </w:r>
      <w:r w:rsidR="00021765" w:rsidRPr="0078747E">
        <w:t xml:space="preserve"> </w:t>
      </w:r>
      <w:r w:rsidR="009C4607" w:rsidRPr="0078747E">
        <w:t>for the</w:t>
      </w:r>
      <w:r w:rsidR="009C4607">
        <w:t xml:space="preserve"> session</w:t>
      </w:r>
      <w:r w:rsidR="009C4607" w:rsidRPr="0078747E">
        <w:t>.</w:t>
      </w:r>
      <w:r w:rsidR="009C4607">
        <w:t xml:space="preserve"> If the PCRF performs the bearer binding, PCC rules will be provisioned at bearer level.</w:t>
      </w:r>
    </w:p>
    <w:p w14:paraId="4A7CE85C" w14:textId="77777777" w:rsidR="00951070" w:rsidRPr="0078747E" w:rsidRDefault="00951070" w:rsidP="00A22E7F">
      <w:r w:rsidRPr="0078747E">
        <w:t>Message Format:</w:t>
      </w:r>
    </w:p>
    <w:p w14:paraId="34EAE1BF" w14:textId="77777777" w:rsidR="00951070" w:rsidRPr="0078747E" w:rsidRDefault="00951070" w:rsidP="00951070">
      <w:pPr>
        <w:pStyle w:val="PL"/>
        <w:rPr>
          <w:noProof w:val="0"/>
        </w:rPr>
      </w:pPr>
      <w:r w:rsidRPr="0078747E">
        <w:rPr>
          <w:noProof w:val="0"/>
        </w:rPr>
        <w:t>&lt;RA-Request&gt; ::= &lt; Diameter Header: 258, REQ, PXY &gt;</w:t>
      </w:r>
    </w:p>
    <w:p w14:paraId="31E32B70"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7306335D"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4FED6228"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60DB7D9C"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5F6EA4C8"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Destination-Realm }</w:t>
      </w:r>
    </w:p>
    <w:p w14:paraId="32B48810"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Destination-Host }</w:t>
      </w:r>
    </w:p>
    <w:p w14:paraId="52D4ADDF" w14:textId="77777777" w:rsidR="00405820" w:rsidRDefault="00951070" w:rsidP="00405820">
      <w:pPr>
        <w:pStyle w:val="PL"/>
        <w:rPr>
          <w:rFonts w:eastAsia="SimSun" w:hint="eastAsia"/>
          <w:noProof w:val="0"/>
          <w:lang w:eastAsia="zh-CN"/>
        </w:rPr>
      </w:pPr>
      <w:r w:rsidRPr="0078747E">
        <w:rPr>
          <w:noProof w:val="0"/>
        </w:rPr>
        <w:tab/>
      </w:r>
      <w:r w:rsidRPr="0078747E">
        <w:rPr>
          <w:noProof w:val="0"/>
        </w:rPr>
        <w:tab/>
      </w:r>
      <w:r w:rsidRPr="0078747E">
        <w:rPr>
          <w:noProof w:val="0"/>
        </w:rPr>
        <w:tab/>
      </w:r>
      <w:r w:rsidRPr="0078747E">
        <w:rPr>
          <w:noProof w:val="0"/>
        </w:rPr>
        <w:tab/>
        <w:t xml:space="preserve"> { Re-Auth-Request-Type }</w:t>
      </w:r>
    </w:p>
    <w:p w14:paraId="441F189B" w14:textId="77777777" w:rsidR="00951070" w:rsidRPr="0078747E" w:rsidRDefault="00AA391A" w:rsidP="0040582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w:t>
      </w:r>
      <w:r w:rsidR="00405820" w:rsidRPr="00405820">
        <w:rPr>
          <w:noProof w:val="0"/>
        </w:rPr>
        <w:t>[ Session-Release-Cause ]</w:t>
      </w:r>
    </w:p>
    <w:p w14:paraId="77FFCEEB"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Origin-State-Id ]</w:t>
      </w:r>
    </w:p>
    <w:p w14:paraId="2BB1FAB1" w14:textId="77777777" w:rsidR="00951070" w:rsidRPr="0078747E" w:rsidRDefault="00951070" w:rsidP="00951070">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 ]</w:t>
      </w:r>
    </w:p>
    <w:p w14:paraId="65EB32BD" w14:textId="77777777" w:rsidR="00021765" w:rsidRPr="0078747E" w:rsidRDefault="00021765" w:rsidP="00021765">
      <w:pPr>
        <w:pStyle w:val="PL"/>
        <w:rPr>
          <w:b/>
          <w:bCs/>
          <w:noProof w:val="0"/>
        </w:rPr>
      </w:pPr>
      <w:r>
        <w:rPr>
          <w:b/>
          <w:bCs/>
          <w:noProof w:val="0"/>
        </w:rPr>
        <w:tab/>
      </w:r>
      <w:r>
        <w:rPr>
          <w:b/>
          <w:bCs/>
          <w:noProof w:val="0"/>
        </w:rPr>
        <w:tab/>
      </w:r>
      <w:r>
        <w:rPr>
          <w:b/>
          <w:bCs/>
          <w:noProof w:val="0"/>
        </w:rPr>
        <w:tab/>
      </w:r>
      <w:r>
        <w:rPr>
          <w:b/>
          <w:bCs/>
          <w:noProof w:val="0"/>
        </w:rPr>
        <w:tab/>
        <w:t xml:space="preserve"> [ Event-Report-Indication ]</w:t>
      </w:r>
    </w:p>
    <w:p w14:paraId="0B065FB8" w14:textId="77777777" w:rsidR="00951070" w:rsidRPr="0078747E" w:rsidRDefault="00951070" w:rsidP="00951070">
      <w:pPr>
        <w:pStyle w:val="PL"/>
        <w:rPr>
          <w:b/>
          <w:bCs/>
          <w:noProof w:val="0"/>
        </w:rPr>
      </w:pPr>
      <w:r w:rsidRPr="0078747E">
        <w:rPr>
          <w:noProof w:val="0"/>
        </w:rPr>
        <w:tab/>
      </w:r>
      <w:r w:rsidRPr="0078747E">
        <w:rPr>
          <w:b/>
          <w:bCs/>
          <w:noProof w:val="0"/>
        </w:rPr>
        <w:tab/>
      </w:r>
      <w:r w:rsidRPr="0078747E">
        <w:rPr>
          <w:b/>
          <w:bCs/>
          <w:noProof w:val="0"/>
        </w:rPr>
        <w:tab/>
      </w:r>
      <w:r w:rsidRPr="0078747E">
        <w:rPr>
          <w:b/>
          <w:bCs/>
          <w:noProof w:val="0"/>
        </w:rPr>
        <w:tab/>
        <w:t>*[ Charging-Rule-Remove ]</w:t>
      </w:r>
    </w:p>
    <w:p w14:paraId="0E92CE45" w14:textId="77777777" w:rsidR="008F11EC" w:rsidRDefault="00951070" w:rsidP="008F11EC">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Charging-Rule-Install ]</w:t>
      </w:r>
    </w:p>
    <w:p w14:paraId="30FFD7ED" w14:textId="77777777" w:rsidR="00951070" w:rsidRPr="0078747E" w:rsidRDefault="008F11EC" w:rsidP="008F11EC">
      <w:pPr>
        <w:pStyle w:val="PL"/>
        <w:rPr>
          <w:b/>
          <w:bCs/>
          <w:noProof w:val="0"/>
        </w:rPr>
      </w:pPr>
      <w:r>
        <w:rPr>
          <w:b/>
          <w:bCs/>
          <w:noProof w:val="0"/>
        </w:rPr>
        <w:tab/>
      </w:r>
      <w:r>
        <w:rPr>
          <w:b/>
          <w:bCs/>
          <w:noProof w:val="0"/>
        </w:rPr>
        <w:tab/>
      </w:r>
      <w:r>
        <w:rPr>
          <w:b/>
          <w:bCs/>
          <w:noProof w:val="0"/>
        </w:rPr>
        <w:tab/>
      </w:r>
      <w:r>
        <w:rPr>
          <w:b/>
          <w:bCs/>
          <w:noProof w:val="0"/>
        </w:rPr>
        <w:tab/>
        <w:t xml:space="preserve"> [ Default-EPS-Bearer-QoS ]</w:t>
      </w:r>
    </w:p>
    <w:p w14:paraId="620B750A" w14:textId="77777777" w:rsidR="00173DED" w:rsidRDefault="00951070" w:rsidP="00173DED">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r>
      <w:r w:rsidR="00BF46F9" w:rsidRPr="00BF46F9">
        <w:rPr>
          <w:b/>
          <w:bCs/>
          <w:noProof w:val="0"/>
        </w:rPr>
        <w:t>*</w:t>
      </w:r>
      <w:r w:rsidRPr="0078747E">
        <w:rPr>
          <w:b/>
          <w:bCs/>
          <w:noProof w:val="0"/>
        </w:rPr>
        <w:t xml:space="preserve">[ </w:t>
      </w:r>
      <w:r w:rsidR="00034B9D">
        <w:rPr>
          <w:b/>
          <w:bCs/>
          <w:noProof w:val="0"/>
        </w:rPr>
        <w:t>QoS-Information</w:t>
      </w:r>
      <w:r w:rsidRPr="0078747E">
        <w:rPr>
          <w:b/>
          <w:bCs/>
          <w:noProof w:val="0"/>
        </w:rPr>
        <w:t xml:space="preserve"> ]</w:t>
      </w:r>
    </w:p>
    <w:p w14:paraId="6C95E795" w14:textId="77777777" w:rsidR="00951070" w:rsidRPr="0078747E" w:rsidRDefault="00173DED" w:rsidP="00173DED">
      <w:pPr>
        <w:pStyle w:val="PL"/>
        <w:rPr>
          <w:b/>
          <w:bCs/>
          <w:noProof w:val="0"/>
        </w:rPr>
      </w:pPr>
      <w:r>
        <w:rPr>
          <w:noProof w:val="0"/>
        </w:rPr>
        <w:tab/>
      </w:r>
      <w:r>
        <w:rPr>
          <w:noProof w:val="0"/>
        </w:rPr>
        <w:tab/>
      </w:r>
      <w:r>
        <w:rPr>
          <w:noProof w:val="0"/>
        </w:rPr>
        <w:tab/>
      </w:r>
      <w:r>
        <w:rPr>
          <w:noProof w:val="0"/>
        </w:rPr>
        <w:tab/>
        <w:t xml:space="preserve"> </w:t>
      </w:r>
      <w:r>
        <w:rPr>
          <w:b/>
          <w:noProof w:val="0"/>
        </w:rPr>
        <w:t xml:space="preserve">[ Revalidation-Time </w:t>
      </w:r>
      <w:r w:rsidRPr="00661CC5">
        <w:rPr>
          <w:b/>
          <w:noProof w:val="0"/>
        </w:rPr>
        <w:t>]</w:t>
      </w:r>
    </w:p>
    <w:p w14:paraId="4DE22EFF"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Proxy-Info ]</w:t>
      </w:r>
    </w:p>
    <w:p w14:paraId="7931CDD1"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Route-Record ]</w:t>
      </w:r>
    </w:p>
    <w:p w14:paraId="06B1BB52" w14:textId="77777777" w:rsidR="00951070" w:rsidRPr="0078747E" w:rsidRDefault="00951070" w:rsidP="00951070">
      <w:pPr>
        <w:pStyle w:val="PL"/>
        <w:rPr>
          <w:noProof w:val="0"/>
        </w:rPr>
      </w:pPr>
      <w:r w:rsidRPr="0078747E">
        <w:rPr>
          <w:noProof w:val="0"/>
        </w:rPr>
        <w:tab/>
      </w:r>
      <w:r w:rsidRPr="0078747E">
        <w:rPr>
          <w:noProof w:val="0"/>
        </w:rPr>
        <w:tab/>
      </w:r>
      <w:r w:rsidRPr="0078747E">
        <w:rPr>
          <w:noProof w:val="0"/>
        </w:rPr>
        <w:tab/>
      </w:r>
      <w:r w:rsidRPr="0078747E">
        <w:rPr>
          <w:noProof w:val="0"/>
        </w:rPr>
        <w:tab/>
        <w:t>*[ AVP]</w:t>
      </w:r>
    </w:p>
    <w:p w14:paraId="6B6BFDF2" w14:textId="77777777" w:rsidR="00951070" w:rsidRPr="0078747E" w:rsidRDefault="00951070" w:rsidP="00951070">
      <w:pPr>
        <w:pStyle w:val="PL"/>
        <w:rPr>
          <w:noProof w:val="0"/>
        </w:rPr>
      </w:pPr>
    </w:p>
    <w:p w14:paraId="28FA1FDB" w14:textId="77777777" w:rsidR="00951070" w:rsidRPr="0078747E" w:rsidRDefault="00951070" w:rsidP="00A22E7F">
      <w:pPr>
        <w:pStyle w:val="Heading3"/>
      </w:pPr>
      <w:bookmarkStart w:id="164" w:name="_Toc343033559"/>
      <w:r w:rsidRPr="0078747E">
        <w:t>5.6.</w:t>
      </w:r>
      <w:r w:rsidR="00DC64AC" w:rsidRPr="0078747E">
        <w:t>5</w:t>
      </w:r>
      <w:r w:rsidRPr="0078747E">
        <w:tab/>
        <w:t>Re-Auth-Answer (RAA) Command</w:t>
      </w:r>
      <w:bookmarkEnd w:id="164"/>
    </w:p>
    <w:p w14:paraId="1EA4E09D" w14:textId="77777777" w:rsidR="00951070" w:rsidRPr="0078747E" w:rsidRDefault="00951070" w:rsidP="00A22E7F">
      <w:pPr>
        <w:keepNext/>
        <w:keepLines/>
      </w:pPr>
      <w:r w:rsidRPr="0078747E">
        <w:t xml:space="preserve">The RAA command, indicated by the Command-Code field set to 258 and the 'R' bit cleared in the Command Flags field, is sent by the </w:t>
      </w:r>
      <w:r w:rsidRPr="00A22E7F">
        <w:t>PCEF</w:t>
      </w:r>
      <w:r w:rsidRPr="0078747E">
        <w:t xml:space="preserve"> to the </w:t>
      </w:r>
      <w:r w:rsidRPr="00A22E7F">
        <w:t>PCRF</w:t>
      </w:r>
      <w:r w:rsidRPr="0078747E">
        <w:t xml:space="preserve"> in response to the RAR command.</w:t>
      </w:r>
    </w:p>
    <w:p w14:paraId="3649A886" w14:textId="77777777" w:rsidR="00951070" w:rsidRPr="0078747E" w:rsidRDefault="00951070" w:rsidP="00A22E7F">
      <w:pPr>
        <w:keepNext/>
        <w:keepLines/>
      </w:pPr>
      <w:r w:rsidRPr="0078747E">
        <w:t>Message Format:</w:t>
      </w:r>
    </w:p>
    <w:p w14:paraId="42D2ED14" w14:textId="77777777" w:rsidR="00951070" w:rsidRPr="0078747E" w:rsidRDefault="00951070" w:rsidP="00A22E7F">
      <w:pPr>
        <w:pStyle w:val="PL"/>
        <w:keepNext/>
        <w:keepLines/>
        <w:rPr>
          <w:noProof w:val="0"/>
        </w:rPr>
      </w:pPr>
      <w:r w:rsidRPr="0078747E">
        <w:rPr>
          <w:noProof w:val="0"/>
        </w:rPr>
        <w:t>&lt;RA-Answer&gt; ::=  &lt; Diameter Header: 258, PXY &gt;</w:t>
      </w:r>
    </w:p>
    <w:p w14:paraId="30DDEE49"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&lt; Session-Id &gt;</w:t>
      </w:r>
    </w:p>
    <w:p w14:paraId="4D0B2E13"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Origin-Host }</w:t>
      </w:r>
    </w:p>
    <w:p w14:paraId="40F37AA6"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Origin-Realm }</w:t>
      </w:r>
    </w:p>
    <w:p w14:paraId="57B513C9"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Result-Code ]</w:t>
      </w:r>
    </w:p>
    <w:p w14:paraId="58C4EBEC"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Experimental-Result ]</w:t>
      </w:r>
    </w:p>
    <w:p w14:paraId="159B97C6" w14:textId="77777777" w:rsidR="00024742" w:rsidRDefault="00951070" w:rsidP="00024742">
      <w:pPr>
        <w:pStyle w:val="PL"/>
        <w:keepNext/>
        <w:keepLines/>
        <w:rPr>
          <w:rFonts w:eastAsia="SimSun" w:hint="eastAsia"/>
          <w:noProof w:val="0"/>
          <w:lang w:eastAsia="zh-CN"/>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Origin-State-Id ]</w:t>
      </w:r>
    </w:p>
    <w:p w14:paraId="0D1A5502"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005D8A">
        <w:rPr>
          <w:b/>
          <w:bCs/>
          <w:noProof w:val="0"/>
        </w:rPr>
        <w:t>[ IP-CAN-Type ]</w:t>
      </w:r>
    </w:p>
    <w:p w14:paraId="463BEB8B"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94425B">
        <w:rPr>
          <w:b/>
          <w:bCs/>
          <w:noProof w:val="0"/>
        </w:rPr>
        <w:t>[</w:t>
      </w:r>
      <w:r>
        <w:rPr>
          <w:rFonts w:hint="eastAsia"/>
          <w:b/>
          <w:bCs/>
          <w:noProof w:val="0"/>
        </w:rPr>
        <w:t xml:space="preserve"> </w:t>
      </w:r>
      <w:r w:rsidRPr="0094425B">
        <w:rPr>
          <w:b/>
          <w:bCs/>
          <w:noProof w:val="0"/>
        </w:rPr>
        <w:t>RAT-Type ]</w:t>
      </w:r>
    </w:p>
    <w:p w14:paraId="03C807B8"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 xml:space="preserve">   </w:t>
      </w:r>
      <w:r>
        <w:rPr>
          <w:b/>
          <w:bCs/>
          <w:noProof w:val="0"/>
        </w:rPr>
        <w:t>0*2</w:t>
      </w:r>
      <w:r w:rsidR="003F1F10">
        <w:rPr>
          <w:rFonts w:eastAsia="바탕" w:hint="eastAsia"/>
          <w:b/>
          <w:bCs/>
          <w:noProof w:val="0"/>
          <w:lang w:eastAsia="ko-KR"/>
        </w:rPr>
        <w:tab/>
      </w:r>
      <w:r w:rsidRPr="004F2F10">
        <w:rPr>
          <w:b/>
          <w:bCs/>
          <w:noProof w:val="0"/>
        </w:rPr>
        <w:t>[ AN-GW-Address ]</w:t>
      </w:r>
    </w:p>
    <w:p w14:paraId="2BDCD79D"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94425B">
        <w:rPr>
          <w:b/>
          <w:bCs/>
          <w:noProof w:val="0"/>
        </w:rPr>
        <w:t>[ 3GPP-SGSN-MCC-MNC ]</w:t>
      </w:r>
    </w:p>
    <w:p w14:paraId="52487D99"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825278">
        <w:rPr>
          <w:rFonts w:hint="eastAsia"/>
          <w:b/>
          <w:bCs/>
          <w:noProof w:val="0"/>
        </w:rPr>
        <w:t>[</w:t>
      </w:r>
      <w:r w:rsidRPr="00F01E51">
        <w:rPr>
          <w:rFonts w:hint="eastAsia"/>
          <w:b/>
          <w:bCs/>
          <w:noProof w:val="0"/>
        </w:rPr>
        <w:t xml:space="preserve"> </w:t>
      </w:r>
      <w:r w:rsidRPr="00005D8A">
        <w:rPr>
          <w:b/>
          <w:bCs/>
          <w:noProof w:val="0"/>
        </w:rPr>
        <w:t>3GPP-SGSN-Address</w:t>
      </w:r>
      <w:r w:rsidRPr="00F01E51">
        <w:rPr>
          <w:rFonts w:hint="eastAsia"/>
          <w:b/>
          <w:bCs/>
          <w:noProof w:val="0"/>
        </w:rPr>
        <w:t xml:space="preserve"> </w:t>
      </w:r>
      <w:r w:rsidRPr="00825278">
        <w:rPr>
          <w:rFonts w:hint="eastAsia"/>
          <w:b/>
          <w:bCs/>
          <w:noProof w:val="0"/>
        </w:rPr>
        <w:t>]</w:t>
      </w:r>
    </w:p>
    <w:p w14:paraId="42072F13" w14:textId="77777777" w:rsidR="00024742" w:rsidRDefault="00024742" w:rsidP="00024742">
      <w:pPr>
        <w:pStyle w:val="PL"/>
        <w:keepNext/>
        <w:keepLines/>
        <w:rPr>
          <w:rFonts w:eastAsia="SimSun" w:hint="eastAsia"/>
          <w:b/>
          <w:bCs/>
          <w:noProof w:val="0"/>
          <w:lang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005D8A">
        <w:rPr>
          <w:b/>
          <w:bCs/>
          <w:noProof w:val="0"/>
        </w:rPr>
        <w:t>[ 3GPP-SGSN-IPv6-Address ]</w:t>
      </w:r>
    </w:p>
    <w:p w14:paraId="28A5B33C" w14:textId="77777777" w:rsidR="00024742" w:rsidRPr="00AD199F" w:rsidRDefault="00024742" w:rsidP="00024742">
      <w:pPr>
        <w:pStyle w:val="PL"/>
        <w:keepNext/>
        <w:keepLines/>
        <w:rPr>
          <w:rFonts w:eastAsia="SimSun" w:hint="eastAsia"/>
          <w:b/>
          <w:bCs/>
          <w:noProof w:val="0"/>
          <w:lang w:val="fr-FR" w:eastAsia="zh-CN"/>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AD199F">
        <w:rPr>
          <w:b/>
          <w:bCs/>
          <w:noProof w:val="0"/>
          <w:lang w:val="fr-FR"/>
        </w:rPr>
        <w:t>[ RAI ]</w:t>
      </w:r>
    </w:p>
    <w:p w14:paraId="77D9DBA3" w14:textId="77777777" w:rsidR="00F669D1" w:rsidRPr="00AD199F" w:rsidRDefault="00024742" w:rsidP="00F669D1">
      <w:pPr>
        <w:pStyle w:val="PL"/>
        <w:keepNext/>
        <w:keepLines/>
        <w:rPr>
          <w:rFonts w:eastAsia="SimSun" w:hint="eastAsia"/>
          <w:b/>
          <w:bCs/>
          <w:noProof w:val="0"/>
          <w:lang w:val="fr-FR" w:eastAsia="zh-CN"/>
        </w:rPr>
      </w:pP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t xml:space="preserve"> </w:t>
      </w:r>
      <w:r w:rsidR="003F1F10" w:rsidRPr="00AD199F">
        <w:rPr>
          <w:rFonts w:eastAsia="바탕" w:hint="eastAsia"/>
          <w:b/>
          <w:bCs/>
          <w:noProof w:val="0"/>
          <w:lang w:val="fr-FR" w:eastAsia="ko-KR"/>
        </w:rPr>
        <w:tab/>
      </w:r>
      <w:r w:rsidRPr="00AD199F">
        <w:rPr>
          <w:b/>
          <w:bCs/>
          <w:noProof w:val="0"/>
          <w:lang w:val="fr-FR"/>
        </w:rPr>
        <w:t>[</w:t>
      </w:r>
      <w:r w:rsidRPr="00AD199F">
        <w:rPr>
          <w:rFonts w:hint="eastAsia"/>
          <w:b/>
          <w:bCs/>
          <w:noProof w:val="0"/>
          <w:lang w:val="fr-FR"/>
        </w:rPr>
        <w:t xml:space="preserve"> </w:t>
      </w:r>
      <w:r w:rsidRPr="00AD199F">
        <w:rPr>
          <w:b/>
          <w:bCs/>
          <w:noProof w:val="0"/>
          <w:lang w:val="fr-FR"/>
        </w:rPr>
        <w:t>3GPP-User-Location-Info</w:t>
      </w:r>
      <w:r w:rsidRPr="00AD199F">
        <w:rPr>
          <w:rFonts w:hint="eastAsia"/>
          <w:b/>
          <w:bCs/>
          <w:noProof w:val="0"/>
          <w:lang w:val="fr-FR"/>
        </w:rPr>
        <w:t xml:space="preserve"> </w:t>
      </w:r>
      <w:r w:rsidRPr="00AD199F">
        <w:rPr>
          <w:b/>
          <w:bCs/>
          <w:noProof w:val="0"/>
          <w:lang w:val="fr-FR"/>
        </w:rPr>
        <w:t>]</w:t>
      </w:r>
    </w:p>
    <w:p w14:paraId="7BCBEA0E" w14:textId="77777777" w:rsidR="00951070" w:rsidRPr="00F669D1" w:rsidRDefault="00F669D1" w:rsidP="00024742">
      <w:pPr>
        <w:pStyle w:val="PL"/>
        <w:keepNext/>
        <w:keepLines/>
        <w:rPr>
          <w:rFonts w:eastAsia="바탕" w:hint="eastAsia"/>
          <w:noProof w:val="0"/>
          <w:lang w:eastAsia="ko-KR"/>
        </w:rPr>
      </w:pP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CD6F5B">
        <w:rPr>
          <w:rFonts w:hint="eastAsia"/>
          <w:b/>
          <w:bCs/>
          <w:noProof w:val="0"/>
          <w:lang w:val="en-US"/>
        </w:rPr>
        <w:t>[</w:t>
      </w:r>
      <w:r>
        <w:rPr>
          <w:rFonts w:eastAsia="SimSun" w:hint="eastAsia"/>
          <w:b/>
          <w:bCs/>
          <w:noProof w:val="0"/>
          <w:lang w:val="en-US" w:eastAsia="zh-CN"/>
        </w:rPr>
        <w:t xml:space="preserve"> </w:t>
      </w:r>
      <w:r w:rsidRPr="00CD6F5B">
        <w:rPr>
          <w:b/>
          <w:bCs/>
          <w:noProof w:val="0"/>
          <w:lang w:val="en-US"/>
        </w:rPr>
        <w:t>3GPP-MS-TimeZone</w:t>
      </w:r>
      <w:r w:rsidRPr="00CD6F5B">
        <w:rPr>
          <w:rFonts w:hint="eastAsia"/>
          <w:b/>
          <w:bCs/>
          <w:noProof w:val="0"/>
          <w:lang w:val="en-US"/>
        </w:rPr>
        <w:t xml:space="preserve"> ]</w:t>
      </w:r>
    </w:p>
    <w:p w14:paraId="58DF2660" w14:textId="77777777" w:rsidR="00B2083F" w:rsidRPr="0078747E" w:rsidRDefault="00AA391A" w:rsidP="00A22E7F">
      <w:pPr>
        <w:pStyle w:val="PL"/>
        <w:keepNext/>
        <w:keepLines/>
        <w:rPr>
          <w:b/>
          <w:bCs/>
          <w:noProof w:val="0"/>
        </w:rPr>
      </w:pPr>
      <w:r w:rsidRPr="0078747E">
        <w:rPr>
          <w:noProof w:val="0"/>
        </w:rPr>
        <w:tab/>
      </w:r>
      <w:r w:rsidRPr="0078747E">
        <w:rPr>
          <w:noProof w:val="0"/>
        </w:rPr>
        <w:tab/>
      </w:r>
      <w:r w:rsidRPr="0078747E">
        <w:rPr>
          <w:noProof w:val="0"/>
        </w:rPr>
        <w:tab/>
      </w:r>
      <w:r w:rsidRPr="0078747E">
        <w:rPr>
          <w:noProof w:val="0"/>
        </w:rPr>
        <w:tab/>
      </w:r>
      <w:r>
        <w:rPr>
          <w:rFonts w:eastAsia="바탕" w:hint="eastAsia"/>
          <w:noProof w:val="0"/>
          <w:lang w:eastAsia="ko-KR"/>
        </w:rPr>
        <w:t xml:space="preserve">   </w:t>
      </w:r>
      <w:r w:rsidRPr="00AA391A">
        <w:rPr>
          <w:b/>
          <w:bCs/>
          <w:noProof w:val="0"/>
        </w:rPr>
        <w:t>*</w:t>
      </w:r>
      <w:r>
        <w:rPr>
          <w:rFonts w:eastAsia="바탕" w:hint="eastAsia"/>
          <w:noProof w:val="0"/>
          <w:lang w:eastAsia="ko-KR"/>
        </w:rPr>
        <w:tab/>
      </w:r>
      <w:r w:rsidR="00B2083F" w:rsidRPr="0078747E">
        <w:rPr>
          <w:b/>
          <w:bCs/>
          <w:noProof w:val="0"/>
        </w:rPr>
        <w:t>[ Charging-Rule-Report]</w:t>
      </w:r>
    </w:p>
    <w:p w14:paraId="03D0247E"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Error-Message ]</w:t>
      </w:r>
    </w:p>
    <w:p w14:paraId="6314B3AA"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xml:space="preserve">[ Error-Reporting-Host ] </w:t>
      </w:r>
    </w:p>
    <w:p w14:paraId="2C3D5BF2" w14:textId="77777777" w:rsidR="00951070" w:rsidRPr="0078747E"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r>
      <w:r w:rsidR="003F1F10">
        <w:rPr>
          <w:rFonts w:eastAsia="바탕" w:hint="eastAsia"/>
          <w:noProof w:val="0"/>
          <w:lang w:eastAsia="ko-KR"/>
        </w:rPr>
        <w:t xml:space="preserve">   </w:t>
      </w:r>
      <w:r w:rsidRPr="0078747E">
        <w:rPr>
          <w:noProof w:val="0"/>
        </w:rPr>
        <w:t>*</w:t>
      </w:r>
      <w:r w:rsidR="003F1F10">
        <w:rPr>
          <w:rFonts w:eastAsia="바탕" w:hint="eastAsia"/>
          <w:noProof w:val="0"/>
          <w:lang w:eastAsia="ko-KR"/>
        </w:rPr>
        <w:tab/>
      </w:r>
      <w:r w:rsidRPr="0078747E">
        <w:rPr>
          <w:noProof w:val="0"/>
        </w:rPr>
        <w:t>[ Failed-AVP ]</w:t>
      </w:r>
    </w:p>
    <w:p w14:paraId="48FD2EED" w14:textId="77777777" w:rsidR="00951070" w:rsidRPr="003B0FC8" w:rsidRDefault="00951070" w:rsidP="00A22E7F">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r>
      <w:r w:rsidR="003F1F10">
        <w:rPr>
          <w:rFonts w:eastAsia="바탕" w:hint="eastAsia"/>
          <w:noProof w:val="0"/>
          <w:lang w:eastAsia="ko-KR"/>
        </w:rPr>
        <w:t xml:space="preserve">   </w:t>
      </w:r>
      <w:r w:rsidRPr="003B0FC8">
        <w:rPr>
          <w:noProof w:val="0"/>
        </w:rPr>
        <w:t>*</w:t>
      </w:r>
      <w:r w:rsidR="003F1F10" w:rsidRPr="003B0FC8">
        <w:rPr>
          <w:rFonts w:eastAsia="바탕" w:hint="eastAsia"/>
          <w:noProof w:val="0"/>
          <w:lang w:eastAsia="ko-KR"/>
        </w:rPr>
        <w:tab/>
      </w:r>
      <w:r w:rsidRPr="003B0FC8">
        <w:rPr>
          <w:noProof w:val="0"/>
        </w:rPr>
        <w:t>[ Proxy-Info ]</w:t>
      </w:r>
    </w:p>
    <w:p w14:paraId="33FE1609" w14:textId="77777777" w:rsidR="00951070" w:rsidRPr="003B0FC8" w:rsidRDefault="00951070" w:rsidP="00A22E7F">
      <w:pPr>
        <w:pStyle w:val="PL"/>
        <w:keepNext/>
        <w:keepLines/>
        <w:rPr>
          <w:noProof w:val="0"/>
        </w:rPr>
      </w:pPr>
      <w:r w:rsidRPr="003B0FC8">
        <w:rPr>
          <w:noProof w:val="0"/>
        </w:rPr>
        <w:tab/>
      </w:r>
      <w:r w:rsidRPr="003B0FC8">
        <w:rPr>
          <w:noProof w:val="0"/>
        </w:rPr>
        <w:tab/>
      </w:r>
      <w:r w:rsidRPr="003B0FC8">
        <w:rPr>
          <w:noProof w:val="0"/>
        </w:rPr>
        <w:tab/>
      </w:r>
      <w:r w:rsidRPr="003B0FC8">
        <w:rPr>
          <w:noProof w:val="0"/>
        </w:rPr>
        <w:tab/>
      </w:r>
      <w:r w:rsidR="003F1F10" w:rsidRPr="003B0FC8">
        <w:rPr>
          <w:rFonts w:eastAsia="바탕" w:hint="eastAsia"/>
          <w:noProof w:val="0"/>
          <w:lang w:eastAsia="ko-KR"/>
        </w:rPr>
        <w:t xml:space="preserve">   </w:t>
      </w:r>
      <w:r w:rsidRPr="003B0FC8">
        <w:rPr>
          <w:noProof w:val="0"/>
        </w:rPr>
        <w:t>*</w:t>
      </w:r>
      <w:r w:rsidR="003F1F10" w:rsidRPr="003B0FC8">
        <w:rPr>
          <w:rFonts w:eastAsia="바탕" w:hint="eastAsia"/>
          <w:noProof w:val="0"/>
          <w:lang w:eastAsia="ko-KR"/>
        </w:rPr>
        <w:tab/>
      </w:r>
      <w:r w:rsidRPr="003B0FC8">
        <w:rPr>
          <w:noProof w:val="0"/>
        </w:rPr>
        <w:t>[ AVP ]</w:t>
      </w:r>
    </w:p>
    <w:p w14:paraId="35A02C3D" w14:textId="77777777" w:rsidR="00A22E7F" w:rsidRPr="003B0FC8" w:rsidRDefault="00A22E7F" w:rsidP="00A22E7F">
      <w:pPr>
        <w:pStyle w:val="PL"/>
        <w:keepNext/>
        <w:keepLines/>
        <w:rPr>
          <w:rFonts w:eastAsia="바탕" w:hint="eastAsia"/>
          <w:noProof w:val="0"/>
          <w:lang w:eastAsia="ko-KR"/>
        </w:rPr>
      </w:pPr>
    </w:p>
    <w:p w14:paraId="5CCDF940" w14:textId="77777777" w:rsidR="00181B9C" w:rsidRPr="003B0FC8" w:rsidRDefault="00181B9C" w:rsidP="00181B9C">
      <w:pPr>
        <w:pStyle w:val="Heading1"/>
      </w:pPr>
      <w:bookmarkStart w:id="165" w:name="_Toc343033560"/>
      <w:r w:rsidRPr="003B0FC8">
        <w:t>5a</w:t>
      </w:r>
      <w:r w:rsidRPr="003B0FC8">
        <w:tab/>
        <w:t>Gxx protocols</w:t>
      </w:r>
      <w:bookmarkEnd w:id="165"/>
      <w:r w:rsidRPr="003B0FC8">
        <w:tab/>
      </w:r>
    </w:p>
    <w:p w14:paraId="64DFE4F7" w14:textId="77777777" w:rsidR="00181B9C" w:rsidRPr="005D0E02" w:rsidRDefault="00181B9C" w:rsidP="00181B9C">
      <w:pPr>
        <w:pStyle w:val="Heading2"/>
        <w:rPr>
          <w:rFonts w:eastAsia="바탕" w:hint="eastAsia"/>
          <w:lang w:eastAsia="ko-KR"/>
        </w:rPr>
      </w:pPr>
      <w:bookmarkStart w:id="166" w:name="_Toc343033561"/>
      <w:r w:rsidRPr="005D0E02">
        <w:rPr>
          <w:lang w:eastAsia="ja-JP"/>
        </w:rPr>
        <w:t>5a.1</w:t>
      </w:r>
      <w:r w:rsidRPr="005D0E02">
        <w:rPr>
          <w:lang w:eastAsia="ja-JP"/>
        </w:rPr>
        <w:tab/>
        <w:t>Protocol support</w:t>
      </w:r>
      <w:bookmarkEnd w:id="166"/>
    </w:p>
    <w:p w14:paraId="7C5FB3F7" w14:textId="77777777" w:rsidR="00D15919" w:rsidRPr="0078747E" w:rsidRDefault="00D15919" w:rsidP="00D15919">
      <w:r w:rsidRPr="0078747E">
        <w:t>The Gx</w:t>
      </w:r>
      <w:r>
        <w:t>x</w:t>
      </w:r>
      <w:r w:rsidRPr="0078747E">
        <w:t xml:space="preserve"> application is defined as a vendor specific Diameter application, where the vendor is 3GPP and the Application-ID for the G</w:t>
      </w:r>
      <w:r>
        <w:t>x</w:t>
      </w:r>
      <w:r w:rsidRPr="0078747E">
        <w:t xml:space="preserve">x Application in the present release is </w:t>
      </w:r>
      <w:r w:rsidR="00B2762C" w:rsidRPr="00E60447">
        <w:rPr>
          <w:noProof/>
        </w:rPr>
        <w:t>16777266</w:t>
      </w:r>
      <w:r w:rsidRPr="0078747E">
        <w:t>. The vendor identifier assigned by IANA to 3GPP (</w:t>
      </w:r>
      <w:hyperlink r:id="rId15" w:history="1">
        <w:r w:rsidRPr="00A22E7F">
          <w:t>http://www.iana.org/assignments/enterprise-numbers</w:t>
        </w:r>
      </w:hyperlink>
      <w:r w:rsidRPr="0078747E">
        <w:t>) is 10415.</w:t>
      </w:r>
    </w:p>
    <w:p w14:paraId="7E87FB92" w14:textId="77777777" w:rsidR="00D15919" w:rsidRPr="00DB4B9B" w:rsidRDefault="00D15919" w:rsidP="007B0511">
      <w:pPr>
        <w:pStyle w:val="NO"/>
      </w:pPr>
      <w:r>
        <w:t>NOTE</w:t>
      </w:r>
      <w:r w:rsidRPr="001F6B78">
        <w:t>:</w:t>
      </w:r>
      <w:r>
        <w:tab/>
        <w:t>A route entry can have a different destination based on the application identification AVP of the message</w:t>
      </w:r>
      <w:r w:rsidR="007B0511">
        <w:t xml:space="preserve">. </w:t>
      </w:r>
      <w:r>
        <w:t>Therefore, Diameter agents (relay, proxy, redirection, translation agents) must be configured appropriately to identify the 3GPP Gxx application within the Auth-Application-Id AVP in order to create suitable routeing tables.</w:t>
      </w:r>
    </w:p>
    <w:p w14:paraId="41CAFF28" w14:textId="77777777" w:rsidR="00D15919" w:rsidRDefault="00D15919" w:rsidP="007B0511">
      <w:r w:rsidRPr="00D73D25">
        <w:t xml:space="preserve">Due to the definition of the </w:t>
      </w:r>
      <w:r>
        <w:t xml:space="preserve">commands </w:t>
      </w:r>
      <w:r w:rsidR="007B0511">
        <w:t xml:space="preserve">used </w:t>
      </w:r>
      <w:r>
        <w:t xml:space="preserve">in Gxx protocol, </w:t>
      </w:r>
      <w:r w:rsidRPr="00D73D25">
        <w:t>there is no possibility to skip the Auth-Application-Id AVP and use the Vendor-Specific-Application-Id AVP instead. Therefore the Gx</w:t>
      </w:r>
      <w:r>
        <w:t>x</w:t>
      </w:r>
      <w:r w:rsidRPr="00D73D25">
        <w:t xml:space="preserve"> application identification shall be included in the Auth-Application-Id AVP.</w:t>
      </w:r>
    </w:p>
    <w:p w14:paraId="23AB89C2" w14:textId="77777777" w:rsidR="00D15919" w:rsidRPr="00D15919" w:rsidRDefault="00D15919" w:rsidP="00D15919">
      <w:pPr>
        <w:rPr>
          <w:rFonts w:eastAsia="바탕" w:hint="eastAsia"/>
          <w:lang w:eastAsia="ko-KR"/>
        </w:rPr>
      </w:pPr>
      <w:r w:rsidRPr="0078747E">
        <w:t>With regard to the Diameter protocol defined over the Gx</w:t>
      </w:r>
      <w:r>
        <w:t>x</w:t>
      </w:r>
      <w:r w:rsidRPr="0078747E">
        <w:t xml:space="preserve"> interface, the </w:t>
      </w:r>
      <w:r w:rsidRPr="00A22E7F">
        <w:t>PCRF</w:t>
      </w:r>
      <w:r w:rsidRPr="0078747E">
        <w:t xml:space="preserve"> acts as a Diameter server, in the sense that it is the network element that handles </w:t>
      </w:r>
      <w:r>
        <w:t>QoS</w:t>
      </w:r>
      <w:r w:rsidRPr="0078747E">
        <w:t xml:space="preserve"> Rule requests for a particular realm. The </w:t>
      </w:r>
      <w:r>
        <w:t>BBERF</w:t>
      </w:r>
      <w:r w:rsidRPr="0078747E">
        <w:t xml:space="preserve"> acts as the Diameter client, in the sense that </w:t>
      </w:r>
      <w:r>
        <w:t xml:space="preserve">it </w:t>
      </w:r>
      <w:r w:rsidRPr="0078747E">
        <w:t xml:space="preserve">is the network element requesting </w:t>
      </w:r>
      <w:r>
        <w:t>QoS</w:t>
      </w:r>
      <w:r w:rsidRPr="0078747E">
        <w:t xml:space="preserve"> rules in the transport plane network resources.</w:t>
      </w:r>
    </w:p>
    <w:p w14:paraId="06D0A45B" w14:textId="77777777" w:rsidR="00181B9C" w:rsidRDefault="00181B9C" w:rsidP="00181B9C">
      <w:pPr>
        <w:pStyle w:val="Heading2"/>
        <w:rPr>
          <w:rFonts w:eastAsia="바탕" w:hint="eastAsia"/>
          <w:lang w:eastAsia="ko-KR"/>
        </w:rPr>
      </w:pPr>
      <w:bookmarkStart w:id="167" w:name="_Toc343033562"/>
      <w:r>
        <w:rPr>
          <w:lang w:eastAsia="ja-JP"/>
        </w:rPr>
        <w:t>5a.2</w:t>
      </w:r>
      <w:r w:rsidRPr="00B1532C">
        <w:rPr>
          <w:lang w:eastAsia="ja-JP"/>
        </w:rPr>
        <w:tab/>
      </w:r>
      <w:r>
        <w:rPr>
          <w:lang w:eastAsia="ja-JP"/>
        </w:rPr>
        <w:t>Initialization, maintenance and termination of connection and session</w:t>
      </w:r>
      <w:bookmarkEnd w:id="167"/>
    </w:p>
    <w:p w14:paraId="0D3DF879" w14:textId="77777777" w:rsidR="00D15919" w:rsidRPr="00A94B0C" w:rsidRDefault="00D15919" w:rsidP="007B0511">
      <w:r w:rsidRPr="00A94B0C">
        <w:t xml:space="preserve">The initialization and maintenance of the connection between </w:t>
      </w:r>
      <w:r>
        <w:t>the BBERF and PCRF (visited or home)</w:t>
      </w:r>
      <w:r w:rsidRPr="00A94B0C">
        <w:t xml:space="preserve"> </w:t>
      </w:r>
      <w:r>
        <w:t>are</w:t>
      </w:r>
      <w:r w:rsidRPr="00A94B0C">
        <w:t xml:space="preserve"> defined by the underlying protocol</w:t>
      </w:r>
      <w:r w:rsidR="007B0511" w:rsidRPr="00A94B0C">
        <w:t>.</w:t>
      </w:r>
      <w:r w:rsidR="007B0511">
        <w:t xml:space="preserve"> </w:t>
      </w:r>
      <w:r w:rsidRPr="00A94B0C">
        <w:t>Establishment and maintenance of connections between Diam</w:t>
      </w:r>
      <w:r>
        <w:t xml:space="preserve">eter nodes are described in IETF RFC </w:t>
      </w:r>
      <w:r w:rsidRPr="00A94B0C">
        <w:t>3588</w:t>
      </w:r>
      <w:r>
        <w:t xml:space="preserve"> </w:t>
      </w:r>
      <w:r w:rsidRPr="00A94B0C">
        <w:t>[</w:t>
      </w:r>
      <w:r>
        <w:t>5</w:t>
      </w:r>
      <w:r w:rsidRPr="00A94B0C">
        <w:t>].</w:t>
      </w:r>
    </w:p>
    <w:p w14:paraId="1D720364" w14:textId="77777777" w:rsidR="00D15919" w:rsidRPr="0078747E" w:rsidRDefault="00D15919" w:rsidP="00D15919">
      <w:r w:rsidRPr="0078747E">
        <w:t xml:space="preserve">After establishing the transport connection, the </w:t>
      </w:r>
      <w:r w:rsidRPr="00A22E7F">
        <w:t>PCRF</w:t>
      </w:r>
      <w:r w:rsidRPr="0078747E">
        <w:t xml:space="preserve"> and the </w:t>
      </w:r>
      <w:r>
        <w:t>BBERF</w:t>
      </w:r>
      <w:r w:rsidRPr="0078747E">
        <w:t xml:space="preserve"> shall advertise the support of the Gx</w:t>
      </w:r>
      <w:r>
        <w:t>x</w:t>
      </w:r>
      <w:r w:rsidRPr="0078747E">
        <w:t xml:space="preserve"> specific Application by including the value of the application identifier in the Auth-Application-Id AVP and the value of the 3GPP (10415) in the Vendor-Id AVP of the Vendor-Specific-Application-Id AVP contained in the Capabilities</w:t>
      </w:r>
      <w:r w:rsidRPr="0078747E">
        <w:noBreakHyphen/>
        <w:t xml:space="preserve">Exchange-Request and Capabilities-Exchange-Answer commands. The Capabilities-Exchange-Request and Capabilities-Exchange-Answer commands are specified in the Diameter Base Protocol </w:t>
      </w:r>
      <w:r>
        <w:t xml:space="preserve">(RFC 3588 </w:t>
      </w:r>
      <w:r w:rsidRPr="0078747E">
        <w:t>[5]</w:t>
      </w:r>
      <w:r>
        <w:t>)</w:t>
      </w:r>
      <w:r w:rsidRPr="0078747E">
        <w:t>.</w:t>
      </w:r>
    </w:p>
    <w:p w14:paraId="39F8C71B" w14:textId="77777777" w:rsidR="00D15919" w:rsidRPr="00D15919" w:rsidRDefault="00D15919" w:rsidP="00D15919">
      <w:pPr>
        <w:rPr>
          <w:rFonts w:eastAsia="바탕" w:hint="eastAsia"/>
          <w:lang w:eastAsia="ko-KR"/>
        </w:rPr>
      </w:pPr>
      <w:r w:rsidRPr="0078747E">
        <w:lastRenderedPageBreak/>
        <w:t>The termination of the Diameter</w:t>
      </w:r>
      <w:r>
        <w:t xml:space="preserve"> session </w:t>
      </w:r>
      <w:r w:rsidR="0051753E">
        <w:t>on Gxx can be initiated either by the BBERF or PCRF, as specified in subclauses 4a.5.3 and 4a.5.4, respectively.</w:t>
      </w:r>
    </w:p>
    <w:p w14:paraId="17FB1DFE" w14:textId="77777777" w:rsidR="00181B9C" w:rsidRPr="00F06E4F" w:rsidRDefault="00181B9C" w:rsidP="00F06E4F">
      <w:pPr>
        <w:pStyle w:val="Heading2"/>
        <w:rPr>
          <w:rFonts w:eastAsia="바탕" w:hint="eastAsia"/>
          <w:lang w:eastAsia="ko-KR"/>
        </w:rPr>
      </w:pPr>
      <w:bookmarkStart w:id="168" w:name="_Toc343033563"/>
      <w:r w:rsidRPr="00B1532C">
        <w:rPr>
          <w:lang w:eastAsia="ja-JP"/>
        </w:rPr>
        <w:t>5a.3</w:t>
      </w:r>
      <w:r w:rsidR="007B0511">
        <w:rPr>
          <w:lang w:eastAsia="ja-JP"/>
        </w:rPr>
        <w:tab/>
      </w:r>
      <w:r w:rsidRPr="00B1532C">
        <w:rPr>
          <w:lang w:eastAsia="ja-JP"/>
        </w:rPr>
        <w:t>Gxx specific AVPs</w:t>
      </w:r>
      <w:bookmarkEnd w:id="168"/>
    </w:p>
    <w:p w14:paraId="17BA622E" w14:textId="77777777" w:rsidR="00AA0C87" w:rsidRPr="0078747E" w:rsidRDefault="00AA0C87" w:rsidP="00AA0C87">
      <w:r w:rsidRPr="0078747E">
        <w:t>Table 5</w:t>
      </w:r>
      <w:r w:rsidR="00723FE1">
        <w:t>a</w:t>
      </w:r>
      <w:r w:rsidRPr="0078747E">
        <w:t>.3.1 describes the Diameter AVPs defined for the Gx</w:t>
      </w:r>
      <w:r>
        <w:t>x</w:t>
      </w:r>
      <w:r w:rsidRPr="0078747E">
        <w:t xml:space="preserve"> reference point, their AVP Code values, types, possible flag values</w:t>
      </w:r>
      <w:r>
        <w:t>,</w:t>
      </w:r>
      <w:r w:rsidRPr="0078747E">
        <w:t xml:space="preserve"> whether or not the AVP may be encrypted</w:t>
      </w:r>
      <w:r>
        <w:t xml:space="preserve"> and </w:t>
      </w:r>
      <w:r w:rsidR="00723FE1">
        <w:t>what access types (e.g. 3GPP-</w:t>
      </w:r>
      <w:r w:rsidR="004B12B8">
        <w:t>EP</w:t>
      </w:r>
      <w:r w:rsidR="00723FE1">
        <w:t>S, etc.) the AVP is applicable to</w:t>
      </w:r>
      <w:r w:rsidRPr="0078747E">
        <w:t>. The Vendor-Id header of all AVPs defined in the present document shall be set to 3GPP (10415).</w:t>
      </w:r>
    </w:p>
    <w:p w14:paraId="64554E6F" w14:textId="77777777" w:rsidR="00AA0C87" w:rsidRPr="0078747E" w:rsidRDefault="00AA0C87" w:rsidP="00AA0C87">
      <w:pPr>
        <w:pStyle w:val="TH"/>
      </w:pPr>
      <w:r w:rsidRPr="0078747E">
        <w:t>Table 5</w:t>
      </w:r>
      <w:r>
        <w:t>a</w:t>
      </w:r>
      <w:r w:rsidRPr="0078747E">
        <w:t>.3.1: G</w:t>
      </w:r>
      <w:r>
        <w:t>x</w:t>
      </w:r>
      <w:r w:rsidRPr="0078747E">
        <w:t xml:space="preserve">x specific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04"/>
        <w:gridCol w:w="851"/>
        <w:gridCol w:w="850"/>
        <w:gridCol w:w="1276"/>
        <w:gridCol w:w="709"/>
        <w:gridCol w:w="708"/>
        <w:gridCol w:w="709"/>
        <w:gridCol w:w="567"/>
        <w:gridCol w:w="567"/>
        <w:gridCol w:w="888"/>
        <w:tblGridChange w:id="169">
          <w:tblGrid>
            <w:gridCol w:w="2304"/>
            <w:gridCol w:w="851"/>
            <w:gridCol w:w="850"/>
            <w:gridCol w:w="1276"/>
            <w:gridCol w:w="709"/>
            <w:gridCol w:w="708"/>
            <w:gridCol w:w="709"/>
            <w:gridCol w:w="567"/>
            <w:gridCol w:w="567"/>
            <w:gridCol w:w="888"/>
          </w:tblGrid>
        </w:tblGridChange>
      </w:tblGrid>
      <w:tr w:rsidR="00DA03E6" w:rsidRPr="0078747E" w14:paraId="7BBCA848" w14:textId="77777777">
        <w:tblPrEx>
          <w:tblCellMar>
            <w:top w:w="0" w:type="dxa"/>
            <w:bottom w:w="0" w:type="dxa"/>
          </w:tblCellMar>
        </w:tblPrEx>
        <w:trPr>
          <w:cantSplit/>
          <w:jc w:val="center"/>
        </w:trPr>
        <w:tc>
          <w:tcPr>
            <w:tcW w:w="2304" w:type="dxa"/>
            <w:tcBorders>
              <w:top w:val="single" w:sz="12" w:space="0" w:color="auto"/>
              <w:left w:val="single" w:sz="12" w:space="0" w:color="auto"/>
              <w:bottom w:val="nil"/>
              <w:right w:val="single" w:sz="4" w:space="0" w:color="auto"/>
            </w:tcBorders>
          </w:tcPr>
          <w:p w14:paraId="37AEDC5B" w14:textId="77777777" w:rsidR="00DA03E6" w:rsidRPr="0078747E" w:rsidRDefault="00DA03E6" w:rsidP="00AA0C87">
            <w:pPr>
              <w:pStyle w:val="TAH"/>
            </w:pPr>
          </w:p>
        </w:tc>
        <w:tc>
          <w:tcPr>
            <w:tcW w:w="851" w:type="dxa"/>
            <w:tcBorders>
              <w:top w:val="single" w:sz="12" w:space="0" w:color="auto"/>
              <w:left w:val="single" w:sz="4" w:space="0" w:color="auto"/>
              <w:bottom w:val="nil"/>
              <w:right w:val="single" w:sz="4" w:space="0" w:color="auto"/>
            </w:tcBorders>
          </w:tcPr>
          <w:p w14:paraId="4A485557" w14:textId="77777777" w:rsidR="00DA03E6" w:rsidRPr="0078747E" w:rsidRDefault="00DA03E6" w:rsidP="00AA0C87">
            <w:pPr>
              <w:pStyle w:val="TAH"/>
            </w:pPr>
          </w:p>
        </w:tc>
        <w:tc>
          <w:tcPr>
            <w:tcW w:w="850" w:type="dxa"/>
            <w:tcBorders>
              <w:top w:val="single" w:sz="12" w:space="0" w:color="auto"/>
              <w:left w:val="single" w:sz="4" w:space="0" w:color="auto"/>
              <w:bottom w:val="nil"/>
              <w:right w:val="single" w:sz="4" w:space="0" w:color="auto"/>
            </w:tcBorders>
          </w:tcPr>
          <w:p w14:paraId="53FED2FB" w14:textId="77777777" w:rsidR="00DA03E6" w:rsidRPr="0078747E" w:rsidRDefault="00DA03E6" w:rsidP="00AA0C87">
            <w:pPr>
              <w:pStyle w:val="TAH"/>
            </w:pPr>
          </w:p>
        </w:tc>
        <w:tc>
          <w:tcPr>
            <w:tcW w:w="1276" w:type="dxa"/>
            <w:tcBorders>
              <w:top w:val="single" w:sz="12" w:space="0" w:color="auto"/>
              <w:left w:val="single" w:sz="4" w:space="0" w:color="auto"/>
              <w:bottom w:val="nil"/>
              <w:right w:val="single" w:sz="4" w:space="0" w:color="auto"/>
            </w:tcBorders>
          </w:tcPr>
          <w:p w14:paraId="71F0C1FE" w14:textId="77777777" w:rsidR="00DA03E6" w:rsidRPr="0078747E" w:rsidRDefault="00DA03E6" w:rsidP="00AA0C87">
            <w:pPr>
              <w:pStyle w:val="TAH"/>
            </w:pPr>
          </w:p>
        </w:tc>
        <w:tc>
          <w:tcPr>
            <w:tcW w:w="2693" w:type="dxa"/>
            <w:gridSpan w:val="4"/>
            <w:tcBorders>
              <w:top w:val="single" w:sz="12" w:space="0" w:color="auto"/>
              <w:left w:val="single" w:sz="4" w:space="0" w:color="auto"/>
              <w:bottom w:val="single" w:sz="4" w:space="0" w:color="auto"/>
              <w:right w:val="single" w:sz="4" w:space="0" w:color="auto"/>
            </w:tcBorders>
          </w:tcPr>
          <w:p w14:paraId="3C4F332C" w14:textId="77777777" w:rsidR="00DA03E6" w:rsidRPr="0078747E" w:rsidRDefault="00DA03E6" w:rsidP="00AA0C87">
            <w:pPr>
              <w:pStyle w:val="TAH"/>
            </w:pPr>
            <w:r w:rsidRPr="0078747E">
              <w:t>AVP Flag rules (note 1)</w:t>
            </w:r>
          </w:p>
        </w:tc>
        <w:tc>
          <w:tcPr>
            <w:tcW w:w="567" w:type="dxa"/>
            <w:tcBorders>
              <w:top w:val="single" w:sz="12" w:space="0" w:color="auto"/>
              <w:left w:val="single" w:sz="4" w:space="0" w:color="auto"/>
              <w:bottom w:val="nil"/>
              <w:right w:val="nil"/>
            </w:tcBorders>
          </w:tcPr>
          <w:p w14:paraId="456AE93D" w14:textId="77777777" w:rsidR="00DA03E6" w:rsidRPr="0078747E" w:rsidRDefault="00DA03E6" w:rsidP="00AA0C87">
            <w:pPr>
              <w:pStyle w:val="TAH"/>
            </w:pPr>
          </w:p>
        </w:tc>
        <w:tc>
          <w:tcPr>
            <w:tcW w:w="888" w:type="dxa"/>
            <w:tcBorders>
              <w:top w:val="single" w:sz="12" w:space="0" w:color="auto"/>
              <w:bottom w:val="nil"/>
              <w:right w:val="single" w:sz="4" w:space="0" w:color="auto"/>
            </w:tcBorders>
          </w:tcPr>
          <w:p w14:paraId="3182A33A" w14:textId="77777777" w:rsidR="00DA03E6" w:rsidRPr="0078747E" w:rsidRDefault="00DA03E6" w:rsidP="00AA0C87">
            <w:pPr>
              <w:pStyle w:val="TAH"/>
            </w:pPr>
          </w:p>
        </w:tc>
      </w:tr>
      <w:tr w:rsidR="00DF5A09" w:rsidRPr="0078747E" w14:paraId="320A7286" w14:textId="77777777">
        <w:tblPrEx>
          <w:tblCellMar>
            <w:top w:w="0" w:type="dxa"/>
            <w:bottom w:w="0" w:type="dxa"/>
          </w:tblCellMar>
        </w:tblPrEx>
        <w:trPr>
          <w:cantSplit/>
          <w:jc w:val="center"/>
        </w:trPr>
        <w:tc>
          <w:tcPr>
            <w:tcW w:w="2304" w:type="dxa"/>
            <w:tcBorders>
              <w:top w:val="nil"/>
              <w:left w:val="single" w:sz="12" w:space="0" w:color="auto"/>
              <w:bottom w:val="single" w:sz="12" w:space="0" w:color="auto"/>
            </w:tcBorders>
          </w:tcPr>
          <w:p w14:paraId="0F90C58D" w14:textId="77777777" w:rsidR="00AA0C87" w:rsidRPr="0078747E" w:rsidRDefault="00AA0C87" w:rsidP="00AA0C87">
            <w:pPr>
              <w:pStyle w:val="TAH"/>
            </w:pPr>
            <w:r w:rsidRPr="0078747E">
              <w:t>Attribute Name</w:t>
            </w:r>
          </w:p>
        </w:tc>
        <w:tc>
          <w:tcPr>
            <w:tcW w:w="851" w:type="dxa"/>
            <w:tcBorders>
              <w:top w:val="nil"/>
              <w:bottom w:val="single" w:sz="12" w:space="0" w:color="auto"/>
            </w:tcBorders>
          </w:tcPr>
          <w:p w14:paraId="3FF75B35" w14:textId="77777777" w:rsidR="00AA0C87" w:rsidRPr="0078747E" w:rsidRDefault="00AA0C87" w:rsidP="00AA0C87">
            <w:pPr>
              <w:pStyle w:val="TAH"/>
            </w:pPr>
            <w:r w:rsidRPr="0078747E">
              <w:t>AVP Code</w:t>
            </w:r>
          </w:p>
        </w:tc>
        <w:tc>
          <w:tcPr>
            <w:tcW w:w="850" w:type="dxa"/>
            <w:tcBorders>
              <w:top w:val="nil"/>
              <w:bottom w:val="single" w:sz="12" w:space="0" w:color="auto"/>
            </w:tcBorders>
          </w:tcPr>
          <w:p w14:paraId="0F72E7CF" w14:textId="77777777" w:rsidR="00AA0C87" w:rsidRPr="0078747E" w:rsidRDefault="00AA0C87" w:rsidP="00AA0C87">
            <w:pPr>
              <w:pStyle w:val="TAH"/>
            </w:pPr>
            <w:r w:rsidRPr="0078747E">
              <w:t>Clause defined</w:t>
            </w:r>
          </w:p>
        </w:tc>
        <w:tc>
          <w:tcPr>
            <w:tcW w:w="1276" w:type="dxa"/>
            <w:tcBorders>
              <w:top w:val="nil"/>
              <w:bottom w:val="single" w:sz="12" w:space="0" w:color="auto"/>
            </w:tcBorders>
          </w:tcPr>
          <w:p w14:paraId="4633A4B9" w14:textId="77777777" w:rsidR="00AA0C87" w:rsidRPr="0078747E" w:rsidRDefault="00AA0C87" w:rsidP="00AA0C87">
            <w:pPr>
              <w:pStyle w:val="TAH"/>
            </w:pPr>
            <w:r w:rsidRPr="0078747E">
              <w:t>Value Type (note 2)</w:t>
            </w:r>
          </w:p>
        </w:tc>
        <w:tc>
          <w:tcPr>
            <w:tcW w:w="709" w:type="dxa"/>
            <w:tcBorders>
              <w:top w:val="single" w:sz="4" w:space="0" w:color="auto"/>
              <w:bottom w:val="single" w:sz="12" w:space="0" w:color="auto"/>
            </w:tcBorders>
          </w:tcPr>
          <w:p w14:paraId="464333B5" w14:textId="77777777" w:rsidR="00AA0C87" w:rsidRPr="0078747E" w:rsidRDefault="00AA0C87" w:rsidP="00AA0C87">
            <w:pPr>
              <w:pStyle w:val="TAH"/>
            </w:pPr>
            <w:r w:rsidRPr="0078747E">
              <w:t>Must</w:t>
            </w:r>
          </w:p>
        </w:tc>
        <w:tc>
          <w:tcPr>
            <w:tcW w:w="708" w:type="dxa"/>
            <w:tcBorders>
              <w:top w:val="single" w:sz="4" w:space="0" w:color="auto"/>
              <w:bottom w:val="single" w:sz="12" w:space="0" w:color="auto"/>
            </w:tcBorders>
          </w:tcPr>
          <w:p w14:paraId="1B23932D" w14:textId="77777777" w:rsidR="00AA0C87" w:rsidRPr="0078747E" w:rsidRDefault="00AA0C87" w:rsidP="00AA0C87">
            <w:pPr>
              <w:pStyle w:val="TAH"/>
            </w:pPr>
            <w:r w:rsidRPr="0078747E">
              <w:t>May</w:t>
            </w:r>
          </w:p>
        </w:tc>
        <w:tc>
          <w:tcPr>
            <w:tcW w:w="709" w:type="dxa"/>
            <w:tcBorders>
              <w:top w:val="single" w:sz="4" w:space="0" w:color="auto"/>
              <w:bottom w:val="single" w:sz="12" w:space="0" w:color="auto"/>
            </w:tcBorders>
          </w:tcPr>
          <w:p w14:paraId="3ED1F8D1" w14:textId="77777777" w:rsidR="00AA0C87" w:rsidRPr="0078747E" w:rsidRDefault="00AA0C87" w:rsidP="00AA0C87">
            <w:pPr>
              <w:pStyle w:val="TAH"/>
            </w:pPr>
            <w:r w:rsidRPr="0078747E">
              <w:t>Should not</w:t>
            </w:r>
          </w:p>
        </w:tc>
        <w:tc>
          <w:tcPr>
            <w:tcW w:w="567" w:type="dxa"/>
            <w:tcBorders>
              <w:top w:val="single" w:sz="4" w:space="0" w:color="auto"/>
              <w:bottom w:val="single" w:sz="12" w:space="0" w:color="auto"/>
            </w:tcBorders>
          </w:tcPr>
          <w:p w14:paraId="1843511B" w14:textId="77777777" w:rsidR="00AA0C87" w:rsidRPr="0078747E" w:rsidRDefault="00AA0C87" w:rsidP="00AA0C87">
            <w:pPr>
              <w:pStyle w:val="TAH"/>
            </w:pPr>
            <w:r w:rsidRPr="0078747E">
              <w:t>Must not</w:t>
            </w:r>
          </w:p>
        </w:tc>
        <w:tc>
          <w:tcPr>
            <w:tcW w:w="567" w:type="dxa"/>
            <w:tcBorders>
              <w:top w:val="nil"/>
              <w:bottom w:val="single" w:sz="12" w:space="0" w:color="auto"/>
            </w:tcBorders>
          </w:tcPr>
          <w:p w14:paraId="698B30DA" w14:textId="77777777" w:rsidR="00AA0C87" w:rsidRPr="0078747E" w:rsidRDefault="00AA0C87" w:rsidP="00AA0C87">
            <w:pPr>
              <w:pStyle w:val="TAH"/>
            </w:pPr>
            <w:r w:rsidRPr="0078747E">
              <w:t>May Encr.</w:t>
            </w:r>
          </w:p>
        </w:tc>
        <w:tc>
          <w:tcPr>
            <w:tcW w:w="888" w:type="dxa"/>
            <w:tcBorders>
              <w:top w:val="nil"/>
              <w:bottom w:val="single" w:sz="12" w:space="0" w:color="auto"/>
            </w:tcBorders>
          </w:tcPr>
          <w:p w14:paraId="1BDE164E" w14:textId="77777777" w:rsidR="00AA0C87" w:rsidRPr="0078747E" w:rsidRDefault="00AA0C87" w:rsidP="00AA0C87">
            <w:pPr>
              <w:pStyle w:val="TAH"/>
            </w:pPr>
            <w:r w:rsidRPr="0078747E">
              <w:t>Acc. type</w:t>
            </w:r>
          </w:p>
        </w:tc>
      </w:tr>
      <w:tr w:rsidR="00DF5A09" w:rsidRPr="0078747E" w14:paraId="21C1FC2B" w14:textId="77777777">
        <w:tblPrEx>
          <w:tblCellMar>
            <w:top w:w="0" w:type="dxa"/>
            <w:bottom w:w="0" w:type="dxa"/>
          </w:tblCellMar>
        </w:tblPrEx>
        <w:trPr>
          <w:cantSplit/>
          <w:jc w:val="center"/>
        </w:trPr>
        <w:tc>
          <w:tcPr>
            <w:tcW w:w="2304" w:type="dxa"/>
            <w:tcBorders>
              <w:left w:val="single" w:sz="12" w:space="0" w:color="auto"/>
            </w:tcBorders>
          </w:tcPr>
          <w:p w14:paraId="55D83D65" w14:textId="77777777" w:rsidR="00AA0C87" w:rsidRPr="0078747E" w:rsidRDefault="00AA0C87" w:rsidP="00AA0C87">
            <w:pPr>
              <w:pStyle w:val="TAL"/>
            </w:pPr>
            <w:r>
              <w:t>QoS</w:t>
            </w:r>
            <w:r w:rsidRPr="0078747E">
              <w:t>-Rule-Install</w:t>
            </w:r>
          </w:p>
        </w:tc>
        <w:tc>
          <w:tcPr>
            <w:tcW w:w="851" w:type="dxa"/>
          </w:tcPr>
          <w:p w14:paraId="63B826CD" w14:textId="77777777" w:rsidR="00AA0C87" w:rsidRPr="00723FE1" w:rsidRDefault="003B4640" w:rsidP="00AA0C87">
            <w:pPr>
              <w:pStyle w:val="TAL"/>
              <w:rPr>
                <w:rFonts w:eastAsia="바탕" w:hint="eastAsia"/>
                <w:lang w:eastAsia="ko-KR"/>
              </w:rPr>
            </w:pPr>
            <w:r>
              <w:rPr>
                <w:rFonts w:eastAsia="바탕" w:hint="eastAsia"/>
                <w:lang w:eastAsia="ko-KR"/>
              </w:rPr>
              <w:t>1051</w:t>
            </w:r>
          </w:p>
        </w:tc>
        <w:tc>
          <w:tcPr>
            <w:tcW w:w="850" w:type="dxa"/>
          </w:tcPr>
          <w:p w14:paraId="2AB581E2" w14:textId="77777777" w:rsidR="00AA0C87" w:rsidRPr="00723FE1" w:rsidRDefault="00AA0C87" w:rsidP="00AA0C87">
            <w:pPr>
              <w:pStyle w:val="TAL"/>
              <w:rPr>
                <w:rFonts w:eastAsia="바탕" w:hint="eastAsia"/>
                <w:lang w:eastAsia="ko-KR"/>
              </w:rPr>
            </w:pPr>
            <w:r>
              <w:t>5a.3.</w:t>
            </w:r>
            <w:r w:rsidR="00723FE1">
              <w:rPr>
                <w:rFonts w:eastAsia="바탕" w:hint="eastAsia"/>
                <w:lang w:eastAsia="ko-KR"/>
              </w:rPr>
              <w:t>1</w:t>
            </w:r>
          </w:p>
        </w:tc>
        <w:tc>
          <w:tcPr>
            <w:tcW w:w="1276" w:type="dxa"/>
          </w:tcPr>
          <w:p w14:paraId="104474CD" w14:textId="77777777" w:rsidR="00AA0C87" w:rsidRPr="0078747E" w:rsidRDefault="00AA0C87" w:rsidP="00AA0C87">
            <w:pPr>
              <w:pStyle w:val="TAL"/>
            </w:pPr>
            <w:r w:rsidRPr="0078747E">
              <w:t>Grouped</w:t>
            </w:r>
          </w:p>
        </w:tc>
        <w:tc>
          <w:tcPr>
            <w:tcW w:w="709" w:type="dxa"/>
          </w:tcPr>
          <w:p w14:paraId="2D418AB4" w14:textId="77777777" w:rsidR="00AA0C87" w:rsidRPr="0078747E" w:rsidRDefault="00AA0C87" w:rsidP="00AA0C87">
            <w:pPr>
              <w:pStyle w:val="TAL"/>
            </w:pPr>
            <w:r w:rsidRPr="0078747E">
              <w:t>M,V</w:t>
            </w:r>
          </w:p>
        </w:tc>
        <w:tc>
          <w:tcPr>
            <w:tcW w:w="708" w:type="dxa"/>
          </w:tcPr>
          <w:p w14:paraId="4672F800" w14:textId="77777777" w:rsidR="00AA0C87" w:rsidRPr="0078747E" w:rsidRDefault="00AA0C87" w:rsidP="00AA0C87">
            <w:pPr>
              <w:pStyle w:val="TAL"/>
            </w:pPr>
            <w:r w:rsidRPr="0078747E">
              <w:t>P</w:t>
            </w:r>
          </w:p>
        </w:tc>
        <w:tc>
          <w:tcPr>
            <w:tcW w:w="709" w:type="dxa"/>
          </w:tcPr>
          <w:p w14:paraId="43A10552" w14:textId="77777777" w:rsidR="00AA0C87" w:rsidRPr="0078747E" w:rsidRDefault="00AA0C87" w:rsidP="00AA0C87">
            <w:pPr>
              <w:pStyle w:val="TAL"/>
            </w:pPr>
          </w:p>
        </w:tc>
        <w:tc>
          <w:tcPr>
            <w:tcW w:w="567" w:type="dxa"/>
          </w:tcPr>
          <w:p w14:paraId="1355F528" w14:textId="77777777" w:rsidR="00AA0C87" w:rsidRPr="0078747E" w:rsidRDefault="00AA0C87" w:rsidP="00AA0C87">
            <w:pPr>
              <w:pStyle w:val="TAL"/>
            </w:pPr>
          </w:p>
        </w:tc>
        <w:tc>
          <w:tcPr>
            <w:tcW w:w="567" w:type="dxa"/>
          </w:tcPr>
          <w:p w14:paraId="63AAB541" w14:textId="77777777" w:rsidR="00AA0C87" w:rsidRPr="0078747E" w:rsidRDefault="00AA0C87" w:rsidP="00AA0C87">
            <w:pPr>
              <w:pStyle w:val="TAL"/>
            </w:pPr>
            <w:r w:rsidRPr="0078747E">
              <w:t>Y</w:t>
            </w:r>
          </w:p>
        </w:tc>
        <w:tc>
          <w:tcPr>
            <w:tcW w:w="888" w:type="dxa"/>
          </w:tcPr>
          <w:p w14:paraId="26F86185" w14:textId="77777777" w:rsidR="00AA0C87" w:rsidRPr="0078747E" w:rsidRDefault="00AA0C87" w:rsidP="00AA0C87">
            <w:pPr>
              <w:pStyle w:val="TAL"/>
            </w:pPr>
            <w:r w:rsidRPr="0078747E">
              <w:t>All</w:t>
            </w:r>
          </w:p>
        </w:tc>
      </w:tr>
      <w:tr w:rsidR="00DF5A09" w:rsidRPr="0078747E" w14:paraId="2488EC10" w14:textId="77777777">
        <w:tblPrEx>
          <w:tblCellMar>
            <w:top w:w="0" w:type="dxa"/>
            <w:bottom w:w="0" w:type="dxa"/>
          </w:tblCellMar>
        </w:tblPrEx>
        <w:trPr>
          <w:cantSplit/>
          <w:jc w:val="center"/>
        </w:trPr>
        <w:tc>
          <w:tcPr>
            <w:tcW w:w="2304" w:type="dxa"/>
            <w:tcBorders>
              <w:left w:val="single" w:sz="12" w:space="0" w:color="auto"/>
            </w:tcBorders>
          </w:tcPr>
          <w:p w14:paraId="29F3B0B9" w14:textId="77777777" w:rsidR="00AA0C87" w:rsidRPr="0078747E" w:rsidRDefault="00AA0C87" w:rsidP="00AA0C87">
            <w:pPr>
              <w:pStyle w:val="TAL"/>
            </w:pPr>
            <w:r>
              <w:t>QoS</w:t>
            </w:r>
            <w:r w:rsidRPr="0078747E">
              <w:t>-Rule-Remove</w:t>
            </w:r>
          </w:p>
        </w:tc>
        <w:tc>
          <w:tcPr>
            <w:tcW w:w="851" w:type="dxa"/>
          </w:tcPr>
          <w:p w14:paraId="04CF7E68" w14:textId="77777777" w:rsidR="00AA0C87" w:rsidRPr="00723FE1" w:rsidRDefault="003B4640" w:rsidP="00AA0C87">
            <w:pPr>
              <w:pStyle w:val="TAL"/>
              <w:rPr>
                <w:rFonts w:eastAsia="바탕" w:hint="eastAsia"/>
                <w:lang w:eastAsia="ko-KR"/>
              </w:rPr>
            </w:pPr>
            <w:r>
              <w:rPr>
                <w:rFonts w:eastAsia="바탕" w:hint="eastAsia"/>
                <w:lang w:eastAsia="ko-KR"/>
              </w:rPr>
              <w:t>1052</w:t>
            </w:r>
          </w:p>
        </w:tc>
        <w:tc>
          <w:tcPr>
            <w:tcW w:w="850" w:type="dxa"/>
          </w:tcPr>
          <w:p w14:paraId="2730FD0D" w14:textId="77777777" w:rsidR="00AA0C87" w:rsidRPr="00723FE1" w:rsidRDefault="00AA0C87" w:rsidP="00AA0C87">
            <w:pPr>
              <w:pStyle w:val="TAL"/>
              <w:rPr>
                <w:rFonts w:eastAsia="바탕" w:hint="eastAsia"/>
                <w:lang w:eastAsia="ko-KR"/>
              </w:rPr>
            </w:pPr>
            <w:r>
              <w:t>5a.3.</w:t>
            </w:r>
            <w:r w:rsidR="00723FE1">
              <w:rPr>
                <w:rFonts w:eastAsia="바탕" w:hint="eastAsia"/>
                <w:lang w:eastAsia="ko-KR"/>
              </w:rPr>
              <w:t>2</w:t>
            </w:r>
          </w:p>
        </w:tc>
        <w:tc>
          <w:tcPr>
            <w:tcW w:w="1276" w:type="dxa"/>
          </w:tcPr>
          <w:p w14:paraId="1D68A814" w14:textId="77777777" w:rsidR="00AA0C87" w:rsidRPr="0078747E" w:rsidRDefault="00AA0C87" w:rsidP="00AA0C87">
            <w:pPr>
              <w:pStyle w:val="TAL"/>
            </w:pPr>
            <w:r w:rsidRPr="0078747E">
              <w:t>Grouped</w:t>
            </w:r>
          </w:p>
        </w:tc>
        <w:tc>
          <w:tcPr>
            <w:tcW w:w="709" w:type="dxa"/>
          </w:tcPr>
          <w:p w14:paraId="5304BE43" w14:textId="77777777" w:rsidR="00AA0C87" w:rsidRPr="0078747E" w:rsidRDefault="00AA0C87" w:rsidP="00AA0C87">
            <w:pPr>
              <w:pStyle w:val="TAL"/>
            </w:pPr>
            <w:r w:rsidRPr="0078747E">
              <w:t>M,V</w:t>
            </w:r>
          </w:p>
        </w:tc>
        <w:tc>
          <w:tcPr>
            <w:tcW w:w="708" w:type="dxa"/>
          </w:tcPr>
          <w:p w14:paraId="7803F69D" w14:textId="77777777" w:rsidR="00AA0C87" w:rsidRPr="0078747E" w:rsidRDefault="00AA0C87" w:rsidP="00AA0C87">
            <w:pPr>
              <w:pStyle w:val="TAL"/>
            </w:pPr>
            <w:r w:rsidRPr="0078747E">
              <w:t>P</w:t>
            </w:r>
          </w:p>
        </w:tc>
        <w:tc>
          <w:tcPr>
            <w:tcW w:w="709" w:type="dxa"/>
          </w:tcPr>
          <w:p w14:paraId="4B18E2EA" w14:textId="77777777" w:rsidR="00AA0C87" w:rsidRPr="0078747E" w:rsidRDefault="00AA0C87" w:rsidP="00AA0C87">
            <w:pPr>
              <w:pStyle w:val="TAL"/>
            </w:pPr>
          </w:p>
        </w:tc>
        <w:tc>
          <w:tcPr>
            <w:tcW w:w="567" w:type="dxa"/>
          </w:tcPr>
          <w:p w14:paraId="14C60AD8" w14:textId="77777777" w:rsidR="00AA0C87" w:rsidRPr="0078747E" w:rsidRDefault="00AA0C87" w:rsidP="00AA0C87">
            <w:pPr>
              <w:pStyle w:val="TAL"/>
            </w:pPr>
          </w:p>
        </w:tc>
        <w:tc>
          <w:tcPr>
            <w:tcW w:w="567" w:type="dxa"/>
          </w:tcPr>
          <w:p w14:paraId="0C9AC029" w14:textId="77777777" w:rsidR="00AA0C87" w:rsidRPr="0078747E" w:rsidRDefault="00AA0C87" w:rsidP="00AA0C87">
            <w:pPr>
              <w:pStyle w:val="TAL"/>
            </w:pPr>
            <w:r w:rsidRPr="0078747E">
              <w:t>Y</w:t>
            </w:r>
          </w:p>
        </w:tc>
        <w:tc>
          <w:tcPr>
            <w:tcW w:w="888" w:type="dxa"/>
          </w:tcPr>
          <w:p w14:paraId="27CAA782" w14:textId="77777777" w:rsidR="00AA0C87" w:rsidRPr="0078747E" w:rsidRDefault="00AA0C87" w:rsidP="00AA0C87">
            <w:pPr>
              <w:pStyle w:val="TAL"/>
            </w:pPr>
            <w:r w:rsidRPr="0078747E">
              <w:t>All</w:t>
            </w:r>
          </w:p>
        </w:tc>
      </w:tr>
      <w:tr w:rsidR="00DF5A09" w:rsidRPr="0078747E" w14:paraId="59037919" w14:textId="77777777">
        <w:tblPrEx>
          <w:tblCellMar>
            <w:top w:w="0" w:type="dxa"/>
            <w:bottom w:w="0" w:type="dxa"/>
          </w:tblCellMar>
        </w:tblPrEx>
        <w:trPr>
          <w:cantSplit/>
          <w:jc w:val="center"/>
        </w:trPr>
        <w:tc>
          <w:tcPr>
            <w:tcW w:w="2304" w:type="dxa"/>
            <w:tcBorders>
              <w:left w:val="single" w:sz="12" w:space="0" w:color="auto"/>
            </w:tcBorders>
          </w:tcPr>
          <w:p w14:paraId="33D4E061" w14:textId="77777777" w:rsidR="00AA0C87" w:rsidRPr="0078747E" w:rsidRDefault="00AA0C87" w:rsidP="00AA0C87">
            <w:pPr>
              <w:pStyle w:val="TAL"/>
            </w:pPr>
            <w:r>
              <w:t>QoS</w:t>
            </w:r>
            <w:r w:rsidRPr="0078747E">
              <w:t>-Rule-Definition</w:t>
            </w:r>
          </w:p>
        </w:tc>
        <w:tc>
          <w:tcPr>
            <w:tcW w:w="851" w:type="dxa"/>
          </w:tcPr>
          <w:p w14:paraId="08B0B66B" w14:textId="77777777" w:rsidR="00AA0C87" w:rsidRPr="00723FE1" w:rsidRDefault="003B4640" w:rsidP="00AA0C87">
            <w:pPr>
              <w:pStyle w:val="TAL"/>
              <w:rPr>
                <w:rFonts w:eastAsia="바탕" w:hint="eastAsia"/>
                <w:lang w:eastAsia="ko-KR"/>
              </w:rPr>
            </w:pPr>
            <w:r>
              <w:rPr>
                <w:rFonts w:eastAsia="바탕" w:hint="eastAsia"/>
                <w:lang w:eastAsia="ko-KR"/>
              </w:rPr>
              <w:t>1053</w:t>
            </w:r>
          </w:p>
        </w:tc>
        <w:tc>
          <w:tcPr>
            <w:tcW w:w="850" w:type="dxa"/>
          </w:tcPr>
          <w:p w14:paraId="7E52DDCA" w14:textId="77777777" w:rsidR="00AA0C87" w:rsidRPr="00723FE1" w:rsidRDefault="00AA0C87" w:rsidP="00AA0C87">
            <w:pPr>
              <w:pStyle w:val="TAL"/>
              <w:rPr>
                <w:rFonts w:eastAsia="바탕" w:hint="eastAsia"/>
                <w:lang w:eastAsia="ko-KR"/>
              </w:rPr>
            </w:pPr>
            <w:r>
              <w:t>5a.3.</w:t>
            </w:r>
            <w:r w:rsidR="00723FE1">
              <w:rPr>
                <w:rFonts w:eastAsia="바탕" w:hint="eastAsia"/>
                <w:lang w:eastAsia="ko-KR"/>
              </w:rPr>
              <w:t>3</w:t>
            </w:r>
          </w:p>
        </w:tc>
        <w:tc>
          <w:tcPr>
            <w:tcW w:w="1276" w:type="dxa"/>
          </w:tcPr>
          <w:p w14:paraId="4C13940E" w14:textId="77777777" w:rsidR="00AA0C87" w:rsidRPr="0078747E" w:rsidRDefault="00AA0C87" w:rsidP="00AA0C87">
            <w:pPr>
              <w:pStyle w:val="TAL"/>
            </w:pPr>
            <w:r w:rsidRPr="0078747E">
              <w:t>Grouped</w:t>
            </w:r>
          </w:p>
        </w:tc>
        <w:tc>
          <w:tcPr>
            <w:tcW w:w="709" w:type="dxa"/>
          </w:tcPr>
          <w:p w14:paraId="2623B8BA" w14:textId="77777777" w:rsidR="00AA0C87" w:rsidRPr="0078747E" w:rsidRDefault="00AA0C87" w:rsidP="00AA0C87">
            <w:pPr>
              <w:pStyle w:val="TAL"/>
            </w:pPr>
            <w:r w:rsidRPr="0078747E">
              <w:t>M,V</w:t>
            </w:r>
          </w:p>
        </w:tc>
        <w:tc>
          <w:tcPr>
            <w:tcW w:w="708" w:type="dxa"/>
          </w:tcPr>
          <w:p w14:paraId="437270AA" w14:textId="77777777" w:rsidR="00AA0C87" w:rsidRPr="0078747E" w:rsidRDefault="00AA0C87" w:rsidP="00AA0C87">
            <w:pPr>
              <w:pStyle w:val="TAL"/>
            </w:pPr>
            <w:r w:rsidRPr="0078747E">
              <w:t>P</w:t>
            </w:r>
          </w:p>
        </w:tc>
        <w:tc>
          <w:tcPr>
            <w:tcW w:w="709" w:type="dxa"/>
          </w:tcPr>
          <w:p w14:paraId="18591356" w14:textId="77777777" w:rsidR="00AA0C87" w:rsidRPr="0078747E" w:rsidRDefault="00AA0C87" w:rsidP="00AA0C87">
            <w:pPr>
              <w:pStyle w:val="TAL"/>
            </w:pPr>
          </w:p>
        </w:tc>
        <w:tc>
          <w:tcPr>
            <w:tcW w:w="567" w:type="dxa"/>
          </w:tcPr>
          <w:p w14:paraId="2C477B19" w14:textId="77777777" w:rsidR="00AA0C87" w:rsidRPr="0078747E" w:rsidRDefault="00AA0C87" w:rsidP="00AA0C87">
            <w:pPr>
              <w:pStyle w:val="TAL"/>
            </w:pPr>
          </w:p>
        </w:tc>
        <w:tc>
          <w:tcPr>
            <w:tcW w:w="567" w:type="dxa"/>
          </w:tcPr>
          <w:p w14:paraId="4D4A320B" w14:textId="77777777" w:rsidR="00AA0C87" w:rsidRPr="0078747E" w:rsidRDefault="00AA0C87" w:rsidP="00AA0C87">
            <w:pPr>
              <w:pStyle w:val="TAL"/>
            </w:pPr>
            <w:r w:rsidRPr="0078747E">
              <w:t>Y</w:t>
            </w:r>
          </w:p>
        </w:tc>
        <w:tc>
          <w:tcPr>
            <w:tcW w:w="888" w:type="dxa"/>
          </w:tcPr>
          <w:p w14:paraId="326EA02C" w14:textId="77777777" w:rsidR="00AA0C87" w:rsidRPr="0078747E" w:rsidRDefault="00AA0C87" w:rsidP="00AA0C87">
            <w:pPr>
              <w:pStyle w:val="TAL"/>
            </w:pPr>
            <w:r w:rsidRPr="0078747E">
              <w:t>All</w:t>
            </w:r>
          </w:p>
        </w:tc>
      </w:tr>
      <w:tr w:rsidR="00DF5A09" w:rsidRPr="0078747E" w14:paraId="4129F2F2" w14:textId="77777777">
        <w:tblPrEx>
          <w:tblCellMar>
            <w:top w:w="0" w:type="dxa"/>
            <w:bottom w:w="0" w:type="dxa"/>
          </w:tblCellMar>
        </w:tblPrEx>
        <w:trPr>
          <w:cantSplit/>
          <w:jc w:val="center"/>
        </w:trPr>
        <w:tc>
          <w:tcPr>
            <w:tcW w:w="2304" w:type="dxa"/>
            <w:tcBorders>
              <w:left w:val="single" w:sz="12" w:space="0" w:color="auto"/>
            </w:tcBorders>
          </w:tcPr>
          <w:p w14:paraId="75498800" w14:textId="77777777" w:rsidR="00AA0C87" w:rsidRPr="0078747E" w:rsidRDefault="00AA0C87" w:rsidP="00AA0C87">
            <w:pPr>
              <w:pStyle w:val="TAL"/>
            </w:pPr>
            <w:r>
              <w:t>QoS</w:t>
            </w:r>
            <w:r w:rsidRPr="0078747E">
              <w:t>-Rule-Name</w:t>
            </w:r>
          </w:p>
        </w:tc>
        <w:tc>
          <w:tcPr>
            <w:tcW w:w="851" w:type="dxa"/>
          </w:tcPr>
          <w:p w14:paraId="20F352A0" w14:textId="77777777" w:rsidR="00AA0C87" w:rsidRPr="00723FE1" w:rsidRDefault="003B4640" w:rsidP="00AA0C87">
            <w:pPr>
              <w:pStyle w:val="TAL"/>
              <w:rPr>
                <w:rFonts w:eastAsia="바탕" w:hint="eastAsia"/>
                <w:lang w:eastAsia="ko-KR"/>
              </w:rPr>
            </w:pPr>
            <w:r>
              <w:rPr>
                <w:rFonts w:eastAsia="바탕" w:hint="eastAsia"/>
                <w:lang w:eastAsia="ko-KR"/>
              </w:rPr>
              <w:t>1054</w:t>
            </w:r>
          </w:p>
        </w:tc>
        <w:tc>
          <w:tcPr>
            <w:tcW w:w="850" w:type="dxa"/>
          </w:tcPr>
          <w:p w14:paraId="31B589E2" w14:textId="77777777" w:rsidR="00AA0C87" w:rsidRPr="00723FE1" w:rsidRDefault="00AA0C87" w:rsidP="00AA0C87">
            <w:pPr>
              <w:pStyle w:val="TAL"/>
              <w:rPr>
                <w:rFonts w:eastAsia="바탕" w:hint="eastAsia"/>
                <w:lang w:eastAsia="ko-KR"/>
              </w:rPr>
            </w:pPr>
            <w:r>
              <w:t>5a.3.</w:t>
            </w:r>
            <w:r w:rsidR="00723FE1">
              <w:rPr>
                <w:rFonts w:eastAsia="바탕" w:hint="eastAsia"/>
                <w:lang w:eastAsia="ko-KR"/>
              </w:rPr>
              <w:t>4</w:t>
            </w:r>
          </w:p>
        </w:tc>
        <w:tc>
          <w:tcPr>
            <w:tcW w:w="1276" w:type="dxa"/>
          </w:tcPr>
          <w:p w14:paraId="1C778110" w14:textId="77777777" w:rsidR="00AA0C87" w:rsidRPr="0078747E" w:rsidRDefault="00AA0C87" w:rsidP="00AA0C87">
            <w:pPr>
              <w:pStyle w:val="TAL"/>
            </w:pPr>
            <w:r w:rsidRPr="0078747E">
              <w:t>OctetString</w:t>
            </w:r>
          </w:p>
        </w:tc>
        <w:tc>
          <w:tcPr>
            <w:tcW w:w="709" w:type="dxa"/>
          </w:tcPr>
          <w:p w14:paraId="2F9F141C" w14:textId="77777777" w:rsidR="00AA0C87" w:rsidRPr="0078747E" w:rsidRDefault="00AA0C87" w:rsidP="00AA0C87">
            <w:pPr>
              <w:pStyle w:val="TAL"/>
            </w:pPr>
            <w:r w:rsidRPr="0078747E">
              <w:t>M,V</w:t>
            </w:r>
          </w:p>
        </w:tc>
        <w:tc>
          <w:tcPr>
            <w:tcW w:w="708" w:type="dxa"/>
          </w:tcPr>
          <w:p w14:paraId="04D35316" w14:textId="77777777" w:rsidR="00AA0C87" w:rsidRPr="0078747E" w:rsidRDefault="00AA0C87" w:rsidP="00AA0C87">
            <w:pPr>
              <w:pStyle w:val="TAL"/>
            </w:pPr>
            <w:r w:rsidRPr="0078747E">
              <w:t>P</w:t>
            </w:r>
          </w:p>
        </w:tc>
        <w:tc>
          <w:tcPr>
            <w:tcW w:w="709" w:type="dxa"/>
          </w:tcPr>
          <w:p w14:paraId="3A272F76" w14:textId="77777777" w:rsidR="00AA0C87" w:rsidRPr="0078747E" w:rsidRDefault="00AA0C87" w:rsidP="00AA0C87">
            <w:pPr>
              <w:pStyle w:val="TAL"/>
            </w:pPr>
          </w:p>
        </w:tc>
        <w:tc>
          <w:tcPr>
            <w:tcW w:w="567" w:type="dxa"/>
          </w:tcPr>
          <w:p w14:paraId="0C548BC0" w14:textId="77777777" w:rsidR="00AA0C87" w:rsidRPr="0078747E" w:rsidRDefault="00AA0C87" w:rsidP="00AA0C87">
            <w:pPr>
              <w:pStyle w:val="TAL"/>
            </w:pPr>
          </w:p>
        </w:tc>
        <w:tc>
          <w:tcPr>
            <w:tcW w:w="567" w:type="dxa"/>
          </w:tcPr>
          <w:p w14:paraId="2281FBF9" w14:textId="77777777" w:rsidR="00AA0C87" w:rsidRPr="0078747E" w:rsidRDefault="00AA0C87" w:rsidP="00AA0C87">
            <w:pPr>
              <w:pStyle w:val="TAL"/>
            </w:pPr>
            <w:r w:rsidRPr="0078747E">
              <w:t>Y</w:t>
            </w:r>
          </w:p>
        </w:tc>
        <w:tc>
          <w:tcPr>
            <w:tcW w:w="888" w:type="dxa"/>
          </w:tcPr>
          <w:p w14:paraId="6FAC5446" w14:textId="77777777" w:rsidR="00AA0C87" w:rsidRPr="0078747E" w:rsidRDefault="00AA0C87" w:rsidP="00AA0C87">
            <w:pPr>
              <w:pStyle w:val="TAL"/>
            </w:pPr>
            <w:r w:rsidRPr="0078747E">
              <w:t>All</w:t>
            </w:r>
          </w:p>
        </w:tc>
      </w:tr>
      <w:tr w:rsidR="00DF5A09" w:rsidRPr="0078747E" w14:paraId="058A2990" w14:textId="77777777">
        <w:tblPrEx>
          <w:tblCellMar>
            <w:top w:w="0" w:type="dxa"/>
            <w:bottom w:w="0" w:type="dxa"/>
          </w:tblCellMar>
        </w:tblPrEx>
        <w:trPr>
          <w:cantSplit/>
          <w:jc w:val="center"/>
        </w:trPr>
        <w:tc>
          <w:tcPr>
            <w:tcW w:w="2304" w:type="dxa"/>
            <w:tcBorders>
              <w:left w:val="single" w:sz="12" w:space="0" w:color="auto"/>
            </w:tcBorders>
          </w:tcPr>
          <w:p w14:paraId="015A0EF3" w14:textId="77777777" w:rsidR="00AA0C87" w:rsidRPr="0078747E" w:rsidRDefault="00AA0C87" w:rsidP="00AA0C87">
            <w:pPr>
              <w:pStyle w:val="TAL"/>
            </w:pPr>
            <w:r>
              <w:t>QoS</w:t>
            </w:r>
            <w:r w:rsidRPr="0078747E">
              <w:t>-Rule-Report</w:t>
            </w:r>
          </w:p>
        </w:tc>
        <w:tc>
          <w:tcPr>
            <w:tcW w:w="851" w:type="dxa"/>
          </w:tcPr>
          <w:p w14:paraId="76FC3C5E" w14:textId="77777777" w:rsidR="00AA0C87" w:rsidRPr="00723FE1" w:rsidRDefault="003B4640" w:rsidP="00AA0C87">
            <w:pPr>
              <w:pStyle w:val="TAL"/>
              <w:rPr>
                <w:rFonts w:eastAsia="바탕" w:hint="eastAsia"/>
                <w:lang w:eastAsia="ko-KR"/>
              </w:rPr>
            </w:pPr>
            <w:r>
              <w:rPr>
                <w:rFonts w:eastAsia="바탕" w:hint="eastAsia"/>
                <w:lang w:eastAsia="ko-KR"/>
              </w:rPr>
              <w:t>1055</w:t>
            </w:r>
          </w:p>
        </w:tc>
        <w:tc>
          <w:tcPr>
            <w:tcW w:w="850" w:type="dxa"/>
          </w:tcPr>
          <w:p w14:paraId="45A4D5EA" w14:textId="77777777" w:rsidR="00AA0C87" w:rsidRPr="00723FE1" w:rsidRDefault="00AA0C87" w:rsidP="00AA0C87">
            <w:pPr>
              <w:pStyle w:val="TAL"/>
              <w:rPr>
                <w:rFonts w:eastAsia="바탕" w:hint="eastAsia"/>
                <w:lang w:eastAsia="ko-KR"/>
              </w:rPr>
            </w:pPr>
            <w:r>
              <w:t>5a.3.</w:t>
            </w:r>
            <w:r w:rsidR="00723FE1">
              <w:rPr>
                <w:rFonts w:eastAsia="바탕" w:hint="eastAsia"/>
                <w:lang w:eastAsia="ko-KR"/>
              </w:rPr>
              <w:t>5</w:t>
            </w:r>
          </w:p>
        </w:tc>
        <w:tc>
          <w:tcPr>
            <w:tcW w:w="1276" w:type="dxa"/>
          </w:tcPr>
          <w:p w14:paraId="5FAF4973" w14:textId="77777777" w:rsidR="00AA0C87" w:rsidRPr="0078747E" w:rsidRDefault="00AA0C87" w:rsidP="00AA0C87">
            <w:pPr>
              <w:pStyle w:val="TAL"/>
            </w:pPr>
            <w:r w:rsidRPr="0078747E">
              <w:t>Grouped</w:t>
            </w:r>
          </w:p>
        </w:tc>
        <w:tc>
          <w:tcPr>
            <w:tcW w:w="709" w:type="dxa"/>
          </w:tcPr>
          <w:p w14:paraId="62A199A4" w14:textId="77777777" w:rsidR="00AA0C87" w:rsidRPr="0078747E" w:rsidRDefault="00AA0C87" w:rsidP="00AA0C87">
            <w:pPr>
              <w:pStyle w:val="TAL"/>
            </w:pPr>
            <w:r w:rsidRPr="0078747E">
              <w:t>M,V</w:t>
            </w:r>
          </w:p>
        </w:tc>
        <w:tc>
          <w:tcPr>
            <w:tcW w:w="708" w:type="dxa"/>
          </w:tcPr>
          <w:p w14:paraId="6C9012C0" w14:textId="77777777" w:rsidR="00AA0C87" w:rsidRPr="0078747E" w:rsidRDefault="00AA0C87" w:rsidP="00AA0C87">
            <w:pPr>
              <w:pStyle w:val="TAL"/>
            </w:pPr>
            <w:r w:rsidRPr="0078747E">
              <w:t>P</w:t>
            </w:r>
          </w:p>
        </w:tc>
        <w:tc>
          <w:tcPr>
            <w:tcW w:w="709" w:type="dxa"/>
          </w:tcPr>
          <w:p w14:paraId="6E2C3859" w14:textId="77777777" w:rsidR="00AA0C87" w:rsidRPr="0078747E" w:rsidRDefault="00AA0C87" w:rsidP="00AA0C87">
            <w:pPr>
              <w:pStyle w:val="TAL"/>
            </w:pPr>
          </w:p>
        </w:tc>
        <w:tc>
          <w:tcPr>
            <w:tcW w:w="567" w:type="dxa"/>
          </w:tcPr>
          <w:p w14:paraId="317A9E0D" w14:textId="77777777" w:rsidR="00AA0C87" w:rsidRPr="0078747E" w:rsidRDefault="00AA0C87" w:rsidP="00AA0C87">
            <w:pPr>
              <w:pStyle w:val="TAL"/>
            </w:pPr>
          </w:p>
        </w:tc>
        <w:tc>
          <w:tcPr>
            <w:tcW w:w="567" w:type="dxa"/>
          </w:tcPr>
          <w:p w14:paraId="480E2BF8" w14:textId="77777777" w:rsidR="00AA0C87" w:rsidRPr="0078747E" w:rsidRDefault="00AA0C87" w:rsidP="00AA0C87">
            <w:pPr>
              <w:pStyle w:val="TAL"/>
            </w:pPr>
            <w:r w:rsidRPr="0078747E">
              <w:t>Y</w:t>
            </w:r>
          </w:p>
        </w:tc>
        <w:tc>
          <w:tcPr>
            <w:tcW w:w="888" w:type="dxa"/>
          </w:tcPr>
          <w:p w14:paraId="62B99B5D" w14:textId="77777777" w:rsidR="00AA0C87" w:rsidRPr="0078747E" w:rsidRDefault="00AA0C87" w:rsidP="00AA0C87">
            <w:pPr>
              <w:pStyle w:val="TAL"/>
            </w:pPr>
            <w:r w:rsidRPr="0078747E">
              <w:t>All</w:t>
            </w:r>
          </w:p>
        </w:tc>
      </w:tr>
      <w:tr w:rsidR="00DF5A09" w:rsidRPr="0078747E" w14:paraId="15B5D91F" w14:textId="77777777">
        <w:tblPrEx>
          <w:tblCellMar>
            <w:top w:w="0" w:type="dxa"/>
            <w:bottom w:w="0" w:type="dxa"/>
          </w:tblCellMar>
        </w:tblPrEx>
        <w:trPr>
          <w:cantSplit/>
          <w:jc w:val="center"/>
        </w:trPr>
        <w:tc>
          <w:tcPr>
            <w:tcW w:w="2304" w:type="dxa"/>
            <w:tcBorders>
              <w:left w:val="single" w:sz="12" w:space="0" w:color="auto"/>
            </w:tcBorders>
          </w:tcPr>
          <w:p w14:paraId="20692692" w14:textId="77777777" w:rsidR="00E700E8" w:rsidRDefault="00E700E8" w:rsidP="00AA0C87">
            <w:pPr>
              <w:pStyle w:val="TAL"/>
            </w:pPr>
            <w:r>
              <w:t>Session-Linking-Indicator</w:t>
            </w:r>
          </w:p>
        </w:tc>
        <w:tc>
          <w:tcPr>
            <w:tcW w:w="851" w:type="dxa"/>
          </w:tcPr>
          <w:p w14:paraId="7CF97DC9" w14:textId="77777777" w:rsidR="00E700E8" w:rsidRPr="00E700E8" w:rsidRDefault="00E700E8" w:rsidP="00AA0C87">
            <w:pPr>
              <w:pStyle w:val="TAL"/>
              <w:rPr>
                <w:rFonts w:eastAsia="바탕" w:hint="eastAsia"/>
                <w:lang w:eastAsia="ko-KR"/>
              </w:rPr>
            </w:pPr>
            <w:r>
              <w:rPr>
                <w:lang w:eastAsia="ko-KR"/>
              </w:rPr>
              <w:t>10</w:t>
            </w:r>
            <w:r w:rsidR="0011618F">
              <w:rPr>
                <w:rFonts w:eastAsia="바탕" w:hint="eastAsia"/>
                <w:lang w:eastAsia="ko-KR"/>
              </w:rPr>
              <w:t>64</w:t>
            </w:r>
          </w:p>
        </w:tc>
        <w:tc>
          <w:tcPr>
            <w:tcW w:w="850" w:type="dxa"/>
          </w:tcPr>
          <w:p w14:paraId="0A5B848E" w14:textId="77777777" w:rsidR="00E700E8" w:rsidRDefault="00E700E8" w:rsidP="00AA0C87">
            <w:pPr>
              <w:pStyle w:val="TAL"/>
            </w:pPr>
            <w:r>
              <w:t>5a.3.6</w:t>
            </w:r>
          </w:p>
        </w:tc>
        <w:tc>
          <w:tcPr>
            <w:tcW w:w="1276" w:type="dxa"/>
          </w:tcPr>
          <w:p w14:paraId="73F8EADD" w14:textId="77777777" w:rsidR="00E700E8" w:rsidRPr="0078747E" w:rsidRDefault="00E700E8" w:rsidP="00AA0C87">
            <w:pPr>
              <w:pStyle w:val="TAL"/>
            </w:pPr>
            <w:r>
              <w:t>Enumerated</w:t>
            </w:r>
          </w:p>
        </w:tc>
        <w:tc>
          <w:tcPr>
            <w:tcW w:w="709" w:type="dxa"/>
          </w:tcPr>
          <w:p w14:paraId="2F5711BA" w14:textId="77777777" w:rsidR="00E700E8" w:rsidRPr="0078747E" w:rsidRDefault="00E700E8" w:rsidP="00AA0C87">
            <w:pPr>
              <w:pStyle w:val="TAL"/>
            </w:pPr>
            <w:r>
              <w:t>M,V</w:t>
            </w:r>
          </w:p>
        </w:tc>
        <w:tc>
          <w:tcPr>
            <w:tcW w:w="708" w:type="dxa"/>
          </w:tcPr>
          <w:p w14:paraId="3A4FE6B6" w14:textId="77777777" w:rsidR="00E700E8" w:rsidRPr="0078747E" w:rsidRDefault="00E700E8" w:rsidP="00AA0C87">
            <w:pPr>
              <w:pStyle w:val="TAL"/>
            </w:pPr>
            <w:r>
              <w:t>P</w:t>
            </w:r>
          </w:p>
        </w:tc>
        <w:tc>
          <w:tcPr>
            <w:tcW w:w="709" w:type="dxa"/>
          </w:tcPr>
          <w:p w14:paraId="26529B4D" w14:textId="77777777" w:rsidR="00E700E8" w:rsidRPr="0078747E" w:rsidRDefault="00E700E8" w:rsidP="00AA0C87">
            <w:pPr>
              <w:pStyle w:val="TAL"/>
            </w:pPr>
          </w:p>
        </w:tc>
        <w:tc>
          <w:tcPr>
            <w:tcW w:w="567" w:type="dxa"/>
          </w:tcPr>
          <w:p w14:paraId="4A1CA1E1" w14:textId="77777777" w:rsidR="00E700E8" w:rsidRPr="0078747E" w:rsidRDefault="00E700E8" w:rsidP="00AA0C87">
            <w:pPr>
              <w:pStyle w:val="TAL"/>
            </w:pPr>
          </w:p>
        </w:tc>
        <w:tc>
          <w:tcPr>
            <w:tcW w:w="567" w:type="dxa"/>
          </w:tcPr>
          <w:p w14:paraId="477B0476" w14:textId="77777777" w:rsidR="00E700E8" w:rsidRPr="0078747E" w:rsidRDefault="00E700E8" w:rsidP="00AA0C87">
            <w:pPr>
              <w:pStyle w:val="TAL"/>
            </w:pPr>
            <w:r>
              <w:t>Y</w:t>
            </w:r>
          </w:p>
        </w:tc>
        <w:tc>
          <w:tcPr>
            <w:tcW w:w="888" w:type="dxa"/>
          </w:tcPr>
          <w:p w14:paraId="556706E5" w14:textId="77777777" w:rsidR="0045489B" w:rsidRDefault="00E700E8" w:rsidP="0045489B">
            <w:pPr>
              <w:pStyle w:val="TAL"/>
              <w:rPr>
                <w:rFonts w:eastAsia="SimSun" w:hint="eastAsia"/>
                <w:lang w:eastAsia="zh-CN"/>
              </w:rPr>
            </w:pPr>
            <w:r>
              <w:t>All</w:t>
            </w:r>
          </w:p>
          <w:p w14:paraId="6C806BD6" w14:textId="77777777" w:rsidR="00E700E8" w:rsidRPr="0078747E" w:rsidRDefault="0045489B" w:rsidP="0045489B">
            <w:pPr>
              <w:pStyle w:val="TAL"/>
            </w:pPr>
            <w:r>
              <w:rPr>
                <w:rFonts w:eastAsia="SimSun" w:hint="eastAsia"/>
                <w:lang w:eastAsia="zh-CN"/>
              </w:rPr>
              <w:t>(NOTE4)</w:t>
            </w:r>
          </w:p>
        </w:tc>
      </w:tr>
      <w:tr w:rsidR="004B12B8" w:rsidRPr="0078747E" w14:paraId="61D3782A" w14:textId="77777777">
        <w:tblPrEx>
          <w:tblCellMar>
            <w:top w:w="0" w:type="dxa"/>
            <w:bottom w:w="0" w:type="dxa"/>
          </w:tblCellMar>
        </w:tblPrEx>
        <w:trPr>
          <w:cantSplit/>
          <w:jc w:val="center"/>
        </w:trPr>
        <w:tc>
          <w:tcPr>
            <w:tcW w:w="9429" w:type="dxa"/>
            <w:gridSpan w:val="10"/>
            <w:tcBorders>
              <w:left w:val="single" w:sz="12" w:space="0" w:color="auto"/>
            </w:tcBorders>
          </w:tcPr>
          <w:p w14:paraId="7C572EC8" w14:textId="77777777" w:rsidR="004B12B8" w:rsidRPr="0078747E" w:rsidRDefault="004B12B8" w:rsidP="007B0511">
            <w:pPr>
              <w:pStyle w:val="TAN"/>
            </w:pPr>
            <w:r>
              <w:t>NOTE 1:</w:t>
            </w:r>
            <w:r w:rsidR="007B0511" w:rsidRPr="0078747E">
              <w:tab/>
            </w:r>
            <w:r w:rsidRPr="0078747E">
              <w:t>The AVP header bit denoted as 'M', indicates whether support of the AVP is required. The AVP header bit denoted as 'V', indicates whether the optional Vendor-ID field is present in the AVP header. For further details, see RFC 3588 [4].</w:t>
            </w:r>
          </w:p>
          <w:p w14:paraId="37AABB86" w14:textId="77777777" w:rsidR="004B12B8" w:rsidRDefault="004B12B8" w:rsidP="004B12B8">
            <w:pPr>
              <w:pStyle w:val="TAN"/>
            </w:pPr>
            <w:r w:rsidRPr="0078747E">
              <w:t>NOTE 2:</w:t>
            </w:r>
            <w:r w:rsidRPr="0078747E">
              <w:tab/>
              <w:t>The value types are defined in RFC 3588 [4].</w:t>
            </w:r>
          </w:p>
          <w:p w14:paraId="2BE8C9BD" w14:textId="77777777" w:rsidR="0045489B" w:rsidRDefault="004B12B8" w:rsidP="0045489B">
            <w:pPr>
              <w:pStyle w:val="TAL"/>
              <w:rPr>
                <w:rFonts w:eastAsia="SimSun" w:hint="eastAsia"/>
                <w:lang w:eastAsia="zh-CN"/>
              </w:rPr>
            </w:pPr>
            <w:r>
              <w:t>NOTE 3:</w:t>
            </w:r>
            <w:r w:rsidR="007B0511" w:rsidRPr="0078747E">
              <w:tab/>
            </w:r>
            <w:r>
              <w:t>The Gxx specific AVPs do not apply to 3GPP-GPRS Access Type.</w:t>
            </w:r>
          </w:p>
          <w:p w14:paraId="1C902B22" w14:textId="77777777" w:rsidR="0045489B" w:rsidRPr="0045489B" w:rsidRDefault="0045489B" w:rsidP="0045489B">
            <w:pPr>
              <w:pStyle w:val="TAL"/>
              <w:rPr>
                <w:rFonts w:eastAsia="바탕" w:hint="eastAsia"/>
                <w:lang w:eastAsia="ko-KR"/>
              </w:rPr>
            </w:pPr>
            <w:r>
              <w:rPr>
                <w:rFonts w:eastAsia="SimSun" w:hint="eastAsia"/>
                <w:lang w:eastAsia="zh-CN"/>
              </w:rPr>
              <w:t>NOTE 4:</w:t>
            </w:r>
            <w:r w:rsidRPr="00D34045">
              <w:rPr>
                <w:rFonts w:eastAsia="SimSun"/>
                <w:lang w:eastAsia="zh-CN"/>
              </w:rPr>
              <w:t xml:space="preserve"> </w:t>
            </w:r>
            <w:r w:rsidRPr="00D34045">
              <w:tab/>
            </w:r>
            <w:r w:rsidRPr="00D34045">
              <w:rPr>
                <w:rFonts w:eastAsia="SimSun"/>
                <w:lang w:eastAsia="zh-CN"/>
              </w:rPr>
              <w:t>This AVP only applies to case 2b</w:t>
            </w:r>
            <w:r>
              <w:rPr>
                <w:rFonts w:eastAsia="SimSun" w:hint="eastAsia"/>
                <w:lang w:eastAsia="zh-CN"/>
              </w:rPr>
              <w:t xml:space="preserve"> as defined in 3GPP TS 29.213 [8]</w:t>
            </w:r>
          </w:p>
        </w:tc>
      </w:tr>
    </w:tbl>
    <w:p w14:paraId="08B5C1AC" w14:textId="77777777" w:rsidR="00AA0C87" w:rsidRDefault="00AA0C87" w:rsidP="00AA0C87">
      <w:pPr>
        <w:rPr>
          <w:noProof/>
        </w:rPr>
      </w:pPr>
    </w:p>
    <w:p w14:paraId="3FD391DE" w14:textId="77777777" w:rsidR="00723FE1" w:rsidRPr="0078747E" w:rsidRDefault="00723FE1" w:rsidP="00723FE1">
      <w:pPr>
        <w:pStyle w:val="Heading3"/>
      </w:pPr>
      <w:bookmarkStart w:id="170" w:name="_Toc343033564"/>
      <w:r>
        <w:t>5a.3.</w:t>
      </w:r>
      <w:r>
        <w:rPr>
          <w:rFonts w:eastAsia="바탕" w:hint="eastAsia"/>
          <w:lang w:eastAsia="ko-KR"/>
        </w:rPr>
        <w:t>1</w:t>
      </w:r>
      <w:r w:rsidRPr="0078747E">
        <w:tab/>
      </w:r>
      <w:r>
        <w:t>QoS</w:t>
      </w:r>
      <w:r w:rsidRPr="0078747E">
        <w:t>-Rule-Install AVP (All access types)</w:t>
      </w:r>
      <w:bookmarkEnd w:id="170"/>
    </w:p>
    <w:p w14:paraId="328FB5D6" w14:textId="77777777" w:rsidR="00723FE1" w:rsidRPr="0078747E" w:rsidRDefault="00723FE1" w:rsidP="00723FE1">
      <w:r w:rsidRPr="0078747E">
        <w:t xml:space="preserve">The </w:t>
      </w:r>
      <w:r>
        <w:t xml:space="preserve">QoS-Rule-Install AVP (AVP code </w:t>
      </w:r>
      <w:r w:rsidR="003B4640">
        <w:rPr>
          <w:rFonts w:eastAsia="바탕" w:hint="eastAsia"/>
          <w:lang w:eastAsia="ko-KR"/>
        </w:rPr>
        <w:t>1051</w:t>
      </w:r>
      <w:r w:rsidRPr="0078747E">
        <w:t xml:space="preserve">) is of type Grouped, and it is used to activate, install or modify </w:t>
      </w:r>
      <w:r>
        <w:t>QoS</w:t>
      </w:r>
      <w:r w:rsidRPr="0078747E">
        <w:t xml:space="preserve"> rules as instructed from the </w:t>
      </w:r>
      <w:r w:rsidRPr="00A22E7F">
        <w:t>PCRF</w:t>
      </w:r>
      <w:r w:rsidRPr="0078747E">
        <w:t xml:space="preserve"> to the </w:t>
      </w:r>
      <w:r>
        <w:t>BBERF.</w:t>
      </w:r>
    </w:p>
    <w:p w14:paraId="4E3F9175" w14:textId="77777777" w:rsidR="00723FE1" w:rsidRDefault="00723FE1" w:rsidP="00723FE1">
      <w:r w:rsidRPr="00044F27">
        <w:t xml:space="preserve">For installing a new </w:t>
      </w:r>
      <w:r>
        <w:t>QoS</w:t>
      </w:r>
      <w:r w:rsidRPr="00044F27">
        <w:t xml:space="preserve"> rule or modifying a </w:t>
      </w:r>
      <w:r>
        <w:t>QoS</w:t>
      </w:r>
      <w:r w:rsidRPr="00044F27">
        <w:t xml:space="preserve"> rule already installed, </w:t>
      </w:r>
      <w:r>
        <w:t>QoS</w:t>
      </w:r>
      <w:r w:rsidRPr="00044F27">
        <w:t>-Rule-Definition AVP shall be used.</w:t>
      </w:r>
    </w:p>
    <w:p w14:paraId="77BC109D" w14:textId="77777777" w:rsidR="00A24D2F" w:rsidRDefault="00723FE1" w:rsidP="00A24D2F">
      <w:r>
        <w:t xml:space="preserve">When Tunnel-Information AVP is provided it applies to all the QoS rules included within the QoS-Rule-Install AVP. </w:t>
      </w:r>
      <w:r w:rsidR="00A24D2F">
        <w:t xml:space="preserve">When </w:t>
      </w:r>
      <w:r>
        <w:t xml:space="preserve">QoS rules are being modified, the newly provided Tunnel-Information AVP replaces previously provided Tunnel-Information AVP for the modified QoS rules. </w:t>
      </w:r>
      <w:r w:rsidR="00AE483B">
        <w:t>If Resource-Allocation-Notification AVP is included then it applies to all the rules within the QoS-Rule-Install AVP. If a QoS-Rule-Install AVP does not include the Resource-Allocation-Notification AVP, the resource allocation shall not be notified by the BBERF even if this AVP was present in previous installations of the same rule.</w:t>
      </w:r>
    </w:p>
    <w:p w14:paraId="04D65272" w14:textId="77777777" w:rsidR="00AE483B" w:rsidRDefault="00A24D2F" w:rsidP="00AE483B">
      <w:pPr>
        <w:rPr>
          <w:rFonts w:eastAsia="바탕" w:hint="eastAsia"/>
          <w:lang w:eastAsia="ko-KR"/>
        </w:rPr>
      </w:pPr>
      <w:r>
        <w:t xml:space="preserve">In case 2a, the QoS-Rule-Install AVP may also </w:t>
      </w:r>
      <w:r w:rsidRPr="0078747E">
        <w:t xml:space="preserve">contain a charging </w:t>
      </w:r>
      <w:r w:rsidRPr="007A4A40">
        <w:t>identifier within the Access-Network-Charging-Identifi</w:t>
      </w:r>
      <w:r>
        <w:t>er-Value AVP</w:t>
      </w:r>
      <w:r w:rsidRPr="00E236CE">
        <w:t>. The charging identifier information is used by the BBERF for charging correlation. When the Access-Network-Charging-Identifier-Value AVP is included, the identifier applies to all the QoS rules included within the QoS-Rule-Install AVP. The charging identifier value for a QoS rule shall be the same as that for the corresponding PCC rule. When a QoS rule is being modified and no new charging identifier is provided, then the</w:t>
      </w:r>
      <w:r>
        <w:t xml:space="preserve"> previously provided charging identifier shall apply for the modified QoS rules.</w:t>
      </w:r>
    </w:p>
    <w:p w14:paraId="2D25992F" w14:textId="77777777" w:rsidR="009A783B" w:rsidRPr="009A783B" w:rsidRDefault="009A783B" w:rsidP="00AE483B">
      <w:pPr>
        <w:rPr>
          <w:rFonts w:eastAsia="바탕" w:hint="eastAsia"/>
          <w:lang w:eastAsia="ko-KR"/>
        </w:rPr>
      </w:pPr>
      <w:r w:rsidRPr="00641399">
        <w:t>If Rule-Activation-Time or Rule-Deactivation-Time is specifie</w:t>
      </w:r>
      <w:r>
        <w:t>d then it applies to all the QoS</w:t>
      </w:r>
      <w:r w:rsidRPr="00641399">
        <w:t xml:space="preserve"> rules within the </w:t>
      </w:r>
      <w:r>
        <w:t>QoS</w:t>
      </w:r>
      <w:r w:rsidRPr="00641399">
        <w:t>-Rule-Install</w:t>
      </w:r>
      <w:r>
        <w:t xml:space="preserve"> AVP</w:t>
      </w:r>
      <w:r w:rsidRPr="00641399">
        <w:t>.</w:t>
      </w:r>
    </w:p>
    <w:p w14:paraId="16727BA4" w14:textId="77777777" w:rsidR="00723FE1" w:rsidRPr="0078747E" w:rsidRDefault="00723FE1" w:rsidP="00723FE1">
      <w:r w:rsidRPr="0078747E">
        <w:t>AVP Format:</w:t>
      </w:r>
    </w:p>
    <w:p w14:paraId="40FDF4B5" w14:textId="77777777" w:rsidR="00723FE1" w:rsidRPr="0078747E" w:rsidRDefault="00723FE1" w:rsidP="00723FE1">
      <w:pPr>
        <w:pStyle w:val="PL"/>
        <w:rPr>
          <w:noProof w:val="0"/>
        </w:rPr>
      </w:pPr>
      <w:r>
        <w:rPr>
          <w:noProof w:val="0"/>
        </w:rPr>
        <w:t>QoS</w:t>
      </w:r>
      <w:r w:rsidRPr="0078747E">
        <w:rPr>
          <w:noProof w:val="0"/>
        </w:rPr>
        <w:t xml:space="preserve">-Rule-Install ::= &lt; AVP Header: </w:t>
      </w:r>
      <w:r w:rsidR="003B4640">
        <w:rPr>
          <w:rFonts w:eastAsia="바탕" w:hint="eastAsia"/>
          <w:noProof w:val="0"/>
          <w:lang w:eastAsia="ko-KR"/>
        </w:rPr>
        <w:t>1051</w:t>
      </w:r>
      <w:r w:rsidRPr="0078747E">
        <w:rPr>
          <w:noProof w:val="0"/>
        </w:rPr>
        <w:t>&gt;</w:t>
      </w:r>
    </w:p>
    <w:p w14:paraId="69A18B15"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Pr>
          <w:noProof w:val="0"/>
        </w:rPr>
        <w:t>QoS</w:t>
      </w:r>
      <w:r w:rsidRPr="0078747E">
        <w:rPr>
          <w:noProof w:val="0"/>
        </w:rPr>
        <w:t>-Rule-Definition ]</w:t>
      </w:r>
    </w:p>
    <w:p w14:paraId="7561A1D5" w14:textId="77777777" w:rsidR="00A24D2F" w:rsidRPr="0078747E" w:rsidRDefault="00723FE1" w:rsidP="00A24D2F">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Tunnel-Information</w:t>
      </w:r>
      <w:r w:rsidRPr="0078747E">
        <w:rPr>
          <w:noProof w:val="0"/>
        </w:rPr>
        <w:t xml:space="preserve"> ]</w:t>
      </w:r>
    </w:p>
    <w:p w14:paraId="3D8A5639" w14:textId="77777777" w:rsidR="00723FE1" w:rsidRPr="0078747E" w:rsidRDefault="00A24D2F" w:rsidP="00A24D2F">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Access-Network-Charging-Identifier-Value</w:t>
      </w:r>
      <w:r w:rsidRPr="0078747E">
        <w:rPr>
          <w:noProof w:val="0"/>
        </w:rPr>
        <w:t xml:space="preserve"> ]</w:t>
      </w:r>
    </w:p>
    <w:p w14:paraId="7F1AADA2" w14:textId="77777777" w:rsidR="007A479B" w:rsidRDefault="00AE483B" w:rsidP="007A479B">
      <w:pPr>
        <w:pStyle w:val="PL"/>
        <w:rPr>
          <w:rFonts w:eastAsia="SimSun" w:hint="eastAsia"/>
          <w:noProof w:val="0"/>
          <w:lang w:eastAsia="zh-CN"/>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Resource-Allocation-Notification</w:t>
      </w:r>
      <w:r w:rsidRPr="0078747E">
        <w:rPr>
          <w:noProof w:val="0"/>
        </w:rPr>
        <w:t xml:space="preserve"> ]</w:t>
      </w:r>
    </w:p>
    <w:p w14:paraId="3D841364" w14:textId="77777777" w:rsidR="007A479B" w:rsidRDefault="007A479B" w:rsidP="007A479B">
      <w:pPr>
        <w:pStyle w:val="PL"/>
        <w:rPr>
          <w:rFonts w:eastAsia="SimSun" w:hint="eastAsia"/>
          <w:noProof w:val="0"/>
          <w:lang w:eastAsia="zh-CN"/>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t xml:space="preserve"> [ Rule-Activation-Time ]</w:t>
      </w:r>
    </w:p>
    <w:p w14:paraId="0EE8C0C4" w14:textId="77777777" w:rsidR="00AE483B" w:rsidRPr="0078747E" w:rsidRDefault="007A479B" w:rsidP="007A479B">
      <w:pPr>
        <w:pStyle w:val="PL"/>
        <w:rPr>
          <w:noProof w:val="0"/>
        </w:rPr>
      </w:pP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r>
      <w:r>
        <w:rPr>
          <w:rFonts w:eastAsia="SimSun" w:hint="eastAsia"/>
          <w:noProof w:val="0"/>
          <w:lang w:eastAsia="zh-CN"/>
        </w:rPr>
        <w:tab/>
        <w:t xml:space="preserve"> [ Rule-Deactivation-Time ]</w:t>
      </w:r>
    </w:p>
    <w:p w14:paraId="1237E617" w14:textId="77777777" w:rsidR="00AA0C87" w:rsidRDefault="00723FE1" w:rsidP="00F06E4F">
      <w:pPr>
        <w:pStyle w:val="PL"/>
        <w:rPr>
          <w:rFonts w:eastAsia="바탕" w:hint="eastAsia"/>
          <w:lang w:eastAsia="ko-KR"/>
        </w:rPr>
      </w:pPr>
      <w:r w:rsidRPr="0078747E">
        <w:tab/>
      </w:r>
      <w:r w:rsidRPr="0078747E">
        <w:tab/>
      </w:r>
      <w:r w:rsidRPr="0078747E">
        <w:tab/>
      </w:r>
      <w:r w:rsidRPr="0078747E">
        <w:tab/>
      </w:r>
      <w:r w:rsidRPr="0078747E">
        <w:tab/>
      </w:r>
      <w:r w:rsidRPr="0078747E">
        <w:tab/>
      </w:r>
      <w:r w:rsidRPr="0078747E">
        <w:tab/>
        <w:t>*[ AVP ]</w:t>
      </w:r>
    </w:p>
    <w:p w14:paraId="0582AD64" w14:textId="77777777" w:rsidR="00723FE1" w:rsidRPr="0078747E" w:rsidRDefault="00723FE1" w:rsidP="00723FE1">
      <w:pPr>
        <w:pStyle w:val="Heading3"/>
      </w:pPr>
      <w:bookmarkStart w:id="171" w:name="_Toc343033565"/>
      <w:r>
        <w:lastRenderedPageBreak/>
        <w:t>5a.3.</w:t>
      </w:r>
      <w:r>
        <w:rPr>
          <w:rFonts w:eastAsia="바탕" w:hint="eastAsia"/>
          <w:lang w:eastAsia="ko-KR"/>
        </w:rPr>
        <w:t>2</w:t>
      </w:r>
      <w:r w:rsidRPr="0078747E">
        <w:tab/>
      </w:r>
      <w:r>
        <w:t>QoS</w:t>
      </w:r>
      <w:r w:rsidRPr="0078747E">
        <w:t>-Rule-Remove AVP (All access types)</w:t>
      </w:r>
      <w:bookmarkEnd w:id="171"/>
    </w:p>
    <w:p w14:paraId="01428F2D" w14:textId="77777777" w:rsidR="00723FE1" w:rsidRPr="0078747E" w:rsidRDefault="00723FE1" w:rsidP="00723FE1">
      <w:r w:rsidRPr="0078747E">
        <w:t xml:space="preserve">The </w:t>
      </w:r>
      <w:r>
        <w:t>QoS</w:t>
      </w:r>
      <w:r w:rsidRPr="0078747E">
        <w:t xml:space="preserve">-Rule-Remove AVP (AVP code </w:t>
      </w:r>
      <w:r w:rsidR="003B4640">
        <w:rPr>
          <w:rFonts w:eastAsia="바탕" w:hint="eastAsia"/>
          <w:lang w:eastAsia="ko-KR"/>
        </w:rPr>
        <w:t>1052</w:t>
      </w:r>
      <w:r w:rsidRPr="0078747E">
        <w:t xml:space="preserve">) is of type Grouped, and it is used to deactivate or remove </w:t>
      </w:r>
      <w:r>
        <w:t>QoS</w:t>
      </w:r>
      <w:r w:rsidRPr="0078747E">
        <w:t xml:space="preserve"> rules from </w:t>
      </w:r>
      <w:r w:rsidR="00D44802" w:rsidRPr="0078747E">
        <w:t>a</w:t>
      </w:r>
      <w:r w:rsidRPr="0078747E">
        <w:t xml:space="preserve"> </w:t>
      </w:r>
      <w:r>
        <w:t>Gateway Control</w:t>
      </w:r>
      <w:r w:rsidRPr="0078747E">
        <w:t xml:space="preserve"> session.</w:t>
      </w:r>
    </w:p>
    <w:p w14:paraId="717B6D83" w14:textId="77777777" w:rsidR="00723FE1" w:rsidRPr="0078747E" w:rsidRDefault="00723FE1" w:rsidP="00723FE1">
      <w:r>
        <w:t>QoS</w:t>
      </w:r>
      <w:r w:rsidRPr="0078747E">
        <w:t xml:space="preserve">-Rule-Name AVP is a reference for a specific </w:t>
      </w:r>
      <w:r>
        <w:t>QoS</w:t>
      </w:r>
      <w:r w:rsidRPr="0078747E">
        <w:t xml:space="preserve"> rule at the </w:t>
      </w:r>
      <w:r>
        <w:t>BBERF</w:t>
      </w:r>
      <w:r w:rsidRPr="0078747E">
        <w:t xml:space="preserve"> to be removed</w:t>
      </w:r>
      <w:r>
        <w:t>.</w:t>
      </w:r>
      <w:r w:rsidR="00D44802">
        <w:rPr>
          <w:rFonts w:eastAsia="바탕" w:hint="eastAsia"/>
          <w:lang w:eastAsia="ko-KR"/>
        </w:rPr>
        <w:t xml:space="preserve"> </w:t>
      </w:r>
      <w:r w:rsidRPr="0078747E">
        <w:t>AVP Format:</w:t>
      </w:r>
    </w:p>
    <w:p w14:paraId="27253553" w14:textId="77777777" w:rsidR="00723FE1" w:rsidRPr="0078747E" w:rsidRDefault="00723FE1" w:rsidP="00723FE1">
      <w:pPr>
        <w:pStyle w:val="PL"/>
        <w:rPr>
          <w:noProof w:val="0"/>
        </w:rPr>
      </w:pPr>
      <w:r>
        <w:rPr>
          <w:noProof w:val="0"/>
        </w:rPr>
        <w:t>QoS</w:t>
      </w:r>
      <w:r w:rsidRPr="0078747E">
        <w:rPr>
          <w:noProof w:val="0"/>
        </w:rPr>
        <w:t xml:space="preserve">-Rule-Remove ::= &lt; AVP Header: </w:t>
      </w:r>
      <w:r w:rsidR="003B4640">
        <w:rPr>
          <w:rFonts w:eastAsia="바탕" w:hint="eastAsia"/>
          <w:noProof w:val="0"/>
          <w:lang w:eastAsia="ko-KR"/>
        </w:rPr>
        <w:t>1052</w:t>
      </w:r>
      <w:r w:rsidRPr="0078747E">
        <w:rPr>
          <w:noProof w:val="0"/>
        </w:rPr>
        <w:t>&gt;</w:t>
      </w:r>
    </w:p>
    <w:p w14:paraId="597B8465"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Pr>
          <w:noProof w:val="0"/>
        </w:rPr>
        <w:t>QoS</w:t>
      </w:r>
      <w:r w:rsidRPr="0078747E">
        <w:rPr>
          <w:noProof w:val="0"/>
        </w:rPr>
        <w:t>-Rule-Name ]</w:t>
      </w:r>
    </w:p>
    <w:p w14:paraId="72930F53" w14:textId="77777777" w:rsidR="00723FE1" w:rsidRDefault="00723FE1" w:rsidP="00F06E4F">
      <w:pPr>
        <w:pStyle w:val="PL"/>
        <w:rPr>
          <w:rFonts w:eastAsia="바탕" w:hint="eastAsia"/>
          <w:lang w:eastAsia="ko-KR"/>
        </w:rPr>
      </w:pPr>
      <w:r w:rsidRPr="0078747E">
        <w:tab/>
      </w:r>
      <w:r w:rsidRPr="0078747E">
        <w:tab/>
      </w:r>
      <w:r w:rsidRPr="0078747E">
        <w:tab/>
      </w:r>
      <w:r w:rsidRPr="0078747E">
        <w:tab/>
      </w:r>
      <w:r w:rsidRPr="0078747E">
        <w:tab/>
      </w:r>
      <w:r w:rsidRPr="0078747E">
        <w:tab/>
      </w:r>
      <w:r w:rsidRPr="0078747E">
        <w:tab/>
        <w:t>*[ AVP ]</w:t>
      </w:r>
    </w:p>
    <w:p w14:paraId="0EBFCDEE" w14:textId="77777777" w:rsidR="00723FE1" w:rsidRPr="0078747E" w:rsidRDefault="00723FE1" w:rsidP="00723FE1">
      <w:pPr>
        <w:pStyle w:val="Heading3"/>
      </w:pPr>
      <w:bookmarkStart w:id="172" w:name="_Toc343033566"/>
      <w:r w:rsidRPr="0078747E">
        <w:t>5</w:t>
      </w:r>
      <w:r>
        <w:t>a.3.</w:t>
      </w:r>
      <w:r>
        <w:rPr>
          <w:rFonts w:eastAsia="바탕" w:hint="eastAsia"/>
          <w:lang w:eastAsia="ko-KR"/>
        </w:rPr>
        <w:t>3</w:t>
      </w:r>
      <w:r w:rsidRPr="0078747E">
        <w:tab/>
      </w:r>
      <w:r>
        <w:t>QoS</w:t>
      </w:r>
      <w:r w:rsidRPr="0078747E">
        <w:t>-Rule-Definition AVP (All access types)</w:t>
      </w:r>
      <w:bookmarkEnd w:id="172"/>
    </w:p>
    <w:p w14:paraId="6F4BD0CA" w14:textId="77777777" w:rsidR="00723FE1" w:rsidRPr="0078747E" w:rsidRDefault="00723FE1" w:rsidP="00723FE1">
      <w:r w:rsidRPr="0078747E">
        <w:t xml:space="preserve">The </w:t>
      </w:r>
      <w:r>
        <w:t>QoS</w:t>
      </w:r>
      <w:r w:rsidRPr="0078747E">
        <w:t>-Ru</w:t>
      </w:r>
      <w:r>
        <w:t xml:space="preserve">le-Definition AVP (AVP code </w:t>
      </w:r>
      <w:r w:rsidR="003B4640">
        <w:rPr>
          <w:rFonts w:eastAsia="바탕" w:hint="eastAsia"/>
          <w:lang w:eastAsia="ko-KR"/>
        </w:rPr>
        <w:t>1053</w:t>
      </w:r>
      <w:r w:rsidRPr="0078747E">
        <w:t xml:space="preserve">) is of type Grouped, and it defines the </w:t>
      </w:r>
      <w:r>
        <w:t>QoS</w:t>
      </w:r>
      <w:r w:rsidRPr="0078747E">
        <w:t xml:space="preserve"> rule for a service flow sent by the </w:t>
      </w:r>
      <w:r w:rsidRPr="00A22E7F">
        <w:t>PCRF</w:t>
      </w:r>
      <w:r w:rsidRPr="0078747E">
        <w:t xml:space="preserve"> to the </w:t>
      </w:r>
      <w:r>
        <w:t>BBERF</w:t>
      </w:r>
      <w:r w:rsidRPr="0078747E">
        <w:t xml:space="preserve">. The </w:t>
      </w:r>
      <w:r>
        <w:t>QoS</w:t>
      </w:r>
      <w:r w:rsidRPr="0078747E">
        <w:t xml:space="preserve">-Rule-Name AVP uniquely identifies the </w:t>
      </w:r>
      <w:r>
        <w:t>QoS</w:t>
      </w:r>
      <w:r w:rsidRPr="0078747E">
        <w:t xml:space="preserve"> rule and it is used to reference to a </w:t>
      </w:r>
      <w:r>
        <w:t>QoS</w:t>
      </w:r>
      <w:r w:rsidRPr="0078747E">
        <w:t xml:space="preserve"> rule in communication between the </w:t>
      </w:r>
      <w:r>
        <w:t>BBERF</w:t>
      </w:r>
      <w:r w:rsidRPr="0078747E">
        <w:t xml:space="preserve"> and the </w:t>
      </w:r>
      <w:r w:rsidRPr="00A22E7F">
        <w:t>PCRF</w:t>
      </w:r>
      <w:r w:rsidRPr="0078747E">
        <w:t xml:space="preserve"> within one </w:t>
      </w:r>
      <w:r>
        <w:t>Gateway Control</w:t>
      </w:r>
      <w:r w:rsidRPr="0078747E">
        <w:t xml:space="preserve"> session. The Flow-</w:t>
      </w:r>
      <w:r w:rsidR="005E67AF">
        <w:t>Information</w:t>
      </w:r>
      <w:r w:rsidR="005E67AF" w:rsidRPr="0078747E">
        <w:t xml:space="preserve"> </w:t>
      </w:r>
      <w:r w:rsidRPr="0078747E">
        <w:t>AVP(s) determines the traffic th</w:t>
      </w:r>
      <w:r>
        <w:t>at belongs to the service flow.</w:t>
      </w:r>
    </w:p>
    <w:p w14:paraId="4A95D177" w14:textId="77777777" w:rsidR="00723FE1" w:rsidRPr="0078747E" w:rsidRDefault="00723FE1" w:rsidP="00723FE1">
      <w:r w:rsidRPr="0078747E">
        <w:t xml:space="preserve">If optional AVP(s) within a </w:t>
      </w:r>
      <w:r>
        <w:t>QoS</w:t>
      </w:r>
      <w:r w:rsidRPr="0078747E">
        <w:t>-Rule-Definition AVP are omitted, but corresponding information has been provided in previous Gx</w:t>
      </w:r>
      <w:r>
        <w:t>x</w:t>
      </w:r>
      <w:r w:rsidRPr="0078747E">
        <w:t xml:space="preserve"> messages, the previous information remains valid. If Flow-</w:t>
      </w:r>
      <w:r w:rsidR="005E67AF">
        <w:t>Information</w:t>
      </w:r>
      <w:r w:rsidR="005E67AF" w:rsidRPr="0078747E">
        <w:t xml:space="preserve"> </w:t>
      </w:r>
      <w:r w:rsidRPr="0078747E">
        <w:t>AVP(s) are supplied, they replace all previous Flow-</w:t>
      </w:r>
      <w:r w:rsidR="005E67AF">
        <w:t>Information</w:t>
      </w:r>
      <w:r w:rsidRPr="0078747E">
        <w:t xml:space="preserve"> AVP(s). </w:t>
      </w:r>
    </w:p>
    <w:p w14:paraId="70919446" w14:textId="77777777" w:rsidR="00723FE1" w:rsidRPr="0078747E" w:rsidRDefault="00723FE1" w:rsidP="00723FE1">
      <w:r w:rsidRPr="0078747E">
        <w:t>AVP Format:</w:t>
      </w:r>
    </w:p>
    <w:p w14:paraId="1BF23DAA" w14:textId="77777777" w:rsidR="00723FE1" w:rsidRPr="0078747E" w:rsidRDefault="00723FE1" w:rsidP="00723FE1">
      <w:pPr>
        <w:pStyle w:val="PL"/>
        <w:rPr>
          <w:noProof w:val="0"/>
        </w:rPr>
      </w:pPr>
      <w:r>
        <w:rPr>
          <w:noProof w:val="0"/>
        </w:rPr>
        <w:t>QoS</w:t>
      </w:r>
      <w:r w:rsidRPr="0078747E">
        <w:rPr>
          <w:noProof w:val="0"/>
        </w:rPr>
        <w:t xml:space="preserve">-Rule-Definition ::= &lt; AVP Header: </w:t>
      </w:r>
      <w:r w:rsidR="003B4640">
        <w:rPr>
          <w:rFonts w:eastAsia="바탕" w:hint="eastAsia"/>
          <w:noProof w:val="0"/>
          <w:lang w:eastAsia="ko-KR"/>
        </w:rPr>
        <w:t>1053</w:t>
      </w:r>
      <w:r w:rsidRPr="0078747E">
        <w:rPr>
          <w:noProof w:val="0"/>
        </w:rPr>
        <w:t>&gt;</w:t>
      </w:r>
    </w:p>
    <w:p w14:paraId="37345C87"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w:t>
      </w:r>
      <w:r>
        <w:rPr>
          <w:noProof w:val="0"/>
        </w:rPr>
        <w:t>QoS</w:t>
      </w:r>
      <w:r w:rsidRPr="0078747E">
        <w:rPr>
          <w:noProof w:val="0"/>
        </w:rPr>
        <w:t>-Rule-Name }</w:t>
      </w:r>
    </w:p>
    <w:p w14:paraId="6ECE829A"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Flow-</w:t>
      </w:r>
      <w:r w:rsidR="005E67AF">
        <w:t>Information</w:t>
      </w:r>
      <w:r w:rsidRPr="0078747E">
        <w:rPr>
          <w:noProof w:val="0"/>
        </w:rPr>
        <w:t xml:space="preserve"> ]</w:t>
      </w:r>
    </w:p>
    <w:p w14:paraId="03754CCE"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w:t>
      </w:r>
      <w:r>
        <w:rPr>
          <w:noProof w:val="0"/>
        </w:rPr>
        <w:t xml:space="preserve"> QoS-Information </w:t>
      </w:r>
      <w:r w:rsidRPr="0078747E">
        <w:rPr>
          <w:noProof w:val="0"/>
        </w:rPr>
        <w:t>]</w:t>
      </w:r>
    </w:p>
    <w:p w14:paraId="46101BE1" w14:textId="77777777" w:rsidR="00723FE1" w:rsidRPr="0078747E"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xml:space="preserve"> [ Precedence ]</w:t>
      </w:r>
    </w:p>
    <w:p w14:paraId="730A648C" w14:textId="77777777" w:rsidR="00723FE1" w:rsidRDefault="00723FE1" w:rsidP="00723FE1">
      <w:pPr>
        <w:pStyle w:val="PL"/>
        <w:rPr>
          <w:noProof w:val="0"/>
        </w:rPr>
      </w:pP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r>
      <w:r w:rsidRPr="0078747E">
        <w:rPr>
          <w:noProof w:val="0"/>
        </w:rPr>
        <w:tab/>
        <w:t>*[ AVP ]</w:t>
      </w:r>
    </w:p>
    <w:p w14:paraId="70C03895" w14:textId="77777777" w:rsidR="00723FE1" w:rsidRPr="0078747E" w:rsidRDefault="00723FE1" w:rsidP="00723FE1">
      <w:pPr>
        <w:pStyle w:val="PL"/>
        <w:rPr>
          <w:noProof w:val="0"/>
        </w:rPr>
      </w:pPr>
    </w:p>
    <w:p w14:paraId="1947915C" w14:textId="77777777" w:rsidR="00723FE1" w:rsidRPr="0078747E" w:rsidRDefault="00723FE1" w:rsidP="00723FE1">
      <w:pPr>
        <w:pStyle w:val="Heading3"/>
      </w:pPr>
      <w:bookmarkStart w:id="173" w:name="_Toc343033567"/>
      <w:r>
        <w:t>5a.3.</w:t>
      </w:r>
      <w:r>
        <w:rPr>
          <w:rFonts w:eastAsia="바탕" w:hint="eastAsia"/>
          <w:lang w:eastAsia="ko-KR"/>
        </w:rPr>
        <w:t>4</w:t>
      </w:r>
      <w:r w:rsidRPr="0078747E">
        <w:tab/>
      </w:r>
      <w:r>
        <w:t>QoS</w:t>
      </w:r>
      <w:r w:rsidRPr="0078747E">
        <w:t>-Rule-Name AVP (All access types)</w:t>
      </w:r>
      <w:bookmarkEnd w:id="173"/>
    </w:p>
    <w:p w14:paraId="69A0392E" w14:textId="77777777" w:rsidR="00723FE1" w:rsidRDefault="00723FE1" w:rsidP="007B0511">
      <w:pPr>
        <w:rPr>
          <w:rFonts w:eastAsia="바탕" w:hint="eastAsia"/>
          <w:lang w:eastAsia="ko-KR"/>
        </w:rPr>
      </w:pPr>
      <w:r w:rsidRPr="0078747E">
        <w:t xml:space="preserve">The </w:t>
      </w:r>
      <w:r>
        <w:t>QoS</w:t>
      </w:r>
      <w:r w:rsidRPr="0078747E">
        <w:t xml:space="preserve">-Rule-Name AVP (AVP code </w:t>
      </w:r>
      <w:r w:rsidR="003B4640">
        <w:rPr>
          <w:rFonts w:eastAsia="바탕" w:hint="eastAsia"/>
          <w:lang w:eastAsia="ko-KR"/>
        </w:rPr>
        <w:t>1054</w:t>
      </w:r>
      <w:r w:rsidRPr="0078747E">
        <w:t xml:space="preserve">) is of type OctetString, and it defines a name for </w:t>
      </w:r>
      <w:r>
        <w:t>QoS</w:t>
      </w:r>
      <w:r w:rsidRPr="0078747E">
        <w:t xml:space="preserve"> rule</w:t>
      </w:r>
      <w:r w:rsidR="007B0511" w:rsidRPr="0078747E">
        <w:t>.</w:t>
      </w:r>
      <w:r w:rsidR="007B0511">
        <w:t xml:space="preserve"> </w:t>
      </w:r>
      <w:r w:rsidRPr="0078747E">
        <w:t xml:space="preserve">For </w:t>
      </w:r>
      <w:r>
        <w:t>QoS</w:t>
      </w:r>
      <w:r w:rsidRPr="0078747E">
        <w:t xml:space="preserve"> rules provided by the </w:t>
      </w:r>
      <w:r w:rsidRPr="00A22E7F">
        <w:t>PCRF</w:t>
      </w:r>
      <w:r w:rsidRPr="0078747E">
        <w:t xml:space="preserve"> it uniquely identifies a </w:t>
      </w:r>
      <w:r>
        <w:t>QoS</w:t>
      </w:r>
      <w:r w:rsidRPr="0078747E">
        <w:t xml:space="preserve"> rule within one </w:t>
      </w:r>
      <w:r>
        <w:t>Gateway Control</w:t>
      </w:r>
      <w:r w:rsidRPr="0078747E">
        <w:t xml:space="preserve"> session. </w:t>
      </w:r>
    </w:p>
    <w:p w14:paraId="42BE93D8" w14:textId="77777777" w:rsidR="00723FE1" w:rsidRPr="0078747E" w:rsidRDefault="00723FE1" w:rsidP="00723FE1">
      <w:pPr>
        <w:pStyle w:val="Heading3"/>
      </w:pPr>
      <w:bookmarkStart w:id="174" w:name="_Toc343033568"/>
      <w:r w:rsidRPr="0078747E">
        <w:t>5</w:t>
      </w:r>
      <w:r>
        <w:t>a</w:t>
      </w:r>
      <w:r w:rsidRPr="0078747E">
        <w:t>.3.</w:t>
      </w:r>
      <w:r>
        <w:rPr>
          <w:rFonts w:eastAsia="바탕" w:hint="eastAsia"/>
          <w:lang w:eastAsia="ko-KR"/>
        </w:rPr>
        <w:t>5</w:t>
      </w:r>
      <w:r w:rsidRPr="0078747E">
        <w:tab/>
      </w:r>
      <w:r>
        <w:t>QoS</w:t>
      </w:r>
      <w:r w:rsidRPr="0078747E">
        <w:t>-Rule-Report AVP (All access types)</w:t>
      </w:r>
      <w:bookmarkEnd w:id="174"/>
    </w:p>
    <w:p w14:paraId="243AA228" w14:textId="77777777" w:rsidR="00723FE1" w:rsidRPr="0078747E" w:rsidRDefault="00723FE1" w:rsidP="00723FE1">
      <w:r w:rsidRPr="0078747E">
        <w:t xml:space="preserve">The </w:t>
      </w:r>
      <w:r>
        <w:t>QoS</w:t>
      </w:r>
      <w:r w:rsidRPr="0078747E">
        <w:t xml:space="preserve">-Rule-Report AVP (AVP code </w:t>
      </w:r>
      <w:r w:rsidR="003B4640">
        <w:rPr>
          <w:rFonts w:eastAsia="바탕" w:hint="eastAsia"/>
          <w:lang w:eastAsia="ko-KR"/>
        </w:rPr>
        <w:t>1055</w:t>
      </w:r>
      <w:r w:rsidRPr="0078747E">
        <w:t xml:space="preserve">) is of type Grouped, and it is used to report the status of </w:t>
      </w:r>
      <w:r>
        <w:t>QoS</w:t>
      </w:r>
      <w:r w:rsidRPr="0078747E">
        <w:t xml:space="preserve"> rule</w:t>
      </w:r>
      <w:r>
        <w:rPr>
          <w:rFonts w:hint="eastAsia"/>
          <w:lang w:eastAsia="zh-CN"/>
        </w:rPr>
        <w:t>s</w:t>
      </w:r>
      <w:r>
        <w:t>.</w:t>
      </w:r>
    </w:p>
    <w:p w14:paraId="786BA674" w14:textId="77777777" w:rsidR="00723FE1" w:rsidRPr="0078747E" w:rsidRDefault="00723FE1" w:rsidP="00723FE1">
      <w:r>
        <w:t>QoS</w:t>
      </w:r>
      <w:r w:rsidRPr="0078747E">
        <w:t xml:space="preserve">-Rule-Name AVP is a reference for a specific </w:t>
      </w:r>
      <w:r>
        <w:t>QoS</w:t>
      </w:r>
      <w:r w:rsidRPr="0078747E">
        <w:t xml:space="preserve"> rule at the </w:t>
      </w:r>
      <w:r>
        <w:t>BBERF</w:t>
      </w:r>
      <w:r w:rsidRPr="0078747E">
        <w:t xml:space="preserve"> that has been successfully installed, modified or removed</w:t>
      </w:r>
      <w:r>
        <w:rPr>
          <w:rFonts w:hint="eastAsia"/>
          <w:lang w:eastAsia="zh-CN"/>
        </w:rPr>
        <w:t>.</w:t>
      </w:r>
    </w:p>
    <w:p w14:paraId="54DDACBF" w14:textId="77777777" w:rsidR="00723FE1" w:rsidRPr="005B0ED6" w:rsidRDefault="00723FE1" w:rsidP="00723FE1">
      <w:pPr>
        <w:rPr>
          <w:rFonts w:hint="eastAsia"/>
          <w:lang w:eastAsia="ko-KR"/>
        </w:rPr>
      </w:pPr>
      <w:r>
        <w:rPr>
          <w:rFonts w:hint="eastAsia"/>
          <w:lang w:eastAsia="zh-CN"/>
        </w:rPr>
        <w:t xml:space="preserve">The </w:t>
      </w:r>
      <w:r>
        <w:rPr>
          <w:lang w:eastAsia="zh-CN"/>
        </w:rPr>
        <w:t>QoS</w:t>
      </w:r>
      <w:r>
        <w:rPr>
          <w:rFonts w:hint="eastAsia"/>
          <w:lang w:eastAsia="zh-CN"/>
        </w:rPr>
        <w:t xml:space="preserve">-Rule-Report AVP can also be used to </w:t>
      </w:r>
      <w:r w:rsidRPr="008277C7">
        <w:rPr>
          <w:rFonts w:hint="eastAsia"/>
          <w:lang w:eastAsia="zh-CN"/>
        </w:rPr>
        <w:t>report the status of</w:t>
      </w:r>
      <w:r>
        <w:rPr>
          <w:rFonts w:hint="eastAsia"/>
          <w:lang w:eastAsia="zh-CN"/>
        </w:rPr>
        <w:t xml:space="preserve"> the </w:t>
      </w:r>
      <w:r>
        <w:rPr>
          <w:lang w:eastAsia="zh-CN"/>
        </w:rPr>
        <w:t>QoS</w:t>
      </w:r>
      <w:r>
        <w:rPr>
          <w:rFonts w:hint="eastAsia"/>
          <w:lang w:eastAsia="zh-CN"/>
        </w:rPr>
        <w:t xml:space="preserve"> rules which </w:t>
      </w:r>
      <w:r w:rsidRPr="006D3690">
        <w:rPr>
          <w:lang w:eastAsia="zh-CN"/>
        </w:rPr>
        <w:t>cannot be installed</w:t>
      </w:r>
      <w:r>
        <w:rPr>
          <w:rFonts w:hint="eastAsia"/>
          <w:lang w:eastAsia="zh-CN"/>
        </w:rPr>
        <w:t xml:space="preserve"> </w:t>
      </w:r>
      <w:r>
        <w:rPr>
          <w:lang w:eastAsia="zh-CN"/>
        </w:rPr>
        <w:t>or enforced</w:t>
      </w:r>
      <w:r>
        <w:rPr>
          <w:rFonts w:hint="eastAsia"/>
          <w:lang w:eastAsia="zh-CN"/>
        </w:rPr>
        <w:t xml:space="preserve"> at the </w:t>
      </w:r>
      <w:r>
        <w:rPr>
          <w:lang w:eastAsia="zh-CN"/>
        </w:rPr>
        <w:t>BBERF</w:t>
      </w:r>
      <w:r>
        <w:rPr>
          <w:rFonts w:hint="eastAsia"/>
          <w:lang w:eastAsia="zh-CN"/>
        </w:rPr>
        <w:t>.</w:t>
      </w:r>
      <w:r>
        <w:rPr>
          <w:lang w:eastAsia="zh-CN"/>
        </w:rPr>
        <w:t xml:space="preserve"> </w:t>
      </w:r>
      <w:r>
        <w:rPr>
          <w:rFonts w:hint="eastAsia"/>
          <w:lang w:eastAsia="zh-CN"/>
        </w:rPr>
        <w:t xml:space="preserve">In this condition, the </w:t>
      </w:r>
      <w:r>
        <w:t>QoS</w:t>
      </w:r>
      <w:r w:rsidRPr="0078747E">
        <w:t>-Rule-Name AVP</w:t>
      </w:r>
      <w:r>
        <w:rPr>
          <w:rFonts w:hint="eastAsia"/>
          <w:lang w:eastAsia="zh-CN"/>
        </w:rPr>
        <w:t xml:space="preserve"> is used to indicate </w:t>
      </w:r>
      <w:r w:rsidRPr="0078747E">
        <w:t xml:space="preserve">a specific </w:t>
      </w:r>
      <w:r>
        <w:t>QoS</w:t>
      </w:r>
      <w:r w:rsidRPr="0078747E">
        <w:t xml:space="preserve"> rule</w:t>
      </w:r>
      <w:r>
        <w:rPr>
          <w:rFonts w:hint="eastAsia"/>
          <w:lang w:eastAsia="zh-CN"/>
        </w:rPr>
        <w:t xml:space="preserve"> which </w:t>
      </w:r>
      <w:r w:rsidRPr="006D3690">
        <w:rPr>
          <w:lang w:eastAsia="zh-CN"/>
        </w:rPr>
        <w:t>cannot be installed</w:t>
      </w:r>
      <w:r w:rsidRPr="005B0ED6">
        <w:rPr>
          <w:lang w:eastAsia="zh-CN"/>
        </w:rPr>
        <w:t xml:space="preserve"> </w:t>
      </w:r>
      <w:r>
        <w:rPr>
          <w:lang w:eastAsia="zh-CN"/>
        </w:rPr>
        <w:t>or enforced.</w:t>
      </w:r>
      <w:r>
        <w:rPr>
          <w:rFonts w:hint="eastAsia"/>
          <w:lang w:eastAsia="ko-KR"/>
        </w:rPr>
        <w:t xml:space="preserve"> </w:t>
      </w:r>
      <w:r>
        <w:rPr>
          <w:lang w:eastAsia="zh-CN"/>
        </w:rPr>
        <w:t>The Rule-Failure-Code AVP indicates the reason that the QoS rules cannot be successfully installed or enforced.</w:t>
      </w:r>
    </w:p>
    <w:p w14:paraId="5738F7EC" w14:textId="77777777" w:rsidR="00723FE1" w:rsidRPr="0078747E" w:rsidRDefault="00723FE1" w:rsidP="00723FE1">
      <w:r w:rsidRPr="0078747E">
        <w:t>AVP Format:</w:t>
      </w:r>
    </w:p>
    <w:p w14:paraId="3F8BFF16" w14:textId="77777777" w:rsidR="00723FE1" w:rsidRPr="0078747E" w:rsidRDefault="00723FE1" w:rsidP="00723FE1">
      <w:pPr>
        <w:pStyle w:val="PL"/>
        <w:rPr>
          <w:noProof w:val="0"/>
        </w:rPr>
      </w:pPr>
      <w:r>
        <w:rPr>
          <w:noProof w:val="0"/>
        </w:rPr>
        <w:t>QoS</w:t>
      </w:r>
      <w:r w:rsidRPr="0078747E">
        <w:rPr>
          <w:noProof w:val="0"/>
        </w:rPr>
        <w:t xml:space="preserve">-Rule-Report ::= &lt; AVP Header: </w:t>
      </w:r>
      <w:r w:rsidR="003B4640">
        <w:rPr>
          <w:rFonts w:eastAsia="바탕" w:hint="eastAsia"/>
          <w:noProof w:val="0"/>
          <w:lang w:eastAsia="ko-KR"/>
        </w:rPr>
        <w:t>1055</w:t>
      </w:r>
      <w:r w:rsidRPr="0078747E">
        <w:rPr>
          <w:noProof w:val="0"/>
        </w:rPr>
        <w:t>&gt;</w:t>
      </w:r>
    </w:p>
    <w:p w14:paraId="78C5CD79" w14:textId="77777777" w:rsidR="00723FE1" w:rsidRPr="0078747E" w:rsidRDefault="00723FE1" w:rsidP="00723FE1">
      <w:pPr>
        <w:pStyle w:val="PL"/>
        <w:rPr>
          <w:noProof w:val="0"/>
        </w:rPr>
      </w:pPr>
      <w:r>
        <w:rPr>
          <w:noProof w:val="0"/>
        </w:rPr>
        <w:tab/>
      </w:r>
      <w:r>
        <w:rPr>
          <w:noProof w:val="0"/>
        </w:rPr>
        <w:tab/>
      </w:r>
      <w:r>
        <w:rPr>
          <w:noProof w:val="0"/>
        </w:rPr>
        <w:tab/>
      </w:r>
      <w:r>
        <w:rPr>
          <w:noProof w:val="0"/>
        </w:rPr>
        <w:tab/>
      </w:r>
      <w:r>
        <w:rPr>
          <w:noProof w:val="0"/>
        </w:rPr>
        <w:tab/>
      </w:r>
      <w:r>
        <w:rPr>
          <w:noProof w:val="0"/>
        </w:rPr>
        <w:tab/>
      </w:r>
      <w:r w:rsidRPr="0078747E">
        <w:rPr>
          <w:noProof w:val="0"/>
        </w:rPr>
        <w:t>*[</w:t>
      </w:r>
      <w:r>
        <w:rPr>
          <w:noProof w:val="0"/>
        </w:rPr>
        <w:t xml:space="preserve"> QoS</w:t>
      </w:r>
      <w:r w:rsidRPr="0078747E">
        <w:rPr>
          <w:noProof w:val="0"/>
        </w:rPr>
        <w:t>-Rule-Name</w:t>
      </w:r>
      <w:r>
        <w:rPr>
          <w:noProof w:val="0"/>
        </w:rPr>
        <w:t xml:space="preserve"> </w:t>
      </w:r>
      <w:r w:rsidRPr="0078747E">
        <w:rPr>
          <w:noProof w:val="0"/>
        </w:rPr>
        <w:t>]</w:t>
      </w:r>
    </w:p>
    <w:p w14:paraId="57689D08" w14:textId="77777777" w:rsidR="00723FE1" w:rsidRPr="0078747E" w:rsidRDefault="00723FE1" w:rsidP="00723FE1">
      <w:pPr>
        <w:pStyle w:val="PL"/>
        <w:rPr>
          <w:noProof w:val="0"/>
        </w:rPr>
      </w:pPr>
      <w:r>
        <w:rPr>
          <w:noProof w:val="0"/>
        </w:rPr>
        <w:tab/>
      </w:r>
      <w:r>
        <w:rPr>
          <w:noProof w:val="0"/>
        </w:rPr>
        <w:tab/>
      </w:r>
      <w:r>
        <w:rPr>
          <w:noProof w:val="0"/>
        </w:rPr>
        <w:tab/>
      </w:r>
      <w:r>
        <w:rPr>
          <w:noProof w:val="0"/>
        </w:rPr>
        <w:tab/>
      </w:r>
      <w:r>
        <w:rPr>
          <w:noProof w:val="0"/>
        </w:rPr>
        <w:tab/>
      </w:r>
      <w:r>
        <w:rPr>
          <w:noProof w:val="0"/>
        </w:rPr>
        <w:tab/>
      </w:r>
      <w:r w:rsidRPr="0078747E">
        <w:rPr>
          <w:noProof w:val="0"/>
        </w:rPr>
        <w:t xml:space="preserve"> [</w:t>
      </w:r>
      <w:r>
        <w:rPr>
          <w:noProof w:val="0"/>
        </w:rPr>
        <w:t xml:space="preserve"> </w:t>
      </w:r>
      <w:r w:rsidRPr="0078747E">
        <w:rPr>
          <w:noProof w:val="0"/>
        </w:rPr>
        <w:t>PCC-Rule-Status</w:t>
      </w:r>
      <w:r>
        <w:rPr>
          <w:noProof w:val="0"/>
        </w:rPr>
        <w:t xml:space="preserve"> </w:t>
      </w:r>
      <w:r w:rsidRPr="0078747E">
        <w:rPr>
          <w:noProof w:val="0"/>
        </w:rPr>
        <w:t>]</w:t>
      </w:r>
    </w:p>
    <w:p w14:paraId="635D2255" w14:textId="77777777" w:rsidR="00723FE1" w:rsidRPr="0078747E" w:rsidRDefault="00723FE1" w:rsidP="00723FE1">
      <w:pPr>
        <w:pStyle w:val="PL"/>
        <w:rPr>
          <w:noProof w:val="0"/>
        </w:rPr>
      </w:pPr>
      <w:r>
        <w:rPr>
          <w:noProof w:val="0"/>
        </w:rPr>
        <w:tab/>
      </w:r>
      <w:r>
        <w:rPr>
          <w:noProof w:val="0"/>
        </w:rPr>
        <w:tab/>
      </w:r>
      <w:r>
        <w:rPr>
          <w:noProof w:val="0"/>
        </w:rPr>
        <w:tab/>
      </w:r>
      <w:r>
        <w:rPr>
          <w:noProof w:val="0"/>
        </w:rPr>
        <w:tab/>
      </w:r>
      <w:r>
        <w:rPr>
          <w:noProof w:val="0"/>
        </w:rPr>
        <w:tab/>
      </w:r>
      <w:r>
        <w:rPr>
          <w:noProof w:val="0"/>
        </w:rPr>
        <w:tab/>
        <w:t xml:space="preserve"> [ Rule-Failure-Code ]</w:t>
      </w:r>
    </w:p>
    <w:p w14:paraId="06FAFC56" w14:textId="77777777" w:rsidR="00723FE1" w:rsidRPr="0078747E" w:rsidRDefault="00723FE1" w:rsidP="00723FE1">
      <w:pPr>
        <w:pStyle w:val="PL"/>
        <w:rPr>
          <w:noProof w:val="0"/>
        </w:rPr>
      </w:pPr>
      <w:r>
        <w:rPr>
          <w:noProof w:val="0"/>
        </w:rPr>
        <w:tab/>
      </w:r>
      <w:r>
        <w:rPr>
          <w:noProof w:val="0"/>
        </w:rPr>
        <w:tab/>
      </w:r>
      <w:r>
        <w:rPr>
          <w:noProof w:val="0"/>
        </w:rPr>
        <w:tab/>
      </w:r>
      <w:r>
        <w:rPr>
          <w:noProof w:val="0"/>
        </w:rPr>
        <w:tab/>
      </w:r>
      <w:r>
        <w:rPr>
          <w:noProof w:val="0"/>
        </w:rPr>
        <w:tab/>
      </w:r>
      <w:r>
        <w:rPr>
          <w:noProof w:val="0"/>
        </w:rPr>
        <w:tab/>
      </w:r>
      <w:r w:rsidRPr="0078747E">
        <w:rPr>
          <w:noProof w:val="0"/>
        </w:rPr>
        <w:t>*[</w:t>
      </w:r>
      <w:r>
        <w:rPr>
          <w:noProof w:val="0"/>
        </w:rPr>
        <w:t xml:space="preserve"> </w:t>
      </w:r>
      <w:r w:rsidRPr="0078747E">
        <w:rPr>
          <w:noProof w:val="0"/>
        </w:rPr>
        <w:t>AVP</w:t>
      </w:r>
      <w:r>
        <w:rPr>
          <w:noProof w:val="0"/>
        </w:rPr>
        <w:t xml:space="preserve"> </w:t>
      </w:r>
      <w:r w:rsidRPr="0078747E">
        <w:rPr>
          <w:noProof w:val="0"/>
        </w:rPr>
        <w:t>]</w:t>
      </w:r>
    </w:p>
    <w:p w14:paraId="65AF2078" w14:textId="77777777" w:rsidR="00723FE1" w:rsidRPr="0078747E" w:rsidRDefault="00723FE1" w:rsidP="00723FE1">
      <w:pPr>
        <w:pStyle w:val="PL"/>
        <w:rPr>
          <w:noProof w:val="0"/>
        </w:rPr>
      </w:pPr>
    </w:p>
    <w:p w14:paraId="0A7D8266" w14:textId="77777777" w:rsidR="00723FE1" w:rsidRDefault="00723FE1" w:rsidP="00AA0C87">
      <w:pPr>
        <w:rPr>
          <w:rFonts w:eastAsia="바탕" w:hint="eastAsia"/>
          <w:lang w:eastAsia="ko-KR"/>
        </w:rPr>
      </w:pPr>
      <w:r w:rsidRPr="0078747E">
        <w:t xml:space="preserve">Multiple instances of </w:t>
      </w:r>
      <w:r>
        <w:t>QoS</w:t>
      </w:r>
      <w:r w:rsidRPr="0078747E">
        <w:t xml:space="preserve">-Rule-Report AVPs shall be used in the case it is required to report different PCC-Rule-Status </w:t>
      </w:r>
      <w:r>
        <w:t>or Rule-Failure-Code</w:t>
      </w:r>
      <w:r w:rsidRPr="0078747E">
        <w:t xml:space="preserve"> values for different rules within the same Diameter command.</w:t>
      </w:r>
    </w:p>
    <w:p w14:paraId="0C003EA0" w14:textId="77777777" w:rsidR="00E700E8" w:rsidRPr="0078747E" w:rsidRDefault="00E700E8" w:rsidP="00E700E8">
      <w:pPr>
        <w:pStyle w:val="Heading3"/>
      </w:pPr>
      <w:bookmarkStart w:id="175" w:name="_Toc343033569"/>
      <w:r>
        <w:t>5a.3.6</w:t>
      </w:r>
      <w:r w:rsidRPr="0078747E">
        <w:tab/>
      </w:r>
      <w:r>
        <w:t>Session-Linking-Indicator</w:t>
      </w:r>
      <w:r w:rsidRPr="0078747E">
        <w:t xml:space="preserve"> AVP (All access types)</w:t>
      </w:r>
      <w:bookmarkEnd w:id="175"/>
    </w:p>
    <w:p w14:paraId="006F431D" w14:textId="77777777" w:rsidR="00E700E8" w:rsidRDefault="00E700E8" w:rsidP="00E700E8">
      <w:r w:rsidRPr="0078747E">
        <w:t xml:space="preserve">The </w:t>
      </w:r>
      <w:r>
        <w:t>Session-Linking-Indicator</w:t>
      </w:r>
      <w:r w:rsidRPr="0078747E">
        <w:t xml:space="preserve"> AVP (AVP code </w:t>
      </w:r>
      <w:r>
        <w:rPr>
          <w:rFonts w:eastAsia="바탕" w:hint="eastAsia"/>
          <w:lang w:eastAsia="ko-KR"/>
        </w:rPr>
        <w:t>10</w:t>
      </w:r>
      <w:r w:rsidR="0011618F">
        <w:rPr>
          <w:rFonts w:eastAsia="바탕" w:hint="eastAsia"/>
          <w:lang w:eastAsia="ko-KR"/>
        </w:rPr>
        <w:t>64</w:t>
      </w:r>
      <w:r w:rsidRPr="0078747E">
        <w:t>) is of type Enumerated</w:t>
      </w:r>
      <w:r>
        <w:t xml:space="preserve"> and indicates whether the session linking between the Gateway Control Session and the Gx session must be deferred. The absence of this AVP </w:t>
      </w:r>
      <w:r w:rsidR="0045489B">
        <w:rPr>
          <w:rFonts w:eastAsia="SimSun" w:hint="eastAsia"/>
          <w:lang w:eastAsia="zh-CN"/>
        </w:rPr>
        <w:t xml:space="preserve">in </w:t>
      </w:r>
      <w:r w:rsidR="0045489B" w:rsidRPr="00D34045">
        <w:rPr>
          <w:rFonts w:eastAsia="SimSun"/>
          <w:lang w:eastAsia="zh-CN"/>
        </w:rPr>
        <w:t>case 2b</w:t>
      </w:r>
      <w:r w:rsidR="0045489B">
        <w:rPr>
          <w:rFonts w:eastAsia="SimSun" w:hint="eastAsia"/>
          <w:lang w:eastAsia="zh-CN"/>
        </w:rPr>
        <w:t xml:space="preserve"> as defined in 3GPP TS 29.213 [8] </w:t>
      </w:r>
      <w:r>
        <w:t>shall indicate the value SESSION_LINKING_IMMEDIATE.</w:t>
      </w:r>
    </w:p>
    <w:p w14:paraId="476E71D9" w14:textId="77777777" w:rsidR="00E700E8" w:rsidRDefault="00E700E8" w:rsidP="00E700E8">
      <w:r w:rsidRPr="0078747E">
        <w:t>The following values are defined:</w:t>
      </w:r>
    </w:p>
    <w:p w14:paraId="73126227" w14:textId="77777777" w:rsidR="00E700E8" w:rsidRPr="0078747E" w:rsidRDefault="00E700E8" w:rsidP="00AA391A">
      <w:pPr>
        <w:pStyle w:val="B1"/>
      </w:pPr>
      <w:r>
        <w:lastRenderedPageBreak/>
        <w:t>SESSION_LINKING_IMMEDIATE (0</w:t>
      </w:r>
      <w:r w:rsidRPr="0078747E">
        <w:t>)</w:t>
      </w:r>
    </w:p>
    <w:p w14:paraId="234C730C" w14:textId="77777777" w:rsidR="00E700E8" w:rsidRPr="0078747E" w:rsidRDefault="00AA391A" w:rsidP="007B0511">
      <w:pPr>
        <w:pStyle w:val="B1"/>
        <w:rPr>
          <w:lang w:eastAsia="ko-KR"/>
        </w:rPr>
      </w:pPr>
      <w:r>
        <w:tab/>
      </w:r>
      <w:r w:rsidR="00E700E8" w:rsidRPr="0078747E">
        <w:t>This value sh</w:t>
      </w:r>
      <w:r w:rsidR="00E700E8">
        <w:t>all be used to indicate that</w:t>
      </w:r>
      <w:r w:rsidR="00E700E8" w:rsidRPr="0078747E">
        <w:t xml:space="preserve"> </w:t>
      </w:r>
      <w:r w:rsidR="00E700E8">
        <w:t xml:space="preserve">the PCRF shall perform the linking between the new Gateway Control Session with an existing Gx session immediately. </w:t>
      </w:r>
    </w:p>
    <w:p w14:paraId="46E65705" w14:textId="77777777" w:rsidR="00E700E8" w:rsidRPr="0078747E" w:rsidRDefault="00E700E8" w:rsidP="00AA391A">
      <w:pPr>
        <w:pStyle w:val="B1"/>
      </w:pPr>
      <w:r>
        <w:t>SESSION_LINKING_DEFERRED (1</w:t>
      </w:r>
      <w:r w:rsidRPr="0078747E">
        <w:t>)</w:t>
      </w:r>
    </w:p>
    <w:p w14:paraId="0DA5357C" w14:textId="77777777" w:rsidR="00E700E8" w:rsidRPr="00E700E8" w:rsidRDefault="002F0AB9" w:rsidP="00AA391A">
      <w:pPr>
        <w:pStyle w:val="B1"/>
        <w:rPr>
          <w:rFonts w:eastAsia="바탕" w:hint="eastAsia"/>
          <w:lang w:eastAsia="ko-KR"/>
        </w:rPr>
      </w:pPr>
      <w:r>
        <w:rPr>
          <w:rFonts w:eastAsia="바탕" w:hint="eastAsia"/>
          <w:lang w:eastAsia="ko-KR"/>
        </w:rPr>
        <w:tab/>
      </w:r>
      <w:r w:rsidR="00E700E8" w:rsidRPr="0078747E">
        <w:t>This value sha</w:t>
      </w:r>
      <w:r w:rsidR="00E700E8">
        <w:t>ll be used to indicate that the PCRF shall not attempt linking the new Gateway Control Session with an existing Gx session immediately.</w:t>
      </w:r>
    </w:p>
    <w:p w14:paraId="16018149" w14:textId="77777777" w:rsidR="00181B9C" w:rsidRDefault="00181B9C" w:rsidP="00181B9C">
      <w:pPr>
        <w:pStyle w:val="Heading2"/>
        <w:rPr>
          <w:rFonts w:eastAsia="바탕" w:hint="eastAsia"/>
          <w:lang w:eastAsia="ko-KR"/>
        </w:rPr>
      </w:pPr>
      <w:bookmarkStart w:id="176" w:name="_Toc343033570"/>
      <w:r>
        <w:rPr>
          <w:lang w:eastAsia="ja-JP"/>
        </w:rPr>
        <w:t>5a.4</w:t>
      </w:r>
      <w:r w:rsidRPr="00B1532C">
        <w:rPr>
          <w:lang w:eastAsia="ja-JP"/>
        </w:rPr>
        <w:tab/>
      </w:r>
      <w:r>
        <w:rPr>
          <w:lang w:eastAsia="ja-JP"/>
        </w:rPr>
        <w:t>Gxx re-used AVPs</w:t>
      </w:r>
      <w:bookmarkEnd w:id="176"/>
    </w:p>
    <w:p w14:paraId="52C97994" w14:textId="77777777" w:rsidR="00AA0C87" w:rsidRDefault="00AA0C87" w:rsidP="00AA0C87">
      <w:r>
        <w:t>T</w:t>
      </w:r>
      <w:r w:rsidRPr="0078747E">
        <w:t>able 5</w:t>
      </w:r>
      <w:r>
        <w:t>a</w:t>
      </w:r>
      <w:r w:rsidRPr="0078747E">
        <w:t>.4</w:t>
      </w:r>
      <w:r>
        <w:t>.1</w:t>
      </w:r>
      <w:r w:rsidRPr="0078747E">
        <w:t xml:space="preserve"> lists the Diameter AVPs re-used by the Gx</w:t>
      </w:r>
      <w:r>
        <w:t>x</w:t>
      </w:r>
      <w:r w:rsidRPr="0078747E">
        <w:t xml:space="preserve"> reference point from </w:t>
      </w:r>
      <w:r>
        <w:t xml:space="preserve">Gx reference point and other </w:t>
      </w:r>
      <w:r w:rsidRPr="0078747E">
        <w:t>existing Diameter Applications, reference to their respective specifications</w:t>
      </w:r>
      <w:r>
        <w:t>,</w:t>
      </w:r>
      <w:r w:rsidRPr="0078747E">
        <w:t xml:space="preserve"> short description of their usage within the Gx</w:t>
      </w:r>
      <w:r>
        <w:t>x</w:t>
      </w:r>
      <w:r w:rsidRPr="0078747E">
        <w:t xml:space="preserve"> reference point</w:t>
      </w:r>
      <w:r w:rsidRPr="00803878">
        <w:t xml:space="preserve"> and the applicability of the AVPs to </w:t>
      </w:r>
      <w:r>
        <w:t xml:space="preserve">a specific access. When reused from Gx reference point, the specific clause in the present specification is referred. </w:t>
      </w:r>
      <w:r w:rsidRPr="0078747E">
        <w:t>Other AVPs from existing Diameter Applications, except for the AVPs from Diameter base protocol, do not need to be supported. The AVPs from Diameter base protocol are not included in table 5</w:t>
      </w:r>
      <w:r>
        <w:t>a</w:t>
      </w:r>
      <w:r w:rsidRPr="0078747E">
        <w:t>.4, but they are re-used for the Gx</w:t>
      </w:r>
      <w:r>
        <w:t>x</w:t>
      </w:r>
      <w:r w:rsidRPr="0078747E">
        <w:t xml:space="preserve"> reference point. </w:t>
      </w:r>
      <w:r w:rsidR="00E15023">
        <w:t xml:space="preserve">Unless otherwise stated, re-used AVPs shall maintain their </w:t>
      </w:r>
      <w:r w:rsidR="00E15023" w:rsidRPr="0078747E">
        <w:t>'M'</w:t>
      </w:r>
      <w:r w:rsidR="00E15023">
        <w:t xml:space="preserve">, 'P' and 'V' flag settings. </w:t>
      </w:r>
      <w:r w:rsidRPr="0078747E">
        <w:t xml:space="preserve">Where </w:t>
      </w:r>
      <w:r w:rsidR="004F3974">
        <w:t xml:space="preserve">RADIUS </w:t>
      </w:r>
      <w:r w:rsidRPr="0078747E">
        <w:t xml:space="preserve">VSAs are re-used, </w:t>
      </w:r>
      <w:r w:rsidR="00E15023">
        <w:t xml:space="preserve">unless otherwise stated, </w:t>
      </w:r>
      <w:r w:rsidRPr="0078747E">
        <w:t xml:space="preserve">they shall be translated to Diameter AVPs as described in RFC 4005 [12] with the exception that the </w:t>
      </w:r>
      <w:r w:rsidR="00A24D2F">
        <w:t>‘</w:t>
      </w:r>
      <w:r w:rsidRPr="0078747E">
        <w:t>M</w:t>
      </w:r>
      <w:r w:rsidR="00A24D2F">
        <w:t>’</w:t>
      </w:r>
      <w:r w:rsidRPr="0078747E">
        <w:t xml:space="preserve"> flag shall be se</w:t>
      </w:r>
      <w:r>
        <w:t xml:space="preserve">t and the </w:t>
      </w:r>
      <w:r w:rsidR="00A24D2F">
        <w:t>‘</w:t>
      </w:r>
      <w:r>
        <w:t>P</w:t>
      </w:r>
      <w:r w:rsidR="00A24D2F">
        <w:t>’</w:t>
      </w:r>
      <w:r>
        <w:t xml:space="preserve"> flag may be set.</w:t>
      </w:r>
    </w:p>
    <w:p w14:paraId="1649F51D" w14:textId="77777777" w:rsidR="00AA0C87" w:rsidRPr="0078747E" w:rsidRDefault="00AA0C87" w:rsidP="00AA0C87">
      <w:pPr>
        <w:pStyle w:val="TH"/>
      </w:pPr>
      <w:r w:rsidRPr="0078747E">
        <w:lastRenderedPageBreak/>
        <w:t>Table 5</w:t>
      </w:r>
      <w:r>
        <w:t>a</w:t>
      </w:r>
      <w:r w:rsidRPr="0078747E">
        <w:t>.4</w:t>
      </w:r>
      <w:r>
        <w:t>.1</w:t>
      </w:r>
      <w:r w:rsidRPr="0078747E">
        <w:t>: Gx</w:t>
      </w:r>
      <w:r>
        <w:t>x</w:t>
      </w:r>
      <w:r w:rsidRPr="0078747E">
        <w:t xml:space="preserve">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946"/>
        <w:gridCol w:w="1138"/>
        <w:gridCol w:w="5384"/>
        <w:gridCol w:w="1095"/>
        <w:gridCol w:w="10"/>
        <w:tblGridChange w:id="177">
          <w:tblGrid>
            <w:gridCol w:w="1946"/>
            <w:gridCol w:w="1138"/>
            <w:gridCol w:w="5384"/>
            <w:gridCol w:w="1095"/>
            <w:gridCol w:w="10"/>
          </w:tblGrid>
        </w:tblGridChange>
      </w:tblGrid>
      <w:tr w:rsidR="00FC2095" w:rsidRPr="0078747E" w14:paraId="19C481DC" w14:textId="77777777">
        <w:trPr>
          <w:gridAfter w:val="1"/>
          <w:wAfter w:w="10" w:type="dxa"/>
          <w:tblHeader/>
          <w:jc w:val="center"/>
        </w:trPr>
        <w:tc>
          <w:tcPr>
            <w:tcW w:w="1947" w:type="dxa"/>
            <w:tcBorders>
              <w:top w:val="single" w:sz="12" w:space="0" w:color="auto"/>
              <w:bottom w:val="single" w:sz="12" w:space="0" w:color="auto"/>
            </w:tcBorders>
          </w:tcPr>
          <w:p w14:paraId="2E4D24EA" w14:textId="77777777" w:rsidR="00AA0C87" w:rsidRPr="0078747E" w:rsidRDefault="00AA0C87" w:rsidP="00AA0C87">
            <w:pPr>
              <w:pStyle w:val="TAH"/>
            </w:pPr>
            <w:r>
              <w:t>Attribute Name</w:t>
            </w:r>
          </w:p>
        </w:tc>
        <w:tc>
          <w:tcPr>
            <w:tcW w:w="1133" w:type="dxa"/>
            <w:tcBorders>
              <w:top w:val="single" w:sz="12" w:space="0" w:color="auto"/>
              <w:bottom w:val="single" w:sz="12" w:space="0" w:color="auto"/>
            </w:tcBorders>
          </w:tcPr>
          <w:p w14:paraId="608DF481" w14:textId="77777777" w:rsidR="00AA0C87" w:rsidRPr="0078747E" w:rsidRDefault="00AA0C87" w:rsidP="00AA0C87">
            <w:pPr>
              <w:pStyle w:val="TAH"/>
            </w:pPr>
            <w:r w:rsidRPr="0078747E">
              <w:t>Reference</w:t>
            </w:r>
          </w:p>
        </w:tc>
        <w:tc>
          <w:tcPr>
            <w:tcW w:w="5387" w:type="dxa"/>
            <w:tcBorders>
              <w:top w:val="single" w:sz="12" w:space="0" w:color="auto"/>
              <w:bottom w:val="single" w:sz="12" w:space="0" w:color="auto"/>
            </w:tcBorders>
          </w:tcPr>
          <w:p w14:paraId="40E9EE5A" w14:textId="77777777" w:rsidR="00AA0C87" w:rsidRPr="0078747E" w:rsidRDefault="00AA0C87" w:rsidP="00AA0C87">
            <w:pPr>
              <w:pStyle w:val="TAH"/>
            </w:pPr>
            <w:r w:rsidRPr="0078747E">
              <w:t>Description</w:t>
            </w:r>
          </w:p>
        </w:tc>
        <w:tc>
          <w:tcPr>
            <w:tcW w:w="1096" w:type="dxa"/>
            <w:tcBorders>
              <w:top w:val="single" w:sz="12" w:space="0" w:color="auto"/>
              <w:bottom w:val="single" w:sz="12" w:space="0" w:color="auto"/>
            </w:tcBorders>
          </w:tcPr>
          <w:p w14:paraId="6969C557" w14:textId="77777777" w:rsidR="00AA0C87" w:rsidRPr="0078747E" w:rsidRDefault="00AA0C87" w:rsidP="00AA0C87">
            <w:pPr>
              <w:pStyle w:val="TAH"/>
            </w:pPr>
            <w:r w:rsidRPr="0078747E">
              <w:t>Acc. type</w:t>
            </w:r>
          </w:p>
        </w:tc>
      </w:tr>
      <w:tr w:rsidR="00FC2095" w14:paraId="34BC42F3" w14:textId="77777777">
        <w:trPr>
          <w:gridAfter w:val="1"/>
          <w:wAfter w:w="10" w:type="dxa"/>
          <w:cantSplit/>
          <w:jc w:val="center"/>
        </w:trPr>
        <w:tc>
          <w:tcPr>
            <w:tcW w:w="1947" w:type="dxa"/>
          </w:tcPr>
          <w:p w14:paraId="22B693F0" w14:textId="77777777" w:rsidR="004A5719" w:rsidRPr="00005FA2" w:rsidRDefault="004A5719" w:rsidP="00EA319F">
            <w:pPr>
              <w:pStyle w:val="TAL"/>
            </w:pPr>
            <w:r>
              <w:rPr>
                <w:lang w:val="es-ES_tradnl"/>
              </w:rPr>
              <w:t>3GPP-MS-TimeZone</w:t>
            </w:r>
          </w:p>
        </w:tc>
        <w:tc>
          <w:tcPr>
            <w:tcW w:w="1133" w:type="dxa"/>
          </w:tcPr>
          <w:p w14:paraId="51562ECF" w14:textId="77777777" w:rsidR="004A5719" w:rsidRPr="00005FA2" w:rsidRDefault="004A5719" w:rsidP="00EA319F">
            <w:pPr>
              <w:pStyle w:val="TAL"/>
            </w:pPr>
            <w:r w:rsidRPr="00FF5990">
              <w:t>3GPP TS 29.061 [11]</w:t>
            </w:r>
          </w:p>
        </w:tc>
        <w:tc>
          <w:tcPr>
            <w:tcW w:w="5387" w:type="dxa"/>
          </w:tcPr>
          <w:p w14:paraId="724EA61F" w14:textId="77777777" w:rsidR="004A5719" w:rsidRDefault="004A5719" w:rsidP="00EA319F">
            <w:pPr>
              <w:pStyle w:val="TAL"/>
              <w:rPr>
                <w:rFonts w:hint="eastAsia"/>
                <w:lang w:eastAsia="ko-KR"/>
              </w:rPr>
            </w:pPr>
            <w:r>
              <w:t>Indicate the offset between universal time and local time in steps of 15 minutes of where the MS currently resides.</w:t>
            </w:r>
          </w:p>
        </w:tc>
        <w:tc>
          <w:tcPr>
            <w:tcW w:w="1096" w:type="dxa"/>
          </w:tcPr>
          <w:p w14:paraId="4E47D4D1" w14:textId="77777777" w:rsidR="004A5719" w:rsidRDefault="004A5719" w:rsidP="00EA319F">
            <w:pPr>
              <w:pStyle w:val="TAL"/>
            </w:pPr>
            <w:r w:rsidRPr="0078747E">
              <w:t>All</w:t>
            </w:r>
          </w:p>
        </w:tc>
      </w:tr>
      <w:tr w:rsidR="00FC2095" w:rsidRPr="00005FA2" w14:paraId="04230583" w14:textId="77777777">
        <w:trPr>
          <w:gridAfter w:val="1"/>
          <w:wAfter w:w="10" w:type="dxa"/>
          <w:cantSplit/>
          <w:jc w:val="center"/>
        </w:trPr>
        <w:tc>
          <w:tcPr>
            <w:tcW w:w="1947" w:type="dxa"/>
          </w:tcPr>
          <w:p w14:paraId="356122C5" w14:textId="77777777" w:rsidR="00AA0C87" w:rsidRPr="00005FA2" w:rsidRDefault="00AA0C87" w:rsidP="00EA319F">
            <w:pPr>
              <w:pStyle w:val="TAL"/>
            </w:pPr>
            <w:r w:rsidRPr="00005FA2">
              <w:t>3GPP-SGSN-Address</w:t>
            </w:r>
          </w:p>
        </w:tc>
        <w:tc>
          <w:tcPr>
            <w:tcW w:w="1133" w:type="dxa"/>
          </w:tcPr>
          <w:p w14:paraId="6A7FA5C6" w14:textId="77777777" w:rsidR="00AA0C87" w:rsidRPr="00005FA2" w:rsidRDefault="00AA0C87" w:rsidP="00EA319F">
            <w:pPr>
              <w:pStyle w:val="TAL"/>
            </w:pPr>
            <w:r w:rsidRPr="00005FA2">
              <w:t>3GPP TS 29.061 [11]</w:t>
            </w:r>
          </w:p>
        </w:tc>
        <w:tc>
          <w:tcPr>
            <w:tcW w:w="5387" w:type="dxa"/>
          </w:tcPr>
          <w:p w14:paraId="3E077E56" w14:textId="77777777" w:rsidR="00AA0C87" w:rsidRPr="00005FA2" w:rsidRDefault="008D3A9E" w:rsidP="00EA319F">
            <w:pPr>
              <w:pStyle w:val="TAL"/>
            </w:pPr>
            <w:r>
              <w:rPr>
                <w:rFonts w:eastAsia="바탕" w:hint="eastAsia"/>
                <w:lang w:eastAsia="ko-KR"/>
              </w:rPr>
              <w:t>T</w:t>
            </w:r>
            <w:r w:rsidR="00AA0C87" w:rsidRPr="00005FA2">
              <w:t>he IPv4 address of the SGSN</w:t>
            </w:r>
            <w:r w:rsidR="00AA0C87" w:rsidRPr="00005FA2" w:rsidDel="00950368">
              <w:t xml:space="preserve"> </w:t>
            </w:r>
          </w:p>
        </w:tc>
        <w:tc>
          <w:tcPr>
            <w:tcW w:w="1096" w:type="dxa"/>
          </w:tcPr>
          <w:p w14:paraId="4086882D" w14:textId="77777777" w:rsidR="00AA0C87" w:rsidRPr="00005FA2" w:rsidRDefault="0013306E" w:rsidP="00EA319F">
            <w:pPr>
              <w:pStyle w:val="TAL"/>
            </w:pPr>
            <w:r>
              <w:t>3GPP-EPS</w:t>
            </w:r>
          </w:p>
        </w:tc>
      </w:tr>
      <w:tr w:rsidR="00FC2095" w:rsidRPr="0078747E" w14:paraId="4AE2EFCD" w14:textId="77777777">
        <w:trPr>
          <w:gridAfter w:val="1"/>
          <w:wAfter w:w="10" w:type="dxa"/>
          <w:cantSplit/>
          <w:jc w:val="center"/>
        </w:trPr>
        <w:tc>
          <w:tcPr>
            <w:tcW w:w="1947" w:type="dxa"/>
          </w:tcPr>
          <w:p w14:paraId="4E9719ED" w14:textId="77777777" w:rsidR="00AA0C87" w:rsidRPr="00005FA2" w:rsidRDefault="00AA0C87" w:rsidP="00EA319F">
            <w:pPr>
              <w:pStyle w:val="TAL"/>
            </w:pPr>
            <w:r w:rsidRPr="00005FA2">
              <w:t>3GPP-SGSN-IPv6-Address</w:t>
            </w:r>
          </w:p>
        </w:tc>
        <w:tc>
          <w:tcPr>
            <w:tcW w:w="1133" w:type="dxa"/>
          </w:tcPr>
          <w:p w14:paraId="15CA80CD" w14:textId="77777777" w:rsidR="00AA0C87" w:rsidRPr="00005FA2" w:rsidRDefault="00AA0C87" w:rsidP="00EA319F">
            <w:pPr>
              <w:pStyle w:val="TAL"/>
            </w:pPr>
            <w:r w:rsidRPr="00005FA2">
              <w:t>3GPP TS 29.061 [11]</w:t>
            </w:r>
          </w:p>
        </w:tc>
        <w:tc>
          <w:tcPr>
            <w:tcW w:w="5387" w:type="dxa"/>
          </w:tcPr>
          <w:p w14:paraId="14BBFAF0" w14:textId="77777777" w:rsidR="00AA0C87" w:rsidRPr="00005FA2" w:rsidRDefault="008D3A9E" w:rsidP="00EA319F">
            <w:pPr>
              <w:pStyle w:val="TAL"/>
            </w:pPr>
            <w:r>
              <w:rPr>
                <w:rFonts w:eastAsia="바탕" w:hint="eastAsia"/>
                <w:lang w:eastAsia="ko-KR"/>
              </w:rPr>
              <w:t>T</w:t>
            </w:r>
            <w:r w:rsidR="00AA0C87" w:rsidRPr="00005FA2">
              <w:t>he IPv6 address of the SGSN</w:t>
            </w:r>
          </w:p>
        </w:tc>
        <w:tc>
          <w:tcPr>
            <w:tcW w:w="1096" w:type="dxa"/>
          </w:tcPr>
          <w:p w14:paraId="0A968116" w14:textId="77777777" w:rsidR="00AA0C87" w:rsidRPr="0078747E" w:rsidRDefault="0013306E" w:rsidP="00EA319F">
            <w:pPr>
              <w:pStyle w:val="TAL"/>
            </w:pPr>
            <w:r>
              <w:t>3GPP-EPS</w:t>
            </w:r>
          </w:p>
        </w:tc>
      </w:tr>
      <w:tr w:rsidR="00FC2095" w:rsidRPr="005E4C2E" w14:paraId="023007DB" w14:textId="77777777">
        <w:trPr>
          <w:gridAfter w:val="1"/>
          <w:wAfter w:w="10" w:type="dxa"/>
          <w:cantSplit/>
          <w:jc w:val="center"/>
        </w:trPr>
        <w:tc>
          <w:tcPr>
            <w:tcW w:w="1947" w:type="dxa"/>
          </w:tcPr>
          <w:p w14:paraId="7F1657E5" w14:textId="77777777" w:rsidR="0045043B" w:rsidRPr="005E4C2E" w:rsidRDefault="0045043B" w:rsidP="00EA319F">
            <w:pPr>
              <w:pStyle w:val="TAL"/>
            </w:pPr>
            <w:r w:rsidRPr="005E4C2E">
              <w:t>AN-GW-Address</w:t>
            </w:r>
          </w:p>
        </w:tc>
        <w:tc>
          <w:tcPr>
            <w:tcW w:w="1133" w:type="dxa"/>
          </w:tcPr>
          <w:p w14:paraId="1736F6E3" w14:textId="77777777" w:rsidR="0045043B" w:rsidRPr="005E4C2E" w:rsidRDefault="0045043B" w:rsidP="00EA319F">
            <w:pPr>
              <w:pStyle w:val="TAL"/>
            </w:pPr>
            <w:r w:rsidRPr="005E4C2E">
              <w:t>5.3.49</w:t>
            </w:r>
          </w:p>
        </w:tc>
        <w:tc>
          <w:tcPr>
            <w:tcW w:w="5387" w:type="dxa"/>
          </w:tcPr>
          <w:p w14:paraId="32AA1E55" w14:textId="77777777" w:rsidR="0045043B" w:rsidRDefault="0045043B" w:rsidP="00EA319F">
            <w:pPr>
              <w:pStyle w:val="TAL"/>
            </w:pPr>
            <w:r>
              <w:t>Carries the address of the AN-GW (S-GW/AGW)</w:t>
            </w:r>
          </w:p>
        </w:tc>
        <w:tc>
          <w:tcPr>
            <w:tcW w:w="1096" w:type="dxa"/>
          </w:tcPr>
          <w:p w14:paraId="435A81BD" w14:textId="77777777" w:rsidR="0045043B" w:rsidRPr="005E4C2E" w:rsidRDefault="0045043B" w:rsidP="00EA319F">
            <w:pPr>
              <w:pStyle w:val="TAL"/>
            </w:pPr>
            <w:r>
              <w:t>All</w:t>
            </w:r>
          </w:p>
        </w:tc>
      </w:tr>
      <w:tr w:rsidR="00FC2095" w:rsidRPr="005E4C2E" w14:paraId="77DB339C" w14:textId="77777777">
        <w:trPr>
          <w:gridAfter w:val="1"/>
          <w:wAfter w:w="10" w:type="dxa"/>
          <w:cantSplit/>
          <w:jc w:val="center"/>
        </w:trPr>
        <w:tc>
          <w:tcPr>
            <w:tcW w:w="1947" w:type="dxa"/>
          </w:tcPr>
          <w:p w14:paraId="07AA0805" w14:textId="77777777" w:rsidR="005C7BED" w:rsidRPr="005E4C2E" w:rsidRDefault="005C7BED" w:rsidP="00EA319F">
            <w:pPr>
              <w:pStyle w:val="TAL"/>
            </w:pPr>
            <w:r>
              <w:t>3GPP-SGSN-MCC-MNC</w:t>
            </w:r>
          </w:p>
        </w:tc>
        <w:tc>
          <w:tcPr>
            <w:tcW w:w="1133" w:type="dxa"/>
          </w:tcPr>
          <w:p w14:paraId="210268C9" w14:textId="77777777" w:rsidR="005C7BED" w:rsidRPr="005E4C2E" w:rsidRDefault="005C7BED" w:rsidP="00EA319F">
            <w:pPr>
              <w:pStyle w:val="TAL"/>
            </w:pPr>
            <w:r>
              <w:t>3GPP TS 29.061 [11]</w:t>
            </w:r>
          </w:p>
        </w:tc>
        <w:tc>
          <w:tcPr>
            <w:tcW w:w="5387" w:type="dxa"/>
          </w:tcPr>
          <w:p w14:paraId="747A9DA1" w14:textId="77777777" w:rsidR="005C7BED" w:rsidRDefault="005C7BED" w:rsidP="00EA319F">
            <w:pPr>
              <w:pStyle w:val="TAL"/>
            </w:pPr>
            <w:r>
              <w:t>Carries the MCC/MNC information of the AN-GW</w:t>
            </w:r>
          </w:p>
          <w:p w14:paraId="1EFE2A68" w14:textId="77777777" w:rsidR="005C7BED" w:rsidRDefault="005C7BED" w:rsidP="00EA319F">
            <w:pPr>
              <w:pStyle w:val="TAL"/>
            </w:pPr>
          </w:p>
        </w:tc>
        <w:tc>
          <w:tcPr>
            <w:tcW w:w="1096" w:type="dxa"/>
          </w:tcPr>
          <w:p w14:paraId="17AD8BDC" w14:textId="77777777" w:rsidR="005C7BED" w:rsidRDefault="005C7BED" w:rsidP="00EA319F">
            <w:pPr>
              <w:pStyle w:val="TAL"/>
            </w:pPr>
            <w:r>
              <w:t>All</w:t>
            </w:r>
          </w:p>
        </w:tc>
      </w:tr>
      <w:tr w:rsidR="00FC2095" w:rsidRPr="0078747E" w14:paraId="4A279321" w14:textId="77777777">
        <w:trPr>
          <w:gridAfter w:val="1"/>
          <w:wAfter w:w="10" w:type="dxa"/>
          <w:cantSplit/>
          <w:jc w:val="center"/>
        </w:trPr>
        <w:tc>
          <w:tcPr>
            <w:tcW w:w="1947" w:type="dxa"/>
          </w:tcPr>
          <w:p w14:paraId="2F57ECD2" w14:textId="77777777" w:rsidR="00AA0C87" w:rsidRPr="00FF5990" w:rsidRDefault="00AA0C87" w:rsidP="00EA319F">
            <w:pPr>
              <w:pStyle w:val="TAL"/>
            </w:pPr>
            <w:r w:rsidRPr="00FF5990">
              <w:t>3GPP-User-Location-Info</w:t>
            </w:r>
          </w:p>
        </w:tc>
        <w:tc>
          <w:tcPr>
            <w:tcW w:w="1133" w:type="dxa"/>
          </w:tcPr>
          <w:p w14:paraId="5B250596" w14:textId="77777777" w:rsidR="00AA0C87" w:rsidRPr="00FF5990" w:rsidRDefault="00AA0C87" w:rsidP="00EA319F">
            <w:pPr>
              <w:pStyle w:val="TAL"/>
            </w:pPr>
            <w:r w:rsidRPr="00FF5990">
              <w:t>3GPP TS 29.061 [11]</w:t>
            </w:r>
          </w:p>
        </w:tc>
        <w:tc>
          <w:tcPr>
            <w:tcW w:w="5387" w:type="dxa"/>
          </w:tcPr>
          <w:p w14:paraId="36542867" w14:textId="77777777" w:rsidR="00AA0C87" w:rsidRPr="00FF5990" w:rsidRDefault="00AA0C87" w:rsidP="00EA319F">
            <w:pPr>
              <w:pStyle w:val="TAL"/>
            </w:pPr>
            <w:r>
              <w:t>I</w:t>
            </w:r>
            <w:r w:rsidRPr="00FF5990">
              <w:t>ndicates details of where the UE is currently located (e.g. SAI or CGI)</w:t>
            </w:r>
          </w:p>
        </w:tc>
        <w:tc>
          <w:tcPr>
            <w:tcW w:w="1096" w:type="dxa"/>
          </w:tcPr>
          <w:p w14:paraId="559EDA3F" w14:textId="77777777" w:rsidR="00AA0C87" w:rsidRPr="00FF5990" w:rsidRDefault="0013306E" w:rsidP="00EA319F">
            <w:pPr>
              <w:pStyle w:val="TAL"/>
            </w:pPr>
            <w:r>
              <w:t>3GPP-EPS</w:t>
            </w:r>
          </w:p>
        </w:tc>
      </w:tr>
      <w:tr w:rsidR="00FC2095" w:rsidRPr="0078747E" w14:paraId="7D2EABF7" w14:textId="77777777">
        <w:trPr>
          <w:gridAfter w:val="1"/>
          <w:wAfter w:w="10" w:type="dxa"/>
          <w:cantSplit/>
          <w:jc w:val="center"/>
        </w:trPr>
        <w:tc>
          <w:tcPr>
            <w:tcW w:w="1947" w:type="dxa"/>
          </w:tcPr>
          <w:p w14:paraId="6B443692" w14:textId="77777777" w:rsidR="004F3974" w:rsidRDefault="004F3974" w:rsidP="00EA319F">
            <w:pPr>
              <w:pStyle w:val="TAL"/>
            </w:pPr>
            <w:r>
              <w:t>3GPP2-BSID</w:t>
            </w:r>
          </w:p>
          <w:p w14:paraId="32EE7A39" w14:textId="77777777" w:rsidR="004F3974" w:rsidRPr="00FF5990" w:rsidRDefault="004F3974" w:rsidP="00EA319F">
            <w:pPr>
              <w:pStyle w:val="TAL"/>
            </w:pPr>
          </w:p>
        </w:tc>
        <w:tc>
          <w:tcPr>
            <w:tcW w:w="1133" w:type="dxa"/>
          </w:tcPr>
          <w:p w14:paraId="01D3A7DD" w14:textId="77777777" w:rsidR="004F3974" w:rsidRPr="00FF5990" w:rsidRDefault="00A1494A" w:rsidP="00EA319F">
            <w:pPr>
              <w:pStyle w:val="TAL"/>
            </w:pPr>
            <w:r w:rsidRPr="00A1494A">
              <w:t xml:space="preserve">3GPP2 X.S0057 </w:t>
            </w:r>
            <w:r>
              <w:t>[24]</w:t>
            </w:r>
          </w:p>
        </w:tc>
        <w:tc>
          <w:tcPr>
            <w:tcW w:w="5387" w:type="dxa"/>
          </w:tcPr>
          <w:p w14:paraId="2FDB83E1" w14:textId="77777777" w:rsidR="004F3974" w:rsidRDefault="004F3974" w:rsidP="00EA319F">
            <w:pPr>
              <w:pStyle w:val="TAL"/>
            </w:pPr>
            <w:r>
              <w:t>For 3GPP2 indicates the BSID of where the UE is currently located (e.g. Cell-Id, SID, NID).</w:t>
            </w:r>
          </w:p>
          <w:p w14:paraId="135F2A3B" w14:textId="77777777" w:rsidR="004F3974" w:rsidRDefault="004F3974" w:rsidP="00EA319F">
            <w:pPr>
              <w:pStyle w:val="TAL"/>
            </w:pPr>
          </w:p>
          <w:p w14:paraId="44E3DB98" w14:textId="77777777" w:rsidR="004F3974" w:rsidRPr="00391BD9" w:rsidRDefault="004F3974" w:rsidP="00EA319F">
            <w:pPr>
              <w:pStyle w:val="TAL"/>
            </w:pPr>
            <w:r w:rsidRPr="00391BD9">
              <w:t>Th</w:t>
            </w:r>
            <w:r>
              <w:t>e Vendor-Id shall be set to 3GPP2 (5535) [</w:t>
            </w:r>
            <w:r w:rsidR="00A1494A">
              <w:rPr>
                <w:rFonts w:eastAsia="바탕" w:hint="eastAsia"/>
                <w:lang w:eastAsia="ko-KR"/>
              </w:rPr>
              <w:t>24</w:t>
            </w:r>
            <w:r w:rsidRPr="00391BD9">
              <w:t>].</w:t>
            </w:r>
          </w:p>
          <w:p w14:paraId="746C3EF7" w14:textId="77777777" w:rsidR="004F3974" w:rsidRDefault="004F3974" w:rsidP="00EA319F">
            <w:pPr>
              <w:pStyle w:val="TAL"/>
            </w:pPr>
            <w:r w:rsidRPr="00391BD9">
              <w:t>The support of this AVP shall be advertised in the capabilities exchange mechanisms</w:t>
            </w:r>
            <w:r>
              <w:t xml:space="preserve"> (CER/CEA) by including the value</w:t>
            </w:r>
            <w:r w:rsidRPr="00391BD9">
              <w:t xml:space="preserve"> </w:t>
            </w:r>
            <w:r>
              <w:t>5535, identifying 3GPP2, in a</w:t>
            </w:r>
            <w:r w:rsidRPr="00391BD9">
              <w:t xml:space="preserve"> Supported-Vendor-Id AVP.</w:t>
            </w:r>
          </w:p>
        </w:tc>
        <w:tc>
          <w:tcPr>
            <w:tcW w:w="1096" w:type="dxa"/>
          </w:tcPr>
          <w:p w14:paraId="77B88762" w14:textId="77777777" w:rsidR="004F3974" w:rsidRDefault="004F3974" w:rsidP="00EA319F">
            <w:pPr>
              <w:pStyle w:val="TAL"/>
            </w:pPr>
            <w:r>
              <w:t>3GPP2</w:t>
            </w:r>
            <w:r w:rsidR="00944EC7">
              <w:t>, Non-3GPP-EPS</w:t>
            </w:r>
          </w:p>
        </w:tc>
      </w:tr>
      <w:tr w:rsidR="00FC2095" w14:paraId="671A0E1B" w14:textId="77777777">
        <w:trPr>
          <w:gridAfter w:val="1"/>
          <w:wAfter w:w="10" w:type="dxa"/>
          <w:cantSplit/>
          <w:jc w:val="center"/>
        </w:trPr>
        <w:tc>
          <w:tcPr>
            <w:tcW w:w="1947" w:type="dxa"/>
          </w:tcPr>
          <w:p w14:paraId="02881C31" w14:textId="77777777" w:rsidR="00A24D2F" w:rsidRDefault="00A24D2F" w:rsidP="00EA319F">
            <w:pPr>
              <w:pStyle w:val="TAL"/>
            </w:pPr>
            <w:r>
              <w:t>Access-Network-Charging-Identifier-Value</w:t>
            </w:r>
          </w:p>
        </w:tc>
        <w:tc>
          <w:tcPr>
            <w:tcW w:w="1133" w:type="dxa"/>
          </w:tcPr>
          <w:p w14:paraId="3AAE4836" w14:textId="77777777" w:rsidR="00A24D2F" w:rsidRPr="00BE41A7" w:rsidRDefault="00A24D2F" w:rsidP="00EA319F">
            <w:pPr>
              <w:pStyle w:val="TAL"/>
            </w:pPr>
            <w:r>
              <w:t>3GPP TS 29.214 [10]</w:t>
            </w:r>
          </w:p>
        </w:tc>
        <w:tc>
          <w:tcPr>
            <w:tcW w:w="5387" w:type="dxa"/>
          </w:tcPr>
          <w:p w14:paraId="4B15133D" w14:textId="77777777" w:rsidR="00A24D2F" w:rsidRDefault="00A24D2F" w:rsidP="00EA319F">
            <w:pPr>
              <w:pStyle w:val="TAL"/>
            </w:pPr>
            <w:r w:rsidRPr="006039E8">
              <w:t>Contains a</w:t>
            </w:r>
            <w:r>
              <w:t xml:space="preserve"> charging identifier</w:t>
            </w:r>
            <w:r w:rsidRPr="006039E8">
              <w:t>.</w:t>
            </w:r>
          </w:p>
        </w:tc>
        <w:tc>
          <w:tcPr>
            <w:tcW w:w="1096" w:type="dxa"/>
          </w:tcPr>
          <w:p w14:paraId="028FF0EB" w14:textId="77777777" w:rsidR="00A24D2F" w:rsidRDefault="00A24D2F" w:rsidP="00EA319F">
            <w:pPr>
              <w:pStyle w:val="TAL"/>
            </w:pPr>
            <w:r>
              <w:t>All</w:t>
            </w:r>
            <w:r w:rsidR="0000269F">
              <w:t xml:space="preserve"> (See NOTE 4)</w:t>
            </w:r>
          </w:p>
        </w:tc>
      </w:tr>
      <w:tr w:rsidR="00FC2095" w:rsidRPr="0078747E" w14:paraId="11E4BFD7" w14:textId="77777777">
        <w:trPr>
          <w:gridAfter w:val="1"/>
          <w:wAfter w:w="10" w:type="dxa"/>
          <w:cantSplit/>
          <w:jc w:val="center"/>
        </w:trPr>
        <w:tc>
          <w:tcPr>
            <w:tcW w:w="1947" w:type="dxa"/>
          </w:tcPr>
          <w:p w14:paraId="6D9C1E7D" w14:textId="77777777" w:rsidR="00AA0C87" w:rsidRPr="00FF5990" w:rsidRDefault="00AA0C87" w:rsidP="00EA319F">
            <w:pPr>
              <w:pStyle w:val="TAL"/>
            </w:pPr>
            <w:r>
              <w:t>Allocation-and-Retention-Priority</w:t>
            </w:r>
          </w:p>
        </w:tc>
        <w:tc>
          <w:tcPr>
            <w:tcW w:w="1133" w:type="dxa"/>
          </w:tcPr>
          <w:p w14:paraId="194A9BD8" w14:textId="77777777" w:rsidR="00AA0C87" w:rsidRPr="00AA0C87" w:rsidRDefault="00AA0C87" w:rsidP="00EA319F">
            <w:pPr>
              <w:pStyle w:val="TAL"/>
              <w:rPr>
                <w:rFonts w:eastAsia="바탕" w:hint="eastAsia"/>
                <w:lang w:eastAsia="ko-KR"/>
              </w:rPr>
            </w:pPr>
            <w:r>
              <w:t>5.3.</w:t>
            </w:r>
            <w:r>
              <w:rPr>
                <w:rFonts w:eastAsia="바탕" w:hint="eastAsia"/>
                <w:lang w:eastAsia="ko-KR"/>
              </w:rPr>
              <w:t>32</w:t>
            </w:r>
          </w:p>
        </w:tc>
        <w:tc>
          <w:tcPr>
            <w:tcW w:w="5387" w:type="dxa"/>
          </w:tcPr>
          <w:p w14:paraId="5E497FD0" w14:textId="77777777" w:rsidR="00AA0C87" w:rsidRPr="00325CFB" w:rsidRDefault="00AA0C87" w:rsidP="00EA319F">
            <w:pPr>
              <w:pStyle w:val="TAL"/>
            </w:pPr>
            <w:r>
              <w:t>I</w:t>
            </w:r>
            <w:r w:rsidRPr="00325CFB">
              <w:t xml:space="preserve">ndicates a priority for </w:t>
            </w:r>
            <w:r>
              <w:t>accepting or rejecting</w:t>
            </w:r>
            <w:r w:rsidRPr="00325CFB">
              <w:t xml:space="preserve"> a bearer establishment or modification request </w:t>
            </w:r>
            <w:r>
              <w:t xml:space="preserve">and dropping a bearer </w:t>
            </w:r>
            <w:r w:rsidRPr="00325CFB">
              <w:t>in case of resource limitations.</w:t>
            </w:r>
          </w:p>
        </w:tc>
        <w:tc>
          <w:tcPr>
            <w:tcW w:w="1096" w:type="dxa"/>
          </w:tcPr>
          <w:p w14:paraId="44B9404E" w14:textId="77777777" w:rsidR="00AA0C87" w:rsidRDefault="00AA0C87" w:rsidP="00EA319F">
            <w:pPr>
              <w:pStyle w:val="TAL"/>
            </w:pPr>
            <w:r>
              <w:t>All</w:t>
            </w:r>
          </w:p>
        </w:tc>
      </w:tr>
      <w:tr w:rsidR="00FC2095" w:rsidRPr="0078747E" w14:paraId="431A1B93" w14:textId="77777777">
        <w:trPr>
          <w:gridAfter w:val="1"/>
          <w:wAfter w:w="10" w:type="dxa"/>
          <w:cantSplit/>
          <w:jc w:val="center"/>
        </w:trPr>
        <w:tc>
          <w:tcPr>
            <w:tcW w:w="1947" w:type="dxa"/>
          </w:tcPr>
          <w:p w14:paraId="0FA043DF" w14:textId="77777777" w:rsidR="009958F7" w:rsidRPr="00EA319F" w:rsidRDefault="009958F7" w:rsidP="00EA319F">
            <w:pPr>
              <w:pStyle w:val="TAL"/>
              <w:rPr>
                <w:lang w:val="it-IT"/>
              </w:rPr>
            </w:pPr>
            <w:r w:rsidRPr="00EA319F">
              <w:rPr>
                <w:lang w:val="it-IT"/>
              </w:rPr>
              <w:t>APN-Aggregate-Max-Bitrate-DL</w:t>
            </w:r>
          </w:p>
        </w:tc>
        <w:tc>
          <w:tcPr>
            <w:tcW w:w="1133" w:type="dxa"/>
          </w:tcPr>
          <w:p w14:paraId="12586E4C" w14:textId="77777777" w:rsidR="009958F7" w:rsidRPr="009958F7" w:rsidRDefault="009958F7" w:rsidP="00EA319F">
            <w:pPr>
              <w:pStyle w:val="TAL"/>
              <w:rPr>
                <w:rFonts w:eastAsia="바탕" w:hint="eastAsia"/>
                <w:lang w:eastAsia="ko-KR"/>
              </w:rPr>
            </w:pPr>
            <w:r>
              <w:t>5.3.</w:t>
            </w:r>
            <w:r>
              <w:rPr>
                <w:rFonts w:eastAsia="바탕" w:hint="eastAsia"/>
                <w:lang w:eastAsia="ko-KR"/>
              </w:rPr>
              <w:t>39</w:t>
            </w:r>
          </w:p>
        </w:tc>
        <w:tc>
          <w:tcPr>
            <w:tcW w:w="5387" w:type="dxa"/>
          </w:tcPr>
          <w:p w14:paraId="658C1A7F" w14:textId="77777777" w:rsidR="009958F7" w:rsidRDefault="009958F7" w:rsidP="00EA319F">
            <w:pPr>
              <w:pStyle w:val="TAL"/>
            </w:pPr>
            <w:r>
              <w:t>Indicates the aggregate maximum bitrate for the downlink direction for all non-GBR bearers of the APN.</w:t>
            </w:r>
          </w:p>
        </w:tc>
        <w:tc>
          <w:tcPr>
            <w:tcW w:w="1096" w:type="dxa"/>
          </w:tcPr>
          <w:p w14:paraId="4AE15F84" w14:textId="77777777" w:rsidR="009958F7" w:rsidRDefault="00D77786" w:rsidP="00EA319F">
            <w:pPr>
              <w:pStyle w:val="TAL"/>
            </w:pPr>
            <w:r>
              <w:t xml:space="preserve">All </w:t>
            </w:r>
          </w:p>
        </w:tc>
      </w:tr>
      <w:tr w:rsidR="00FC2095" w:rsidRPr="0078747E" w14:paraId="736CF371" w14:textId="77777777">
        <w:trPr>
          <w:gridAfter w:val="1"/>
          <w:wAfter w:w="10" w:type="dxa"/>
          <w:cantSplit/>
          <w:jc w:val="center"/>
        </w:trPr>
        <w:tc>
          <w:tcPr>
            <w:tcW w:w="1947" w:type="dxa"/>
          </w:tcPr>
          <w:p w14:paraId="5BA0C153" w14:textId="77777777" w:rsidR="009958F7" w:rsidRPr="00EA319F" w:rsidRDefault="009958F7" w:rsidP="00EA319F">
            <w:pPr>
              <w:pStyle w:val="TAL"/>
              <w:rPr>
                <w:lang w:val="it-IT"/>
              </w:rPr>
            </w:pPr>
            <w:r w:rsidRPr="00EA319F">
              <w:rPr>
                <w:lang w:val="it-IT"/>
              </w:rPr>
              <w:t>APN-Aggregate-Max-Bitrate-UL</w:t>
            </w:r>
          </w:p>
        </w:tc>
        <w:tc>
          <w:tcPr>
            <w:tcW w:w="1133" w:type="dxa"/>
          </w:tcPr>
          <w:p w14:paraId="41256EB6" w14:textId="77777777" w:rsidR="009958F7" w:rsidRPr="009958F7" w:rsidRDefault="009958F7" w:rsidP="00EA319F">
            <w:pPr>
              <w:pStyle w:val="TAL"/>
              <w:rPr>
                <w:rFonts w:eastAsia="바탕" w:hint="eastAsia"/>
                <w:lang w:eastAsia="ko-KR"/>
              </w:rPr>
            </w:pPr>
            <w:r>
              <w:t>5.3.</w:t>
            </w:r>
            <w:r>
              <w:rPr>
                <w:rFonts w:eastAsia="바탕" w:hint="eastAsia"/>
                <w:lang w:eastAsia="ko-KR"/>
              </w:rPr>
              <w:t>40</w:t>
            </w:r>
          </w:p>
        </w:tc>
        <w:tc>
          <w:tcPr>
            <w:tcW w:w="5387" w:type="dxa"/>
          </w:tcPr>
          <w:p w14:paraId="541502A0" w14:textId="77777777" w:rsidR="009958F7" w:rsidRDefault="009958F7" w:rsidP="00EA319F">
            <w:pPr>
              <w:pStyle w:val="TAL"/>
            </w:pPr>
            <w:r>
              <w:t>Indicates the aggregate maximum bitrate for the uplink direction for all non-GBR bearers of the APN.</w:t>
            </w:r>
          </w:p>
        </w:tc>
        <w:tc>
          <w:tcPr>
            <w:tcW w:w="1096" w:type="dxa"/>
          </w:tcPr>
          <w:p w14:paraId="45128B0B" w14:textId="77777777" w:rsidR="009958F7" w:rsidRDefault="00D77786" w:rsidP="00EA319F">
            <w:pPr>
              <w:pStyle w:val="TAL"/>
            </w:pPr>
            <w:r>
              <w:t>All</w:t>
            </w:r>
          </w:p>
        </w:tc>
      </w:tr>
      <w:tr w:rsidR="00FC2095" w:rsidRPr="0078747E" w14:paraId="59BDEFBF" w14:textId="77777777">
        <w:trPr>
          <w:gridAfter w:val="1"/>
          <w:wAfter w:w="10" w:type="dxa"/>
          <w:cantSplit/>
          <w:jc w:val="center"/>
        </w:trPr>
        <w:tc>
          <w:tcPr>
            <w:tcW w:w="1947" w:type="dxa"/>
          </w:tcPr>
          <w:p w14:paraId="35C43D13" w14:textId="77777777" w:rsidR="00AA0C87" w:rsidRDefault="00AA0C87" w:rsidP="00EA319F">
            <w:pPr>
              <w:pStyle w:val="TAL"/>
            </w:pPr>
            <w:r>
              <w:t>Bearer-Control-Mode</w:t>
            </w:r>
          </w:p>
        </w:tc>
        <w:tc>
          <w:tcPr>
            <w:tcW w:w="1133" w:type="dxa"/>
          </w:tcPr>
          <w:p w14:paraId="4467C1AB" w14:textId="77777777" w:rsidR="00AA0C87" w:rsidRDefault="00AA0C87" w:rsidP="00EA319F">
            <w:pPr>
              <w:pStyle w:val="TAL"/>
            </w:pPr>
            <w:r>
              <w:t>5.3.23</w:t>
            </w:r>
          </w:p>
        </w:tc>
        <w:tc>
          <w:tcPr>
            <w:tcW w:w="5387" w:type="dxa"/>
          </w:tcPr>
          <w:p w14:paraId="5B7D86B3" w14:textId="77777777" w:rsidR="00AA0C87" w:rsidRPr="00FF5990" w:rsidRDefault="00AA0C87" w:rsidP="00EA319F">
            <w:pPr>
              <w:pStyle w:val="TAL"/>
            </w:pPr>
            <w:r>
              <w:t>Indicates the PCRF selected bearer control mode.</w:t>
            </w:r>
          </w:p>
        </w:tc>
        <w:tc>
          <w:tcPr>
            <w:tcW w:w="1096" w:type="dxa"/>
          </w:tcPr>
          <w:p w14:paraId="79A56919" w14:textId="77777777" w:rsidR="00AA0C87" w:rsidRPr="00944EC7" w:rsidRDefault="00944EC7" w:rsidP="00EA319F">
            <w:pPr>
              <w:pStyle w:val="TAL"/>
              <w:rPr>
                <w:rFonts w:eastAsia="바탕" w:hint="eastAsia"/>
                <w:lang w:eastAsia="ko-KR"/>
              </w:rPr>
            </w:pPr>
            <w:r>
              <w:rPr>
                <w:rFonts w:eastAsia="바탕" w:hint="eastAsia"/>
                <w:lang w:eastAsia="ko-KR"/>
              </w:rPr>
              <w:t>All (</w:t>
            </w:r>
            <w:r w:rsidR="000D0514">
              <w:t xml:space="preserve">See NOTE </w:t>
            </w:r>
            <w:r>
              <w:rPr>
                <w:rFonts w:eastAsia="바탕" w:hint="eastAsia"/>
                <w:lang w:eastAsia="ko-KR"/>
              </w:rPr>
              <w:t>3)</w:t>
            </w:r>
          </w:p>
        </w:tc>
      </w:tr>
      <w:tr w:rsidR="00FC2095" w:rsidRPr="0078747E" w14:paraId="5D89E545" w14:textId="77777777">
        <w:trPr>
          <w:gridAfter w:val="1"/>
          <w:wAfter w:w="10" w:type="dxa"/>
          <w:cantSplit/>
          <w:jc w:val="center"/>
        </w:trPr>
        <w:tc>
          <w:tcPr>
            <w:tcW w:w="1947" w:type="dxa"/>
          </w:tcPr>
          <w:p w14:paraId="66A36267" w14:textId="77777777" w:rsidR="00AA0C87" w:rsidRPr="009A783B" w:rsidRDefault="00AA0C87" w:rsidP="00EA319F">
            <w:pPr>
              <w:pStyle w:val="TAL"/>
              <w:rPr>
                <w:rFonts w:eastAsia="바탕" w:hint="eastAsia"/>
                <w:lang w:eastAsia="ko-KR"/>
              </w:rPr>
            </w:pPr>
            <w:r w:rsidRPr="0078747E">
              <w:t>Called-Station-I</w:t>
            </w:r>
            <w:r w:rsidR="009A783B">
              <w:rPr>
                <w:rFonts w:eastAsia="바탕" w:hint="eastAsia"/>
                <w:lang w:eastAsia="ko-KR"/>
              </w:rPr>
              <w:t>d</w:t>
            </w:r>
          </w:p>
        </w:tc>
        <w:tc>
          <w:tcPr>
            <w:tcW w:w="1133" w:type="dxa"/>
          </w:tcPr>
          <w:p w14:paraId="2502F877" w14:textId="77777777" w:rsidR="00AA0C87" w:rsidRPr="0078747E" w:rsidRDefault="00AA0C87" w:rsidP="00EA319F">
            <w:pPr>
              <w:pStyle w:val="TAL"/>
            </w:pPr>
            <w:r w:rsidRPr="0078747E">
              <w:t>IETF RFC 4005 [12]</w:t>
            </w:r>
          </w:p>
        </w:tc>
        <w:tc>
          <w:tcPr>
            <w:tcW w:w="5387" w:type="dxa"/>
          </w:tcPr>
          <w:p w14:paraId="7E02A80C" w14:textId="77777777" w:rsidR="00AA0C87" w:rsidRPr="0078747E" w:rsidRDefault="00AA0C87" w:rsidP="00EA319F">
            <w:pPr>
              <w:pStyle w:val="TAL"/>
            </w:pPr>
            <w:r w:rsidRPr="0078747E">
              <w:t>The address the user is connected to</w:t>
            </w:r>
            <w:r>
              <w:t xml:space="preserve"> (i.e. the PDN identifier)</w:t>
            </w:r>
            <w:r w:rsidRPr="0078747E">
              <w:t xml:space="preserve">. </w:t>
            </w:r>
          </w:p>
        </w:tc>
        <w:tc>
          <w:tcPr>
            <w:tcW w:w="1096" w:type="dxa"/>
          </w:tcPr>
          <w:p w14:paraId="46F5C4C0" w14:textId="77777777" w:rsidR="00AA0C87" w:rsidRPr="0078747E" w:rsidRDefault="00AA0C87" w:rsidP="00EA319F">
            <w:pPr>
              <w:pStyle w:val="TAL"/>
            </w:pPr>
            <w:r w:rsidRPr="0078747E">
              <w:t>All</w:t>
            </w:r>
          </w:p>
        </w:tc>
      </w:tr>
      <w:tr w:rsidR="00FC2095" w:rsidRPr="0078747E" w14:paraId="133F80B9" w14:textId="77777777">
        <w:trPr>
          <w:gridAfter w:val="1"/>
          <w:wAfter w:w="10" w:type="dxa"/>
          <w:cantSplit/>
          <w:jc w:val="center"/>
        </w:trPr>
        <w:tc>
          <w:tcPr>
            <w:tcW w:w="1947" w:type="dxa"/>
          </w:tcPr>
          <w:p w14:paraId="0E2D7B03" w14:textId="77777777" w:rsidR="00AA0C87" w:rsidRPr="0078747E" w:rsidRDefault="00AA0C87" w:rsidP="00EA319F">
            <w:pPr>
              <w:pStyle w:val="TAL"/>
            </w:pPr>
            <w:r w:rsidRPr="0078747E">
              <w:t>CC-Request-Number</w:t>
            </w:r>
          </w:p>
        </w:tc>
        <w:tc>
          <w:tcPr>
            <w:tcW w:w="1133" w:type="dxa"/>
          </w:tcPr>
          <w:p w14:paraId="01D4C7A2" w14:textId="77777777" w:rsidR="00AA0C87" w:rsidRPr="0078747E" w:rsidRDefault="00AA0C87" w:rsidP="00EA319F">
            <w:pPr>
              <w:pStyle w:val="TAL"/>
            </w:pPr>
            <w:r w:rsidRPr="0078747E">
              <w:t>IETF RFC 4006 [9]</w:t>
            </w:r>
          </w:p>
        </w:tc>
        <w:tc>
          <w:tcPr>
            <w:tcW w:w="5387" w:type="dxa"/>
          </w:tcPr>
          <w:p w14:paraId="5AFB4567" w14:textId="77777777" w:rsidR="00AA0C87" w:rsidRPr="0078747E" w:rsidRDefault="00AA0C87" w:rsidP="00EA319F">
            <w:pPr>
              <w:pStyle w:val="TAL"/>
            </w:pPr>
            <w:r w:rsidRPr="0078747E">
              <w:t>The number of the request for mapping requests and answers</w:t>
            </w:r>
          </w:p>
        </w:tc>
        <w:tc>
          <w:tcPr>
            <w:tcW w:w="1096" w:type="dxa"/>
          </w:tcPr>
          <w:p w14:paraId="74A2590F" w14:textId="77777777" w:rsidR="00AA0C87" w:rsidRPr="0078747E" w:rsidRDefault="00AA0C87" w:rsidP="00EA319F">
            <w:pPr>
              <w:pStyle w:val="TAL"/>
            </w:pPr>
            <w:r w:rsidRPr="0078747E">
              <w:t>All</w:t>
            </w:r>
          </w:p>
        </w:tc>
      </w:tr>
      <w:tr w:rsidR="00FC2095" w:rsidRPr="0078747E" w14:paraId="1D4769BD" w14:textId="77777777">
        <w:trPr>
          <w:gridAfter w:val="1"/>
          <w:wAfter w:w="10" w:type="dxa"/>
          <w:cantSplit/>
          <w:jc w:val="center"/>
        </w:trPr>
        <w:tc>
          <w:tcPr>
            <w:tcW w:w="1947" w:type="dxa"/>
          </w:tcPr>
          <w:p w14:paraId="0639FED2" w14:textId="77777777" w:rsidR="00AA0C87" w:rsidRPr="0078747E" w:rsidRDefault="00AA0C87" w:rsidP="00EA319F">
            <w:pPr>
              <w:pStyle w:val="TAL"/>
            </w:pPr>
            <w:r w:rsidRPr="0078747E">
              <w:t>CC-Request-Type</w:t>
            </w:r>
          </w:p>
        </w:tc>
        <w:tc>
          <w:tcPr>
            <w:tcW w:w="1133" w:type="dxa"/>
          </w:tcPr>
          <w:p w14:paraId="79F167F2" w14:textId="77777777" w:rsidR="00AA0C87" w:rsidRPr="0078747E" w:rsidRDefault="00AA0C87" w:rsidP="00EA319F">
            <w:pPr>
              <w:pStyle w:val="TAL"/>
            </w:pPr>
            <w:r w:rsidRPr="0078747E">
              <w:t>IETF RFC 4006 [9]</w:t>
            </w:r>
          </w:p>
        </w:tc>
        <w:tc>
          <w:tcPr>
            <w:tcW w:w="5387" w:type="dxa"/>
          </w:tcPr>
          <w:p w14:paraId="3D2DAED1" w14:textId="77777777" w:rsidR="00AA0C87" w:rsidRPr="0078747E" w:rsidRDefault="00AA0C87" w:rsidP="00EA319F">
            <w:pPr>
              <w:pStyle w:val="TAL"/>
            </w:pPr>
            <w:r w:rsidRPr="0078747E">
              <w:t>The type of the request (initial, update, termination)</w:t>
            </w:r>
          </w:p>
        </w:tc>
        <w:tc>
          <w:tcPr>
            <w:tcW w:w="1096" w:type="dxa"/>
          </w:tcPr>
          <w:p w14:paraId="1C98642A" w14:textId="77777777" w:rsidR="00AA0C87" w:rsidRPr="0078747E" w:rsidRDefault="00AA0C87" w:rsidP="00EA319F">
            <w:pPr>
              <w:pStyle w:val="TAL"/>
            </w:pPr>
            <w:r w:rsidRPr="0078747E">
              <w:t>All</w:t>
            </w:r>
          </w:p>
        </w:tc>
      </w:tr>
      <w:tr w:rsidR="00FC2095" w:rsidRPr="0078747E" w14:paraId="50118734" w14:textId="77777777">
        <w:trPr>
          <w:gridAfter w:val="1"/>
          <w:wAfter w:w="10" w:type="dxa"/>
          <w:cantSplit/>
          <w:jc w:val="center"/>
        </w:trPr>
        <w:tc>
          <w:tcPr>
            <w:tcW w:w="1947" w:type="dxa"/>
          </w:tcPr>
          <w:p w14:paraId="57B04044" w14:textId="77777777" w:rsidR="00AA0C87" w:rsidRDefault="00AA0C87" w:rsidP="00EA319F">
            <w:pPr>
              <w:pStyle w:val="TAL"/>
            </w:pPr>
            <w:r>
              <w:t>Event-Trigger</w:t>
            </w:r>
          </w:p>
        </w:tc>
        <w:tc>
          <w:tcPr>
            <w:tcW w:w="1133" w:type="dxa"/>
          </w:tcPr>
          <w:p w14:paraId="1F9E4AEB" w14:textId="77777777" w:rsidR="00AA0C87" w:rsidRDefault="00AA0C87" w:rsidP="00EA319F">
            <w:pPr>
              <w:pStyle w:val="TAL"/>
            </w:pPr>
            <w:r>
              <w:t>5.3.7</w:t>
            </w:r>
          </w:p>
        </w:tc>
        <w:tc>
          <w:tcPr>
            <w:tcW w:w="5387" w:type="dxa"/>
          </w:tcPr>
          <w:p w14:paraId="16ACE786" w14:textId="77777777" w:rsidR="0075727A" w:rsidRDefault="00AA0C87" w:rsidP="00EA319F">
            <w:pPr>
              <w:pStyle w:val="TAL"/>
            </w:pPr>
            <w:r>
              <w:t>Reports the event that occurred on the BBERF.</w:t>
            </w:r>
          </w:p>
          <w:p w14:paraId="023AC478" w14:textId="77777777" w:rsidR="0075727A" w:rsidRDefault="0075727A" w:rsidP="00EA319F">
            <w:pPr>
              <w:pStyle w:val="TAL"/>
            </w:pPr>
            <w:r>
              <w:t>For Event-Trigger LOSS_OF_BEARER, BBERF will include the impacted QoS rules within the QoS-Rule-Report.</w:t>
            </w:r>
          </w:p>
          <w:p w14:paraId="238FD955" w14:textId="77777777" w:rsidR="00AA0C87" w:rsidRDefault="0075727A" w:rsidP="007B0511">
            <w:pPr>
              <w:pStyle w:val="TAL"/>
              <w:rPr>
                <w:rFonts w:eastAsia="바탕" w:hint="eastAsia"/>
                <w:lang w:eastAsia="ko-KR"/>
              </w:rPr>
            </w:pPr>
            <w:r>
              <w:t xml:space="preserve">For Event-Trigger RECOVERY_OF_BEARER BBERF will include the impacted QoS rules within the QoS-Rule-Report. </w:t>
            </w:r>
          </w:p>
          <w:p w14:paraId="60914C06" w14:textId="77777777" w:rsidR="004F3974" w:rsidRDefault="004F3974" w:rsidP="00EA319F">
            <w:pPr>
              <w:pStyle w:val="TAL"/>
              <w:rPr>
                <w:rFonts w:eastAsia="바탕" w:hint="eastAsia"/>
                <w:lang w:eastAsia="ko-KR"/>
              </w:rPr>
            </w:pPr>
            <w:r>
              <w:t>For 3GPP2 access USER_LOCATION_CHANGE is used to report and request changes to the 3GPP2-BSID.</w:t>
            </w:r>
          </w:p>
          <w:p w14:paraId="411E7139" w14:textId="77777777" w:rsidR="004A5719" w:rsidRDefault="004A5719" w:rsidP="00EA319F">
            <w:pPr>
              <w:pStyle w:val="TAL"/>
            </w:pPr>
            <w:r>
              <w:t>For the Event-Trigger UE_TIME_ZONE_CHANGE, the BBERF includes the new value of the UE time zone within the 3GPP-MS-TimeZone AVP.</w:t>
            </w:r>
          </w:p>
          <w:p w14:paraId="47EA78E4" w14:textId="77777777" w:rsidR="00247264" w:rsidRDefault="00247264" w:rsidP="00EA319F">
            <w:pPr>
              <w:pStyle w:val="TAL"/>
            </w:pPr>
            <w:r>
              <w:t>The following values are not applicable:</w:t>
            </w:r>
          </w:p>
          <w:p w14:paraId="092C8CDC" w14:textId="77777777" w:rsidR="00247264" w:rsidRPr="00247264" w:rsidRDefault="00247264" w:rsidP="00EA319F">
            <w:pPr>
              <w:pStyle w:val="TAL"/>
              <w:rPr>
                <w:rFonts w:eastAsia="바탕" w:hint="eastAsia"/>
                <w:lang w:eastAsia="ko-KR"/>
              </w:rPr>
            </w:pPr>
            <w:r>
              <w:t>PLMN_CHANGE (4), IP-CAN_CHANGE (7), QOS</w:t>
            </w:r>
            <w:r w:rsidR="00565BAC">
              <w:rPr>
                <w:rFonts w:eastAsia="SimSun" w:hint="eastAsia"/>
                <w:lang w:eastAsia="zh-CN"/>
              </w:rPr>
              <w:t>_CHANGE</w:t>
            </w:r>
            <w:r>
              <w:t xml:space="preserve">_EXCEEDING_AUTHORIZATION (11), OUT_OF_CREDIT (15), REALLOCATION_OF_CREDIT (16), </w:t>
            </w:r>
            <w:r w:rsidR="00565BAC">
              <w:rPr>
                <w:rFonts w:eastAsia="SimSun" w:hint="eastAsia"/>
                <w:lang w:eastAsia="zh-CN"/>
              </w:rPr>
              <w:t>UE_</w:t>
            </w:r>
            <w:r>
              <w:t>IP_ADDRESS_ALLOCATE (</w:t>
            </w:r>
            <w:r>
              <w:rPr>
                <w:rFonts w:eastAsia="바탕" w:hint="eastAsia"/>
                <w:lang w:eastAsia="ko-KR"/>
              </w:rPr>
              <w:t>18</w:t>
            </w:r>
            <w:r>
              <w:t>)</w:t>
            </w:r>
            <w:r w:rsidR="00565BAC">
              <w:rPr>
                <w:rFonts w:eastAsia="SimSun" w:hint="eastAsia"/>
                <w:lang w:eastAsia="zh-CN"/>
              </w:rPr>
              <w:t>,UE_</w:t>
            </w:r>
            <w:r>
              <w:t xml:space="preserve"> IP_ADDRESS_RELEASE (</w:t>
            </w:r>
            <w:r>
              <w:rPr>
                <w:rFonts w:eastAsia="바탕" w:hint="eastAsia"/>
                <w:lang w:eastAsia="ko-KR"/>
              </w:rPr>
              <w:t>19</w:t>
            </w:r>
            <w:r w:rsidR="00565BAC">
              <w:rPr>
                <w:rFonts w:eastAsia="바탕" w:hint="eastAsia"/>
                <w:lang w:eastAsia="ko-KR"/>
              </w:rPr>
              <w:t>)</w:t>
            </w:r>
            <w:r w:rsidR="00565BAC">
              <w:rPr>
                <w:rFonts w:eastAsia="SimSun" w:hint="eastAsia"/>
                <w:lang w:eastAsia="zh-CN"/>
              </w:rPr>
              <w:t xml:space="preserve"> and AN_GW_CHANGE (21)</w:t>
            </w:r>
            <w:r>
              <w:t>.</w:t>
            </w:r>
          </w:p>
        </w:tc>
        <w:tc>
          <w:tcPr>
            <w:tcW w:w="1096" w:type="dxa"/>
          </w:tcPr>
          <w:p w14:paraId="0D249916" w14:textId="77777777" w:rsidR="00AA0C87" w:rsidRDefault="00AA0C87" w:rsidP="00EA319F">
            <w:pPr>
              <w:pStyle w:val="TAL"/>
            </w:pPr>
            <w:r>
              <w:t>All</w:t>
            </w:r>
          </w:p>
        </w:tc>
      </w:tr>
      <w:tr w:rsidR="00FC2095" w:rsidRPr="0078747E" w14:paraId="6F2B2C9F" w14:textId="77777777">
        <w:trPr>
          <w:gridAfter w:val="1"/>
          <w:wAfter w:w="10" w:type="dxa"/>
          <w:cantSplit/>
          <w:jc w:val="center"/>
        </w:trPr>
        <w:tc>
          <w:tcPr>
            <w:tcW w:w="1947" w:type="dxa"/>
          </w:tcPr>
          <w:p w14:paraId="4B7CC828" w14:textId="77777777" w:rsidR="00AA0C87" w:rsidRPr="0078747E" w:rsidRDefault="00AA0C87" w:rsidP="00EA319F">
            <w:pPr>
              <w:pStyle w:val="TAL"/>
            </w:pPr>
            <w:r w:rsidRPr="0078747E">
              <w:t>Flow-Description</w:t>
            </w:r>
          </w:p>
        </w:tc>
        <w:tc>
          <w:tcPr>
            <w:tcW w:w="1133" w:type="dxa"/>
          </w:tcPr>
          <w:p w14:paraId="0D178073" w14:textId="77777777" w:rsidR="00AA0C87" w:rsidRPr="0078747E" w:rsidRDefault="00AA0C87" w:rsidP="00EA319F">
            <w:pPr>
              <w:pStyle w:val="TAL"/>
            </w:pPr>
            <w:r w:rsidRPr="0078747E">
              <w:t>3GPP TS 29.214 [10]</w:t>
            </w:r>
          </w:p>
        </w:tc>
        <w:tc>
          <w:tcPr>
            <w:tcW w:w="5387" w:type="dxa"/>
          </w:tcPr>
          <w:p w14:paraId="59A76E0E" w14:textId="77777777" w:rsidR="002F0F95" w:rsidRDefault="00AA0C87" w:rsidP="00EA319F">
            <w:pPr>
              <w:pStyle w:val="TAL"/>
            </w:pPr>
            <w:r w:rsidRPr="0078747E">
              <w:t>Defines the service</w:t>
            </w:r>
            <w:r>
              <w:t xml:space="preserve"> flow filter parameters for a QoS</w:t>
            </w:r>
            <w:r w:rsidRPr="0078747E">
              <w:t xml:space="preserve"> rule</w:t>
            </w:r>
            <w:r w:rsidR="002F0F95">
              <w:t>.</w:t>
            </w:r>
          </w:p>
          <w:p w14:paraId="0735E45C" w14:textId="77777777" w:rsidR="00AA0C87" w:rsidRPr="0078747E" w:rsidRDefault="002F0F95" w:rsidP="00EA319F">
            <w:pPr>
              <w:pStyle w:val="TAL"/>
            </w:pPr>
            <w:r>
              <w:t>The Gx specifics, defined in Table 5.4, apply to Gxx.</w:t>
            </w:r>
          </w:p>
        </w:tc>
        <w:tc>
          <w:tcPr>
            <w:tcW w:w="1096" w:type="dxa"/>
          </w:tcPr>
          <w:p w14:paraId="398645A9" w14:textId="77777777" w:rsidR="00AA0C87" w:rsidRPr="0078747E" w:rsidRDefault="00AA0C87" w:rsidP="00EA319F">
            <w:pPr>
              <w:pStyle w:val="TAL"/>
            </w:pPr>
            <w:r w:rsidRPr="0078747E">
              <w:t>All</w:t>
            </w:r>
          </w:p>
        </w:tc>
      </w:tr>
      <w:tr w:rsidR="00FC2095" w:rsidRPr="0078747E" w14:paraId="2053477C" w14:textId="77777777">
        <w:trPr>
          <w:gridAfter w:val="1"/>
          <w:wAfter w:w="10" w:type="dxa"/>
          <w:cantSplit/>
          <w:jc w:val="center"/>
        </w:trPr>
        <w:tc>
          <w:tcPr>
            <w:tcW w:w="1947" w:type="dxa"/>
          </w:tcPr>
          <w:p w14:paraId="665BD3DC" w14:textId="77777777" w:rsidR="00EE6FC0" w:rsidRPr="0078747E" w:rsidRDefault="00EE6FC0" w:rsidP="00EA319F">
            <w:pPr>
              <w:pStyle w:val="TAL"/>
            </w:pPr>
            <w:r>
              <w:t>Flow-Information</w:t>
            </w:r>
          </w:p>
        </w:tc>
        <w:tc>
          <w:tcPr>
            <w:tcW w:w="1133" w:type="dxa"/>
          </w:tcPr>
          <w:p w14:paraId="6BDB81C0" w14:textId="77777777" w:rsidR="00EE6FC0" w:rsidRPr="00EE6FC0" w:rsidRDefault="00EE6FC0" w:rsidP="00EA319F">
            <w:pPr>
              <w:pStyle w:val="TAL"/>
              <w:rPr>
                <w:rFonts w:eastAsia="바탕" w:hint="eastAsia"/>
                <w:lang w:eastAsia="ko-KR"/>
              </w:rPr>
            </w:pPr>
            <w:r>
              <w:t>5.3.</w:t>
            </w:r>
            <w:r>
              <w:rPr>
                <w:rFonts w:eastAsia="바탕" w:hint="eastAsia"/>
                <w:lang w:eastAsia="ko-KR"/>
              </w:rPr>
              <w:t>53</w:t>
            </w:r>
          </w:p>
        </w:tc>
        <w:tc>
          <w:tcPr>
            <w:tcW w:w="5387" w:type="dxa"/>
          </w:tcPr>
          <w:p w14:paraId="5F0D92FE" w14:textId="77777777" w:rsidR="00EE6FC0" w:rsidRPr="0078747E" w:rsidRDefault="00EE6FC0" w:rsidP="00EA319F">
            <w:pPr>
              <w:pStyle w:val="TAL"/>
            </w:pPr>
            <w:r w:rsidRPr="0078747E">
              <w:t>Defines the service</w:t>
            </w:r>
            <w:r>
              <w:t xml:space="preserve"> flow filter parameters for a QoS</w:t>
            </w:r>
            <w:r w:rsidRPr="0078747E">
              <w:t xml:space="preserve"> rule</w:t>
            </w:r>
            <w:r>
              <w:t xml:space="preserve"> and may include </w:t>
            </w:r>
            <w:r w:rsidR="005543D1">
              <w:t>flow description,</w:t>
            </w:r>
            <w:r w:rsidR="005543D1">
              <w:rPr>
                <w:rFonts w:eastAsia="바탕" w:hint="eastAsia"/>
                <w:lang w:eastAsia="ko-KR"/>
              </w:rPr>
              <w:t xml:space="preserve"> </w:t>
            </w:r>
            <w:r>
              <w:t>packet filter identifier, ToS/Traffic Class, SPI and Flow Label information</w:t>
            </w:r>
          </w:p>
        </w:tc>
        <w:tc>
          <w:tcPr>
            <w:tcW w:w="1096" w:type="dxa"/>
          </w:tcPr>
          <w:p w14:paraId="26CCF803" w14:textId="77777777" w:rsidR="00EE6FC0" w:rsidRPr="0078747E" w:rsidRDefault="00EE6FC0" w:rsidP="00EA319F">
            <w:pPr>
              <w:pStyle w:val="TAL"/>
            </w:pPr>
            <w:r>
              <w:t>All</w:t>
            </w:r>
          </w:p>
        </w:tc>
      </w:tr>
      <w:tr w:rsidR="00FC2095" w:rsidRPr="0078747E" w14:paraId="6B7956FA" w14:textId="77777777">
        <w:trPr>
          <w:gridAfter w:val="1"/>
          <w:wAfter w:w="10" w:type="dxa"/>
          <w:cantSplit/>
          <w:jc w:val="center"/>
        </w:trPr>
        <w:tc>
          <w:tcPr>
            <w:tcW w:w="1947" w:type="dxa"/>
          </w:tcPr>
          <w:p w14:paraId="35EA22F5" w14:textId="77777777" w:rsidR="00EE6FC0" w:rsidRDefault="00EE6FC0" w:rsidP="00EA319F">
            <w:pPr>
              <w:pStyle w:val="TAL"/>
            </w:pPr>
            <w:r>
              <w:t>Flow-Label</w:t>
            </w:r>
          </w:p>
        </w:tc>
        <w:tc>
          <w:tcPr>
            <w:tcW w:w="1133" w:type="dxa"/>
          </w:tcPr>
          <w:p w14:paraId="724BF2B5" w14:textId="77777777" w:rsidR="00EE6FC0" w:rsidRPr="00EE6FC0" w:rsidRDefault="00EE6FC0" w:rsidP="00EA319F">
            <w:pPr>
              <w:pStyle w:val="TAL"/>
              <w:rPr>
                <w:rFonts w:eastAsia="바탕" w:hint="eastAsia"/>
                <w:lang w:eastAsia="ko-KR"/>
              </w:rPr>
            </w:pPr>
            <w:r>
              <w:t>5.3.</w:t>
            </w:r>
            <w:r>
              <w:rPr>
                <w:rFonts w:eastAsia="바탕" w:hint="eastAsia"/>
                <w:lang w:eastAsia="ko-KR"/>
              </w:rPr>
              <w:t>52</w:t>
            </w:r>
          </w:p>
        </w:tc>
        <w:tc>
          <w:tcPr>
            <w:tcW w:w="5387" w:type="dxa"/>
          </w:tcPr>
          <w:p w14:paraId="66AB048F" w14:textId="77777777" w:rsidR="00EE6FC0" w:rsidRPr="0078747E" w:rsidRDefault="00EE6FC0" w:rsidP="00EA319F">
            <w:pPr>
              <w:pStyle w:val="TAL"/>
            </w:pPr>
            <w:r>
              <w:t>Defines the IPv6 flow label</w:t>
            </w:r>
          </w:p>
        </w:tc>
        <w:tc>
          <w:tcPr>
            <w:tcW w:w="1096" w:type="dxa"/>
          </w:tcPr>
          <w:p w14:paraId="49DAD710" w14:textId="77777777" w:rsidR="00EE6FC0" w:rsidRDefault="00EE6FC0" w:rsidP="00EA319F">
            <w:pPr>
              <w:pStyle w:val="TAL"/>
            </w:pPr>
          </w:p>
        </w:tc>
      </w:tr>
      <w:tr w:rsidR="00FC2095" w:rsidRPr="0078747E" w14:paraId="27830766" w14:textId="77777777">
        <w:trPr>
          <w:gridAfter w:val="1"/>
          <w:wAfter w:w="10" w:type="dxa"/>
          <w:cantSplit/>
          <w:jc w:val="center"/>
        </w:trPr>
        <w:tc>
          <w:tcPr>
            <w:tcW w:w="1947" w:type="dxa"/>
          </w:tcPr>
          <w:p w14:paraId="290AB0AE" w14:textId="77777777" w:rsidR="00EE6FC0" w:rsidRPr="0078747E" w:rsidRDefault="00EE6FC0" w:rsidP="00EA319F">
            <w:pPr>
              <w:pStyle w:val="TAL"/>
            </w:pPr>
            <w:r w:rsidRPr="0078747E">
              <w:t>Framed-IP-Address</w:t>
            </w:r>
          </w:p>
        </w:tc>
        <w:tc>
          <w:tcPr>
            <w:tcW w:w="1133" w:type="dxa"/>
          </w:tcPr>
          <w:p w14:paraId="1A28C06E" w14:textId="77777777" w:rsidR="00EE6FC0" w:rsidRPr="0078747E" w:rsidRDefault="00EE6FC0" w:rsidP="00EA319F">
            <w:pPr>
              <w:pStyle w:val="TAL"/>
            </w:pPr>
            <w:r w:rsidRPr="0078747E">
              <w:t>IETF RFC 4005 [12]</w:t>
            </w:r>
          </w:p>
        </w:tc>
        <w:tc>
          <w:tcPr>
            <w:tcW w:w="5387" w:type="dxa"/>
          </w:tcPr>
          <w:p w14:paraId="286AFECC" w14:textId="77777777" w:rsidR="00EE6FC0" w:rsidRPr="0078747E" w:rsidRDefault="00EE6FC0" w:rsidP="00EA319F">
            <w:pPr>
              <w:pStyle w:val="TAL"/>
            </w:pPr>
            <w:r w:rsidRPr="0078747E">
              <w:t>The IPv4 address allocated for the user.</w:t>
            </w:r>
          </w:p>
        </w:tc>
        <w:tc>
          <w:tcPr>
            <w:tcW w:w="1096" w:type="dxa"/>
          </w:tcPr>
          <w:p w14:paraId="2BBDB2D9" w14:textId="77777777" w:rsidR="00EE6FC0" w:rsidRPr="0078747E" w:rsidRDefault="00EE6FC0" w:rsidP="00EA319F">
            <w:pPr>
              <w:pStyle w:val="TAL"/>
            </w:pPr>
            <w:r w:rsidRPr="0078747E">
              <w:t>All</w:t>
            </w:r>
          </w:p>
        </w:tc>
      </w:tr>
      <w:tr w:rsidR="00FC2095" w:rsidRPr="0078747E" w14:paraId="63AB9E28" w14:textId="77777777">
        <w:trPr>
          <w:gridAfter w:val="1"/>
          <w:wAfter w:w="10" w:type="dxa"/>
          <w:cantSplit/>
          <w:jc w:val="center"/>
        </w:trPr>
        <w:tc>
          <w:tcPr>
            <w:tcW w:w="1947" w:type="dxa"/>
          </w:tcPr>
          <w:p w14:paraId="68BFA25A" w14:textId="77777777" w:rsidR="00EE6FC0" w:rsidRPr="0078747E" w:rsidRDefault="00EE6FC0" w:rsidP="00EA319F">
            <w:pPr>
              <w:pStyle w:val="TAL"/>
            </w:pPr>
            <w:r w:rsidRPr="0078747E">
              <w:lastRenderedPageBreak/>
              <w:t>Framed-IPv6-Prefix</w:t>
            </w:r>
          </w:p>
        </w:tc>
        <w:tc>
          <w:tcPr>
            <w:tcW w:w="1133" w:type="dxa"/>
          </w:tcPr>
          <w:p w14:paraId="1AC44FC8" w14:textId="77777777" w:rsidR="00EE6FC0" w:rsidRPr="0078747E" w:rsidRDefault="00EE6FC0" w:rsidP="00EA319F">
            <w:pPr>
              <w:pStyle w:val="TAL"/>
            </w:pPr>
            <w:r w:rsidRPr="0078747E">
              <w:t>IETF RFC 4005 [12]</w:t>
            </w:r>
          </w:p>
        </w:tc>
        <w:tc>
          <w:tcPr>
            <w:tcW w:w="5387" w:type="dxa"/>
          </w:tcPr>
          <w:p w14:paraId="78357382" w14:textId="77777777" w:rsidR="00EE6FC0" w:rsidRPr="0078747E" w:rsidRDefault="00EE6FC0" w:rsidP="00EA319F">
            <w:pPr>
              <w:pStyle w:val="TAL"/>
            </w:pPr>
            <w:r w:rsidRPr="0078747E">
              <w:t>The IPv6 prefix allocated for the user.</w:t>
            </w:r>
          </w:p>
          <w:p w14:paraId="359D49D9" w14:textId="77777777" w:rsidR="00EE6FC0" w:rsidRPr="0078747E" w:rsidRDefault="00EE6FC0" w:rsidP="00FC2095">
            <w:pPr>
              <w:pStyle w:val="TAL"/>
            </w:pPr>
            <w:r w:rsidRPr="0078747E">
              <w:t xml:space="preserve">The encoding of the value within this Octet String type AVP shall be as defined in IETF RFC 3162 [15], Clause 2.3. The </w:t>
            </w:r>
            <w:r w:rsidR="00FC2095">
              <w:t>"</w:t>
            </w:r>
            <w:r w:rsidRPr="0078747E">
              <w:t>Reserved</w:t>
            </w:r>
            <w:r w:rsidR="00FC2095">
              <w:t>"</w:t>
            </w:r>
            <w:r w:rsidR="00FC2095" w:rsidRPr="0078747E">
              <w:t xml:space="preserve">, </w:t>
            </w:r>
            <w:r w:rsidR="00FC2095">
              <w:t>"</w:t>
            </w:r>
            <w:r w:rsidRPr="0078747E">
              <w:t>Prefix-Length</w:t>
            </w:r>
            <w:r w:rsidR="00FC2095">
              <w:t>"</w:t>
            </w:r>
            <w:r w:rsidR="00FC2095" w:rsidRPr="0078747E">
              <w:t xml:space="preserve"> </w:t>
            </w:r>
            <w:r w:rsidRPr="0078747E">
              <w:t xml:space="preserve">and </w:t>
            </w:r>
            <w:r w:rsidR="00FC2095">
              <w:t>"</w:t>
            </w:r>
            <w:r w:rsidRPr="0078747E">
              <w:t>Prefix</w:t>
            </w:r>
            <w:r w:rsidR="00FC2095">
              <w:t>"</w:t>
            </w:r>
            <w:r w:rsidR="00FC2095" w:rsidRPr="0078747E">
              <w:t xml:space="preserve"> </w:t>
            </w:r>
            <w:r w:rsidRPr="0078747E">
              <w:t>fields shall be included in this order.</w:t>
            </w:r>
          </w:p>
        </w:tc>
        <w:tc>
          <w:tcPr>
            <w:tcW w:w="1096" w:type="dxa"/>
          </w:tcPr>
          <w:p w14:paraId="6E26DAFA" w14:textId="77777777" w:rsidR="00EE6FC0" w:rsidRPr="0078747E" w:rsidRDefault="00EE6FC0" w:rsidP="00EA319F">
            <w:pPr>
              <w:pStyle w:val="TAL"/>
            </w:pPr>
            <w:r w:rsidRPr="0078747E">
              <w:t>All</w:t>
            </w:r>
          </w:p>
        </w:tc>
      </w:tr>
      <w:tr w:rsidR="00FC2095" w:rsidRPr="0078747E" w14:paraId="26D1A0DE" w14:textId="77777777">
        <w:trPr>
          <w:gridAfter w:val="1"/>
          <w:wAfter w:w="10" w:type="dxa"/>
          <w:cantSplit/>
          <w:jc w:val="center"/>
        </w:trPr>
        <w:tc>
          <w:tcPr>
            <w:tcW w:w="1947" w:type="dxa"/>
          </w:tcPr>
          <w:p w14:paraId="49DF4FC1" w14:textId="77777777" w:rsidR="00EE6FC0" w:rsidRPr="0078747E" w:rsidRDefault="00EE6FC0" w:rsidP="00EA319F">
            <w:pPr>
              <w:pStyle w:val="TAL"/>
            </w:pPr>
            <w:r>
              <w:t>Guaranteed-Bitrate-DL (</w:t>
            </w:r>
            <w:r w:rsidR="0000269F">
              <w:rPr>
                <w:rFonts w:eastAsia="바탕" w:hint="eastAsia"/>
                <w:lang w:eastAsia="ko-KR"/>
              </w:rPr>
              <w:t>NOTE</w:t>
            </w:r>
            <w:r w:rsidR="0000269F">
              <w:t xml:space="preserve"> </w:t>
            </w:r>
            <w:r>
              <w:t>1)</w:t>
            </w:r>
          </w:p>
        </w:tc>
        <w:tc>
          <w:tcPr>
            <w:tcW w:w="1133" w:type="dxa"/>
          </w:tcPr>
          <w:p w14:paraId="1703762F" w14:textId="77777777" w:rsidR="00EE6FC0" w:rsidRPr="0078747E" w:rsidRDefault="00EE6FC0" w:rsidP="00EA319F">
            <w:pPr>
              <w:pStyle w:val="TAL"/>
            </w:pPr>
            <w:r>
              <w:t>5.3.25</w:t>
            </w:r>
          </w:p>
        </w:tc>
        <w:tc>
          <w:tcPr>
            <w:tcW w:w="5387" w:type="dxa"/>
          </w:tcPr>
          <w:p w14:paraId="7AD99F18" w14:textId="77777777" w:rsidR="00EE6FC0" w:rsidRPr="0078747E" w:rsidRDefault="00EE6FC0" w:rsidP="00EA319F">
            <w:pPr>
              <w:pStyle w:val="TAL"/>
            </w:pPr>
            <w:r>
              <w:t>Defines the guaranteed bitrate for downlink.</w:t>
            </w:r>
          </w:p>
        </w:tc>
        <w:tc>
          <w:tcPr>
            <w:tcW w:w="1096" w:type="dxa"/>
          </w:tcPr>
          <w:p w14:paraId="09B95A80" w14:textId="77777777" w:rsidR="00EE6FC0" w:rsidRPr="0078747E" w:rsidRDefault="00EE6FC0" w:rsidP="00EA319F">
            <w:pPr>
              <w:pStyle w:val="TAL"/>
            </w:pPr>
            <w:r>
              <w:t>All</w:t>
            </w:r>
          </w:p>
        </w:tc>
      </w:tr>
      <w:tr w:rsidR="00FC2095" w:rsidRPr="0078747E" w14:paraId="68AE7F5B" w14:textId="77777777">
        <w:trPr>
          <w:gridAfter w:val="1"/>
          <w:wAfter w:w="10" w:type="dxa"/>
          <w:cantSplit/>
          <w:jc w:val="center"/>
        </w:trPr>
        <w:tc>
          <w:tcPr>
            <w:tcW w:w="1947" w:type="dxa"/>
          </w:tcPr>
          <w:p w14:paraId="5315193F" w14:textId="77777777" w:rsidR="00EE6FC0" w:rsidRDefault="00EE6FC0" w:rsidP="00EA319F">
            <w:pPr>
              <w:pStyle w:val="TAL"/>
            </w:pPr>
            <w:r>
              <w:t>Guaranteed-Bitrate-UL (</w:t>
            </w:r>
            <w:r w:rsidR="0000269F">
              <w:rPr>
                <w:rFonts w:eastAsia="바탕" w:hint="eastAsia"/>
                <w:lang w:eastAsia="ko-KR"/>
              </w:rPr>
              <w:t xml:space="preserve">NOTE </w:t>
            </w:r>
            <w:r>
              <w:t>1)</w:t>
            </w:r>
          </w:p>
        </w:tc>
        <w:tc>
          <w:tcPr>
            <w:tcW w:w="1133" w:type="dxa"/>
          </w:tcPr>
          <w:p w14:paraId="6B76735B" w14:textId="77777777" w:rsidR="00EE6FC0" w:rsidRDefault="00EE6FC0" w:rsidP="00EA319F">
            <w:pPr>
              <w:pStyle w:val="TAL"/>
            </w:pPr>
            <w:r>
              <w:t>5.3.26</w:t>
            </w:r>
          </w:p>
        </w:tc>
        <w:tc>
          <w:tcPr>
            <w:tcW w:w="5387" w:type="dxa"/>
          </w:tcPr>
          <w:p w14:paraId="3A34525C" w14:textId="77777777" w:rsidR="00EE6FC0" w:rsidRPr="0078747E" w:rsidRDefault="00EE6FC0" w:rsidP="00EA319F">
            <w:pPr>
              <w:pStyle w:val="TAL"/>
            </w:pPr>
            <w:r>
              <w:t>Defines the guaranteed bitrate for uplink.</w:t>
            </w:r>
          </w:p>
        </w:tc>
        <w:tc>
          <w:tcPr>
            <w:tcW w:w="1096" w:type="dxa"/>
          </w:tcPr>
          <w:p w14:paraId="04486745" w14:textId="77777777" w:rsidR="00EE6FC0" w:rsidRDefault="00EE6FC0" w:rsidP="00EA319F">
            <w:pPr>
              <w:pStyle w:val="TAL"/>
            </w:pPr>
            <w:r>
              <w:t>All</w:t>
            </w:r>
          </w:p>
        </w:tc>
      </w:tr>
      <w:tr w:rsidR="00FC2095" w:rsidRPr="0078747E" w14:paraId="20FF176F" w14:textId="77777777">
        <w:trPr>
          <w:gridAfter w:val="1"/>
          <w:wAfter w:w="10" w:type="dxa"/>
          <w:cantSplit/>
          <w:jc w:val="center"/>
        </w:trPr>
        <w:tc>
          <w:tcPr>
            <w:tcW w:w="1947" w:type="dxa"/>
          </w:tcPr>
          <w:p w14:paraId="0958B63B" w14:textId="77777777" w:rsidR="00EE6FC0" w:rsidRPr="0078747E" w:rsidRDefault="00EE6FC0" w:rsidP="00EA319F">
            <w:pPr>
              <w:pStyle w:val="TAL"/>
            </w:pPr>
            <w:r>
              <w:t>IP-CAN-Type</w:t>
            </w:r>
          </w:p>
        </w:tc>
        <w:tc>
          <w:tcPr>
            <w:tcW w:w="1133" w:type="dxa"/>
          </w:tcPr>
          <w:p w14:paraId="2B53A5B0" w14:textId="77777777" w:rsidR="00EE6FC0" w:rsidRPr="0078747E" w:rsidRDefault="00EE6FC0" w:rsidP="00EA319F">
            <w:pPr>
              <w:pStyle w:val="TAL"/>
            </w:pPr>
            <w:r>
              <w:t>5.3.27</w:t>
            </w:r>
          </w:p>
        </w:tc>
        <w:tc>
          <w:tcPr>
            <w:tcW w:w="5387" w:type="dxa"/>
          </w:tcPr>
          <w:p w14:paraId="430829E1" w14:textId="77777777" w:rsidR="00EE6FC0" w:rsidRPr="0078747E" w:rsidRDefault="00EE6FC0" w:rsidP="00EA319F">
            <w:pPr>
              <w:pStyle w:val="TAL"/>
            </w:pPr>
            <w:r>
              <w:t>Indicates the type of Connectivity Access Network that the user is connected to.</w:t>
            </w:r>
          </w:p>
        </w:tc>
        <w:tc>
          <w:tcPr>
            <w:tcW w:w="1096" w:type="dxa"/>
          </w:tcPr>
          <w:p w14:paraId="2B3B6785" w14:textId="77777777" w:rsidR="00EE6FC0" w:rsidRPr="0078747E" w:rsidRDefault="00EE6FC0" w:rsidP="00EA319F">
            <w:pPr>
              <w:pStyle w:val="TAL"/>
            </w:pPr>
            <w:r>
              <w:t>All</w:t>
            </w:r>
          </w:p>
        </w:tc>
      </w:tr>
      <w:tr w:rsidR="00FC2095" w:rsidRPr="0078747E" w14:paraId="0AD9678C" w14:textId="77777777">
        <w:trPr>
          <w:gridAfter w:val="1"/>
          <w:wAfter w:w="10" w:type="dxa"/>
          <w:cantSplit/>
          <w:jc w:val="center"/>
        </w:trPr>
        <w:tc>
          <w:tcPr>
            <w:tcW w:w="1947" w:type="dxa"/>
          </w:tcPr>
          <w:p w14:paraId="7532C70D" w14:textId="77777777" w:rsidR="00EE6FC0" w:rsidRPr="0078747E" w:rsidRDefault="00EE6FC0" w:rsidP="00EA319F">
            <w:pPr>
              <w:pStyle w:val="TAL"/>
            </w:pPr>
            <w:r w:rsidRPr="0078747E">
              <w:t>Max-Requested-Bandwidth-UL</w:t>
            </w:r>
            <w:r>
              <w:br/>
              <w:t>(</w:t>
            </w:r>
            <w:r w:rsidR="0000269F">
              <w:rPr>
                <w:rFonts w:eastAsia="바탕" w:hint="eastAsia"/>
                <w:lang w:eastAsia="ko-KR"/>
              </w:rPr>
              <w:t xml:space="preserve">NOTE </w:t>
            </w:r>
            <w:r>
              <w:t>2)</w:t>
            </w:r>
          </w:p>
        </w:tc>
        <w:tc>
          <w:tcPr>
            <w:tcW w:w="1133" w:type="dxa"/>
          </w:tcPr>
          <w:p w14:paraId="380B33BC" w14:textId="77777777" w:rsidR="00EE6FC0" w:rsidRPr="0078747E" w:rsidRDefault="00EE6FC0" w:rsidP="00EA319F">
            <w:pPr>
              <w:pStyle w:val="TAL"/>
            </w:pPr>
            <w:r w:rsidRPr="0078747E">
              <w:t>3GPP TS 29.214 [10]</w:t>
            </w:r>
          </w:p>
        </w:tc>
        <w:tc>
          <w:tcPr>
            <w:tcW w:w="5387" w:type="dxa"/>
          </w:tcPr>
          <w:p w14:paraId="20CC906F" w14:textId="77777777" w:rsidR="00EE6FC0" w:rsidRPr="0078747E" w:rsidRDefault="00EE6FC0" w:rsidP="00EA319F">
            <w:pPr>
              <w:pStyle w:val="TAL"/>
            </w:pPr>
            <w:r w:rsidRPr="0078747E">
              <w:t>Defines the maximum authorized bandwidth for uplink.</w:t>
            </w:r>
          </w:p>
        </w:tc>
        <w:tc>
          <w:tcPr>
            <w:tcW w:w="1096" w:type="dxa"/>
          </w:tcPr>
          <w:p w14:paraId="62CDC3B2" w14:textId="77777777" w:rsidR="00EE6FC0" w:rsidRPr="0078747E" w:rsidRDefault="00EE6FC0" w:rsidP="00EA319F">
            <w:pPr>
              <w:pStyle w:val="TAL"/>
            </w:pPr>
            <w:r w:rsidRPr="0078747E">
              <w:t>All</w:t>
            </w:r>
          </w:p>
        </w:tc>
      </w:tr>
      <w:tr w:rsidR="00FC2095" w:rsidRPr="0078747E" w14:paraId="3D7746E5" w14:textId="77777777">
        <w:trPr>
          <w:gridAfter w:val="1"/>
          <w:wAfter w:w="10" w:type="dxa"/>
          <w:cantSplit/>
          <w:jc w:val="center"/>
        </w:trPr>
        <w:tc>
          <w:tcPr>
            <w:tcW w:w="1947" w:type="dxa"/>
          </w:tcPr>
          <w:p w14:paraId="51661E34" w14:textId="77777777" w:rsidR="00EE6FC0" w:rsidRPr="0078747E" w:rsidRDefault="00EE6FC0" w:rsidP="00EA319F">
            <w:pPr>
              <w:pStyle w:val="TAL"/>
            </w:pPr>
            <w:r w:rsidRPr="0078747E">
              <w:t>Max-Requested-Bandwidth-DL</w:t>
            </w:r>
            <w:r>
              <w:br/>
              <w:t>(</w:t>
            </w:r>
            <w:r w:rsidR="0000269F">
              <w:rPr>
                <w:rFonts w:eastAsia="바탕" w:hint="eastAsia"/>
                <w:lang w:eastAsia="ko-KR"/>
              </w:rPr>
              <w:t>NOTE</w:t>
            </w:r>
            <w:r>
              <w:t xml:space="preserve"> 2)</w:t>
            </w:r>
          </w:p>
        </w:tc>
        <w:tc>
          <w:tcPr>
            <w:tcW w:w="1133" w:type="dxa"/>
          </w:tcPr>
          <w:p w14:paraId="55A1A182" w14:textId="77777777" w:rsidR="00EE6FC0" w:rsidRPr="0078747E" w:rsidRDefault="00EE6FC0" w:rsidP="00EA319F">
            <w:pPr>
              <w:pStyle w:val="TAL"/>
            </w:pPr>
            <w:r w:rsidRPr="0078747E">
              <w:t>3GPP TS 29.214 [10]</w:t>
            </w:r>
          </w:p>
        </w:tc>
        <w:tc>
          <w:tcPr>
            <w:tcW w:w="5387" w:type="dxa"/>
          </w:tcPr>
          <w:p w14:paraId="34BDD24B" w14:textId="77777777" w:rsidR="00EE6FC0" w:rsidRPr="0078747E" w:rsidRDefault="00EE6FC0" w:rsidP="00EA319F">
            <w:pPr>
              <w:pStyle w:val="TAL"/>
            </w:pPr>
            <w:r w:rsidRPr="0078747E">
              <w:t>Defines the maximum authorized bandwidth for downlink.</w:t>
            </w:r>
          </w:p>
        </w:tc>
        <w:tc>
          <w:tcPr>
            <w:tcW w:w="1096" w:type="dxa"/>
          </w:tcPr>
          <w:p w14:paraId="71394775" w14:textId="77777777" w:rsidR="00EE6FC0" w:rsidRPr="0078747E" w:rsidRDefault="00EE6FC0" w:rsidP="00EA319F">
            <w:pPr>
              <w:pStyle w:val="TAL"/>
            </w:pPr>
            <w:r w:rsidRPr="0078747E">
              <w:t>All</w:t>
            </w:r>
          </w:p>
        </w:tc>
      </w:tr>
      <w:tr w:rsidR="00FC2095" w14:paraId="6404AE91" w14:textId="77777777">
        <w:trPr>
          <w:gridAfter w:val="1"/>
          <w:wAfter w:w="10" w:type="dxa"/>
          <w:cantSplit/>
          <w:jc w:val="center"/>
        </w:trPr>
        <w:tc>
          <w:tcPr>
            <w:tcW w:w="1947" w:type="dxa"/>
          </w:tcPr>
          <w:p w14:paraId="23E78E8B" w14:textId="77777777" w:rsidR="00EE6FC0" w:rsidRDefault="00EE6FC0" w:rsidP="00EA319F">
            <w:pPr>
              <w:pStyle w:val="TAL"/>
            </w:pPr>
            <w:r>
              <w:t>Packet-Filter-Content</w:t>
            </w:r>
          </w:p>
        </w:tc>
        <w:tc>
          <w:tcPr>
            <w:tcW w:w="1133" w:type="dxa"/>
          </w:tcPr>
          <w:p w14:paraId="05542BB0" w14:textId="77777777" w:rsidR="00EE6FC0" w:rsidRPr="00B54377" w:rsidRDefault="00EE6FC0" w:rsidP="00EA319F">
            <w:pPr>
              <w:pStyle w:val="TAL"/>
              <w:rPr>
                <w:rFonts w:eastAsia="바탕" w:hint="eastAsia"/>
                <w:lang w:eastAsia="ko-KR"/>
              </w:rPr>
            </w:pPr>
            <w:r>
              <w:t>5.3.</w:t>
            </w:r>
            <w:r>
              <w:rPr>
                <w:rFonts w:eastAsia="바탕" w:hint="eastAsia"/>
                <w:lang w:eastAsia="ko-KR"/>
              </w:rPr>
              <w:t>54</w:t>
            </w:r>
          </w:p>
        </w:tc>
        <w:tc>
          <w:tcPr>
            <w:tcW w:w="5387" w:type="dxa"/>
          </w:tcPr>
          <w:p w14:paraId="091CB377" w14:textId="77777777" w:rsidR="00EE6FC0" w:rsidRDefault="00EE6FC0" w:rsidP="00EA319F">
            <w:pPr>
              <w:pStyle w:val="TAL"/>
            </w:pPr>
            <w:r>
              <w:t>Indicates the content of the packet filter.</w:t>
            </w:r>
          </w:p>
        </w:tc>
        <w:tc>
          <w:tcPr>
            <w:tcW w:w="1096" w:type="dxa"/>
          </w:tcPr>
          <w:p w14:paraId="2D1D9C5F" w14:textId="77777777" w:rsidR="00EE6FC0" w:rsidRDefault="00EE6FC0" w:rsidP="00EA319F">
            <w:pPr>
              <w:pStyle w:val="TAL"/>
            </w:pPr>
            <w:r>
              <w:t>All</w:t>
            </w:r>
          </w:p>
        </w:tc>
      </w:tr>
      <w:tr w:rsidR="00FC2095" w14:paraId="3E34FB06" w14:textId="77777777">
        <w:trPr>
          <w:gridAfter w:val="1"/>
          <w:wAfter w:w="10" w:type="dxa"/>
          <w:cantSplit/>
          <w:jc w:val="center"/>
        </w:trPr>
        <w:tc>
          <w:tcPr>
            <w:tcW w:w="1947" w:type="dxa"/>
          </w:tcPr>
          <w:p w14:paraId="22A9EA83" w14:textId="77777777" w:rsidR="00EE6FC0" w:rsidRDefault="00EE6FC0" w:rsidP="00EA319F">
            <w:pPr>
              <w:pStyle w:val="TAL"/>
            </w:pPr>
            <w:r>
              <w:t>Packet-Filter-Identifier</w:t>
            </w:r>
          </w:p>
        </w:tc>
        <w:tc>
          <w:tcPr>
            <w:tcW w:w="1133" w:type="dxa"/>
          </w:tcPr>
          <w:p w14:paraId="6B966467" w14:textId="77777777" w:rsidR="00EE6FC0" w:rsidRPr="00B54377" w:rsidRDefault="00EE6FC0" w:rsidP="00EA319F">
            <w:pPr>
              <w:pStyle w:val="TAL"/>
              <w:rPr>
                <w:rFonts w:eastAsia="바탕" w:hint="eastAsia"/>
                <w:lang w:eastAsia="ko-KR"/>
              </w:rPr>
            </w:pPr>
            <w:r>
              <w:t>5.3.</w:t>
            </w:r>
            <w:r>
              <w:rPr>
                <w:rFonts w:eastAsia="바탕" w:hint="eastAsia"/>
                <w:lang w:eastAsia="ko-KR"/>
              </w:rPr>
              <w:t>55</w:t>
            </w:r>
          </w:p>
        </w:tc>
        <w:tc>
          <w:tcPr>
            <w:tcW w:w="5387" w:type="dxa"/>
          </w:tcPr>
          <w:p w14:paraId="0396A1D5" w14:textId="77777777" w:rsidR="00EE6FC0" w:rsidRDefault="00EE6FC0" w:rsidP="00EA319F">
            <w:pPr>
              <w:pStyle w:val="TAL"/>
            </w:pPr>
            <w:r>
              <w:t>The identity of the packet filter.</w:t>
            </w:r>
          </w:p>
        </w:tc>
        <w:tc>
          <w:tcPr>
            <w:tcW w:w="1096" w:type="dxa"/>
          </w:tcPr>
          <w:p w14:paraId="44CB16C2" w14:textId="77777777" w:rsidR="00EE6FC0" w:rsidRDefault="00EE6FC0" w:rsidP="00EA319F">
            <w:pPr>
              <w:pStyle w:val="TAL"/>
            </w:pPr>
            <w:r>
              <w:t>All</w:t>
            </w:r>
          </w:p>
        </w:tc>
      </w:tr>
      <w:tr w:rsidR="00FC2095" w14:paraId="358EA621" w14:textId="77777777">
        <w:trPr>
          <w:gridAfter w:val="1"/>
          <w:wAfter w:w="10" w:type="dxa"/>
          <w:cantSplit/>
          <w:jc w:val="center"/>
        </w:trPr>
        <w:tc>
          <w:tcPr>
            <w:tcW w:w="1947" w:type="dxa"/>
          </w:tcPr>
          <w:p w14:paraId="118EFA43" w14:textId="77777777" w:rsidR="00EE6FC0" w:rsidRDefault="00EE6FC0" w:rsidP="00EA319F">
            <w:pPr>
              <w:pStyle w:val="TAL"/>
            </w:pPr>
            <w:r>
              <w:t>Packet-Filter-Information</w:t>
            </w:r>
          </w:p>
        </w:tc>
        <w:tc>
          <w:tcPr>
            <w:tcW w:w="1133" w:type="dxa"/>
          </w:tcPr>
          <w:p w14:paraId="35239117" w14:textId="77777777" w:rsidR="00EE6FC0" w:rsidRPr="00B54377" w:rsidRDefault="00EE6FC0" w:rsidP="00EA319F">
            <w:pPr>
              <w:pStyle w:val="TAL"/>
              <w:rPr>
                <w:rFonts w:eastAsia="바탕" w:hint="eastAsia"/>
                <w:lang w:eastAsia="ko-KR"/>
              </w:rPr>
            </w:pPr>
            <w:r>
              <w:t>5.3.</w:t>
            </w:r>
            <w:r>
              <w:rPr>
                <w:rFonts w:eastAsia="바탕" w:hint="eastAsia"/>
                <w:lang w:eastAsia="ko-KR"/>
              </w:rPr>
              <w:t>56</w:t>
            </w:r>
          </w:p>
        </w:tc>
        <w:tc>
          <w:tcPr>
            <w:tcW w:w="5387" w:type="dxa"/>
          </w:tcPr>
          <w:p w14:paraId="3081F466" w14:textId="77777777" w:rsidR="00EE6FC0" w:rsidRDefault="00EE6FC0" w:rsidP="00EA319F">
            <w:pPr>
              <w:pStyle w:val="TAL"/>
            </w:pPr>
            <w:r>
              <w:t>Information related to the packet filters that the BBERF provides to the PCRF.</w:t>
            </w:r>
          </w:p>
        </w:tc>
        <w:tc>
          <w:tcPr>
            <w:tcW w:w="1096" w:type="dxa"/>
          </w:tcPr>
          <w:p w14:paraId="0489CD1E" w14:textId="77777777" w:rsidR="00EE6FC0" w:rsidRDefault="00EE6FC0" w:rsidP="00EA319F">
            <w:pPr>
              <w:pStyle w:val="TAL"/>
            </w:pPr>
            <w:r>
              <w:t>All</w:t>
            </w:r>
          </w:p>
        </w:tc>
      </w:tr>
      <w:tr w:rsidR="00FC2095" w14:paraId="4794D16E" w14:textId="77777777">
        <w:trPr>
          <w:gridAfter w:val="1"/>
          <w:wAfter w:w="10" w:type="dxa"/>
          <w:cantSplit/>
          <w:jc w:val="center"/>
        </w:trPr>
        <w:tc>
          <w:tcPr>
            <w:tcW w:w="1947" w:type="dxa"/>
          </w:tcPr>
          <w:p w14:paraId="3C881C9A" w14:textId="77777777" w:rsidR="00EE6FC0" w:rsidRDefault="00EE6FC0" w:rsidP="00EA319F">
            <w:pPr>
              <w:pStyle w:val="TAL"/>
            </w:pPr>
            <w:r>
              <w:rPr>
                <w:lang w:eastAsia="ko-KR"/>
              </w:rPr>
              <w:t>Packet-Filter-Operation</w:t>
            </w:r>
          </w:p>
        </w:tc>
        <w:tc>
          <w:tcPr>
            <w:tcW w:w="1133" w:type="dxa"/>
          </w:tcPr>
          <w:p w14:paraId="4CBE06E7" w14:textId="77777777" w:rsidR="00EE6FC0" w:rsidRPr="00B54377" w:rsidRDefault="00EE6FC0" w:rsidP="00EA319F">
            <w:pPr>
              <w:pStyle w:val="TAL"/>
              <w:rPr>
                <w:rFonts w:eastAsia="바탕" w:hint="eastAsia"/>
              </w:rPr>
            </w:pPr>
            <w:r>
              <w:rPr>
                <w:lang w:eastAsia="ko-KR"/>
              </w:rPr>
              <w:t>5.3.</w:t>
            </w:r>
            <w:r>
              <w:rPr>
                <w:rFonts w:eastAsia="바탕" w:hint="eastAsia"/>
                <w:lang w:eastAsia="ko-KR"/>
              </w:rPr>
              <w:t>57</w:t>
            </w:r>
          </w:p>
        </w:tc>
        <w:tc>
          <w:tcPr>
            <w:tcW w:w="5387" w:type="dxa"/>
          </w:tcPr>
          <w:p w14:paraId="311BA648" w14:textId="77777777" w:rsidR="00EE6FC0" w:rsidRDefault="00EE6FC0" w:rsidP="00EA319F">
            <w:pPr>
              <w:pStyle w:val="TAL"/>
            </w:pPr>
            <w:r>
              <w:rPr>
                <w:lang w:eastAsia="ko-KR"/>
              </w:rPr>
              <w:t>Indicates the operation that the terminal is requesting over the packet filters provided by the Packet-Filter-Information AVPs.</w:t>
            </w:r>
          </w:p>
        </w:tc>
        <w:tc>
          <w:tcPr>
            <w:tcW w:w="1096" w:type="dxa"/>
          </w:tcPr>
          <w:p w14:paraId="0CC6F43F" w14:textId="77777777" w:rsidR="00EE6FC0" w:rsidRDefault="00EE6FC0" w:rsidP="00EA319F">
            <w:pPr>
              <w:pStyle w:val="TAL"/>
            </w:pPr>
            <w:r>
              <w:rPr>
                <w:lang w:eastAsia="ko-KR"/>
              </w:rPr>
              <w:t>All</w:t>
            </w:r>
          </w:p>
        </w:tc>
      </w:tr>
      <w:tr w:rsidR="00FC2095" w:rsidRPr="0078747E" w14:paraId="69C95EC8" w14:textId="77777777">
        <w:trPr>
          <w:gridAfter w:val="1"/>
          <w:wAfter w:w="10" w:type="dxa"/>
          <w:cantSplit/>
          <w:jc w:val="center"/>
        </w:trPr>
        <w:tc>
          <w:tcPr>
            <w:tcW w:w="1947" w:type="dxa"/>
          </w:tcPr>
          <w:p w14:paraId="333339CF" w14:textId="77777777" w:rsidR="00EE6FC0" w:rsidRPr="0078747E" w:rsidRDefault="00EE6FC0" w:rsidP="00EA319F">
            <w:pPr>
              <w:pStyle w:val="TAL"/>
            </w:pPr>
            <w:r>
              <w:t>Network-Request-Support</w:t>
            </w:r>
          </w:p>
        </w:tc>
        <w:tc>
          <w:tcPr>
            <w:tcW w:w="1133" w:type="dxa"/>
          </w:tcPr>
          <w:p w14:paraId="4F3D93AA" w14:textId="77777777" w:rsidR="00EE6FC0" w:rsidRPr="0078747E" w:rsidRDefault="00EE6FC0" w:rsidP="00EA319F">
            <w:pPr>
              <w:pStyle w:val="TAL"/>
            </w:pPr>
            <w:r>
              <w:t>5.3.24</w:t>
            </w:r>
          </w:p>
        </w:tc>
        <w:tc>
          <w:tcPr>
            <w:tcW w:w="5387" w:type="dxa"/>
          </w:tcPr>
          <w:p w14:paraId="0856B5F4" w14:textId="77777777" w:rsidR="00EE6FC0" w:rsidRPr="0078747E" w:rsidRDefault="00EE6FC0" w:rsidP="00EA319F">
            <w:pPr>
              <w:pStyle w:val="TAL"/>
            </w:pPr>
            <w:r>
              <w:t xml:space="preserve">Indicates whether the </w:t>
            </w:r>
            <w:r w:rsidR="00565BAC">
              <w:rPr>
                <w:rFonts w:eastAsia="SimSun" w:hint="eastAsia"/>
                <w:lang w:eastAsia="zh-CN"/>
              </w:rPr>
              <w:t xml:space="preserve">UE and </w:t>
            </w:r>
            <w:r>
              <w:t>access network supports the network requested bearer control mode or not.</w:t>
            </w:r>
          </w:p>
        </w:tc>
        <w:tc>
          <w:tcPr>
            <w:tcW w:w="1096" w:type="dxa"/>
          </w:tcPr>
          <w:p w14:paraId="018F1947" w14:textId="77777777" w:rsidR="00EE6FC0" w:rsidRPr="00944EC7" w:rsidRDefault="00944EC7" w:rsidP="00EA319F">
            <w:pPr>
              <w:pStyle w:val="TAL"/>
              <w:rPr>
                <w:rFonts w:eastAsia="바탕" w:hint="eastAsia"/>
                <w:lang w:eastAsia="ko-KR"/>
              </w:rPr>
            </w:pPr>
            <w:r>
              <w:rPr>
                <w:rFonts w:eastAsia="바탕" w:hint="eastAsia"/>
                <w:lang w:eastAsia="ko-KR"/>
              </w:rPr>
              <w:t>All (</w:t>
            </w:r>
            <w:r w:rsidR="000D0514">
              <w:t xml:space="preserve">See NOTE </w:t>
            </w:r>
            <w:r>
              <w:rPr>
                <w:rFonts w:eastAsia="바탕" w:hint="eastAsia"/>
                <w:lang w:eastAsia="ko-KR"/>
              </w:rPr>
              <w:t>3)</w:t>
            </w:r>
          </w:p>
        </w:tc>
      </w:tr>
      <w:tr w:rsidR="00FC2095" w:rsidRPr="0078747E" w14:paraId="417F94AE" w14:textId="77777777">
        <w:trPr>
          <w:gridAfter w:val="1"/>
          <w:wAfter w:w="10" w:type="dxa"/>
          <w:cantSplit/>
          <w:jc w:val="center"/>
        </w:trPr>
        <w:tc>
          <w:tcPr>
            <w:tcW w:w="1947" w:type="dxa"/>
          </w:tcPr>
          <w:p w14:paraId="6D45FC04" w14:textId="77777777" w:rsidR="00EE6FC0" w:rsidRDefault="00EE6FC0" w:rsidP="00EA319F">
            <w:pPr>
              <w:pStyle w:val="TAL"/>
            </w:pPr>
            <w:r>
              <w:t>Precedence</w:t>
            </w:r>
          </w:p>
        </w:tc>
        <w:tc>
          <w:tcPr>
            <w:tcW w:w="1133" w:type="dxa"/>
          </w:tcPr>
          <w:p w14:paraId="30E21732" w14:textId="77777777" w:rsidR="00EE6FC0" w:rsidRDefault="00EE6FC0" w:rsidP="00EA319F">
            <w:pPr>
              <w:pStyle w:val="TAL"/>
            </w:pPr>
            <w:r>
              <w:t>5.3.11</w:t>
            </w:r>
          </w:p>
        </w:tc>
        <w:tc>
          <w:tcPr>
            <w:tcW w:w="5387" w:type="dxa"/>
          </w:tcPr>
          <w:p w14:paraId="6CA0A8CF" w14:textId="77777777" w:rsidR="00EE6FC0" w:rsidRPr="0078747E" w:rsidRDefault="00EE6FC0" w:rsidP="00EA319F">
            <w:pPr>
              <w:pStyle w:val="TAL"/>
            </w:pPr>
            <w:r>
              <w:t>Indicates the precedence of QoS rules or packet filters.</w:t>
            </w:r>
          </w:p>
        </w:tc>
        <w:tc>
          <w:tcPr>
            <w:tcW w:w="1096" w:type="dxa"/>
          </w:tcPr>
          <w:p w14:paraId="6A79109F" w14:textId="77777777" w:rsidR="00EE6FC0" w:rsidRDefault="00EE6FC0" w:rsidP="00EA319F">
            <w:pPr>
              <w:pStyle w:val="TAL"/>
            </w:pPr>
            <w:r>
              <w:t>All</w:t>
            </w:r>
          </w:p>
        </w:tc>
      </w:tr>
      <w:tr w:rsidR="00FC2095" w:rsidRPr="0078747E" w14:paraId="3454D3D6" w14:textId="77777777">
        <w:trPr>
          <w:gridAfter w:val="1"/>
          <w:wAfter w:w="10" w:type="dxa"/>
          <w:cantSplit/>
          <w:jc w:val="center"/>
        </w:trPr>
        <w:tc>
          <w:tcPr>
            <w:tcW w:w="1947" w:type="dxa"/>
          </w:tcPr>
          <w:p w14:paraId="5677A6C9" w14:textId="77777777" w:rsidR="00EE6FC0" w:rsidRDefault="00EE6FC0" w:rsidP="00EA319F">
            <w:pPr>
              <w:pStyle w:val="TAL"/>
            </w:pPr>
            <w:r>
              <w:t>PCC-Rule-Status</w:t>
            </w:r>
          </w:p>
        </w:tc>
        <w:tc>
          <w:tcPr>
            <w:tcW w:w="1133" w:type="dxa"/>
          </w:tcPr>
          <w:p w14:paraId="4746431D" w14:textId="77777777" w:rsidR="00EE6FC0" w:rsidRDefault="00EE6FC0" w:rsidP="00EA319F">
            <w:pPr>
              <w:pStyle w:val="TAL"/>
            </w:pPr>
            <w:r>
              <w:t>5.3.19</w:t>
            </w:r>
          </w:p>
        </w:tc>
        <w:tc>
          <w:tcPr>
            <w:tcW w:w="5387" w:type="dxa"/>
          </w:tcPr>
          <w:p w14:paraId="6D897E0F" w14:textId="77777777" w:rsidR="00EE6FC0" w:rsidRPr="0078747E" w:rsidRDefault="00EE6FC0" w:rsidP="00EA319F">
            <w:pPr>
              <w:pStyle w:val="TAL"/>
            </w:pPr>
            <w:r>
              <w:t>Describes the status of one or a group of QoS rules.</w:t>
            </w:r>
          </w:p>
        </w:tc>
        <w:tc>
          <w:tcPr>
            <w:tcW w:w="1096" w:type="dxa"/>
          </w:tcPr>
          <w:p w14:paraId="4EB5ED13" w14:textId="77777777" w:rsidR="00EE6FC0" w:rsidRDefault="00EE6FC0" w:rsidP="00EA319F">
            <w:pPr>
              <w:pStyle w:val="TAL"/>
            </w:pPr>
            <w:r>
              <w:t>All</w:t>
            </w:r>
          </w:p>
        </w:tc>
      </w:tr>
      <w:tr w:rsidR="00FC2095" w:rsidRPr="0078747E" w14:paraId="59C455CC" w14:textId="77777777">
        <w:trPr>
          <w:gridAfter w:val="1"/>
          <w:wAfter w:w="10" w:type="dxa"/>
          <w:cantSplit/>
          <w:jc w:val="center"/>
        </w:trPr>
        <w:tc>
          <w:tcPr>
            <w:tcW w:w="1947" w:type="dxa"/>
          </w:tcPr>
          <w:p w14:paraId="354F7BBB" w14:textId="77777777" w:rsidR="00EE6FC0" w:rsidRDefault="00EE6FC0" w:rsidP="00EA319F">
            <w:pPr>
              <w:pStyle w:val="TAL"/>
            </w:pPr>
            <w:r>
              <w:t>QoS-Class-Identifier</w:t>
            </w:r>
          </w:p>
        </w:tc>
        <w:tc>
          <w:tcPr>
            <w:tcW w:w="1133" w:type="dxa"/>
          </w:tcPr>
          <w:p w14:paraId="454A773F" w14:textId="77777777" w:rsidR="00EE6FC0" w:rsidRDefault="00EE6FC0" w:rsidP="00EA319F">
            <w:pPr>
              <w:pStyle w:val="TAL"/>
            </w:pPr>
            <w:r>
              <w:t>5.3.17</w:t>
            </w:r>
          </w:p>
        </w:tc>
        <w:tc>
          <w:tcPr>
            <w:tcW w:w="5387" w:type="dxa"/>
          </w:tcPr>
          <w:p w14:paraId="54CD7C35" w14:textId="77777777" w:rsidR="00EE6FC0" w:rsidRPr="0078747E" w:rsidRDefault="00EE6FC0" w:rsidP="007B0511">
            <w:pPr>
              <w:pStyle w:val="TAL"/>
            </w:pPr>
            <w:r>
              <w:t xml:space="preserve">Identifies a set </w:t>
            </w:r>
            <w:r w:rsidR="007B0511">
              <w:t xml:space="preserve">of </w:t>
            </w:r>
            <w:r>
              <w:t xml:space="preserve">IP-CAN specific QoS parameters </w:t>
            </w:r>
          </w:p>
        </w:tc>
        <w:tc>
          <w:tcPr>
            <w:tcW w:w="1096" w:type="dxa"/>
          </w:tcPr>
          <w:p w14:paraId="6A22F2AA" w14:textId="77777777" w:rsidR="00EE6FC0" w:rsidRDefault="00EE6FC0" w:rsidP="00EA319F">
            <w:pPr>
              <w:pStyle w:val="TAL"/>
            </w:pPr>
            <w:r>
              <w:t>All</w:t>
            </w:r>
          </w:p>
        </w:tc>
      </w:tr>
      <w:tr w:rsidR="00FC2095" w:rsidRPr="0078747E" w14:paraId="2549C26F" w14:textId="77777777">
        <w:trPr>
          <w:gridAfter w:val="1"/>
          <w:wAfter w:w="10" w:type="dxa"/>
          <w:cantSplit/>
          <w:jc w:val="center"/>
        </w:trPr>
        <w:tc>
          <w:tcPr>
            <w:tcW w:w="1947" w:type="dxa"/>
          </w:tcPr>
          <w:p w14:paraId="5C1C5E7B" w14:textId="77777777" w:rsidR="00EE6FC0" w:rsidRDefault="00EE6FC0" w:rsidP="00EA319F">
            <w:pPr>
              <w:pStyle w:val="TAL"/>
            </w:pPr>
            <w:r>
              <w:t>QoS-Information</w:t>
            </w:r>
          </w:p>
        </w:tc>
        <w:tc>
          <w:tcPr>
            <w:tcW w:w="1133" w:type="dxa"/>
          </w:tcPr>
          <w:p w14:paraId="476179B0" w14:textId="77777777" w:rsidR="00EE6FC0" w:rsidRDefault="00EE6FC0" w:rsidP="00EA319F">
            <w:pPr>
              <w:pStyle w:val="TAL"/>
            </w:pPr>
            <w:r>
              <w:t>5.3.16</w:t>
            </w:r>
          </w:p>
        </w:tc>
        <w:tc>
          <w:tcPr>
            <w:tcW w:w="5387" w:type="dxa"/>
          </w:tcPr>
          <w:p w14:paraId="01862916" w14:textId="77777777" w:rsidR="00EE6FC0" w:rsidRPr="0078747E" w:rsidRDefault="00EE6FC0" w:rsidP="00EA319F">
            <w:pPr>
              <w:pStyle w:val="TAL"/>
            </w:pPr>
            <w:r>
              <w:t>D</w:t>
            </w:r>
            <w:r w:rsidRPr="0078747E">
              <w:t xml:space="preserve">efines the QoS </w:t>
            </w:r>
            <w:r>
              <w:t xml:space="preserve">information </w:t>
            </w:r>
            <w:r w:rsidRPr="0078747E">
              <w:t xml:space="preserve">for </w:t>
            </w:r>
            <w:r>
              <w:t>a resource or QoS rule.</w:t>
            </w:r>
          </w:p>
        </w:tc>
        <w:tc>
          <w:tcPr>
            <w:tcW w:w="1096" w:type="dxa"/>
          </w:tcPr>
          <w:p w14:paraId="12E2E3CC" w14:textId="77777777" w:rsidR="00EE6FC0" w:rsidRDefault="00EE6FC0" w:rsidP="00EA319F">
            <w:pPr>
              <w:pStyle w:val="TAL"/>
            </w:pPr>
            <w:r>
              <w:t>All</w:t>
            </w:r>
          </w:p>
        </w:tc>
      </w:tr>
      <w:tr w:rsidR="00FC2095" w:rsidRPr="0078747E" w14:paraId="55A9C9C7" w14:textId="77777777">
        <w:trPr>
          <w:gridAfter w:val="1"/>
          <w:wAfter w:w="10" w:type="dxa"/>
          <w:cantSplit/>
          <w:jc w:val="center"/>
        </w:trPr>
        <w:tc>
          <w:tcPr>
            <w:tcW w:w="1947" w:type="dxa"/>
          </w:tcPr>
          <w:p w14:paraId="19B4D995" w14:textId="77777777" w:rsidR="00EE6FC0" w:rsidRDefault="00EE6FC0" w:rsidP="00EA319F">
            <w:pPr>
              <w:pStyle w:val="TAL"/>
            </w:pPr>
            <w:r>
              <w:t>Default-EPS-Bearer-QoS</w:t>
            </w:r>
          </w:p>
        </w:tc>
        <w:tc>
          <w:tcPr>
            <w:tcW w:w="1133" w:type="dxa"/>
          </w:tcPr>
          <w:p w14:paraId="4A0BDC44" w14:textId="77777777" w:rsidR="00EE6FC0" w:rsidRPr="008F11EC" w:rsidRDefault="00EE6FC0" w:rsidP="00EA319F">
            <w:pPr>
              <w:pStyle w:val="TAL"/>
              <w:rPr>
                <w:rFonts w:eastAsia="바탕" w:hint="eastAsia"/>
                <w:lang w:eastAsia="ko-KR"/>
              </w:rPr>
            </w:pPr>
            <w:r>
              <w:t>5.3.</w:t>
            </w:r>
            <w:r>
              <w:rPr>
                <w:rFonts w:eastAsia="바탕" w:hint="eastAsia"/>
                <w:lang w:eastAsia="ko-KR"/>
              </w:rPr>
              <w:t>48</w:t>
            </w:r>
          </w:p>
        </w:tc>
        <w:tc>
          <w:tcPr>
            <w:tcW w:w="5387" w:type="dxa"/>
          </w:tcPr>
          <w:p w14:paraId="440E0890" w14:textId="77777777" w:rsidR="00EE6FC0" w:rsidRDefault="00EE6FC0" w:rsidP="00EA319F">
            <w:pPr>
              <w:pStyle w:val="TAL"/>
            </w:pPr>
            <w:r>
              <w:t>Defines the QoS information of the default bearer</w:t>
            </w:r>
          </w:p>
        </w:tc>
        <w:tc>
          <w:tcPr>
            <w:tcW w:w="1096" w:type="dxa"/>
          </w:tcPr>
          <w:p w14:paraId="696B5507" w14:textId="77777777" w:rsidR="00EE6FC0" w:rsidRDefault="00EE6FC0" w:rsidP="00EA319F">
            <w:pPr>
              <w:pStyle w:val="TAL"/>
            </w:pPr>
            <w:r>
              <w:t>All</w:t>
            </w:r>
          </w:p>
        </w:tc>
      </w:tr>
      <w:tr w:rsidR="00FC2095" w:rsidRPr="0078747E" w14:paraId="3BA049A1" w14:textId="77777777">
        <w:trPr>
          <w:gridAfter w:val="1"/>
          <w:wAfter w:w="10" w:type="dxa"/>
          <w:cantSplit/>
          <w:jc w:val="center"/>
        </w:trPr>
        <w:tc>
          <w:tcPr>
            <w:tcW w:w="1947" w:type="dxa"/>
          </w:tcPr>
          <w:p w14:paraId="6DAEC822" w14:textId="77777777" w:rsidR="00EE6FC0" w:rsidRPr="00FF5990" w:rsidRDefault="00EE6FC0" w:rsidP="00EA319F">
            <w:pPr>
              <w:pStyle w:val="TAL"/>
            </w:pPr>
            <w:r w:rsidRPr="00FF5990">
              <w:t>RAI</w:t>
            </w:r>
          </w:p>
        </w:tc>
        <w:tc>
          <w:tcPr>
            <w:tcW w:w="1133" w:type="dxa"/>
          </w:tcPr>
          <w:p w14:paraId="6540AF52" w14:textId="77777777" w:rsidR="00EE6FC0" w:rsidRPr="00FF5990" w:rsidRDefault="00EE6FC0" w:rsidP="00EA319F">
            <w:pPr>
              <w:pStyle w:val="TAL"/>
            </w:pPr>
            <w:r w:rsidRPr="00FF5990">
              <w:t>3GPP TS 29.061 [11]</w:t>
            </w:r>
          </w:p>
        </w:tc>
        <w:tc>
          <w:tcPr>
            <w:tcW w:w="5387" w:type="dxa"/>
          </w:tcPr>
          <w:p w14:paraId="7D92B713" w14:textId="77777777" w:rsidR="00EE6FC0" w:rsidRPr="00FF5990" w:rsidRDefault="00EE6FC0" w:rsidP="00EA319F">
            <w:pPr>
              <w:pStyle w:val="TAL"/>
            </w:pPr>
            <w:r w:rsidRPr="00FF5990">
              <w:t>Contains the Routing Area Identity of the SGSN where the UE is registered</w:t>
            </w:r>
          </w:p>
        </w:tc>
        <w:tc>
          <w:tcPr>
            <w:tcW w:w="1096" w:type="dxa"/>
          </w:tcPr>
          <w:p w14:paraId="00864F63" w14:textId="77777777" w:rsidR="00EE6FC0" w:rsidRPr="00FF5990" w:rsidRDefault="00EE6FC0" w:rsidP="00EA319F">
            <w:pPr>
              <w:pStyle w:val="TAL"/>
            </w:pPr>
            <w:r>
              <w:t>3GPP-EPS</w:t>
            </w:r>
          </w:p>
        </w:tc>
      </w:tr>
      <w:tr w:rsidR="00FC2095" w:rsidRPr="0078747E" w14:paraId="41CED42D" w14:textId="77777777">
        <w:trPr>
          <w:gridAfter w:val="1"/>
          <w:wAfter w:w="10" w:type="dxa"/>
          <w:cantSplit/>
          <w:jc w:val="center"/>
        </w:trPr>
        <w:tc>
          <w:tcPr>
            <w:tcW w:w="1947" w:type="dxa"/>
          </w:tcPr>
          <w:p w14:paraId="0F3575F7" w14:textId="77777777" w:rsidR="00EE6FC0" w:rsidRPr="00FF5990" w:rsidRDefault="00EE6FC0" w:rsidP="00EA319F">
            <w:pPr>
              <w:pStyle w:val="TAL"/>
            </w:pPr>
            <w:r>
              <w:t>RAT-Type</w:t>
            </w:r>
          </w:p>
        </w:tc>
        <w:tc>
          <w:tcPr>
            <w:tcW w:w="1133" w:type="dxa"/>
          </w:tcPr>
          <w:p w14:paraId="10FB46D2" w14:textId="77777777" w:rsidR="00EE6FC0" w:rsidRPr="00AA0C87" w:rsidRDefault="00EE6FC0" w:rsidP="00EA319F">
            <w:pPr>
              <w:pStyle w:val="TAL"/>
              <w:rPr>
                <w:rFonts w:eastAsia="바탕" w:hint="eastAsia"/>
                <w:lang w:eastAsia="ko-KR"/>
              </w:rPr>
            </w:pPr>
            <w:r>
              <w:t>5.3.</w:t>
            </w:r>
            <w:r>
              <w:rPr>
                <w:rFonts w:eastAsia="바탕" w:hint="eastAsia"/>
                <w:lang w:eastAsia="ko-KR"/>
              </w:rPr>
              <w:t>31</w:t>
            </w:r>
          </w:p>
        </w:tc>
        <w:tc>
          <w:tcPr>
            <w:tcW w:w="5387" w:type="dxa"/>
          </w:tcPr>
          <w:p w14:paraId="12D8A1B6" w14:textId="77777777" w:rsidR="00EE6FC0" w:rsidRPr="00FF5990" w:rsidRDefault="00EE6FC0" w:rsidP="00EA319F">
            <w:pPr>
              <w:pStyle w:val="TAL"/>
            </w:pPr>
            <w:r>
              <w:t>Identifies the radio access technology that is serving the UE.</w:t>
            </w:r>
          </w:p>
        </w:tc>
        <w:tc>
          <w:tcPr>
            <w:tcW w:w="1096" w:type="dxa"/>
          </w:tcPr>
          <w:p w14:paraId="1BC0782B" w14:textId="77777777" w:rsidR="00EE6FC0" w:rsidRDefault="00EE6FC0" w:rsidP="00EA319F">
            <w:pPr>
              <w:pStyle w:val="TAL"/>
            </w:pPr>
            <w:r>
              <w:t>All</w:t>
            </w:r>
          </w:p>
        </w:tc>
      </w:tr>
      <w:tr w:rsidR="00FC2095" w:rsidRPr="0078747E" w14:paraId="17A5E056" w14:textId="77777777">
        <w:trPr>
          <w:gridAfter w:val="1"/>
          <w:wAfter w:w="10" w:type="dxa"/>
          <w:cantSplit/>
          <w:jc w:val="center"/>
        </w:trPr>
        <w:tc>
          <w:tcPr>
            <w:tcW w:w="1947" w:type="dxa"/>
          </w:tcPr>
          <w:p w14:paraId="36AE91EC" w14:textId="77777777" w:rsidR="00EE6FC0" w:rsidRDefault="00EE6FC0" w:rsidP="00EA319F">
            <w:pPr>
              <w:pStyle w:val="TAL"/>
            </w:pPr>
            <w:r>
              <w:t>Resource-Allocation- Notification</w:t>
            </w:r>
          </w:p>
        </w:tc>
        <w:tc>
          <w:tcPr>
            <w:tcW w:w="1133" w:type="dxa"/>
          </w:tcPr>
          <w:p w14:paraId="6220E0D3" w14:textId="77777777" w:rsidR="00EE6FC0" w:rsidRPr="00AE483B" w:rsidRDefault="00EE6FC0" w:rsidP="00EA319F">
            <w:pPr>
              <w:pStyle w:val="TAL"/>
              <w:rPr>
                <w:rFonts w:eastAsia="바탕" w:hint="eastAsia"/>
                <w:lang w:eastAsia="ko-KR"/>
              </w:rPr>
            </w:pPr>
            <w:r>
              <w:t>5.3.</w:t>
            </w:r>
            <w:r>
              <w:rPr>
                <w:rFonts w:eastAsia="바탕" w:hint="eastAsia"/>
                <w:lang w:eastAsia="ko-KR"/>
              </w:rPr>
              <w:t>50</w:t>
            </w:r>
          </w:p>
        </w:tc>
        <w:tc>
          <w:tcPr>
            <w:tcW w:w="5387" w:type="dxa"/>
          </w:tcPr>
          <w:p w14:paraId="225DF38B" w14:textId="77777777" w:rsidR="00EE6FC0" w:rsidRDefault="00EE6FC0" w:rsidP="00EA319F">
            <w:pPr>
              <w:pStyle w:val="TAL"/>
            </w:pPr>
            <w:r>
              <w:t>Indicates whether successful resource allocation notification for rules is needed or not.</w:t>
            </w:r>
          </w:p>
        </w:tc>
        <w:tc>
          <w:tcPr>
            <w:tcW w:w="1096" w:type="dxa"/>
          </w:tcPr>
          <w:p w14:paraId="0954DCC3" w14:textId="77777777" w:rsidR="00EE6FC0" w:rsidRDefault="00EE6FC0" w:rsidP="00EA319F">
            <w:pPr>
              <w:pStyle w:val="TAL"/>
            </w:pPr>
            <w:r>
              <w:t>All</w:t>
            </w:r>
          </w:p>
        </w:tc>
      </w:tr>
      <w:tr w:rsidR="00FC2095" w:rsidRPr="002D2A36" w14:paraId="678CAAFB" w14:textId="77777777">
        <w:trPr>
          <w:cantSplit/>
          <w:jc w:val="center"/>
        </w:trPr>
        <w:tc>
          <w:tcPr>
            <w:tcW w:w="1947" w:type="dxa"/>
          </w:tcPr>
          <w:p w14:paraId="519BFF42" w14:textId="77777777" w:rsidR="007A479B" w:rsidRPr="002D2A36" w:rsidRDefault="007A479B" w:rsidP="00EA319F">
            <w:pPr>
              <w:pStyle w:val="TAL"/>
              <w:rPr>
                <w:rFonts w:eastAsia="SimSun" w:hint="eastAsia"/>
                <w:lang w:eastAsia="zh-CN"/>
              </w:rPr>
            </w:pPr>
            <w:r>
              <w:rPr>
                <w:rFonts w:eastAsia="SimSun" w:hint="eastAsia"/>
                <w:lang w:eastAsia="zh-CN"/>
              </w:rPr>
              <w:t>Rule-Activation-Time</w:t>
            </w:r>
          </w:p>
        </w:tc>
        <w:tc>
          <w:tcPr>
            <w:tcW w:w="1138" w:type="dxa"/>
          </w:tcPr>
          <w:p w14:paraId="689C73C5" w14:textId="77777777" w:rsidR="007A479B" w:rsidRPr="002D2A36" w:rsidRDefault="007A479B" w:rsidP="00EA319F">
            <w:pPr>
              <w:pStyle w:val="TAL"/>
              <w:rPr>
                <w:rFonts w:eastAsia="SimSun" w:hint="eastAsia"/>
                <w:lang w:eastAsia="zh-CN"/>
              </w:rPr>
            </w:pPr>
            <w:r>
              <w:rPr>
                <w:rFonts w:eastAsia="SimSun" w:hint="eastAsia"/>
                <w:lang w:eastAsia="zh-CN"/>
              </w:rPr>
              <w:t>5.3.41</w:t>
            </w:r>
          </w:p>
        </w:tc>
        <w:tc>
          <w:tcPr>
            <w:tcW w:w="5382" w:type="dxa"/>
          </w:tcPr>
          <w:p w14:paraId="551242E1" w14:textId="77777777" w:rsidR="007A479B" w:rsidRPr="002D2A36" w:rsidRDefault="007A479B" w:rsidP="00EA319F">
            <w:pPr>
              <w:pStyle w:val="TAL"/>
              <w:rPr>
                <w:rFonts w:eastAsia="SimSun" w:hint="eastAsia"/>
                <w:lang w:eastAsia="zh-CN"/>
              </w:rPr>
            </w:pPr>
            <w:r>
              <w:rPr>
                <w:rFonts w:eastAsia="SimSun" w:hint="eastAsia"/>
                <w:lang w:eastAsia="zh-CN"/>
              </w:rPr>
              <w:t>Indicates the NTP time at which the QoS rules has to be enforced.</w:t>
            </w:r>
          </w:p>
        </w:tc>
        <w:tc>
          <w:tcPr>
            <w:tcW w:w="1106" w:type="dxa"/>
            <w:gridSpan w:val="2"/>
          </w:tcPr>
          <w:p w14:paraId="389C844F" w14:textId="77777777" w:rsidR="007A479B" w:rsidRPr="002D2A36" w:rsidRDefault="007A479B" w:rsidP="00EA319F">
            <w:pPr>
              <w:pStyle w:val="TAL"/>
              <w:rPr>
                <w:rFonts w:eastAsia="SimSun" w:hint="eastAsia"/>
                <w:lang w:eastAsia="zh-CN"/>
              </w:rPr>
            </w:pPr>
            <w:r>
              <w:rPr>
                <w:rFonts w:eastAsia="SimSun" w:hint="eastAsia"/>
                <w:lang w:eastAsia="zh-CN"/>
              </w:rPr>
              <w:t>All</w:t>
            </w:r>
          </w:p>
        </w:tc>
      </w:tr>
      <w:tr w:rsidR="00FC2095" w:rsidRPr="002D2A36" w14:paraId="3591DA89" w14:textId="77777777">
        <w:trPr>
          <w:cantSplit/>
          <w:jc w:val="center"/>
        </w:trPr>
        <w:tc>
          <w:tcPr>
            <w:tcW w:w="1947" w:type="dxa"/>
          </w:tcPr>
          <w:p w14:paraId="1A8848AF" w14:textId="77777777" w:rsidR="007A479B" w:rsidRPr="002D2A36" w:rsidRDefault="007A479B" w:rsidP="00EA319F">
            <w:pPr>
              <w:pStyle w:val="TAL"/>
              <w:rPr>
                <w:rFonts w:eastAsia="SimSun" w:hint="eastAsia"/>
                <w:lang w:eastAsia="zh-CN"/>
              </w:rPr>
            </w:pPr>
            <w:r>
              <w:rPr>
                <w:rFonts w:eastAsia="SimSun" w:hint="eastAsia"/>
                <w:lang w:eastAsia="zh-CN"/>
              </w:rPr>
              <w:t>Rule-Deactivation-Time</w:t>
            </w:r>
          </w:p>
        </w:tc>
        <w:tc>
          <w:tcPr>
            <w:tcW w:w="1138" w:type="dxa"/>
          </w:tcPr>
          <w:p w14:paraId="795931D2" w14:textId="77777777" w:rsidR="007A479B" w:rsidRPr="002D2A36" w:rsidRDefault="007A479B" w:rsidP="00EA319F">
            <w:pPr>
              <w:pStyle w:val="TAL"/>
              <w:rPr>
                <w:rFonts w:eastAsia="SimSun" w:hint="eastAsia"/>
                <w:lang w:eastAsia="zh-CN"/>
              </w:rPr>
            </w:pPr>
            <w:r>
              <w:rPr>
                <w:rFonts w:eastAsia="SimSun" w:hint="eastAsia"/>
                <w:lang w:eastAsia="zh-CN"/>
              </w:rPr>
              <w:t>5.3.42</w:t>
            </w:r>
          </w:p>
        </w:tc>
        <w:tc>
          <w:tcPr>
            <w:tcW w:w="5382" w:type="dxa"/>
          </w:tcPr>
          <w:p w14:paraId="6DD933BB" w14:textId="77777777" w:rsidR="007A479B" w:rsidRPr="002D2A36" w:rsidRDefault="007A479B" w:rsidP="00EA319F">
            <w:pPr>
              <w:pStyle w:val="TAL"/>
              <w:rPr>
                <w:rFonts w:eastAsia="SimSun" w:hint="eastAsia"/>
                <w:lang w:eastAsia="zh-CN"/>
              </w:rPr>
            </w:pPr>
            <w:r>
              <w:rPr>
                <w:rFonts w:eastAsia="SimSun" w:hint="eastAsia"/>
                <w:lang w:eastAsia="zh-CN"/>
              </w:rPr>
              <w:t>Indicates the NTP time at which the BBERF has to stop enforcing the QoS rules.</w:t>
            </w:r>
          </w:p>
        </w:tc>
        <w:tc>
          <w:tcPr>
            <w:tcW w:w="1106" w:type="dxa"/>
            <w:gridSpan w:val="2"/>
          </w:tcPr>
          <w:p w14:paraId="40A2833F" w14:textId="77777777" w:rsidR="007A479B" w:rsidRPr="002D2A36" w:rsidRDefault="007A479B" w:rsidP="00EA319F">
            <w:pPr>
              <w:pStyle w:val="TAL"/>
              <w:rPr>
                <w:rFonts w:eastAsia="SimSun" w:hint="eastAsia"/>
                <w:lang w:eastAsia="zh-CN"/>
              </w:rPr>
            </w:pPr>
            <w:r>
              <w:rPr>
                <w:rFonts w:eastAsia="SimSun" w:hint="eastAsia"/>
                <w:lang w:eastAsia="zh-CN"/>
              </w:rPr>
              <w:t>All</w:t>
            </w:r>
          </w:p>
        </w:tc>
      </w:tr>
      <w:tr w:rsidR="00FC2095" w:rsidRPr="0078747E" w14:paraId="44532495" w14:textId="77777777">
        <w:trPr>
          <w:gridAfter w:val="1"/>
          <w:wAfter w:w="10" w:type="dxa"/>
          <w:cantSplit/>
          <w:jc w:val="center"/>
        </w:trPr>
        <w:tc>
          <w:tcPr>
            <w:tcW w:w="1947" w:type="dxa"/>
          </w:tcPr>
          <w:p w14:paraId="37797AA9" w14:textId="77777777" w:rsidR="00EE6FC0" w:rsidRDefault="00EE6FC0" w:rsidP="00EA319F">
            <w:pPr>
              <w:pStyle w:val="TAL"/>
            </w:pPr>
            <w:r>
              <w:t>Rule-Failure-Code</w:t>
            </w:r>
          </w:p>
        </w:tc>
        <w:tc>
          <w:tcPr>
            <w:tcW w:w="1133" w:type="dxa"/>
          </w:tcPr>
          <w:p w14:paraId="4A636469" w14:textId="77777777" w:rsidR="00EE6FC0" w:rsidRDefault="00EE6FC0" w:rsidP="00EA319F">
            <w:pPr>
              <w:pStyle w:val="TAL"/>
            </w:pPr>
            <w:r>
              <w:t>5.3.38</w:t>
            </w:r>
          </w:p>
        </w:tc>
        <w:tc>
          <w:tcPr>
            <w:tcW w:w="5387" w:type="dxa"/>
          </w:tcPr>
          <w:p w14:paraId="620FE0C4" w14:textId="77777777" w:rsidR="00EE6FC0" w:rsidRDefault="00EE6FC0" w:rsidP="00EA319F">
            <w:pPr>
              <w:pStyle w:val="TAL"/>
            </w:pPr>
            <w:r>
              <w:t xml:space="preserve">Identifies the reason a QoS rule is being reported. </w:t>
            </w:r>
          </w:p>
        </w:tc>
        <w:tc>
          <w:tcPr>
            <w:tcW w:w="1096" w:type="dxa"/>
          </w:tcPr>
          <w:p w14:paraId="162EAA21" w14:textId="77777777" w:rsidR="00EE6FC0" w:rsidRDefault="00EE6FC0" w:rsidP="00EA319F">
            <w:pPr>
              <w:pStyle w:val="TAL"/>
            </w:pPr>
            <w:r>
              <w:t>All</w:t>
            </w:r>
          </w:p>
          <w:p w14:paraId="17416F2F" w14:textId="77777777" w:rsidR="00EE6FC0" w:rsidRDefault="00EE6FC0" w:rsidP="00EA319F">
            <w:pPr>
              <w:pStyle w:val="TAL"/>
            </w:pPr>
          </w:p>
        </w:tc>
      </w:tr>
      <w:tr w:rsidR="00FC2095" w:rsidRPr="0078747E" w14:paraId="2F7322C7" w14:textId="77777777">
        <w:trPr>
          <w:gridAfter w:val="1"/>
          <w:wAfter w:w="10" w:type="dxa"/>
          <w:cantSplit/>
          <w:jc w:val="center"/>
        </w:trPr>
        <w:tc>
          <w:tcPr>
            <w:tcW w:w="1947" w:type="dxa"/>
          </w:tcPr>
          <w:p w14:paraId="44AF3F0C" w14:textId="77777777" w:rsidR="00EE6FC0" w:rsidRDefault="00EE6FC0" w:rsidP="00EA319F">
            <w:pPr>
              <w:pStyle w:val="TAL"/>
            </w:pPr>
            <w:r>
              <w:t>Security-Parameter-Index</w:t>
            </w:r>
          </w:p>
        </w:tc>
        <w:tc>
          <w:tcPr>
            <w:tcW w:w="1133" w:type="dxa"/>
          </w:tcPr>
          <w:p w14:paraId="12127DD0" w14:textId="77777777" w:rsidR="00EE6FC0" w:rsidRPr="00EE6FC0" w:rsidRDefault="00EE6FC0" w:rsidP="00EA319F">
            <w:pPr>
              <w:pStyle w:val="TAL"/>
              <w:rPr>
                <w:rFonts w:eastAsia="바탕" w:hint="eastAsia"/>
                <w:lang w:eastAsia="ko-KR"/>
              </w:rPr>
            </w:pPr>
            <w:r>
              <w:t>5.3.</w:t>
            </w:r>
            <w:r>
              <w:rPr>
                <w:rFonts w:eastAsia="바탕" w:hint="eastAsia"/>
                <w:lang w:eastAsia="ko-KR"/>
              </w:rPr>
              <w:t>51</w:t>
            </w:r>
          </w:p>
        </w:tc>
        <w:tc>
          <w:tcPr>
            <w:tcW w:w="5387" w:type="dxa"/>
          </w:tcPr>
          <w:p w14:paraId="6A714EDB" w14:textId="77777777" w:rsidR="00EE6FC0" w:rsidRDefault="00EE6FC0" w:rsidP="00EA319F">
            <w:pPr>
              <w:pStyle w:val="TAL"/>
            </w:pPr>
            <w:r>
              <w:t>Defines the IPSec SPI</w:t>
            </w:r>
          </w:p>
        </w:tc>
        <w:tc>
          <w:tcPr>
            <w:tcW w:w="1096" w:type="dxa"/>
          </w:tcPr>
          <w:p w14:paraId="17EB0D8A" w14:textId="77777777" w:rsidR="00EE6FC0" w:rsidRDefault="00EE6FC0" w:rsidP="00EA319F">
            <w:pPr>
              <w:pStyle w:val="TAL"/>
            </w:pPr>
            <w:r>
              <w:t>All</w:t>
            </w:r>
          </w:p>
        </w:tc>
      </w:tr>
      <w:tr w:rsidR="00FC2095" w14:paraId="349857E2" w14:textId="77777777">
        <w:trPr>
          <w:gridAfter w:val="1"/>
          <w:wAfter w:w="10" w:type="dxa"/>
          <w:cantSplit/>
          <w:jc w:val="center"/>
        </w:trPr>
        <w:tc>
          <w:tcPr>
            <w:tcW w:w="1947" w:type="dxa"/>
          </w:tcPr>
          <w:p w14:paraId="6F09F63F" w14:textId="77777777" w:rsidR="00EE6FC0" w:rsidRDefault="00EE6FC0" w:rsidP="00EA319F">
            <w:pPr>
              <w:pStyle w:val="TAL"/>
            </w:pPr>
            <w:r w:rsidRPr="002B0238">
              <w:t>Session-Release-Cause</w:t>
            </w:r>
          </w:p>
        </w:tc>
        <w:tc>
          <w:tcPr>
            <w:tcW w:w="1133" w:type="dxa"/>
          </w:tcPr>
          <w:p w14:paraId="6C38B370" w14:textId="77777777" w:rsidR="00EE6FC0" w:rsidRDefault="00EE6FC0" w:rsidP="00EA319F">
            <w:pPr>
              <w:pStyle w:val="TAL"/>
              <w:rPr>
                <w:lang w:eastAsia="ko-KR"/>
              </w:rPr>
            </w:pPr>
            <w:r w:rsidRPr="002B0238">
              <w:rPr>
                <w:rFonts w:eastAsia="바탕" w:hint="eastAsia"/>
              </w:rPr>
              <w:t>5.3.</w:t>
            </w:r>
            <w:r>
              <w:rPr>
                <w:rFonts w:eastAsia="바탕" w:hint="eastAsia"/>
                <w:lang w:eastAsia="ko-KR"/>
              </w:rPr>
              <w:t>44</w:t>
            </w:r>
          </w:p>
        </w:tc>
        <w:tc>
          <w:tcPr>
            <w:tcW w:w="5387" w:type="dxa"/>
          </w:tcPr>
          <w:p w14:paraId="5648C6E6" w14:textId="77777777" w:rsidR="00EE6FC0" w:rsidRDefault="00EE6FC0" w:rsidP="00EA319F">
            <w:pPr>
              <w:pStyle w:val="TAL"/>
            </w:pPr>
            <w:r>
              <w:rPr>
                <w:rFonts w:eastAsia="SimSun" w:hint="eastAsia"/>
                <w:lang w:eastAsia="zh-CN"/>
              </w:rPr>
              <w:t>Indicate the reason of termination initiated by the PCRF.</w:t>
            </w:r>
            <w:r>
              <w:rPr>
                <w:lang w:eastAsia="zh-CN"/>
              </w:rPr>
              <w:t xml:space="preserve"> </w:t>
            </w:r>
            <w:r>
              <w:rPr>
                <w:rFonts w:eastAsia="SimSun" w:hint="eastAsia"/>
                <w:lang w:eastAsia="zh-CN"/>
              </w:rPr>
              <w:t xml:space="preserve">Only the reason code </w:t>
            </w:r>
            <w:r w:rsidRPr="004D1A01">
              <w:rPr>
                <w:rFonts w:eastAsia="SimSun"/>
                <w:lang w:eastAsia="zh-CN"/>
              </w:rPr>
              <w:t>UNSPECIFIED_REASON</w:t>
            </w:r>
            <w:r w:rsidRPr="004D1A01">
              <w:t xml:space="preserve"> </w:t>
            </w:r>
            <w:r>
              <w:rPr>
                <w:rFonts w:eastAsia="SimSun" w:hint="eastAsia"/>
                <w:lang w:eastAsia="zh-CN"/>
              </w:rPr>
              <w:t xml:space="preserve">is </w:t>
            </w:r>
            <w:r w:rsidRPr="002B0238">
              <w:rPr>
                <w:rFonts w:eastAsia="SimSun"/>
                <w:lang w:eastAsia="zh-CN"/>
              </w:rPr>
              <w:t>applicable</w:t>
            </w:r>
            <w:r>
              <w:rPr>
                <w:rFonts w:eastAsia="SimSun" w:hint="eastAsia"/>
                <w:lang w:eastAsia="zh-CN"/>
              </w:rPr>
              <w:t xml:space="preserve"> for the </w:t>
            </w:r>
            <w:r>
              <w:rPr>
                <w:noProof/>
              </w:rPr>
              <w:t>PCRF-initiated Gxx session termination</w:t>
            </w:r>
            <w:r>
              <w:rPr>
                <w:rFonts w:eastAsia="SimSun" w:hint="eastAsia"/>
                <w:noProof/>
                <w:lang w:eastAsia="zh-CN"/>
              </w:rPr>
              <w:t>.</w:t>
            </w:r>
          </w:p>
        </w:tc>
        <w:tc>
          <w:tcPr>
            <w:tcW w:w="1096" w:type="dxa"/>
          </w:tcPr>
          <w:p w14:paraId="41033F18" w14:textId="77777777" w:rsidR="00EE6FC0" w:rsidRDefault="00EE6FC0" w:rsidP="00EA319F">
            <w:pPr>
              <w:pStyle w:val="TAL"/>
            </w:pPr>
            <w:r>
              <w:rPr>
                <w:rFonts w:eastAsia="SimSun" w:hint="eastAsia"/>
                <w:lang w:eastAsia="zh-CN"/>
              </w:rPr>
              <w:t>All</w:t>
            </w:r>
          </w:p>
        </w:tc>
      </w:tr>
      <w:tr w:rsidR="00FC2095" w:rsidRPr="0078747E" w14:paraId="27CC48A5" w14:textId="77777777">
        <w:trPr>
          <w:gridAfter w:val="1"/>
          <w:wAfter w:w="10" w:type="dxa"/>
          <w:cantSplit/>
          <w:jc w:val="center"/>
        </w:trPr>
        <w:tc>
          <w:tcPr>
            <w:tcW w:w="1947" w:type="dxa"/>
          </w:tcPr>
          <w:p w14:paraId="53703C9C" w14:textId="77777777" w:rsidR="00EE6FC0" w:rsidRPr="0078747E" w:rsidRDefault="00EE6FC0" w:rsidP="00EA319F">
            <w:pPr>
              <w:pStyle w:val="TAL"/>
            </w:pPr>
            <w:r w:rsidRPr="0078747E">
              <w:t>Subscription-Id</w:t>
            </w:r>
          </w:p>
        </w:tc>
        <w:tc>
          <w:tcPr>
            <w:tcW w:w="1133" w:type="dxa"/>
          </w:tcPr>
          <w:p w14:paraId="13D21FC4" w14:textId="77777777" w:rsidR="00EE6FC0" w:rsidRPr="0078747E" w:rsidRDefault="00EE6FC0" w:rsidP="00EA319F">
            <w:pPr>
              <w:pStyle w:val="TAL"/>
            </w:pPr>
            <w:r w:rsidRPr="0078747E">
              <w:t>IETF RFC 4006 [9]</w:t>
            </w:r>
          </w:p>
        </w:tc>
        <w:tc>
          <w:tcPr>
            <w:tcW w:w="5387" w:type="dxa"/>
          </w:tcPr>
          <w:p w14:paraId="7F1955AD" w14:textId="77777777" w:rsidR="00EE6FC0" w:rsidRPr="0078747E" w:rsidRDefault="00EE6FC0" w:rsidP="00EA319F">
            <w:pPr>
              <w:pStyle w:val="TAL"/>
            </w:pPr>
            <w:r w:rsidRPr="0078747E">
              <w:t>The identification of the subscription (</w:t>
            </w:r>
            <w:r>
              <w:t>i.e.</w:t>
            </w:r>
            <w:r w:rsidRPr="0078747E">
              <w:t>IMSI)</w:t>
            </w:r>
          </w:p>
        </w:tc>
        <w:tc>
          <w:tcPr>
            <w:tcW w:w="1096" w:type="dxa"/>
          </w:tcPr>
          <w:p w14:paraId="09F8C5E3" w14:textId="77777777" w:rsidR="00EE6FC0" w:rsidRPr="0078747E" w:rsidRDefault="00EE6FC0" w:rsidP="00EA319F">
            <w:pPr>
              <w:pStyle w:val="TAL"/>
            </w:pPr>
            <w:r w:rsidRPr="0078747E">
              <w:t>All</w:t>
            </w:r>
          </w:p>
        </w:tc>
      </w:tr>
      <w:tr w:rsidR="00FC2095" w14:paraId="5E416C7E" w14:textId="77777777">
        <w:trPr>
          <w:gridAfter w:val="1"/>
          <w:wAfter w:w="10" w:type="dxa"/>
          <w:cantSplit/>
          <w:jc w:val="center"/>
        </w:trPr>
        <w:tc>
          <w:tcPr>
            <w:tcW w:w="1947" w:type="dxa"/>
          </w:tcPr>
          <w:p w14:paraId="630B97BD" w14:textId="77777777" w:rsidR="00EE6FC0" w:rsidRDefault="00EE6FC0" w:rsidP="00EA319F">
            <w:pPr>
              <w:pStyle w:val="TAL"/>
            </w:pPr>
            <w:r>
              <w:t>Supported-Features</w:t>
            </w:r>
          </w:p>
        </w:tc>
        <w:tc>
          <w:tcPr>
            <w:tcW w:w="1133" w:type="dxa"/>
          </w:tcPr>
          <w:p w14:paraId="4EC91789" w14:textId="77777777" w:rsidR="00EE6FC0" w:rsidRDefault="00EE6FC0" w:rsidP="00EA319F">
            <w:pPr>
              <w:pStyle w:val="TAL"/>
            </w:pPr>
            <w:r w:rsidRPr="00FF5990">
              <w:t>3GPP TS 29.</w:t>
            </w:r>
            <w:r>
              <w:t>229 [14]</w:t>
            </w:r>
          </w:p>
        </w:tc>
        <w:tc>
          <w:tcPr>
            <w:tcW w:w="5387" w:type="dxa"/>
          </w:tcPr>
          <w:p w14:paraId="1398AF80" w14:textId="77777777" w:rsidR="00EE6FC0" w:rsidRDefault="00EE6FC0" w:rsidP="00EA319F">
            <w:pPr>
              <w:pStyle w:val="TAL"/>
            </w:pPr>
            <w:r>
              <w:t>If present, this AVP informs the destination host about the features that the origin host requires to successfully complete this command exchange</w:t>
            </w:r>
          </w:p>
        </w:tc>
        <w:tc>
          <w:tcPr>
            <w:tcW w:w="1096" w:type="dxa"/>
          </w:tcPr>
          <w:p w14:paraId="639174F9" w14:textId="77777777" w:rsidR="00EE6FC0" w:rsidRDefault="00EE6FC0" w:rsidP="00EA319F">
            <w:pPr>
              <w:pStyle w:val="TAL"/>
            </w:pPr>
            <w:r>
              <w:t>All</w:t>
            </w:r>
          </w:p>
        </w:tc>
      </w:tr>
      <w:tr w:rsidR="00FC2095" w:rsidRPr="0078747E" w14:paraId="11F494D0" w14:textId="77777777">
        <w:trPr>
          <w:gridAfter w:val="1"/>
          <w:wAfter w:w="10" w:type="dxa"/>
          <w:cantSplit/>
          <w:jc w:val="center"/>
        </w:trPr>
        <w:tc>
          <w:tcPr>
            <w:tcW w:w="1947" w:type="dxa"/>
          </w:tcPr>
          <w:p w14:paraId="0EEBF72B" w14:textId="77777777" w:rsidR="00EE6FC0" w:rsidRPr="0078747E" w:rsidRDefault="00EE6FC0" w:rsidP="00EA319F">
            <w:pPr>
              <w:pStyle w:val="TAL"/>
            </w:pPr>
            <w:r>
              <w:t>ToS-Traffic-Class</w:t>
            </w:r>
          </w:p>
        </w:tc>
        <w:tc>
          <w:tcPr>
            <w:tcW w:w="1133" w:type="dxa"/>
          </w:tcPr>
          <w:p w14:paraId="0D75D47D" w14:textId="77777777" w:rsidR="00EE6FC0" w:rsidRPr="0078747E" w:rsidRDefault="00EE6FC0" w:rsidP="00EA319F">
            <w:pPr>
              <w:pStyle w:val="TAL"/>
            </w:pPr>
            <w:r>
              <w:t>5.3.15</w:t>
            </w:r>
          </w:p>
        </w:tc>
        <w:tc>
          <w:tcPr>
            <w:tcW w:w="5387" w:type="dxa"/>
          </w:tcPr>
          <w:p w14:paraId="7C6564CC" w14:textId="77777777" w:rsidR="00EE6FC0" w:rsidRPr="0078747E" w:rsidRDefault="00EE6FC0" w:rsidP="00EA319F">
            <w:pPr>
              <w:pStyle w:val="TAL"/>
            </w:pPr>
            <w:r>
              <w:t>Defines the IPv4 ToS or IPv6 Traffic Class</w:t>
            </w:r>
          </w:p>
        </w:tc>
        <w:tc>
          <w:tcPr>
            <w:tcW w:w="1096" w:type="dxa"/>
          </w:tcPr>
          <w:p w14:paraId="58D8D873" w14:textId="77777777" w:rsidR="00EE6FC0" w:rsidRPr="0078747E" w:rsidRDefault="00EE6FC0" w:rsidP="00EA319F">
            <w:pPr>
              <w:pStyle w:val="TAL"/>
            </w:pPr>
            <w:r>
              <w:t>All</w:t>
            </w:r>
          </w:p>
        </w:tc>
      </w:tr>
      <w:tr w:rsidR="00FC2095" w14:paraId="45EF9BC8" w14:textId="77777777">
        <w:trPr>
          <w:gridAfter w:val="1"/>
          <w:wAfter w:w="10" w:type="dxa"/>
          <w:cantSplit/>
          <w:jc w:val="center"/>
        </w:trPr>
        <w:tc>
          <w:tcPr>
            <w:tcW w:w="1947" w:type="dxa"/>
          </w:tcPr>
          <w:p w14:paraId="6EFDABA7" w14:textId="77777777" w:rsidR="006C1749" w:rsidRDefault="006C1749" w:rsidP="00EA319F">
            <w:pPr>
              <w:pStyle w:val="TAL"/>
            </w:pPr>
            <w:r>
              <w:t>Trace-Data</w:t>
            </w:r>
          </w:p>
        </w:tc>
        <w:tc>
          <w:tcPr>
            <w:tcW w:w="1133" w:type="dxa"/>
          </w:tcPr>
          <w:p w14:paraId="14AF196F" w14:textId="77777777" w:rsidR="006C1749" w:rsidRDefault="006C1749" w:rsidP="00EA319F">
            <w:pPr>
              <w:pStyle w:val="TAL"/>
            </w:pPr>
            <w:r>
              <w:t>3GPP TS 29.272 [26]</w:t>
            </w:r>
          </w:p>
        </w:tc>
        <w:tc>
          <w:tcPr>
            <w:tcW w:w="5387" w:type="dxa"/>
          </w:tcPr>
          <w:p w14:paraId="1C6F833B" w14:textId="77777777" w:rsidR="00E15023" w:rsidRDefault="006C1749" w:rsidP="00EA319F">
            <w:pPr>
              <w:pStyle w:val="TAL"/>
              <w:rPr>
                <w:lang w:eastAsia="zh-CN"/>
              </w:rPr>
            </w:pPr>
            <w:r>
              <w:t>Contains</w:t>
            </w:r>
            <w:r>
              <w:rPr>
                <w:rFonts w:hint="eastAsia"/>
                <w:lang w:eastAsia="zh-CN"/>
              </w:rPr>
              <w:t xml:space="preserve"> trace </w:t>
            </w:r>
            <w:r>
              <w:rPr>
                <w:lang w:eastAsia="zh-CN"/>
              </w:rPr>
              <w:t>control and configuration parameters, specified in 3GPP TS 32.422 [27].</w:t>
            </w:r>
          </w:p>
          <w:p w14:paraId="7D0A21FB" w14:textId="77777777" w:rsidR="006C1749" w:rsidRDefault="006C1749" w:rsidP="00EA319F">
            <w:pPr>
              <w:pStyle w:val="TAL"/>
            </w:pPr>
          </w:p>
        </w:tc>
        <w:tc>
          <w:tcPr>
            <w:tcW w:w="1096" w:type="dxa"/>
          </w:tcPr>
          <w:p w14:paraId="08C69931" w14:textId="77777777" w:rsidR="006C1749" w:rsidRDefault="006C1749" w:rsidP="00EA319F">
            <w:pPr>
              <w:pStyle w:val="TAL"/>
            </w:pPr>
            <w:r>
              <w:t>3GPP-EPS</w:t>
            </w:r>
          </w:p>
        </w:tc>
      </w:tr>
      <w:tr w:rsidR="00FC2095" w14:paraId="327955EA" w14:textId="77777777">
        <w:trPr>
          <w:gridAfter w:val="1"/>
          <w:wAfter w:w="10" w:type="dxa"/>
          <w:cantSplit/>
          <w:jc w:val="center"/>
        </w:trPr>
        <w:tc>
          <w:tcPr>
            <w:tcW w:w="1947" w:type="dxa"/>
          </w:tcPr>
          <w:p w14:paraId="14381D3A" w14:textId="77777777" w:rsidR="006C1749" w:rsidRDefault="006C1749" w:rsidP="00EA319F">
            <w:pPr>
              <w:pStyle w:val="TAL"/>
            </w:pPr>
            <w:r>
              <w:t>Trace-Reference</w:t>
            </w:r>
          </w:p>
        </w:tc>
        <w:tc>
          <w:tcPr>
            <w:tcW w:w="1133" w:type="dxa"/>
          </w:tcPr>
          <w:p w14:paraId="47C5FE2E" w14:textId="77777777" w:rsidR="006C1749" w:rsidRDefault="006C1749" w:rsidP="00EA319F">
            <w:pPr>
              <w:pStyle w:val="TAL"/>
            </w:pPr>
            <w:r>
              <w:t>3GPP TS 29.272 [26]</w:t>
            </w:r>
          </w:p>
        </w:tc>
        <w:tc>
          <w:tcPr>
            <w:tcW w:w="5387" w:type="dxa"/>
          </w:tcPr>
          <w:p w14:paraId="11B508D3" w14:textId="77777777" w:rsidR="00E15023" w:rsidRDefault="006C1749" w:rsidP="00EA319F">
            <w:pPr>
              <w:pStyle w:val="TAL"/>
              <w:rPr>
                <w:lang w:eastAsia="zh-CN"/>
              </w:rPr>
            </w:pPr>
            <w:r>
              <w:t>Contains</w:t>
            </w:r>
            <w:r>
              <w:rPr>
                <w:rFonts w:hint="eastAsia"/>
                <w:lang w:eastAsia="zh-CN"/>
              </w:rPr>
              <w:t xml:space="preserve"> </w:t>
            </w:r>
            <w:r>
              <w:rPr>
                <w:lang w:eastAsia="zh-CN"/>
              </w:rPr>
              <w:t xml:space="preserve">the </w:t>
            </w:r>
            <w:r>
              <w:rPr>
                <w:rFonts w:hint="eastAsia"/>
                <w:lang w:eastAsia="zh-CN"/>
              </w:rPr>
              <w:t xml:space="preserve">trace </w:t>
            </w:r>
            <w:r>
              <w:rPr>
                <w:lang w:eastAsia="zh-CN"/>
              </w:rPr>
              <w:t>reference parameter, specified in 3GPP TS 32.422 [27].</w:t>
            </w:r>
          </w:p>
          <w:p w14:paraId="69203F85" w14:textId="77777777" w:rsidR="006C1749" w:rsidRDefault="006C1749" w:rsidP="00EA319F">
            <w:pPr>
              <w:pStyle w:val="TAL"/>
            </w:pPr>
          </w:p>
        </w:tc>
        <w:tc>
          <w:tcPr>
            <w:tcW w:w="1096" w:type="dxa"/>
          </w:tcPr>
          <w:p w14:paraId="1531CC5A" w14:textId="77777777" w:rsidR="006C1749" w:rsidRDefault="006C1749" w:rsidP="00EA319F">
            <w:pPr>
              <w:pStyle w:val="TAL"/>
            </w:pPr>
            <w:r>
              <w:t>3GPP-EPS</w:t>
            </w:r>
          </w:p>
        </w:tc>
      </w:tr>
      <w:tr w:rsidR="00FC2095" w:rsidRPr="0078747E" w14:paraId="4FB42D77" w14:textId="77777777">
        <w:trPr>
          <w:gridAfter w:val="1"/>
          <w:wAfter w:w="10" w:type="dxa"/>
          <w:cantSplit/>
          <w:jc w:val="center"/>
        </w:trPr>
        <w:tc>
          <w:tcPr>
            <w:tcW w:w="1947" w:type="dxa"/>
          </w:tcPr>
          <w:p w14:paraId="73E1B4D7" w14:textId="77777777" w:rsidR="00EE6FC0" w:rsidRDefault="00EE6FC0" w:rsidP="00EA319F">
            <w:pPr>
              <w:pStyle w:val="TAL"/>
            </w:pPr>
            <w:r>
              <w:t>Tunnel-Header-Filter</w:t>
            </w:r>
          </w:p>
        </w:tc>
        <w:tc>
          <w:tcPr>
            <w:tcW w:w="1133" w:type="dxa"/>
          </w:tcPr>
          <w:p w14:paraId="34E39D35" w14:textId="77777777" w:rsidR="00EE6FC0" w:rsidRPr="00AA0C87" w:rsidRDefault="00EE6FC0" w:rsidP="00EA319F">
            <w:pPr>
              <w:pStyle w:val="TAL"/>
              <w:rPr>
                <w:rFonts w:eastAsia="바탕" w:hint="eastAsia"/>
                <w:lang w:eastAsia="ko-KR"/>
              </w:rPr>
            </w:pPr>
            <w:r>
              <w:t>5.3.</w:t>
            </w:r>
            <w:r>
              <w:rPr>
                <w:rFonts w:eastAsia="바탕" w:hint="eastAsia"/>
                <w:lang w:eastAsia="ko-KR"/>
              </w:rPr>
              <w:t>34</w:t>
            </w:r>
          </w:p>
        </w:tc>
        <w:tc>
          <w:tcPr>
            <w:tcW w:w="5387" w:type="dxa"/>
          </w:tcPr>
          <w:p w14:paraId="1B12D2E6" w14:textId="77777777" w:rsidR="00EE6FC0" w:rsidRPr="0078747E" w:rsidRDefault="00EE6FC0" w:rsidP="00EA319F">
            <w:pPr>
              <w:pStyle w:val="TAL"/>
            </w:pPr>
            <w:r>
              <w:t>Defines the tunnel (outer) header filter information of a tunnelled IP flow.</w:t>
            </w:r>
          </w:p>
        </w:tc>
        <w:tc>
          <w:tcPr>
            <w:tcW w:w="1096" w:type="dxa"/>
          </w:tcPr>
          <w:p w14:paraId="3C317076" w14:textId="77777777" w:rsidR="00EE6FC0" w:rsidRDefault="00944EC7" w:rsidP="00EA319F">
            <w:pPr>
              <w:pStyle w:val="TAL"/>
            </w:pPr>
            <w:r>
              <w:t xml:space="preserve">All (see </w:t>
            </w:r>
            <w:r w:rsidR="0000269F">
              <w:rPr>
                <w:rFonts w:eastAsia="바탕" w:hint="eastAsia"/>
                <w:lang w:eastAsia="ko-KR"/>
              </w:rPr>
              <w:t>NOTE</w:t>
            </w:r>
            <w:r>
              <w:t xml:space="preserve"> 3</w:t>
            </w:r>
            <w:r w:rsidR="0000269F">
              <w:rPr>
                <w:rFonts w:eastAsia="바탕" w:hint="eastAsia"/>
                <w:lang w:eastAsia="ko-KR"/>
              </w:rPr>
              <w:t xml:space="preserve"> and NOTE 4</w:t>
            </w:r>
            <w:r>
              <w:t>)</w:t>
            </w:r>
          </w:p>
        </w:tc>
      </w:tr>
      <w:tr w:rsidR="00FC2095" w:rsidRPr="0078747E" w14:paraId="14F42CAF" w14:textId="77777777">
        <w:trPr>
          <w:gridAfter w:val="1"/>
          <w:wAfter w:w="10" w:type="dxa"/>
          <w:cantSplit/>
          <w:jc w:val="center"/>
        </w:trPr>
        <w:tc>
          <w:tcPr>
            <w:tcW w:w="1947" w:type="dxa"/>
          </w:tcPr>
          <w:p w14:paraId="4E411CD3" w14:textId="77777777" w:rsidR="00EE6FC0" w:rsidRDefault="00EE6FC0" w:rsidP="00EA319F">
            <w:pPr>
              <w:pStyle w:val="TAL"/>
            </w:pPr>
            <w:r>
              <w:lastRenderedPageBreak/>
              <w:t>Tunnel-Header-Length</w:t>
            </w:r>
          </w:p>
        </w:tc>
        <w:tc>
          <w:tcPr>
            <w:tcW w:w="1133" w:type="dxa"/>
          </w:tcPr>
          <w:p w14:paraId="32FBA864" w14:textId="77777777" w:rsidR="00EE6FC0" w:rsidRPr="00AA0C87" w:rsidRDefault="00EE6FC0" w:rsidP="00EA319F">
            <w:pPr>
              <w:pStyle w:val="TAL"/>
              <w:rPr>
                <w:rFonts w:eastAsia="바탕" w:hint="eastAsia"/>
                <w:lang w:eastAsia="ko-KR"/>
              </w:rPr>
            </w:pPr>
            <w:r>
              <w:t>5.3</w:t>
            </w:r>
            <w:r>
              <w:rPr>
                <w:rFonts w:eastAsia="바탕" w:hint="eastAsia"/>
                <w:lang w:eastAsia="ko-KR"/>
              </w:rPr>
              <w:t>.35</w:t>
            </w:r>
          </w:p>
        </w:tc>
        <w:tc>
          <w:tcPr>
            <w:tcW w:w="5387" w:type="dxa"/>
          </w:tcPr>
          <w:p w14:paraId="7B77C0B8" w14:textId="77777777" w:rsidR="00EE6FC0" w:rsidRPr="0078747E" w:rsidRDefault="00EE6FC0" w:rsidP="00EA319F">
            <w:pPr>
              <w:pStyle w:val="TAL"/>
            </w:pPr>
            <w:r>
              <w:t>Indicates the length of the tunnel (outer) header.</w:t>
            </w:r>
          </w:p>
        </w:tc>
        <w:tc>
          <w:tcPr>
            <w:tcW w:w="1096" w:type="dxa"/>
          </w:tcPr>
          <w:p w14:paraId="3C293C1E" w14:textId="77777777" w:rsidR="00EE6FC0" w:rsidRDefault="00944EC7" w:rsidP="00EA319F">
            <w:pPr>
              <w:pStyle w:val="TAL"/>
            </w:pPr>
            <w:r>
              <w:t xml:space="preserve">All (see </w:t>
            </w:r>
            <w:r w:rsidR="0000269F">
              <w:rPr>
                <w:rFonts w:eastAsia="바탕" w:hint="eastAsia"/>
                <w:lang w:eastAsia="ko-KR"/>
              </w:rPr>
              <w:t xml:space="preserve">NOTE </w:t>
            </w:r>
            <w:r>
              <w:t>3</w:t>
            </w:r>
            <w:r w:rsidR="0000269F">
              <w:rPr>
                <w:rFonts w:eastAsia="바탕" w:hint="eastAsia"/>
                <w:lang w:eastAsia="ko-KR"/>
              </w:rPr>
              <w:t xml:space="preserve"> and NOTE 4</w:t>
            </w:r>
            <w:r>
              <w:t>)</w:t>
            </w:r>
          </w:p>
        </w:tc>
      </w:tr>
      <w:tr w:rsidR="00FC2095" w:rsidRPr="0078747E" w14:paraId="6C70E219" w14:textId="77777777">
        <w:trPr>
          <w:gridAfter w:val="1"/>
          <w:wAfter w:w="10" w:type="dxa"/>
          <w:cantSplit/>
          <w:jc w:val="center"/>
        </w:trPr>
        <w:tc>
          <w:tcPr>
            <w:tcW w:w="1947" w:type="dxa"/>
          </w:tcPr>
          <w:p w14:paraId="7662EA9F" w14:textId="77777777" w:rsidR="00EE6FC0" w:rsidRDefault="00EE6FC0" w:rsidP="00EA319F">
            <w:pPr>
              <w:pStyle w:val="TAL"/>
            </w:pPr>
            <w:r>
              <w:t>Tunnel-Information</w:t>
            </w:r>
          </w:p>
        </w:tc>
        <w:tc>
          <w:tcPr>
            <w:tcW w:w="1133" w:type="dxa"/>
          </w:tcPr>
          <w:p w14:paraId="4BCFC6AE" w14:textId="77777777" w:rsidR="00EE6FC0" w:rsidRPr="00AA0C87" w:rsidRDefault="00EE6FC0" w:rsidP="00EA319F">
            <w:pPr>
              <w:pStyle w:val="TAL"/>
              <w:rPr>
                <w:rFonts w:eastAsia="바탕" w:hint="eastAsia"/>
                <w:lang w:eastAsia="ko-KR"/>
              </w:rPr>
            </w:pPr>
            <w:r>
              <w:t>5.3.</w:t>
            </w:r>
            <w:r>
              <w:rPr>
                <w:rFonts w:eastAsia="바탕" w:hint="eastAsia"/>
                <w:lang w:eastAsia="ko-KR"/>
              </w:rPr>
              <w:t>36</w:t>
            </w:r>
          </w:p>
        </w:tc>
        <w:tc>
          <w:tcPr>
            <w:tcW w:w="5387" w:type="dxa"/>
          </w:tcPr>
          <w:p w14:paraId="7D05D0DB" w14:textId="77777777" w:rsidR="00EE6FC0" w:rsidRPr="0078747E" w:rsidRDefault="00EE6FC0" w:rsidP="00EA319F">
            <w:pPr>
              <w:pStyle w:val="TAL"/>
            </w:pPr>
            <w:r>
              <w:t>Defines the tunnel (outer) header information for an IP flow.</w:t>
            </w:r>
          </w:p>
        </w:tc>
        <w:tc>
          <w:tcPr>
            <w:tcW w:w="1096" w:type="dxa"/>
          </w:tcPr>
          <w:p w14:paraId="632A64FB" w14:textId="77777777" w:rsidR="00EE6FC0" w:rsidRDefault="00944EC7" w:rsidP="00EA319F">
            <w:pPr>
              <w:pStyle w:val="TAL"/>
            </w:pPr>
            <w:r>
              <w:t xml:space="preserve">All (see </w:t>
            </w:r>
            <w:r w:rsidR="0000269F">
              <w:t>N</w:t>
            </w:r>
            <w:r w:rsidR="0000269F">
              <w:rPr>
                <w:rFonts w:eastAsia="바탕" w:hint="eastAsia"/>
                <w:lang w:eastAsia="ko-KR"/>
              </w:rPr>
              <w:t>OTE</w:t>
            </w:r>
            <w:r w:rsidR="0000269F">
              <w:t xml:space="preserve"> </w:t>
            </w:r>
            <w:r>
              <w:t>3</w:t>
            </w:r>
            <w:r w:rsidR="0000269F">
              <w:rPr>
                <w:rFonts w:eastAsia="바탕" w:hint="eastAsia"/>
                <w:lang w:eastAsia="ko-KR"/>
              </w:rPr>
              <w:t xml:space="preserve"> and NOTE 4</w:t>
            </w:r>
            <w:r>
              <w:t>)</w:t>
            </w:r>
          </w:p>
        </w:tc>
      </w:tr>
      <w:tr w:rsidR="00FC2095" w:rsidRPr="0078747E" w14:paraId="4C229A24" w14:textId="77777777">
        <w:trPr>
          <w:gridAfter w:val="1"/>
          <w:wAfter w:w="10" w:type="dxa"/>
          <w:cantSplit/>
          <w:jc w:val="center"/>
        </w:trPr>
        <w:tc>
          <w:tcPr>
            <w:tcW w:w="1947" w:type="dxa"/>
            <w:tcBorders>
              <w:bottom w:val="single" w:sz="12" w:space="0" w:color="auto"/>
            </w:tcBorders>
          </w:tcPr>
          <w:p w14:paraId="419ECF05" w14:textId="77777777" w:rsidR="00EE6FC0" w:rsidRPr="0078747E" w:rsidRDefault="00EE6FC0" w:rsidP="00EA319F">
            <w:pPr>
              <w:pStyle w:val="TAL"/>
            </w:pPr>
            <w:r w:rsidRPr="0078747E">
              <w:t>User-Equipment-Info</w:t>
            </w:r>
          </w:p>
        </w:tc>
        <w:tc>
          <w:tcPr>
            <w:tcW w:w="1133" w:type="dxa"/>
            <w:tcBorders>
              <w:bottom w:val="single" w:sz="12" w:space="0" w:color="auto"/>
            </w:tcBorders>
          </w:tcPr>
          <w:p w14:paraId="0478C910" w14:textId="77777777" w:rsidR="00EE6FC0" w:rsidRPr="0078747E" w:rsidRDefault="00EE6FC0" w:rsidP="00EA319F">
            <w:pPr>
              <w:pStyle w:val="TAL"/>
            </w:pPr>
            <w:r w:rsidRPr="0078747E">
              <w:t>IETF RFC 4006 [9]</w:t>
            </w:r>
          </w:p>
        </w:tc>
        <w:tc>
          <w:tcPr>
            <w:tcW w:w="5387" w:type="dxa"/>
            <w:tcBorders>
              <w:bottom w:val="single" w:sz="12" w:space="0" w:color="auto"/>
            </w:tcBorders>
          </w:tcPr>
          <w:p w14:paraId="28C620EA" w14:textId="77777777" w:rsidR="00EE6FC0" w:rsidRDefault="00EE6FC0" w:rsidP="00EA319F">
            <w:pPr>
              <w:pStyle w:val="TAL"/>
              <w:rPr>
                <w:lang w:eastAsia="ko-KR"/>
              </w:rPr>
            </w:pPr>
            <w:r w:rsidRPr="0078747E">
              <w:t>The identification and capabilities of the terminal (IMEISV, etc.)</w:t>
            </w:r>
          </w:p>
          <w:p w14:paraId="53E96A07" w14:textId="77777777" w:rsidR="00EE6FC0" w:rsidRPr="0078747E" w:rsidRDefault="00EE6FC0" w:rsidP="007B0511">
            <w:pPr>
              <w:pStyle w:val="TAL"/>
            </w:pPr>
            <w:r>
              <w:t>When the User-Equipment-Info-Type is set to IMEISV(0), the value within the User-Equipment-Info-Value shall be a UTF-8 encoded decimal.</w:t>
            </w:r>
            <w:r w:rsidRPr="0078747E">
              <w:t xml:space="preserve"> </w:t>
            </w:r>
          </w:p>
        </w:tc>
        <w:tc>
          <w:tcPr>
            <w:tcW w:w="1096" w:type="dxa"/>
            <w:tcBorders>
              <w:bottom w:val="single" w:sz="12" w:space="0" w:color="auto"/>
            </w:tcBorders>
          </w:tcPr>
          <w:p w14:paraId="3C957126" w14:textId="77777777" w:rsidR="00EE6FC0" w:rsidRPr="0078747E" w:rsidRDefault="00EE6FC0" w:rsidP="00EA319F">
            <w:pPr>
              <w:pStyle w:val="TAL"/>
            </w:pPr>
            <w:r w:rsidRPr="0078747E">
              <w:t>All</w:t>
            </w:r>
          </w:p>
        </w:tc>
      </w:tr>
      <w:tr w:rsidR="00EE6FC0" w:rsidRPr="0078747E" w14:paraId="0E9FABE4" w14:textId="77777777">
        <w:trPr>
          <w:cantSplit/>
          <w:jc w:val="center"/>
        </w:trPr>
        <w:tc>
          <w:tcPr>
            <w:tcW w:w="9573" w:type="dxa"/>
            <w:gridSpan w:val="5"/>
            <w:tcBorders>
              <w:top w:val="single" w:sz="12" w:space="0" w:color="auto"/>
              <w:bottom w:val="single" w:sz="12" w:space="0" w:color="auto"/>
            </w:tcBorders>
          </w:tcPr>
          <w:p w14:paraId="66804106" w14:textId="77777777" w:rsidR="00EE6FC0" w:rsidRPr="00E236CE" w:rsidRDefault="00EE6FC0" w:rsidP="007B0511">
            <w:pPr>
              <w:pStyle w:val="TAN"/>
              <w:rPr>
                <w:rFonts w:eastAsia="PMingLiU"/>
              </w:rPr>
            </w:pPr>
            <w:r w:rsidRPr="00E236CE">
              <w:t>NOTE 1:</w:t>
            </w:r>
            <w:r w:rsidR="007B0511" w:rsidRPr="0078747E">
              <w:tab/>
            </w:r>
            <w:r w:rsidRPr="00E236CE">
              <w:t>When sending from the PCRF to the BBERF, the Guaranteed-Bitrate-UL/DL AVP indicate the</w:t>
            </w:r>
            <w:r w:rsidRPr="00E236CE">
              <w:rPr>
                <w:rFonts w:eastAsia="PMingLiU"/>
              </w:rPr>
              <w:t xml:space="preserve"> </w:t>
            </w:r>
            <w:r w:rsidRPr="00E236CE" w:rsidDel="003A3EA8">
              <w:rPr>
                <w:rFonts w:eastAsia="PMingLiU"/>
              </w:rPr>
              <w:t>allowed</w:t>
            </w:r>
            <w:r w:rsidRPr="00E236CE">
              <w:t xml:space="preserve"> guaranteed </w:t>
            </w:r>
            <w:r w:rsidRPr="00E236CE">
              <w:rPr>
                <w:rFonts w:eastAsia="PMingLiU"/>
              </w:rPr>
              <w:t>bit rate for the uplink</w:t>
            </w:r>
            <w:r w:rsidRPr="00E236CE">
              <w:t>/downlink</w:t>
            </w:r>
            <w:r w:rsidRPr="00E236CE">
              <w:rPr>
                <w:rFonts w:eastAsia="PMingLiU"/>
              </w:rPr>
              <w:t xml:space="preserve"> direction</w:t>
            </w:r>
            <w:r w:rsidRPr="00E236CE">
              <w:t>; when sending from the BBERF to the PCRF, the Guaranteed-Bitrate-UL/DL AVP indicate the</w:t>
            </w:r>
            <w:r w:rsidRPr="00E236CE">
              <w:rPr>
                <w:rFonts w:eastAsia="PMingLiU"/>
              </w:rPr>
              <w:t xml:space="preserve"> requested guaranteed bit rate for the uplink</w:t>
            </w:r>
            <w:r w:rsidRPr="00E236CE">
              <w:t>/downlink</w:t>
            </w:r>
            <w:r w:rsidRPr="00E236CE">
              <w:rPr>
                <w:rFonts w:eastAsia="PMingLiU"/>
              </w:rPr>
              <w:t xml:space="preserve"> direction.</w:t>
            </w:r>
          </w:p>
          <w:p w14:paraId="614B7D3C" w14:textId="77777777" w:rsidR="00EE6FC0" w:rsidRPr="00680091" w:rsidRDefault="00EE6FC0" w:rsidP="007B0511">
            <w:pPr>
              <w:pStyle w:val="TAN"/>
              <w:rPr>
                <w:rFonts w:eastAsia="바탕" w:hint="eastAsia"/>
              </w:rPr>
            </w:pPr>
            <w:r w:rsidRPr="00E236CE">
              <w:t>NOTE 2:</w:t>
            </w:r>
            <w:r w:rsidR="007B0511" w:rsidRPr="0078747E">
              <w:tab/>
            </w:r>
            <w:r w:rsidRPr="00E236CE">
              <w:t>When sending from the PCRF to the BBERF, the Max-Requested-Bandwidth-UL/DL AVP indicate the</w:t>
            </w:r>
            <w:r w:rsidRPr="00E236CE">
              <w:rPr>
                <w:rFonts w:eastAsia="PMingLiU"/>
              </w:rPr>
              <w:t xml:space="preserve"> maximum </w:t>
            </w:r>
            <w:r w:rsidRPr="00E236CE" w:rsidDel="003A3EA8">
              <w:rPr>
                <w:rFonts w:eastAsia="PMingLiU"/>
              </w:rPr>
              <w:t>allowed</w:t>
            </w:r>
            <w:r w:rsidRPr="00E236CE">
              <w:t xml:space="preserve"> </w:t>
            </w:r>
            <w:r w:rsidRPr="00E236CE">
              <w:rPr>
                <w:rFonts w:eastAsia="PMingLiU"/>
              </w:rPr>
              <w:t>bit rate for the uplink</w:t>
            </w:r>
            <w:r w:rsidRPr="00E236CE">
              <w:t>/downlink</w:t>
            </w:r>
            <w:r w:rsidRPr="00E236CE">
              <w:rPr>
                <w:rFonts w:eastAsia="PMingLiU"/>
              </w:rPr>
              <w:t xml:space="preserve"> direction</w:t>
            </w:r>
            <w:r w:rsidRPr="00E236CE">
              <w:t>; when sending from the BBERF to the PCRF, the Max-Requested-Bandwidth-UL/DL AVP indicate the</w:t>
            </w:r>
            <w:r w:rsidRPr="00E236CE">
              <w:rPr>
                <w:rFonts w:eastAsia="PMingLiU"/>
              </w:rPr>
              <w:t xml:space="preserve"> maximum requested bit rate for the uplink</w:t>
            </w:r>
            <w:r w:rsidRPr="00E236CE">
              <w:t>/downlink</w:t>
            </w:r>
            <w:r w:rsidRPr="00E236CE">
              <w:rPr>
                <w:rFonts w:eastAsia="PMingLiU"/>
              </w:rPr>
              <w:t xml:space="preserve"> direction.</w:t>
            </w:r>
          </w:p>
          <w:p w14:paraId="281062E1" w14:textId="77777777" w:rsidR="000D0514" w:rsidRPr="00680091" w:rsidRDefault="003F1F10" w:rsidP="00680091">
            <w:pPr>
              <w:pStyle w:val="TAN"/>
              <w:rPr>
                <w:rFonts w:eastAsia="바탕" w:hint="eastAsia"/>
              </w:rPr>
            </w:pPr>
            <w:r w:rsidRPr="00E236CE">
              <w:t xml:space="preserve">NOTE </w:t>
            </w:r>
            <w:r w:rsidR="00E80B57" w:rsidRPr="00E236CE">
              <w:t>3</w:t>
            </w:r>
            <w:r w:rsidRPr="00E236CE">
              <w:t>:</w:t>
            </w:r>
            <w:r w:rsidR="007B0511" w:rsidRPr="0078747E">
              <w:tab/>
            </w:r>
            <w:r w:rsidR="000D0514" w:rsidRPr="00E236CE">
              <w:t>This AVP does not apply to 3GPP-EPS Access Types.</w:t>
            </w:r>
          </w:p>
          <w:p w14:paraId="17AE23CA" w14:textId="77777777" w:rsidR="0000269F" w:rsidRPr="00E236CE" w:rsidRDefault="0000269F" w:rsidP="00680091">
            <w:pPr>
              <w:pStyle w:val="TAN"/>
              <w:rPr>
                <w:rFonts w:eastAsia="바탕" w:hint="eastAsia"/>
              </w:rPr>
            </w:pPr>
            <w:r w:rsidRPr="00680091">
              <w:rPr>
                <w:rFonts w:eastAsia="바탕" w:hint="eastAsia"/>
              </w:rPr>
              <w:t>N</w:t>
            </w:r>
            <w:r w:rsidRPr="00E236CE">
              <w:rPr>
                <w:rFonts w:eastAsia="SimSun"/>
              </w:rPr>
              <w:t>OTE</w:t>
            </w:r>
            <w:r w:rsidRPr="00E236CE">
              <w:t xml:space="preserve"> 4</w:t>
            </w:r>
            <w:r w:rsidRPr="00E236CE">
              <w:rPr>
                <w:rFonts w:eastAsia="SimSun"/>
              </w:rPr>
              <w:t>:</w:t>
            </w:r>
            <w:r w:rsidR="007B0511" w:rsidRPr="0078747E">
              <w:tab/>
            </w:r>
            <w:r w:rsidRPr="00E236CE">
              <w:t>This AVP only applies to case 2a as defined in 3GPP TS 29.213 [8].</w:t>
            </w:r>
          </w:p>
        </w:tc>
      </w:tr>
    </w:tbl>
    <w:p w14:paraId="1E920373" w14:textId="77777777" w:rsidR="00AA0C87" w:rsidRDefault="00AA0C87" w:rsidP="00AA0C87"/>
    <w:p w14:paraId="629B2067" w14:textId="77777777" w:rsidR="00CE05F5" w:rsidRPr="00D101DE" w:rsidRDefault="00CE05F5" w:rsidP="00CE05F5">
      <w:pPr>
        <w:pStyle w:val="Heading3"/>
        <w:rPr>
          <w:noProof/>
        </w:rPr>
      </w:pPr>
      <w:bookmarkStart w:id="178" w:name="_Toc343033571"/>
      <w:r w:rsidRPr="00D101DE">
        <w:rPr>
          <w:noProof/>
        </w:rPr>
        <w:t>5</w:t>
      </w:r>
      <w:r>
        <w:rPr>
          <w:noProof/>
        </w:rPr>
        <w:t>a</w:t>
      </w:r>
      <w:r w:rsidRPr="00D101DE">
        <w:rPr>
          <w:noProof/>
        </w:rPr>
        <w:t>.4.</w:t>
      </w:r>
      <w:r>
        <w:rPr>
          <w:rFonts w:eastAsia="바탕" w:hint="eastAsia"/>
          <w:noProof/>
          <w:lang w:eastAsia="ko-KR"/>
        </w:rPr>
        <w:t>1</w:t>
      </w:r>
      <w:r w:rsidRPr="00D101DE">
        <w:rPr>
          <w:noProof/>
        </w:rPr>
        <w:tab/>
      </w:r>
      <w:r w:rsidRPr="00D101DE">
        <w:rPr>
          <w:noProof/>
        </w:rPr>
        <w:tab/>
        <w:t xml:space="preserve">Use of </w:t>
      </w:r>
      <w:r>
        <w:rPr>
          <w:noProof/>
        </w:rPr>
        <w:t xml:space="preserve">the </w:t>
      </w:r>
      <w:r w:rsidRPr="00D101DE">
        <w:rPr>
          <w:noProof/>
        </w:rPr>
        <w:t>Supported-Features AVP on the Gx</w:t>
      </w:r>
      <w:r>
        <w:rPr>
          <w:noProof/>
        </w:rPr>
        <w:t>x</w:t>
      </w:r>
      <w:r w:rsidRPr="00D101DE">
        <w:rPr>
          <w:noProof/>
        </w:rPr>
        <w:t xml:space="preserve"> reference point</w:t>
      </w:r>
      <w:bookmarkEnd w:id="178"/>
    </w:p>
    <w:p w14:paraId="7436F026" w14:textId="77777777" w:rsidR="00CE05F5" w:rsidRDefault="00CE05F5" w:rsidP="00CE05F5">
      <w:r>
        <w:rPr>
          <w:noProof/>
        </w:rPr>
        <w:t xml:space="preserve">The Supported-Features AVP is used </w:t>
      </w:r>
      <w:r w:rsidR="002D5C0A">
        <w:rPr>
          <w:noProof/>
        </w:rPr>
        <w:t>during session establishment</w:t>
      </w:r>
      <w:r>
        <w:rPr>
          <w:noProof/>
        </w:rPr>
        <w:t xml:space="preserve"> to</w:t>
      </w:r>
      <w:r w:rsidRPr="008D5E3E">
        <w:rPr>
          <w:noProof/>
        </w:rPr>
        <w:t xml:space="preserve"> </w:t>
      </w:r>
      <w:r>
        <w:rPr>
          <w:noProof/>
        </w:rPr>
        <w:t xml:space="preserve">inform the destination host about the </w:t>
      </w:r>
      <w:r w:rsidR="002D5C0A">
        <w:rPr>
          <w:noProof/>
        </w:rPr>
        <w:t xml:space="preserve">required and optional </w:t>
      </w:r>
      <w:r>
        <w:rPr>
          <w:noProof/>
        </w:rPr>
        <w:t xml:space="preserve">features that the origin host </w:t>
      </w:r>
      <w:r w:rsidR="00E15023">
        <w:rPr>
          <w:noProof/>
        </w:rPr>
        <w:t>supports</w:t>
      </w:r>
      <w:r>
        <w:rPr>
          <w:noProof/>
        </w:rPr>
        <w:t xml:space="preserve">. </w:t>
      </w:r>
      <w:r w:rsidR="00E15023">
        <w:rPr>
          <w:noProof/>
        </w:rPr>
        <w:t xml:space="preserve">The client shall, in the first request of a Diameter session indicate the set of features required for the successul processing of the session. If there are features supported by the client that are not advertised as part of the required set of features, the client shall provide in the same request this set of features that are optional for the successful processing of the session. The server shall, in the first answer within the Diameter session indicate the set of features that it has in common with the client and that the server shall support within the same Diameter session. </w:t>
      </w:r>
      <w:r w:rsidR="00E15023">
        <w:t xml:space="preserve">Any further </w:t>
      </w:r>
      <w:r>
        <w:t>command</w:t>
      </w:r>
      <w:r w:rsidRPr="003B5446">
        <w:t xml:space="preserve"> </w:t>
      </w:r>
      <w:r>
        <w:t>message</w:t>
      </w:r>
      <w:r w:rsidR="00E15023">
        <w:t>s</w:t>
      </w:r>
      <w:r>
        <w:t xml:space="preserve"> </w:t>
      </w:r>
      <w:r w:rsidRPr="003B5446">
        <w:t xml:space="preserve">shall always be compliant with the list of supported features indicated in the Supported-Features AVPs </w:t>
      </w:r>
      <w:r w:rsidR="00E15023">
        <w:t>during session establishment. F</w:t>
      </w:r>
      <w:r w:rsidRPr="003B5446">
        <w:t xml:space="preserve">eatures that are not </w:t>
      </w:r>
      <w:r w:rsidR="00E15023">
        <w:t xml:space="preserve">advertised as supported </w:t>
      </w:r>
      <w:r w:rsidRPr="003B5446">
        <w:t xml:space="preserve">shall not be used to construct </w:t>
      </w:r>
      <w:r>
        <w:t>command</w:t>
      </w:r>
      <w:r w:rsidRPr="003B5446">
        <w:t xml:space="preserve"> message</w:t>
      </w:r>
      <w:r w:rsidR="00E15023">
        <w:t>s for that Diameter session</w:t>
      </w:r>
      <w:r>
        <w:rPr>
          <w:noProof/>
        </w:rPr>
        <w:t xml:space="preserve">. </w:t>
      </w:r>
      <w:r>
        <w:t xml:space="preserve">Unless otherwise stated, </w:t>
      </w:r>
      <w:r>
        <w:rPr>
          <w:noProof/>
        </w:rPr>
        <w:t xml:space="preserve">the use of the Supported-Features AVP on the Gxx reference point shall be compliant with the requirements for dynamic discovery of supported features on the Cx reference point as defined in </w:t>
      </w:r>
      <w:r w:rsidR="00E15023">
        <w:rPr>
          <w:noProof/>
        </w:rPr>
        <w:t xml:space="preserve">clause </w:t>
      </w:r>
      <w:r>
        <w:rPr>
          <w:noProof/>
        </w:rPr>
        <w:t>7.2.1 of [14].</w:t>
      </w:r>
    </w:p>
    <w:p w14:paraId="7AA7CEBF" w14:textId="77777777" w:rsidR="00CE05F5" w:rsidRDefault="00CE05F5" w:rsidP="00CE05F5">
      <w:pPr>
        <w:rPr>
          <w:noProof/>
        </w:rPr>
      </w:pPr>
      <w:r>
        <w:rPr>
          <w:noProof/>
        </w:rPr>
        <w:t xml:space="preserve">The base functionality for the Gxx reference point is the 3GPP Rel-8 standard and a feature is an extension to that functionality. If the origin host does not support any features beyond the base functionality, the Supported-Features AVP </w:t>
      </w:r>
      <w:r w:rsidR="00E15023">
        <w:rPr>
          <w:noProof/>
        </w:rPr>
        <w:t>shall</w:t>
      </w:r>
      <w:r>
        <w:rPr>
          <w:noProof/>
        </w:rPr>
        <w:t xml:space="preserve"> be absent from the Gxx commands. </w:t>
      </w:r>
      <w:r w:rsidR="00E15023">
        <w:rPr>
          <w:noProof/>
        </w:rPr>
        <w:t xml:space="preserve">As defined in clause 7.1.1 of 3GPP TS 29.229 [14], when extending the application by adding new AVPs for a feature, </w:t>
      </w:r>
      <w:r w:rsidR="00E15023">
        <w:t xml:space="preserve">the new AVPs shall have the 'M' </w:t>
      </w:r>
      <w:r w:rsidR="00E15023" w:rsidRPr="003B5446">
        <w:t>bit cleared and the AVP shall not be defined mandatory in</w:t>
      </w:r>
      <w:r w:rsidR="00E15023">
        <w:t xml:space="preserve"> the command ABNF.</w:t>
      </w:r>
    </w:p>
    <w:p w14:paraId="12B379CA" w14:textId="77777777" w:rsidR="00E15023" w:rsidRDefault="00CE05F5" w:rsidP="00E15023">
      <w:r>
        <w:rPr>
          <w:noProof/>
        </w:rPr>
        <w:t xml:space="preserve">As defined in [14], the Supported-Features AVP is of type grouped and contains the Vendor-Id, Feature-List-ID and Feature-List AVPs. On the Gxx reference point, the Supported-Features AVP is used to </w:t>
      </w:r>
      <w:r w:rsidRPr="003B5446">
        <w:t>identify features</w:t>
      </w:r>
      <w:r>
        <w:t xml:space="preserve"> that have been defined by 3GPP and hence</w:t>
      </w:r>
      <w:r w:rsidR="00E15023">
        <w:t>, for features that are defined in this document,</w:t>
      </w:r>
      <w:r w:rsidRPr="003B5446">
        <w:t xml:space="preserve"> the Vendor-I</w:t>
      </w:r>
      <w:r>
        <w:t>d</w:t>
      </w:r>
      <w:r w:rsidRPr="003B5446">
        <w:t xml:space="preserve"> AVP shall contain the vendor ID of 3GPP</w:t>
      </w:r>
      <w:r>
        <w:t xml:space="preserve"> (10415). </w:t>
      </w:r>
      <w:r w:rsidRPr="003B5446">
        <w:t xml:space="preserve">If there are multiple feature </w:t>
      </w:r>
      <w:r>
        <w:t>lists defined for the Gxx reference point</w:t>
      </w:r>
      <w:r w:rsidRPr="003B5446">
        <w:t>, the Feature-List-ID AVP shall differentiate those lists from one another.</w:t>
      </w:r>
      <w:r>
        <w:t xml:space="preserve"> </w:t>
      </w:r>
    </w:p>
    <w:p w14:paraId="0A53EC5D" w14:textId="77777777" w:rsidR="00E15023" w:rsidRDefault="00E15023" w:rsidP="00E15023">
      <w:r w:rsidRPr="003B5446">
        <w:t>On receiving a</w:t>
      </w:r>
      <w:r>
        <w:t>n initial</w:t>
      </w:r>
      <w:r w:rsidRPr="003B5446">
        <w:t xml:space="preserve"> request application message, the destination host</w:t>
      </w:r>
      <w:r>
        <w:t xml:space="preserve"> shall act as defined in clause 7.2.1 of 3GPP TS 29.229 [14]. The following exceptions apply to the initial CCR/CCA command pair: </w:t>
      </w:r>
    </w:p>
    <w:p w14:paraId="509F652E" w14:textId="77777777" w:rsidR="00E15023" w:rsidRDefault="00E15023" w:rsidP="007B0511">
      <w:pPr>
        <w:pStyle w:val="B1"/>
      </w:pPr>
      <w:r>
        <w:rPr>
          <w:rFonts w:hint="eastAsia"/>
          <w:lang w:eastAsia="ko-KR"/>
        </w:rPr>
        <w:t>-</w:t>
      </w:r>
      <w:r>
        <w:rPr>
          <w:lang w:eastAsia="ko-KR"/>
        </w:rPr>
        <w:tab/>
        <w:t xml:space="preserve">If the BBERF supports features that are required for the successful operation of the session, </w:t>
      </w:r>
      <w:r>
        <w:t>the CCR shall include these required features within Supported-Features AVP(s) with the 'M' bit set.</w:t>
      </w:r>
    </w:p>
    <w:p w14:paraId="0DF974CC" w14:textId="77777777" w:rsidR="00E15023" w:rsidRDefault="00E15023" w:rsidP="007B0511">
      <w:pPr>
        <w:pStyle w:val="B1"/>
      </w:pPr>
      <w:r>
        <w:t>-</w:t>
      </w:r>
      <w:r>
        <w:tab/>
        <w:t>If the BBERF supports features that are not required for the successful operation of the session, the CCR shall include these optional features within Supported-Features AVP(s) with the 'M' bit cleared.</w:t>
      </w:r>
    </w:p>
    <w:p w14:paraId="36027CD8" w14:textId="77777777" w:rsidR="00E15023" w:rsidRDefault="00E15023" w:rsidP="007B0511">
      <w:pPr>
        <w:pStyle w:val="B1"/>
      </w:pPr>
      <w:r>
        <w:rPr>
          <w:rFonts w:hint="eastAsia"/>
          <w:lang w:eastAsia="ko-KR"/>
        </w:rPr>
        <w:t>-</w:t>
      </w:r>
      <w:r>
        <w:rPr>
          <w:lang w:eastAsia="ko-KR"/>
        </w:rPr>
        <w:tab/>
      </w:r>
      <w:r w:rsidRPr="003B5446">
        <w:t xml:space="preserve">If the </w:t>
      </w:r>
      <w:r>
        <w:t xml:space="preserve">CCR command </w:t>
      </w:r>
      <w:r w:rsidRPr="003B5446">
        <w:t>does not contain any Supported-Features AVP</w:t>
      </w:r>
      <w:r>
        <w:t>(s) and the PCRF supports Rel-8 Gxx functionality</w:t>
      </w:r>
      <w:r w:rsidRPr="003B5446">
        <w:t>,</w:t>
      </w:r>
      <w:r>
        <w:t xml:space="preserve"> the CCA command shall not include the Supported-Features AVP</w:t>
      </w:r>
      <w:r w:rsidRPr="003B5446">
        <w:t>.</w:t>
      </w:r>
      <w:r>
        <w:t xml:space="preserve"> In this case, both BBERF and PCRF shall behave as specified in this document.</w:t>
      </w:r>
    </w:p>
    <w:p w14:paraId="187C2FEE" w14:textId="77777777" w:rsidR="00E15023" w:rsidRDefault="00E15023" w:rsidP="007B0511">
      <w:pPr>
        <w:pStyle w:val="B1"/>
      </w:pPr>
      <w:r>
        <w:rPr>
          <w:rFonts w:hint="eastAsia"/>
          <w:lang w:eastAsia="ko-KR"/>
        </w:rPr>
        <w:lastRenderedPageBreak/>
        <w:t>-</w:t>
      </w:r>
      <w:r>
        <w:rPr>
          <w:lang w:eastAsia="ko-KR"/>
        </w:rPr>
        <w:tab/>
      </w:r>
      <w:r>
        <w:t>If the CCR command contains the Supported-Features AVP(s) and the PCRF supports all the features advertised in the CCR command within Supported-Features AVP(s) with the 'M' bit set, the CCA from the PCRF shall include the Supported-Features AVP(s), with the 'M' bit cleared, indicating only the features that both the PCRF and BBERF support.</w:t>
      </w:r>
    </w:p>
    <w:p w14:paraId="6F477F8C" w14:textId="77777777" w:rsidR="00CE05F5" w:rsidRDefault="00E15023" w:rsidP="00E15023">
      <w:pPr>
        <w:rPr>
          <w:rFonts w:eastAsia="바탕" w:hint="eastAsia"/>
          <w:lang w:eastAsia="ko-KR"/>
        </w:rPr>
      </w:pPr>
      <w:r>
        <w:t>Once the PCRF and BBERF have negotiated the set of supported features during session establishment, the set of common features shall be used during the lifetime of the Diameter session.</w:t>
      </w:r>
    </w:p>
    <w:p w14:paraId="24F4FFA5" w14:textId="77777777" w:rsidR="00181B9C" w:rsidRPr="00B1532C" w:rsidRDefault="00181B9C" w:rsidP="00181B9C">
      <w:pPr>
        <w:pStyle w:val="Heading2"/>
        <w:rPr>
          <w:lang w:eastAsia="ja-JP"/>
        </w:rPr>
      </w:pPr>
      <w:bookmarkStart w:id="179" w:name="_Toc343033572"/>
      <w:r>
        <w:rPr>
          <w:lang w:eastAsia="ja-JP"/>
        </w:rPr>
        <w:t>5a.5</w:t>
      </w:r>
      <w:r w:rsidRPr="00B1532C">
        <w:rPr>
          <w:lang w:eastAsia="ja-JP"/>
        </w:rPr>
        <w:tab/>
      </w:r>
      <w:r>
        <w:rPr>
          <w:lang w:eastAsia="ja-JP"/>
        </w:rPr>
        <w:t>Gxx specific Experimental-Result-Code AVP values</w:t>
      </w:r>
      <w:bookmarkEnd w:id="179"/>
    </w:p>
    <w:p w14:paraId="66001210" w14:textId="77777777" w:rsidR="0075727A" w:rsidRDefault="0075727A" w:rsidP="0075727A">
      <w:r>
        <w:t>The same codes specified in clause 5.5 apply here with the following exceptions:</w:t>
      </w:r>
    </w:p>
    <w:p w14:paraId="2BC1E7B3" w14:textId="77777777" w:rsidR="0075727A" w:rsidRPr="0078747E" w:rsidRDefault="0075727A" w:rsidP="007B0511">
      <w:r>
        <w:t xml:space="preserve">The following permanent Experimental-Result-Code shall be used instead </w:t>
      </w:r>
      <w:r w:rsidR="007B0511">
        <w:t xml:space="preserve">of </w:t>
      </w:r>
      <w:r>
        <w:t>DIAMETER_PCC_RULE_EVENT (5142):</w:t>
      </w:r>
    </w:p>
    <w:p w14:paraId="48E2897B" w14:textId="77777777" w:rsidR="0075727A" w:rsidRPr="0078747E" w:rsidRDefault="0075727A" w:rsidP="00AA391A">
      <w:pPr>
        <w:pStyle w:val="B1"/>
      </w:pPr>
      <w:r>
        <w:t>DIAMETER_QOS_RULE_EVENT (</w:t>
      </w:r>
      <w:r w:rsidR="005554C3">
        <w:rPr>
          <w:rFonts w:eastAsia="바탕" w:hint="eastAsia"/>
          <w:lang w:eastAsia="ko-KR"/>
        </w:rPr>
        <w:t>5145</w:t>
      </w:r>
      <w:r w:rsidRPr="0078747E">
        <w:t>)</w:t>
      </w:r>
    </w:p>
    <w:p w14:paraId="35C10A27" w14:textId="77777777" w:rsidR="0075727A" w:rsidRDefault="00AA391A" w:rsidP="00AA391A">
      <w:pPr>
        <w:pStyle w:val="B1"/>
      </w:pPr>
      <w:r>
        <w:tab/>
      </w:r>
      <w:r w:rsidR="0075727A" w:rsidRPr="0078747E">
        <w:t>This error shall be used</w:t>
      </w:r>
      <w:r w:rsidR="0075727A">
        <w:t xml:space="preserve"> when the QoS</w:t>
      </w:r>
      <w:r w:rsidR="0075727A" w:rsidRPr="0078747E">
        <w:t xml:space="preserve"> rules cannot be i</w:t>
      </w:r>
      <w:r w:rsidR="0075727A">
        <w:t>nstalled/activated. Affected QoS</w:t>
      </w:r>
      <w:r w:rsidR="0075727A" w:rsidRPr="0078747E">
        <w:t xml:space="preserve">-Rules </w:t>
      </w:r>
      <w:r w:rsidR="0075727A">
        <w:t>will be provided in the QoS</w:t>
      </w:r>
      <w:r w:rsidR="0075727A" w:rsidRPr="0078747E">
        <w:t>-Rule-Report AVP</w:t>
      </w:r>
      <w:r w:rsidR="0075727A" w:rsidRPr="005B0ED6">
        <w:t xml:space="preserve"> </w:t>
      </w:r>
      <w:r w:rsidR="0075727A">
        <w:t>including the reason and status as described in Clause 4a.5.</w:t>
      </w:r>
      <w:r w:rsidR="0075727A">
        <w:rPr>
          <w:lang w:eastAsia="ko-KR"/>
        </w:rPr>
        <w:t>5</w:t>
      </w:r>
      <w:r w:rsidR="0075727A" w:rsidRPr="0078747E">
        <w:t xml:space="preserve">. </w:t>
      </w:r>
    </w:p>
    <w:p w14:paraId="49AF452C" w14:textId="77777777" w:rsidR="0075727A" w:rsidRDefault="0075727A" w:rsidP="0075727A">
      <w:r>
        <w:t>The following transient Experimental-Result-Code shall be used instead of DIAMETER_PCC_BEARER_EVENT (4141):</w:t>
      </w:r>
    </w:p>
    <w:p w14:paraId="63FD7C01" w14:textId="77777777" w:rsidR="0075727A" w:rsidRPr="00F47037" w:rsidRDefault="0075727A" w:rsidP="00AA391A">
      <w:pPr>
        <w:pStyle w:val="B1"/>
      </w:pPr>
      <w:r>
        <w:t>DIAMETER</w:t>
      </w:r>
      <w:r w:rsidRPr="00F47037">
        <w:t>_BEARER_EVENT (</w:t>
      </w:r>
      <w:r w:rsidR="0055588C">
        <w:rPr>
          <w:rFonts w:eastAsia="바탕" w:hint="eastAsia"/>
          <w:lang w:eastAsia="ko-KR"/>
        </w:rPr>
        <w:t>4142</w:t>
      </w:r>
      <w:r w:rsidRPr="00F47037">
        <w:t>)</w:t>
      </w:r>
    </w:p>
    <w:p w14:paraId="0E8B1619" w14:textId="77777777" w:rsidR="0075727A" w:rsidRDefault="00AA391A" w:rsidP="00AA391A">
      <w:pPr>
        <w:pStyle w:val="B1"/>
        <w:rPr>
          <w:rFonts w:eastAsia="바탕" w:hint="eastAsia"/>
          <w:lang w:eastAsia="ko-KR"/>
        </w:rPr>
      </w:pPr>
      <w:r>
        <w:tab/>
      </w:r>
      <w:r w:rsidR="0075727A" w:rsidRPr="00F47037">
        <w:t xml:space="preserve">This error shall be </w:t>
      </w:r>
      <w:r w:rsidR="0075727A">
        <w:t xml:space="preserve">used when for some reason a QoS </w:t>
      </w:r>
      <w:r w:rsidR="0075727A" w:rsidRPr="00F47037">
        <w:t>rule cannot be enforced or modified successfully in a network initiated procedure. Affect</w:t>
      </w:r>
      <w:r w:rsidR="0075727A">
        <w:t xml:space="preserve">ed QoS </w:t>
      </w:r>
      <w:r w:rsidR="0075727A" w:rsidRPr="00F47037">
        <w:t>Rules</w:t>
      </w:r>
      <w:r w:rsidR="0075727A">
        <w:t xml:space="preserve"> will be provided in the QoS</w:t>
      </w:r>
      <w:r w:rsidR="0075727A" w:rsidRPr="0078747E">
        <w:t>-Rule-Report AVP</w:t>
      </w:r>
      <w:r w:rsidR="0075727A" w:rsidRPr="005B0ED6">
        <w:t xml:space="preserve"> </w:t>
      </w:r>
      <w:r w:rsidR="0075727A">
        <w:t>including the reason and status as described in Clause 4a.5.</w:t>
      </w:r>
      <w:r w:rsidR="0075727A">
        <w:rPr>
          <w:lang w:eastAsia="ko-KR"/>
        </w:rPr>
        <w:t>5</w:t>
      </w:r>
      <w:r w:rsidR="0075727A" w:rsidRPr="0078747E">
        <w:t>.</w:t>
      </w:r>
    </w:p>
    <w:p w14:paraId="08DB677F" w14:textId="77777777" w:rsidR="00181B9C" w:rsidRPr="001725D5" w:rsidRDefault="00181B9C" w:rsidP="00181B9C">
      <w:pPr>
        <w:pStyle w:val="Heading2"/>
        <w:rPr>
          <w:rFonts w:eastAsia="바탕" w:hint="eastAsia"/>
          <w:lang w:val="fr-FR" w:eastAsia="ko-KR"/>
        </w:rPr>
      </w:pPr>
      <w:bookmarkStart w:id="180" w:name="_Toc343033573"/>
      <w:r w:rsidRPr="001725D5">
        <w:rPr>
          <w:lang w:val="fr-FR" w:eastAsia="ja-JP"/>
        </w:rPr>
        <w:t>5a.6</w:t>
      </w:r>
      <w:r w:rsidRPr="001725D5">
        <w:rPr>
          <w:lang w:val="fr-FR" w:eastAsia="ja-JP"/>
        </w:rPr>
        <w:tab/>
        <w:t>Gxx Messages</w:t>
      </w:r>
      <w:bookmarkEnd w:id="180"/>
    </w:p>
    <w:p w14:paraId="641E1F45" w14:textId="77777777" w:rsidR="00347AB5" w:rsidRPr="001725D5" w:rsidRDefault="00347AB5" w:rsidP="00347AB5">
      <w:pPr>
        <w:pStyle w:val="Heading3"/>
        <w:rPr>
          <w:lang w:val="fr-FR"/>
        </w:rPr>
      </w:pPr>
      <w:bookmarkStart w:id="181" w:name="_Toc343033574"/>
      <w:bookmarkEnd w:id="87"/>
      <w:r w:rsidRPr="001725D5">
        <w:rPr>
          <w:lang w:val="fr-FR"/>
        </w:rPr>
        <w:t>5a.6.1</w:t>
      </w:r>
      <w:r w:rsidRPr="001725D5">
        <w:rPr>
          <w:lang w:val="fr-FR"/>
        </w:rPr>
        <w:tab/>
        <w:t>Gxx Application</w:t>
      </w:r>
      <w:bookmarkEnd w:id="181"/>
    </w:p>
    <w:p w14:paraId="72A27361" w14:textId="77777777" w:rsidR="00347AB5" w:rsidRPr="0078747E" w:rsidRDefault="00347AB5" w:rsidP="00347AB5">
      <w:r w:rsidRPr="0078747E">
        <w:t>Gx</w:t>
      </w:r>
      <w:r>
        <w:t xml:space="preserve">x </w:t>
      </w:r>
      <w:r w:rsidRPr="0078747E">
        <w:t xml:space="preserve">Messages are carried within the Diameter Application(s) described in </w:t>
      </w:r>
      <w:r>
        <w:t>clause</w:t>
      </w:r>
      <w:r w:rsidRPr="0078747E">
        <w:t xml:space="preserve"> 5</w:t>
      </w:r>
      <w:r>
        <w:t>a</w:t>
      </w:r>
      <w:r w:rsidRPr="0078747E">
        <w:t>.1.</w:t>
      </w:r>
    </w:p>
    <w:p w14:paraId="5D313DDB" w14:textId="77777777" w:rsidR="00347AB5" w:rsidRPr="0078747E" w:rsidRDefault="00347AB5" w:rsidP="00347AB5">
      <w:r w:rsidRPr="0078747E">
        <w:t>Existing Diameter command codes from the Diameter base protocol RFC 3588 [5] and the Diameter Credit Control Application RFC 4006 [9] are used with the Gx</w:t>
      </w:r>
      <w:r>
        <w:t>x</w:t>
      </w:r>
      <w:r w:rsidRPr="0078747E">
        <w:t xml:space="preserve"> specific AVPs specified in clause 5</w:t>
      </w:r>
      <w:r>
        <w:t>a</w:t>
      </w:r>
      <w:r w:rsidRPr="0078747E">
        <w:t>.3. The Diameter Credit Control Application AVPs and AVPs from other Diameter applications that are re-used are defined in clause 5</w:t>
      </w:r>
      <w:r>
        <w:t>a</w:t>
      </w:r>
      <w:r w:rsidRPr="0078747E">
        <w:t>.4</w:t>
      </w:r>
      <w:r w:rsidRPr="006F3D17">
        <w:t xml:space="preserve">. </w:t>
      </w:r>
      <w:r w:rsidRPr="00724E29">
        <w:t>Due to the definition of these commands there is no possibility to skip the Auth-Application-Id AVP and use the Vendor-Specific-Application-Id AVP instead. Therefore the Gxx application identifier shall be included in the Auth-Application-Id AVP.</w:t>
      </w:r>
      <w:r>
        <w:t xml:space="preserve"> A </w:t>
      </w:r>
      <w:r w:rsidRPr="0078747E">
        <w:t>diameter session needs to be establ</w:t>
      </w:r>
      <w:r>
        <w:t xml:space="preserve">ished for each Gateway Control session. </w:t>
      </w:r>
    </w:p>
    <w:p w14:paraId="451EF0DF" w14:textId="77777777" w:rsidR="00347AB5" w:rsidRPr="0078747E" w:rsidRDefault="00347AB5" w:rsidP="00347AB5">
      <w:pPr>
        <w:pStyle w:val="NO"/>
      </w:pPr>
      <w:r>
        <w:t>NOTE:</w:t>
      </w:r>
      <w:r w:rsidRPr="0078747E">
        <w:tab/>
        <w:t>Some of the AVPs included in the messages formats below are in bold to highlight that these AVPs are used by this specific protocol and do not belong to the original message definition in the DCC Application RFC 4006 [</w:t>
      </w:r>
      <w:r>
        <w:t>9</w:t>
      </w:r>
      <w:r w:rsidRPr="0078747E">
        <w:t>] or Diameter Base Protocol RFC 3588 [</w:t>
      </w:r>
      <w:r>
        <w:t>5</w:t>
      </w:r>
      <w:r w:rsidRPr="0078747E">
        <w:t>].</w:t>
      </w:r>
    </w:p>
    <w:p w14:paraId="4F0B6D95" w14:textId="77777777" w:rsidR="00347AB5" w:rsidRPr="0078747E" w:rsidRDefault="00347AB5" w:rsidP="00347AB5">
      <w:pPr>
        <w:pStyle w:val="Heading3"/>
      </w:pPr>
      <w:bookmarkStart w:id="182" w:name="_Toc343033575"/>
      <w:r w:rsidRPr="0078747E">
        <w:t>5</w:t>
      </w:r>
      <w:r>
        <w:t>a</w:t>
      </w:r>
      <w:r w:rsidRPr="0078747E">
        <w:t>.6.2</w:t>
      </w:r>
      <w:r w:rsidRPr="0078747E">
        <w:tab/>
        <w:t>CC-Request (CCR) Command</w:t>
      </w:r>
      <w:bookmarkEnd w:id="182"/>
    </w:p>
    <w:p w14:paraId="0477CD6A" w14:textId="77777777" w:rsidR="00347AB5" w:rsidRPr="0078747E" w:rsidRDefault="00347AB5" w:rsidP="00347AB5">
      <w:r w:rsidRPr="0078747E">
        <w:t xml:space="preserve">The CCR command, indicated by the Command-Code field set to 272 and the 'R' bit set in the Command Flags field, is sent by the </w:t>
      </w:r>
      <w:r>
        <w:t>BB</w:t>
      </w:r>
      <w:r w:rsidRPr="00A22E7F">
        <w:t>E</w:t>
      </w:r>
      <w:r>
        <w:t>R</w:t>
      </w:r>
      <w:r w:rsidRPr="00A22E7F">
        <w:t>F</w:t>
      </w:r>
      <w:r w:rsidRPr="0078747E">
        <w:t xml:space="preserve"> to the </w:t>
      </w:r>
      <w:r w:rsidRPr="00A22E7F">
        <w:t>PCRF</w:t>
      </w:r>
      <w:r>
        <w:t xml:space="preserve"> in order to request QoS rules</w:t>
      </w:r>
      <w:r w:rsidRPr="0078747E">
        <w:t xml:space="preserve">. The CCR command is also sent by the </w:t>
      </w:r>
      <w:r>
        <w:t>BB</w:t>
      </w:r>
      <w:r w:rsidRPr="00A22E7F">
        <w:t>E</w:t>
      </w:r>
      <w:r>
        <w:t>R</w:t>
      </w:r>
      <w:r w:rsidRPr="00A22E7F">
        <w:t>F</w:t>
      </w:r>
      <w:r w:rsidRPr="0078747E">
        <w:t xml:space="preserve"> to the </w:t>
      </w:r>
      <w:r w:rsidRPr="00A22E7F">
        <w:t>PCRF</w:t>
      </w:r>
      <w:r w:rsidRPr="0078747E">
        <w:t xml:space="preserve"> in order to indicate </w:t>
      </w:r>
      <w:r>
        <w:t>QoS</w:t>
      </w:r>
      <w:r w:rsidRPr="0078747E">
        <w:t xml:space="preserve"> rule related events or the termination of the </w:t>
      </w:r>
      <w:r>
        <w:t xml:space="preserve">Gateway Control </w:t>
      </w:r>
      <w:r w:rsidRPr="0078747E">
        <w:t>session.</w:t>
      </w:r>
    </w:p>
    <w:p w14:paraId="03101EA6" w14:textId="77777777" w:rsidR="00347AB5" w:rsidRPr="0078747E" w:rsidRDefault="00347AB5" w:rsidP="00347AB5">
      <w:r w:rsidRPr="0078747E">
        <w:t>Message Format:</w:t>
      </w:r>
    </w:p>
    <w:p w14:paraId="1C747031" w14:textId="77777777" w:rsidR="00347AB5" w:rsidRPr="0078747E" w:rsidRDefault="00347AB5" w:rsidP="00347AB5">
      <w:pPr>
        <w:pStyle w:val="PL"/>
        <w:rPr>
          <w:noProof w:val="0"/>
        </w:rPr>
      </w:pPr>
      <w:r w:rsidRPr="0078747E">
        <w:rPr>
          <w:noProof w:val="0"/>
        </w:rPr>
        <w:t>&lt;CC-Request&gt; ::= &lt; Diameter Header: 272, REQ, PXY &gt;</w:t>
      </w:r>
    </w:p>
    <w:p w14:paraId="3A00CFE3"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4C33F7E7"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00BA3ADA"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0370802F"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0DF24D64" w14:textId="77777777" w:rsidR="00347AB5" w:rsidRPr="00C65DA9"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w:t>
      </w:r>
      <w:r w:rsidRPr="00C65DA9">
        <w:rPr>
          <w:noProof w:val="0"/>
        </w:rPr>
        <w:t>{ Destination-Realm }</w:t>
      </w:r>
    </w:p>
    <w:p w14:paraId="238FAAC9" w14:textId="77777777" w:rsidR="00347AB5" w:rsidRPr="00C65DA9" w:rsidRDefault="00347AB5" w:rsidP="00347AB5">
      <w:pPr>
        <w:pStyle w:val="PL"/>
        <w:rPr>
          <w:noProof w:val="0"/>
        </w:rPr>
      </w:pPr>
      <w:r w:rsidRPr="00C65DA9">
        <w:rPr>
          <w:noProof w:val="0"/>
        </w:rPr>
        <w:tab/>
      </w:r>
      <w:r w:rsidRPr="00C65DA9">
        <w:rPr>
          <w:noProof w:val="0"/>
        </w:rPr>
        <w:tab/>
      </w:r>
      <w:r w:rsidRPr="00C65DA9">
        <w:rPr>
          <w:noProof w:val="0"/>
        </w:rPr>
        <w:tab/>
      </w:r>
      <w:r w:rsidRPr="00C65DA9">
        <w:rPr>
          <w:noProof w:val="0"/>
        </w:rPr>
        <w:tab/>
        <w:t xml:space="preserve"> { CC-Request-Type }</w:t>
      </w:r>
    </w:p>
    <w:p w14:paraId="5997B718" w14:textId="77777777" w:rsidR="00347AB5" w:rsidRPr="0078747E" w:rsidRDefault="00347AB5" w:rsidP="00347AB5">
      <w:pPr>
        <w:pStyle w:val="PL"/>
        <w:rPr>
          <w:noProof w:val="0"/>
        </w:rPr>
      </w:pPr>
      <w:r w:rsidRPr="00C65DA9">
        <w:rPr>
          <w:noProof w:val="0"/>
        </w:rPr>
        <w:tab/>
      </w:r>
      <w:r w:rsidRPr="00C65DA9">
        <w:rPr>
          <w:noProof w:val="0"/>
        </w:rPr>
        <w:tab/>
      </w:r>
      <w:r w:rsidRPr="00C65DA9">
        <w:rPr>
          <w:noProof w:val="0"/>
        </w:rPr>
        <w:tab/>
      </w:r>
      <w:r w:rsidRPr="00C65DA9">
        <w:rPr>
          <w:noProof w:val="0"/>
        </w:rPr>
        <w:tab/>
        <w:t xml:space="preserve"> </w:t>
      </w:r>
      <w:r w:rsidRPr="0078747E">
        <w:rPr>
          <w:noProof w:val="0"/>
        </w:rPr>
        <w:t>{ CC-Request-Number }</w:t>
      </w:r>
    </w:p>
    <w:p w14:paraId="2C57EA1D"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Destination-Host ]</w:t>
      </w:r>
    </w:p>
    <w:p w14:paraId="43BD1E92" w14:textId="77777777" w:rsidR="00347AB5" w:rsidRPr="0078747E" w:rsidRDefault="00347AB5" w:rsidP="00347AB5">
      <w:pPr>
        <w:pStyle w:val="PL"/>
        <w:rPr>
          <w:noProof w:val="0"/>
        </w:rPr>
      </w:pPr>
      <w:r w:rsidRPr="0078747E">
        <w:rPr>
          <w:noProof w:val="0"/>
        </w:rPr>
        <w:lastRenderedPageBreak/>
        <w:tab/>
      </w:r>
      <w:r w:rsidRPr="0078747E">
        <w:rPr>
          <w:noProof w:val="0"/>
        </w:rPr>
        <w:tab/>
      </w:r>
      <w:r w:rsidRPr="0078747E">
        <w:rPr>
          <w:noProof w:val="0"/>
        </w:rPr>
        <w:tab/>
      </w:r>
      <w:r w:rsidRPr="0078747E">
        <w:rPr>
          <w:noProof w:val="0"/>
        </w:rPr>
        <w:tab/>
        <w:t xml:space="preserve"> [ Origin-State-Id ]</w:t>
      </w:r>
    </w:p>
    <w:p w14:paraId="494A9E2E" w14:textId="77777777" w:rsidR="00CE05F5" w:rsidRPr="00880402" w:rsidRDefault="00CE05F5" w:rsidP="00CE05F5">
      <w:pPr>
        <w:pStyle w:val="PL"/>
        <w:rPr>
          <w:b/>
          <w:noProof w:val="0"/>
        </w:rPr>
      </w:pPr>
      <w:r w:rsidRPr="00C65DA9">
        <w:rPr>
          <w:noProof w:val="0"/>
        </w:rPr>
        <w:tab/>
      </w:r>
      <w:r w:rsidRPr="00C65DA9">
        <w:rPr>
          <w:noProof w:val="0"/>
        </w:rPr>
        <w:tab/>
      </w:r>
      <w:r w:rsidRPr="00C65DA9">
        <w:rPr>
          <w:noProof w:val="0"/>
        </w:rPr>
        <w:tab/>
      </w:r>
      <w:r w:rsidRPr="00C65DA9">
        <w:rPr>
          <w:noProof w:val="0"/>
        </w:rPr>
        <w:tab/>
      </w:r>
      <w:r>
        <w:rPr>
          <w:noProof w:val="0"/>
        </w:rPr>
        <w:t>*</w:t>
      </w:r>
      <w:r>
        <w:rPr>
          <w:b/>
          <w:noProof w:val="0"/>
        </w:rPr>
        <w:t>[ Supported-Features</w:t>
      </w:r>
      <w:r w:rsidRPr="00880402">
        <w:rPr>
          <w:b/>
          <w:noProof w:val="0"/>
        </w:rPr>
        <w:t xml:space="preserve"> ]</w:t>
      </w:r>
    </w:p>
    <w:p w14:paraId="4EA32E11" w14:textId="77777777" w:rsidR="00347AB5"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r>
      <w:r w:rsidRPr="00C65DA9">
        <w:rPr>
          <w:noProof w:val="0"/>
        </w:rPr>
        <w:t>*[ Subscription-Id ]</w:t>
      </w:r>
    </w:p>
    <w:p w14:paraId="652B1678" w14:textId="77777777" w:rsidR="005A46E1" w:rsidRPr="00880402" w:rsidRDefault="00347AB5" w:rsidP="005A46E1">
      <w:pPr>
        <w:pStyle w:val="PL"/>
        <w:rPr>
          <w:b/>
          <w:noProof w:val="0"/>
        </w:rPr>
      </w:pPr>
      <w:r w:rsidRPr="00C65DA9">
        <w:rPr>
          <w:noProof w:val="0"/>
        </w:rPr>
        <w:tab/>
      </w:r>
      <w:r w:rsidRPr="00C65DA9">
        <w:rPr>
          <w:noProof w:val="0"/>
        </w:rPr>
        <w:tab/>
      </w:r>
      <w:r w:rsidRPr="00C65DA9">
        <w:rPr>
          <w:noProof w:val="0"/>
        </w:rPr>
        <w:tab/>
      </w:r>
      <w:r w:rsidRPr="00C65DA9">
        <w:rPr>
          <w:noProof w:val="0"/>
        </w:rPr>
        <w:tab/>
        <w:t xml:space="preserve"> </w:t>
      </w:r>
      <w:r w:rsidRPr="00880402">
        <w:rPr>
          <w:b/>
          <w:noProof w:val="0"/>
        </w:rPr>
        <w:t>[ Network-Request-Support ]</w:t>
      </w:r>
    </w:p>
    <w:p w14:paraId="4109E0B2" w14:textId="77777777" w:rsidR="005A46E1" w:rsidRPr="00706114" w:rsidRDefault="005A46E1" w:rsidP="005A46E1">
      <w:pPr>
        <w:pStyle w:val="PL"/>
        <w:rPr>
          <w:b/>
          <w:noProof w:val="0"/>
          <w:lang w:val="sv-SE"/>
        </w:rPr>
      </w:pPr>
      <w:r>
        <w:rPr>
          <w:b/>
          <w:noProof w:val="0"/>
        </w:rPr>
        <w:tab/>
      </w:r>
      <w:r>
        <w:rPr>
          <w:b/>
          <w:noProof w:val="0"/>
        </w:rPr>
        <w:tab/>
      </w:r>
      <w:r>
        <w:rPr>
          <w:b/>
          <w:noProof w:val="0"/>
        </w:rPr>
        <w:tab/>
      </w:r>
      <w:r>
        <w:rPr>
          <w:b/>
          <w:noProof w:val="0"/>
        </w:rPr>
        <w:tab/>
      </w:r>
      <w:r w:rsidRPr="00706114">
        <w:rPr>
          <w:b/>
          <w:noProof w:val="0"/>
          <w:lang w:val="sv-SE"/>
        </w:rPr>
        <w:t>*[ Packet-Filter-Information ]</w:t>
      </w:r>
    </w:p>
    <w:p w14:paraId="32FDE41B" w14:textId="77777777" w:rsidR="005A46E1" w:rsidRPr="00706114" w:rsidRDefault="005A46E1" w:rsidP="005A46E1">
      <w:pPr>
        <w:pStyle w:val="PL"/>
        <w:rPr>
          <w:b/>
          <w:noProof w:val="0"/>
          <w:lang w:val="sv-SE"/>
        </w:rPr>
      </w:pPr>
      <w:r w:rsidRPr="00706114">
        <w:rPr>
          <w:b/>
          <w:bCs/>
          <w:noProof w:val="0"/>
          <w:lang w:val="sv-SE"/>
        </w:rPr>
        <w:tab/>
      </w:r>
      <w:r w:rsidRPr="00706114">
        <w:rPr>
          <w:b/>
          <w:bCs/>
          <w:noProof w:val="0"/>
          <w:lang w:val="sv-SE"/>
        </w:rPr>
        <w:tab/>
      </w:r>
      <w:r w:rsidRPr="00706114">
        <w:rPr>
          <w:b/>
          <w:bCs/>
          <w:noProof w:val="0"/>
          <w:lang w:val="sv-SE"/>
        </w:rPr>
        <w:tab/>
      </w:r>
      <w:r w:rsidRPr="00706114">
        <w:rPr>
          <w:b/>
          <w:bCs/>
          <w:noProof w:val="0"/>
          <w:lang w:val="sv-SE"/>
        </w:rPr>
        <w:tab/>
        <w:t xml:space="preserve"> [ Packet-Filter-Operation ]</w:t>
      </w:r>
    </w:p>
    <w:p w14:paraId="5124B8AC" w14:textId="77777777" w:rsidR="00347AB5" w:rsidRPr="003C69AD" w:rsidRDefault="005A46E1" w:rsidP="00347AB5">
      <w:pPr>
        <w:pStyle w:val="PL"/>
        <w:rPr>
          <w:b/>
          <w:bCs/>
          <w:noProof w:val="0"/>
        </w:rPr>
      </w:pPr>
      <w:r w:rsidRPr="00706114">
        <w:rPr>
          <w:b/>
          <w:bCs/>
          <w:noProof w:val="0"/>
          <w:lang w:val="sv-SE"/>
        </w:rPr>
        <w:tab/>
      </w:r>
      <w:r w:rsidRPr="00706114">
        <w:rPr>
          <w:b/>
          <w:bCs/>
          <w:noProof w:val="0"/>
          <w:lang w:val="sv-SE"/>
        </w:rPr>
        <w:tab/>
      </w:r>
      <w:r w:rsidRPr="00706114">
        <w:rPr>
          <w:b/>
          <w:bCs/>
          <w:noProof w:val="0"/>
          <w:lang w:val="sv-SE"/>
        </w:rPr>
        <w:tab/>
      </w:r>
      <w:r w:rsidRPr="00706114">
        <w:rPr>
          <w:b/>
          <w:bCs/>
          <w:noProof w:val="0"/>
          <w:lang w:val="sv-SE"/>
        </w:rPr>
        <w:tab/>
        <w:t xml:space="preserve"> </w:t>
      </w:r>
      <w:r w:rsidR="00347AB5" w:rsidRPr="003C69AD">
        <w:rPr>
          <w:b/>
          <w:bCs/>
          <w:noProof w:val="0"/>
        </w:rPr>
        <w:t>[ Framed-IP-Address ]</w:t>
      </w:r>
    </w:p>
    <w:p w14:paraId="08CD88A9" w14:textId="77777777" w:rsidR="00347AB5" w:rsidRDefault="00347AB5" w:rsidP="00347AB5">
      <w:pPr>
        <w:pStyle w:val="PL"/>
        <w:rPr>
          <w:b/>
          <w:bCs/>
          <w:noProof w:val="0"/>
        </w:rPr>
      </w:pPr>
      <w:r w:rsidRPr="003C69AD">
        <w:rPr>
          <w:b/>
          <w:bCs/>
          <w:noProof w:val="0"/>
        </w:rPr>
        <w:tab/>
      </w:r>
      <w:r w:rsidRPr="003C69AD">
        <w:rPr>
          <w:b/>
          <w:bCs/>
          <w:noProof w:val="0"/>
        </w:rPr>
        <w:tab/>
      </w:r>
      <w:r w:rsidRPr="003C69AD">
        <w:rPr>
          <w:b/>
          <w:bCs/>
          <w:noProof w:val="0"/>
        </w:rPr>
        <w:tab/>
      </w:r>
      <w:r w:rsidRPr="003C69AD">
        <w:rPr>
          <w:b/>
          <w:bCs/>
          <w:noProof w:val="0"/>
        </w:rPr>
        <w:tab/>
        <w:t xml:space="preserve"> </w:t>
      </w:r>
      <w:r w:rsidRPr="00005D8A">
        <w:rPr>
          <w:b/>
          <w:bCs/>
          <w:noProof w:val="0"/>
        </w:rPr>
        <w:t>[ Framed-IPv6-Prefix ]</w:t>
      </w:r>
    </w:p>
    <w:p w14:paraId="50007DA1" w14:textId="77777777" w:rsidR="00347AB5" w:rsidRPr="00005D8A"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sidRPr="00005D8A">
        <w:rPr>
          <w:b/>
          <w:bCs/>
          <w:noProof w:val="0"/>
        </w:rPr>
        <w:t>[ IP-CAN-Type ]</w:t>
      </w:r>
    </w:p>
    <w:p w14:paraId="3DE07935" w14:textId="77777777" w:rsidR="00347AB5" w:rsidRPr="00EB3829" w:rsidRDefault="00347AB5" w:rsidP="00347AB5">
      <w:pPr>
        <w:pStyle w:val="PL"/>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Pr="0094425B">
        <w:rPr>
          <w:b/>
          <w:bCs/>
          <w:noProof w:val="0"/>
        </w:rPr>
        <w:t>[</w:t>
      </w:r>
      <w:r>
        <w:rPr>
          <w:b/>
          <w:bCs/>
          <w:noProof w:val="0"/>
        </w:rPr>
        <w:t xml:space="preserve"> </w:t>
      </w:r>
      <w:r w:rsidRPr="0094425B">
        <w:rPr>
          <w:b/>
          <w:bCs/>
          <w:noProof w:val="0"/>
        </w:rPr>
        <w:t>RAT-Type ]</w:t>
      </w:r>
    </w:p>
    <w:p w14:paraId="6796B96C" w14:textId="77777777" w:rsidR="00BC0B2D" w:rsidRPr="007663D9" w:rsidRDefault="00BC0B2D" w:rsidP="00BC0B2D">
      <w:pPr>
        <w:pStyle w:val="PL"/>
        <w:rPr>
          <w:bCs/>
          <w:noProof w:val="0"/>
        </w:rPr>
      </w:pPr>
      <w:r w:rsidRPr="007663D9">
        <w:rPr>
          <w:bCs/>
          <w:noProof w:val="0"/>
        </w:rPr>
        <w:tab/>
      </w:r>
      <w:r w:rsidRPr="007663D9">
        <w:rPr>
          <w:bCs/>
          <w:noProof w:val="0"/>
        </w:rPr>
        <w:tab/>
      </w:r>
      <w:r w:rsidRPr="007663D9">
        <w:rPr>
          <w:bCs/>
          <w:noProof w:val="0"/>
        </w:rPr>
        <w:tab/>
      </w:r>
      <w:r w:rsidRPr="007663D9">
        <w:rPr>
          <w:bCs/>
          <w:noProof w:val="0"/>
        </w:rPr>
        <w:tab/>
        <w:t xml:space="preserve"> [ Termination-Cause ]</w:t>
      </w:r>
    </w:p>
    <w:p w14:paraId="1C5455E7" w14:textId="77777777" w:rsidR="00347AB5" w:rsidRPr="003C69AD" w:rsidRDefault="00347AB5" w:rsidP="00347AB5">
      <w:pPr>
        <w:pStyle w:val="PL"/>
        <w:rPr>
          <w:rFonts w:eastAsia="바탕" w:hint="eastAsia"/>
          <w:noProof w:val="0"/>
          <w:lang w:eastAsia="ko-KR"/>
        </w:rPr>
      </w:pPr>
      <w:r w:rsidRPr="0094425B">
        <w:rPr>
          <w:noProof w:val="0"/>
        </w:rPr>
        <w:tab/>
      </w:r>
      <w:r w:rsidRPr="0094425B">
        <w:rPr>
          <w:noProof w:val="0"/>
        </w:rPr>
        <w:tab/>
      </w:r>
      <w:r w:rsidRPr="0094425B">
        <w:rPr>
          <w:noProof w:val="0"/>
        </w:rPr>
        <w:tab/>
      </w:r>
      <w:r w:rsidRPr="0094425B">
        <w:rPr>
          <w:noProof w:val="0"/>
        </w:rPr>
        <w:tab/>
        <w:t xml:space="preserve"> </w:t>
      </w:r>
      <w:r w:rsidRPr="00005D8A">
        <w:rPr>
          <w:noProof w:val="0"/>
        </w:rPr>
        <w:t>[ User-Equipment-Info ]</w:t>
      </w:r>
    </w:p>
    <w:p w14:paraId="6A704772" w14:textId="77777777" w:rsidR="008F11EC" w:rsidRDefault="00347AB5" w:rsidP="008F11EC">
      <w:pPr>
        <w:pStyle w:val="PL"/>
        <w:rPr>
          <w:b/>
          <w:bCs/>
        </w:rPr>
      </w:pPr>
      <w:r w:rsidRPr="00005D8A">
        <w:rPr>
          <w:b/>
          <w:bCs/>
          <w:noProof w:val="0"/>
        </w:rPr>
        <w:tab/>
      </w:r>
      <w:r w:rsidRPr="00005D8A">
        <w:rPr>
          <w:b/>
          <w:bCs/>
          <w:noProof w:val="0"/>
        </w:rPr>
        <w:tab/>
      </w:r>
      <w:r w:rsidRPr="00005D8A">
        <w:rPr>
          <w:b/>
          <w:bCs/>
          <w:noProof w:val="0"/>
        </w:rPr>
        <w:tab/>
      </w:r>
      <w:r w:rsidRPr="00005D8A">
        <w:rPr>
          <w:b/>
          <w:bCs/>
          <w:noProof w:val="0"/>
        </w:rPr>
        <w:tab/>
        <w:t xml:space="preserve"> [ QoS-Information ]</w:t>
      </w:r>
      <w:r w:rsidRPr="00D16736">
        <w:rPr>
          <w:b/>
          <w:bCs/>
        </w:rPr>
        <w:t xml:space="preserve"> </w:t>
      </w:r>
    </w:p>
    <w:p w14:paraId="7071DA05" w14:textId="77777777" w:rsidR="0045043B" w:rsidRDefault="008F11EC" w:rsidP="0045043B">
      <w:pPr>
        <w:pStyle w:val="PL"/>
        <w:rPr>
          <w:b/>
        </w:rPr>
      </w:pPr>
      <w:r>
        <w:rPr>
          <w:b/>
          <w:bCs/>
        </w:rPr>
        <w:tab/>
      </w:r>
      <w:r>
        <w:rPr>
          <w:b/>
          <w:bCs/>
        </w:rPr>
        <w:tab/>
      </w:r>
      <w:r>
        <w:rPr>
          <w:b/>
          <w:bCs/>
        </w:rPr>
        <w:tab/>
      </w:r>
      <w:r>
        <w:rPr>
          <w:b/>
          <w:bCs/>
        </w:rPr>
        <w:tab/>
        <w:t xml:space="preserve"> [ Default-EPS-Bearer-QoS ]</w:t>
      </w:r>
    </w:p>
    <w:p w14:paraId="5AC5EA73" w14:textId="77777777" w:rsidR="0047547C" w:rsidRPr="006D1744" w:rsidRDefault="0045043B" w:rsidP="0047547C">
      <w:pPr>
        <w:pStyle w:val="PL"/>
        <w:rPr>
          <w:rFonts w:hint="eastAsia"/>
          <w:b/>
          <w:bCs/>
          <w:noProof w:val="0"/>
        </w:rPr>
      </w:pPr>
      <w:r>
        <w:rPr>
          <w:b/>
          <w:bCs/>
          <w:noProof w:val="0"/>
        </w:rPr>
        <w:tab/>
      </w:r>
      <w:r>
        <w:rPr>
          <w:b/>
          <w:bCs/>
          <w:noProof w:val="0"/>
        </w:rPr>
        <w:tab/>
      </w:r>
      <w:r>
        <w:rPr>
          <w:b/>
          <w:bCs/>
          <w:noProof w:val="0"/>
        </w:rPr>
        <w:tab/>
      </w:r>
      <w:r w:rsidRPr="009D7A68">
        <w:rPr>
          <w:b/>
          <w:bCs/>
          <w:noProof w:val="0"/>
        </w:rPr>
        <w:t xml:space="preserve">  0*2[ AN-GW-Address ]</w:t>
      </w:r>
      <w:r w:rsidR="0047547C" w:rsidRPr="0094425B">
        <w:rPr>
          <w:b/>
          <w:bCs/>
          <w:noProof w:val="0"/>
        </w:rPr>
        <w:tab/>
      </w:r>
      <w:r w:rsidR="0047547C" w:rsidRPr="0094425B">
        <w:rPr>
          <w:b/>
          <w:bCs/>
          <w:noProof w:val="0"/>
        </w:rPr>
        <w:tab/>
      </w:r>
      <w:r w:rsidR="0047547C" w:rsidRPr="0094425B">
        <w:rPr>
          <w:b/>
          <w:bCs/>
          <w:noProof w:val="0"/>
        </w:rPr>
        <w:tab/>
      </w:r>
      <w:r w:rsidR="0047547C" w:rsidRPr="0094425B">
        <w:rPr>
          <w:b/>
          <w:bCs/>
          <w:noProof w:val="0"/>
        </w:rPr>
        <w:tab/>
      </w:r>
      <w:r w:rsidR="0047547C" w:rsidRPr="0094425B">
        <w:rPr>
          <w:b/>
          <w:bCs/>
          <w:noProof w:val="0"/>
        </w:rPr>
        <w:tab/>
      </w:r>
      <w:r w:rsidR="0047547C" w:rsidRPr="0094425B">
        <w:rPr>
          <w:b/>
          <w:bCs/>
          <w:noProof w:val="0"/>
        </w:rPr>
        <w:tab/>
        <w:t xml:space="preserve"> </w:t>
      </w:r>
    </w:p>
    <w:p w14:paraId="75C028B2" w14:textId="77777777" w:rsidR="00347AB5" w:rsidRPr="006D1744" w:rsidRDefault="0047547C" w:rsidP="0047547C">
      <w:pPr>
        <w:pStyle w:val="PL"/>
        <w:rPr>
          <w:rFonts w:hint="eastAsia"/>
          <w:b/>
          <w:bCs/>
          <w:noProof w:val="0"/>
        </w:rPr>
      </w:pPr>
      <w:r w:rsidRPr="0094425B">
        <w:rPr>
          <w:b/>
          <w:bCs/>
          <w:noProof w:val="0"/>
        </w:rPr>
        <w:tab/>
      </w:r>
      <w:r w:rsidRPr="0094425B">
        <w:rPr>
          <w:b/>
          <w:bCs/>
          <w:noProof w:val="0"/>
        </w:rPr>
        <w:tab/>
      </w:r>
      <w:r w:rsidRPr="0094425B">
        <w:rPr>
          <w:b/>
          <w:bCs/>
          <w:noProof w:val="0"/>
        </w:rPr>
        <w:tab/>
      </w:r>
      <w:r w:rsidRPr="0094425B">
        <w:rPr>
          <w:b/>
          <w:bCs/>
          <w:noProof w:val="0"/>
        </w:rPr>
        <w:tab/>
        <w:t xml:space="preserve"> </w:t>
      </w:r>
      <w:r w:rsidRPr="00005D8A">
        <w:rPr>
          <w:b/>
          <w:bCs/>
          <w:noProof w:val="0"/>
        </w:rPr>
        <w:t xml:space="preserve">[ </w:t>
      </w:r>
      <w:r>
        <w:rPr>
          <w:b/>
          <w:bCs/>
          <w:noProof w:val="0"/>
        </w:rPr>
        <w:t>3GPP-SGSN-MCC-MNC</w:t>
      </w:r>
      <w:r w:rsidRPr="00005D8A">
        <w:rPr>
          <w:b/>
          <w:bCs/>
          <w:noProof w:val="0"/>
        </w:rPr>
        <w:t xml:space="preserve"> ]</w:t>
      </w:r>
      <w:r w:rsidR="00347AB5" w:rsidRPr="0094425B">
        <w:rPr>
          <w:b/>
          <w:bCs/>
          <w:noProof w:val="0"/>
        </w:rPr>
        <w:tab/>
      </w:r>
      <w:r w:rsidR="00347AB5" w:rsidRPr="0094425B">
        <w:rPr>
          <w:b/>
          <w:bCs/>
          <w:noProof w:val="0"/>
        </w:rPr>
        <w:tab/>
      </w:r>
      <w:r w:rsidR="00347AB5" w:rsidRPr="0094425B">
        <w:rPr>
          <w:b/>
          <w:bCs/>
          <w:noProof w:val="0"/>
        </w:rPr>
        <w:tab/>
      </w:r>
      <w:r w:rsidR="00347AB5" w:rsidRPr="0094425B">
        <w:rPr>
          <w:b/>
          <w:bCs/>
          <w:noProof w:val="0"/>
        </w:rPr>
        <w:tab/>
      </w:r>
      <w:r w:rsidR="00347AB5" w:rsidRPr="0094425B">
        <w:rPr>
          <w:b/>
          <w:bCs/>
          <w:noProof w:val="0"/>
        </w:rPr>
        <w:tab/>
      </w:r>
      <w:r w:rsidR="00347AB5" w:rsidRPr="0094425B">
        <w:rPr>
          <w:b/>
          <w:bCs/>
          <w:noProof w:val="0"/>
        </w:rPr>
        <w:tab/>
        <w:t xml:space="preserve"> </w:t>
      </w:r>
    </w:p>
    <w:p w14:paraId="67E63C95" w14:textId="77777777" w:rsidR="00347AB5" w:rsidRPr="00005D8A" w:rsidRDefault="00347AB5" w:rsidP="00347AB5">
      <w:pPr>
        <w:pStyle w:val="PL"/>
        <w:rPr>
          <w:b/>
          <w:bCs/>
          <w:noProof w:val="0"/>
        </w:rPr>
      </w:pPr>
      <w:r w:rsidRPr="0094425B">
        <w:rPr>
          <w:b/>
          <w:bCs/>
          <w:noProof w:val="0"/>
        </w:rPr>
        <w:tab/>
      </w:r>
      <w:r w:rsidRPr="0094425B">
        <w:rPr>
          <w:b/>
          <w:bCs/>
          <w:noProof w:val="0"/>
        </w:rPr>
        <w:tab/>
      </w:r>
      <w:r w:rsidRPr="0094425B">
        <w:rPr>
          <w:b/>
          <w:bCs/>
          <w:noProof w:val="0"/>
        </w:rPr>
        <w:tab/>
      </w:r>
      <w:r w:rsidRPr="0094425B">
        <w:rPr>
          <w:b/>
          <w:bCs/>
          <w:noProof w:val="0"/>
        </w:rPr>
        <w:tab/>
        <w:t xml:space="preserve"> </w:t>
      </w:r>
      <w:r w:rsidRPr="00005D8A">
        <w:rPr>
          <w:b/>
          <w:bCs/>
          <w:noProof w:val="0"/>
        </w:rPr>
        <w:t>[ 3GPP-SGSN-Address ]</w:t>
      </w:r>
    </w:p>
    <w:p w14:paraId="06AF0D27" w14:textId="77777777" w:rsidR="00347AB5" w:rsidRDefault="00347AB5" w:rsidP="00347AB5">
      <w:pPr>
        <w:pStyle w:val="PL"/>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[ 3GPP-SGSN-IPv6-Address ]</w:t>
      </w:r>
    </w:p>
    <w:p w14:paraId="04984FAA" w14:textId="77777777" w:rsidR="00347AB5" w:rsidRPr="005D0E02" w:rsidRDefault="00347AB5" w:rsidP="00347AB5">
      <w:pPr>
        <w:pStyle w:val="PL"/>
        <w:rPr>
          <w:b/>
          <w:bCs/>
          <w:noProof w:val="0"/>
          <w:lang w:val="fr-FR"/>
        </w:rPr>
      </w:pPr>
      <w:r w:rsidRPr="00FF5990">
        <w:rPr>
          <w:b/>
          <w:bCs/>
          <w:noProof w:val="0"/>
        </w:rPr>
        <w:tab/>
      </w:r>
      <w:r w:rsidRPr="00FF5990">
        <w:rPr>
          <w:b/>
          <w:bCs/>
          <w:noProof w:val="0"/>
        </w:rPr>
        <w:tab/>
      </w:r>
      <w:r w:rsidRPr="00FF5990">
        <w:rPr>
          <w:b/>
          <w:bCs/>
          <w:noProof w:val="0"/>
        </w:rPr>
        <w:tab/>
      </w:r>
      <w:r w:rsidRPr="00FF5990">
        <w:rPr>
          <w:b/>
          <w:bCs/>
          <w:noProof w:val="0"/>
        </w:rPr>
        <w:tab/>
        <w:t xml:space="preserve"> </w:t>
      </w:r>
      <w:r w:rsidRPr="005D0E02">
        <w:rPr>
          <w:b/>
          <w:bCs/>
          <w:noProof w:val="0"/>
          <w:lang w:val="fr-FR"/>
        </w:rPr>
        <w:t>[ RAI ]</w:t>
      </w:r>
    </w:p>
    <w:p w14:paraId="6234CC9A" w14:textId="77777777" w:rsidR="004A5719" w:rsidRPr="005D0E02" w:rsidRDefault="00347AB5" w:rsidP="004A5719">
      <w:pPr>
        <w:pStyle w:val="PL"/>
        <w:rPr>
          <w:rFonts w:eastAsia="SimSun" w:hint="eastAsia"/>
          <w:b/>
          <w:bCs/>
          <w:noProof w:val="0"/>
          <w:lang w:val="fr-FR" w:eastAsia="zh-CN"/>
        </w:rPr>
      </w:pPr>
      <w:r w:rsidRPr="005D0E02">
        <w:rPr>
          <w:b/>
          <w:bCs/>
          <w:noProof w:val="0"/>
          <w:lang w:val="fr-FR"/>
        </w:rPr>
        <w:tab/>
      </w:r>
      <w:r w:rsidRPr="005D0E02">
        <w:rPr>
          <w:b/>
          <w:bCs/>
          <w:noProof w:val="0"/>
          <w:lang w:val="fr-FR"/>
        </w:rPr>
        <w:tab/>
      </w:r>
      <w:r w:rsidRPr="005D0E02">
        <w:rPr>
          <w:b/>
          <w:bCs/>
          <w:noProof w:val="0"/>
          <w:lang w:val="fr-FR"/>
        </w:rPr>
        <w:tab/>
      </w:r>
      <w:r w:rsidRPr="005D0E02">
        <w:rPr>
          <w:b/>
          <w:bCs/>
          <w:noProof w:val="0"/>
          <w:lang w:val="fr-FR"/>
        </w:rPr>
        <w:tab/>
        <w:t xml:space="preserve"> [ 3GPP-User-Location-Info]</w:t>
      </w:r>
    </w:p>
    <w:p w14:paraId="1E9A115B" w14:textId="77777777" w:rsidR="00347AB5" w:rsidRPr="00F90863" w:rsidRDefault="004A5719" w:rsidP="004A5719">
      <w:pPr>
        <w:pStyle w:val="PL"/>
        <w:rPr>
          <w:b/>
          <w:bCs/>
          <w:noProof w:val="0"/>
        </w:rPr>
      </w:pPr>
      <w:r w:rsidRPr="005D0E02">
        <w:rPr>
          <w:rFonts w:hint="eastAsia"/>
          <w:b/>
          <w:bCs/>
          <w:noProof w:val="0"/>
          <w:lang w:val="fr-FR" w:eastAsia="ko-KR"/>
        </w:rPr>
        <w:t xml:space="preserve"> </w:t>
      </w:r>
      <w:r w:rsidRPr="005D0E02">
        <w:rPr>
          <w:rFonts w:eastAsia="SimSun" w:hint="eastAsia"/>
          <w:b/>
          <w:bCs/>
          <w:noProof w:val="0"/>
          <w:lang w:val="fr-FR" w:eastAsia="zh-CN"/>
        </w:rPr>
        <w:tab/>
      </w:r>
      <w:r w:rsidRPr="005D0E02">
        <w:rPr>
          <w:rFonts w:eastAsia="SimSun" w:hint="eastAsia"/>
          <w:b/>
          <w:bCs/>
          <w:noProof w:val="0"/>
          <w:lang w:val="fr-FR" w:eastAsia="zh-CN"/>
        </w:rPr>
        <w:tab/>
      </w:r>
      <w:r w:rsidRPr="005D0E02">
        <w:rPr>
          <w:rFonts w:eastAsia="SimSun" w:hint="eastAsia"/>
          <w:b/>
          <w:bCs/>
          <w:noProof w:val="0"/>
          <w:lang w:val="fr-FR" w:eastAsia="zh-CN"/>
        </w:rPr>
        <w:tab/>
      </w:r>
      <w:r w:rsidRPr="005D0E02">
        <w:rPr>
          <w:rFonts w:eastAsia="SimSun" w:hint="eastAsia"/>
          <w:b/>
          <w:bCs/>
          <w:noProof w:val="0"/>
          <w:lang w:val="fr-FR" w:eastAsia="zh-CN"/>
        </w:rPr>
        <w:tab/>
      </w:r>
      <w:r w:rsidRPr="005D0E02">
        <w:rPr>
          <w:rFonts w:hint="eastAsia"/>
          <w:b/>
          <w:bCs/>
          <w:noProof w:val="0"/>
          <w:lang w:val="fr-FR" w:eastAsia="ko-KR"/>
        </w:rPr>
        <w:t xml:space="preserve"> </w:t>
      </w:r>
      <w:r w:rsidRPr="00F90863">
        <w:rPr>
          <w:rFonts w:hint="eastAsia"/>
          <w:b/>
          <w:bCs/>
          <w:noProof w:val="0"/>
        </w:rPr>
        <w:t>[</w:t>
      </w:r>
      <w:r w:rsidRPr="00F90863">
        <w:rPr>
          <w:rFonts w:eastAsia="SimSun" w:hint="eastAsia"/>
          <w:b/>
          <w:bCs/>
          <w:noProof w:val="0"/>
          <w:lang w:eastAsia="zh-CN"/>
        </w:rPr>
        <w:t xml:space="preserve"> </w:t>
      </w:r>
      <w:r w:rsidRPr="00F90863">
        <w:rPr>
          <w:b/>
          <w:bCs/>
          <w:noProof w:val="0"/>
        </w:rPr>
        <w:t>3GPP-MS-TimeZone</w:t>
      </w:r>
      <w:r w:rsidRPr="00F90863">
        <w:rPr>
          <w:rFonts w:hint="eastAsia"/>
          <w:b/>
          <w:bCs/>
          <w:noProof w:val="0"/>
        </w:rPr>
        <w:t xml:space="preserve"> ]</w:t>
      </w:r>
    </w:p>
    <w:p w14:paraId="179888A2" w14:textId="77777777" w:rsidR="004F3974" w:rsidRPr="00F90863" w:rsidRDefault="004F3974" w:rsidP="004F3974">
      <w:pPr>
        <w:pStyle w:val="PL"/>
        <w:rPr>
          <w:b/>
          <w:bCs/>
          <w:noProof w:val="0"/>
        </w:rPr>
      </w:pPr>
      <w:r w:rsidRPr="00F90863">
        <w:rPr>
          <w:b/>
          <w:bCs/>
          <w:noProof w:val="0"/>
        </w:rPr>
        <w:tab/>
      </w:r>
      <w:r w:rsidRPr="00F90863">
        <w:rPr>
          <w:b/>
          <w:bCs/>
          <w:noProof w:val="0"/>
        </w:rPr>
        <w:tab/>
      </w:r>
      <w:r w:rsidRPr="00F90863">
        <w:rPr>
          <w:b/>
          <w:bCs/>
          <w:noProof w:val="0"/>
        </w:rPr>
        <w:tab/>
      </w:r>
      <w:r w:rsidRPr="00F90863">
        <w:rPr>
          <w:b/>
          <w:bCs/>
          <w:noProof w:val="0"/>
        </w:rPr>
        <w:tab/>
        <w:t xml:space="preserve"> [ 3GPP2-BSID ]</w:t>
      </w:r>
    </w:p>
    <w:p w14:paraId="51BE67A5" w14:textId="77777777" w:rsidR="00347AB5" w:rsidRPr="0078747E" w:rsidRDefault="00347AB5" w:rsidP="00347AB5">
      <w:pPr>
        <w:pStyle w:val="PL"/>
        <w:rPr>
          <w:noProof w:val="0"/>
        </w:rPr>
      </w:pPr>
      <w:r w:rsidRPr="00F90863">
        <w:rPr>
          <w:noProof w:val="0"/>
        </w:rPr>
        <w:tab/>
      </w:r>
      <w:r w:rsidRPr="00F90863">
        <w:rPr>
          <w:noProof w:val="0"/>
        </w:rPr>
        <w:tab/>
      </w:r>
      <w:r w:rsidRPr="00F90863">
        <w:rPr>
          <w:noProof w:val="0"/>
        </w:rPr>
        <w:tab/>
      </w:r>
      <w:r w:rsidRPr="00F90863">
        <w:rPr>
          <w:noProof w:val="0"/>
        </w:rPr>
        <w:tab/>
        <w:t xml:space="preserve"> </w:t>
      </w:r>
      <w:r w:rsidRPr="0078747E">
        <w:rPr>
          <w:noProof w:val="0"/>
        </w:rPr>
        <w:t>[ Called-Station-I</w:t>
      </w:r>
      <w:r w:rsidR="009A783B">
        <w:rPr>
          <w:rFonts w:eastAsia="바탕" w:hint="eastAsia"/>
          <w:noProof w:val="0"/>
          <w:lang w:eastAsia="ko-KR"/>
        </w:rPr>
        <w:t>d</w:t>
      </w:r>
      <w:r w:rsidRPr="0078747E">
        <w:rPr>
          <w:noProof w:val="0"/>
        </w:rPr>
        <w:t xml:space="preserve"> ]</w:t>
      </w:r>
    </w:p>
    <w:p w14:paraId="109B1902"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Pr>
          <w:b/>
          <w:bCs/>
          <w:noProof w:val="0"/>
        </w:rPr>
        <w:t>QoS</w:t>
      </w:r>
      <w:r w:rsidRPr="0078747E">
        <w:rPr>
          <w:b/>
          <w:bCs/>
          <w:noProof w:val="0"/>
        </w:rPr>
        <w:t>-Rule-Report]</w:t>
      </w:r>
    </w:p>
    <w:p w14:paraId="291B2311" w14:textId="77777777" w:rsidR="00E700E8" w:rsidRDefault="00347AB5" w:rsidP="00E700E8">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w:t>
      </w:r>
    </w:p>
    <w:p w14:paraId="111D05A4" w14:textId="77777777" w:rsidR="006C1749" w:rsidRPr="0078747E" w:rsidRDefault="00E700E8" w:rsidP="006C1749">
      <w:pPr>
        <w:pStyle w:val="PL"/>
        <w:rPr>
          <w:b/>
          <w:bCs/>
          <w:noProof w:val="0"/>
        </w:rPr>
      </w:pPr>
      <w:r>
        <w:rPr>
          <w:b/>
          <w:bCs/>
          <w:noProof w:val="0"/>
        </w:rPr>
        <w:tab/>
      </w:r>
      <w:r>
        <w:rPr>
          <w:b/>
          <w:bCs/>
          <w:noProof w:val="0"/>
        </w:rPr>
        <w:tab/>
      </w:r>
      <w:r>
        <w:rPr>
          <w:b/>
          <w:bCs/>
          <w:noProof w:val="0"/>
        </w:rPr>
        <w:tab/>
      </w:r>
      <w:r>
        <w:rPr>
          <w:b/>
          <w:bCs/>
          <w:noProof w:val="0"/>
        </w:rPr>
        <w:tab/>
        <w:t xml:space="preserve"> [ Session-Linking-Indicator ]</w:t>
      </w:r>
    </w:p>
    <w:p w14:paraId="216E1C7A" w14:textId="77777777" w:rsidR="006C1749" w:rsidRPr="00706114" w:rsidRDefault="006C1749" w:rsidP="006C1749">
      <w:pPr>
        <w:pStyle w:val="PL"/>
        <w:rPr>
          <w:b/>
          <w:bCs/>
          <w:noProof w:val="0"/>
        </w:rPr>
      </w:pPr>
      <w:r>
        <w:rPr>
          <w:b/>
          <w:bCs/>
          <w:noProof w:val="0"/>
        </w:rPr>
        <w:tab/>
      </w:r>
      <w:r>
        <w:rPr>
          <w:b/>
          <w:bCs/>
          <w:noProof w:val="0"/>
        </w:rPr>
        <w:tab/>
      </w:r>
      <w:r>
        <w:rPr>
          <w:b/>
          <w:bCs/>
          <w:noProof w:val="0"/>
        </w:rPr>
        <w:tab/>
      </w:r>
      <w:r>
        <w:rPr>
          <w:b/>
          <w:bCs/>
          <w:noProof w:val="0"/>
        </w:rPr>
        <w:tab/>
      </w:r>
      <w:r w:rsidRPr="00706114">
        <w:rPr>
          <w:b/>
          <w:bCs/>
          <w:noProof w:val="0"/>
        </w:rPr>
        <w:t xml:space="preserve"> [ Trace-Data ]</w:t>
      </w:r>
    </w:p>
    <w:p w14:paraId="18473B21" w14:textId="77777777" w:rsidR="00347AB5" w:rsidRPr="0078747E" w:rsidRDefault="006C1749" w:rsidP="006C1749">
      <w:pPr>
        <w:pStyle w:val="PL"/>
        <w:rPr>
          <w:b/>
          <w:bCs/>
          <w:noProof w:val="0"/>
        </w:rPr>
      </w:pPr>
      <w:r w:rsidRPr="00706114">
        <w:rPr>
          <w:b/>
          <w:bCs/>
          <w:noProof w:val="0"/>
        </w:rPr>
        <w:tab/>
      </w:r>
      <w:r w:rsidRPr="00706114">
        <w:rPr>
          <w:b/>
          <w:bCs/>
          <w:noProof w:val="0"/>
        </w:rPr>
        <w:tab/>
      </w:r>
      <w:r w:rsidRPr="00706114">
        <w:rPr>
          <w:b/>
          <w:bCs/>
          <w:noProof w:val="0"/>
        </w:rPr>
        <w:tab/>
      </w:r>
      <w:r w:rsidRPr="00706114">
        <w:rPr>
          <w:b/>
          <w:bCs/>
          <w:noProof w:val="0"/>
        </w:rPr>
        <w:tab/>
        <w:t xml:space="preserve"> [ Trace-Reference ]</w:t>
      </w:r>
    </w:p>
    <w:p w14:paraId="7FB42D69"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Proxy-Info ]</w:t>
      </w:r>
    </w:p>
    <w:p w14:paraId="3E3F1FD6"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Route-Record ]</w:t>
      </w:r>
    </w:p>
    <w:p w14:paraId="16B536FA" w14:textId="77777777" w:rsidR="00347AB5" w:rsidRDefault="00347AB5" w:rsidP="00FC2095">
      <w:pPr>
        <w:pStyle w:val="PL"/>
        <w:rPr>
          <w:noProof w:val="0"/>
        </w:rPr>
      </w:pPr>
      <w:r w:rsidRPr="0078747E">
        <w:rPr>
          <w:noProof w:val="0"/>
        </w:rPr>
        <w:tab/>
      </w:r>
      <w:r w:rsidRPr="0078747E">
        <w:rPr>
          <w:noProof w:val="0"/>
        </w:rPr>
        <w:tab/>
      </w:r>
      <w:r w:rsidRPr="0078747E">
        <w:rPr>
          <w:noProof w:val="0"/>
        </w:rPr>
        <w:tab/>
      </w:r>
      <w:r w:rsidRPr="0078747E">
        <w:rPr>
          <w:noProof w:val="0"/>
        </w:rPr>
        <w:tab/>
        <w:t>*[ AVP ]</w:t>
      </w:r>
    </w:p>
    <w:p w14:paraId="410ACD51" w14:textId="77777777" w:rsidR="00347AB5" w:rsidRPr="0078747E" w:rsidRDefault="00347AB5" w:rsidP="00347AB5">
      <w:pPr>
        <w:pStyle w:val="Heading3"/>
      </w:pPr>
      <w:bookmarkStart w:id="183" w:name="_Toc343033576"/>
      <w:r w:rsidRPr="0078747E">
        <w:t>5</w:t>
      </w:r>
      <w:r>
        <w:t>a</w:t>
      </w:r>
      <w:r w:rsidRPr="0078747E">
        <w:t>.6.3</w:t>
      </w:r>
      <w:r w:rsidRPr="0078747E">
        <w:tab/>
        <w:t>CC-Answer (CCA) Command</w:t>
      </w:r>
      <w:bookmarkEnd w:id="183"/>
    </w:p>
    <w:p w14:paraId="5673749E" w14:textId="77777777" w:rsidR="00347AB5" w:rsidRPr="0078747E" w:rsidRDefault="00347AB5" w:rsidP="00347AB5">
      <w:r w:rsidRPr="0078747E">
        <w:t xml:space="preserve">The CCA command, indicated by the Command-Code field set to 272 and the 'R' bit cleared in the Command Flags field, is sent by the </w:t>
      </w:r>
      <w:r w:rsidRPr="00A22E7F">
        <w:t>PCRF</w:t>
      </w:r>
      <w:r w:rsidRPr="0078747E">
        <w:t xml:space="preserve"> to the </w:t>
      </w:r>
      <w:r>
        <w:t>BBERF</w:t>
      </w:r>
      <w:r w:rsidRPr="0078747E">
        <w:t xml:space="preserve"> in response to the CCR comm</w:t>
      </w:r>
      <w:r>
        <w:t>and. It is used to provision QoS</w:t>
      </w:r>
      <w:r w:rsidRPr="0078747E">
        <w:t xml:space="preserve"> rules and event triggers for the bearer</w:t>
      </w:r>
      <w:r>
        <w:t>/session and to provide the selected bearer control mode for the Gateway Control session</w:t>
      </w:r>
      <w:r w:rsidRPr="0078747E">
        <w:t xml:space="preserve">. </w:t>
      </w:r>
    </w:p>
    <w:p w14:paraId="264DA339" w14:textId="77777777" w:rsidR="00347AB5" w:rsidRPr="0078747E" w:rsidRDefault="00347AB5" w:rsidP="00347AB5">
      <w:r w:rsidRPr="0078747E">
        <w:t>Message Format:</w:t>
      </w:r>
    </w:p>
    <w:p w14:paraId="0B7B82AC" w14:textId="77777777" w:rsidR="00347AB5" w:rsidRPr="0078747E" w:rsidRDefault="00347AB5" w:rsidP="00347AB5">
      <w:pPr>
        <w:pStyle w:val="PL"/>
        <w:rPr>
          <w:noProof w:val="0"/>
        </w:rPr>
      </w:pPr>
      <w:r w:rsidRPr="0078747E">
        <w:rPr>
          <w:noProof w:val="0"/>
        </w:rPr>
        <w:t>&lt;CC-Answer&gt; ::=  &lt; Diameter Header: 272, PXY &gt;</w:t>
      </w:r>
    </w:p>
    <w:p w14:paraId="1C50C678"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61DAB618"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1E88A205"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7ABC517C"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258F00AD"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Result-Code ]</w:t>
      </w:r>
    </w:p>
    <w:p w14:paraId="7A19C5C9"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Experimental-Result ]</w:t>
      </w:r>
    </w:p>
    <w:p w14:paraId="49C5A129"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CC-Request-Type }</w:t>
      </w:r>
    </w:p>
    <w:p w14:paraId="3DC48686"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CC-Request-Number }</w:t>
      </w:r>
    </w:p>
    <w:p w14:paraId="37699A59" w14:textId="77777777" w:rsidR="00CE05F5" w:rsidRPr="00880402" w:rsidRDefault="00CE05F5" w:rsidP="00CE05F5">
      <w:pPr>
        <w:pStyle w:val="PL"/>
        <w:rPr>
          <w:b/>
          <w:noProof w:val="0"/>
        </w:rPr>
      </w:pPr>
      <w:r>
        <w:rPr>
          <w:noProof w:val="0"/>
        </w:rPr>
        <w:tab/>
      </w:r>
      <w:r>
        <w:rPr>
          <w:noProof w:val="0"/>
        </w:rPr>
        <w:tab/>
      </w:r>
      <w:r>
        <w:rPr>
          <w:noProof w:val="0"/>
        </w:rPr>
        <w:tab/>
      </w:r>
      <w:r>
        <w:rPr>
          <w:noProof w:val="0"/>
        </w:rPr>
        <w:tab/>
        <w:t>*</w:t>
      </w:r>
      <w:r>
        <w:rPr>
          <w:b/>
          <w:noProof w:val="0"/>
        </w:rPr>
        <w:t>[ Supported-Features</w:t>
      </w:r>
      <w:r w:rsidRPr="00880402">
        <w:rPr>
          <w:b/>
          <w:noProof w:val="0"/>
        </w:rPr>
        <w:t xml:space="preserve"> ]</w:t>
      </w:r>
    </w:p>
    <w:p w14:paraId="69530FBD" w14:textId="77777777" w:rsidR="00347AB5" w:rsidRPr="00880402" w:rsidRDefault="00347AB5" w:rsidP="00347AB5">
      <w:pPr>
        <w:pStyle w:val="PL"/>
        <w:rPr>
          <w:b/>
          <w:noProof w:val="0"/>
        </w:rPr>
      </w:pPr>
      <w:r>
        <w:rPr>
          <w:noProof w:val="0"/>
        </w:rPr>
        <w:tab/>
      </w:r>
      <w:r>
        <w:rPr>
          <w:noProof w:val="0"/>
        </w:rPr>
        <w:tab/>
      </w:r>
      <w:r>
        <w:rPr>
          <w:noProof w:val="0"/>
        </w:rPr>
        <w:tab/>
      </w:r>
      <w:r>
        <w:rPr>
          <w:noProof w:val="0"/>
        </w:rPr>
        <w:tab/>
        <w:t xml:space="preserve"> </w:t>
      </w:r>
      <w:r w:rsidRPr="00880402">
        <w:rPr>
          <w:b/>
          <w:noProof w:val="0"/>
        </w:rPr>
        <w:t>[ Bearer-Control-Mode ]</w:t>
      </w:r>
    </w:p>
    <w:p w14:paraId="328FA379"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 ]</w:t>
      </w:r>
    </w:p>
    <w:p w14:paraId="4B7F1C51"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Origin-State-Id ]</w:t>
      </w:r>
    </w:p>
    <w:p w14:paraId="666E3494" w14:textId="77777777" w:rsidR="00347AB5" w:rsidRDefault="00AA391A" w:rsidP="00347AB5">
      <w:pPr>
        <w:pStyle w:val="PL"/>
        <w:rPr>
          <w:noProof w:val="0"/>
        </w:rPr>
      </w:pPr>
      <w:r w:rsidRPr="0078747E">
        <w:rPr>
          <w:b/>
          <w:bCs/>
          <w:noProof w:val="0"/>
        </w:rPr>
        <w:tab/>
      </w:r>
      <w:r w:rsidRPr="0078747E">
        <w:rPr>
          <w:b/>
          <w:bCs/>
          <w:noProof w:val="0"/>
        </w:rPr>
        <w:tab/>
      </w:r>
      <w:r w:rsidRPr="0078747E">
        <w:rPr>
          <w:b/>
          <w:bCs/>
          <w:noProof w:val="0"/>
        </w:rPr>
        <w:tab/>
      </w:r>
      <w:r w:rsidRPr="0078747E">
        <w:rPr>
          <w:b/>
          <w:bCs/>
          <w:noProof w:val="0"/>
        </w:rPr>
        <w:tab/>
      </w:r>
      <w:r w:rsidR="00347AB5">
        <w:rPr>
          <w:noProof w:val="0"/>
        </w:rPr>
        <w:t>*[ Redirect-Host ]</w:t>
      </w:r>
    </w:p>
    <w:p w14:paraId="2CE3F3D9" w14:textId="77777777" w:rsidR="00347AB5" w:rsidRDefault="00AA391A" w:rsidP="00AA391A">
      <w:pPr>
        <w:pStyle w:val="PL"/>
        <w:rPr>
          <w:noProof w:val="0"/>
        </w:rPr>
      </w:pPr>
      <w:r w:rsidRPr="001725D5">
        <w:rPr>
          <w:b/>
          <w:bCs/>
          <w:noProof w:val="0"/>
        </w:rPr>
        <w:tab/>
      </w:r>
      <w:r w:rsidRPr="001725D5">
        <w:rPr>
          <w:b/>
          <w:bCs/>
          <w:noProof w:val="0"/>
        </w:rPr>
        <w:tab/>
      </w:r>
      <w:r w:rsidRPr="001725D5">
        <w:rPr>
          <w:b/>
          <w:bCs/>
          <w:noProof w:val="0"/>
        </w:rPr>
        <w:tab/>
      </w:r>
      <w:r w:rsidRPr="001725D5">
        <w:rPr>
          <w:b/>
          <w:bCs/>
          <w:noProof w:val="0"/>
        </w:rPr>
        <w:tab/>
        <w:t xml:space="preserve"> </w:t>
      </w:r>
      <w:r w:rsidR="00347AB5">
        <w:rPr>
          <w:noProof w:val="0"/>
        </w:rPr>
        <w:t>[ Redirect-Host-Usage ]</w:t>
      </w:r>
    </w:p>
    <w:p w14:paraId="400E9CC1" w14:textId="77777777" w:rsidR="00347AB5" w:rsidRPr="00A94B0C" w:rsidRDefault="00AA391A" w:rsidP="00347AB5">
      <w:pPr>
        <w:pStyle w:val="PL"/>
        <w:rPr>
          <w:noProof w:val="0"/>
        </w:rPr>
      </w:pPr>
      <w:r w:rsidRPr="001725D5">
        <w:rPr>
          <w:b/>
          <w:bCs/>
          <w:noProof w:val="0"/>
        </w:rPr>
        <w:tab/>
      </w:r>
      <w:r w:rsidRPr="001725D5">
        <w:rPr>
          <w:b/>
          <w:bCs/>
          <w:noProof w:val="0"/>
        </w:rPr>
        <w:tab/>
      </w:r>
      <w:r w:rsidRPr="001725D5">
        <w:rPr>
          <w:b/>
          <w:bCs/>
          <w:noProof w:val="0"/>
        </w:rPr>
        <w:tab/>
      </w:r>
      <w:r w:rsidRPr="001725D5">
        <w:rPr>
          <w:b/>
          <w:bCs/>
          <w:noProof w:val="0"/>
        </w:rPr>
        <w:tab/>
        <w:t xml:space="preserve"> </w:t>
      </w:r>
      <w:r w:rsidR="00347AB5">
        <w:t>[ Redirect-Max-Cache-Time ]</w:t>
      </w:r>
    </w:p>
    <w:p w14:paraId="0BA0788D"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Pr>
          <w:b/>
          <w:bCs/>
          <w:noProof w:val="0"/>
        </w:rPr>
        <w:t>QoS</w:t>
      </w:r>
      <w:r w:rsidRPr="0078747E">
        <w:rPr>
          <w:b/>
          <w:bCs/>
          <w:noProof w:val="0"/>
        </w:rPr>
        <w:t>-Rule-Remove ]</w:t>
      </w:r>
    </w:p>
    <w:p w14:paraId="263D63EF"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Pr>
          <w:b/>
          <w:bCs/>
          <w:noProof w:val="0"/>
        </w:rPr>
        <w:t>QoS</w:t>
      </w:r>
      <w:r w:rsidRPr="0078747E">
        <w:rPr>
          <w:b/>
          <w:bCs/>
          <w:noProof w:val="0"/>
        </w:rPr>
        <w:t>-Rule-Install ]</w:t>
      </w:r>
    </w:p>
    <w:p w14:paraId="1C2F8FD5" w14:textId="77777777" w:rsidR="003C69AD" w:rsidRDefault="008F11EC" w:rsidP="003C69AD">
      <w:pPr>
        <w:pStyle w:val="PL"/>
        <w:rPr>
          <w:b/>
          <w:bCs/>
          <w:noProof w:val="0"/>
        </w:rPr>
      </w:pPr>
      <w:r w:rsidRPr="001725D5">
        <w:rPr>
          <w:b/>
          <w:bCs/>
          <w:noProof w:val="0"/>
        </w:rPr>
        <w:tab/>
      </w:r>
      <w:r w:rsidRPr="001725D5">
        <w:rPr>
          <w:b/>
          <w:bCs/>
          <w:noProof w:val="0"/>
        </w:rPr>
        <w:tab/>
      </w:r>
      <w:r w:rsidRPr="001725D5">
        <w:rPr>
          <w:b/>
          <w:bCs/>
          <w:noProof w:val="0"/>
        </w:rPr>
        <w:tab/>
      </w:r>
      <w:r w:rsidRPr="001725D5">
        <w:rPr>
          <w:b/>
          <w:bCs/>
          <w:noProof w:val="0"/>
        </w:rPr>
        <w:tab/>
        <w:t xml:space="preserve"> </w:t>
      </w:r>
      <w:r w:rsidR="003C69AD" w:rsidRPr="001725D5">
        <w:rPr>
          <w:b/>
          <w:bCs/>
          <w:noProof w:val="0"/>
        </w:rPr>
        <w:t xml:space="preserve">[ </w:t>
      </w:r>
      <w:r w:rsidR="003C69AD" w:rsidRPr="00C65DA9">
        <w:rPr>
          <w:b/>
          <w:bCs/>
          <w:noProof w:val="0"/>
        </w:rPr>
        <w:t>QoS-Information</w:t>
      </w:r>
      <w:r w:rsidR="003C69AD" w:rsidRPr="001725D5">
        <w:rPr>
          <w:b/>
          <w:bCs/>
          <w:noProof w:val="0"/>
        </w:rPr>
        <w:t xml:space="preserve"> ]</w:t>
      </w:r>
    </w:p>
    <w:p w14:paraId="67ADA735" w14:textId="77777777" w:rsidR="00347AB5" w:rsidRDefault="003C69AD" w:rsidP="003C69AD">
      <w:pPr>
        <w:pStyle w:val="PL"/>
        <w:rPr>
          <w:b/>
          <w:bCs/>
          <w:noProof w:val="0"/>
        </w:rPr>
      </w:pPr>
      <w:r w:rsidRPr="00C65DA9">
        <w:rPr>
          <w:noProof w:val="0"/>
        </w:rPr>
        <w:tab/>
      </w:r>
      <w:r w:rsidRPr="00C65DA9">
        <w:rPr>
          <w:noProof w:val="0"/>
        </w:rPr>
        <w:tab/>
      </w:r>
      <w:r w:rsidRPr="00C65DA9">
        <w:rPr>
          <w:noProof w:val="0"/>
        </w:rPr>
        <w:tab/>
      </w:r>
      <w:r w:rsidRPr="00C65DA9">
        <w:rPr>
          <w:bCs/>
          <w:noProof w:val="0"/>
        </w:rPr>
        <w:tab/>
        <w:t xml:space="preserve"> </w:t>
      </w:r>
      <w:r w:rsidR="008F11EC" w:rsidRPr="001725D5">
        <w:rPr>
          <w:b/>
          <w:bCs/>
          <w:noProof w:val="0"/>
        </w:rPr>
        <w:t>[ Default-EPS-Bearer-QoS ]</w:t>
      </w:r>
    </w:p>
    <w:p w14:paraId="0BF48B60" w14:textId="77777777" w:rsidR="00347AB5" w:rsidRPr="00C65DA9" w:rsidRDefault="00347AB5" w:rsidP="00347AB5">
      <w:pPr>
        <w:pStyle w:val="PL"/>
        <w:rPr>
          <w:bCs/>
          <w:noProof w:val="0"/>
        </w:rPr>
      </w:pPr>
      <w:r w:rsidRPr="00C65DA9">
        <w:rPr>
          <w:noProof w:val="0"/>
        </w:rPr>
        <w:tab/>
      </w:r>
      <w:r w:rsidRPr="00C65DA9">
        <w:rPr>
          <w:noProof w:val="0"/>
        </w:rPr>
        <w:tab/>
      </w:r>
      <w:r w:rsidRPr="00C65DA9">
        <w:rPr>
          <w:noProof w:val="0"/>
        </w:rPr>
        <w:tab/>
      </w:r>
      <w:r w:rsidRPr="00C65DA9">
        <w:rPr>
          <w:bCs/>
          <w:noProof w:val="0"/>
        </w:rPr>
        <w:tab/>
        <w:t xml:space="preserve"> [ Error-Message ]</w:t>
      </w:r>
    </w:p>
    <w:p w14:paraId="3F93A3AA" w14:textId="77777777" w:rsidR="00347AB5" w:rsidRPr="0078747E" w:rsidRDefault="00347AB5" w:rsidP="00347AB5">
      <w:pPr>
        <w:pStyle w:val="PL"/>
        <w:rPr>
          <w:bCs/>
          <w:noProof w:val="0"/>
        </w:rPr>
      </w:pPr>
      <w:r w:rsidRPr="00C65DA9">
        <w:rPr>
          <w:bCs/>
          <w:noProof w:val="0"/>
        </w:rPr>
        <w:tab/>
      </w:r>
      <w:r w:rsidRPr="00C65DA9">
        <w:rPr>
          <w:bCs/>
          <w:noProof w:val="0"/>
        </w:rPr>
        <w:tab/>
      </w:r>
      <w:r w:rsidRPr="00C65DA9">
        <w:rPr>
          <w:bCs/>
          <w:noProof w:val="0"/>
        </w:rPr>
        <w:tab/>
      </w:r>
      <w:r w:rsidRPr="00C65DA9">
        <w:rPr>
          <w:bCs/>
          <w:noProof w:val="0"/>
        </w:rPr>
        <w:tab/>
        <w:t xml:space="preserve"> </w:t>
      </w:r>
      <w:r w:rsidRPr="0078747E">
        <w:rPr>
          <w:bCs/>
          <w:noProof w:val="0"/>
        </w:rPr>
        <w:t>[ Error-Reporting-Host ]</w:t>
      </w:r>
    </w:p>
    <w:p w14:paraId="1DFA76AB"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Failed-AVP ]</w:t>
      </w:r>
    </w:p>
    <w:p w14:paraId="2CA743A8"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Proxy-Info ]</w:t>
      </w:r>
    </w:p>
    <w:p w14:paraId="27DB4D17"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Route-Record ]</w:t>
      </w:r>
    </w:p>
    <w:p w14:paraId="232922A8" w14:textId="77777777" w:rsidR="00E62B7C" w:rsidRDefault="00347AB5" w:rsidP="00F06E4F">
      <w:pPr>
        <w:pStyle w:val="PL"/>
        <w:rPr>
          <w:rFonts w:eastAsia="바탕" w:hint="eastAsia"/>
          <w:lang w:eastAsia="ko-KR"/>
        </w:rPr>
      </w:pPr>
      <w:r w:rsidRPr="0078747E">
        <w:tab/>
      </w:r>
      <w:r w:rsidRPr="0078747E">
        <w:tab/>
      </w:r>
      <w:r w:rsidRPr="0078747E">
        <w:tab/>
      </w:r>
      <w:r w:rsidRPr="0078747E">
        <w:tab/>
        <w:t>*[ AVP ]</w:t>
      </w:r>
    </w:p>
    <w:p w14:paraId="7C233C74" w14:textId="77777777" w:rsidR="00347AB5" w:rsidRPr="0078747E" w:rsidRDefault="00347AB5" w:rsidP="00347AB5">
      <w:pPr>
        <w:pStyle w:val="Heading3"/>
      </w:pPr>
      <w:bookmarkStart w:id="184" w:name="_Toc343033577"/>
      <w:r w:rsidRPr="0078747E">
        <w:t>5</w:t>
      </w:r>
      <w:r>
        <w:t>a</w:t>
      </w:r>
      <w:r w:rsidRPr="0078747E">
        <w:t>.6.4</w:t>
      </w:r>
      <w:r w:rsidRPr="0078747E">
        <w:tab/>
        <w:t>Re-Auth-Request (RAR) Command</w:t>
      </w:r>
      <w:bookmarkEnd w:id="184"/>
    </w:p>
    <w:p w14:paraId="6ED31B89" w14:textId="77777777" w:rsidR="00347AB5" w:rsidRPr="0078747E" w:rsidRDefault="00347AB5" w:rsidP="00347AB5">
      <w:r w:rsidRPr="0078747E">
        <w:t xml:space="preserve">The RAR command, indicated by the Command-Code field set to 258 and the 'R' bit set in the Command Flags field, is sent by the </w:t>
      </w:r>
      <w:r w:rsidRPr="00A22E7F">
        <w:t>PCRF</w:t>
      </w:r>
      <w:r w:rsidRPr="0078747E">
        <w:t xml:space="preserve"> to the </w:t>
      </w:r>
      <w:r>
        <w:t>BBERF</w:t>
      </w:r>
      <w:r w:rsidRPr="0078747E">
        <w:t xml:space="preserve"> in order to provision </w:t>
      </w:r>
      <w:r>
        <w:t>QoS</w:t>
      </w:r>
      <w:r w:rsidRPr="0078747E">
        <w:t xml:space="preserve"> rules using the PUSH procedure</w:t>
      </w:r>
      <w:r w:rsidRPr="0078747E" w:rsidDel="00C821B9">
        <w:t xml:space="preserve"> initiate the provision of unsolicited </w:t>
      </w:r>
      <w:r>
        <w:t>QoS</w:t>
      </w:r>
      <w:r w:rsidRPr="0078747E" w:rsidDel="00C821B9">
        <w:t xml:space="preserve"> rules.</w:t>
      </w:r>
      <w:r>
        <w:t xml:space="preserve"> </w:t>
      </w:r>
      <w:r w:rsidRPr="0078747E">
        <w:t xml:space="preserve">It is used to provision </w:t>
      </w:r>
      <w:r>
        <w:t>QoS</w:t>
      </w:r>
      <w:r w:rsidRPr="0078747E">
        <w:t xml:space="preserve"> rules</w:t>
      </w:r>
      <w:r>
        <w:t>,</w:t>
      </w:r>
      <w:r w:rsidRPr="0078747E">
        <w:t xml:space="preserve"> event triggers </w:t>
      </w:r>
      <w:r>
        <w:t>and event report indications</w:t>
      </w:r>
      <w:r w:rsidRPr="0078747E">
        <w:t xml:space="preserve"> for the</w:t>
      </w:r>
      <w:r>
        <w:t xml:space="preserve"> session.</w:t>
      </w:r>
    </w:p>
    <w:p w14:paraId="33D4381A" w14:textId="77777777" w:rsidR="00347AB5" w:rsidRPr="0078747E" w:rsidRDefault="00347AB5" w:rsidP="00347AB5">
      <w:r w:rsidRPr="0078747E">
        <w:t>Message Format:</w:t>
      </w:r>
    </w:p>
    <w:p w14:paraId="6F79157C" w14:textId="77777777" w:rsidR="00347AB5" w:rsidRPr="0078747E" w:rsidRDefault="00347AB5" w:rsidP="00347AB5">
      <w:pPr>
        <w:pStyle w:val="PL"/>
        <w:rPr>
          <w:noProof w:val="0"/>
        </w:rPr>
      </w:pPr>
      <w:r w:rsidRPr="0078747E">
        <w:rPr>
          <w:noProof w:val="0"/>
        </w:rPr>
        <w:lastRenderedPageBreak/>
        <w:t>&lt;RA-Request&gt; ::= &lt; Diameter Header: 258, REQ, PXY &gt;</w:t>
      </w:r>
    </w:p>
    <w:p w14:paraId="133A204C"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&lt; Session-Id &gt;</w:t>
      </w:r>
    </w:p>
    <w:p w14:paraId="37F5CCF7"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Auth-Application-Id }</w:t>
      </w:r>
    </w:p>
    <w:p w14:paraId="6BC4F2E6"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Origin-Host }</w:t>
      </w:r>
    </w:p>
    <w:p w14:paraId="7DA75338"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Origin-Realm }</w:t>
      </w:r>
    </w:p>
    <w:p w14:paraId="17307A51"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Destination-Realm }</w:t>
      </w:r>
    </w:p>
    <w:p w14:paraId="39D1295A"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Destination-Host }</w:t>
      </w:r>
    </w:p>
    <w:p w14:paraId="282C36D1" w14:textId="77777777" w:rsidR="007E3B69" w:rsidRDefault="00347AB5" w:rsidP="007E3B69">
      <w:pPr>
        <w:pStyle w:val="PL"/>
        <w:rPr>
          <w:rFonts w:eastAsia="SimSun" w:hint="eastAsia"/>
          <w:noProof w:val="0"/>
          <w:lang w:eastAsia="zh-CN"/>
        </w:rPr>
      </w:pPr>
      <w:r w:rsidRPr="0078747E">
        <w:rPr>
          <w:noProof w:val="0"/>
        </w:rPr>
        <w:tab/>
      </w:r>
      <w:r w:rsidRPr="0078747E">
        <w:rPr>
          <w:noProof w:val="0"/>
        </w:rPr>
        <w:tab/>
      </w:r>
      <w:r w:rsidRPr="0078747E">
        <w:rPr>
          <w:noProof w:val="0"/>
        </w:rPr>
        <w:tab/>
      </w:r>
      <w:r w:rsidRPr="0078747E">
        <w:rPr>
          <w:noProof w:val="0"/>
        </w:rPr>
        <w:tab/>
        <w:t xml:space="preserve"> { Re-Auth-Request-Type }</w:t>
      </w:r>
    </w:p>
    <w:p w14:paraId="433FB097" w14:textId="77777777" w:rsidR="00347AB5" w:rsidRPr="0078747E" w:rsidRDefault="00AA391A" w:rsidP="007E3B69">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w:t>
      </w:r>
      <w:r w:rsidR="007E3B69" w:rsidRPr="007E3B69">
        <w:rPr>
          <w:noProof w:val="0"/>
        </w:rPr>
        <w:t>[ Session-Release-Cause ]</w:t>
      </w:r>
    </w:p>
    <w:p w14:paraId="7D666153" w14:textId="77777777" w:rsidR="00347AB5" w:rsidRPr="0078747E" w:rsidRDefault="00347AB5" w:rsidP="00347AB5">
      <w:pPr>
        <w:pStyle w:val="PL"/>
        <w:rPr>
          <w:noProof w:val="0"/>
        </w:rPr>
      </w:pPr>
      <w:r w:rsidRPr="0078747E">
        <w:rPr>
          <w:noProof w:val="0"/>
        </w:rPr>
        <w:tab/>
      </w:r>
      <w:r w:rsidRPr="0078747E">
        <w:rPr>
          <w:noProof w:val="0"/>
        </w:rPr>
        <w:tab/>
      </w:r>
      <w:r w:rsidRPr="0078747E">
        <w:rPr>
          <w:noProof w:val="0"/>
        </w:rPr>
        <w:tab/>
      </w:r>
      <w:r w:rsidRPr="0078747E">
        <w:rPr>
          <w:noProof w:val="0"/>
        </w:rPr>
        <w:tab/>
        <w:t xml:space="preserve"> [ Origin-State-Id ]</w:t>
      </w:r>
    </w:p>
    <w:p w14:paraId="5BB0B080"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Event-Trigger ]</w:t>
      </w:r>
    </w:p>
    <w:p w14:paraId="24700860" w14:textId="77777777" w:rsidR="00347AB5" w:rsidRPr="0078747E" w:rsidRDefault="00347AB5" w:rsidP="00347AB5">
      <w:pPr>
        <w:pStyle w:val="PL"/>
        <w:rPr>
          <w:b/>
          <w:bCs/>
          <w:noProof w:val="0"/>
        </w:rPr>
      </w:pPr>
      <w:r w:rsidRPr="0078747E">
        <w:rPr>
          <w:noProof w:val="0"/>
        </w:rPr>
        <w:tab/>
      </w:r>
      <w:r w:rsidRPr="0078747E">
        <w:rPr>
          <w:b/>
          <w:bCs/>
          <w:noProof w:val="0"/>
        </w:rPr>
        <w:tab/>
      </w:r>
      <w:r w:rsidRPr="0078747E">
        <w:rPr>
          <w:b/>
          <w:bCs/>
          <w:noProof w:val="0"/>
        </w:rPr>
        <w:tab/>
      </w:r>
      <w:r w:rsidRPr="0078747E">
        <w:rPr>
          <w:b/>
          <w:bCs/>
          <w:noProof w:val="0"/>
        </w:rPr>
        <w:tab/>
        <w:t xml:space="preserve">*[ </w:t>
      </w:r>
      <w:r>
        <w:rPr>
          <w:b/>
          <w:bCs/>
          <w:noProof w:val="0"/>
        </w:rPr>
        <w:t>QoS</w:t>
      </w:r>
      <w:r w:rsidRPr="0078747E">
        <w:rPr>
          <w:b/>
          <w:bCs/>
          <w:noProof w:val="0"/>
        </w:rPr>
        <w:t>-Rule-Remove ]</w:t>
      </w:r>
    </w:p>
    <w:p w14:paraId="78FE1799" w14:textId="77777777" w:rsidR="00347AB5" w:rsidRPr="0078747E" w:rsidRDefault="00347AB5" w:rsidP="00347AB5">
      <w:pPr>
        <w:pStyle w:val="PL"/>
        <w:rPr>
          <w:b/>
          <w:bCs/>
          <w:noProof w:val="0"/>
        </w:rPr>
      </w:pPr>
      <w:r w:rsidRPr="0078747E">
        <w:rPr>
          <w:b/>
          <w:bCs/>
          <w:noProof w:val="0"/>
        </w:rPr>
        <w:tab/>
      </w:r>
      <w:r w:rsidRPr="0078747E">
        <w:rPr>
          <w:b/>
          <w:bCs/>
          <w:noProof w:val="0"/>
        </w:rPr>
        <w:tab/>
      </w:r>
      <w:r w:rsidRPr="0078747E">
        <w:rPr>
          <w:b/>
          <w:bCs/>
          <w:noProof w:val="0"/>
        </w:rPr>
        <w:tab/>
      </w:r>
      <w:r w:rsidRPr="0078747E">
        <w:rPr>
          <w:b/>
          <w:bCs/>
          <w:noProof w:val="0"/>
        </w:rPr>
        <w:tab/>
        <w:t xml:space="preserve">*[ </w:t>
      </w:r>
      <w:r>
        <w:rPr>
          <w:b/>
          <w:bCs/>
          <w:noProof w:val="0"/>
        </w:rPr>
        <w:t>QoS</w:t>
      </w:r>
      <w:r w:rsidRPr="0078747E">
        <w:rPr>
          <w:b/>
          <w:bCs/>
          <w:noProof w:val="0"/>
        </w:rPr>
        <w:t>-Rule-Install ]</w:t>
      </w:r>
    </w:p>
    <w:p w14:paraId="46DC48C9" w14:textId="77777777" w:rsidR="008757E5" w:rsidRPr="001725D5" w:rsidRDefault="008F11EC" w:rsidP="008757E5">
      <w:pPr>
        <w:pStyle w:val="PL"/>
        <w:rPr>
          <w:b/>
          <w:bCs/>
          <w:noProof w:val="0"/>
        </w:rPr>
      </w:pPr>
      <w:r w:rsidRPr="001725D5">
        <w:rPr>
          <w:b/>
          <w:bCs/>
          <w:noProof w:val="0"/>
        </w:rPr>
        <w:tab/>
      </w:r>
      <w:r w:rsidRPr="001725D5">
        <w:rPr>
          <w:b/>
          <w:bCs/>
          <w:noProof w:val="0"/>
        </w:rPr>
        <w:tab/>
      </w:r>
      <w:r w:rsidRPr="001725D5">
        <w:rPr>
          <w:b/>
          <w:bCs/>
          <w:noProof w:val="0"/>
        </w:rPr>
        <w:tab/>
      </w:r>
      <w:r w:rsidRPr="001725D5">
        <w:rPr>
          <w:b/>
          <w:bCs/>
          <w:noProof w:val="0"/>
        </w:rPr>
        <w:tab/>
        <w:t xml:space="preserve"> [ </w:t>
      </w:r>
      <w:r w:rsidR="008757E5" w:rsidRPr="001725D5">
        <w:rPr>
          <w:b/>
          <w:bCs/>
          <w:noProof w:val="0"/>
        </w:rPr>
        <w:t>QoS-Information</w:t>
      </w:r>
      <w:r w:rsidRPr="001725D5">
        <w:rPr>
          <w:b/>
          <w:bCs/>
          <w:noProof w:val="0"/>
        </w:rPr>
        <w:t xml:space="preserve"> ]</w:t>
      </w:r>
    </w:p>
    <w:p w14:paraId="0BE118C5" w14:textId="77777777" w:rsidR="00347AB5" w:rsidRPr="001725D5" w:rsidRDefault="008757E5" w:rsidP="008757E5">
      <w:pPr>
        <w:pStyle w:val="PL"/>
        <w:rPr>
          <w:b/>
          <w:bCs/>
          <w:noProof w:val="0"/>
        </w:rPr>
      </w:pPr>
      <w:r w:rsidRPr="001725D5">
        <w:rPr>
          <w:b/>
          <w:bCs/>
          <w:noProof w:val="0"/>
        </w:rPr>
        <w:tab/>
      </w:r>
      <w:r w:rsidRPr="001725D5">
        <w:rPr>
          <w:b/>
          <w:bCs/>
          <w:noProof w:val="0"/>
        </w:rPr>
        <w:tab/>
      </w:r>
      <w:r w:rsidRPr="001725D5">
        <w:rPr>
          <w:b/>
          <w:bCs/>
          <w:noProof w:val="0"/>
        </w:rPr>
        <w:tab/>
      </w:r>
      <w:r w:rsidRPr="001725D5">
        <w:rPr>
          <w:b/>
          <w:bCs/>
          <w:noProof w:val="0"/>
        </w:rPr>
        <w:tab/>
        <w:t xml:space="preserve"> [ Default-EPS-Bearer-QoS ]</w:t>
      </w:r>
    </w:p>
    <w:p w14:paraId="557FF78F" w14:textId="77777777" w:rsidR="00347AB5" w:rsidRPr="001725D5" w:rsidRDefault="00347AB5" w:rsidP="00347AB5">
      <w:pPr>
        <w:pStyle w:val="PL"/>
        <w:rPr>
          <w:noProof w:val="0"/>
        </w:rPr>
      </w:pPr>
      <w:r w:rsidRPr="001725D5">
        <w:rPr>
          <w:noProof w:val="0"/>
        </w:rPr>
        <w:tab/>
      </w:r>
      <w:r w:rsidRPr="001725D5">
        <w:rPr>
          <w:noProof w:val="0"/>
        </w:rPr>
        <w:tab/>
      </w:r>
      <w:r w:rsidRPr="001725D5">
        <w:rPr>
          <w:noProof w:val="0"/>
        </w:rPr>
        <w:tab/>
      </w:r>
      <w:r w:rsidRPr="001725D5">
        <w:rPr>
          <w:noProof w:val="0"/>
        </w:rPr>
        <w:tab/>
        <w:t>*[ Proxy-Info ]</w:t>
      </w:r>
    </w:p>
    <w:p w14:paraId="2949196B" w14:textId="77777777" w:rsidR="00347AB5" w:rsidRPr="001725D5" w:rsidRDefault="00347AB5" w:rsidP="00347AB5">
      <w:pPr>
        <w:pStyle w:val="PL"/>
        <w:rPr>
          <w:noProof w:val="0"/>
        </w:rPr>
      </w:pPr>
      <w:r w:rsidRPr="001725D5">
        <w:rPr>
          <w:noProof w:val="0"/>
        </w:rPr>
        <w:tab/>
      </w:r>
      <w:r w:rsidRPr="001725D5">
        <w:rPr>
          <w:noProof w:val="0"/>
        </w:rPr>
        <w:tab/>
      </w:r>
      <w:r w:rsidRPr="001725D5">
        <w:rPr>
          <w:noProof w:val="0"/>
        </w:rPr>
        <w:tab/>
      </w:r>
      <w:r w:rsidRPr="001725D5">
        <w:rPr>
          <w:noProof w:val="0"/>
        </w:rPr>
        <w:tab/>
        <w:t>*[ Route-Record ]</w:t>
      </w:r>
    </w:p>
    <w:p w14:paraId="7460E9FF" w14:textId="77777777" w:rsidR="00347AB5" w:rsidRPr="00F06E4F" w:rsidRDefault="00347AB5" w:rsidP="00F06E4F">
      <w:pPr>
        <w:pStyle w:val="PL"/>
        <w:rPr>
          <w:rFonts w:eastAsia="바탕" w:hint="eastAsia"/>
          <w:noProof w:val="0"/>
          <w:lang w:eastAsia="ko-KR"/>
        </w:rPr>
      </w:pPr>
      <w:r w:rsidRPr="001725D5">
        <w:tab/>
      </w:r>
      <w:r w:rsidRPr="001725D5">
        <w:tab/>
      </w:r>
      <w:r w:rsidRPr="001725D5">
        <w:tab/>
      </w:r>
      <w:r w:rsidRPr="001725D5">
        <w:tab/>
      </w:r>
      <w:r w:rsidRPr="0078747E">
        <w:t>*[ AVP</w:t>
      </w:r>
      <w:r w:rsidR="00FC2095">
        <w:t xml:space="preserve"> </w:t>
      </w:r>
      <w:r w:rsidRPr="0078747E">
        <w:t>]</w:t>
      </w:r>
    </w:p>
    <w:p w14:paraId="44FDCA75" w14:textId="77777777" w:rsidR="00CD2F86" w:rsidRPr="0078747E" w:rsidRDefault="00CD2F86" w:rsidP="00CD2F86">
      <w:pPr>
        <w:pStyle w:val="Heading3"/>
      </w:pPr>
      <w:bookmarkStart w:id="185" w:name="_Toc343033578"/>
      <w:r w:rsidRPr="0078747E">
        <w:t>5</w:t>
      </w:r>
      <w:r>
        <w:t>a</w:t>
      </w:r>
      <w:r w:rsidRPr="0078747E">
        <w:t>.6.</w:t>
      </w:r>
      <w:r>
        <w:rPr>
          <w:rFonts w:eastAsia="바탕" w:hint="eastAsia"/>
          <w:lang w:eastAsia="ko-KR"/>
        </w:rPr>
        <w:t>5</w:t>
      </w:r>
      <w:r w:rsidRPr="0078747E">
        <w:tab/>
        <w:t>Re-Auth-Answer (RAA) Command</w:t>
      </w:r>
      <w:bookmarkEnd w:id="185"/>
    </w:p>
    <w:p w14:paraId="574CB6DB" w14:textId="77777777" w:rsidR="00CD2F86" w:rsidRPr="0078747E" w:rsidRDefault="00CD2F86" w:rsidP="00CD2F86">
      <w:pPr>
        <w:keepNext/>
        <w:keepLines/>
      </w:pPr>
      <w:r w:rsidRPr="0078747E">
        <w:t xml:space="preserve">The RAA command, indicated by the Command-Code field set to 258 and the 'R' bit cleared in the Command Flags field, is sent by the </w:t>
      </w:r>
      <w:r>
        <w:t>BBERF</w:t>
      </w:r>
      <w:r w:rsidRPr="0078747E">
        <w:t xml:space="preserve"> to the </w:t>
      </w:r>
      <w:r w:rsidRPr="00A22E7F">
        <w:t>PCRF</w:t>
      </w:r>
      <w:r w:rsidRPr="0078747E">
        <w:t xml:space="preserve"> in response to the RAR command.</w:t>
      </w:r>
    </w:p>
    <w:p w14:paraId="350FCCEC" w14:textId="77777777" w:rsidR="00CD2F86" w:rsidRPr="0078747E" w:rsidRDefault="00CD2F86" w:rsidP="00CD2F86">
      <w:pPr>
        <w:keepNext/>
        <w:keepLines/>
      </w:pPr>
      <w:r w:rsidRPr="0078747E">
        <w:t>Message Format:</w:t>
      </w:r>
    </w:p>
    <w:p w14:paraId="3A3539A6" w14:textId="77777777" w:rsidR="00CD2F86" w:rsidRPr="0078747E" w:rsidRDefault="00CD2F86" w:rsidP="00CD2F86">
      <w:pPr>
        <w:pStyle w:val="PL"/>
        <w:keepNext/>
        <w:keepLines/>
        <w:rPr>
          <w:noProof w:val="0"/>
        </w:rPr>
      </w:pPr>
      <w:r w:rsidRPr="0078747E">
        <w:rPr>
          <w:noProof w:val="0"/>
        </w:rPr>
        <w:t>&lt;RA-Answer&gt; ::=  &lt; Diameter Header: 258, PXY &gt;</w:t>
      </w:r>
    </w:p>
    <w:p w14:paraId="26F16CD3"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&lt; Session-Id &gt;</w:t>
      </w:r>
    </w:p>
    <w:p w14:paraId="16E89420"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Origin-Host }</w:t>
      </w:r>
    </w:p>
    <w:p w14:paraId="73874F50"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Origin-Realm }</w:t>
      </w:r>
    </w:p>
    <w:p w14:paraId="28FA990A"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Result-Code ]</w:t>
      </w:r>
    </w:p>
    <w:p w14:paraId="30CDDA8B"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Experimental-Result ]</w:t>
      </w:r>
    </w:p>
    <w:p w14:paraId="6445CC07" w14:textId="77777777" w:rsidR="00024742" w:rsidRDefault="00CD2F86" w:rsidP="00024742">
      <w:pPr>
        <w:pStyle w:val="PL"/>
        <w:keepNext/>
        <w:keepLines/>
        <w:rPr>
          <w:rFonts w:eastAsia="SimSun" w:hint="eastAsia"/>
          <w:noProof w:val="0"/>
          <w:lang w:eastAsia="zh-CN"/>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Origin-State-Id ]</w:t>
      </w:r>
    </w:p>
    <w:p w14:paraId="64B117F6" w14:textId="77777777" w:rsidR="0047547C" w:rsidRPr="003B0FC8" w:rsidRDefault="00024742" w:rsidP="0047547C">
      <w:pPr>
        <w:pStyle w:val="PL"/>
        <w:keepNext/>
        <w:keepLines/>
        <w:rPr>
          <w:rFonts w:hint="eastAsia"/>
          <w:b/>
          <w:bCs/>
          <w:noProof w:val="0"/>
          <w:lang w:val="sv-SE"/>
        </w:rPr>
      </w:pP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r>
      <w:r>
        <w:rPr>
          <w:rFonts w:eastAsia="SimSun" w:hint="eastAsia"/>
          <w:b/>
          <w:bCs/>
          <w:noProof w:val="0"/>
          <w:lang w:eastAsia="zh-CN"/>
        </w:rPr>
        <w:tab/>
        <w:t xml:space="preserve"> </w:t>
      </w:r>
      <w:r w:rsidR="003F1F10">
        <w:rPr>
          <w:rFonts w:eastAsia="바탕" w:hint="eastAsia"/>
          <w:b/>
          <w:bCs/>
          <w:noProof w:val="0"/>
          <w:lang w:eastAsia="ko-KR"/>
        </w:rPr>
        <w:tab/>
      </w:r>
      <w:r w:rsidRPr="003B0FC8">
        <w:rPr>
          <w:b/>
          <w:bCs/>
          <w:noProof w:val="0"/>
          <w:lang w:val="sv-SE"/>
        </w:rPr>
        <w:t>[</w:t>
      </w:r>
      <w:r w:rsidRPr="003B0FC8">
        <w:rPr>
          <w:rFonts w:eastAsia="바탕" w:hint="eastAsia"/>
          <w:b/>
          <w:bCs/>
          <w:noProof w:val="0"/>
          <w:lang w:val="sv-SE"/>
        </w:rPr>
        <w:t xml:space="preserve"> </w:t>
      </w:r>
      <w:r w:rsidRPr="003B0FC8">
        <w:rPr>
          <w:b/>
          <w:bCs/>
          <w:noProof w:val="0"/>
          <w:lang w:val="sv-SE"/>
        </w:rPr>
        <w:t>RAT-Type ]</w:t>
      </w:r>
    </w:p>
    <w:p w14:paraId="78F11606" w14:textId="77777777" w:rsidR="00024742" w:rsidRPr="003B0FC8" w:rsidRDefault="0047547C" w:rsidP="0047547C">
      <w:pPr>
        <w:pStyle w:val="PL"/>
        <w:keepNext/>
        <w:keepLines/>
        <w:rPr>
          <w:rFonts w:eastAsia="바탕" w:hint="eastAsia"/>
          <w:b/>
          <w:bCs/>
          <w:noProof w:val="0"/>
          <w:lang w:val="sv-SE"/>
        </w:rPr>
      </w:pPr>
      <w:r w:rsidRPr="003B0FC8">
        <w:rPr>
          <w:rFonts w:eastAsia="SimSun" w:hint="eastAsia"/>
          <w:b/>
          <w:bCs/>
          <w:noProof w:val="0"/>
          <w:lang w:val="sv-SE" w:eastAsia="zh-CN"/>
        </w:rPr>
        <w:tab/>
      </w:r>
      <w:r w:rsidRPr="003B0FC8">
        <w:rPr>
          <w:rFonts w:eastAsia="SimSun" w:hint="eastAsia"/>
          <w:b/>
          <w:bCs/>
          <w:noProof w:val="0"/>
          <w:lang w:val="sv-SE" w:eastAsia="zh-CN"/>
        </w:rPr>
        <w:tab/>
      </w:r>
      <w:r w:rsidRPr="003B0FC8">
        <w:rPr>
          <w:rFonts w:eastAsia="SimSun" w:hint="eastAsia"/>
          <w:b/>
          <w:bCs/>
          <w:noProof w:val="0"/>
          <w:lang w:val="sv-SE" w:eastAsia="zh-CN"/>
        </w:rPr>
        <w:tab/>
      </w:r>
      <w:r w:rsidRPr="003B0FC8">
        <w:rPr>
          <w:rFonts w:eastAsia="SimSun" w:hint="eastAsia"/>
          <w:b/>
          <w:bCs/>
          <w:noProof w:val="0"/>
          <w:lang w:val="sv-SE" w:eastAsia="zh-CN"/>
        </w:rPr>
        <w:tab/>
        <w:t xml:space="preserve"> </w:t>
      </w:r>
      <w:r w:rsidRPr="003B0FC8">
        <w:rPr>
          <w:rFonts w:hint="eastAsia"/>
          <w:b/>
          <w:bCs/>
          <w:noProof w:val="0"/>
          <w:lang w:val="sv-SE" w:eastAsia="ko-KR"/>
        </w:rPr>
        <w:tab/>
      </w:r>
      <w:r w:rsidRPr="003B0FC8">
        <w:rPr>
          <w:b/>
          <w:bCs/>
          <w:noProof w:val="0"/>
          <w:lang w:val="sv-SE"/>
        </w:rPr>
        <w:t>[ 3GPP-SGSN-MCC-MNC ]</w:t>
      </w:r>
    </w:p>
    <w:p w14:paraId="53E6E654" w14:textId="77777777" w:rsidR="00024742" w:rsidRPr="00005D8A" w:rsidRDefault="00024742" w:rsidP="00024742">
      <w:pPr>
        <w:pStyle w:val="PL"/>
        <w:keepNext/>
        <w:keepLines/>
        <w:rPr>
          <w:b/>
          <w:bCs/>
          <w:noProof w:val="0"/>
        </w:rPr>
      </w:pPr>
      <w:r w:rsidRPr="003B0FC8">
        <w:rPr>
          <w:rFonts w:eastAsia="SimSun" w:hint="eastAsia"/>
          <w:b/>
          <w:bCs/>
          <w:noProof w:val="0"/>
          <w:lang w:val="sv-SE" w:eastAsia="zh-CN"/>
        </w:rPr>
        <w:tab/>
      </w:r>
      <w:r w:rsidRPr="003B0FC8">
        <w:rPr>
          <w:rFonts w:eastAsia="SimSun" w:hint="eastAsia"/>
          <w:b/>
          <w:bCs/>
          <w:noProof w:val="0"/>
          <w:lang w:val="sv-SE" w:eastAsia="zh-CN"/>
        </w:rPr>
        <w:tab/>
      </w:r>
      <w:r w:rsidRPr="003B0FC8">
        <w:rPr>
          <w:rFonts w:eastAsia="SimSun" w:hint="eastAsia"/>
          <w:b/>
          <w:bCs/>
          <w:noProof w:val="0"/>
          <w:lang w:val="sv-SE" w:eastAsia="zh-CN"/>
        </w:rPr>
        <w:tab/>
      </w:r>
      <w:r w:rsidRPr="003B0FC8">
        <w:rPr>
          <w:rFonts w:eastAsia="SimSun" w:hint="eastAsia"/>
          <w:b/>
          <w:bCs/>
          <w:noProof w:val="0"/>
          <w:lang w:val="sv-SE" w:eastAsia="zh-CN"/>
        </w:rPr>
        <w:tab/>
        <w:t xml:space="preserve"> </w:t>
      </w:r>
      <w:r w:rsidR="003F1F10" w:rsidRPr="003B0FC8">
        <w:rPr>
          <w:rFonts w:eastAsia="바탕" w:hint="eastAsia"/>
          <w:b/>
          <w:bCs/>
          <w:noProof w:val="0"/>
          <w:lang w:val="sv-SE" w:eastAsia="ko-KR"/>
        </w:rPr>
        <w:tab/>
      </w:r>
      <w:r w:rsidRPr="00005D8A">
        <w:rPr>
          <w:b/>
          <w:bCs/>
          <w:noProof w:val="0"/>
        </w:rPr>
        <w:t>[ 3GPP-SGSN-Address ]</w:t>
      </w:r>
    </w:p>
    <w:p w14:paraId="5C1F11FC" w14:textId="77777777" w:rsidR="00024742" w:rsidRDefault="00024742" w:rsidP="00024742">
      <w:pPr>
        <w:pStyle w:val="PL"/>
        <w:keepNext/>
        <w:keepLines/>
        <w:rPr>
          <w:b/>
          <w:bCs/>
          <w:noProof w:val="0"/>
        </w:rPr>
      </w:pPr>
      <w:r w:rsidRPr="00005D8A">
        <w:rPr>
          <w:b/>
          <w:bCs/>
          <w:noProof w:val="0"/>
        </w:rPr>
        <w:tab/>
      </w:r>
      <w:r w:rsidRPr="00005D8A">
        <w:rPr>
          <w:b/>
          <w:bCs/>
          <w:noProof w:val="0"/>
        </w:rPr>
        <w:tab/>
      </w:r>
      <w:r w:rsidRPr="00005D8A">
        <w:rPr>
          <w:b/>
          <w:bCs/>
          <w:noProof w:val="0"/>
        </w:rPr>
        <w:tab/>
      </w:r>
      <w:r w:rsidRPr="00005D8A">
        <w:rPr>
          <w:b/>
          <w:bCs/>
          <w:noProof w:val="0"/>
        </w:rPr>
        <w:tab/>
        <w:t xml:space="preserve"> </w:t>
      </w:r>
      <w:r w:rsidR="003F1F10">
        <w:rPr>
          <w:rFonts w:eastAsia="바탕" w:hint="eastAsia"/>
          <w:b/>
          <w:bCs/>
          <w:noProof w:val="0"/>
          <w:lang w:eastAsia="ko-KR"/>
        </w:rPr>
        <w:tab/>
      </w:r>
      <w:r w:rsidRPr="00005D8A">
        <w:rPr>
          <w:b/>
          <w:bCs/>
          <w:noProof w:val="0"/>
        </w:rPr>
        <w:t>[ 3GPP-SGSN-IPv6-Address ]</w:t>
      </w:r>
    </w:p>
    <w:p w14:paraId="2F01D8D9" w14:textId="77777777" w:rsidR="00024742" w:rsidRPr="00AD199F" w:rsidRDefault="00024742" w:rsidP="00024742">
      <w:pPr>
        <w:pStyle w:val="PL"/>
        <w:keepNext/>
        <w:keepLines/>
        <w:rPr>
          <w:b/>
          <w:bCs/>
          <w:noProof w:val="0"/>
          <w:lang w:val="fr-FR"/>
        </w:rPr>
      </w:pPr>
      <w:r w:rsidRPr="00FF5990">
        <w:rPr>
          <w:b/>
          <w:bCs/>
          <w:noProof w:val="0"/>
        </w:rPr>
        <w:tab/>
      </w:r>
      <w:r w:rsidRPr="00FF5990">
        <w:rPr>
          <w:b/>
          <w:bCs/>
          <w:noProof w:val="0"/>
        </w:rPr>
        <w:tab/>
      </w:r>
      <w:r w:rsidRPr="00FF5990">
        <w:rPr>
          <w:b/>
          <w:bCs/>
          <w:noProof w:val="0"/>
        </w:rPr>
        <w:tab/>
      </w:r>
      <w:r w:rsidRPr="00FF5990">
        <w:rPr>
          <w:b/>
          <w:bCs/>
          <w:noProof w:val="0"/>
        </w:rPr>
        <w:tab/>
        <w:t xml:space="preserve"> </w:t>
      </w:r>
      <w:r w:rsidR="003F1F10">
        <w:rPr>
          <w:rFonts w:eastAsia="바탕" w:hint="eastAsia"/>
          <w:b/>
          <w:bCs/>
          <w:noProof w:val="0"/>
          <w:lang w:eastAsia="ko-KR"/>
        </w:rPr>
        <w:tab/>
      </w:r>
      <w:r w:rsidRPr="00AD199F">
        <w:rPr>
          <w:b/>
          <w:bCs/>
          <w:noProof w:val="0"/>
          <w:lang w:val="fr-FR"/>
        </w:rPr>
        <w:t>[ RAI ]</w:t>
      </w:r>
    </w:p>
    <w:p w14:paraId="74E8D0AD" w14:textId="77777777" w:rsidR="00F669D1" w:rsidRPr="00AD199F" w:rsidRDefault="00024742" w:rsidP="00F669D1">
      <w:pPr>
        <w:pStyle w:val="PL"/>
        <w:keepNext/>
        <w:keepLines/>
        <w:rPr>
          <w:rFonts w:eastAsia="SimSun" w:hint="eastAsia"/>
          <w:b/>
          <w:bCs/>
          <w:noProof w:val="0"/>
          <w:lang w:val="fr-FR" w:eastAsia="zh-CN"/>
        </w:rPr>
      </w:pPr>
      <w:r w:rsidRPr="00AD199F">
        <w:rPr>
          <w:b/>
          <w:bCs/>
          <w:noProof w:val="0"/>
          <w:lang w:val="fr-FR"/>
        </w:rPr>
        <w:tab/>
      </w:r>
      <w:r w:rsidRPr="00AD199F">
        <w:rPr>
          <w:b/>
          <w:bCs/>
          <w:noProof w:val="0"/>
          <w:lang w:val="fr-FR"/>
        </w:rPr>
        <w:tab/>
      </w:r>
      <w:r w:rsidRPr="00AD199F">
        <w:rPr>
          <w:b/>
          <w:bCs/>
          <w:noProof w:val="0"/>
          <w:lang w:val="fr-FR"/>
        </w:rPr>
        <w:tab/>
      </w:r>
      <w:r w:rsidRPr="00AD199F">
        <w:rPr>
          <w:b/>
          <w:bCs/>
          <w:noProof w:val="0"/>
          <w:lang w:val="fr-FR"/>
        </w:rPr>
        <w:tab/>
        <w:t xml:space="preserve"> </w:t>
      </w:r>
      <w:r w:rsidR="003F1F10" w:rsidRPr="00AD199F">
        <w:rPr>
          <w:rFonts w:eastAsia="바탕" w:hint="eastAsia"/>
          <w:b/>
          <w:bCs/>
          <w:noProof w:val="0"/>
          <w:lang w:val="fr-FR" w:eastAsia="ko-KR"/>
        </w:rPr>
        <w:tab/>
      </w:r>
      <w:r w:rsidRPr="00AD199F">
        <w:rPr>
          <w:b/>
          <w:bCs/>
          <w:noProof w:val="0"/>
          <w:lang w:val="fr-FR"/>
        </w:rPr>
        <w:t>[ 3GPP-User-Location-Info</w:t>
      </w:r>
      <w:r w:rsidRPr="00AD199F">
        <w:rPr>
          <w:rFonts w:eastAsia="바탕" w:hint="eastAsia"/>
          <w:b/>
          <w:bCs/>
          <w:noProof w:val="0"/>
          <w:lang w:val="fr-FR"/>
        </w:rPr>
        <w:t xml:space="preserve"> </w:t>
      </w:r>
      <w:r w:rsidRPr="00AD199F">
        <w:rPr>
          <w:b/>
          <w:bCs/>
          <w:noProof w:val="0"/>
          <w:lang w:val="fr-FR"/>
        </w:rPr>
        <w:t>]</w:t>
      </w:r>
    </w:p>
    <w:p w14:paraId="229A6081" w14:textId="77777777" w:rsidR="00024742" w:rsidRPr="00F90863" w:rsidRDefault="00F669D1" w:rsidP="00024742">
      <w:pPr>
        <w:pStyle w:val="PL"/>
        <w:keepNext/>
        <w:keepLines/>
        <w:rPr>
          <w:rFonts w:eastAsia="바탕" w:hint="eastAsia"/>
          <w:b/>
          <w:bCs/>
          <w:noProof w:val="0"/>
          <w:lang w:eastAsia="ko-KR"/>
        </w:rPr>
      </w:pP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AD199F">
        <w:rPr>
          <w:rFonts w:eastAsia="SimSun" w:hint="eastAsia"/>
          <w:b/>
          <w:bCs/>
          <w:noProof w:val="0"/>
          <w:lang w:val="fr-FR" w:eastAsia="zh-CN"/>
        </w:rPr>
        <w:tab/>
      </w:r>
      <w:r w:rsidRPr="00F90863">
        <w:rPr>
          <w:rFonts w:hint="eastAsia"/>
          <w:b/>
          <w:bCs/>
          <w:noProof w:val="0"/>
        </w:rPr>
        <w:t>[</w:t>
      </w:r>
      <w:r w:rsidRPr="00F90863">
        <w:rPr>
          <w:rFonts w:eastAsia="SimSun" w:hint="eastAsia"/>
          <w:b/>
          <w:bCs/>
          <w:noProof w:val="0"/>
          <w:lang w:eastAsia="zh-CN"/>
        </w:rPr>
        <w:t xml:space="preserve"> </w:t>
      </w:r>
      <w:r w:rsidRPr="00F90863">
        <w:rPr>
          <w:b/>
          <w:bCs/>
          <w:noProof w:val="0"/>
        </w:rPr>
        <w:t>3GPP-MS-TimeZone</w:t>
      </w:r>
      <w:r w:rsidRPr="00F90863">
        <w:rPr>
          <w:rFonts w:hint="eastAsia"/>
          <w:b/>
          <w:bCs/>
          <w:noProof w:val="0"/>
        </w:rPr>
        <w:t xml:space="preserve"> ]</w:t>
      </w:r>
    </w:p>
    <w:p w14:paraId="1774FED2" w14:textId="77777777" w:rsidR="00CD2F86" w:rsidRPr="00F90863" w:rsidRDefault="00024742" w:rsidP="00024742">
      <w:pPr>
        <w:pStyle w:val="PL"/>
        <w:keepNext/>
        <w:keepLines/>
        <w:rPr>
          <w:noProof w:val="0"/>
        </w:rPr>
      </w:pPr>
      <w:r w:rsidRPr="00F90863">
        <w:rPr>
          <w:b/>
          <w:bCs/>
          <w:noProof w:val="0"/>
        </w:rPr>
        <w:tab/>
      </w:r>
      <w:r w:rsidRPr="00F90863">
        <w:rPr>
          <w:b/>
          <w:bCs/>
          <w:noProof w:val="0"/>
        </w:rPr>
        <w:tab/>
      </w:r>
      <w:r w:rsidRPr="00F90863">
        <w:rPr>
          <w:b/>
          <w:bCs/>
          <w:noProof w:val="0"/>
        </w:rPr>
        <w:tab/>
      </w:r>
      <w:r w:rsidRPr="00F90863">
        <w:rPr>
          <w:b/>
          <w:bCs/>
          <w:noProof w:val="0"/>
        </w:rPr>
        <w:tab/>
        <w:t xml:space="preserve"> </w:t>
      </w:r>
      <w:r w:rsidR="003F1F10" w:rsidRPr="00F90863">
        <w:rPr>
          <w:rFonts w:eastAsia="바탕" w:hint="eastAsia"/>
          <w:b/>
          <w:bCs/>
          <w:noProof w:val="0"/>
          <w:lang w:eastAsia="ko-KR"/>
        </w:rPr>
        <w:tab/>
      </w:r>
      <w:r w:rsidRPr="00F90863">
        <w:rPr>
          <w:b/>
          <w:bCs/>
          <w:noProof w:val="0"/>
        </w:rPr>
        <w:t>[ 3GPP2-BSID ]</w:t>
      </w:r>
    </w:p>
    <w:p w14:paraId="7E607C7A" w14:textId="77777777" w:rsidR="00CD2F86" w:rsidRPr="0078747E" w:rsidRDefault="00CD2F86" w:rsidP="00CD2F86">
      <w:pPr>
        <w:pStyle w:val="PL"/>
        <w:keepNext/>
        <w:keepLines/>
        <w:rPr>
          <w:b/>
          <w:bCs/>
          <w:noProof w:val="0"/>
        </w:rPr>
      </w:pPr>
      <w:r w:rsidRPr="00F90863">
        <w:rPr>
          <w:b/>
          <w:bCs/>
          <w:noProof w:val="0"/>
        </w:rPr>
        <w:tab/>
      </w:r>
      <w:r w:rsidRPr="00F90863">
        <w:rPr>
          <w:b/>
          <w:bCs/>
          <w:noProof w:val="0"/>
        </w:rPr>
        <w:tab/>
      </w:r>
      <w:r w:rsidRPr="00F90863">
        <w:rPr>
          <w:b/>
          <w:bCs/>
          <w:noProof w:val="0"/>
        </w:rPr>
        <w:tab/>
      </w:r>
      <w:r w:rsidRPr="00F90863">
        <w:rPr>
          <w:b/>
          <w:bCs/>
          <w:noProof w:val="0"/>
        </w:rPr>
        <w:tab/>
      </w:r>
      <w:r w:rsidR="003F1F10" w:rsidRPr="00F90863">
        <w:rPr>
          <w:rFonts w:eastAsia="바탕" w:hint="eastAsia"/>
          <w:b/>
          <w:bCs/>
          <w:noProof w:val="0"/>
          <w:lang w:eastAsia="ko-KR"/>
        </w:rPr>
        <w:t xml:space="preserve">  </w:t>
      </w:r>
      <w:r w:rsidRPr="0078747E">
        <w:rPr>
          <w:b/>
          <w:bCs/>
          <w:noProof w:val="0"/>
        </w:rPr>
        <w:t>*</w:t>
      </w:r>
      <w:r w:rsidR="003F1F10">
        <w:rPr>
          <w:rFonts w:eastAsia="바탕" w:hint="eastAsia"/>
          <w:b/>
          <w:bCs/>
          <w:noProof w:val="0"/>
          <w:lang w:eastAsia="ko-KR"/>
        </w:rPr>
        <w:tab/>
      </w:r>
      <w:r w:rsidRPr="0078747E">
        <w:rPr>
          <w:b/>
          <w:bCs/>
          <w:noProof w:val="0"/>
        </w:rPr>
        <w:t xml:space="preserve">[ </w:t>
      </w:r>
      <w:r>
        <w:rPr>
          <w:b/>
          <w:bCs/>
          <w:noProof w:val="0"/>
        </w:rPr>
        <w:t>QoS</w:t>
      </w:r>
      <w:r w:rsidRPr="0078747E">
        <w:rPr>
          <w:b/>
          <w:bCs/>
          <w:noProof w:val="0"/>
        </w:rPr>
        <w:t>-Rule-Report]</w:t>
      </w:r>
    </w:p>
    <w:p w14:paraId="56944B61"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Error-Message ]</w:t>
      </w:r>
    </w:p>
    <w:p w14:paraId="121CBA35"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t xml:space="preserve"> </w:t>
      </w:r>
      <w:r w:rsidR="003F1F10">
        <w:rPr>
          <w:rFonts w:eastAsia="바탕" w:hint="eastAsia"/>
          <w:noProof w:val="0"/>
          <w:lang w:eastAsia="ko-KR"/>
        </w:rPr>
        <w:tab/>
      </w:r>
      <w:r w:rsidRPr="0078747E">
        <w:rPr>
          <w:noProof w:val="0"/>
        </w:rPr>
        <w:t xml:space="preserve">[ Error-Reporting-Host ] </w:t>
      </w:r>
    </w:p>
    <w:p w14:paraId="7320414B"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r>
      <w:r w:rsidR="003F1F10">
        <w:rPr>
          <w:rFonts w:eastAsia="바탕" w:hint="eastAsia"/>
          <w:noProof w:val="0"/>
          <w:lang w:eastAsia="ko-KR"/>
        </w:rPr>
        <w:t xml:space="preserve">   </w:t>
      </w:r>
      <w:r w:rsidRPr="0078747E">
        <w:rPr>
          <w:noProof w:val="0"/>
        </w:rPr>
        <w:t>*</w:t>
      </w:r>
      <w:r w:rsidR="003F1F10">
        <w:rPr>
          <w:rFonts w:eastAsia="바탕" w:hint="eastAsia"/>
          <w:noProof w:val="0"/>
          <w:lang w:eastAsia="ko-KR"/>
        </w:rPr>
        <w:tab/>
      </w:r>
      <w:r w:rsidRPr="0078747E">
        <w:rPr>
          <w:noProof w:val="0"/>
        </w:rPr>
        <w:t>[ Failed-AVP ]</w:t>
      </w:r>
    </w:p>
    <w:p w14:paraId="3775C35F" w14:textId="77777777" w:rsidR="00CD2F86" w:rsidRPr="0078747E" w:rsidRDefault="00CD2F86" w:rsidP="00CD2F86">
      <w:pPr>
        <w:pStyle w:val="PL"/>
        <w:keepNext/>
        <w:keepLines/>
        <w:rPr>
          <w:noProof w:val="0"/>
        </w:rPr>
      </w:pPr>
      <w:r w:rsidRPr="0078747E">
        <w:rPr>
          <w:noProof w:val="0"/>
        </w:rPr>
        <w:tab/>
      </w:r>
      <w:r w:rsidRPr="0078747E">
        <w:rPr>
          <w:noProof w:val="0"/>
        </w:rPr>
        <w:tab/>
      </w:r>
      <w:r w:rsidRPr="0078747E">
        <w:rPr>
          <w:noProof w:val="0"/>
        </w:rPr>
        <w:tab/>
      </w:r>
      <w:r w:rsidRPr="0078747E">
        <w:rPr>
          <w:noProof w:val="0"/>
        </w:rPr>
        <w:tab/>
      </w:r>
      <w:r w:rsidR="003F1F10">
        <w:rPr>
          <w:rFonts w:eastAsia="바탕" w:hint="eastAsia"/>
          <w:noProof w:val="0"/>
          <w:lang w:eastAsia="ko-KR"/>
        </w:rPr>
        <w:t xml:space="preserve">   </w:t>
      </w:r>
      <w:r w:rsidRPr="0078747E">
        <w:rPr>
          <w:noProof w:val="0"/>
        </w:rPr>
        <w:t>*</w:t>
      </w:r>
      <w:r w:rsidR="003F1F10">
        <w:rPr>
          <w:rFonts w:eastAsia="바탕" w:hint="eastAsia"/>
          <w:noProof w:val="0"/>
          <w:lang w:eastAsia="ko-KR"/>
        </w:rPr>
        <w:tab/>
      </w:r>
      <w:r w:rsidRPr="0078747E">
        <w:rPr>
          <w:noProof w:val="0"/>
        </w:rPr>
        <w:t>[ Proxy-Info ]</w:t>
      </w:r>
    </w:p>
    <w:p w14:paraId="3BD4E75B" w14:textId="77777777" w:rsidR="00CD2F86" w:rsidRPr="00F06E4F" w:rsidRDefault="00CD2F86" w:rsidP="00F06E4F">
      <w:pPr>
        <w:pStyle w:val="PL"/>
        <w:keepNext/>
        <w:keepLines/>
        <w:rPr>
          <w:rFonts w:eastAsia="바탕" w:hint="eastAsia"/>
          <w:noProof w:val="0"/>
          <w:lang w:eastAsia="ko-KR"/>
        </w:rPr>
      </w:pPr>
      <w:r w:rsidRPr="0078747E">
        <w:tab/>
      </w:r>
      <w:r w:rsidRPr="0078747E">
        <w:tab/>
      </w:r>
      <w:r w:rsidRPr="0078747E">
        <w:tab/>
      </w:r>
      <w:r w:rsidRPr="0078747E">
        <w:tab/>
      </w:r>
      <w:r w:rsidR="003F1F10">
        <w:rPr>
          <w:rFonts w:eastAsia="바탕" w:hint="eastAsia"/>
          <w:lang w:eastAsia="ko-KR"/>
        </w:rPr>
        <w:t xml:space="preserve">   </w:t>
      </w:r>
      <w:r w:rsidRPr="0078747E">
        <w:t>*</w:t>
      </w:r>
      <w:r w:rsidR="003F1F10">
        <w:rPr>
          <w:rFonts w:eastAsia="바탕" w:hint="eastAsia"/>
          <w:lang w:eastAsia="ko-KR"/>
        </w:rPr>
        <w:tab/>
      </w:r>
      <w:r w:rsidRPr="0078747E">
        <w:t>[ AVP ]</w:t>
      </w:r>
    </w:p>
    <w:p w14:paraId="71BC71B6" w14:textId="77777777" w:rsidR="00E62B7C" w:rsidRDefault="00E62B7C" w:rsidP="00E62B7C">
      <w:pPr>
        <w:pStyle w:val="Heading8"/>
      </w:pPr>
      <w:bookmarkStart w:id="186" w:name="_Toc343033579"/>
      <w:r>
        <w:t>Annex A (normative):</w:t>
      </w:r>
      <w:r>
        <w:br/>
        <w:t>Access specific aspects (GPRS)</w:t>
      </w:r>
      <w:bookmarkEnd w:id="186"/>
    </w:p>
    <w:p w14:paraId="65634348" w14:textId="77777777" w:rsidR="00E62B7C" w:rsidRDefault="00E62B7C" w:rsidP="005A46E1">
      <w:pPr>
        <w:pStyle w:val="Heading1"/>
      </w:pPr>
      <w:bookmarkStart w:id="187" w:name="_Toc343033580"/>
      <w:r>
        <w:t>A.1</w:t>
      </w:r>
      <w:r>
        <w:tab/>
        <w:t>Scope</w:t>
      </w:r>
      <w:bookmarkEnd w:id="187"/>
    </w:p>
    <w:p w14:paraId="2C191E37" w14:textId="77777777" w:rsidR="00E62B7C" w:rsidRDefault="00E62B7C" w:rsidP="00E62B7C">
      <w:r>
        <w:t>This annex defines access specific aspects procedures for use of Gx/Gxx between PCRF and a GPRS IP-CAN.</w:t>
      </w:r>
    </w:p>
    <w:p w14:paraId="5AA8DD86" w14:textId="77777777" w:rsidR="00E62B7C" w:rsidRDefault="00E62B7C" w:rsidP="005A46E1">
      <w:pPr>
        <w:pStyle w:val="Heading1"/>
      </w:pPr>
      <w:bookmarkStart w:id="188" w:name="_Toc343033581"/>
      <w:r>
        <w:t>A.2</w:t>
      </w:r>
      <w:r>
        <w:tab/>
        <w:t>Reference Model</w:t>
      </w:r>
      <w:bookmarkEnd w:id="188"/>
    </w:p>
    <w:p w14:paraId="1B474AB4" w14:textId="77777777" w:rsidR="00E62B7C" w:rsidRPr="00915352" w:rsidRDefault="00E62B7C" w:rsidP="00915352">
      <w:r w:rsidRPr="00915352">
        <w:t>In GPRS IP-CAN, the BBERF does not apply. The Gxx reference point is not applicable.</w:t>
      </w:r>
    </w:p>
    <w:p w14:paraId="190999E2" w14:textId="77777777" w:rsidR="00E62B7C" w:rsidRDefault="00E62B7C" w:rsidP="005A46E1">
      <w:pPr>
        <w:pStyle w:val="Heading1"/>
      </w:pPr>
      <w:bookmarkStart w:id="189" w:name="_Toc343033582"/>
      <w:r>
        <w:lastRenderedPageBreak/>
        <w:t>A.2</w:t>
      </w:r>
      <w:r>
        <w:tab/>
        <w:t>Functional Elements</w:t>
      </w:r>
      <w:bookmarkEnd w:id="189"/>
    </w:p>
    <w:p w14:paraId="20613950" w14:textId="77777777" w:rsidR="00E62B7C" w:rsidRDefault="00E62B7C" w:rsidP="005A46E1">
      <w:pPr>
        <w:pStyle w:val="Heading2"/>
      </w:pPr>
      <w:bookmarkStart w:id="190" w:name="_Toc343033583"/>
      <w:r>
        <w:t>A.2.1</w:t>
      </w:r>
      <w:r>
        <w:tab/>
        <w:t>PCRF</w:t>
      </w:r>
      <w:bookmarkEnd w:id="190"/>
    </w:p>
    <w:p w14:paraId="4CE06D1B" w14:textId="77777777" w:rsidR="00E62B7C" w:rsidRPr="00915352" w:rsidRDefault="00E62B7C" w:rsidP="00915352">
      <w:r w:rsidRPr="00915352">
        <w:t>For GPRS it shall be possible to support policy control, i.e. access control and QoS control, on a per-PDP context basis for the UE initiated bearer control case.</w:t>
      </w:r>
    </w:p>
    <w:p w14:paraId="58C683BE" w14:textId="77777777" w:rsidR="00E62B7C" w:rsidRDefault="00E62B7C" w:rsidP="005A46E1">
      <w:pPr>
        <w:pStyle w:val="Heading1"/>
      </w:pPr>
      <w:bookmarkStart w:id="191" w:name="_Toc343033584"/>
      <w:r>
        <w:t>A.3</w:t>
      </w:r>
      <w:r>
        <w:tab/>
        <w:t>PCC procedures</w:t>
      </w:r>
      <w:bookmarkEnd w:id="191"/>
    </w:p>
    <w:p w14:paraId="52B8EF2E" w14:textId="77777777" w:rsidR="00E62B7C" w:rsidRPr="0078747E" w:rsidRDefault="00E62B7C" w:rsidP="005A46E1">
      <w:pPr>
        <w:pStyle w:val="Heading2"/>
      </w:pPr>
      <w:bookmarkStart w:id="192" w:name="_Toc343033585"/>
      <w:r>
        <w:rPr>
          <w:lang w:eastAsia="ja-JP"/>
        </w:rPr>
        <w:t>A.3</w:t>
      </w:r>
      <w:r w:rsidRPr="0078747E">
        <w:rPr>
          <w:lang w:eastAsia="ja-JP"/>
        </w:rPr>
        <w:t>.1</w:t>
      </w:r>
      <w:r w:rsidRPr="0078747E">
        <w:rPr>
          <w:lang w:eastAsia="ja-JP"/>
        </w:rPr>
        <w:tab/>
      </w:r>
      <w:r w:rsidRPr="0078747E">
        <w:t>Request for PCC rules</w:t>
      </w:r>
      <w:bookmarkEnd w:id="192"/>
    </w:p>
    <w:p w14:paraId="1BBCABC7" w14:textId="77777777" w:rsidR="0096494E" w:rsidRDefault="00E62B7C" w:rsidP="0096494E">
      <w:pPr>
        <w:rPr>
          <w:rFonts w:eastAsia="SimSun" w:hint="eastAsia"/>
          <w:lang w:eastAsia="zh-CN"/>
        </w:rPr>
      </w:pPr>
      <w:r w:rsidRPr="0078747E">
        <w:t>At IP-CAN session establishment</w:t>
      </w:r>
      <w:r>
        <w:t xml:space="preserve"> as described in clause 4.5.1, </w:t>
      </w:r>
      <w:r w:rsidRPr="007A4A40">
        <w:t>information about the user equipment (e.g. IMEISV), QoS negotiated</w:t>
      </w:r>
      <w:r w:rsidRPr="00A71183">
        <w:rPr>
          <w:lang w:eastAsia="en-GB"/>
        </w:rPr>
        <w:t xml:space="preserve"> </w:t>
      </w:r>
      <w:r>
        <w:rPr>
          <w:lang w:eastAsia="en-GB"/>
        </w:rPr>
        <w:t xml:space="preserve">and further QoS related information as detailed in Clause </w:t>
      </w:r>
      <w:r>
        <w:rPr>
          <w:lang w:eastAsia="ja-JP"/>
        </w:rPr>
        <w:t>A.3.3.1</w:t>
      </w:r>
      <w:r w:rsidRPr="007A4A40">
        <w:t>,</w:t>
      </w:r>
      <w:r w:rsidRPr="00D73D25">
        <w:t xml:space="preserve"> user location information (e.g. RAI,</w:t>
      </w:r>
      <w:r>
        <w:t xml:space="preserve"> CGI/SAI)</w:t>
      </w:r>
      <w:r w:rsidRPr="007A4A40">
        <w:t xml:space="preserve"> SGSN Address, SGSN country and network codes, APN and indication if the bearer is used as IMS signalling PDP context shall be provided.</w:t>
      </w:r>
      <w:r>
        <w:t xml:space="preserve"> T</w:t>
      </w:r>
      <w:r w:rsidRPr="007A4A40">
        <w:t>he PCEF shall provide the Bearer-Identifier AVP at the IP-CAN session establishment. In this case, the PCEF shall also include the Bearer-Operation AVP set to the value "Establishment".</w:t>
      </w:r>
      <w:r w:rsidR="000D0514">
        <w:t xml:space="preserve"> If information about the support of network-initiated bearer procedures is available, the Network-Request-Support AVP shall be provided.</w:t>
      </w:r>
    </w:p>
    <w:p w14:paraId="3016B2A2" w14:textId="77777777" w:rsidR="00E62B7C" w:rsidRPr="0096494E" w:rsidRDefault="0096494E" w:rsidP="007B0511">
      <w:pPr>
        <w:pStyle w:val="NO"/>
        <w:rPr>
          <w:rFonts w:eastAsia="바탕" w:hint="eastAsia"/>
          <w:lang w:eastAsia="ko-KR"/>
        </w:rPr>
      </w:pPr>
      <w:r w:rsidRPr="009C41AD">
        <w:rPr>
          <w:rFonts w:hint="eastAsia"/>
        </w:rPr>
        <w:t>NOTE</w:t>
      </w:r>
      <w:r w:rsidR="00AA391A">
        <w:t xml:space="preserve"> 1</w:t>
      </w:r>
      <w:r w:rsidRPr="009C41AD">
        <w:rPr>
          <w:rFonts w:hint="eastAsia"/>
        </w:rPr>
        <w:t>:</w:t>
      </w:r>
      <w:r w:rsidRPr="009C41AD">
        <w:rPr>
          <w:rFonts w:hint="eastAsia"/>
        </w:rPr>
        <w:tab/>
      </w:r>
      <w:r w:rsidRPr="009C41AD">
        <w:t>3GPP TS 29.060 [18]</w:t>
      </w:r>
      <w:r>
        <w:t xml:space="preserve"> appears to define</w:t>
      </w:r>
      <w:r w:rsidRPr="009C41AD">
        <w:rPr>
          <w:rFonts w:hint="eastAsia"/>
        </w:rPr>
        <w:t xml:space="preserve"> the RAT type as optional over Gn/Gp interface</w:t>
      </w:r>
      <w:r>
        <w:t>. In fact the optionality is introduced solely for maintaining backwards compatibility at the protocol level between different versions of the protocol. It is mandatory for the RAT Type IE to be sent from the SGSN to the GGSN</w:t>
      </w:r>
      <w:r w:rsidRPr="009C41AD" w:rsidDel="000C796D">
        <w:rPr>
          <w:rFonts w:hint="eastAsia"/>
        </w:rPr>
        <w:t>, as this is only for compatibility and</w:t>
      </w:r>
      <w:r w:rsidRPr="00B15039" w:rsidDel="000C796D">
        <w:rPr>
          <w:rFonts w:hint="eastAsia"/>
        </w:rPr>
        <w:t xml:space="preserve"> i</w:t>
      </w:r>
      <w:r w:rsidRPr="00B15039">
        <w:rPr>
          <w:rFonts w:hint="eastAsia"/>
        </w:rPr>
        <w:t>t</w:t>
      </w:r>
      <w:r>
        <w:rPr>
          <w:rFonts w:hint="eastAsia"/>
        </w:rPr>
        <w:t xml:space="preserve"> is </w:t>
      </w:r>
      <w:r>
        <w:t xml:space="preserve">also mandatory </w:t>
      </w:r>
      <w:r>
        <w:rPr>
          <w:rFonts w:eastAsia="SimSun" w:hint="eastAsia"/>
          <w:lang w:eastAsia="zh-CN"/>
        </w:rPr>
        <w:t xml:space="preserve">to </w:t>
      </w:r>
      <w:r>
        <w:t>be sent by the SGSN to the GGSN</w:t>
      </w:r>
      <w:r w:rsidRPr="009C41AD">
        <w:rPr>
          <w:rFonts w:hint="eastAsia"/>
        </w:rPr>
        <w:t xml:space="preserve"> </w:t>
      </w:r>
      <w:r w:rsidRPr="00B15039">
        <w:rPr>
          <w:rFonts w:hint="eastAsia"/>
        </w:rPr>
        <w:t xml:space="preserve">for </w:t>
      </w:r>
      <w:r>
        <w:t>Flow Based Charging</w:t>
      </w:r>
      <w:r w:rsidRPr="00B15039">
        <w:rPr>
          <w:rFonts w:hint="eastAsia"/>
        </w:rPr>
        <w:t xml:space="preserve"> as defined in </w:t>
      </w:r>
      <w:r>
        <w:rPr>
          <w:rFonts w:eastAsia="SimSun" w:hint="eastAsia"/>
          <w:lang w:eastAsia="zh-CN"/>
        </w:rPr>
        <w:t xml:space="preserve">3GPP </w:t>
      </w:r>
      <w:r w:rsidRPr="00B15039">
        <w:rPr>
          <w:rFonts w:hint="eastAsia"/>
        </w:rPr>
        <w:t>TS 23.060 [17]</w:t>
      </w:r>
      <w:r w:rsidRPr="00B15039">
        <w:t>. For these reasons RAT Type</w:t>
      </w:r>
      <w:r>
        <w:rPr>
          <w:rFonts w:eastAsia="SimSun" w:hint="eastAsia"/>
          <w:lang w:eastAsia="zh-CN"/>
        </w:rPr>
        <w:t xml:space="preserve"> is</w:t>
      </w:r>
      <w:r w:rsidRPr="00B15039">
        <w:rPr>
          <w:rFonts w:hint="eastAsia"/>
        </w:rPr>
        <w:t xml:space="preserve"> also </w:t>
      </w:r>
      <w:r>
        <w:t xml:space="preserve">mandatory </w:t>
      </w:r>
      <w:r>
        <w:rPr>
          <w:rFonts w:eastAsia="SimSun" w:hint="eastAsia"/>
          <w:lang w:eastAsia="zh-CN"/>
        </w:rPr>
        <w:t>to</w:t>
      </w:r>
      <w:r w:rsidRPr="00B15039">
        <w:rPr>
          <w:rFonts w:hint="eastAsia"/>
        </w:rPr>
        <w:t xml:space="preserve"> be included in the initial </w:t>
      </w:r>
      <w:r w:rsidRPr="007A4A40">
        <w:t>CC-Request</w:t>
      </w:r>
      <w:r w:rsidRPr="00B15039">
        <w:rPr>
          <w:rFonts w:hint="eastAsia"/>
        </w:rPr>
        <w:t xml:space="preserve"> as </w:t>
      </w:r>
      <w:r>
        <w:t>described in clause 4.5.1</w:t>
      </w:r>
      <w:r>
        <w:rPr>
          <w:rFonts w:eastAsia="SimSun"/>
          <w:lang w:eastAsia="zh-CN"/>
        </w:rPr>
        <w:t xml:space="preserve"> of the current specification</w:t>
      </w:r>
      <w:r w:rsidRPr="00B15039">
        <w:t>.</w:t>
      </w:r>
    </w:p>
    <w:p w14:paraId="71CFB34F" w14:textId="77777777" w:rsidR="00E62B7C" w:rsidRPr="0078747E" w:rsidRDefault="00E62B7C" w:rsidP="00E62B7C">
      <w:r w:rsidRPr="0078747E">
        <w:t xml:space="preserve">IP-CAN session modification with </w:t>
      </w:r>
      <w:r w:rsidRPr="00A22E7F">
        <w:t>PCEF</w:t>
      </w:r>
      <w:r>
        <w:t xml:space="preserve">-requested rules, as described in clause 4.5.1, </w:t>
      </w:r>
      <w:r w:rsidRPr="0078747E">
        <w:t>can occur in th</w:t>
      </w:r>
      <w:r>
        <w:t>e following cases:</w:t>
      </w:r>
    </w:p>
    <w:p w14:paraId="481EE252" w14:textId="77777777" w:rsidR="00E62B7C" w:rsidRPr="0078747E" w:rsidRDefault="00E62B7C" w:rsidP="00853154">
      <w:pPr>
        <w:pStyle w:val="B1"/>
      </w:pPr>
      <w:r>
        <w:t>-</w:t>
      </w:r>
      <w:r>
        <w:tab/>
        <w:t>W</w:t>
      </w:r>
      <w:r w:rsidRPr="0078747E">
        <w:t xml:space="preserve">hen a new PDP Context is being established by the UE in an already existing </w:t>
      </w:r>
      <w:r>
        <w:t>IP-CAN</w:t>
      </w:r>
      <w:r w:rsidRPr="0078747E">
        <w:t xml:space="preserve"> Session.</w:t>
      </w:r>
    </w:p>
    <w:p w14:paraId="63DD511C" w14:textId="77777777" w:rsidR="00F72327" w:rsidRDefault="00E62B7C" w:rsidP="00853154">
      <w:pPr>
        <w:pStyle w:val="B1"/>
        <w:rPr>
          <w:rFonts w:eastAsia="바탕" w:hint="eastAsia"/>
          <w:lang w:eastAsia="ko-KR"/>
        </w:rPr>
      </w:pPr>
      <w:r>
        <w:t>-</w:t>
      </w:r>
      <w:r>
        <w:tab/>
        <w:t>W</w:t>
      </w:r>
      <w:r w:rsidRPr="0078747E">
        <w:t>hen a PDP context is being modified and an Event trigger is met.</w:t>
      </w:r>
    </w:p>
    <w:p w14:paraId="3C7D7989" w14:textId="77777777" w:rsidR="00E62B7C" w:rsidRPr="0078747E" w:rsidRDefault="00E62B7C" w:rsidP="00853154">
      <w:pPr>
        <w:pStyle w:val="B1"/>
      </w:pPr>
      <w:r>
        <w:t>-</w:t>
      </w:r>
      <w:r>
        <w:tab/>
        <w:t>W</w:t>
      </w:r>
      <w:r w:rsidRPr="0078747E">
        <w:t>hen a PDP context is being terminated.</w:t>
      </w:r>
    </w:p>
    <w:p w14:paraId="34AC58DB" w14:textId="77777777" w:rsidR="007D67F0" w:rsidRDefault="007D67F0" w:rsidP="007D67F0">
      <w:r>
        <w:t>The request for PCC rules is formed in the same way, regardless the bearer control mode. The IP-CAN session may have no resources initiated by the network, e.g. for an IP-CAN session that operates in BCM UE_ONLY, and i</w:t>
      </w:r>
      <w:r w:rsidR="00853154" w:rsidRPr="0078747E">
        <w:t>n th</w:t>
      </w:r>
      <w:r>
        <w:t>at</w:t>
      </w:r>
      <w:r w:rsidR="00853154" w:rsidRPr="0078747E">
        <w:t xml:space="preserve"> case the</w:t>
      </w:r>
      <w:r>
        <w:t>re are no NW-initiated resources to take into account.</w:t>
      </w:r>
    </w:p>
    <w:p w14:paraId="52D9AC77" w14:textId="77777777" w:rsidR="00853154" w:rsidRPr="0078747E" w:rsidRDefault="007D67F0" w:rsidP="002F0AB9">
      <w:r>
        <w:t xml:space="preserve">The following replaces, </w:t>
      </w:r>
      <w:r w:rsidRPr="00E40EAF">
        <w:t>for packet filter information and QoS handling</w:t>
      </w:r>
      <w:r>
        <w:t>, what is specified in clause 4.5.1</w:t>
      </w:r>
      <w:r w:rsidDel="00786160">
        <w:t xml:space="preserve"> </w:t>
      </w:r>
      <w:r w:rsidR="00853154">
        <w:t>:</w:t>
      </w:r>
    </w:p>
    <w:p w14:paraId="03BA2215" w14:textId="77777777" w:rsidR="00853154" w:rsidRPr="0078747E" w:rsidRDefault="00853154" w:rsidP="009B6626">
      <w:pPr>
        <w:pStyle w:val="B1"/>
        <w:rPr>
          <w:lang w:eastAsia="en-GB"/>
        </w:rPr>
      </w:pPr>
      <w:r>
        <w:t>-</w:t>
      </w:r>
      <w:r>
        <w:tab/>
        <w:t xml:space="preserve">If </w:t>
      </w:r>
      <w:r w:rsidRPr="0078747E">
        <w:t>a new IP-CAN bearer</w:t>
      </w:r>
      <w:r w:rsidR="007D67F0" w:rsidRPr="007C21A0">
        <w:t xml:space="preserve"> </w:t>
      </w:r>
      <w:r w:rsidR="007D67F0" w:rsidRPr="0078747E">
        <w:t>is being established</w:t>
      </w:r>
      <w:r w:rsidRPr="0078747E">
        <w:t xml:space="preserve">, the </w:t>
      </w:r>
      <w:r w:rsidRPr="00A22E7F">
        <w:t>PCEF</w:t>
      </w:r>
      <w:r w:rsidRPr="0078747E">
        <w:t xml:space="preserve"> shall assign a new bearer identifier to this IP-CAN bearer, include this identifier within the Bearer-Identifier AVP, </w:t>
      </w:r>
      <w:r>
        <w:t xml:space="preserve">and </w:t>
      </w:r>
      <w:r w:rsidRPr="0078747E">
        <w:t xml:space="preserve">include the Bearer-Operation AVP set to the value </w:t>
      </w:r>
      <w:r w:rsidRPr="0078747E">
        <w:rPr>
          <w:lang w:eastAsia="en-GB"/>
        </w:rPr>
        <w:t>"</w:t>
      </w:r>
      <w:r w:rsidR="007D67F0">
        <w:t>ESTABLISHMENT</w:t>
      </w:r>
      <w:r w:rsidRPr="0078747E">
        <w:rPr>
          <w:lang w:eastAsia="en-GB"/>
        </w:rPr>
        <w:t>"</w:t>
      </w:r>
      <w:r>
        <w:rPr>
          <w:lang w:eastAsia="en-GB"/>
        </w:rPr>
        <w:t>, the UE-provided TFT filters and the requested QoS of the new IP-CAN bearer.</w:t>
      </w:r>
    </w:p>
    <w:p w14:paraId="16BA32BC" w14:textId="77777777" w:rsidR="00853154" w:rsidRDefault="00853154" w:rsidP="009B6626">
      <w:pPr>
        <w:pStyle w:val="B1"/>
      </w:pPr>
      <w:r>
        <w:t>-</w:t>
      </w:r>
      <w:r>
        <w:tab/>
        <w:t xml:space="preserve">If </w:t>
      </w:r>
      <w:r w:rsidRPr="0078747E">
        <w:t>an existing IP-CAN bearer is being modified</w:t>
      </w:r>
      <w:r>
        <w:t>:</w:t>
      </w:r>
    </w:p>
    <w:p w14:paraId="00390522" w14:textId="77777777" w:rsidR="00853154" w:rsidRDefault="00853154" w:rsidP="009B6626">
      <w:pPr>
        <w:pStyle w:val="B2"/>
      </w:pPr>
      <w:r>
        <w:t>-</w:t>
      </w:r>
      <w:r>
        <w:tab/>
        <w:t xml:space="preserve">If the PCEF has not yet notified the PCRF about this IP CAN bearer and the UE </w:t>
      </w:r>
      <w:r w:rsidR="007D67F0">
        <w:t xml:space="preserve">adds </w:t>
      </w:r>
      <w:r>
        <w:t xml:space="preserve">one or more </w:t>
      </w:r>
      <w:r w:rsidR="007D67F0">
        <w:t xml:space="preserve">packet filters to the </w:t>
      </w:r>
      <w:r>
        <w:t xml:space="preserve">Traffic Flow template, the PCEF </w:t>
      </w:r>
      <w:r w:rsidRPr="0078747E">
        <w:t>shall assign a new bearer identifier to this IP-CAN bearer, include the Bearer-Identifier AVP</w:t>
      </w:r>
      <w:r w:rsidR="007D67F0">
        <w:t>,</w:t>
      </w:r>
      <w:r w:rsidRPr="0078747E">
        <w:t xml:space="preserve"> the Bearer-Operation AVP set to the value </w:t>
      </w:r>
      <w:r w:rsidRPr="0078747E">
        <w:rPr>
          <w:lang w:eastAsia="en-GB"/>
        </w:rPr>
        <w:t>"</w:t>
      </w:r>
      <w:r w:rsidR="007D67F0">
        <w:t>ESTABLISHMENT</w:t>
      </w:r>
      <w:r w:rsidRPr="0078747E">
        <w:rPr>
          <w:lang w:eastAsia="en-GB"/>
        </w:rPr>
        <w:t>"</w:t>
      </w:r>
      <w:r>
        <w:rPr>
          <w:lang w:eastAsia="en-GB"/>
        </w:rPr>
        <w:t xml:space="preserve">, the UE-provided TFT filters and the requested QoS as detailed in Clause </w:t>
      </w:r>
      <w:r w:rsidR="007D67F0">
        <w:rPr>
          <w:lang w:eastAsia="ja-JP"/>
        </w:rPr>
        <w:t>A.3.3.3a</w:t>
      </w:r>
      <w:r w:rsidRPr="0078747E">
        <w:t>.</w:t>
      </w:r>
      <w:r w:rsidRPr="00A77033">
        <w:t xml:space="preserve"> </w:t>
      </w:r>
    </w:p>
    <w:p w14:paraId="26868A9F" w14:textId="77777777" w:rsidR="00853154" w:rsidRDefault="00853154" w:rsidP="009B6626">
      <w:pPr>
        <w:pStyle w:val="B2"/>
      </w:pPr>
      <w:r>
        <w:t>-</w:t>
      </w:r>
      <w:r>
        <w:tab/>
        <w:t xml:space="preserve">If the PCEF has already notified the PCRF about this IP CAN bearer, the PCEF </w:t>
      </w:r>
      <w:r w:rsidRPr="0078747E">
        <w:t>shall include the Bearer-Identifier AVP</w:t>
      </w:r>
      <w:r w:rsidR="007D67F0">
        <w:t>,</w:t>
      </w:r>
      <w:r w:rsidRPr="0078747E">
        <w:t xml:space="preserve"> the Bearer-Operation AVP set to the value </w:t>
      </w:r>
      <w:r w:rsidRPr="0078747E">
        <w:rPr>
          <w:lang w:eastAsia="en-GB"/>
        </w:rPr>
        <w:t>"</w:t>
      </w:r>
      <w:r w:rsidR="007D67F0">
        <w:t>MODIFICATION</w:t>
      </w:r>
      <w:r w:rsidRPr="0078747E">
        <w:rPr>
          <w:lang w:eastAsia="en-GB"/>
        </w:rPr>
        <w:t>"</w:t>
      </w:r>
      <w:r w:rsidR="007D67F0">
        <w:rPr>
          <w:lang w:eastAsia="en-GB"/>
        </w:rPr>
        <w:t>,</w:t>
      </w:r>
      <w:r w:rsidR="007D67F0">
        <w:t xml:space="preserve"> all </w:t>
      </w:r>
      <w:r w:rsidR="007D67F0">
        <w:rPr>
          <w:rFonts w:hint="eastAsia"/>
          <w:lang w:eastAsia="zh-CN"/>
        </w:rPr>
        <w:t>t</w:t>
      </w:r>
      <w:r w:rsidR="007D67F0" w:rsidRPr="0078747E">
        <w:t xml:space="preserve">he TFT </w:t>
      </w:r>
      <w:r w:rsidR="007D67F0">
        <w:t xml:space="preserve">filter definitions </w:t>
      </w:r>
      <w:r w:rsidR="007D67F0">
        <w:rPr>
          <w:rFonts w:hint="eastAsia"/>
          <w:lang w:eastAsia="zh-CN"/>
        </w:rPr>
        <w:t>for this bearer</w:t>
      </w:r>
      <w:r w:rsidR="007D67F0">
        <w:rPr>
          <w:lang w:eastAsia="zh-CN"/>
        </w:rPr>
        <w:t>, including the requested changes but excluding the TFT filters created with NW-initiated procedures,</w:t>
      </w:r>
      <w:r w:rsidRPr="008840F8">
        <w:rPr>
          <w:lang w:eastAsia="en-GB"/>
        </w:rPr>
        <w:t xml:space="preserve"> </w:t>
      </w:r>
      <w:r>
        <w:rPr>
          <w:lang w:eastAsia="en-GB"/>
        </w:rPr>
        <w:t>and QoS related information as detailed in Clause</w:t>
      </w:r>
      <w:r w:rsidR="007D67F0">
        <w:rPr>
          <w:lang w:eastAsia="ja-JP"/>
        </w:rPr>
        <w:t xml:space="preserve"> A.3.3.3a</w:t>
      </w:r>
      <w:r w:rsidRPr="0078747E">
        <w:t>.</w:t>
      </w:r>
    </w:p>
    <w:p w14:paraId="1280C21E" w14:textId="77777777" w:rsidR="007D67F0" w:rsidRPr="007D67F0" w:rsidRDefault="007D67F0" w:rsidP="007D67F0">
      <w:pPr>
        <w:pStyle w:val="B1"/>
        <w:rPr>
          <w:rFonts w:eastAsia="바탕" w:hint="eastAsia"/>
          <w:lang w:eastAsia="ko-KR"/>
        </w:rPr>
      </w:pPr>
      <w:r>
        <w:t>-</w:t>
      </w:r>
      <w:r>
        <w:tab/>
        <w:t xml:space="preserve">If an existing IP-CAN bearer is being terminated, </w:t>
      </w:r>
      <w:r w:rsidRPr="00D34045">
        <w:t>the PCEF shall include the Bearer-Identifier AVP</w:t>
      </w:r>
      <w:r>
        <w:t>,</w:t>
      </w:r>
      <w:r w:rsidRPr="00D34045">
        <w:t xml:space="preserve"> the Bearer-Operation AVP set to the value </w:t>
      </w:r>
      <w:r>
        <w:rPr>
          <w:lang w:eastAsia="en-GB"/>
        </w:rPr>
        <w:t>"</w:t>
      </w:r>
      <w:r w:rsidRPr="00D36E5D">
        <w:t>TERMINATION</w:t>
      </w:r>
      <w:r>
        <w:rPr>
          <w:lang w:eastAsia="en-GB"/>
        </w:rPr>
        <w:t xml:space="preserve">" and </w:t>
      </w:r>
      <w:r w:rsidRPr="006F6822">
        <w:t xml:space="preserve">the Charging-Rule-Report AVP </w:t>
      </w:r>
      <w:r>
        <w:t>indicating</w:t>
      </w:r>
      <w:r w:rsidRPr="006F6822">
        <w:t xml:space="preserve"> </w:t>
      </w:r>
      <w:r>
        <w:t>the removal of any</w:t>
      </w:r>
      <w:r w:rsidRPr="006F6822">
        <w:t xml:space="preserve"> PCC rules</w:t>
      </w:r>
      <w:r>
        <w:t xml:space="preserve"> created with NW-initiated procedures having the bearer binding with the same bearer</w:t>
      </w:r>
      <w:r w:rsidRPr="00D34045">
        <w:t>.</w:t>
      </w:r>
    </w:p>
    <w:p w14:paraId="70A3BE48" w14:textId="77777777" w:rsidR="00853154" w:rsidRDefault="00AA391A" w:rsidP="00AA391A">
      <w:pPr>
        <w:pStyle w:val="B2"/>
      </w:pPr>
      <w:r>
        <w:t>-</w:t>
      </w:r>
      <w:r w:rsidR="00853154">
        <w:tab/>
        <w:t>If the Event trigger that caused the IP-CAN bearer modification applies at session level (i.e. it is common to all the bearers belonging to that IP-CAN session), PCEF shall send a single CC-Request for all the affected bearers. In this case, the Bearer-Identifier AVP shall not be included to indicate that it applies to all the IP-CAN bearers in the IP-CAN session. If the Event trigger that caused the IP CAN bearer modification applies at bearer level, the Charging-Rule-Report AVP shall include all the affected PCC rules.</w:t>
      </w:r>
    </w:p>
    <w:p w14:paraId="54C7B1A3" w14:textId="77777777" w:rsidR="00E62B7C" w:rsidRPr="00FF4973" w:rsidRDefault="00E62B7C" w:rsidP="00E62B7C">
      <w:pPr>
        <w:rPr>
          <w:rFonts w:hint="eastAsia"/>
          <w:lang w:eastAsia="ko-KR"/>
        </w:rPr>
      </w:pPr>
      <w:r>
        <w:t xml:space="preserve">If </w:t>
      </w:r>
      <w:r w:rsidRPr="004861F4">
        <w:t xml:space="preserve">the PCRF does not accept one or more of the </w:t>
      </w:r>
      <w:r w:rsidRPr="00AE4DF6">
        <w:t>TFT filters</w:t>
      </w:r>
      <w:r w:rsidRPr="004861F4">
        <w:t xml:space="preserve"> provided by the PCEF in a CC Request</w:t>
      </w:r>
      <w:r>
        <w:t xml:space="preserve"> (</w:t>
      </w:r>
      <w:r w:rsidRPr="007977FC">
        <w:t>e.g.</w:t>
      </w:r>
      <w:r>
        <w:t xml:space="preserve"> because the PCRF does not allow the UE to request enhanced QoS for services not known to </w:t>
      </w:r>
      <w:r w:rsidRPr="00EF19D3">
        <w:t xml:space="preserve">the </w:t>
      </w:r>
      <w:r w:rsidRPr="000C52CF">
        <w:t>PCRF</w:t>
      </w:r>
      <w:r>
        <w:t>)</w:t>
      </w:r>
      <w:r w:rsidRPr="004861F4">
        <w:t>, the PCRF shall reject the request using a CC Answer with the Gx experimental result code</w:t>
      </w:r>
      <w:r>
        <w:t xml:space="preserve"> TRAFFIC_MAPPING_INFO_REJECTED </w:t>
      </w:r>
      <w:r w:rsidRPr="00D05D47">
        <w:t>(5</w:t>
      </w:r>
      <w:r>
        <w:t>144</w:t>
      </w:r>
      <w:r w:rsidRPr="002C33B5">
        <w:t>). If the PCEF receives a CC Answer with this code, the PCEF shall reject the IP-CAN session establishment or modification that initiated the CC Request</w:t>
      </w:r>
      <w:r>
        <w:t xml:space="preserve"> by applying a proper cause code and other parameters as per 3GPP TS 29.060 [18].</w:t>
      </w:r>
    </w:p>
    <w:p w14:paraId="0BF6A032" w14:textId="77777777" w:rsidR="00E62B7C" w:rsidRPr="0078747E" w:rsidRDefault="00E62B7C" w:rsidP="005A46E1">
      <w:pPr>
        <w:pStyle w:val="Heading2"/>
      </w:pPr>
      <w:bookmarkStart w:id="193" w:name="_Toc343033586"/>
      <w:r>
        <w:rPr>
          <w:lang w:eastAsia="ja-JP"/>
        </w:rPr>
        <w:t>A.3.2</w:t>
      </w:r>
      <w:r w:rsidRPr="0078747E">
        <w:rPr>
          <w:lang w:eastAsia="ja-JP"/>
        </w:rPr>
        <w:tab/>
      </w:r>
      <w:r>
        <w:t>Provisioning of</w:t>
      </w:r>
      <w:r w:rsidRPr="0078747E">
        <w:t xml:space="preserve"> PCC rules</w:t>
      </w:r>
      <w:bookmarkEnd w:id="193"/>
    </w:p>
    <w:p w14:paraId="0F6C59CF" w14:textId="77777777" w:rsidR="00853154" w:rsidRDefault="00853154" w:rsidP="00853154">
      <w:r w:rsidRPr="0078747E">
        <w:t xml:space="preserve">If the </w:t>
      </w:r>
      <w:r w:rsidRPr="00A22E7F">
        <w:t>PCRF</w:t>
      </w:r>
      <w:r w:rsidRPr="0078747E">
        <w:t xml:space="preserve"> performs the bearer binding and installs or activates a new PCC rule, the </w:t>
      </w:r>
      <w:r w:rsidRPr="00A22E7F">
        <w:t>PCRF</w:t>
      </w:r>
      <w:r w:rsidRPr="0078747E">
        <w:t xml:space="preserve"> shall indicate the IP CAN bearer where the new rule shall be installed </w:t>
      </w:r>
      <w:r>
        <w:t xml:space="preserve">or activated </w:t>
      </w:r>
      <w:r w:rsidRPr="0078747E">
        <w:t xml:space="preserve">using a Bearer-Identifier AVP within the Charging-Rule-Install AVP. If the </w:t>
      </w:r>
      <w:r w:rsidRPr="00A22E7F">
        <w:t>PCRF</w:t>
      </w:r>
      <w:r w:rsidRPr="0078747E">
        <w:t xml:space="preserve"> modifies an already installed PCC rule, the </w:t>
      </w:r>
      <w:r w:rsidRPr="00A22E7F">
        <w:t>PCRF</w:t>
      </w:r>
      <w:r w:rsidRPr="0078747E">
        <w:t xml:space="preserve"> does not need to indicate the bearer. If the </w:t>
      </w:r>
      <w:r w:rsidRPr="00A22E7F">
        <w:t>PCEF</w:t>
      </w:r>
      <w:r w:rsidRPr="0078747E">
        <w:t xml:space="preserve"> obtains an updated definition of a PCC rule within a Charging-Rule-Install AVP without a Bearer-Identifier AVP, the </w:t>
      </w:r>
      <w:r w:rsidRPr="00A22E7F">
        <w:t>PCEF</w:t>
      </w:r>
      <w:r w:rsidRPr="0078747E">
        <w:t xml:space="preserve"> shall continue to apply the PCC rule to the IP CAN bearer that has previously been indicated.</w:t>
      </w:r>
    </w:p>
    <w:p w14:paraId="4ABE2427" w14:textId="77777777" w:rsidR="00853154" w:rsidRPr="0078747E" w:rsidRDefault="00853154" w:rsidP="00853154">
      <w:r w:rsidRPr="0078747E">
        <w:t xml:space="preserve">If the </w:t>
      </w:r>
      <w:r w:rsidRPr="00A22E7F">
        <w:t>PCRF</w:t>
      </w:r>
      <w:r w:rsidRPr="0078747E">
        <w:t xml:space="preserve"> does not perform the bearer binding and installs or activates a new PCC rule, the </w:t>
      </w:r>
      <w:r w:rsidRPr="00A22E7F">
        <w:t>PCRF</w:t>
      </w:r>
      <w:r w:rsidRPr="0078747E">
        <w:t xml:space="preserve"> does not indicate the bearer within the Charging-Rule-Install AVP. The </w:t>
      </w:r>
      <w:r w:rsidRPr="00A22E7F">
        <w:t>PCEF</w:t>
      </w:r>
      <w:r w:rsidRPr="0078747E">
        <w:t xml:space="preserve"> shall then perform the bearer binding and select the IP CAN bearer where the provisioned new PCC rule is applied.</w:t>
      </w:r>
    </w:p>
    <w:p w14:paraId="7B7DD0B8" w14:textId="77777777" w:rsidR="00742EC8" w:rsidRDefault="00853154" w:rsidP="00742EC8">
      <w:r w:rsidRPr="0078747E">
        <w:t xml:space="preserve">If the </w:t>
      </w:r>
      <w:r w:rsidRPr="00A22E7F">
        <w:t>PCRF</w:t>
      </w:r>
      <w:r w:rsidRPr="0078747E">
        <w:t xml:space="preserve"> performs the bearer binding, the </w:t>
      </w:r>
      <w:r w:rsidRPr="00A22E7F">
        <w:t>PCRF</w:t>
      </w:r>
      <w:r w:rsidRPr="0078747E">
        <w:t xml:space="preserve"> may move previously installed or activated PCC rule(s) from one IP CAN bearer to another IP CAN bearer. To move such PCC rule(s), the </w:t>
      </w:r>
      <w:r w:rsidRPr="00A22E7F">
        <w:t>PCRF</w:t>
      </w:r>
      <w:r w:rsidRPr="0078747E">
        <w:t xml:space="preserve"> shall indicate the new bearer using the Bearer-Identifier AVP within a Charging-Rule-Install AVP and shall indicate the charging rules(s) to be moved using Charging-Rule name AVP(s), and/or a Charging-Rule-Base-Name AVP(s), and/or Charging-Rule-Definition AVP(s) (for PCC rule(s) that are modified at the same time). The </w:t>
      </w:r>
      <w:r w:rsidRPr="00A22E7F">
        <w:t>PCEF</w:t>
      </w:r>
      <w:r w:rsidRPr="0078747E">
        <w:t xml:space="preserve"> shall then apply these PCC rules at the new indicated IP CAN bearer and shall remove them from the IP CAN bearer where the rules previously had been applied.</w:t>
      </w:r>
    </w:p>
    <w:p w14:paraId="24BD19E8" w14:textId="77777777" w:rsidR="00742EC8" w:rsidRDefault="00742EC8" w:rsidP="00742EC8">
      <w:r>
        <w:t xml:space="preserve">The PCRF may request the establishment of a bearer dedicated to IMS signalling by providing the applicable PCC rules to the PCEF. </w:t>
      </w:r>
    </w:p>
    <w:p w14:paraId="0597A4E3" w14:textId="77777777" w:rsidR="00A63D81" w:rsidRDefault="00742EC8" w:rsidP="00A63D81">
      <w:pPr>
        <w:rPr>
          <w:rFonts w:eastAsia="SimSun" w:hint="eastAsia"/>
          <w:lang w:eastAsia="zh-CN"/>
        </w:rPr>
      </w:pPr>
      <w:r>
        <w:t>When the PCEF includes the Bearer-Usage AVP required for the bearer within the CCR command during the IP-CAN session establishment procedure, the PCRF shall provide the Bearer-Usage AVP back in the response with the authorized usage.</w:t>
      </w:r>
      <w:r w:rsidR="00A63D81" w:rsidRPr="008A6B72">
        <w:rPr>
          <w:rFonts w:hint="eastAsia"/>
        </w:rPr>
        <w:t xml:space="preserve"> </w:t>
      </w:r>
      <w:r w:rsidR="00A63D81">
        <w:rPr>
          <w:rFonts w:eastAsia="SimSun" w:hint="eastAsia"/>
          <w:lang w:eastAsia="zh-CN"/>
        </w:rPr>
        <w:t>If</w:t>
      </w:r>
      <w:r w:rsidR="00A63D81">
        <w:rPr>
          <w:rFonts w:eastAsia="SimSun"/>
          <w:lang w:eastAsia="zh-CN"/>
        </w:rPr>
        <w:t xml:space="preserve"> </w:t>
      </w:r>
      <w:r w:rsidR="00A63D81">
        <w:rPr>
          <w:rFonts w:eastAsia="SimSun" w:hint="eastAsia"/>
          <w:lang w:eastAsia="zh-CN"/>
        </w:rPr>
        <w:t xml:space="preserve">the PCEF </w:t>
      </w:r>
      <w:r w:rsidR="00A63D81">
        <w:rPr>
          <w:rFonts w:eastAsia="SimSun"/>
          <w:lang w:eastAsia="zh-CN"/>
        </w:rPr>
        <w:t xml:space="preserve">includes IMS_SIGNALLING within the Bearer-Usage AVP </w:t>
      </w:r>
      <w:r w:rsidR="00A63D81">
        <w:rPr>
          <w:rFonts w:eastAsia="SimSun" w:hint="eastAsia"/>
          <w:lang w:eastAsia="zh-CN"/>
        </w:rPr>
        <w:t xml:space="preserve">and the PCRF </w:t>
      </w:r>
      <w:r w:rsidR="00A63D81">
        <w:rPr>
          <w:rFonts w:eastAsia="SimSun"/>
          <w:lang w:eastAsia="zh-CN"/>
        </w:rPr>
        <w:t>accepts that the default</w:t>
      </w:r>
      <w:r w:rsidR="00A63D81">
        <w:rPr>
          <w:rFonts w:eastAsia="SimSun" w:hint="eastAsia"/>
          <w:lang w:eastAsia="zh-CN"/>
        </w:rPr>
        <w:t xml:space="preserve"> </w:t>
      </w:r>
      <w:r w:rsidR="00A63D81">
        <w:rPr>
          <w:rFonts w:eastAsia="SimSun"/>
          <w:lang w:eastAsia="zh-CN"/>
        </w:rPr>
        <w:t xml:space="preserve">bearer </w:t>
      </w:r>
      <w:r w:rsidR="00A63D81">
        <w:rPr>
          <w:rFonts w:eastAsia="SimSun" w:hint="eastAsia"/>
          <w:lang w:eastAsia="zh-CN"/>
        </w:rPr>
        <w:t xml:space="preserve">is </w:t>
      </w:r>
      <w:r w:rsidR="00A63D81">
        <w:rPr>
          <w:rFonts w:eastAsia="SimSun"/>
          <w:lang w:eastAsia="zh-CN"/>
        </w:rPr>
        <w:t xml:space="preserve">dedicated to IMS signalling, the PCRF shall </w:t>
      </w:r>
      <w:r w:rsidR="00A63D81" w:rsidRPr="001D4177">
        <w:rPr>
          <w:rFonts w:hint="eastAsia"/>
        </w:rPr>
        <w:t>in</w:t>
      </w:r>
      <w:r w:rsidR="00A63D81" w:rsidRPr="00D949DD">
        <w:rPr>
          <w:rFonts w:hint="eastAsia"/>
        </w:rPr>
        <w:t>clude</w:t>
      </w:r>
      <w:r w:rsidR="00A63D81" w:rsidRPr="001D4177">
        <w:rPr>
          <w:rFonts w:hint="eastAsia"/>
        </w:rPr>
        <w:t xml:space="preserve"> the </w:t>
      </w:r>
      <w:r w:rsidR="00A63D81" w:rsidRPr="001D4177">
        <w:t>IMS_SIGNALLING</w:t>
      </w:r>
      <w:r w:rsidR="00A63D81" w:rsidRPr="001D4177">
        <w:rPr>
          <w:rFonts w:hint="eastAsia"/>
        </w:rPr>
        <w:t xml:space="preserve"> within the </w:t>
      </w:r>
      <w:r w:rsidR="00A63D81" w:rsidRPr="001D4177">
        <w:t>Bearer-Usage AVP</w:t>
      </w:r>
      <w:r w:rsidR="00A63D81">
        <w:rPr>
          <w:rFonts w:eastAsia="SimSun" w:hint="eastAsia"/>
          <w:lang w:eastAsia="zh-CN"/>
        </w:rPr>
        <w:t>. In this case,</w:t>
      </w:r>
      <w:r w:rsidR="00A63D81" w:rsidRPr="004F4DFD">
        <w:rPr>
          <w:rFonts w:hint="eastAsia"/>
        </w:rPr>
        <w:t xml:space="preserve"> the PCRF sh</w:t>
      </w:r>
      <w:r w:rsidR="00A63D81">
        <w:rPr>
          <w:rFonts w:eastAsia="SimSun" w:hint="eastAsia"/>
          <w:lang w:eastAsia="zh-CN"/>
        </w:rPr>
        <w:t>all</w:t>
      </w:r>
      <w:r w:rsidR="00A63D81" w:rsidRPr="004F4DFD">
        <w:rPr>
          <w:rFonts w:hint="eastAsia"/>
        </w:rPr>
        <w:t xml:space="preserve"> restrict the bearer </w:t>
      </w:r>
      <w:r w:rsidR="00A63D81">
        <w:t xml:space="preserve">to </w:t>
      </w:r>
      <w:r w:rsidR="00A63D81" w:rsidRPr="004F4DFD">
        <w:rPr>
          <w:rFonts w:hint="eastAsia"/>
        </w:rPr>
        <w:t xml:space="preserve">only be used for </w:t>
      </w:r>
      <w:r w:rsidR="00A63D81" w:rsidRPr="004F4DFD">
        <w:t>IMS signalling</w:t>
      </w:r>
      <w:r w:rsidR="00A63D81" w:rsidRPr="004F4DFD">
        <w:rPr>
          <w:rFonts w:hint="eastAsia"/>
        </w:rPr>
        <w:t xml:space="preserve"> </w:t>
      </w:r>
      <w:r w:rsidR="00A63D81">
        <w:rPr>
          <w:rFonts w:eastAsia="SimSun" w:hint="eastAsia"/>
          <w:lang w:eastAsia="zh-CN"/>
        </w:rPr>
        <w:t xml:space="preserve">as </w:t>
      </w:r>
      <w:r w:rsidR="00A63D81">
        <w:rPr>
          <w:rFonts w:eastAsia="SimSun"/>
          <w:lang w:eastAsia="zh-CN"/>
        </w:rPr>
        <w:t>specified</w:t>
      </w:r>
      <w:r w:rsidR="00A63D81">
        <w:rPr>
          <w:rFonts w:eastAsia="SimSun" w:hint="eastAsia"/>
          <w:lang w:eastAsia="zh-CN"/>
        </w:rPr>
        <w:t xml:space="preserve"> in 3GPP TS 23.228 [31] by applying </w:t>
      </w:r>
      <w:r w:rsidR="00A63D81">
        <w:rPr>
          <w:rFonts w:eastAsia="SimSun"/>
          <w:lang w:eastAsia="zh-CN"/>
        </w:rPr>
        <w:t xml:space="preserve">the </w:t>
      </w:r>
      <w:r w:rsidR="00A63D81">
        <w:rPr>
          <w:rFonts w:eastAsia="SimSun" w:hint="eastAsia"/>
          <w:lang w:eastAsia="zh-CN"/>
        </w:rPr>
        <w:t>applicable QCI for IMS signalling.</w:t>
      </w:r>
    </w:p>
    <w:p w14:paraId="259D5682" w14:textId="77777777" w:rsidR="00A63D81" w:rsidRDefault="00A63D81" w:rsidP="00A63D81">
      <w:r w:rsidRPr="00D949DD">
        <w:rPr>
          <w:rFonts w:eastAsia="바탕" w:hint="eastAsia"/>
        </w:rPr>
        <w:t>If</w:t>
      </w:r>
      <w:r w:rsidRPr="001D4177">
        <w:rPr>
          <w:rFonts w:hint="eastAsia"/>
        </w:rPr>
        <w:t xml:space="preserve"> the PCEF in</w:t>
      </w:r>
      <w:r w:rsidRPr="00D949DD">
        <w:rPr>
          <w:rFonts w:eastAsia="바탕" w:hint="eastAsia"/>
        </w:rPr>
        <w:t>clude</w:t>
      </w:r>
      <w:r w:rsidRPr="001D4177">
        <w:rPr>
          <w:rFonts w:hint="eastAsia"/>
        </w:rPr>
        <w:t xml:space="preserve"> the </w:t>
      </w:r>
      <w:r w:rsidRPr="001D4177">
        <w:t>IMS_SIGNALLING</w:t>
      </w:r>
      <w:r w:rsidRPr="001D4177">
        <w:rPr>
          <w:rFonts w:hint="eastAsia"/>
        </w:rPr>
        <w:t xml:space="preserve"> within the </w:t>
      </w:r>
      <w:r w:rsidRPr="001D4177">
        <w:t>Bearer-Usage AVP</w:t>
      </w:r>
      <w:r w:rsidRPr="001D4177">
        <w:rPr>
          <w:rFonts w:hint="eastAsia"/>
        </w:rPr>
        <w:t xml:space="preserve"> in the CCR</w:t>
      </w:r>
      <w:r w:rsidRPr="00D949DD">
        <w:rPr>
          <w:rFonts w:eastAsia="바탕" w:hint="eastAsia"/>
        </w:rPr>
        <w:t xml:space="preserve"> command</w:t>
      </w:r>
      <w:r w:rsidRPr="001D4177">
        <w:rPr>
          <w:rFonts w:hint="eastAsia"/>
        </w:rPr>
        <w:t xml:space="preserve">, but </w:t>
      </w:r>
      <w:r w:rsidRPr="00D949DD">
        <w:rPr>
          <w:rFonts w:eastAsia="바탕" w:hint="eastAsia"/>
        </w:rPr>
        <w:t xml:space="preserve">the </w:t>
      </w:r>
      <w:r w:rsidRPr="001D4177">
        <w:rPr>
          <w:rFonts w:hint="eastAsia"/>
        </w:rPr>
        <w:t>PCRF does not in</w:t>
      </w:r>
      <w:r w:rsidRPr="00D949DD">
        <w:rPr>
          <w:rFonts w:eastAsia="바탕" w:hint="eastAsia"/>
        </w:rPr>
        <w:t>clude</w:t>
      </w:r>
      <w:r w:rsidRPr="001D4177">
        <w:rPr>
          <w:rFonts w:hint="eastAsia"/>
        </w:rPr>
        <w:t xml:space="preserve"> the </w:t>
      </w:r>
      <w:r w:rsidRPr="001D4177">
        <w:t>IMS_SIGNALLING</w:t>
      </w:r>
      <w:r w:rsidRPr="001D4177">
        <w:rPr>
          <w:rFonts w:hint="eastAsia"/>
        </w:rPr>
        <w:t xml:space="preserve"> within the </w:t>
      </w:r>
      <w:r w:rsidRPr="001D4177">
        <w:t>Bearer-Usage AVP</w:t>
      </w:r>
      <w:r w:rsidRPr="001D4177">
        <w:rPr>
          <w:rFonts w:hint="eastAsia"/>
        </w:rPr>
        <w:t xml:space="preserve"> in the CCA</w:t>
      </w:r>
      <w:r w:rsidRPr="00D949DD">
        <w:rPr>
          <w:rFonts w:eastAsia="바탕" w:hint="eastAsia"/>
        </w:rPr>
        <w:t xml:space="preserve"> command</w:t>
      </w:r>
      <w:r w:rsidRPr="001D4177">
        <w:rPr>
          <w:rFonts w:hint="eastAsia"/>
        </w:rPr>
        <w:t xml:space="preserve">, </w:t>
      </w:r>
      <w:r w:rsidRPr="00D949DD">
        <w:rPr>
          <w:rFonts w:eastAsia="바탕" w:hint="eastAsia"/>
        </w:rPr>
        <w:t xml:space="preserve">the </w:t>
      </w:r>
      <w:r>
        <w:t>PCC Rules provided by the PCRF shall have a QCI value different from the QCI value for IMS signalling.</w:t>
      </w:r>
    </w:p>
    <w:p w14:paraId="200C7BFD" w14:textId="77777777" w:rsidR="00853154" w:rsidRPr="00742EC8" w:rsidRDefault="00A63D81" w:rsidP="00A63D81">
      <w:pPr>
        <w:rPr>
          <w:rFonts w:eastAsia="바탕" w:hint="eastAsia"/>
          <w:lang w:eastAsia="ko-KR"/>
        </w:rPr>
      </w:pPr>
      <w:r>
        <w:t xml:space="preserve">When the PCRF performs the bearer binding and the UE initiates a Secondary PDP Context Activation, if the PCEF includes the Bearer-Usage AVP indicating IMS_SIGNALLING and </w:t>
      </w:r>
      <w:r>
        <w:rPr>
          <w:rFonts w:eastAsia="SimSun" w:hint="eastAsia"/>
          <w:lang w:eastAsia="zh-CN"/>
        </w:rPr>
        <w:t xml:space="preserve">the PCRF </w:t>
      </w:r>
      <w:r>
        <w:rPr>
          <w:rFonts w:eastAsia="SimSun"/>
          <w:lang w:eastAsia="zh-CN"/>
        </w:rPr>
        <w:t xml:space="preserve">accepts that </w:t>
      </w:r>
      <w:r>
        <w:rPr>
          <w:rFonts w:eastAsia="SimSun" w:hint="eastAsia"/>
          <w:lang w:eastAsia="zh-CN"/>
        </w:rPr>
        <w:t xml:space="preserve">a </w:t>
      </w:r>
      <w:r>
        <w:t>bearer dedicated to IMS signalling</w:t>
      </w:r>
      <w:r>
        <w:rPr>
          <w:rFonts w:eastAsia="SimSun" w:hint="eastAsia"/>
          <w:lang w:eastAsia="zh-CN"/>
        </w:rPr>
        <w:t xml:space="preserve"> shall be used</w:t>
      </w:r>
      <w:r>
        <w:rPr>
          <w:rFonts w:eastAsia="SimSun"/>
          <w:lang w:eastAsia="zh-CN"/>
        </w:rPr>
        <w:t xml:space="preserve">, </w:t>
      </w:r>
      <w:r w:rsidRPr="004F4DFD">
        <w:rPr>
          <w:rFonts w:hint="eastAsia"/>
        </w:rPr>
        <w:t>the PCRF sh</w:t>
      </w:r>
      <w:r>
        <w:rPr>
          <w:rFonts w:eastAsia="SimSun" w:hint="eastAsia"/>
          <w:lang w:eastAsia="zh-CN"/>
        </w:rPr>
        <w:t>all</w:t>
      </w:r>
      <w:r w:rsidRPr="004F4DFD">
        <w:rPr>
          <w:rFonts w:hint="eastAsia"/>
        </w:rPr>
        <w:t xml:space="preserve"> </w:t>
      </w:r>
      <w:r>
        <w:t xml:space="preserve">return </w:t>
      </w:r>
      <w:r w:rsidRPr="001D4177">
        <w:rPr>
          <w:rFonts w:hint="eastAsia"/>
        </w:rPr>
        <w:t xml:space="preserve">the </w:t>
      </w:r>
      <w:r w:rsidRPr="001D4177">
        <w:t>IMS_SIGNALLING</w:t>
      </w:r>
      <w:r w:rsidRPr="001D4177">
        <w:rPr>
          <w:rFonts w:hint="eastAsia"/>
        </w:rPr>
        <w:t xml:space="preserve"> within the </w:t>
      </w:r>
      <w:r w:rsidRPr="001D4177">
        <w:t>Bearer-Usage AVP</w:t>
      </w:r>
      <w:r>
        <w:t>. The provided PCC rules shall have the QCI applicable for IMS signalling.</w:t>
      </w:r>
    </w:p>
    <w:p w14:paraId="19FD6CAF" w14:textId="77777777" w:rsidR="007814D9" w:rsidRPr="00754A88" w:rsidRDefault="007814D9" w:rsidP="005A46E1">
      <w:pPr>
        <w:pStyle w:val="Heading3"/>
        <w:rPr>
          <w:lang w:eastAsia="ja-JP"/>
        </w:rPr>
      </w:pPr>
      <w:bookmarkStart w:id="194" w:name="_Toc343033587"/>
      <w:r w:rsidRPr="00E236CE">
        <w:t>A.3.2.1</w:t>
      </w:r>
      <w:r w:rsidRPr="00E236CE">
        <w:tab/>
      </w:r>
      <w:r w:rsidRPr="00754A88">
        <w:t>PCC rule request for services not known to PCRF</w:t>
      </w:r>
      <w:bookmarkEnd w:id="194"/>
    </w:p>
    <w:p w14:paraId="2A3F2BE6" w14:textId="77777777" w:rsidR="007814D9" w:rsidRPr="007814D9" w:rsidRDefault="007814D9" w:rsidP="007814D9">
      <w:pPr>
        <w:rPr>
          <w:rFonts w:eastAsia="바탕" w:hint="eastAsia"/>
          <w:noProof/>
          <w:lang w:eastAsia="ko-KR"/>
        </w:rPr>
      </w:pPr>
      <w:r w:rsidRPr="00754A88">
        <w:rPr>
          <w:noProof/>
        </w:rPr>
        <w:t xml:space="preserve">When the PCRF receives a request for PCC rules </w:t>
      </w:r>
      <w:r w:rsidRPr="00754A88">
        <w:t>while no suitable authorized PCC rules are configured in the PCRF, and if the user is not allowed to access AF session based services but is allowed to request resources for services not known to the PCRF, refer to subclause 4.5.2, the PCRF may downgrade the bitrate parameters and the QCI according to PCC internal policies when authorizing the request.</w:t>
      </w:r>
      <w:r>
        <w:t xml:space="preserve"> </w:t>
      </w:r>
    </w:p>
    <w:p w14:paraId="5483E47B" w14:textId="77777777" w:rsidR="00E62B7C" w:rsidRPr="0078747E" w:rsidRDefault="00E62B7C" w:rsidP="005A46E1">
      <w:pPr>
        <w:pStyle w:val="Heading3"/>
        <w:rPr>
          <w:lang w:eastAsia="ja-JP"/>
        </w:rPr>
      </w:pPr>
      <w:bookmarkStart w:id="195" w:name="_Toc343033588"/>
      <w:r w:rsidRPr="00E236CE">
        <w:t>A.3.2.2</w:t>
      </w:r>
      <w:r w:rsidRPr="00E236CE">
        <w:tab/>
      </w:r>
      <w:r w:rsidRPr="0078747E">
        <w:t>Selecting a PCC rule and IP CAN Bearer for Downlink IP packets</w:t>
      </w:r>
      <w:bookmarkEnd w:id="195"/>
    </w:p>
    <w:p w14:paraId="62E118ED" w14:textId="77777777" w:rsidR="00E62B7C" w:rsidRPr="0078747E" w:rsidRDefault="00E62B7C" w:rsidP="00E62B7C">
      <w:r w:rsidRPr="0078747E">
        <w:rPr>
          <w:lang w:eastAsia="ja-JP"/>
        </w:rPr>
        <w:t>TFT filters shall not be applied to assign downlink IP packets to PDP context</w:t>
      </w:r>
      <w:r>
        <w:rPr>
          <w:lang w:eastAsia="ja-JP"/>
        </w:rPr>
        <w:t>s if PCC is enabled for an APN.</w:t>
      </w:r>
    </w:p>
    <w:p w14:paraId="7086188E" w14:textId="77777777" w:rsidR="00E62B7C" w:rsidRPr="0078747E" w:rsidRDefault="00E62B7C" w:rsidP="005A46E1">
      <w:pPr>
        <w:pStyle w:val="Heading2"/>
      </w:pPr>
      <w:bookmarkStart w:id="196" w:name="_Toc343033589"/>
      <w:r>
        <w:t>A.3.3</w:t>
      </w:r>
      <w:r w:rsidRPr="0078747E">
        <w:tab/>
        <w:t>Provision</w:t>
      </w:r>
      <w:r>
        <w:t>ing and Policy Enforcement</w:t>
      </w:r>
      <w:r w:rsidRPr="0078747E">
        <w:t xml:space="preserve"> of Authorized QoS</w:t>
      </w:r>
      <w:bookmarkEnd w:id="196"/>
    </w:p>
    <w:p w14:paraId="63690555" w14:textId="77777777" w:rsidR="005003DE" w:rsidRDefault="008F11EC" w:rsidP="005003DE">
      <w:pPr>
        <w:rPr>
          <w:rFonts w:eastAsia="바탕" w:hint="eastAsia"/>
          <w:lang w:eastAsia="ko-KR"/>
        </w:rPr>
      </w:pPr>
      <w:r w:rsidRPr="005003DE">
        <w:t xml:space="preserve">For 3GPP-GPRS, default EPS bearer QoS provisioning and enforcement is not applicable. </w:t>
      </w:r>
    </w:p>
    <w:p w14:paraId="4EFE708F" w14:textId="77777777" w:rsidR="005003DE" w:rsidRPr="0078747E" w:rsidRDefault="005003DE" w:rsidP="005A46E1">
      <w:pPr>
        <w:pStyle w:val="Heading3"/>
        <w:rPr>
          <w:lang w:eastAsia="ja-JP"/>
        </w:rPr>
      </w:pPr>
      <w:bookmarkStart w:id="197" w:name="_Toc343033590"/>
      <w:r>
        <w:rPr>
          <w:lang w:eastAsia="ja-JP"/>
        </w:rPr>
        <w:t>A.3.</w:t>
      </w:r>
      <w:r>
        <w:rPr>
          <w:lang w:eastAsia="ko-KR"/>
        </w:rPr>
        <w:t>3</w:t>
      </w:r>
      <w:r w:rsidRPr="0078747E">
        <w:rPr>
          <w:lang w:eastAsia="ja-JP"/>
        </w:rPr>
        <w:t>.</w:t>
      </w:r>
      <w:r>
        <w:rPr>
          <w:lang w:eastAsia="ko-KR"/>
        </w:rPr>
        <w:t>0</w:t>
      </w:r>
      <w:r w:rsidRPr="0078747E">
        <w:rPr>
          <w:lang w:eastAsia="ja-JP"/>
        </w:rPr>
        <w:tab/>
      </w:r>
      <w:r>
        <w:rPr>
          <w:lang w:eastAsia="ja-JP"/>
        </w:rPr>
        <w:t>Overview</w:t>
      </w:r>
      <w:bookmarkEnd w:id="197"/>
    </w:p>
    <w:p w14:paraId="12310042" w14:textId="77777777" w:rsidR="005003DE" w:rsidRDefault="005003DE" w:rsidP="005003DE">
      <w:r w:rsidRPr="0078747E">
        <w:t xml:space="preserve">The </w:t>
      </w:r>
      <w:r w:rsidRPr="00A22E7F">
        <w:t>PCRF</w:t>
      </w:r>
      <w:r w:rsidRPr="0078747E">
        <w:t xml:space="preserve"> may provide</w:t>
      </w:r>
      <w:r>
        <w:t xml:space="preserve"> the </w:t>
      </w:r>
      <w:r w:rsidRPr="0078747E">
        <w:t>authorized QoS t</w:t>
      </w:r>
      <w:r>
        <w:t>hat applies to a bearer t</w:t>
      </w:r>
      <w:r w:rsidRPr="0078747E">
        <w:t xml:space="preserve">o the </w:t>
      </w:r>
      <w:r w:rsidRPr="00A22E7F">
        <w:t>PCEF</w:t>
      </w:r>
      <w:r>
        <w:t xml:space="preserve">. </w:t>
      </w:r>
      <w:r>
        <w:rPr>
          <w:lang w:eastAsia="ja-JP"/>
        </w:rPr>
        <w:t>When the authorized QoS applies to an IP CAN bearer, it shall be provisioned</w:t>
      </w:r>
      <w:r w:rsidRPr="0078747E">
        <w:t xml:space="preserve"> outside a Charging-Rule-Definition AVP</w:t>
      </w:r>
      <w:r w:rsidRPr="00053D4D">
        <w:rPr>
          <w:lang w:eastAsia="ja-JP"/>
        </w:rPr>
        <w:t xml:space="preserve"> </w:t>
      </w:r>
      <w:r>
        <w:rPr>
          <w:lang w:eastAsia="ja-JP"/>
        </w:rPr>
        <w:t>and it shall also include the Bearer-Identifier AVP to indicate what bearer it applies to</w:t>
      </w:r>
      <w:r w:rsidRPr="0078747E">
        <w:t>.</w:t>
      </w:r>
    </w:p>
    <w:p w14:paraId="7CE3A370" w14:textId="77777777" w:rsidR="005003DE" w:rsidRPr="006651EC" w:rsidRDefault="005003DE" w:rsidP="007B0511">
      <w:r>
        <w:t>If the PCRF performs the bearer binding, the authorized QoS per IP CAN bearer presents the QoS for this IP CAN bearer.</w:t>
      </w:r>
      <w:r w:rsidRPr="006651EC">
        <w:t xml:space="preserve"> Authorized QoS per QCI is not applicable</w:t>
      </w:r>
      <w:r w:rsidR="007B0511" w:rsidRPr="006651EC">
        <w:t>.</w:t>
      </w:r>
      <w:r w:rsidR="007B0511">
        <w:t xml:space="preserve"> </w:t>
      </w:r>
      <w:r>
        <w:t>If the PCEF performs the bearer binding, the authorized QoS per IP CAN bearer is not applicable.</w:t>
      </w:r>
    </w:p>
    <w:p w14:paraId="4401FA1F" w14:textId="77777777" w:rsidR="005003DE" w:rsidRDefault="005003DE" w:rsidP="007B0511">
      <w:r w:rsidRPr="0078747E">
        <w:t xml:space="preserve">The Provisioning of authorized QoS </w:t>
      </w:r>
      <w:r>
        <w:t xml:space="preserve">per IP CAN bearer </w:t>
      </w:r>
      <w:r w:rsidRPr="0078747E">
        <w:t>may be performed separate or in combination with the PCC rule provisioning procedure</w:t>
      </w:r>
      <w:r>
        <w:t xml:space="preserve"> in Clause 4.5.2</w:t>
      </w:r>
      <w:r w:rsidRPr="0078747E">
        <w:t>.</w:t>
      </w:r>
      <w:r>
        <w:t xml:space="preserve"> </w:t>
      </w:r>
    </w:p>
    <w:p w14:paraId="1AE5499C" w14:textId="77777777" w:rsidR="005003DE" w:rsidRDefault="005003DE" w:rsidP="005003DE">
      <w:pPr>
        <w:rPr>
          <w:lang w:eastAsia="ja-JP"/>
        </w:rPr>
      </w:pPr>
      <w:r>
        <w:rPr>
          <w:lang w:eastAsia="ja-JP"/>
        </w:rPr>
        <w:t xml:space="preserve">In </w:t>
      </w:r>
      <w:r w:rsidRPr="00C65DA9">
        <w:rPr>
          <w:lang w:eastAsia="ja-JP"/>
        </w:rPr>
        <w:t>case the PCRF provides PCC rules dynamically, authorised QoS information for the IP-CAN bearer (combined QoS) may be provided. For a predefined PCC rule within the PCEF the authorized QoS information shall take affect when the PCC rule is activated.</w:t>
      </w:r>
    </w:p>
    <w:p w14:paraId="6945B10C" w14:textId="77777777" w:rsidR="008F11EC" w:rsidRDefault="005003DE" w:rsidP="005003DE">
      <w:pPr>
        <w:rPr>
          <w:rFonts w:eastAsia="바탕" w:hint="eastAsia"/>
          <w:lang w:eastAsia="ko-KR"/>
        </w:rPr>
      </w:pPr>
      <w:r w:rsidRPr="00C65DA9">
        <w:rPr>
          <w:lang w:eastAsia="ja-JP"/>
        </w:rPr>
        <w:t>The PCEF shall make sure that the total QoS information of the PCC rules for one IP-CAN bearer does not exceed the authorized QoS information, i.e. the information received from the PCRF.</w:t>
      </w:r>
    </w:p>
    <w:p w14:paraId="31A60F39" w14:textId="77777777" w:rsidR="00E62B7C" w:rsidRPr="0078747E" w:rsidRDefault="00E62B7C" w:rsidP="005A46E1">
      <w:pPr>
        <w:pStyle w:val="Heading3"/>
        <w:rPr>
          <w:lang w:eastAsia="ja-JP"/>
        </w:rPr>
      </w:pPr>
      <w:bookmarkStart w:id="198" w:name="_Toc343033591"/>
      <w:r>
        <w:rPr>
          <w:lang w:eastAsia="ja-JP"/>
        </w:rPr>
        <w:t>A.3.3.1</w:t>
      </w:r>
      <w:r w:rsidRPr="0078747E">
        <w:rPr>
          <w:lang w:eastAsia="ja-JP"/>
        </w:rPr>
        <w:tab/>
      </w:r>
      <w:r>
        <w:rPr>
          <w:lang w:eastAsia="ja-JP"/>
        </w:rPr>
        <w:t>Provisioning of</w:t>
      </w:r>
      <w:r w:rsidRPr="0078747E">
        <w:rPr>
          <w:lang w:eastAsia="ja-JP"/>
        </w:rPr>
        <w:t xml:space="preserve"> </w:t>
      </w:r>
      <w:r w:rsidRPr="006651EC">
        <w:rPr>
          <w:lang w:eastAsia="ja-JP"/>
        </w:rPr>
        <w:t>authorized QoS</w:t>
      </w:r>
      <w:r w:rsidRPr="0078747E">
        <w:rPr>
          <w:lang w:eastAsia="ja-JP"/>
        </w:rPr>
        <w:t xml:space="preserve"> </w:t>
      </w:r>
      <w:r w:rsidRPr="0078747E">
        <w:t xml:space="preserve">per IP CAN </w:t>
      </w:r>
      <w:r>
        <w:t>b</w:t>
      </w:r>
      <w:r w:rsidRPr="0078747E">
        <w:t>earer</w:t>
      </w:r>
      <w:bookmarkEnd w:id="198"/>
    </w:p>
    <w:p w14:paraId="4AA2CCD5" w14:textId="77777777" w:rsidR="005003DE" w:rsidRDefault="005003DE" w:rsidP="005003DE">
      <w:pPr>
        <w:rPr>
          <w:lang w:eastAsia="ja-JP"/>
        </w:rPr>
      </w:pPr>
      <w:r>
        <w:rPr>
          <w:lang w:eastAsia="ja-JP"/>
        </w:rPr>
        <w:t>The authorized QoS per IP-CAN bearer is used if the bearer binding is performed by the PCRF (as defined in [8]).</w:t>
      </w:r>
    </w:p>
    <w:p w14:paraId="6298DA06" w14:textId="77777777" w:rsidR="005003DE" w:rsidRDefault="005003DE" w:rsidP="005003DE">
      <w:pPr>
        <w:rPr>
          <w:noProof/>
        </w:rPr>
      </w:pPr>
      <w:r>
        <w:rPr>
          <w:noProof/>
        </w:rPr>
        <w:t>The PCEF will request the authorization of an IP CAN bearer establishment or modification by the PCRF using the "</w:t>
      </w:r>
      <w:r w:rsidRPr="0078747E">
        <w:t>Request for PCC rules</w:t>
      </w:r>
      <w:r>
        <w:rPr>
          <w:noProof/>
        </w:rPr>
        <w:t>" procedure if the related conditions outlined in Clause 4.5.1 apply. While executing this procedure, the PCEF shall apply the following QoS related procedures:</w:t>
      </w:r>
    </w:p>
    <w:p w14:paraId="1CF0FF6F" w14:textId="77777777" w:rsidR="005003DE" w:rsidRDefault="005003DE" w:rsidP="00FC2095">
      <w:pPr>
        <w:pStyle w:val="B1"/>
      </w:pPr>
      <w:r>
        <w:rPr>
          <w:lang w:eastAsia="ja-JP"/>
        </w:rPr>
        <w:t>-</w:t>
      </w:r>
      <w:r>
        <w:rPr>
          <w:lang w:eastAsia="ja-JP"/>
        </w:rPr>
        <w:tab/>
        <w:t>When the UE request the establishment of a new IP-CAN bearer, t</w:t>
      </w:r>
      <w:r w:rsidRPr="0078747E">
        <w:rPr>
          <w:lang w:eastAsia="ja-JP"/>
        </w:rPr>
        <w:t xml:space="preserve">he </w:t>
      </w:r>
      <w:r>
        <w:rPr>
          <w:lang w:eastAsia="ja-JP"/>
        </w:rPr>
        <w:t>PCEF</w:t>
      </w:r>
      <w:r w:rsidRPr="0078747E">
        <w:rPr>
          <w:lang w:eastAsia="ja-JP"/>
        </w:rPr>
        <w:t xml:space="preserve"> </w:t>
      </w:r>
      <w:r>
        <w:rPr>
          <w:lang w:eastAsia="ja-JP"/>
        </w:rPr>
        <w:t>shall derive</w:t>
      </w:r>
      <w:r w:rsidRPr="0078747E">
        <w:rPr>
          <w:lang w:eastAsia="ja-JP"/>
        </w:rPr>
        <w:t xml:space="preserve"> the </w:t>
      </w:r>
      <w:r>
        <w:rPr>
          <w:lang w:eastAsia="ja-JP"/>
        </w:rPr>
        <w:t>requested</w:t>
      </w:r>
      <w:r w:rsidRPr="0078747E">
        <w:rPr>
          <w:lang w:eastAsia="ja-JP"/>
        </w:rPr>
        <w:t xml:space="preserve"> QoS information</w:t>
      </w:r>
      <w:r>
        <w:rPr>
          <w:lang w:eastAsia="ja-JP"/>
        </w:rPr>
        <w:t xml:space="preserve">. </w:t>
      </w:r>
      <w:r>
        <w:t xml:space="preserve">The PCEF shall use </w:t>
      </w:r>
      <w:r w:rsidRPr="0078747E">
        <w:t xml:space="preserve">Table </w:t>
      </w:r>
      <w:r>
        <w:t xml:space="preserve">A.4.1.1 to map the requested QoS within the IP CAN bearer establishment request to the QoS-Information AVP. If the PCEF receives the </w:t>
      </w:r>
      <w:r w:rsidR="00FC2095">
        <w:t>"</w:t>
      </w:r>
      <w:r w:rsidRPr="003C3720">
        <w:t>upgrade QoS</w:t>
      </w:r>
      <w:r>
        <w:t xml:space="preserve"> Supported</w:t>
      </w:r>
      <w:r w:rsidR="00FC2095">
        <w:t xml:space="preserve">" </w:t>
      </w:r>
      <w:r>
        <w:t xml:space="preserve">flag set to </w:t>
      </w:r>
      <w:r w:rsidR="00FC2095">
        <w:t>"</w:t>
      </w:r>
      <w:r>
        <w:t>1</w:t>
      </w:r>
      <w:r w:rsidR="00FC2095">
        <w:t xml:space="preserve">" </w:t>
      </w:r>
      <w:r>
        <w:t xml:space="preserve">in the Common Flag Information element within the corresponding </w:t>
      </w:r>
      <w:r w:rsidRPr="00181EE8">
        <w:t>Create PDP context request</w:t>
      </w:r>
      <w:r>
        <w:t xml:space="preserve"> (3GPP TS 29.060[</w:t>
      </w:r>
      <w:r>
        <w:rPr>
          <w:rFonts w:hint="eastAsia"/>
          <w:lang w:eastAsia="ko-KR"/>
        </w:rPr>
        <w:t>18</w:t>
      </w:r>
      <w:r>
        <w:t>]), the PCEF shall supply the QoS-Upgrade AVP with value QoS_UPGRADE_SUPPORTED.</w:t>
      </w:r>
      <w:r w:rsidRPr="00B15D44">
        <w:rPr>
          <w:lang w:eastAsia="ja-JP"/>
        </w:rPr>
        <w:t xml:space="preserve"> </w:t>
      </w:r>
      <w:r>
        <w:rPr>
          <w:lang w:eastAsia="ja-JP"/>
        </w:rPr>
        <w:t>The PCEF shall request a new PCC decisions using a CCR command</w:t>
      </w:r>
      <w:r>
        <w:t xml:space="preserve"> </w:t>
      </w:r>
      <w:r>
        <w:rPr>
          <w:lang w:eastAsia="ja-JP"/>
        </w:rPr>
        <w:t>including the requested</w:t>
      </w:r>
      <w:r w:rsidRPr="0078747E">
        <w:rPr>
          <w:lang w:eastAsia="ja-JP"/>
        </w:rPr>
        <w:t xml:space="preserve"> QoS information</w:t>
      </w:r>
      <w:r>
        <w:rPr>
          <w:lang w:eastAsia="ja-JP"/>
        </w:rPr>
        <w:t xml:space="preserve"> within the QoS-Information</w:t>
      </w:r>
      <w:r w:rsidRPr="007454D5">
        <w:t xml:space="preserve"> AVP</w:t>
      </w:r>
      <w:r>
        <w:t>, in the CCR command to be sent to the PCRF.</w:t>
      </w:r>
    </w:p>
    <w:p w14:paraId="64840456" w14:textId="77777777" w:rsidR="005003DE" w:rsidRDefault="007B0511" w:rsidP="005003DE">
      <w:pPr>
        <w:pStyle w:val="B1"/>
        <w:rPr>
          <w:lang w:eastAsia="ja-JP"/>
        </w:rPr>
      </w:pPr>
      <w:r>
        <w:rPr>
          <w:lang w:eastAsia="ko-KR"/>
        </w:rPr>
        <w:tab/>
      </w:r>
      <w:r w:rsidR="005003DE">
        <w:t xml:space="preserve">The PCEF shall then wait for the corresponding CCA before replying to the IP-CAN bearer establishment request. </w:t>
      </w:r>
    </w:p>
    <w:p w14:paraId="37A74E3B" w14:textId="77777777" w:rsidR="005003DE" w:rsidDel="00D07E11" w:rsidRDefault="005003DE" w:rsidP="00FC2095">
      <w:pPr>
        <w:pStyle w:val="B1"/>
        <w:rPr>
          <w:lang w:eastAsia="ja-JP"/>
        </w:rPr>
      </w:pPr>
      <w:r>
        <w:rPr>
          <w:lang w:eastAsia="ja-JP"/>
        </w:rPr>
        <w:t>-</w:t>
      </w:r>
      <w:r>
        <w:rPr>
          <w:lang w:eastAsia="ja-JP"/>
        </w:rPr>
        <w:tab/>
        <w:t>If at any point of time the PCEF receives a request for a modification of an already existing IP-CAN bearer that matches event triggers supplied by the PCRF for the IP CAN session, the PCEF shall also request a new PCC decisions using a CCR command including the corresponding event triggers in the Event-Trigger AVP</w:t>
      </w:r>
      <w:r w:rsidR="007B0511">
        <w:rPr>
          <w:lang w:eastAsia="ja-JP"/>
        </w:rPr>
        <w:t>.</w:t>
      </w:r>
      <w:r w:rsidR="007B0511">
        <w:t xml:space="preserve"> </w:t>
      </w:r>
      <w:r>
        <w:t>If a QoS change for the existing IP-CAN bearer is requested the PCEF shall include the</w:t>
      </w:r>
      <w:r>
        <w:rPr>
          <w:lang w:eastAsia="ja-JP"/>
        </w:rPr>
        <w:t xml:space="preserve"> requested</w:t>
      </w:r>
      <w:r w:rsidRPr="0078747E">
        <w:rPr>
          <w:lang w:eastAsia="ja-JP"/>
        </w:rPr>
        <w:t xml:space="preserve"> QoS information</w:t>
      </w:r>
      <w:r>
        <w:rPr>
          <w:lang w:eastAsia="ja-JP"/>
        </w:rPr>
        <w:t xml:space="preserve"> within the QoS-Information</w:t>
      </w:r>
      <w:r w:rsidRPr="0040252B">
        <w:t xml:space="preserve"> AVP</w:t>
      </w:r>
      <w:r>
        <w:t xml:space="preserve"> in the CCR.</w:t>
      </w:r>
      <w:r w:rsidRPr="002F29B6">
        <w:t xml:space="preserve"> </w:t>
      </w:r>
      <w:r>
        <w:t>If the PCEF</w:t>
      </w:r>
      <w:r w:rsidRPr="003A11A9">
        <w:t xml:space="preserve"> receives within the corresponding Update PDP context request the </w:t>
      </w:r>
      <w:r w:rsidR="00FC2095">
        <w:t>"</w:t>
      </w:r>
      <w:r w:rsidRPr="003A11A9">
        <w:t>upgrade QoS Supported</w:t>
      </w:r>
      <w:r w:rsidR="00FC2095">
        <w:t>"</w:t>
      </w:r>
      <w:r w:rsidR="00FC2095" w:rsidRPr="003A11A9">
        <w:t xml:space="preserve"> </w:t>
      </w:r>
      <w:r w:rsidRPr="003A11A9">
        <w:t>flag in the Common Flag Information element (3GPP TS 29.060[18]) set to a different value than previously communica</w:t>
      </w:r>
      <w:r>
        <w:t>ted to the PCRF, the PCEF</w:t>
      </w:r>
      <w:r w:rsidRPr="003A11A9">
        <w:t xml:space="preserve"> shall supply the QoS-Upgrade AVP indic</w:t>
      </w:r>
      <w:r>
        <w:t>ating the new value. If the PCEF</w:t>
      </w:r>
      <w:r w:rsidRPr="003A11A9">
        <w:t xml:space="preserve"> receives within the Update PDP context request the </w:t>
      </w:r>
      <w:r w:rsidR="00FC2095">
        <w:t>"</w:t>
      </w:r>
      <w:r w:rsidRPr="003A11A9">
        <w:t>No QoS negotiation</w:t>
      </w:r>
      <w:r w:rsidR="00FC2095">
        <w:t>"</w:t>
      </w:r>
      <w:r w:rsidR="00FC2095" w:rsidRPr="003A11A9">
        <w:t xml:space="preserve"> </w:t>
      </w:r>
      <w:r w:rsidRPr="003A11A9">
        <w:t xml:space="preserve">flag set to </w:t>
      </w:r>
      <w:r w:rsidR="00FC2095">
        <w:t>"</w:t>
      </w:r>
      <w:r w:rsidRPr="003A11A9">
        <w:t>1</w:t>
      </w:r>
      <w:r w:rsidR="00FC2095">
        <w:t>"</w:t>
      </w:r>
      <w:r w:rsidR="00FC2095" w:rsidRPr="003A11A9">
        <w:t xml:space="preserve"> </w:t>
      </w:r>
      <w:r w:rsidRPr="003A11A9">
        <w:t xml:space="preserve">in the Common Flag Information element (3GPP TS 29.060[18]), the </w:t>
      </w:r>
      <w:r>
        <w:t xml:space="preserve">PCEF </w:t>
      </w:r>
      <w:r w:rsidRPr="003A11A9">
        <w:t>shall supply the QoS-Negotiation AVP with the value NO_QoS_NEGOTIATION.</w:t>
      </w:r>
      <w:r>
        <w:br/>
      </w:r>
      <w:r>
        <w:br/>
        <w:t xml:space="preserve">The PCEF shall wait for the corresponding CCA before replying to the IP-CAN bearer modification request. </w:t>
      </w:r>
    </w:p>
    <w:p w14:paraId="2870F1FF" w14:textId="77777777" w:rsidR="005003DE" w:rsidRDefault="005003DE" w:rsidP="005003DE">
      <w:pPr>
        <w:rPr>
          <w:lang w:eastAsia="ja-JP"/>
        </w:rPr>
      </w:pPr>
      <w:r>
        <w:rPr>
          <w:lang w:eastAsia="ja-JP"/>
        </w:rPr>
        <w:t>When receiving a CCR</w:t>
      </w:r>
      <w:r w:rsidRPr="00D07E11">
        <w:rPr>
          <w:lang w:eastAsia="ja-JP"/>
        </w:rPr>
        <w:t xml:space="preserve"> </w:t>
      </w:r>
      <w:r>
        <w:rPr>
          <w:lang w:eastAsia="ja-JP"/>
        </w:rPr>
        <w:t>with a QoS-Information AVP, t</w:t>
      </w:r>
      <w:r w:rsidRPr="00F17ABC">
        <w:rPr>
          <w:lang w:eastAsia="ja-JP"/>
        </w:rPr>
        <w:t xml:space="preserve">he PCRF </w:t>
      </w:r>
      <w:r>
        <w:rPr>
          <w:lang w:eastAsia="ja-JP"/>
        </w:rPr>
        <w:t xml:space="preserve">shall decide upon the requested QoS information within the CCR command. </w:t>
      </w:r>
    </w:p>
    <w:p w14:paraId="10007ED5" w14:textId="77777777" w:rsidR="005003DE" w:rsidRDefault="008F604E" w:rsidP="008F604E">
      <w:pPr>
        <w:pStyle w:val="B1"/>
        <w:rPr>
          <w:lang w:eastAsia="ja-JP"/>
        </w:rPr>
      </w:pPr>
      <w:r>
        <w:rPr>
          <w:lang w:eastAsia="ja-JP"/>
        </w:rPr>
        <w:t>-</w:t>
      </w:r>
      <w:r>
        <w:rPr>
          <w:lang w:eastAsia="ja-JP"/>
        </w:rPr>
        <w:tab/>
      </w:r>
      <w:r w:rsidR="005003DE">
        <w:rPr>
          <w:lang w:eastAsia="ja-JP"/>
        </w:rPr>
        <w:t xml:space="preserve">The PCRF may compare the authorized QoS derived according to Clause 6.3 of 3GPP TS 29.213 with the requested QoS. If the requested QoS is less than the authorised QoS, the PCRF may either </w:t>
      </w:r>
      <w:r w:rsidR="005003DE" w:rsidRPr="0070285F">
        <w:rPr>
          <w:lang w:eastAsia="ja-JP"/>
        </w:rPr>
        <w:t>request to upgrade the IP CAN QoS</w:t>
      </w:r>
      <w:r w:rsidR="005003DE">
        <w:rPr>
          <w:lang w:eastAsia="ja-JP"/>
        </w:rPr>
        <w:t xml:space="preserve"> by supplying that authorised QoS in the QoS-Information AVP to the PCEF (e.g. if the PCRF has exact knowledge of the required QoS for the corresponding service), or the PCRF may only authorise the requested QoS by supplying the requested QoS in the QoS-Information AVP to the PCEF (e.g. if the PCRF only derives upper limits for the authorized QoS</w:t>
      </w:r>
      <w:r w:rsidR="005003DE" w:rsidDel="00950553">
        <w:rPr>
          <w:lang w:eastAsia="ja-JP"/>
        </w:rPr>
        <w:t xml:space="preserve"> </w:t>
      </w:r>
      <w:r w:rsidR="005003DE">
        <w:rPr>
          <w:lang w:eastAsia="ja-JP"/>
        </w:rPr>
        <w:t xml:space="preserve">for the corresponding service). </w:t>
      </w:r>
      <w:r w:rsidR="005003DE" w:rsidRPr="00BF46F9">
        <w:rPr>
          <w:lang w:eastAsia="ja-JP"/>
        </w:rPr>
        <w:t xml:space="preserve">If the requested </w:t>
      </w:r>
      <w:r w:rsidR="003E627B">
        <w:rPr>
          <w:rFonts w:eastAsia="SimSun" w:hint="eastAsia"/>
          <w:lang w:eastAsia="zh-CN"/>
        </w:rPr>
        <w:t>bitrates</w:t>
      </w:r>
      <w:r w:rsidR="005003DE" w:rsidRPr="00BF46F9">
        <w:rPr>
          <w:lang w:eastAsia="ja-JP"/>
        </w:rPr>
        <w:t xml:space="preserve"> </w:t>
      </w:r>
      <w:r w:rsidR="003E627B">
        <w:rPr>
          <w:rFonts w:eastAsia="SimSun" w:hint="eastAsia"/>
          <w:lang w:eastAsia="zh-CN"/>
        </w:rPr>
        <w:t>are</w:t>
      </w:r>
      <w:r w:rsidR="005003DE" w:rsidRPr="00BF46F9">
        <w:rPr>
          <w:lang w:eastAsia="ja-JP"/>
        </w:rPr>
        <w:t xml:space="preserve"> higher than the authorised</w:t>
      </w:r>
      <w:r w:rsidR="003E627B" w:rsidRPr="003E627B">
        <w:rPr>
          <w:rFonts w:eastAsia="SimSun" w:hint="eastAsia"/>
          <w:lang w:eastAsia="zh-CN"/>
        </w:rPr>
        <w:t xml:space="preserve"> </w:t>
      </w:r>
      <w:r w:rsidR="003E627B">
        <w:rPr>
          <w:rFonts w:eastAsia="SimSun" w:hint="eastAsia"/>
          <w:lang w:eastAsia="zh-CN"/>
        </w:rPr>
        <w:t>bitrates</w:t>
      </w:r>
      <w:r w:rsidR="005003DE" w:rsidRPr="00BF46F9">
        <w:rPr>
          <w:lang w:eastAsia="ja-JP"/>
        </w:rPr>
        <w:t>, the PCRF shall downgrade the IP CAN QoS by supplying the authorised QoS in the QoS-Information AVP to the PCEF.</w:t>
      </w:r>
      <w:r w:rsidR="005003DE">
        <w:rPr>
          <w:lang w:eastAsia="ja-JP"/>
        </w:rPr>
        <w:t xml:space="preserve"> </w:t>
      </w:r>
    </w:p>
    <w:p w14:paraId="7E0E77E2" w14:textId="77777777" w:rsidR="005003DE" w:rsidRDefault="005003DE" w:rsidP="005003DE">
      <w:pPr>
        <w:rPr>
          <w:lang w:eastAsia="ja-JP"/>
        </w:rPr>
      </w:pPr>
      <w:r>
        <w:rPr>
          <w:lang w:eastAsia="ja-JP"/>
        </w:rPr>
        <w:t xml:space="preserve">The following restrictions apply to the PCRF QoS authorization process: </w:t>
      </w:r>
    </w:p>
    <w:p w14:paraId="0C1A1663" w14:textId="77777777" w:rsidR="005003DE" w:rsidRDefault="005003DE" w:rsidP="008F604E">
      <w:pPr>
        <w:pStyle w:val="B1"/>
        <w:rPr>
          <w:lang w:eastAsia="ja-JP"/>
        </w:rPr>
      </w:pPr>
      <w:r>
        <w:rPr>
          <w:lang w:eastAsia="ja-JP"/>
        </w:rPr>
        <w:t>-</w:t>
      </w:r>
      <w:r>
        <w:rPr>
          <w:lang w:eastAsia="ja-JP"/>
        </w:rPr>
        <w:tab/>
        <w:t xml:space="preserve">If the </w:t>
      </w:r>
      <w:r>
        <w:t>QoS-Negotiation</w:t>
      </w:r>
      <w:r w:rsidDel="00200DD2">
        <w:rPr>
          <w:lang w:eastAsia="ja-JP"/>
        </w:rPr>
        <w:t xml:space="preserve"> </w:t>
      </w:r>
      <w:r>
        <w:rPr>
          <w:lang w:eastAsia="ja-JP"/>
        </w:rPr>
        <w:t>AVP is received by the PCRF indicating that QoS negotiation is not allowed, the PCRF shall provision the requested QoS as authorized QoS.</w:t>
      </w:r>
    </w:p>
    <w:p w14:paraId="5FD97C0D" w14:textId="77777777" w:rsidR="005003DE" w:rsidRDefault="005003DE" w:rsidP="008F604E">
      <w:pPr>
        <w:pStyle w:val="B1"/>
        <w:rPr>
          <w:lang w:eastAsia="ja-JP"/>
        </w:rPr>
      </w:pPr>
      <w:r>
        <w:rPr>
          <w:lang w:eastAsia="ja-JP"/>
        </w:rPr>
        <w:t>-</w:t>
      </w:r>
      <w:r>
        <w:rPr>
          <w:lang w:eastAsia="ja-JP"/>
        </w:rPr>
        <w:tab/>
        <w:t xml:space="preserve">If the </w:t>
      </w:r>
      <w:r>
        <w:t xml:space="preserve">QoS-Upgrade </w:t>
      </w:r>
      <w:r>
        <w:rPr>
          <w:lang w:eastAsia="ja-JP"/>
        </w:rPr>
        <w:t xml:space="preserve">AVP has been received by the PCRF indicating that QoS upgrade is not supported, the PCRF shall not provision an authorized </w:t>
      </w:r>
      <w:r w:rsidR="003E627B">
        <w:rPr>
          <w:rFonts w:eastAsia="SimSun" w:hint="eastAsia"/>
          <w:lang w:eastAsia="zh-CN"/>
        </w:rPr>
        <w:t>bitrates (e.g. GBR, MBR)</w:t>
      </w:r>
      <w:r>
        <w:rPr>
          <w:lang w:eastAsia="ja-JP"/>
        </w:rPr>
        <w:t xml:space="preserve"> that </w:t>
      </w:r>
      <w:r w:rsidR="003E627B">
        <w:rPr>
          <w:rFonts w:eastAsia="SimSun" w:hint="eastAsia"/>
          <w:lang w:eastAsia="zh-CN"/>
        </w:rPr>
        <w:t>are</w:t>
      </w:r>
      <w:r>
        <w:rPr>
          <w:lang w:eastAsia="ja-JP"/>
        </w:rPr>
        <w:t xml:space="preserve"> higher than the requested </w:t>
      </w:r>
      <w:r w:rsidR="003E627B">
        <w:rPr>
          <w:rFonts w:eastAsia="SimSun" w:hint="eastAsia"/>
          <w:lang w:eastAsia="zh-CN"/>
        </w:rPr>
        <w:t>bitrates.</w:t>
      </w:r>
    </w:p>
    <w:p w14:paraId="3578DF62" w14:textId="77777777" w:rsidR="005003DE" w:rsidRPr="00BF46F9" w:rsidRDefault="005003DE" w:rsidP="005003DE">
      <w:pPr>
        <w:rPr>
          <w:lang w:eastAsia="ja-JP"/>
        </w:rPr>
      </w:pPr>
      <w:r w:rsidRPr="00A65D54">
        <w:rPr>
          <w:lang w:eastAsia="ja-JP"/>
        </w:rPr>
        <w:t xml:space="preserve">If for any reason the PCRF cannot authorize the requested QoS (e.g. authorized QoS would exceed the subscribed QoS), the PCRF shall indicate to the PCEF that the request is rejected by answering with a CCA command including the Experimental-Result-Code AVP set to the value </w:t>
      </w:r>
      <w:r w:rsidRPr="0078747E">
        <w:t>DIAMETER_ERROR_</w:t>
      </w:r>
      <w:r w:rsidRPr="00A65D54">
        <w:rPr>
          <w:lang w:eastAsia="ja-JP"/>
        </w:rPr>
        <w:t>BEARER_NOT_AUTHORIZED</w:t>
      </w:r>
      <w:r>
        <w:rPr>
          <w:lang w:eastAsia="ja-JP"/>
        </w:rPr>
        <w:t xml:space="preserve"> (5143)</w:t>
      </w:r>
      <w:r w:rsidRPr="00A65D54">
        <w:rPr>
          <w:lang w:eastAsia="ja-JP"/>
        </w:rPr>
        <w:t xml:space="preserve"> together with the bearer-identifier AVP. Otherwise,</w:t>
      </w:r>
      <w:r>
        <w:rPr>
          <w:lang w:eastAsia="ja-JP"/>
        </w:rPr>
        <w:t xml:space="preserve"> the PCRF shall provide</w:t>
      </w:r>
      <w:r w:rsidRPr="00F17ABC">
        <w:rPr>
          <w:lang w:eastAsia="ja-JP"/>
        </w:rPr>
        <w:t xml:space="preserve"> </w:t>
      </w:r>
      <w:r>
        <w:rPr>
          <w:lang w:eastAsia="ja-JP"/>
        </w:rPr>
        <w:t xml:space="preserve">a response for the CCR to the PCEF by </w:t>
      </w:r>
      <w:r w:rsidR="00D44802">
        <w:rPr>
          <w:lang w:eastAsia="ja-JP"/>
        </w:rPr>
        <w:t>issuing</w:t>
      </w:r>
      <w:r>
        <w:rPr>
          <w:lang w:eastAsia="ja-JP"/>
        </w:rPr>
        <w:t xml:space="preserve"> a CCA command</w:t>
      </w:r>
      <w:r w:rsidRPr="00A65D54">
        <w:rPr>
          <w:lang w:eastAsia="ja-JP"/>
        </w:rPr>
        <w:t xml:space="preserve"> without this experimental result code</w:t>
      </w:r>
      <w:r>
        <w:rPr>
          <w:lang w:eastAsia="ja-JP"/>
        </w:rPr>
        <w:t xml:space="preserve">. The PCRF may use this CCA at the same time for the solicited </w:t>
      </w:r>
      <w:r w:rsidRPr="0078747E">
        <w:t>PCC rule provisioning procedure</w:t>
      </w:r>
      <w:r>
        <w:t xml:space="preserve"> in Clause 4.5.2</w:t>
      </w:r>
      <w:r w:rsidRPr="0078747E">
        <w:t xml:space="preserve">. </w:t>
      </w:r>
      <w:r>
        <w:rPr>
          <w:lang w:eastAsia="ja-JP"/>
        </w:rPr>
        <w:t xml:space="preserve">The CCA command shall include a QoS-Information AVP at command level including the Bearer-Identifier AVP used in the corresponding CCR and the authorized QCI and bitrates. </w:t>
      </w:r>
      <w:r w:rsidRPr="00BF46F9">
        <w:rPr>
          <w:lang w:eastAsia="ja-JP"/>
        </w:rPr>
        <w:t>If PCRF decides to move rules between bearers, the CCA command shall also include the QoS-Information AVP(s) for the impacted bearers.</w:t>
      </w:r>
    </w:p>
    <w:p w14:paraId="791E7236" w14:textId="77777777" w:rsidR="005003DE" w:rsidRDefault="005003DE" w:rsidP="005003DE">
      <w:pPr>
        <w:rPr>
          <w:lang w:eastAsia="ja-JP"/>
        </w:rPr>
      </w:pPr>
      <w:r>
        <w:rPr>
          <w:lang w:eastAsia="ja-JP"/>
        </w:rPr>
        <w:t>The PCRF may also decide to modify the authorized QoS per IP CAN bearer if it receives a CCR with other event triggers, for instance if the PCRF moves PCC rules from one IP-CAN bearer to another (e.g. in GPRS due to a TFT change). The PCRF shall then provision the updated authorized QoS per IP CAN bearer in the CCA within a QoS-Information AVP at command level including the corresponding Bearer-Identifier AVP.</w:t>
      </w:r>
    </w:p>
    <w:p w14:paraId="201089FD" w14:textId="77777777" w:rsidR="005003DE" w:rsidRDefault="005003DE" w:rsidP="005003DE">
      <w:pPr>
        <w:rPr>
          <w:lang w:eastAsia="ja-JP"/>
        </w:rPr>
      </w:pPr>
      <w:r>
        <w:rPr>
          <w:lang w:eastAsia="ja-JP"/>
        </w:rPr>
        <w:t xml:space="preserve">The PCRF may decide to modify the authorized QoS per IP CAN bearer at any time. However, if the </w:t>
      </w:r>
      <w:r>
        <w:t xml:space="preserve">QoS-Upgrade </w:t>
      </w:r>
      <w:r>
        <w:rPr>
          <w:lang w:eastAsia="ja-JP"/>
        </w:rPr>
        <w:t xml:space="preserve">AVP has been received by the PCRF indicating that QoS upgrade is not supported, the PCRF shall not upgrade the authorized QoS. To modify the authorized QoS per IP CAN bearer, The PCRF shall send an unsolicited authorization to the PCEF. The unsolicited authorization </w:t>
      </w:r>
      <w:r>
        <w:rPr>
          <w:rFonts w:hint="eastAsia"/>
          <w:lang w:eastAsia="ko-KR"/>
        </w:rPr>
        <w:t xml:space="preserve">shall be </w:t>
      </w:r>
      <w:r>
        <w:rPr>
          <w:lang w:eastAsia="ja-JP"/>
        </w:rPr>
        <w:t>performed by sending a RAR command to the PCEF and including the QoS-Information AVP(s) with the new authorized values per IP CAN bearer.</w:t>
      </w:r>
      <w:r w:rsidRPr="00CE5E5B">
        <w:rPr>
          <w:lang w:eastAsia="ja-JP"/>
        </w:rPr>
        <w:t xml:space="preserve"> </w:t>
      </w:r>
      <w:r>
        <w:rPr>
          <w:lang w:eastAsia="ja-JP"/>
        </w:rPr>
        <w:t xml:space="preserve">The PCRF may use this RAR at the same time for the unsolicited </w:t>
      </w:r>
      <w:r w:rsidRPr="0078747E">
        <w:t>PCC rule provisioning procedure</w:t>
      </w:r>
      <w:r>
        <w:t xml:space="preserve"> in Clause 4.5.2</w:t>
      </w:r>
      <w:r w:rsidRPr="0078747E">
        <w:t xml:space="preserve">. </w:t>
      </w:r>
      <w:r>
        <w:rPr>
          <w:lang w:eastAsia="ja-JP"/>
        </w:rPr>
        <w:t>If the trigger to modify the authorized QoS comes from the AF, before starting an unsolicited provisioning, the PCRF may</w:t>
      </w:r>
      <w:r w:rsidRPr="0078747E">
        <w:rPr>
          <w:lang w:eastAsia="ja-JP"/>
        </w:rPr>
        <w:t xml:space="preserve"> start a timer </w:t>
      </w:r>
      <w:r>
        <w:rPr>
          <w:lang w:eastAsia="ja-JP"/>
        </w:rPr>
        <w:t xml:space="preserve">to </w:t>
      </w:r>
      <w:r w:rsidRPr="0078747E">
        <w:rPr>
          <w:lang w:eastAsia="ja-JP"/>
        </w:rPr>
        <w:t xml:space="preserve">wait for </w:t>
      </w:r>
      <w:r>
        <w:rPr>
          <w:lang w:eastAsia="ja-JP"/>
        </w:rPr>
        <w:t>a</w:t>
      </w:r>
      <w:r w:rsidRPr="0078747E">
        <w:rPr>
          <w:lang w:eastAsia="ja-JP"/>
        </w:rPr>
        <w:t xml:space="preserve"> </w:t>
      </w:r>
      <w:r>
        <w:rPr>
          <w:lang w:eastAsia="ja-JP"/>
        </w:rPr>
        <w:t xml:space="preserve">UE requested corresponding </w:t>
      </w:r>
      <w:r w:rsidRPr="0078747E">
        <w:rPr>
          <w:lang w:eastAsia="ja-JP"/>
        </w:rPr>
        <w:t>PDP context</w:t>
      </w:r>
      <w:r>
        <w:rPr>
          <w:lang w:eastAsia="ja-JP"/>
        </w:rPr>
        <w:t xml:space="preserve"> modification.</w:t>
      </w:r>
      <w:r w:rsidRPr="0078747E">
        <w:rPr>
          <w:lang w:eastAsia="ja-JP"/>
        </w:rPr>
        <w:t xml:space="preserve"> At </w:t>
      </w:r>
      <w:r>
        <w:rPr>
          <w:lang w:eastAsia="ja-JP"/>
        </w:rPr>
        <w:t xml:space="preserve">the </w:t>
      </w:r>
      <w:r w:rsidRPr="0078747E">
        <w:rPr>
          <w:lang w:eastAsia="ja-JP"/>
        </w:rPr>
        <w:t xml:space="preserve">expiry of the timer, </w:t>
      </w:r>
      <w:r>
        <w:rPr>
          <w:lang w:eastAsia="ja-JP"/>
        </w:rPr>
        <w:t>if no PCC rule request has previously been received by the PCRF, the PCRF should go on with the unsolicited authorization as explained above.</w:t>
      </w:r>
    </w:p>
    <w:p w14:paraId="358A78DE" w14:textId="77777777" w:rsidR="005003DE" w:rsidRPr="008F604E" w:rsidRDefault="005003DE" w:rsidP="005003DE">
      <w:pPr>
        <w:rPr>
          <w:rFonts w:eastAsia="바탕" w:hint="eastAsia"/>
          <w:lang w:eastAsia="ko-KR"/>
        </w:rPr>
      </w:pPr>
      <w:r>
        <w:rPr>
          <w:lang w:eastAsia="ja-JP"/>
        </w:rPr>
        <w:t xml:space="preserve">In addition to a provisioning of the </w:t>
      </w:r>
      <w:r w:rsidRPr="0078747E">
        <w:rPr>
          <w:lang w:eastAsia="ja-JP"/>
        </w:rPr>
        <w:t xml:space="preserve">"Authorized QoS" </w:t>
      </w:r>
      <w:r w:rsidRPr="0078747E">
        <w:t>per IP CAN Bearer</w:t>
      </w:r>
      <w:r>
        <w:t>, the PCRF may also provide an authorized QoS per PCC rule.</w:t>
      </w:r>
    </w:p>
    <w:p w14:paraId="1C4B9AD7" w14:textId="77777777" w:rsidR="00E62B7C" w:rsidRPr="0078747E" w:rsidRDefault="00E62B7C" w:rsidP="005A46E1">
      <w:pPr>
        <w:pStyle w:val="Heading3"/>
        <w:rPr>
          <w:lang w:eastAsia="ja-JP"/>
        </w:rPr>
      </w:pPr>
      <w:bookmarkStart w:id="199" w:name="_Toc343033592"/>
      <w:r>
        <w:rPr>
          <w:lang w:eastAsia="ja-JP"/>
        </w:rPr>
        <w:t>A.3.3.2</w:t>
      </w:r>
      <w:r w:rsidRPr="0078747E">
        <w:rPr>
          <w:lang w:eastAsia="ja-JP"/>
        </w:rPr>
        <w:tab/>
        <w:t xml:space="preserve">Policy enforcement for </w:t>
      </w:r>
      <w:r w:rsidRPr="006651EC">
        <w:rPr>
          <w:lang w:eastAsia="ja-JP"/>
        </w:rPr>
        <w:t>authorized QoS</w:t>
      </w:r>
      <w:r w:rsidRPr="0078747E">
        <w:rPr>
          <w:lang w:eastAsia="ja-JP"/>
        </w:rPr>
        <w:t xml:space="preserve"> </w:t>
      </w:r>
      <w:r w:rsidRPr="0078747E">
        <w:t xml:space="preserve">per IP CAN </w:t>
      </w:r>
      <w:r>
        <w:t>b</w:t>
      </w:r>
      <w:r w:rsidRPr="0078747E">
        <w:t>earer</w:t>
      </w:r>
      <w:bookmarkEnd w:id="199"/>
    </w:p>
    <w:p w14:paraId="1B7FFACE" w14:textId="77777777" w:rsidR="00E62B7C" w:rsidRDefault="00E62B7C" w:rsidP="00FC2095">
      <w:pPr>
        <w:rPr>
          <w:lang w:eastAsia="ja-JP"/>
        </w:rPr>
      </w:pPr>
      <w:r>
        <w:rPr>
          <w:lang w:eastAsia="ja-JP"/>
        </w:rPr>
        <w:t xml:space="preserve">The PCEF is responsible for enforcing the policy based authorization, i.e., to ensure that the requested QoS is in-line with the </w:t>
      </w:r>
      <w:r w:rsidR="00FC2095">
        <w:rPr>
          <w:lang w:eastAsia="ja-JP"/>
        </w:rPr>
        <w:t>"</w:t>
      </w:r>
      <w:r>
        <w:rPr>
          <w:lang w:eastAsia="ja-JP"/>
        </w:rPr>
        <w:t>Authorized QoS</w:t>
      </w:r>
      <w:r w:rsidR="00FC2095">
        <w:rPr>
          <w:lang w:eastAsia="ja-JP"/>
        </w:rPr>
        <w:t xml:space="preserve">" </w:t>
      </w:r>
      <w:r>
        <w:rPr>
          <w:lang w:eastAsia="ja-JP"/>
        </w:rPr>
        <w:t>per IP-CAN bearer, as described in Clause 4.5.5.1.</w:t>
      </w:r>
    </w:p>
    <w:p w14:paraId="17C57C5E" w14:textId="77777777" w:rsidR="00E62B7C" w:rsidRPr="008F604E" w:rsidRDefault="00E62B7C" w:rsidP="00E62B7C">
      <w:pPr>
        <w:rPr>
          <w:rFonts w:eastAsia="바탕" w:hint="eastAsia"/>
          <w:lang w:eastAsia="ko-KR"/>
        </w:rPr>
      </w:pPr>
      <w:r>
        <w:rPr>
          <w:lang w:eastAsia="ja-JP"/>
        </w:rPr>
        <w:t>Upon reception of an authorized QoS per IP-CAN bearer within a CCA or RAR command, t</w:t>
      </w:r>
      <w:r w:rsidRPr="0078747E">
        <w:rPr>
          <w:lang w:eastAsia="ja-JP"/>
        </w:rPr>
        <w:t xml:space="preserve">he </w:t>
      </w:r>
      <w:r>
        <w:rPr>
          <w:lang w:eastAsia="ja-JP"/>
        </w:rPr>
        <w:t>PCEF</w:t>
      </w:r>
      <w:r w:rsidRPr="0078747E">
        <w:rPr>
          <w:lang w:eastAsia="ja-JP"/>
        </w:rPr>
        <w:t xml:space="preserve"> shall perform the mapping </w:t>
      </w:r>
      <w:r>
        <w:rPr>
          <w:lang w:eastAsia="ja-JP"/>
        </w:rPr>
        <w:t xml:space="preserve">from that </w:t>
      </w:r>
      <w:r w:rsidRPr="0078747E">
        <w:rPr>
          <w:lang w:eastAsia="ja-JP"/>
        </w:rPr>
        <w:t xml:space="preserve">"Authorised QoS" information for the </w:t>
      </w:r>
      <w:r>
        <w:rPr>
          <w:lang w:eastAsia="ja-JP"/>
        </w:rPr>
        <w:t xml:space="preserve">IP-CAN bearer </w:t>
      </w:r>
      <w:r w:rsidRPr="0078747E">
        <w:rPr>
          <w:lang w:eastAsia="ja-JP"/>
        </w:rPr>
        <w:t>into authorised UMTS QoS information</w:t>
      </w:r>
      <w:r>
        <w:rPr>
          <w:lang w:eastAsia="ja-JP"/>
        </w:rPr>
        <w:t xml:space="preserve"> according to </w:t>
      </w:r>
      <w:r w:rsidRPr="0078747E">
        <w:t xml:space="preserve">Table </w:t>
      </w:r>
      <w:r>
        <w:t>A.4.1.1</w:t>
      </w:r>
      <w:r w:rsidRPr="0078747E">
        <w:rPr>
          <w:lang w:eastAsia="ja-JP"/>
        </w:rPr>
        <w:t>.</w:t>
      </w:r>
      <w:r>
        <w:rPr>
          <w:lang w:eastAsia="ja-JP"/>
        </w:rPr>
        <w:t xml:space="preserve"> The </w:t>
      </w:r>
      <w:r w:rsidRPr="0078747E">
        <w:rPr>
          <w:lang w:eastAsia="ja-JP"/>
        </w:rPr>
        <w:t>authorised UMTS QoS information</w:t>
      </w:r>
      <w:r>
        <w:rPr>
          <w:lang w:eastAsia="ja-JP"/>
        </w:rPr>
        <w:t xml:space="preserve"> is </w:t>
      </w:r>
      <w:r w:rsidR="00D44802">
        <w:rPr>
          <w:lang w:eastAsia="ja-JP"/>
        </w:rPr>
        <w:t>further</w:t>
      </w:r>
      <w:r>
        <w:rPr>
          <w:lang w:eastAsia="ja-JP"/>
        </w:rPr>
        <w:t xml:space="preserve"> processed by the </w:t>
      </w:r>
      <w:r w:rsidRPr="0078747E">
        <w:rPr>
          <w:lang w:eastAsia="ja-JP"/>
        </w:rPr>
        <w:t>UMTS BS Manager</w:t>
      </w:r>
      <w:r>
        <w:rPr>
          <w:lang w:eastAsia="ja-JP"/>
        </w:rPr>
        <w:t xml:space="preserve"> within the GGSN.</w:t>
      </w:r>
    </w:p>
    <w:p w14:paraId="0E40D939" w14:textId="77777777" w:rsidR="008F604E" w:rsidRPr="0078747E" w:rsidRDefault="008F604E" w:rsidP="008F604E">
      <w:pPr>
        <w:rPr>
          <w:lang w:eastAsia="ja-JP"/>
        </w:rPr>
      </w:pPr>
      <w:r>
        <w:rPr>
          <w:lang w:eastAsia="ja-JP"/>
        </w:rPr>
        <w:t>If the PCEF receives a solicited authorization decision from the PCRF (i.e. a decision within a CCA) and</w:t>
      </w:r>
      <w:r w:rsidRPr="0078747E">
        <w:rPr>
          <w:lang w:eastAsia="ja-JP"/>
        </w:rPr>
        <w:t xml:space="preserve"> the requested QoS </w:t>
      </w:r>
      <w:r>
        <w:rPr>
          <w:lang w:eastAsia="ja-JP"/>
        </w:rPr>
        <w:t>received within the IP-CAN bearer establishment or modification request that triggered the corresponding request for the authorization decision</w:t>
      </w:r>
      <w:r w:rsidRPr="0078747E">
        <w:rPr>
          <w:lang w:eastAsia="ja-JP"/>
        </w:rPr>
        <w:t xml:space="preserve"> </w:t>
      </w:r>
      <w:r>
        <w:rPr>
          <w:lang w:eastAsia="ja-JP"/>
        </w:rPr>
        <w:t xml:space="preserve">does not match </w:t>
      </w:r>
      <w:r w:rsidRPr="0078747E">
        <w:rPr>
          <w:lang w:eastAsia="ja-JP"/>
        </w:rPr>
        <w:t xml:space="preserve">the authorised QoS, the </w:t>
      </w:r>
      <w:r>
        <w:rPr>
          <w:lang w:eastAsia="ja-JP"/>
        </w:rPr>
        <w:t xml:space="preserve">PCEF </w:t>
      </w:r>
      <w:r w:rsidRPr="0078747E">
        <w:rPr>
          <w:lang w:eastAsia="ja-JP"/>
        </w:rPr>
        <w:t xml:space="preserve">shall </w:t>
      </w:r>
      <w:r>
        <w:rPr>
          <w:lang w:eastAsia="ja-JP"/>
        </w:rPr>
        <w:t xml:space="preserve">adjust </w:t>
      </w:r>
      <w:r w:rsidRPr="0078747E">
        <w:rPr>
          <w:lang w:eastAsia="ja-JP"/>
        </w:rPr>
        <w:t>the requested QoS information to the authorised QoS information</w:t>
      </w:r>
      <w:r>
        <w:rPr>
          <w:lang w:eastAsia="ja-JP"/>
        </w:rPr>
        <w:t xml:space="preserve"> within the IP-CAN bearer establishment or modification response</w:t>
      </w:r>
      <w:r w:rsidRPr="0078747E">
        <w:rPr>
          <w:lang w:eastAsia="ja-JP"/>
        </w:rPr>
        <w:t>.</w:t>
      </w:r>
    </w:p>
    <w:p w14:paraId="68DA2696" w14:textId="77777777" w:rsidR="008F604E" w:rsidRPr="0078747E" w:rsidRDefault="008F604E" w:rsidP="008F604E">
      <w:pPr>
        <w:rPr>
          <w:lang w:eastAsia="ja-JP"/>
        </w:rPr>
      </w:pPr>
      <w:r w:rsidRPr="0078747E">
        <w:rPr>
          <w:lang w:eastAsia="ja-JP"/>
        </w:rPr>
        <w:t xml:space="preserve">The </w:t>
      </w:r>
      <w:r>
        <w:rPr>
          <w:lang w:eastAsia="ja-JP"/>
        </w:rPr>
        <w:t>PCEF</w:t>
      </w:r>
      <w:r w:rsidRPr="0078747E">
        <w:rPr>
          <w:lang w:eastAsia="ja-JP"/>
        </w:rPr>
        <w:t xml:space="preserve"> may store the authorized QoS of an active </w:t>
      </w:r>
      <w:r>
        <w:rPr>
          <w:lang w:eastAsia="ja-JP"/>
        </w:rPr>
        <w:t xml:space="preserve">IP-CAN bearer </w:t>
      </w:r>
      <w:r w:rsidRPr="0078747E">
        <w:rPr>
          <w:lang w:eastAsia="ja-JP"/>
        </w:rPr>
        <w:t>in order to be able to make local decisions, when the UE requests for a</w:t>
      </w:r>
      <w:r>
        <w:rPr>
          <w:lang w:eastAsia="ja-JP"/>
        </w:rPr>
        <w:t>n</w:t>
      </w:r>
      <w:r w:rsidRPr="0078747E">
        <w:rPr>
          <w:lang w:eastAsia="ja-JP"/>
        </w:rPr>
        <w:t xml:space="preserve"> </w:t>
      </w:r>
      <w:r>
        <w:rPr>
          <w:lang w:eastAsia="ja-JP"/>
        </w:rPr>
        <w:t>IP-CAN bearer</w:t>
      </w:r>
      <w:r w:rsidRPr="0078747E">
        <w:rPr>
          <w:lang w:eastAsia="ja-JP"/>
        </w:rPr>
        <w:t xml:space="preserve"> modification.</w:t>
      </w:r>
    </w:p>
    <w:p w14:paraId="14074241" w14:textId="77777777" w:rsidR="008F604E" w:rsidRDefault="008F604E" w:rsidP="008F604E">
      <w:r w:rsidRPr="0078747E">
        <w:t xml:space="preserve">When the </w:t>
      </w:r>
      <w:r>
        <w:t>PCEF</w:t>
      </w:r>
      <w:r w:rsidRPr="0078747E">
        <w:t xml:space="preserve"> receives an unsolicited authorisation decision from the </w:t>
      </w:r>
      <w:r w:rsidRPr="00A22E7F">
        <w:t>PCRF</w:t>
      </w:r>
      <w:r w:rsidRPr="0078747E">
        <w:t xml:space="preserve"> </w:t>
      </w:r>
      <w:r>
        <w:t xml:space="preserve">(i.e. a decision within a RAR) </w:t>
      </w:r>
      <w:r w:rsidRPr="0078747E">
        <w:t>with updated QoS information for a</w:t>
      </w:r>
      <w:r>
        <w:t>n IP-CAN bearer</w:t>
      </w:r>
      <w:r w:rsidRPr="0078747E">
        <w:t xml:space="preserve">, the </w:t>
      </w:r>
      <w:r>
        <w:t xml:space="preserve">PCEF </w:t>
      </w:r>
      <w:r w:rsidRPr="0078747E">
        <w:t>shall up</w:t>
      </w:r>
      <w:r>
        <w:t>date the stored authorised QoS.</w:t>
      </w:r>
      <w:r w:rsidR="00D44802">
        <w:rPr>
          <w:rFonts w:eastAsia="바탕" w:hint="eastAsia"/>
          <w:lang w:eastAsia="ko-KR"/>
        </w:rPr>
        <w:t xml:space="preserve"> </w:t>
      </w:r>
      <w:r w:rsidRPr="0078747E">
        <w:t xml:space="preserve">If the existing QoS of the </w:t>
      </w:r>
      <w:r>
        <w:t xml:space="preserve">IP-CAN bearer does not match </w:t>
      </w:r>
      <w:r w:rsidRPr="0078747E">
        <w:t xml:space="preserve">the updated authorised QoS the </w:t>
      </w:r>
      <w:r>
        <w:t xml:space="preserve">PCEF </w:t>
      </w:r>
      <w:r w:rsidRPr="0078747E">
        <w:t xml:space="preserve">shall perform a network initiated </w:t>
      </w:r>
      <w:r>
        <w:t xml:space="preserve">IP-CAN bearer </w:t>
      </w:r>
      <w:r w:rsidRPr="0078747E">
        <w:t xml:space="preserve">modification to </w:t>
      </w:r>
      <w:r>
        <w:t>adjust</w:t>
      </w:r>
      <w:r w:rsidRPr="0078747E">
        <w:t xml:space="preserve"> the QoS to the authorised level.</w:t>
      </w:r>
    </w:p>
    <w:p w14:paraId="75857174" w14:textId="77777777" w:rsidR="008F604E" w:rsidRDefault="008F604E" w:rsidP="00E62B7C">
      <w:pPr>
        <w:rPr>
          <w:rFonts w:eastAsia="바탕" w:hint="eastAsia"/>
          <w:lang w:eastAsia="ko-KR"/>
        </w:rPr>
      </w:pPr>
      <w:r>
        <w:t>If the PCEF provide authorized QoS for both, the IP-CAN bearer and PCC rule(s), the enforcement of authorized QoS of the individual PCC rules shall take place first.</w:t>
      </w:r>
    </w:p>
    <w:p w14:paraId="1B5E780A" w14:textId="77777777" w:rsidR="008F604E" w:rsidRDefault="008F604E" w:rsidP="005A46E1">
      <w:pPr>
        <w:pStyle w:val="Heading3"/>
        <w:rPr>
          <w:noProof/>
        </w:rPr>
      </w:pPr>
      <w:bookmarkStart w:id="200" w:name="_Toc343033593"/>
      <w:r>
        <w:rPr>
          <w:noProof/>
        </w:rPr>
        <w:t>A.3.</w:t>
      </w:r>
      <w:r>
        <w:rPr>
          <w:noProof/>
          <w:lang w:eastAsia="ko-KR"/>
        </w:rPr>
        <w:t>3</w:t>
      </w:r>
      <w:r>
        <w:rPr>
          <w:noProof/>
        </w:rPr>
        <w:t>.</w:t>
      </w:r>
      <w:r>
        <w:rPr>
          <w:rFonts w:eastAsia="바탕" w:hint="eastAsia"/>
          <w:noProof/>
          <w:lang w:eastAsia="ko-KR"/>
        </w:rPr>
        <w:t>2a</w:t>
      </w:r>
      <w:r>
        <w:rPr>
          <w:noProof/>
        </w:rPr>
        <w:tab/>
        <w:t>Policy provisioning for authorized QoS per service data flow</w:t>
      </w:r>
      <w:bookmarkEnd w:id="200"/>
    </w:p>
    <w:p w14:paraId="122FC5B8" w14:textId="77777777" w:rsidR="008F604E" w:rsidRPr="008F604E" w:rsidRDefault="008F604E" w:rsidP="00E62B7C">
      <w:pPr>
        <w:rPr>
          <w:rFonts w:eastAsia="바탕" w:hint="eastAsia"/>
          <w:lang w:eastAsia="ko-KR"/>
        </w:rPr>
      </w:pPr>
      <w:r>
        <w:t>If the PCRF performs the bearer binding</w:t>
      </w:r>
      <w:r w:rsidRPr="00222AF8">
        <w:rPr>
          <w:noProof/>
        </w:rPr>
        <w:t xml:space="preserve"> </w:t>
      </w:r>
      <w:r>
        <w:rPr>
          <w:noProof/>
        </w:rPr>
        <w:t>for a service data flow</w:t>
      </w:r>
      <w:r>
        <w:t xml:space="preserve">, the PCRF may optionally provision an </w:t>
      </w:r>
      <w:r>
        <w:rPr>
          <w:noProof/>
        </w:rPr>
        <w:t>authorized QoS for that service data flow.</w:t>
      </w:r>
    </w:p>
    <w:p w14:paraId="4DC0CC28" w14:textId="77777777" w:rsidR="00E62B7C" w:rsidRDefault="00E62B7C" w:rsidP="005A46E1">
      <w:pPr>
        <w:pStyle w:val="Heading3"/>
        <w:rPr>
          <w:noProof/>
        </w:rPr>
      </w:pPr>
      <w:bookmarkStart w:id="201" w:name="_Toc343033594"/>
      <w:r>
        <w:rPr>
          <w:noProof/>
        </w:rPr>
        <w:t>A.3.3.3</w:t>
      </w:r>
      <w:r>
        <w:rPr>
          <w:noProof/>
        </w:rPr>
        <w:tab/>
        <w:t>Policy enforcement for authorized QoS per service data flow</w:t>
      </w:r>
      <w:bookmarkEnd w:id="201"/>
    </w:p>
    <w:p w14:paraId="7864E9BA" w14:textId="77777777" w:rsidR="008F604E" w:rsidRDefault="008F604E" w:rsidP="008F604E">
      <w:r>
        <w:t>If the PCRF provides authorized QoS for both, the IP-CAN bearer and PCC rule(s), the enforcement of authorized QoS of the individual PCC rules shall take place first.</w:t>
      </w:r>
    </w:p>
    <w:p w14:paraId="5267848C" w14:textId="77777777" w:rsidR="00E62B7C" w:rsidRDefault="00E62B7C" w:rsidP="00E62B7C">
      <w:pPr>
        <w:rPr>
          <w:lang w:eastAsia="ja-JP"/>
        </w:rPr>
      </w:pPr>
      <w:r>
        <w:rPr>
          <w:lang w:eastAsia="ja-JP"/>
        </w:rPr>
        <w:t xml:space="preserve">The mapping from the authorized QoS parameters to the UMTS QoS parameters shall be performed according to </w:t>
      </w:r>
      <w:r w:rsidRPr="0078747E">
        <w:t xml:space="preserve">Table </w:t>
      </w:r>
      <w:r>
        <w:t>A.4.1.1.</w:t>
      </w:r>
      <w:r>
        <w:rPr>
          <w:lang w:eastAsia="ja-JP"/>
        </w:rPr>
        <w:t xml:space="preserve"> </w:t>
      </w:r>
    </w:p>
    <w:p w14:paraId="6854D1FD" w14:textId="77777777" w:rsidR="008F604E" w:rsidRDefault="008F604E" w:rsidP="005A46E1">
      <w:pPr>
        <w:pStyle w:val="Heading3"/>
        <w:rPr>
          <w:noProof/>
        </w:rPr>
      </w:pPr>
      <w:bookmarkStart w:id="202" w:name="_Toc343033595"/>
      <w:r>
        <w:rPr>
          <w:noProof/>
        </w:rPr>
        <w:t>A.3.</w:t>
      </w:r>
      <w:r>
        <w:rPr>
          <w:noProof/>
          <w:lang w:eastAsia="ko-KR"/>
        </w:rPr>
        <w:t>3</w:t>
      </w:r>
      <w:r>
        <w:rPr>
          <w:noProof/>
        </w:rPr>
        <w:t>.</w:t>
      </w:r>
      <w:r>
        <w:rPr>
          <w:rFonts w:eastAsia="바탕" w:hint="eastAsia"/>
          <w:noProof/>
          <w:lang w:eastAsia="ko-KR"/>
        </w:rPr>
        <w:t>3a</w:t>
      </w:r>
      <w:r>
        <w:rPr>
          <w:noProof/>
        </w:rPr>
        <w:tab/>
        <w:t>Coordination of authorized QoS scopes in mixed mode</w:t>
      </w:r>
      <w:bookmarkEnd w:id="202"/>
    </w:p>
    <w:p w14:paraId="1908BCAA" w14:textId="77777777" w:rsidR="008F604E" w:rsidRDefault="007D67F0" w:rsidP="008F604E">
      <w:pPr>
        <w:tabs>
          <w:tab w:val="left" w:pos="9072"/>
        </w:tabs>
        <w:rPr>
          <w:noProof/>
        </w:rPr>
      </w:pPr>
      <w:r>
        <w:rPr>
          <w:noProof/>
        </w:rPr>
        <w:t>T</w:t>
      </w:r>
      <w:r w:rsidR="008F604E">
        <w:rPr>
          <w:noProof/>
        </w:rPr>
        <w:t>he PCEF will request the authorization of an IP CAN bearer establishment or modification by the PCRF using the "</w:t>
      </w:r>
      <w:r w:rsidR="008F604E" w:rsidRPr="0078747E">
        <w:t>Request for PCC rules</w:t>
      </w:r>
      <w:r w:rsidR="008F604E">
        <w:rPr>
          <w:noProof/>
        </w:rPr>
        <w:t>" procedure if the related conditions outlined in Clause 4.5.1</w:t>
      </w:r>
      <w:r w:rsidRPr="002F3FE8">
        <w:rPr>
          <w:noProof/>
        </w:rPr>
        <w:t xml:space="preserve"> </w:t>
      </w:r>
      <w:r>
        <w:rPr>
          <w:noProof/>
        </w:rPr>
        <w:t>and A.3.1</w:t>
      </w:r>
      <w:r w:rsidR="008F604E">
        <w:rPr>
          <w:noProof/>
        </w:rPr>
        <w:t xml:space="preserve"> apply. The PCEF shall </w:t>
      </w:r>
      <w:r>
        <w:rPr>
          <w:noProof/>
        </w:rPr>
        <w:t>exclude any</w:t>
      </w:r>
      <w:r w:rsidR="008F604E">
        <w:rPr>
          <w:noProof/>
        </w:rPr>
        <w:t xml:space="preserve"> guaranteed bitrate for the </w:t>
      </w:r>
      <w:r>
        <w:rPr>
          <w:noProof/>
        </w:rPr>
        <w:t xml:space="preserve">NW-created </w:t>
      </w:r>
      <w:r w:rsidR="008F604E">
        <w:rPr>
          <w:noProof/>
        </w:rPr>
        <w:t>PCC rule</w:t>
      </w:r>
      <w:r>
        <w:rPr>
          <w:noProof/>
        </w:rPr>
        <w:t>(s)</w:t>
      </w:r>
      <w:r w:rsidR="008F604E" w:rsidRPr="00765777">
        <w:rPr>
          <w:lang w:eastAsia="ja-JP"/>
        </w:rPr>
        <w:t xml:space="preserve"> </w:t>
      </w:r>
      <w:r w:rsidR="008F604E">
        <w:rPr>
          <w:lang w:eastAsia="ja-JP"/>
        </w:rPr>
        <w:t xml:space="preserve">it has bound to that IP CAN bearer from the requested QoS of that IP CAN bearer and request the authorization of the QoS </w:t>
      </w:r>
      <w:r>
        <w:rPr>
          <w:lang w:eastAsia="ja-JP"/>
        </w:rPr>
        <w:t xml:space="preserve">for the affected PCC rules and, if any, new filters </w:t>
      </w:r>
      <w:r w:rsidR="008F604E">
        <w:rPr>
          <w:lang w:eastAsia="ja-JP"/>
        </w:rPr>
        <w:t xml:space="preserve">from the PCRF within the within </w:t>
      </w:r>
      <w:r w:rsidR="008F604E" w:rsidRPr="00F01D62">
        <w:rPr>
          <w:lang w:eastAsia="ja-JP"/>
        </w:rPr>
        <w:t xml:space="preserve">the </w:t>
      </w:r>
      <w:r w:rsidR="008F604E">
        <w:rPr>
          <w:lang w:eastAsia="ja-JP"/>
        </w:rPr>
        <w:t>QoS-Information</w:t>
      </w:r>
      <w:r w:rsidR="008F604E" w:rsidRPr="00F01D62">
        <w:t xml:space="preserve"> AVP</w:t>
      </w:r>
      <w:r w:rsidR="008F604E">
        <w:t>.</w:t>
      </w:r>
    </w:p>
    <w:p w14:paraId="7F3A92DB" w14:textId="77777777" w:rsidR="008F604E" w:rsidDel="004D74C8" w:rsidRDefault="008F604E" w:rsidP="008F604E">
      <w:pPr>
        <w:rPr>
          <w:noProof/>
        </w:rPr>
      </w:pPr>
      <w:r>
        <w:rPr>
          <w:noProof/>
        </w:rPr>
        <w:t>The PCRF shall authorize the bandwidth for an IP CAN bearer which is required for the PCC rules it has bound to this IP CAN bearer. The PCEF shall add to the PCRF-provisioned authorized bandwidth of an IP CAN bearer the required bandwidth of all PCC rules it has bound to that IP CAN bearer</w:t>
      </w:r>
      <w:r w:rsidRPr="006651EC">
        <w:t xml:space="preserve"> </w:t>
      </w:r>
      <w:r w:rsidRPr="006651EC">
        <w:rPr>
          <w:noProof/>
        </w:rPr>
        <w:t>unless the derived MBR value exceeds a possibly provisioned authorized QoS per QCI for the bearerer´s QCI (see Clause 4.5.5.6)</w:t>
      </w:r>
      <w:r>
        <w:rPr>
          <w:noProof/>
        </w:rPr>
        <w:t>.</w:t>
      </w:r>
    </w:p>
    <w:p w14:paraId="0520D83E" w14:textId="77777777" w:rsidR="008F604E" w:rsidRPr="0078747E" w:rsidRDefault="008F604E" w:rsidP="005A46E1">
      <w:pPr>
        <w:pStyle w:val="Heading3"/>
        <w:rPr>
          <w:lang w:eastAsia="ja-JP"/>
        </w:rPr>
      </w:pPr>
      <w:bookmarkStart w:id="203" w:name="_Toc343033596"/>
      <w:r>
        <w:rPr>
          <w:lang w:eastAsia="ja-JP"/>
        </w:rPr>
        <w:t>A.3.</w:t>
      </w:r>
      <w:r>
        <w:rPr>
          <w:lang w:eastAsia="ko-KR"/>
        </w:rPr>
        <w:t>3</w:t>
      </w:r>
      <w:r w:rsidRPr="0078747E">
        <w:rPr>
          <w:lang w:eastAsia="ja-JP"/>
        </w:rPr>
        <w:t>.</w:t>
      </w:r>
      <w:r>
        <w:rPr>
          <w:rFonts w:eastAsia="바탕" w:hint="eastAsia"/>
          <w:lang w:eastAsia="ko-KR"/>
        </w:rPr>
        <w:t>3b</w:t>
      </w:r>
      <w:r w:rsidRPr="0078747E">
        <w:rPr>
          <w:lang w:eastAsia="ja-JP"/>
        </w:rPr>
        <w:tab/>
      </w:r>
      <w:r>
        <w:rPr>
          <w:lang w:eastAsia="ja-JP"/>
        </w:rPr>
        <w:t xml:space="preserve">Provisioning of </w:t>
      </w:r>
      <w:r w:rsidRPr="00EF0E5D">
        <w:rPr>
          <w:lang w:eastAsia="ja-JP"/>
        </w:rPr>
        <w:t>authorized QoS</w:t>
      </w:r>
      <w:r w:rsidRPr="0078747E">
        <w:rPr>
          <w:lang w:eastAsia="ja-JP"/>
        </w:rPr>
        <w:t xml:space="preserve"> </w:t>
      </w:r>
      <w:r w:rsidRPr="0078747E">
        <w:t xml:space="preserve">per </w:t>
      </w:r>
      <w:r>
        <w:t>QCI</w:t>
      </w:r>
      <w:bookmarkEnd w:id="203"/>
    </w:p>
    <w:p w14:paraId="58147F97" w14:textId="77777777" w:rsidR="008F604E" w:rsidRDefault="008F604E" w:rsidP="008F604E">
      <w:r>
        <w:t>I</w:t>
      </w:r>
      <w:r w:rsidRPr="00094FC0">
        <w:t>f the</w:t>
      </w:r>
      <w:r>
        <w:t xml:space="preserve"> PCRF performs the bearer binding the PCRF shall not provision an authorized QoS </w:t>
      </w:r>
      <w:r w:rsidRPr="00094FC0">
        <w:t>per QCI</w:t>
      </w:r>
      <w:r>
        <w:t xml:space="preserve">. </w:t>
      </w:r>
    </w:p>
    <w:p w14:paraId="256F9F1F" w14:textId="77777777" w:rsidR="008F604E" w:rsidRDefault="008F604E" w:rsidP="008F604E">
      <w:r>
        <w:rPr>
          <w:lang w:eastAsia="ja-JP"/>
        </w:rPr>
        <w:t>Policy provisioning for authorized QoS per QCI may apply when the IP-CAN type is 3GPP-GPRS. It shall be performed according to clause 4.5.5.5.</w:t>
      </w:r>
    </w:p>
    <w:p w14:paraId="463824E1" w14:textId="77777777" w:rsidR="00E62B7C" w:rsidRPr="0078747E" w:rsidRDefault="00E62B7C" w:rsidP="005A46E1">
      <w:pPr>
        <w:pStyle w:val="Heading3"/>
        <w:rPr>
          <w:lang w:eastAsia="ja-JP"/>
        </w:rPr>
      </w:pPr>
      <w:bookmarkStart w:id="204" w:name="_Toc343033597"/>
      <w:r>
        <w:rPr>
          <w:lang w:eastAsia="ja-JP"/>
        </w:rPr>
        <w:t>A.3.3.4</w:t>
      </w:r>
      <w:r>
        <w:rPr>
          <w:lang w:eastAsia="ja-JP"/>
        </w:rPr>
        <w:tab/>
        <w:t xml:space="preserve">Policy enforcement </w:t>
      </w:r>
      <w:r w:rsidRPr="00094FC0">
        <w:rPr>
          <w:lang w:eastAsia="ja-JP"/>
        </w:rPr>
        <w:t xml:space="preserve">for authorized QoS </w:t>
      </w:r>
      <w:r w:rsidRPr="00094FC0">
        <w:t>per</w:t>
      </w:r>
      <w:r w:rsidRPr="0078747E">
        <w:t xml:space="preserve"> </w:t>
      </w:r>
      <w:r>
        <w:t>QCI</w:t>
      </w:r>
      <w:bookmarkEnd w:id="204"/>
    </w:p>
    <w:p w14:paraId="72EBA38D" w14:textId="77777777" w:rsidR="00D35348" w:rsidRDefault="00D35348" w:rsidP="00D35348">
      <w:pPr>
        <w:rPr>
          <w:lang w:eastAsia="ja-JP"/>
        </w:rPr>
      </w:pPr>
      <w:r>
        <w:rPr>
          <w:lang w:eastAsia="ja-JP"/>
        </w:rPr>
        <w:t xml:space="preserve">Policy enforcement for authorized QoS per QCI may apply when the IP-CAN type is 3GPP-GPRS. It shall be performed according to clause 4.5.5.6. </w:t>
      </w:r>
    </w:p>
    <w:p w14:paraId="54EE53EE" w14:textId="77777777" w:rsidR="00E62B7C" w:rsidRDefault="00E62B7C" w:rsidP="00E62B7C">
      <w:r>
        <w:rPr>
          <w:lang w:eastAsia="ja-JP"/>
        </w:rPr>
        <w:t xml:space="preserve">The mapping from the authorized QoS parameters to the UMTS QoS parameters shall be performed according to </w:t>
      </w:r>
      <w:r w:rsidRPr="0078747E">
        <w:t xml:space="preserve">Table </w:t>
      </w:r>
      <w:r>
        <w:t>A.4.1.1.</w:t>
      </w:r>
    </w:p>
    <w:p w14:paraId="5616A71A" w14:textId="77777777" w:rsidR="00E62B7C" w:rsidRPr="0078747E" w:rsidRDefault="00E62B7C" w:rsidP="005A46E1">
      <w:pPr>
        <w:pStyle w:val="Heading2"/>
      </w:pPr>
      <w:bookmarkStart w:id="205" w:name="_Toc343033598"/>
      <w:r>
        <w:t>A.3.4</w:t>
      </w:r>
      <w:r w:rsidRPr="0078747E">
        <w:tab/>
        <w:t>Indication of IP-CAN Bearer Termination Implications</w:t>
      </w:r>
      <w:bookmarkEnd w:id="205"/>
    </w:p>
    <w:p w14:paraId="3E1581E3" w14:textId="77777777" w:rsidR="00F70155" w:rsidRPr="00915352" w:rsidRDefault="00E62B7C" w:rsidP="007B0511">
      <w:r w:rsidRPr="00915352">
        <w:t xml:space="preserve">When a PDP context is terminated, , the PCEF shall apply the "Indication of IP CAN Bearer Termination Implications" </w:t>
      </w:r>
      <w:r w:rsidR="007B0511" w:rsidRPr="00915352">
        <w:t>procedure</w:t>
      </w:r>
      <w:r w:rsidR="007B0511">
        <w:t xml:space="preserve"> </w:t>
      </w:r>
      <w:r w:rsidRPr="00915352">
        <w:t>to inform the PCRF about implications of this bearer termination</w:t>
      </w:r>
      <w:r w:rsidR="00F70155" w:rsidRPr="00915352">
        <w:t xml:space="preserve"> if any of the following conditions apply while the IP-CAN Session remains active:</w:t>
      </w:r>
    </w:p>
    <w:p w14:paraId="5A24BB74" w14:textId="77777777" w:rsidR="00F70155" w:rsidRPr="00915352" w:rsidRDefault="00F70155" w:rsidP="00915352">
      <w:pPr>
        <w:pStyle w:val="B1"/>
      </w:pPr>
      <w:r w:rsidRPr="00915352">
        <w:t>-</w:t>
      </w:r>
      <w:r w:rsidRPr="00915352">
        <w:tab/>
        <w:t>A PDP Context is terminated, which has been initiated by the UE.</w:t>
      </w:r>
    </w:p>
    <w:p w14:paraId="4E3830C0" w14:textId="77777777" w:rsidR="00F70155" w:rsidRPr="00915352" w:rsidRDefault="00F70155" w:rsidP="00915352">
      <w:pPr>
        <w:pStyle w:val="B1"/>
      </w:pPr>
      <w:r w:rsidRPr="00915352">
        <w:t>-</w:t>
      </w:r>
      <w:r w:rsidRPr="00915352">
        <w:tab/>
        <w:t>A PDP Context is terminated, which has been initiated by the network (e.g. SGSN).</w:t>
      </w:r>
    </w:p>
    <w:p w14:paraId="5CB306E5" w14:textId="77777777" w:rsidR="00F70155" w:rsidRPr="00915352" w:rsidRDefault="00F70155" w:rsidP="00915352">
      <w:pPr>
        <w:pStyle w:val="EditorsNote"/>
      </w:pPr>
      <w:r w:rsidRPr="00915352">
        <w:t>Editor's Note: It is ffs if the indication of bearer termination is also applicable if the provisioned total QoS is reduced compared to what has been provisioned in the Authorized-QoS AVP on session level.</w:t>
      </w:r>
    </w:p>
    <w:p w14:paraId="5B1C7487" w14:textId="77777777" w:rsidR="00E62B7C" w:rsidRDefault="00F70155" w:rsidP="00F70155">
      <w:r>
        <w:t>The following exceptions to clause 4.5.6 shall apply in 3GPP-GPRS.</w:t>
      </w:r>
      <w:r w:rsidR="00E62B7C">
        <w:t xml:space="preserve"> </w:t>
      </w:r>
    </w:p>
    <w:p w14:paraId="6DAF4A1D" w14:textId="77777777" w:rsidR="00E62B7C" w:rsidRDefault="00E62B7C" w:rsidP="00E62B7C">
      <w:pPr>
        <w:rPr>
          <w:rFonts w:eastAsia="바탕" w:hint="eastAsia"/>
          <w:lang w:eastAsia="ko-KR"/>
        </w:rPr>
      </w:pPr>
      <w:r>
        <w:t xml:space="preserve">When the PCRF performs bearer binding, the PCEF shall also supply the </w:t>
      </w:r>
      <w:r w:rsidRPr="0078747E">
        <w:t>Bearer-Identifier and Bearer-Operation AVPs to indicate "Termination" of a specific bear</w:t>
      </w:r>
      <w:r>
        <w:t>er in</w:t>
      </w:r>
      <w:r w:rsidRPr="0078747E">
        <w:t xml:space="preserve"> a CC-Request with CC-Request-Type AVP set to the value "UPDATE_REQUEST"</w:t>
      </w:r>
      <w:r>
        <w:t>.</w:t>
      </w:r>
    </w:p>
    <w:p w14:paraId="78BB2A06" w14:textId="77777777" w:rsidR="00F70155" w:rsidRDefault="00F70155" w:rsidP="00F70155">
      <w:r w:rsidRPr="0078747E">
        <w:t xml:space="preserve">When the </w:t>
      </w:r>
      <w:r w:rsidRPr="00A22E7F">
        <w:t>PCRF</w:t>
      </w:r>
      <w:r w:rsidRPr="0078747E">
        <w:t xml:space="preserve"> receives the CC-Request indicating the implications of a bearer termination, it shall acknowledge the message by sending a CC-Answer to the </w:t>
      </w:r>
      <w:r w:rsidRPr="00A22E7F">
        <w:t>PCEF</w:t>
      </w:r>
      <w:r w:rsidRPr="0078747E">
        <w:t xml:space="preserve">. The </w:t>
      </w:r>
      <w:r w:rsidRPr="00A22E7F">
        <w:t>PCRF</w:t>
      </w:r>
      <w:r w:rsidRPr="0078747E">
        <w:t xml:space="preserve"> has the option to make a new PCC decisi</w:t>
      </w:r>
      <w:r>
        <w:t xml:space="preserve">on for the affected PCC Rules. </w:t>
      </w:r>
      <w:r w:rsidRPr="0078747E">
        <w:t xml:space="preserve">Within the CC-answer, the </w:t>
      </w:r>
      <w:r w:rsidRPr="00A22E7F">
        <w:t>PCRF</w:t>
      </w:r>
      <w:r w:rsidRPr="0078747E">
        <w:t xml:space="preserve"> may provision PCC rules as detailed in </w:t>
      </w:r>
      <w:r>
        <w:t xml:space="preserve">clause 4.5.2. When the PCRF performs the bearer binding, </w:t>
      </w:r>
      <w:r w:rsidRPr="0078747E">
        <w:t xml:space="preserve">the </w:t>
      </w:r>
      <w:r w:rsidRPr="00A22E7F">
        <w:t>PCRF</w:t>
      </w:r>
      <w:r>
        <w:t xml:space="preserve"> may provision PCC rules e.g. </w:t>
      </w:r>
      <w:r w:rsidRPr="0078747E">
        <w:t>to move PCC rules previously applied to the terminated IP CAN bearer to any of the remaining IP CAN bearer(s).</w:t>
      </w:r>
      <w:r>
        <w:t xml:space="preserve"> The Bearer-Identifier of the selected bearer(s) will be provided.</w:t>
      </w:r>
      <w:r w:rsidRPr="004F4DEB">
        <w:t xml:space="preserve"> </w:t>
      </w:r>
      <w:r w:rsidRPr="0078747E">
        <w:t xml:space="preserve">The </w:t>
      </w:r>
      <w:r w:rsidRPr="00A22E7F">
        <w:t>PCEF</w:t>
      </w:r>
      <w:r w:rsidRPr="0078747E">
        <w:t xml:space="preserve"> shall remove all PCC rules previously applied to the terminated IP CAN bea</w:t>
      </w:r>
      <w:r>
        <w:t>rer, which have not been moved.</w:t>
      </w:r>
    </w:p>
    <w:p w14:paraId="3F48332C" w14:textId="77777777" w:rsidR="00F70155" w:rsidRPr="0078747E" w:rsidRDefault="00F70155" w:rsidP="00F70155">
      <w:r w:rsidRPr="0078747E">
        <w:t xml:space="preserve">The </w:t>
      </w:r>
      <w:r w:rsidRPr="00A22E7F">
        <w:t>PCEF</w:t>
      </w:r>
      <w:r w:rsidRPr="0078747E">
        <w:t xml:space="preserve"> shall remove all PCC rules previously applied to the terminated IP CAN bearer, which have not been moved.</w:t>
      </w:r>
    </w:p>
    <w:p w14:paraId="4FDFF6BA" w14:textId="77777777" w:rsidR="00F70155" w:rsidRPr="00F70155" w:rsidRDefault="00F70155" w:rsidP="00E62B7C">
      <w:pPr>
        <w:rPr>
          <w:rFonts w:eastAsia="바탕" w:hint="eastAsia"/>
          <w:lang w:eastAsia="ko-KR"/>
        </w:rPr>
      </w:pPr>
      <w:r>
        <w:t xml:space="preserve">If the last PDP context </w:t>
      </w:r>
      <w:r w:rsidRPr="0078747E">
        <w:t xml:space="preserve">within an IP CAN session is being terminated, the </w:t>
      </w:r>
      <w:r w:rsidRPr="00A22E7F">
        <w:t>PCEF</w:t>
      </w:r>
      <w:r w:rsidRPr="0078747E">
        <w:t xml:space="preserve"> shall</w:t>
      </w:r>
      <w:r>
        <w:t xml:space="preserve"> apply the procedures in clause A.3.5</w:t>
      </w:r>
      <w:r w:rsidRPr="0078747E">
        <w:t xml:space="preserve"> to indicate the IP CAN session termination</w:t>
      </w:r>
    </w:p>
    <w:p w14:paraId="5E090BF2" w14:textId="77777777" w:rsidR="00E62B7C" w:rsidRPr="0078747E" w:rsidRDefault="00E62B7C" w:rsidP="005A46E1">
      <w:pPr>
        <w:pStyle w:val="Heading2"/>
      </w:pPr>
      <w:bookmarkStart w:id="206" w:name="_Toc343033599"/>
      <w:r>
        <w:t>A.3.5</w:t>
      </w:r>
      <w:r w:rsidRPr="0078747E">
        <w:tab/>
        <w:t>Indication of IP-CAN Session Termination</w:t>
      </w:r>
      <w:bookmarkEnd w:id="206"/>
    </w:p>
    <w:p w14:paraId="1C1C1C9B" w14:textId="77777777" w:rsidR="00E62B7C" w:rsidRPr="0078747E" w:rsidRDefault="00E62B7C" w:rsidP="00E62B7C">
      <w:r>
        <w:t>For GPRS, an IP-CAN session is terminated w</w:t>
      </w:r>
      <w:r w:rsidRPr="0078747E">
        <w:t xml:space="preserve">hen the last PDP Context within the IP-CAN session is being terminated. </w:t>
      </w:r>
      <w:r w:rsidR="00F70155">
        <w:t>The procedure described in clause 4.5.7 applies here.</w:t>
      </w:r>
    </w:p>
    <w:p w14:paraId="7D822A0A" w14:textId="77777777" w:rsidR="00E62B7C" w:rsidRPr="0078747E" w:rsidRDefault="00E62B7C" w:rsidP="005A46E1">
      <w:pPr>
        <w:pStyle w:val="Heading2"/>
      </w:pPr>
      <w:bookmarkStart w:id="207" w:name="_Toc343033600"/>
      <w:r>
        <w:t>A.3.6</w:t>
      </w:r>
      <w:r w:rsidRPr="0078747E">
        <w:tab/>
        <w:t>Request of IP-CAN Bearer Termination</w:t>
      </w:r>
      <w:bookmarkEnd w:id="207"/>
    </w:p>
    <w:p w14:paraId="0593C9A2" w14:textId="77777777" w:rsidR="00E62B7C" w:rsidRPr="0078747E" w:rsidRDefault="00E62B7C" w:rsidP="00E62B7C">
      <w:r w:rsidRPr="0078747E">
        <w:t xml:space="preserve">If no more PCC rules are applied to an IP CAN bearer, the </w:t>
      </w:r>
      <w:r w:rsidRPr="00A22E7F">
        <w:t>PCEF</w:t>
      </w:r>
      <w:r w:rsidRPr="0078747E">
        <w:t xml:space="preserve"> shall send a PDP context deactivation request. </w:t>
      </w:r>
    </w:p>
    <w:p w14:paraId="11AAF30B" w14:textId="77777777" w:rsidR="00F70155" w:rsidRDefault="00F70155" w:rsidP="00F70155">
      <w:r w:rsidRPr="0078747E">
        <w:t xml:space="preserve">If the termination of the last IP CAN bearer within an IP CAN session is requested, the </w:t>
      </w:r>
      <w:r w:rsidRPr="00A22E7F">
        <w:t>PCRF</w:t>
      </w:r>
      <w:r w:rsidRPr="0078747E">
        <w:t xml:space="preserve"> and </w:t>
      </w:r>
      <w:r w:rsidRPr="00A22E7F">
        <w:t>PCEF</w:t>
      </w:r>
      <w:r>
        <w:t xml:space="preserve"> shall apply the procedures in clause A.3.7.</w:t>
      </w:r>
    </w:p>
    <w:p w14:paraId="663AA065" w14:textId="77777777" w:rsidR="00F70155" w:rsidRDefault="00F70155" w:rsidP="00F70155">
      <w:r>
        <w:t xml:space="preserve">If the selected Bearer Control Mode is UE-only, </w:t>
      </w:r>
      <w:r w:rsidRPr="0078747E">
        <w:t xml:space="preserve">the </w:t>
      </w:r>
      <w:r w:rsidRPr="00A22E7F">
        <w:t>PCRF</w:t>
      </w:r>
      <w:r w:rsidRPr="0078747E">
        <w:t xml:space="preserve"> may request the termination of an existing IP CAN bearer within an IP CAN session by using the PCC rule provisioning procedures in </w:t>
      </w:r>
      <w:r>
        <w:t>c</w:t>
      </w:r>
      <w:r w:rsidRPr="0078747E">
        <w:t xml:space="preserve">lause 4.5.2 to remove all </w:t>
      </w:r>
      <w:r w:rsidRPr="00A22E7F">
        <w:t>PCRF</w:t>
      </w:r>
      <w:r w:rsidRPr="0078747E">
        <w:t xml:space="preserve">-provisioned PCC rules and deactivate all PCC rules predefined within the </w:t>
      </w:r>
      <w:r w:rsidRPr="00A22E7F">
        <w:t>PCEF</w:t>
      </w:r>
      <w:r w:rsidRPr="0078747E">
        <w:t xml:space="preserve">, which have been applied to this IP CAN bearer. The </w:t>
      </w:r>
      <w:r w:rsidRPr="00A22E7F">
        <w:t>PCRF</w:t>
      </w:r>
      <w:r w:rsidRPr="0078747E">
        <w:t xml:space="preserve"> may either completely remove these PCC rules from the IP CAN session or move them to another IP CAN bearer within the IP CAN session.</w:t>
      </w:r>
    </w:p>
    <w:p w14:paraId="722833C1" w14:textId="77777777" w:rsidR="00F70155" w:rsidRPr="0078747E" w:rsidRDefault="00F70155" w:rsidP="00F70155">
      <w:r w:rsidRPr="0078747E">
        <w:t xml:space="preserve">If the </w:t>
      </w:r>
      <w:r w:rsidRPr="00A22E7F">
        <w:t>PCEF</w:t>
      </w:r>
      <w:r w:rsidRPr="0078747E">
        <w:t xml:space="preserve"> performs the IP CAN bearer binding, the </w:t>
      </w:r>
      <w:r w:rsidRPr="00A22E7F">
        <w:t>PCRF</w:t>
      </w:r>
      <w:r w:rsidRPr="0078747E">
        <w:t xml:space="preserve"> </w:t>
      </w:r>
      <w:r>
        <w:t>is not</w:t>
      </w:r>
      <w:r w:rsidRPr="0078747E">
        <w:t xml:space="preserve"> aware that it requests the termination of an IP CAN bearer by removing certain PCC rules. </w:t>
      </w:r>
      <w:r>
        <w:t xml:space="preserve">If upon removal of the PCC rules, there are no more PCC rules active in the PCEF for an IP-CAN bearer, the PCEF shall initiate the bearer termination procedure. </w:t>
      </w:r>
      <w:r w:rsidRPr="0078747E">
        <w:t>Further details of the binding mechanism can be found in 3GPP TS 29.213 [8].</w:t>
      </w:r>
    </w:p>
    <w:p w14:paraId="0B5676FE" w14:textId="77777777" w:rsidR="00F70155" w:rsidRDefault="00F70155" w:rsidP="007B0511">
      <w:r>
        <w:t>If the selected Bearer Control Mode (BCM) is UE-only, and the PCRF receives a trigger for the removal of all PCC rules bound to an IP CAN bearer from the AF, the following steps apply. In order to avoid race conditions, the PCRF should start a timer to wait for the UE-initiated termination message</w:t>
      </w:r>
      <w:r w:rsidR="007B0511">
        <w:t xml:space="preserve">. </w:t>
      </w:r>
      <w:r>
        <w:t>If a UE-initiated termination of an IP CAN bearer</w:t>
      </w:r>
      <w:r w:rsidRPr="0078747E">
        <w:t xml:space="preserve"> </w:t>
      </w:r>
      <w:r>
        <w:t xml:space="preserve">is performed before timer expiry, the PCRF will receive an </w:t>
      </w:r>
      <w:r w:rsidRPr="0078747E">
        <w:t>Indication of IP-CAN Bearer Termination Implications</w:t>
      </w:r>
      <w:r>
        <w:t xml:space="preserve"> according to Clause 4.5.6 and shall then not perform the network-initiated termination of that IP CAN bearer. Otherwise, if the timer expires, the PCRF shall remove/deactivate all the PCC rules that have been previously installed/activated for that IP-CAN bearer.</w:t>
      </w:r>
    </w:p>
    <w:p w14:paraId="0F1F95C4" w14:textId="77777777" w:rsidR="00F70155" w:rsidRPr="0078747E" w:rsidRDefault="00F70155" w:rsidP="00F70155">
      <w:r>
        <w:t>If the PCRF decides to remove all PCC rules bound to an IP CAN bearer due to an internal trigger or trigger from the SPR, the PCRF shall instantly remove/deactivate all the PCC rules that have been previously installed/activated on that IP-CAN bearer.</w:t>
      </w:r>
    </w:p>
    <w:p w14:paraId="49C1291D" w14:textId="77777777" w:rsidR="00F70155" w:rsidRDefault="00F70155" w:rsidP="00F70155">
      <w:r w:rsidRPr="0078747E">
        <w:t xml:space="preserve">If no more PCC rules are applied to an IP CAN bearer, the </w:t>
      </w:r>
      <w:r w:rsidRPr="00A22E7F">
        <w:t>PCEF</w:t>
      </w:r>
      <w:r w:rsidRPr="0078747E">
        <w:t xml:space="preserve"> shall </w:t>
      </w:r>
      <w:r>
        <w:t>terminate the IP CAN bearer.</w:t>
      </w:r>
    </w:p>
    <w:p w14:paraId="12531E1F" w14:textId="77777777" w:rsidR="00E62B7C" w:rsidRPr="0078747E" w:rsidRDefault="00E62B7C" w:rsidP="005A46E1">
      <w:pPr>
        <w:pStyle w:val="Heading2"/>
      </w:pPr>
      <w:bookmarkStart w:id="208" w:name="_Toc343033601"/>
      <w:r>
        <w:t>A.3.7</w:t>
      </w:r>
      <w:r w:rsidRPr="0078747E">
        <w:tab/>
        <w:t>Request of IP-CAN Session Termination</w:t>
      </w:r>
      <w:bookmarkEnd w:id="208"/>
    </w:p>
    <w:p w14:paraId="19B743E9" w14:textId="77777777" w:rsidR="00F70155" w:rsidRDefault="00F70155" w:rsidP="00F70155">
      <w:r>
        <w:t>The procedure described in clause 4.5.9 applies with the following changes:</w:t>
      </w:r>
    </w:p>
    <w:p w14:paraId="26B50169" w14:textId="77777777" w:rsidR="00F70155" w:rsidRDefault="00E62B7C" w:rsidP="00F70155">
      <w:r w:rsidRPr="0078747E">
        <w:t xml:space="preserve">If no more PCC rules are applied to an IP CAN session, </w:t>
      </w:r>
      <w:r>
        <w:t>the PCEF</w:t>
      </w:r>
      <w:r w:rsidRPr="0078747E">
        <w:t xml:space="preserve"> shall send a PDP context deactivation request with the teardown indicator set to indicate that the termination of the entire </w:t>
      </w:r>
      <w:r>
        <w:t>IP-CAN</w:t>
      </w:r>
      <w:r w:rsidRPr="0078747E">
        <w:t xml:space="preserve"> session is requested. </w:t>
      </w:r>
    </w:p>
    <w:p w14:paraId="0903E2BA" w14:textId="77777777" w:rsidR="00E62B7C" w:rsidRPr="006F7E27" w:rsidRDefault="00F70155" w:rsidP="007B0511">
      <w:pPr>
        <w:rPr>
          <w:rFonts w:eastAsia="바탕" w:hint="eastAsia"/>
          <w:lang w:eastAsia="ko-KR"/>
        </w:rPr>
      </w:pPr>
      <w:r>
        <w:t>If the selected Bearer Control Mode (BCM) is UE-only, and the PCRF receives a trigger for the removal of all PCC rules bound to an IP CAN session from the AF, the following steps apply. In order to avoid race conditions, the PCRF should start a timer to wait for the UE-initiated bearer termination message</w:t>
      </w:r>
      <w:r w:rsidR="007B0511">
        <w:t xml:space="preserve">. </w:t>
      </w:r>
      <w:r>
        <w:t>If a UE-initiated bearer termination of an IP CAN session</w:t>
      </w:r>
      <w:r w:rsidRPr="0078747E">
        <w:t xml:space="preserve"> </w:t>
      </w:r>
      <w:r>
        <w:t xml:space="preserve">is performed before timer expiry, the PCRF will receive an </w:t>
      </w:r>
      <w:r w:rsidRPr="0078747E">
        <w:t xml:space="preserve">Indication of IP-CAN </w:t>
      </w:r>
      <w:r>
        <w:t>Session</w:t>
      </w:r>
      <w:r w:rsidRPr="0078747E">
        <w:t xml:space="preserve"> Termination </w:t>
      </w:r>
      <w:r>
        <w:t>according to Clause A.3.</w:t>
      </w:r>
      <w:r w:rsidR="007B0511">
        <w:t xml:space="preserve">5 </w:t>
      </w:r>
      <w:r>
        <w:t>and shall then not perform the network-initiated termination of that IP CAN session</w:t>
      </w:r>
      <w:r w:rsidR="007B0511">
        <w:t xml:space="preserve">. </w:t>
      </w:r>
      <w:r>
        <w:t>Otherwise, if the timer expires, the PCRF shall remove/deactivate all the PCC rules that have been previously installed or activated for that IP-CAN session.</w:t>
      </w:r>
    </w:p>
    <w:p w14:paraId="751DBB48" w14:textId="77777777" w:rsidR="00E62B7C" w:rsidRPr="00880402" w:rsidRDefault="00E62B7C" w:rsidP="005A46E1">
      <w:pPr>
        <w:pStyle w:val="Heading2"/>
        <w:rPr>
          <w:lang w:val="en-US"/>
        </w:rPr>
      </w:pPr>
      <w:bookmarkStart w:id="209" w:name="_Toc343033602"/>
      <w:r>
        <w:rPr>
          <w:lang w:val="en-US"/>
        </w:rPr>
        <w:t>A.3.8</w:t>
      </w:r>
      <w:r w:rsidRPr="00880402">
        <w:rPr>
          <w:lang w:val="en-US"/>
        </w:rPr>
        <w:t xml:space="preserve"> </w:t>
      </w:r>
      <w:r w:rsidRPr="00880402">
        <w:rPr>
          <w:lang w:val="en-US"/>
        </w:rPr>
        <w:tab/>
        <w:t>Bearer Control Mode Selection</w:t>
      </w:r>
      <w:bookmarkEnd w:id="209"/>
    </w:p>
    <w:p w14:paraId="10A69E76" w14:textId="77777777" w:rsidR="00E62B7C" w:rsidRDefault="00E62B7C" w:rsidP="00E62B7C">
      <w:r>
        <w:t xml:space="preserve">The GGSN shall only include the Network-Request-Support AVP if it supports this procedure and both the UE and the SGSN have previously indicated to the GGSN (refer to 3GPP TS 23.060 [17] and 29.060 [18]) that they also support it. The </w:t>
      </w:r>
      <w:r w:rsidR="005C2AF4">
        <w:t>Network-Request-Support</w:t>
      </w:r>
      <w:r>
        <w:t xml:space="preserve"> AVP shall be included if the GGSN received it from the SGSN. </w:t>
      </w:r>
    </w:p>
    <w:p w14:paraId="6319DE85" w14:textId="77777777" w:rsidR="00E62B7C" w:rsidRDefault="00E62B7C" w:rsidP="00E62B7C">
      <w:r>
        <w:t>The PCRF derives the Selected Bearer-Control-Mode AVP based on the received Network-Request-Support AVP, access network information, subscriber information and operator policy. The Selected Bearer-Control-Mode AVP shall be provided to the GGSN using the PCC Rules provision procedure at IP-CAN session establishment. The GGSN should forward it to the UE. The selected value is applicable to all PDP Contexts within the activated PDP Address/APN pair.</w:t>
      </w:r>
    </w:p>
    <w:p w14:paraId="727A835B" w14:textId="77777777" w:rsidR="00E62B7C" w:rsidRDefault="00E62B7C" w:rsidP="00E62B7C">
      <w:pPr>
        <w:rPr>
          <w:rFonts w:eastAsia="바탕" w:hint="eastAsia"/>
          <w:lang w:eastAsia="ko-KR"/>
        </w:rPr>
      </w:pPr>
      <w:r>
        <w:t>The BCM selection procedure can also be triggered as a consequence of a change of SGSN.</w:t>
      </w:r>
    </w:p>
    <w:p w14:paraId="610E419A" w14:textId="77777777" w:rsidR="005C2AF4" w:rsidRPr="0078747E" w:rsidRDefault="005C2AF4" w:rsidP="005C2AF4">
      <w:r w:rsidRPr="0078747E">
        <w:t xml:space="preserve">The values </w:t>
      </w:r>
      <w:r>
        <w:t>defined in 5.3.23 for the Bearer-Control-Mode AVP apply with the following meaning</w:t>
      </w:r>
      <w:r w:rsidRPr="0078747E">
        <w:t>:</w:t>
      </w:r>
    </w:p>
    <w:p w14:paraId="7AF7A169" w14:textId="77777777" w:rsidR="005C2AF4" w:rsidRPr="0078747E" w:rsidRDefault="005C2AF4" w:rsidP="00915352">
      <w:pPr>
        <w:pStyle w:val="B1"/>
      </w:pPr>
      <w:r>
        <w:t>UE_ONLY</w:t>
      </w:r>
      <w:r w:rsidRPr="0078747E">
        <w:t xml:space="preserve"> (0)</w:t>
      </w:r>
    </w:p>
    <w:p w14:paraId="08F82BA3" w14:textId="77777777" w:rsidR="005C2AF4" w:rsidRPr="0078747E" w:rsidRDefault="00915352" w:rsidP="00915352">
      <w:pPr>
        <w:pStyle w:val="B1"/>
      </w:pPr>
      <w:r>
        <w:tab/>
      </w:r>
      <w:r w:rsidR="005C2AF4" w:rsidRPr="0078747E">
        <w:t xml:space="preserve">This </w:t>
      </w:r>
      <w:r w:rsidR="005C2AF4">
        <w:t>value is used to indicate that the UE shall request any additional PDP Context establishment</w:t>
      </w:r>
      <w:r w:rsidR="005C2AF4" w:rsidRPr="0078747E">
        <w:t>.</w:t>
      </w:r>
      <w:r w:rsidR="005C2AF4" w:rsidRPr="00F029D9">
        <w:t xml:space="preserve"> </w:t>
      </w:r>
    </w:p>
    <w:p w14:paraId="33AED4AC" w14:textId="77777777" w:rsidR="005C2AF4" w:rsidRPr="0078747E" w:rsidRDefault="005C2AF4" w:rsidP="00915352">
      <w:pPr>
        <w:pStyle w:val="B1"/>
      </w:pPr>
      <w:r>
        <w:t>RESERVED</w:t>
      </w:r>
      <w:r w:rsidRPr="0078747E">
        <w:t xml:space="preserve"> (1)</w:t>
      </w:r>
    </w:p>
    <w:p w14:paraId="552196C3" w14:textId="77777777" w:rsidR="005C2AF4" w:rsidRDefault="00915352" w:rsidP="00915352">
      <w:pPr>
        <w:pStyle w:val="B1"/>
      </w:pPr>
      <w:r>
        <w:tab/>
      </w:r>
      <w:r w:rsidR="005C2AF4" w:rsidRPr="0078747E">
        <w:t xml:space="preserve">This value is </w:t>
      </w:r>
      <w:r w:rsidR="005C2AF4">
        <w:rPr>
          <w:rFonts w:hint="eastAsia"/>
          <w:lang w:eastAsia="ko-KR"/>
        </w:rPr>
        <w:t xml:space="preserve">not </w:t>
      </w:r>
      <w:r w:rsidR="005C2AF4" w:rsidRPr="0078747E">
        <w:t xml:space="preserve">used </w:t>
      </w:r>
      <w:r w:rsidR="005C2AF4">
        <w:rPr>
          <w:rFonts w:hint="eastAsia"/>
          <w:lang w:eastAsia="ko-KR"/>
        </w:rPr>
        <w:t>in this Release.</w:t>
      </w:r>
    </w:p>
    <w:p w14:paraId="04A18D3C" w14:textId="77777777" w:rsidR="005C2AF4" w:rsidRPr="0078747E" w:rsidRDefault="005C2AF4" w:rsidP="00915352">
      <w:pPr>
        <w:pStyle w:val="B1"/>
      </w:pPr>
      <w:r>
        <w:t>UE_NW</w:t>
      </w:r>
      <w:r w:rsidRPr="0078747E">
        <w:t xml:space="preserve"> (</w:t>
      </w:r>
      <w:r>
        <w:t>2</w:t>
      </w:r>
      <w:r w:rsidRPr="0078747E">
        <w:t>)</w:t>
      </w:r>
    </w:p>
    <w:p w14:paraId="44B3FAD5" w14:textId="77777777" w:rsidR="005C2AF4" w:rsidRPr="005C2AF4" w:rsidRDefault="00915352" w:rsidP="00915352">
      <w:pPr>
        <w:pStyle w:val="B1"/>
        <w:rPr>
          <w:rFonts w:eastAsia="바탕" w:hint="eastAsia"/>
          <w:lang w:eastAsia="ko-KR"/>
        </w:rPr>
      </w:pPr>
      <w:r>
        <w:tab/>
      </w:r>
      <w:r w:rsidR="005C2AF4" w:rsidRPr="00E11DB7">
        <w:t>This value is used to indicate that both the UE and P</w:t>
      </w:r>
      <w:r w:rsidR="005C2AF4">
        <w:t xml:space="preserve">CEF may request any additional PDP Context </w:t>
      </w:r>
      <w:r w:rsidR="005C2AF4" w:rsidRPr="00E11DB7">
        <w:t>establishment and add own t</w:t>
      </w:r>
      <w:r w:rsidR="005C2AF4">
        <w:t>raffic mapping information to a PDP Context</w:t>
      </w:r>
      <w:r w:rsidR="005C2AF4" w:rsidRPr="00E11DB7">
        <w:t>.</w:t>
      </w:r>
    </w:p>
    <w:p w14:paraId="47AA9485" w14:textId="77777777" w:rsidR="000426C4" w:rsidRPr="0042266A" w:rsidRDefault="000426C4" w:rsidP="005A46E1">
      <w:pPr>
        <w:pStyle w:val="Heading2"/>
        <w:rPr>
          <w:rFonts w:hint="eastAsia"/>
          <w:lang w:val="en-US"/>
        </w:rPr>
      </w:pPr>
      <w:bookmarkStart w:id="210" w:name="_Toc343033603"/>
      <w:r w:rsidRPr="0042266A">
        <w:rPr>
          <w:rFonts w:hint="eastAsia"/>
          <w:lang w:val="en-US"/>
        </w:rPr>
        <w:t>A.3.</w:t>
      </w:r>
      <w:r>
        <w:rPr>
          <w:rFonts w:eastAsia="바탕" w:hint="eastAsia"/>
          <w:lang w:val="en-US" w:eastAsia="ko-KR"/>
        </w:rPr>
        <w:t>9</w:t>
      </w:r>
      <w:r w:rsidRPr="00880402">
        <w:rPr>
          <w:lang w:val="en-US"/>
        </w:rPr>
        <w:t xml:space="preserve"> </w:t>
      </w:r>
      <w:r w:rsidRPr="00880402">
        <w:rPr>
          <w:lang w:val="en-US"/>
        </w:rPr>
        <w:tab/>
      </w:r>
      <w:r w:rsidRPr="0042266A">
        <w:rPr>
          <w:rFonts w:hint="eastAsia"/>
          <w:lang w:val="en-US"/>
        </w:rPr>
        <w:t>Bearer Binding Mechanism</w:t>
      </w:r>
      <w:bookmarkEnd w:id="210"/>
    </w:p>
    <w:p w14:paraId="761095AB" w14:textId="77777777" w:rsidR="000426C4" w:rsidRPr="003E627B" w:rsidRDefault="003E627B" w:rsidP="00EA319F">
      <w:pPr>
        <w:rPr>
          <w:rFonts w:eastAsia="바탕" w:hint="eastAsia"/>
          <w:lang w:eastAsia="ko-KR"/>
        </w:rPr>
      </w:pPr>
      <w:r>
        <w:rPr>
          <w:rFonts w:eastAsia="SimSun" w:hint="eastAsia"/>
          <w:lang w:eastAsia="zh-CN"/>
        </w:rPr>
        <w:t>Refer to annex D.2 of 3GPP TS 29.213 [8]</w:t>
      </w:r>
      <w:r w:rsidR="00925866" w:rsidRPr="00EA319F">
        <w:t>.</w:t>
      </w:r>
    </w:p>
    <w:p w14:paraId="754ABBC7" w14:textId="77777777" w:rsidR="00F72327" w:rsidRPr="003B0FC8" w:rsidRDefault="003A7586" w:rsidP="005A46E1">
      <w:pPr>
        <w:pStyle w:val="Heading2"/>
        <w:rPr>
          <w:rFonts w:eastAsia="바탕" w:hint="eastAsia"/>
          <w:lang w:val="da-DK" w:eastAsia="ko-KR"/>
        </w:rPr>
      </w:pPr>
      <w:bookmarkStart w:id="211" w:name="_Toc343033604"/>
      <w:r w:rsidRPr="003B0FC8">
        <w:rPr>
          <w:lang w:val="da-DK"/>
        </w:rPr>
        <w:t>A.3.</w:t>
      </w:r>
      <w:r w:rsidRPr="003B0FC8">
        <w:rPr>
          <w:rFonts w:eastAsia="바탕" w:hint="eastAsia"/>
          <w:lang w:val="da-DK" w:eastAsia="ko-KR"/>
        </w:rPr>
        <w:t>10</w:t>
      </w:r>
      <w:r w:rsidRPr="003B0FC8">
        <w:rPr>
          <w:lang w:val="da-DK"/>
        </w:rPr>
        <w:t xml:space="preserve"> </w:t>
      </w:r>
      <w:r w:rsidRPr="003B0FC8">
        <w:rPr>
          <w:lang w:val="da-DK"/>
        </w:rPr>
        <w:tab/>
      </w:r>
      <w:r w:rsidR="008F604E" w:rsidRPr="003B0FC8">
        <w:rPr>
          <w:rFonts w:eastAsia="바탕" w:hint="eastAsia"/>
          <w:lang w:val="da-DK" w:eastAsia="ko-KR"/>
        </w:rPr>
        <w:t>Void</w:t>
      </w:r>
      <w:bookmarkEnd w:id="211"/>
    </w:p>
    <w:p w14:paraId="4F12A878" w14:textId="77777777" w:rsidR="00D77786" w:rsidRPr="003B0FC8" w:rsidRDefault="00D77786" w:rsidP="005A46E1">
      <w:pPr>
        <w:pStyle w:val="Heading2"/>
        <w:rPr>
          <w:lang w:val="da-DK"/>
        </w:rPr>
      </w:pPr>
      <w:bookmarkStart w:id="212" w:name="_Toc343033605"/>
      <w:r w:rsidRPr="003B0FC8">
        <w:rPr>
          <w:lang w:val="da-DK"/>
        </w:rPr>
        <w:t>A.3.11</w:t>
      </w:r>
      <w:r w:rsidRPr="003B0FC8">
        <w:rPr>
          <w:lang w:val="da-DK"/>
        </w:rPr>
        <w:tab/>
        <w:t>PCC Rule Error Handling</w:t>
      </w:r>
      <w:bookmarkEnd w:id="212"/>
    </w:p>
    <w:p w14:paraId="19D5E215" w14:textId="77777777" w:rsidR="00D77786" w:rsidRPr="00AD04B5" w:rsidRDefault="00D77786" w:rsidP="00D77786">
      <w:pPr>
        <w:rPr>
          <w:rFonts w:eastAsia="바탕" w:hint="eastAsia"/>
          <w:lang w:eastAsia="ko-KR"/>
        </w:rPr>
      </w:pPr>
      <w:r>
        <w:t>In addition to the procedures described in clause 4.5.12 the following procedures apply:</w:t>
      </w:r>
    </w:p>
    <w:p w14:paraId="3D4EF4FA" w14:textId="77777777" w:rsidR="00D77786" w:rsidRPr="00915352" w:rsidRDefault="00D77786" w:rsidP="007B0511">
      <w:r w:rsidRPr="00915352">
        <w:t>If the PCRF performs the bearer binding, for predefined PCC rules that contain only uplink service data flow filters which are known to the PCRF, the PCEF may include the Bearer-Identifier AVP within the Charging-Rule-Report AVP to indicate the affected IP-CAN bearer from a failed PCC rule activation</w:t>
      </w:r>
      <w:r w:rsidR="007B0511" w:rsidRPr="00915352">
        <w:t>.</w:t>
      </w:r>
      <w:r w:rsidR="007B0511">
        <w:t xml:space="preserve"> </w:t>
      </w:r>
      <w:r w:rsidRPr="00915352">
        <w:t>If no Bearer-Identifier is provided then the PCRF shall assume that PCC rule failed to activate to all assigned IP-CAN bearers</w:t>
      </w:r>
    </w:p>
    <w:p w14:paraId="19190140" w14:textId="77777777" w:rsidR="00F72327" w:rsidRDefault="00D77786" w:rsidP="00F72327">
      <w:pPr>
        <w:pStyle w:val="NO"/>
        <w:rPr>
          <w:rFonts w:eastAsia="바탕" w:hint="eastAsia"/>
          <w:lang w:eastAsia="ko-KR"/>
        </w:rPr>
      </w:pPr>
      <w:r>
        <w:rPr>
          <w:lang w:eastAsia="ja-JP"/>
        </w:rPr>
        <w:t>NOTE:</w:t>
      </w:r>
      <w:r w:rsidR="00915352">
        <w:rPr>
          <w:lang w:eastAsia="ja-JP"/>
        </w:rPr>
        <w:tab/>
      </w:r>
      <w:r>
        <w:t>In such a case the same PCC rule can be activated to multiple IP-CAN bearers of the same IP-CAN session.</w:t>
      </w:r>
    </w:p>
    <w:p w14:paraId="6F51B356" w14:textId="77777777" w:rsidR="00AD04B5" w:rsidRPr="00D34045" w:rsidRDefault="00AD04B5" w:rsidP="00AD04B5">
      <w:pPr>
        <w:pStyle w:val="Heading2"/>
      </w:pPr>
      <w:bookmarkStart w:id="213" w:name="_Toc343033606"/>
      <w:r w:rsidRPr="00D34045">
        <w:t>A.</w:t>
      </w:r>
      <w:r>
        <w:rPr>
          <w:rFonts w:eastAsia="SimSun" w:hint="eastAsia"/>
          <w:lang w:eastAsia="zh-CN"/>
        </w:rPr>
        <w:t>3</w:t>
      </w:r>
      <w:r w:rsidRPr="00D34045">
        <w:t>.</w:t>
      </w:r>
      <w:r>
        <w:rPr>
          <w:rFonts w:eastAsia="바탕" w:hint="eastAsia"/>
          <w:lang w:eastAsia="ko-KR"/>
        </w:rPr>
        <w:t>12</w:t>
      </w:r>
      <w:r w:rsidRPr="00D34045">
        <w:tab/>
      </w:r>
      <w:r>
        <w:t>Precedence handling</w:t>
      </w:r>
      <w:bookmarkEnd w:id="213"/>
    </w:p>
    <w:p w14:paraId="2C59E833" w14:textId="77777777" w:rsidR="00AD04B5" w:rsidRDefault="00AD04B5" w:rsidP="00AD04B5">
      <w:pPr>
        <w:rPr>
          <w:color w:val="0000FF"/>
        </w:rPr>
      </w:pPr>
      <w:r w:rsidRPr="00E62775">
        <w:t xml:space="preserve">PCRF provides only one precedence value per PCC rule. </w:t>
      </w:r>
      <w:r>
        <w:t>For network initiated IP-CAN session modification,</w:t>
      </w:r>
      <w:r w:rsidRPr="00E62775">
        <w:t xml:space="preserve"> </w:t>
      </w:r>
      <w:r>
        <w:t>s</w:t>
      </w:r>
      <w:r w:rsidRPr="00E62775">
        <w:t xml:space="preserve">ince one PCC rule may result in more than one TFT filters, the PCEF </w:t>
      </w:r>
      <w:r>
        <w:t xml:space="preserve">shall </w:t>
      </w:r>
      <w:r w:rsidRPr="00E62775">
        <w:t>ensure that each TFT filter is assigned unique precedence value across all TFT filters of the corresponding PDN connection</w:t>
      </w:r>
      <w:r>
        <w:t xml:space="preserve"> (</w:t>
      </w:r>
      <w:r w:rsidRPr="00E62775">
        <w:t>as s</w:t>
      </w:r>
      <w:r>
        <w:t>pecified in 3GPP TS 24.008 [13])</w:t>
      </w:r>
      <w:r w:rsidRPr="00E62775">
        <w:t>. When two PCC rules result in two sets of TFT filters, the PCEF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r>
        <w:t xml:space="preserve"> </w:t>
      </w:r>
    </w:p>
    <w:p w14:paraId="102DAD0B" w14:textId="77777777" w:rsidR="00AD04B5" w:rsidRPr="00AD04B5" w:rsidRDefault="00AD04B5" w:rsidP="00F72327">
      <w:pPr>
        <w:pStyle w:val="NO"/>
        <w:rPr>
          <w:rFonts w:eastAsia="바탕" w:hint="eastAsia"/>
          <w:lang w:eastAsia="ko-KR"/>
        </w:rPr>
      </w:pPr>
      <w:r w:rsidRPr="0023293D">
        <w:t>NOTE:</w:t>
      </w:r>
      <w:r>
        <w:tab/>
      </w:r>
      <w:r w:rsidRPr="0023293D">
        <w:rPr>
          <w:rFonts w:hint="eastAsia"/>
        </w:rPr>
        <w:t xml:space="preserve">The </w:t>
      </w:r>
      <w:r>
        <w:t xml:space="preserve">maximum value of precedence of the TFT filter </w:t>
      </w:r>
      <w:r w:rsidRPr="0023293D">
        <w:t xml:space="preserve">is </w:t>
      </w:r>
      <w:r w:rsidRPr="0023293D">
        <w:rPr>
          <w:rFonts w:hint="eastAsia"/>
        </w:rPr>
        <w:t>limited</w:t>
      </w:r>
      <w:r w:rsidRPr="00393D3F">
        <w:rPr>
          <w:rFonts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43544188" w14:textId="77777777" w:rsidR="00E62B7C" w:rsidRDefault="00E62B7C" w:rsidP="005A46E1">
      <w:pPr>
        <w:pStyle w:val="Heading1"/>
      </w:pPr>
      <w:bookmarkStart w:id="214" w:name="_Toc343033607"/>
      <w:r>
        <w:t>A.4</w:t>
      </w:r>
      <w:r>
        <w:tab/>
        <w:t>QoS Mapping</w:t>
      </w:r>
      <w:bookmarkEnd w:id="214"/>
    </w:p>
    <w:p w14:paraId="1262E3A3" w14:textId="77777777" w:rsidR="00E62B7C" w:rsidRPr="00880402" w:rsidRDefault="00E62B7C" w:rsidP="005A46E1">
      <w:pPr>
        <w:pStyle w:val="Heading2"/>
        <w:rPr>
          <w:lang w:val="en-US"/>
        </w:rPr>
      </w:pPr>
      <w:bookmarkStart w:id="215" w:name="_Toc343033608"/>
      <w:r>
        <w:rPr>
          <w:lang w:val="en-US"/>
        </w:rPr>
        <w:t>A.4.1</w:t>
      </w:r>
      <w:r w:rsidRPr="00880402">
        <w:rPr>
          <w:lang w:val="en-US"/>
        </w:rPr>
        <w:t xml:space="preserve"> </w:t>
      </w:r>
      <w:r w:rsidRPr="00880402">
        <w:rPr>
          <w:lang w:val="en-US"/>
        </w:rPr>
        <w:tab/>
      </w:r>
      <w:r w:rsidR="0096494E">
        <w:rPr>
          <w:rFonts w:eastAsia="SimSun" w:hint="eastAsia"/>
          <w:lang w:val="en-US" w:eastAsia="zh-CN"/>
        </w:rPr>
        <w:t xml:space="preserve">GPRS </w:t>
      </w:r>
      <w:r>
        <w:rPr>
          <w:lang w:val="en-US"/>
        </w:rPr>
        <w:t xml:space="preserve">QCI to </w:t>
      </w:r>
      <w:r w:rsidR="0096494E">
        <w:t xml:space="preserve">UMTS </w:t>
      </w:r>
      <w:r>
        <w:rPr>
          <w:lang w:val="en-US"/>
        </w:rPr>
        <w:t>QoS parameter</w:t>
      </w:r>
      <w:r w:rsidR="0096494E">
        <w:rPr>
          <w:rFonts w:eastAsia="SimSun" w:hint="eastAsia"/>
          <w:lang w:val="en-US" w:eastAsia="zh-CN"/>
        </w:rPr>
        <w:t>s</w:t>
      </w:r>
      <w:r>
        <w:rPr>
          <w:lang w:val="en-US"/>
        </w:rPr>
        <w:t xml:space="preserve"> mapping</w:t>
      </w:r>
      <w:bookmarkEnd w:id="215"/>
    </w:p>
    <w:p w14:paraId="76C3A6E6" w14:textId="77777777" w:rsidR="00E62B7C" w:rsidRDefault="00E62B7C" w:rsidP="00E62B7C">
      <w:r>
        <w:t xml:space="preserve">The mapping of </w:t>
      </w:r>
      <w:r w:rsidR="0096494E">
        <w:rPr>
          <w:rFonts w:eastAsia="SimSun" w:hint="eastAsia"/>
          <w:lang w:eastAsia="zh-CN"/>
        </w:rPr>
        <w:t xml:space="preserve">GPRS </w:t>
      </w:r>
      <w:r>
        <w:t>QCI to UMTS QoS parameters is shown in the following table (coming from TS 23.203 [7] Annex A table A.3):</w:t>
      </w:r>
    </w:p>
    <w:p w14:paraId="4AE6B8B8" w14:textId="77777777" w:rsidR="00E62B7C" w:rsidRPr="00370927" w:rsidRDefault="00E62B7C" w:rsidP="00E62B7C">
      <w:pPr>
        <w:pStyle w:val="TH"/>
        <w:rPr>
          <w:rFonts w:hint="eastAsia"/>
          <w:lang w:eastAsia="ko-KR"/>
        </w:rPr>
      </w:pPr>
      <w:r w:rsidRPr="0078747E">
        <w:t xml:space="preserve">Table </w:t>
      </w:r>
      <w:r>
        <w:t>A.4.1.1</w:t>
      </w:r>
      <w:r w:rsidRPr="0078747E">
        <w:t xml:space="preserve">: </w:t>
      </w:r>
      <w:r>
        <w:t xml:space="preserve">Mapping for </w:t>
      </w:r>
      <w:r w:rsidR="0096494E">
        <w:rPr>
          <w:rFonts w:eastAsia="SimSun" w:hint="eastAsia"/>
          <w:lang w:eastAsia="zh-CN"/>
        </w:rPr>
        <w:t xml:space="preserve">GPRS </w:t>
      </w:r>
      <w:r>
        <w:t xml:space="preserve">QoS Class Identifier to/from </w:t>
      </w:r>
      <w:r w:rsidR="00170F70">
        <w:rPr>
          <w:rFonts w:eastAsia="바탕" w:hint="eastAsia"/>
          <w:lang w:eastAsia="ko-KR"/>
        </w:rPr>
        <w:t xml:space="preserve">R99 </w:t>
      </w:r>
      <w:r w:rsidR="0096494E">
        <w:rPr>
          <w:rFonts w:eastAsia="SimSun" w:hint="eastAsia"/>
          <w:lang w:eastAsia="zh-CN"/>
        </w:rPr>
        <w:t xml:space="preserve">UMTS </w:t>
      </w:r>
      <w:r>
        <w:t>QoS parameters</w:t>
      </w:r>
      <w:r w:rsidRPr="0078747E">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27"/>
        <w:gridCol w:w="1967"/>
        <w:gridCol w:w="1417"/>
        <w:gridCol w:w="1437"/>
        <w:gridCol w:w="1297"/>
      </w:tblGrid>
      <w:tr w:rsidR="00E62B7C" w14:paraId="5E7C8EFF" w14:textId="77777777">
        <w:trPr>
          <w:jc w:val="center"/>
        </w:trPr>
        <w:tc>
          <w:tcPr>
            <w:tcW w:w="1827" w:type="dxa"/>
            <w:vMerge w:val="restart"/>
            <w:tcBorders>
              <w:top w:val="single" w:sz="12" w:space="0" w:color="auto"/>
              <w:bottom w:val="single" w:sz="6" w:space="0" w:color="auto"/>
            </w:tcBorders>
          </w:tcPr>
          <w:p w14:paraId="10494BBB" w14:textId="77777777" w:rsidR="00E62B7C" w:rsidRPr="00FC2095" w:rsidRDefault="00E62B7C" w:rsidP="00FC2095">
            <w:pPr>
              <w:pStyle w:val="TAH"/>
            </w:pPr>
            <w:r w:rsidRPr="00FC2095">
              <w:t>QoS-Class-Identifier AVP Value</w:t>
            </w:r>
          </w:p>
        </w:tc>
        <w:tc>
          <w:tcPr>
            <w:tcW w:w="6118" w:type="dxa"/>
            <w:gridSpan w:val="4"/>
            <w:tcBorders>
              <w:top w:val="single" w:sz="12" w:space="0" w:color="auto"/>
              <w:bottom w:val="single" w:sz="6" w:space="0" w:color="auto"/>
            </w:tcBorders>
          </w:tcPr>
          <w:p w14:paraId="66EAF316" w14:textId="77777777" w:rsidR="00E62B7C" w:rsidRPr="00FC2095" w:rsidRDefault="0050129E" w:rsidP="00FC2095">
            <w:pPr>
              <w:pStyle w:val="TAH"/>
            </w:pPr>
            <w:r>
              <w:rPr>
                <w:rFonts w:eastAsia="바탕" w:hint="eastAsia"/>
                <w:lang w:eastAsia="ko-KR"/>
              </w:rPr>
              <w:t xml:space="preserve">R99 </w:t>
            </w:r>
            <w:r w:rsidR="00E62B7C" w:rsidRPr="00FC2095">
              <w:t>UMTS QoS parameters</w:t>
            </w:r>
          </w:p>
        </w:tc>
      </w:tr>
      <w:tr w:rsidR="00E62B7C" w14:paraId="05524FAF" w14:textId="77777777">
        <w:trPr>
          <w:jc w:val="center"/>
        </w:trPr>
        <w:tc>
          <w:tcPr>
            <w:tcW w:w="1827" w:type="dxa"/>
            <w:vMerge/>
            <w:tcBorders>
              <w:top w:val="single" w:sz="6" w:space="0" w:color="auto"/>
              <w:bottom w:val="single" w:sz="12" w:space="0" w:color="auto"/>
            </w:tcBorders>
          </w:tcPr>
          <w:p w14:paraId="6B86BE13" w14:textId="77777777" w:rsidR="00E62B7C" w:rsidRPr="00FC2095" w:rsidRDefault="00E62B7C" w:rsidP="00FC2095">
            <w:pPr>
              <w:pStyle w:val="TAH"/>
            </w:pPr>
          </w:p>
        </w:tc>
        <w:tc>
          <w:tcPr>
            <w:tcW w:w="1967" w:type="dxa"/>
            <w:tcBorders>
              <w:top w:val="single" w:sz="6" w:space="0" w:color="auto"/>
              <w:bottom w:val="single" w:sz="12" w:space="0" w:color="auto"/>
            </w:tcBorders>
          </w:tcPr>
          <w:p w14:paraId="2B36DF42" w14:textId="77777777" w:rsidR="00E62B7C" w:rsidRPr="00FC2095" w:rsidRDefault="00E62B7C" w:rsidP="00FC2095">
            <w:pPr>
              <w:pStyle w:val="TAH"/>
            </w:pPr>
            <w:r w:rsidRPr="00FC2095">
              <w:t>Traffic Class</w:t>
            </w:r>
          </w:p>
        </w:tc>
        <w:tc>
          <w:tcPr>
            <w:tcW w:w="1417" w:type="dxa"/>
            <w:tcBorders>
              <w:top w:val="single" w:sz="6" w:space="0" w:color="auto"/>
              <w:bottom w:val="single" w:sz="12" w:space="0" w:color="auto"/>
            </w:tcBorders>
          </w:tcPr>
          <w:p w14:paraId="731FA04B" w14:textId="77777777" w:rsidR="00E62B7C" w:rsidRPr="00FC2095" w:rsidRDefault="00E62B7C" w:rsidP="00FC2095">
            <w:pPr>
              <w:pStyle w:val="TAH"/>
            </w:pPr>
            <w:r w:rsidRPr="00FC2095">
              <w:t>THP</w:t>
            </w:r>
          </w:p>
        </w:tc>
        <w:tc>
          <w:tcPr>
            <w:tcW w:w="1437" w:type="dxa"/>
            <w:tcBorders>
              <w:top w:val="single" w:sz="6" w:space="0" w:color="auto"/>
              <w:bottom w:val="single" w:sz="12" w:space="0" w:color="auto"/>
            </w:tcBorders>
          </w:tcPr>
          <w:p w14:paraId="1F555BBA" w14:textId="77777777" w:rsidR="00E62B7C" w:rsidRPr="00FC2095" w:rsidRDefault="00E62B7C" w:rsidP="00FC2095">
            <w:pPr>
              <w:pStyle w:val="TAH"/>
            </w:pPr>
            <w:r w:rsidRPr="00FC2095">
              <w:t>Signalling Indication</w:t>
            </w:r>
          </w:p>
        </w:tc>
        <w:tc>
          <w:tcPr>
            <w:tcW w:w="1297" w:type="dxa"/>
            <w:tcBorders>
              <w:top w:val="single" w:sz="6" w:space="0" w:color="auto"/>
              <w:bottom w:val="single" w:sz="12" w:space="0" w:color="auto"/>
            </w:tcBorders>
          </w:tcPr>
          <w:p w14:paraId="28ACB96D" w14:textId="77777777" w:rsidR="00E62B7C" w:rsidRPr="00FC2095" w:rsidRDefault="00E62B7C" w:rsidP="00FC2095">
            <w:pPr>
              <w:pStyle w:val="TAH"/>
            </w:pPr>
            <w:r w:rsidRPr="00FC2095">
              <w:t>Source Statistics Descriptor</w:t>
            </w:r>
          </w:p>
        </w:tc>
      </w:tr>
      <w:tr w:rsidR="00E62B7C" w14:paraId="6335EC66" w14:textId="77777777">
        <w:trPr>
          <w:jc w:val="center"/>
        </w:trPr>
        <w:tc>
          <w:tcPr>
            <w:tcW w:w="1827" w:type="dxa"/>
            <w:tcBorders>
              <w:top w:val="single" w:sz="12" w:space="0" w:color="auto"/>
            </w:tcBorders>
          </w:tcPr>
          <w:p w14:paraId="41C7B22F" w14:textId="77777777" w:rsidR="00E62B7C" w:rsidRPr="00FC2095" w:rsidRDefault="00E62B7C" w:rsidP="00FC2095">
            <w:pPr>
              <w:pStyle w:val="TAC"/>
            </w:pPr>
            <w:r w:rsidRPr="00FC2095">
              <w:t>1</w:t>
            </w:r>
          </w:p>
        </w:tc>
        <w:tc>
          <w:tcPr>
            <w:tcW w:w="1967" w:type="dxa"/>
            <w:tcBorders>
              <w:top w:val="single" w:sz="12" w:space="0" w:color="auto"/>
            </w:tcBorders>
          </w:tcPr>
          <w:p w14:paraId="250B8519" w14:textId="77777777" w:rsidR="00E62B7C" w:rsidRPr="00FC2095" w:rsidRDefault="00E62B7C" w:rsidP="00FC2095">
            <w:pPr>
              <w:pStyle w:val="TAC"/>
            </w:pPr>
            <w:r w:rsidRPr="00FC2095">
              <w:t xml:space="preserve">Conversational </w:t>
            </w:r>
          </w:p>
        </w:tc>
        <w:tc>
          <w:tcPr>
            <w:tcW w:w="1417" w:type="dxa"/>
            <w:tcBorders>
              <w:top w:val="single" w:sz="12" w:space="0" w:color="auto"/>
            </w:tcBorders>
          </w:tcPr>
          <w:p w14:paraId="45FDE99F" w14:textId="77777777" w:rsidR="00E62B7C" w:rsidRPr="00FC2095" w:rsidRDefault="00E62B7C" w:rsidP="00FC2095">
            <w:pPr>
              <w:pStyle w:val="TAC"/>
            </w:pPr>
            <w:r w:rsidRPr="00FC2095">
              <w:t>n/a</w:t>
            </w:r>
          </w:p>
        </w:tc>
        <w:tc>
          <w:tcPr>
            <w:tcW w:w="1437" w:type="dxa"/>
            <w:tcBorders>
              <w:top w:val="single" w:sz="12" w:space="0" w:color="auto"/>
            </w:tcBorders>
          </w:tcPr>
          <w:p w14:paraId="38F854ED" w14:textId="77777777" w:rsidR="00E62B7C" w:rsidRPr="00FC2095" w:rsidRDefault="00E62B7C" w:rsidP="00FC2095">
            <w:pPr>
              <w:pStyle w:val="TAC"/>
            </w:pPr>
            <w:r w:rsidRPr="00FC2095">
              <w:t>n/a</w:t>
            </w:r>
          </w:p>
        </w:tc>
        <w:tc>
          <w:tcPr>
            <w:tcW w:w="1297" w:type="dxa"/>
            <w:tcBorders>
              <w:top w:val="single" w:sz="12" w:space="0" w:color="auto"/>
            </w:tcBorders>
          </w:tcPr>
          <w:p w14:paraId="29DECB9C" w14:textId="77777777" w:rsidR="00E62B7C" w:rsidRPr="00FC2095" w:rsidRDefault="00E62B7C" w:rsidP="00FC2095">
            <w:pPr>
              <w:pStyle w:val="TAC"/>
            </w:pPr>
            <w:r w:rsidRPr="00FC2095">
              <w:t>speech</w:t>
            </w:r>
            <w:r w:rsidRPr="00FC2095">
              <w:br/>
              <w:t>(NOTE)</w:t>
            </w:r>
          </w:p>
        </w:tc>
      </w:tr>
      <w:tr w:rsidR="00E62B7C" w14:paraId="18B27B03" w14:textId="77777777">
        <w:trPr>
          <w:jc w:val="center"/>
        </w:trPr>
        <w:tc>
          <w:tcPr>
            <w:tcW w:w="1827" w:type="dxa"/>
          </w:tcPr>
          <w:p w14:paraId="26BADEE5" w14:textId="77777777" w:rsidR="00E62B7C" w:rsidRPr="00FC2095" w:rsidRDefault="00E62B7C" w:rsidP="00FC2095">
            <w:pPr>
              <w:pStyle w:val="TAC"/>
            </w:pPr>
            <w:r w:rsidRPr="00FC2095">
              <w:t>2</w:t>
            </w:r>
          </w:p>
        </w:tc>
        <w:tc>
          <w:tcPr>
            <w:tcW w:w="1967" w:type="dxa"/>
          </w:tcPr>
          <w:p w14:paraId="6A05C8DC" w14:textId="77777777" w:rsidR="00E62B7C" w:rsidRPr="00FC2095" w:rsidRDefault="00E62B7C" w:rsidP="00FC2095">
            <w:pPr>
              <w:pStyle w:val="TAC"/>
            </w:pPr>
            <w:r w:rsidRPr="00FC2095">
              <w:t>Conversational</w:t>
            </w:r>
          </w:p>
        </w:tc>
        <w:tc>
          <w:tcPr>
            <w:tcW w:w="1417" w:type="dxa"/>
          </w:tcPr>
          <w:p w14:paraId="7AF79FAC" w14:textId="77777777" w:rsidR="00E62B7C" w:rsidRPr="00FC2095" w:rsidRDefault="00E62B7C" w:rsidP="00FC2095">
            <w:pPr>
              <w:pStyle w:val="TAC"/>
            </w:pPr>
            <w:r w:rsidRPr="00FC2095">
              <w:t>n/a</w:t>
            </w:r>
          </w:p>
        </w:tc>
        <w:tc>
          <w:tcPr>
            <w:tcW w:w="1437" w:type="dxa"/>
          </w:tcPr>
          <w:p w14:paraId="08B57E14" w14:textId="77777777" w:rsidR="00E62B7C" w:rsidRPr="00FC2095" w:rsidRDefault="00E62B7C" w:rsidP="00FC2095">
            <w:pPr>
              <w:pStyle w:val="TAC"/>
            </w:pPr>
            <w:r w:rsidRPr="00FC2095">
              <w:t>n/a</w:t>
            </w:r>
          </w:p>
        </w:tc>
        <w:tc>
          <w:tcPr>
            <w:tcW w:w="1297" w:type="dxa"/>
          </w:tcPr>
          <w:p w14:paraId="35B26AA8" w14:textId="77777777" w:rsidR="00E62B7C" w:rsidRPr="00FC2095" w:rsidRDefault="00E62B7C" w:rsidP="00FC2095">
            <w:pPr>
              <w:pStyle w:val="TAC"/>
            </w:pPr>
            <w:r w:rsidRPr="00FC2095">
              <w:t>unknown</w:t>
            </w:r>
          </w:p>
        </w:tc>
      </w:tr>
      <w:tr w:rsidR="00E62B7C" w14:paraId="0253B974" w14:textId="77777777">
        <w:trPr>
          <w:jc w:val="center"/>
        </w:trPr>
        <w:tc>
          <w:tcPr>
            <w:tcW w:w="1827" w:type="dxa"/>
          </w:tcPr>
          <w:p w14:paraId="1225DC9D" w14:textId="77777777" w:rsidR="00E62B7C" w:rsidRPr="00FC2095" w:rsidRDefault="00E62B7C" w:rsidP="00FC2095">
            <w:pPr>
              <w:pStyle w:val="TAC"/>
            </w:pPr>
            <w:r w:rsidRPr="00FC2095">
              <w:t>3</w:t>
            </w:r>
          </w:p>
        </w:tc>
        <w:tc>
          <w:tcPr>
            <w:tcW w:w="1967" w:type="dxa"/>
          </w:tcPr>
          <w:p w14:paraId="518D2131" w14:textId="77777777" w:rsidR="00E62B7C" w:rsidRPr="00FC2095" w:rsidRDefault="00E62B7C" w:rsidP="00FC2095">
            <w:pPr>
              <w:pStyle w:val="TAC"/>
            </w:pPr>
            <w:r w:rsidRPr="00FC2095">
              <w:t xml:space="preserve">Streaming </w:t>
            </w:r>
          </w:p>
        </w:tc>
        <w:tc>
          <w:tcPr>
            <w:tcW w:w="1417" w:type="dxa"/>
          </w:tcPr>
          <w:p w14:paraId="2E3F2A72" w14:textId="77777777" w:rsidR="00E62B7C" w:rsidRPr="00FC2095" w:rsidRDefault="00E62B7C" w:rsidP="00FC2095">
            <w:pPr>
              <w:pStyle w:val="TAC"/>
            </w:pPr>
            <w:r w:rsidRPr="00FC2095">
              <w:t>n/a</w:t>
            </w:r>
          </w:p>
        </w:tc>
        <w:tc>
          <w:tcPr>
            <w:tcW w:w="1437" w:type="dxa"/>
          </w:tcPr>
          <w:p w14:paraId="484C227E" w14:textId="77777777" w:rsidR="00E62B7C" w:rsidRPr="00FC2095" w:rsidRDefault="00E62B7C" w:rsidP="00FC2095">
            <w:pPr>
              <w:pStyle w:val="TAC"/>
            </w:pPr>
            <w:r w:rsidRPr="00FC2095">
              <w:t>n/a</w:t>
            </w:r>
          </w:p>
        </w:tc>
        <w:tc>
          <w:tcPr>
            <w:tcW w:w="1297" w:type="dxa"/>
          </w:tcPr>
          <w:p w14:paraId="2BD415C4" w14:textId="77777777" w:rsidR="00E62B7C" w:rsidRPr="00FC2095" w:rsidRDefault="00E62B7C" w:rsidP="00FC2095">
            <w:pPr>
              <w:pStyle w:val="TAC"/>
            </w:pPr>
            <w:r w:rsidRPr="00FC2095">
              <w:t>speech</w:t>
            </w:r>
            <w:r w:rsidRPr="00FC2095">
              <w:br/>
              <w:t>(NOTE)</w:t>
            </w:r>
          </w:p>
        </w:tc>
      </w:tr>
      <w:tr w:rsidR="00E62B7C" w14:paraId="6324EE61" w14:textId="77777777">
        <w:trPr>
          <w:jc w:val="center"/>
        </w:trPr>
        <w:tc>
          <w:tcPr>
            <w:tcW w:w="1827" w:type="dxa"/>
          </w:tcPr>
          <w:p w14:paraId="60FE41EC" w14:textId="77777777" w:rsidR="00E62B7C" w:rsidRPr="00FC2095" w:rsidRDefault="00E62B7C" w:rsidP="00FC2095">
            <w:pPr>
              <w:pStyle w:val="TAC"/>
            </w:pPr>
            <w:r w:rsidRPr="00FC2095">
              <w:t>4</w:t>
            </w:r>
          </w:p>
        </w:tc>
        <w:tc>
          <w:tcPr>
            <w:tcW w:w="1967" w:type="dxa"/>
          </w:tcPr>
          <w:p w14:paraId="1533F014" w14:textId="77777777" w:rsidR="00E62B7C" w:rsidRPr="00FC2095" w:rsidRDefault="00E62B7C" w:rsidP="00FC2095">
            <w:pPr>
              <w:pStyle w:val="TAC"/>
            </w:pPr>
            <w:r w:rsidRPr="00FC2095">
              <w:t>Streaming</w:t>
            </w:r>
          </w:p>
        </w:tc>
        <w:tc>
          <w:tcPr>
            <w:tcW w:w="1417" w:type="dxa"/>
          </w:tcPr>
          <w:p w14:paraId="048DE49E" w14:textId="77777777" w:rsidR="00E62B7C" w:rsidRPr="00FC2095" w:rsidRDefault="00E62B7C" w:rsidP="00FC2095">
            <w:pPr>
              <w:pStyle w:val="TAC"/>
            </w:pPr>
            <w:r w:rsidRPr="00FC2095">
              <w:t>n/a</w:t>
            </w:r>
          </w:p>
        </w:tc>
        <w:tc>
          <w:tcPr>
            <w:tcW w:w="1437" w:type="dxa"/>
          </w:tcPr>
          <w:p w14:paraId="52884176" w14:textId="77777777" w:rsidR="00E62B7C" w:rsidRPr="00FC2095" w:rsidRDefault="00E62B7C" w:rsidP="00FC2095">
            <w:pPr>
              <w:pStyle w:val="TAC"/>
            </w:pPr>
            <w:r w:rsidRPr="00FC2095">
              <w:t>n/a</w:t>
            </w:r>
          </w:p>
        </w:tc>
        <w:tc>
          <w:tcPr>
            <w:tcW w:w="1297" w:type="dxa"/>
          </w:tcPr>
          <w:p w14:paraId="50443152" w14:textId="77777777" w:rsidR="00E62B7C" w:rsidRPr="00FC2095" w:rsidRDefault="00E62B7C" w:rsidP="00FC2095">
            <w:pPr>
              <w:pStyle w:val="TAC"/>
            </w:pPr>
            <w:r w:rsidRPr="00FC2095">
              <w:t>unknown</w:t>
            </w:r>
          </w:p>
        </w:tc>
      </w:tr>
      <w:tr w:rsidR="00E62B7C" w14:paraId="4127D356" w14:textId="77777777">
        <w:trPr>
          <w:jc w:val="center"/>
        </w:trPr>
        <w:tc>
          <w:tcPr>
            <w:tcW w:w="1827" w:type="dxa"/>
          </w:tcPr>
          <w:p w14:paraId="1AD9E60B" w14:textId="77777777" w:rsidR="00E62B7C" w:rsidRPr="00FC2095" w:rsidRDefault="00E62B7C" w:rsidP="00FC2095">
            <w:pPr>
              <w:pStyle w:val="TAC"/>
            </w:pPr>
            <w:r w:rsidRPr="00FC2095">
              <w:t>5</w:t>
            </w:r>
          </w:p>
        </w:tc>
        <w:tc>
          <w:tcPr>
            <w:tcW w:w="1967" w:type="dxa"/>
          </w:tcPr>
          <w:p w14:paraId="345AEF91" w14:textId="77777777" w:rsidR="00E62B7C" w:rsidRPr="00FC2095" w:rsidRDefault="00E62B7C" w:rsidP="00FC2095">
            <w:pPr>
              <w:pStyle w:val="TAC"/>
            </w:pPr>
            <w:r w:rsidRPr="00FC2095">
              <w:t>Interactive</w:t>
            </w:r>
          </w:p>
        </w:tc>
        <w:tc>
          <w:tcPr>
            <w:tcW w:w="1417" w:type="dxa"/>
          </w:tcPr>
          <w:p w14:paraId="1FA550AA" w14:textId="77777777" w:rsidR="00E62B7C" w:rsidRPr="00FC2095" w:rsidRDefault="00E62B7C" w:rsidP="00FC2095">
            <w:pPr>
              <w:pStyle w:val="TAC"/>
            </w:pPr>
            <w:r w:rsidRPr="00FC2095">
              <w:t>1</w:t>
            </w:r>
          </w:p>
        </w:tc>
        <w:tc>
          <w:tcPr>
            <w:tcW w:w="1437" w:type="dxa"/>
          </w:tcPr>
          <w:p w14:paraId="24144C12" w14:textId="77777777" w:rsidR="00E62B7C" w:rsidRPr="00FC2095" w:rsidRDefault="00E62B7C" w:rsidP="00FC2095">
            <w:pPr>
              <w:pStyle w:val="TAC"/>
            </w:pPr>
            <w:r w:rsidRPr="00FC2095">
              <w:t xml:space="preserve">Yes </w:t>
            </w:r>
          </w:p>
        </w:tc>
        <w:tc>
          <w:tcPr>
            <w:tcW w:w="1297" w:type="dxa"/>
          </w:tcPr>
          <w:p w14:paraId="39B71EDD" w14:textId="77777777" w:rsidR="00E62B7C" w:rsidRPr="00FC2095" w:rsidRDefault="00E62B7C" w:rsidP="00FC2095">
            <w:pPr>
              <w:pStyle w:val="TAC"/>
            </w:pPr>
            <w:r w:rsidRPr="00FC2095">
              <w:t>n/a</w:t>
            </w:r>
          </w:p>
        </w:tc>
      </w:tr>
      <w:tr w:rsidR="00E62B7C" w14:paraId="18288314" w14:textId="77777777">
        <w:trPr>
          <w:jc w:val="center"/>
        </w:trPr>
        <w:tc>
          <w:tcPr>
            <w:tcW w:w="1827" w:type="dxa"/>
          </w:tcPr>
          <w:p w14:paraId="2FE355EC" w14:textId="77777777" w:rsidR="00E62B7C" w:rsidRPr="00FC2095" w:rsidRDefault="00E62B7C" w:rsidP="00FC2095">
            <w:pPr>
              <w:pStyle w:val="TAC"/>
            </w:pPr>
            <w:r w:rsidRPr="00FC2095">
              <w:t>6</w:t>
            </w:r>
          </w:p>
        </w:tc>
        <w:tc>
          <w:tcPr>
            <w:tcW w:w="1967" w:type="dxa"/>
          </w:tcPr>
          <w:p w14:paraId="3F6403BE" w14:textId="77777777" w:rsidR="00E62B7C" w:rsidRPr="00FC2095" w:rsidRDefault="00E62B7C" w:rsidP="00FC2095">
            <w:pPr>
              <w:pStyle w:val="TAC"/>
            </w:pPr>
            <w:r w:rsidRPr="00FC2095">
              <w:t xml:space="preserve">Interactive </w:t>
            </w:r>
          </w:p>
        </w:tc>
        <w:tc>
          <w:tcPr>
            <w:tcW w:w="1417" w:type="dxa"/>
          </w:tcPr>
          <w:p w14:paraId="7AF07506" w14:textId="77777777" w:rsidR="00E62B7C" w:rsidRPr="00FC2095" w:rsidRDefault="00E62B7C" w:rsidP="00FC2095">
            <w:pPr>
              <w:pStyle w:val="TAC"/>
            </w:pPr>
            <w:r w:rsidRPr="00FC2095">
              <w:t>1</w:t>
            </w:r>
          </w:p>
        </w:tc>
        <w:tc>
          <w:tcPr>
            <w:tcW w:w="1437" w:type="dxa"/>
          </w:tcPr>
          <w:p w14:paraId="75C661AF" w14:textId="77777777" w:rsidR="00E62B7C" w:rsidRPr="00FC2095" w:rsidRDefault="00E62B7C" w:rsidP="00FC2095">
            <w:pPr>
              <w:pStyle w:val="TAC"/>
            </w:pPr>
            <w:r w:rsidRPr="00FC2095">
              <w:t>No</w:t>
            </w:r>
          </w:p>
        </w:tc>
        <w:tc>
          <w:tcPr>
            <w:tcW w:w="1297" w:type="dxa"/>
          </w:tcPr>
          <w:p w14:paraId="569E762D" w14:textId="77777777" w:rsidR="00E62B7C" w:rsidRPr="00FC2095" w:rsidRDefault="00E62B7C" w:rsidP="00FC2095">
            <w:pPr>
              <w:pStyle w:val="TAC"/>
            </w:pPr>
            <w:r w:rsidRPr="00FC2095">
              <w:t>n/a</w:t>
            </w:r>
          </w:p>
        </w:tc>
      </w:tr>
      <w:tr w:rsidR="00E62B7C" w14:paraId="40AEADA6" w14:textId="77777777">
        <w:trPr>
          <w:jc w:val="center"/>
        </w:trPr>
        <w:tc>
          <w:tcPr>
            <w:tcW w:w="1827" w:type="dxa"/>
          </w:tcPr>
          <w:p w14:paraId="65394ADD" w14:textId="77777777" w:rsidR="00E62B7C" w:rsidRPr="00FC2095" w:rsidRDefault="00E62B7C" w:rsidP="00FC2095">
            <w:pPr>
              <w:pStyle w:val="TAC"/>
            </w:pPr>
            <w:r w:rsidRPr="00FC2095">
              <w:t>7</w:t>
            </w:r>
          </w:p>
        </w:tc>
        <w:tc>
          <w:tcPr>
            <w:tcW w:w="1967" w:type="dxa"/>
          </w:tcPr>
          <w:p w14:paraId="61F9EDC1" w14:textId="77777777" w:rsidR="00E62B7C" w:rsidRPr="00FC2095" w:rsidRDefault="00E62B7C" w:rsidP="00FC2095">
            <w:pPr>
              <w:pStyle w:val="TAC"/>
            </w:pPr>
            <w:r w:rsidRPr="00FC2095">
              <w:t>Interactive</w:t>
            </w:r>
          </w:p>
        </w:tc>
        <w:tc>
          <w:tcPr>
            <w:tcW w:w="1417" w:type="dxa"/>
          </w:tcPr>
          <w:p w14:paraId="4C22ED6A" w14:textId="77777777" w:rsidR="00E62B7C" w:rsidRPr="00FC2095" w:rsidRDefault="00E62B7C" w:rsidP="00FC2095">
            <w:pPr>
              <w:pStyle w:val="TAC"/>
            </w:pPr>
            <w:r w:rsidRPr="00FC2095">
              <w:t>2</w:t>
            </w:r>
          </w:p>
        </w:tc>
        <w:tc>
          <w:tcPr>
            <w:tcW w:w="1437" w:type="dxa"/>
          </w:tcPr>
          <w:p w14:paraId="72FACF5A" w14:textId="77777777" w:rsidR="00E62B7C" w:rsidRPr="00FC2095" w:rsidRDefault="00E62B7C" w:rsidP="00FC2095">
            <w:pPr>
              <w:pStyle w:val="TAC"/>
            </w:pPr>
            <w:r w:rsidRPr="00FC2095">
              <w:t>No</w:t>
            </w:r>
          </w:p>
        </w:tc>
        <w:tc>
          <w:tcPr>
            <w:tcW w:w="1297" w:type="dxa"/>
          </w:tcPr>
          <w:p w14:paraId="1AF1935A" w14:textId="77777777" w:rsidR="00E62B7C" w:rsidRPr="00FC2095" w:rsidRDefault="00E62B7C" w:rsidP="00FC2095">
            <w:pPr>
              <w:pStyle w:val="TAC"/>
            </w:pPr>
            <w:r w:rsidRPr="00FC2095">
              <w:t>n/a</w:t>
            </w:r>
          </w:p>
        </w:tc>
      </w:tr>
      <w:tr w:rsidR="00E62B7C" w14:paraId="2DE0B9E2" w14:textId="77777777">
        <w:trPr>
          <w:jc w:val="center"/>
        </w:trPr>
        <w:tc>
          <w:tcPr>
            <w:tcW w:w="1827" w:type="dxa"/>
          </w:tcPr>
          <w:p w14:paraId="08489DDD" w14:textId="77777777" w:rsidR="00E62B7C" w:rsidRPr="00FC2095" w:rsidRDefault="00E62B7C" w:rsidP="00FC2095">
            <w:pPr>
              <w:pStyle w:val="TAC"/>
            </w:pPr>
            <w:r w:rsidRPr="00FC2095">
              <w:t>8</w:t>
            </w:r>
          </w:p>
        </w:tc>
        <w:tc>
          <w:tcPr>
            <w:tcW w:w="1967" w:type="dxa"/>
          </w:tcPr>
          <w:p w14:paraId="64DCD19E" w14:textId="77777777" w:rsidR="00E62B7C" w:rsidRPr="00FC2095" w:rsidRDefault="00E62B7C" w:rsidP="00FC2095">
            <w:pPr>
              <w:pStyle w:val="TAC"/>
            </w:pPr>
            <w:r w:rsidRPr="00FC2095">
              <w:t>Interactive</w:t>
            </w:r>
          </w:p>
        </w:tc>
        <w:tc>
          <w:tcPr>
            <w:tcW w:w="1417" w:type="dxa"/>
          </w:tcPr>
          <w:p w14:paraId="06628C4B" w14:textId="77777777" w:rsidR="00E62B7C" w:rsidRPr="00FC2095" w:rsidRDefault="00E62B7C" w:rsidP="00FC2095">
            <w:pPr>
              <w:pStyle w:val="TAC"/>
            </w:pPr>
            <w:r w:rsidRPr="00FC2095">
              <w:t>3</w:t>
            </w:r>
          </w:p>
        </w:tc>
        <w:tc>
          <w:tcPr>
            <w:tcW w:w="1437" w:type="dxa"/>
          </w:tcPr>
          <w:p w14:paraId="0DACD052" w14:textId="77777777" w:rsidR="00E62B7C" w:rsidRPr="00FC2095" w:rsidRDefault="00E62B7C" w:rsidP="00FC2095">
            <w:pPr>
              <w:pStyle w:val="TAC"/>
            </w:pPr>
            <w:r w:rsidRPr="00FC2095">
              <w:t>No</w:t>
            </w:r>
          </w:p>
        </w:tc>
        <w:tc>
          <w:tcPr>
            <w:tcW w:w="1297" w:type="dxa"/>
          </w:tcPr>
          <w:p w14:paraId="39C0A0AC" w14:textId="77777777" w:rsidR="00E62B7C" w:rsidRPr="00FC2095" w:rsidRDefault="00E62B7C" w:rsidP="00FC2095">
            <w:pPr>
              <w:pStyle w:val="TAC"/>
            </w:pPr>
            <w:r w:rsidRPr="00FC2095">
              <w:t>n/a</w:t>
            </w:r>
          </w:p>
        </w:tc>
      </w:tr>
      <w:tr w:rsidR="00E62B7C" w14:paraId="792FB311" w14:textId="77777777">
        <w:trPr>
          <w:jc w:val="center"/>
        </w:trPr>
        <w:tc>
          <w:tcPr>
            <w:tcW w:w="1827" w:type="dxa"/>
            <w:tcBorders>
              <w:bottom w:val="single" w:sz="12" w:space="0" w:color="auto"/>
            </w:tcBorders>
          </w:tcPr>
          <w:p w14:paraId="2147CCF3" w14:textId="77777777" w:rsidR="00E62B7C" w:rsidRPr="00FC2095" w:rsidRDefault="00E62B7C" w:rsidP="00FC2095">
            <w:pPr>
              <w:pStyle w:val="TAC"/>
            </w:pPr>
            <w:r w:rsidRPr="00FC2095">
              <w:t>9</w:t>
            </w:r>
          </w:p>
        </w:tc>
        <w:tc>
          <w:tcPr>
            <w:tcW w:w="1967" w:type="dxa"/>
            <w:tcBorders>
              <w:bottom w:val="single" w:sz="12" w:space="0" w:color="auto"/>
            </w:tcBorders>
          </w:tcPr>
          <w:p w14:paraId="5A8E4272" w14:textId="77777777" w:rsidR="00E62B7C" w:rsidRPr="00FC2095" w:rsidRDefault="00E62B7C" w:rsidP="00FC2095">
            <w:pPr>
              <w:pStyle w:val="TAC"/>
            </w:pPr>
            <w:r w:rsidRPr="00FC2095">
              <w:t>Background</w:t>
            </w:r>
          </w:p>
        </w:tc>
        <w:tc>
          <w:tcPr>
            <w:tcW w:w="1417" w:type="dxa"/>
            <w:tcBorders>
              <w:bottom w:val="single" w:sz="12" w:space="0" w:color="auto"/>
            </w:tcBorders>
          </w:tcPr>
          <w:p w14:paraId="1E97E3C9" w14:textId="77777777" w:rsidR="00E62B7C" w:rsidRPr="00FC2095" w:rsidRDefault="00E62B7C" w:rsidP="00FC2095">
            <w:pPr>
              <w:pStyle w:val="TAC"/>
            </w:pPr>
            <w:r w:rsidRPr="00FC2095">
              <w:t>n/a</w:t>
            </w:r>
          </w:p>
        </w:tc>
        <w:tc>
          <w:tcPr>
            <w:tcW w:w="1437" w:type="dxa"/>
            <w:tcBorders>
              <w:bottom w:val="single" w:sz="12" w:space="0" w:color="auto"/>
            </w:tcBorders>
          </w:tcPr>
          <w:p w14:paraId="440A5DBA" w14:textId="77777777" w:rsidR="00E62B7C" w:rsidRPr="00FC2095" w:rsidRDefault="00E62B7C" w:rsidP="00FC2095">
            <w:pPr>
              <w:pStyle w:val="TAC"/>
            </w:pPr>
            <w:r w:rsidRPr="00FC2095">
              <w:t>n/a</w:t>
            </w:r>
          </w:p>
        </w:tc>
        <w:tc>
          <w:tcPr>
            <w:tcW w:w="1297" w:type="dxa"/>
            <w:tcBorders>
              <w:bottom w:val="single" w:sz="12" w:space="0" w:color="auto"/>
            </w:tcBorders>
          </w:tcPr>
          <w:p w14:paraId="5CBA7BE4" w14:textId="77777777" w:rsidR="00E62B7C" w:rsidRPr="00FC2095" w:rsidRDefault="00E62B7C" w:rsidP="00FC2095">
            <w:pPr>
              <w:pStyle w:val="TAC"/>
            </w:pPr>
            <w:r w:rsidRPr="00FC2095">
              <w:t>n/a</w:t>
            </w:r>
          </w:p>
        </w:tc>
      </w:tr>
      <w:tr w:rsidR="00E62B7C" w14:paraId="254F8E29" w14:textId="77777777">
        <w:trPr>
          <w:jc w:val="center"/>
        </w:trPr>
        <w:tc>
          <w:tcPr>
            <w:tcW w:w="7945" w:type="dxa"/>
            <w:gridSpan w:val="5"/>
            <w:tcBorders>
              <w:top w:val="single" w:sz="12" w:space="0" w:color="auto"/>
              <w:bottom w:val="single" w:sz="12" w:space="0" w:color="auto"/>
            </w:tcBorders>
          </w:tcPr>
          <w:p w14:paraId="35F579D4" w14:textId="77777777" w:rsidR="00E62B7C" w:rsidRDefault="00E62B7C" w:rsidP="00075C59">
            <w:pPr>
              <w:pStyle w:val="TAN"/>
            </w:pPr>
            <w:r w:rsidRPr="001D0EAD">
              <w:rPr>
                <w:lang w:val="en-US"/>
              </w:rPr>
              <w:t>NOTE:</w:t>
            </w:r>
            <w:r>
              <w:t xml:space="preserve"> </w:t>
            </w:r>
            <w:r>
              <w:tab/>
            </w:r>
            <w:r w:rsidRPr="001D0EAD">
              <w:rPr>
                <w:lang w:val="en-US"/>
              </w:rPr>
              <w:t>The QCI values that map to "speech" should be selected for service data flows consisting of speech (and the associated RTCP) only.</w:t>
            </w:r>
          </w:p>
        </w:tc>
      </w:tr>
    </w:tbl>
    <w:p w14:paraId="780D940E" w14:textId="77777777" w:rsidR="0096494E" w:rsidRDefault="0096494E" w:rsidP="0096494E">
      <w:pPr>
        <w:rPr>
          <w:rFonts w:eastAsia="SimSun" w:hint="eastAsia"/>
          <w:lang w:eastAsia="zh-CN"/>
        </w:rPr>
      </w:pPr>
    </w:p>
    <w:p w14:paraId="3BF5E322" w14:textId="77777777" w:rsidR="00132D5B" w:rsidRDefault="0096494E" w:rsidP="0096494E">
      <w:pPr>
        <w:pStyle w:val="NO"/>
        <w:rPr>
          <w:rFonts w:eastAsia="바탕" w:hint="eastAsia"/>
          <w:lang w:eastAsia="ko-KR"/>
        </w:rPr>
      </w:pPr>
      <w:r w:rsidRPr="007A6F40">
        <w:rPr>
          <w:lang w:eastAsia="ja-JP"/>
        </w:rPr>
        <w:t xml:space="preserve">NOTE: </w:t>
      </w:r>
      <w:r w:rsidRPr="007A6F40">
        <w:rPr>
          <w:lang w:eastAsia="ja-JP"/>
        </w:rPr>
        <w:tab/>
        <w:t>This table defines the mapping for GPRS QCI to/from UMTS QoS parameters for pre-release 8 GPRS. The characteristics of GPRS QCIs are independent from the standardized QCI characteristics for EPS.</w:t>
      </w:r>
    </w:p>
    <w:p w14:paraId="6317678A" w14:textId="77777777" w:rsidR="00170F70" w:rsidRPr="00170F70" w:rsidRDefault="00170F70" w:rsidP="00170F70">
      <w:pPr>
        <w:rPr>
          <w:rFonts w:eastAsia="바탕" w:hint="eastAsia"/>
          <w:lang w:eastAsia="ko-KR"/>
        </w:rPr>
      </w:pPr>
      <w:r>
        <w:t>The PCEF determines R97/98 attributes from R99 attributes according to 3GPP TS 23.107 [</w:t>
      </w:r>
      <w:r>
        <w:rPr>
          <w:rFonts w:eastAsia="바탕" w:hint="eastAsia"/>
          <w:lang w:eastAsia="ko-KR"/>
        </w:rPr>
        <w:t>33</w:t>
      </w:r>
      <w:r>
        <w:t>].</w:t>
      </w:r>
    </w:p>
    <w:p w14:paraId="13EC1152" w14:textId="77777777" w:rsidR="009958F7" w:rsidRDefault="00454F4A" w:rsidP="009958F7">
      <w:pPr>
        <w:pStyle w:val="Heading8"/>
      </w:pPr>
      <w:r w:rsidRPr="0078747E">
        <w:br w:type="page"/>
      </w:r>
      <w:bookmarkStart w:id="216" w:name="_Toc343033609"/>
      <w:r w:rsidR="009958F7">
        <w:t>Annex B (normative):</w:t>
      </w:r>
      <w:r w:rsidR="009958F7">
        <w:br/>
        <w:t>Access specific aspects, 3GPP (GERAN/UTRAN/E-UTRAN) EPS</w:t>
      </w:r>
      <w:bookmarkEnd w:id="216"/>
    </w:p>
    <w:p w14:paraId="626137C0" w14:textId="77777777" w:rsidR="009958F7" w:rsidRDefault="009958F7" w:rsidP="005A46E1">
      <w:pPr>
        <w:pStyle w:val="Heading1"/>
      </w:pPr>
      <w:bookmarkStart w:id="217" w:name="_Toc343033610"/>
      <w:r>
        <w:t>B.1</w:t>
      </w:r>
      <w:r>
        <w:tab/>
        <w:t>Scope</w:t>
      </w:r>
      <w:bookmarkEnd w:id="217"/>
    </w:p>
    <w:p w14:paraId="46A4AD19" w14:textId="77777777" w:rsidR="009958F7" w:rsidRDefault="009958F7" w:rsidP="009958F7">
      <w:r>
        <w:t>This annex defines access specific aspects procedures for use of Gx/Gxx between PCRF and a 3GPP EPC IP-CAN.</w:t>
      </w:r>
    </w:p>
    <w:p w14:paraId="36916496" w14:textId="77777777" w:rsidR="009958F7" w:rsidRDefault="009958F7" w:rsidP="005A46E1">
      <w:pPr>
        <w:pStyle w:val="Heading1"/>
      </w:pPr>
      <w:bookmarkStart w:id="218" w:name="_Toc343033611"/>
      <w:r>
        <w:t>B.2</w:t>
      </w:r>
      <w:r>
        <w:tab/>
        <w:t>Functional Elements</w:t>
      </w:r>
      <w:bookmarkEnd w:id="218"/>
    </w:p>
    <w:p w14:paraId="02CC936E" w14:textId="77777777" w:rsidR="009958F7" w:rsidRDefault="009958F7" w:rsidP="005A46E1">
      <w:pPr>
        <w:pStyle w:val="Heading2"/>
      </w:pPr>
      <w:bookmarkStart w:id="219" w:name="_Toc343033612"/>
      <w:r>
        <w:t>B.2.1</w:t>
      </w:r>
      <w:r>
        <w:tab/>
        <w:t>PCRF</w:t>
      </w:r>
      <w:bookmarkEnd w:id="219"/>
    </w:p>
    <w:p w14:paraId="7D409AA1" w14:textId="77777777" w:rsidR="009B1B3D" w:rsidRDefault="004C7FB6" w:rsidP="009B1B3D">
      <w:pPr>
        <w:rPr>
          <w:rFonts w:eastAsia="바탕" w:hint="eastAsia"/>
          <w:lang w:eastAsia="ko-KR"/>
        </w:rPr>
      </w:pPr>
      <w:r>
        <w:t>There are no access specific procedures defined.</w:t>
      </w:r>
    </w:p>
    <w:p w14:paraId="3279111F" w14:textId="77777777" w:rsidR="009958F7" w:rsidRDefault="009958F7" w:rsidP="005A46E1">
      <w:pPr>
        <w:pStyle w:val="Heading2"/>
      </w:pPr>
      <w:bookmarkStart w:id="220" w:name="_Toc343033613"/>
      <w:r>
        <w:t>B.2.2</w:t>
      </w:r>
      <w:r>
        <w:tab/>
        <w:t>PCEF</w:t>
      </w:r>
      <w:bookmarkEnd w:id="220"/>
    </w:p>
    <w:p w14:paraId="69929BC4" w14:textId="77777777" w:rsidR="009958F7" w:rsidRPr="00915352" w:rsidRDefault="004C7FB6" w:rsidP="009958F7">
      <w:r w:rsidRPr="00915352">
        <w:t>There are no access specific procedures defined</w:t>
      </w:r>
      <w:r w:rsidRPr="00E236CE">
        <w:rPr>
          <w:rFonts w:eastAsia="바탕" w:hint="eastAsia"/>
        </w:rPr>
        <w:t>.</w:t>
      </w:r>
      <w:r w:rsidR="009958F7" w:rsidRPr="00915352">
        <w:t xml:space="preserve"> </w:t>
      </w:r>
    </w:p>
    <w:p w14:paraId="386E8F50" w14:textId="77777777" w:rsidR="009958F7" w:rsidRDefault="009958F7" w:rsidP="005A46E1">
      <w:pPr>
        <w:pStyle w:val="Heading2"/>
      </w:pPr>
      <w:bookmarkStart w:id="221" w:name="_Toc343033614"/>
      <w:r>
        <w:t>B.2.3</w:t>
      </w:r>
      <w:r>
        <w:tab/>
        <w:t>BBERF</w:t>
      </w:r>
      <w:bookmarkEnd w:id="221"/>
    </w:p>
    <w:p w14:paraId="047CB321" w14:textId="77777777" w:rsidR="009958F7" w:rsidRPr="00915352" w:rsidRDefault="004C7FB6" w:rsidP="00915352">
      <w:r w:rsidRPr="00915352">
        <w:t>There are no access specific procedures defined</w:t>
      </w:r>
      <w:r w:rsidR="009958F7" w:rsidRPr="00915352">
        <w:t xml:space="preserve">. </w:t>
      </w:r>
    </w:p>
    <w:p w14:paraId="3EF09BE8" w14:textId="77777777" w:rsidR="009958F7" w:rsidRDefault="009958F7" w:rsidP="005A46E1">
      <w:pPr>
        <w:pStyle w:val="Heading1"/>
      </w:pPr>
      <w:bookmarkStart w:id="222" w:name="_Toc343033615"/>
      <w:r>
        <w:t>B.3</w:t>
      </w:r>
      <w:r>
        <w:tab/>
        <w:t>PCC procedures</w:t>
      </w:r>
      <w:bookmarkEnd w:id="222"/>
    </w:p>
    <w:p w14:paraId="2F99DF7C" w14:textId="77777777" w:rsidR="009958F7" w:rsidRPr="0078747E" w:rsidRDefault="009958F7" w:rsidP="005A46E1">
      <w:pPr>
        <w:pStyle w:val="Heading2"/>
      </w:pPr>
      <w:bookmarkStart w:id="223" w:name="_Toc343033616"/>
      <w:r>
        <w:rPr>
          <w:lang w:eastAsia="ja-JP"/>
        </w:rPr>
        <w:t>B.3</w:t>
      </w:r>
      <w:r w:rsidRPr="0078747E">
        <w:rPr>
          <w:lang w:eastAsia="ja-JP"/>
        </w:rPr>
        <w:t>.1</w:t>
      </w:r>
      <w:r w:rsidRPr="0078747E">
        <w:rPr>
          <w:lang w:eastAsia="ja-JP"/>
        </w:rPr>
        <w:tab/>
      </w:r>
      <w:r w:rsidRPr="0078747E">
        <w:t xml:space="preserve">Request for PCC </w:t>
      </w:r>
      <w:r>
        <w:t xml:space="preserve">and/or QoS </w:t>
      </w:r>
      <w:r w:rsidRPr="0078747E">
        <w:t>rules</w:t>
      </w:r>
      <w:bookmarkEnd w:id="223"/>
    </w:p>
    <w:p w14:paraId="3D1F6779" w14:textId="77777777" w:rsidR="000D0514" w:rsidRDefault="000D0514" w:rsidP="000D0514">
      <w:r>
        <w:t xml:space="preserve">This procedure is defined in clauses 4.5.1 and 4a.5.1 </w:t>
      </w:r>
      <w:r w:rsidR="007D67F0">
        <w:t>the following specifics</w:t>
      </w:r>
      <w:r>
        <w:t>.</w:t>
      </w:r>
    </w:p>
    <w:p w14:paraId="78D1551C" w14:textId="77777777" w:rsidR="00FA449B" w:rsidRDefault="000D0514" w:rsidP="00FA449B">
      <w:pPr>
        <w:rPr>
          <w:rFonts w:eastAsia="SimSun" w:hint="eastAsia"/>
          <w:lang w:eastAsia="zh-CN"/>
        </w:rPr>
      </w:pPr>
      <w:r>
        <w:t xml:space="preserve">Information about the support of network-initiated bearer procedures </w:t>
      </w:r>
      <w:r w:rsidR="007D67F0">
        <w:t>for the IP-CAN session</w:t>
      </w:r>
      <w:r>
        <w:t xml:space="preserve"> shall be provided via the Gx reference point.</w:t>
      </w:r>
    </w:p>
    <w:p w14:paraId="11BB104E" w14:textId="77777777" w:rsidR="00BD72C2" w:rsidRDefault="00BD72C2" w:rsidP="00BD72C2">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w:t>
      </w:r>
    </w:p>
    <w:p w14:paraId="506D4100" w14:textId="77777777" w:rsidR="00BD72C2" w:rsidRDefault="00BD72C2" w:rsidP="00BD72C2">
      <w:pPr>
        <w:pStyle w:val="B1"/>
      </w:pPr>
      <w:r>
        <w:rPr>
          <w:rFonts w:eastAsia="SimSun"/>
          <w:lang w:eastAsia="zh-CN"/>
        </w:rPr>
        <w:t>-</w:t>
      </w:r>
      <w:r>
        <w:rPr>
          <w:rFonts w:eastAsia="SimSun"/>
          <w:lang w:eastAsia="zh-CN"/>
        </w:rPr>
        <w:tab/>
        <w:t>When</w:t>
      </w:r>
      <w:r>
        <w:t xml:space="preserve"> the UE requests to modify the bearer QoS without specifying any TFT filter </w:t>
      </w:r>
      <w:r w:rsidRPr="00915352">
        <w:t>the PCEF shall set the Packet-Filter-Operation AVP to "MODIFICATION", and shall include within the CC-Request</w:t>
      </w:r>
      <w:r>
        <w:t>:</w:t>
      </w:r>
    </w:p>
    <w:p w14:paraId="0A636D7A" w14:textId="77777777" w:rsidR="00BD72C2" w:rsidRDefault="00BD72C2" w:rsidP="00BD72C2">
      <w:pPr>
        <w:pStyle w:val="B2"/>
      </w:pPr>
      <w:r>
        <w:t>-</w:t>
      </w:r>
      <w:r>
        <w:tab/>
      </w:r>
      <w:r>
        <w:rPr>
          <w:rFonts w:eastAsia="바탕"/>
        </w:rPr>
        <w:t>one</w:t>
      </w:r>
      <w:r w:rsidRPr="006F6822">
        <w:rPr>
          <w:rFonts w:eastAsia="SimSun" w:hint="eastAsia"/>
        </w:rPr>
        <w:t xml:space="preserve"> Packet-Filter-Information AVP with only the Packet-Filter-Identifier AVP, set to the value for </w:t>
      </w:r>
      <w:r>
        <w:rPr>
          <w:rFonts w:eastAsia="SimSun"/>
        </w:rPr>
        <w:t>each of the</w:t>
      </w:r>
      <w:r w:rsidRPr="006F6822">
        <w:rPr>
          <w:rFonts w:eastAsia="SimSun" w:hint="eastAsia"/>
        </w:rPr>
        <w:t xml:space="preserve"> </w:t>
      </w:r>
      <w:r>
        <w:rPr>
          <w:rFonts w:eastAsia="SimSun"/>
        </w:rPr>
        <w:t>packet</w:t>
      </w:r>
      <w:r w:rsidRPr="006F6822">
        <w:rPr>
          <w:rFonts w:eastAsia="SimSun" w:hint="eastAsia"/>
        </w:rPr>
        <w:t xml:space="preserve"> filter</w:t>
      </w:r>
      <w:r>
        <w:rPr>
          <w:rFonts w:eastAsia="SimSun"/>
        </w:rPr>
        <w:t>(s) created by the UE; and</w:t>
      </w:r>
    </w:p>
    <w:p w14:paraId="236B97F2" w14:textId="77777777" w:rsidR="00BD72C2" w:rsidRPr="00AF163D" w:rsidRDefault="00BD72C2" w:rsidP="00BD72C2">
      <w:pPr>
        <w:pStyle w:val="B2"/>
        <w:rPr>
          <w:rFonts w:hint="eastAsia"/>
        </w:rPr>
      </w:pPr>
      <w:r>
        <w:t>-</w:t>
      </w:r>
      <w:r>
        <w:tab/>
      </w:r>
      <w:r w:rsidRPr="006F6822">
        <w:t xml:space="preserve">the QoS-Information AVP to indicate the requested QoS for the </w:t>
      </w:r>
      <w:r>
        <w:t xml:space="preserve">affected </w:t>
      </w:r>
      <w:r w:rsidRPr="006F6822">
        <w:t>packet filters</w:t>
      </w:r>
      <w:r>
        <w:t>; and</w:t>
      </w:r>
    </w:p>
    <w:p w14:paraId="71B0E259" w14:textId="77777777" w:rsidR="00BD72C2" w:rsidRDefault="00BD72C2" w:rsidP="00BD72C2">
      <w:pPr>
        <w:pStyle w:val="B2"/>
      </w:pPr>
      <w:r>
        <w:rPr>
          <w:rFonts w:eastAsia="SimSun"/>
          <w:lang w:eastAsia="zh-CN"/>
        </w:rPr>
        <w:t>-</w:t>
      </w:r>
      <w:r>
        <w:rPr>
          <w:rFonts w:eastAsia="SimSun"/>
          <w:lang w:eastAsia="zh-CN"/>
        </w:rPr>
        <w:tab/>
        <w:t xml:space="preserve">if there is no packet filter set by the network on the same bearer, </w:t>
      </w:r>
      <w:r>
        <w:t xml:space="preserve">the QoS-Information AVP </w:t>
      </w:r>
      <w:r>
        <w:rPr>
          <w:rFonts w:eastAsia="SimSun" w:hint="eastAsia"/>
          <w:lang w:eastAsia="zh-CN"/>
        </w:rPr>
        <w:t>may in</w:t>
      </w:r>
      <w:r>
        <w:t>dicate an updated QCI.</w:t>
      </w:r>
    </w:p>
    <w:p w14:paraId="29E85C75" w14:textId="77777777" w:rsidR="00BD72C2" w:rsidRDefault="00BD72C2" w:rsidP="00BD72C2">
      <w:pPr>
        <w:pStyle w:val="B1"/>
      </w:pPr>
      <w:r>
        <w:t>-</w:t>
      </w:r>
      <w:r>
        <w:tab/>
        <w:t xml:space="preserve">When the UE requests to add filters to an existing TFT, </w:t>
      </w:r>
      <w:r w:rsidRPr="00915352">
        <w:t>the PCEF shall set the Packet-Filter-Operation AVP to "MODIFICATION", and shall include within the CC-Request</w:t>
      </w:r>
      <w:r>
        <w:t xml:space="preserve"> the request:</w:t>
      </w:r>
    </w:p>
    <w:p w14:paraId="522FAC2D" w14:textId="77777777" w:rsidR="00BD72C2" w:rsidRPr="00525040" w:rsidRDefault="00BD72C2" w:rsidP="00BD72C2">
      <w:pPr>
        <w:pStyle w:val="B2"/>
        <w:rPr>
          <w:rFonts w:eastAsia="SimSun"/>
          <w:lang w:eastAsia="zh-CN"/>
        </w:rPr>
      </w:pPr>
      <w:r>
        <w:t>-</w:t>
      </w:r>
      <w:r>
        <w:tab/>
        <w:t xml:space="preserve">one </w:t>
      </w:r>
      <w:r w:rsidRPr="00D34045">
        <w:t>Packet-Filter-Information AVP</w:t>
      </w:r>
      <w:r>
        <w:t xml:space="preserve"> for each </w:t>
      </w:r>
      <w:r w:rsidRPr="00915352">
        <w:t xml:space="preserve">packet filter requested </w:t>
      </w:r>
      <w:r>
        <w:t xml:space="preserve">for addition without any </w:t>
      </w:r>
      <w:r w:rsidRPr="00D34045">
        <w:t>Packet-Filter-Identifier AVP</w:t>
      </w:r>
      <w:r>
        <w:t>. I</w:t>
      </w:r>
      <w:r>
        <w:rPr>
          <w:rFonts w:eastAsia="SimSun" w:hint="eastAsia"/>
          <w:lang w:eastAsia="zh-CN"/>
        </w:rPr>
        <w:t>f BCM is MS-only, the PCEF</w:t>
      </w:r>
      <w:r>
        <w:rPr>
          <w:rFonts w:eastAsia="SimSun"/>
          <w:lang w:eastAsia="zh-CN"/>
        </w:rPr>
        <w:t xml:space="preserve"> shall</w:t>
      </w:r>
      <w:r>
        <w:rPr>
          <w:rFonts w:eastAsia="SimSun" w:hint="eastAsia"/>
          <w:lang w:eastAsia="zh-CN"/>
        </w:rPr>
        <w:t xml:space="preserve"> include all the</w:t>
      </w:r>
      <w:r>
        <w:rPr>
          <w:rFonts w:eastAsia="SimSun"/>
          <w:lang w:eastAsia="zh-CN"/>
        </w:rPr>
        <w:t xml:space="preserve"> packet</w:t>
      </w:r>
      <w:r w:rsidRPr="00A20972">
        <w:t xml:space="preserve"> filter identifier(s)</w:t>
      </w:r>
      <w:r w:rsidRPr="00153E95">
        <w:t xml:space="preserve"> </w:t>
      </w:r>
      <w:r w:rsidRPr="00DF3707">
        <w:t xml:space="preserve">previously assigned on </w:t>
      </w:r>
      <w:r w:rsidRPr="00DF3707">
        <w:rPr>
          <w:noProof/>
        </w:rPr>
        <w:t>Gx</w:t>
      </w:r>
      <w:r>
        <w:rPr>
          <w:rFonts w:eastAsia="SimSun" w:hint="eastAsia"/>
          <w:lang w:eastAsia="zh-CN"/>
        </w:rPr>
        <w:t xml:space="preserve"> </w:t>
      </w:r>
      <w:r w:rsidRPr="00DF3707">
        <w:t>for this EPS bearer</w:t>
      </w:r>
      <w:r>
        <w:rPr>
          <w:rFonts w:eastAsia="SimSun" w:hint="eastAsia"/>
          <w:lang w:eastAsia="zh-CN"/>
        </w:rPr>
        <w:t xml:space="preserve"> within the </w:t>
      </w:r>
      <w:r w:rsidRPr="006F6822">
        <w:t>Packet-Filter-Identifier AVP</w:t>
      </w:r>
      <w:r>
        <w:rPr>
          <w:rFonts w:eastAsia="SimSun" w:hint="eastAsia"/>
          <w:lang w:eastAsia="zh-CN"/>
        </w:rPr>
        <w:t xml:space="preserve">. If BCM is </w:t>
      </w:r>
      <w:r w:rsidRPr="00DF3707">
        <w:t>MS/NW</w:t>
      </w:r>
      <w:r>
        <w:rPr>
          <w:rFonts w:eastAsia="SimSun" w:hint="eastAsia"/>
          <w:lang w:eastAsia="zh-CN"/>
        </w:rPr>
        <w:t xml:space="preserve">, the PCEF shall also include the </w:t>
      </w:r>
      <w:r w:rsidRPr="00A20972">
        <w:t>SDF filter identifier(s)</w:t>
      </w:r>
      <w:r w:rsidRPr="00DF3707">
        <w:t xml:space="preserve"> that correspond to the packet filter identifier</w:t>
      </w:r>
      <w:r>
        <w:t>(s) in the parameter list of the TFT</w:t>
      </w:r>
      <w:r w:rsidRPr="00153E95">
        <w:t xml:space="preserve"> </w:t>
      </w:r>
      <w:r>
        <w:rPr>
          <w:rFonts w:eastAsia="SimSun" w:hint="eastAsia"/>
          <w:lang w:eastAsia="zh-CN"/>
        </w:rPr>
        <w:t xml:space="preserve">within the </w:t>
      </w:r>
      <w:r w:rsidRPr="006F6822">
        <w:t>Packet-Filter-Identifier AVP</w:t>
      </w:r>
      <w:r>
        <w:rPr>
          <w:rFonts w:eastAsia="SimSun"/>
          <w:lang w:eastAsia="zh-CN"/>
        </w:rPr>
        <w:t>; and</w:t>
      </w:r>
    </w:p>
    <w:p w14:paraId="09ED129E" w14:textId="77777777" w:rsidR="00BD72C2" w:rsidRDefault="00BD72C2" w:rsidP="00BD72C2">
      <w:pPr>
        <w:pStyle w:val="B2"/>
      </w:pPr>
      <w:r>
        <w:t>-</w:t>
      </w:r>
      <w:r>
        <w:tab/>
      </w:r>
      <w:r>
        <w:rPr>
          <w:rFonts w:eastAsia="바탕"/>
        </w:rPr>
        <w:t>one</w:t>
      </w:r>
      <w:r w:rsidRPr="00915352">
        <w:rPr>
          <w:rFonts w:eastAsia="SimSun" w:hint="eastAsia"/>
        </w:rPr>
        <w:t xml:space="preserve"> Packet-Filter-Information AVP for </w:t>
      </w:r>
      <w:r>
        <w:rPr>
          <w:rFonts w:eastAsia="SimSun"/>
        </w:rPr>
        <w:t xml:space="preserve">each of </w:t>
      </w:r>
      <w:r w:rsidRPr="00915352">
        <w:rPr>
          <w:rFonts w:eastAsia="SimSun" w:hint="eastAsia"/>
        </w:rPr>
        <w:t>the existing filter</w:t>
      </w:r>
      <w:r>
        <w:rPr>
          <w:rFonts w:eastAsia="SimSun"/>
        </w:rPr>
        <w:t>(s),</w:t>
      </w:r>
      <w:r w:rsidRPr="00AC7BAF">
        <w:t xml:space="preserve"> </w:t>
      </w:r>
      <w:r>
        <w:t xml:space="preserve">created by the UE, </w:t>
      </w:r>
      <w:r w:rsidRPr="00915352">
        <w:rPr>
          <w:rFonts w:eastAsia="SimSun" w:hint="eastAsia"/>
        </w:rPr>
        <w:t>with the Packet-Filter-Identifier AVP</w:t>
      </w:r>
      <w:r>
        <w:t xml:space="preserve"> and without any filter attributes used for matching</w:t>
      </w:r>
      <w:r>
        <w:rPr>
          <w:rFonts w:eastAsia="SimSun"/>
        </w:rPr>
        <w:t>;</w:t>
      </w:r>
      <w:r w:rsidRPr="00915352">
        <w:rPr>
          <w:rFonts w:eastAsia="SimSun" w:hint="eastAsia"/>
        </w:rPr>
        <w:t xml:space="preserve"> </w:t>
      </w:r>
      <w:r>
        <w:rPr>
          <w:rFonts w:eastAsia="SimSun"/>
        </w:rPr>
        <w:t>and</w:t>
      </w:r>
    </w:p>
    <w:p w14:paraId="66EFE9D3" w14:textId="77777777" w:rsidR="00BD72C2" w:rsidRDefault="00BD72C2" w:rsidP="00BD72C2">
      <w:pPr>
        <w:pStyle w:val="B2"/>
      </w:pPr>
      <w:r>
        <w:t>-</w:t>
      </w:r>
      <w:r>
        <w:tab/>
      </w:r>
      <w:r w:rsidRPr="006F6822">
        <w:t xml:space="preserve">the QoS-Information AVP to indicate the requested QoS for the </w:t>
      </w:r>
      <w:r>
        <w:t>affected PCC rules.</w:t>
      </w:r>
    </w:p>
    <w:p w14:paraId="1CEA26DC" w14:textId="77777777" w:rsidR="00BD72C2" w:rsidRDefault="00BD72C2" w:rsidP="00BD72C2">
      <w:pPr>
        <w:rPr>
          <w:rFonts w:eastAsia="SimSun" w:hint="eastAsia"/>
          <w:lang w:eastAsia="zh-CN"/>
        </w:rPr>
      </w:pPr>
      <w:r>
        <w:rPr>
          <w:rFonts w:eastAsia="SimSun"/>
          <w:lang w:eastAsia="zh-CN"/>
        </w:rPr>
        <w:t>For GERAN and UTRAN access, t</w:t>
      </w:r>
      <w:r>
        <w:rPr>
          <w:rFonts w:eastAsia="SimSun" w:hint="eastAsia"/>
          <w:lang w:eastAsia="zh-CN"/>
        </w:rPr>
        <w:t xml:space="preserve">he relationship between the TFT operation requested by MS and the </w:t>
      </w:r>
      <w:r w:rsidRPr="00DF3707">
        <w:t xml:space="preserve">Gx operation </w:t>
      </w:r>
      <w:r>
        <w:rPr>
          <w:rFonts w:eastAsia="SimSun" w:hint="eastAsia"/>
          <w:lang w:eastAsia="zh-CN"/>
        </w:rPr>
        <w:t>provided by PCEF to PCRF is as follows:</w:t>
      </w:r>
    </w:p>
    <w:p w14:paraId="5DE18C47" w14:textId="77777777" w:rsidR="00BD72C2" w:rsidRDefault="00BD72C2" w:rsidP="00BD72C2">
      <w:pPr>
        <w:numPr>
          <w:ilvl w:val="0"/>
          <w:numId w:val="44"/>
        </w:numPr>
        <w:rPr>
          <w:rFonts w:eastAsia="SimSun" w:hint="eastAsia"/>
          <w:lang w:eastAsia="zh-CN"/>
        </w:rPr>
      </w:pPr>
      <w:r>
        <w:t>If the TFT operation is "Replace</w:t>
      </w:r>
      <w:r w:rsidRPr="003558E6">
        <w:t xml:space="preserve"> packet filters in existing TFT</w:t>
      </w:r>
      <w:r>
        <w:t>"</w:t>
      </w:r>
      <w:r>
        <w:rPr>
          <w:rFonts w:eastAsia="SimSun" w:hint="eastAsia"/>
          <w:lang w:eastAsia="zh-CN"/>
        </w:rPr>
        <w:t>,</w:t>
      </w:r>
      <w:r w:rsidRPr="006F6822">
        <w:t xml:space="preserve"> the PCEF shall set the Packet-Filter-Operation AVP to "</w:t>
      </w:r>
      <w:r w:rsidRPr="0034609B">
        <w:t>MODIFICATION</w:t>
      </w:r>
      <w:r w:rsidRPr="006F6822">
        <w:t>"</w:t>
      </w:r>
      <w:r>
        <w:rPr>
          <w:rFonts w:eastAsia="SimSun" w:hint="eastAsia"/>
          <w:lang w:eastAsia="zh-CN"/>
        </w:rPr>
        <w:t>.</w:t>
      </w:r>
    </w:p>
    <w:p w14:paraId="30CF6F23" w14:textId="77777777" w:rsidR="00BD72C2" w:rsidRDefault="00BD72C2" w:rsidP="00BD72C2">
      <w:pPr>
        <w:numPr>
          <w:ilvl w:val="0"/>
          <w:numId w:val="44"/>
        </w:numPr>
        <w:rPr>
          <w:rFonts w:eastAsia="SimSun" w:hint="eastAsia"/>
          <w:lang w:eastAsia="zh-CN"/>
        </w:rPr>
      </w:pPr>
      <w:r>
        <w:t>If the TFT operation is "</w:t>
      </w:r>
      <w:r w:rsidRPr="003558E6">
        <w:t>Delete packet filters from existing TFT</w:t>
      </w:r>
      <w:r>
        <w:t>"</w:t>
      </w:r>
      <w:r>
        <w:rPr>
          <w:rFonts w:eastAsia="SimSun" w:hint="eastAsia"/>
          <w:lang w:eastAsia="zh-CN"/>
        </w:rPr>
        <w:t>,</w:t>
      </w:r>
      <w:r w:rsidRPr="006F6822">
        <w:t xml:space="preserve"> the PCEF shall set the Packet-Filter-Operation AVP to "DELETION"</w:t>
      </w:r>
      <w:r>
        <w:rPr>
          <w:rFonts w:eastAsia="SimSun" w:hint="eastAsia"/>
          <w:lang w:eastAsia="zh-CN"/>
        </w:rPr>
        <w:t>.</w:t>
      </w:r>
    </w:p>
    <w:p w14:paraId="20E76869" w14:textId="77777777" w:rsidR="00BD72C2" w:rsidRDefault="00BD72C2" w:rsidP="00BD72C2">
      <w:pPr>
        <w:numPr>
          <w:ilvl w:val="0"/>
          <w:numId w:val="44"/>
        </w:numPr>
        <w:rPr>
          <w:rFonts w:eastAsia="SimSun" w:hint="eastAsia"/>
          <w:lang w:eastAsia="zh-CN"/>
        </w:rPr>
      </w:pPr>
      <w:r>
        <w:t>If the TFT operation is "</w:t>
      </w:r>
      <w:r w:rsidRPr="00EB230C">
        <w:t xml:space="preserve"> </w:t>
      </w:r>
      <w:r>
        <w:t>Add</w:t>
      </w:r>
      <w:r w:rsidRPr="003558E6">
        <w:t xml:space="preserve"> packet filters to existing TFT</w:t>
      </w:r>
      <w:r>
        <w:t>"</w:t>
      </w:r>
      <w:r>
        <w:rPr>
          <w:rFonts w:eastAsia="SimSun" w:hint="eastAsia"/>
          <w:lang w:eastAsia="zh-CN"/>
        </w:rPr>
        <w:t>,</w:t>
      </w:r>
      <w:r w:rsidRPr="006F6822">
        <w:t xml:space="preserve"> the PCEF shall set the Packet-Filter-Operation AVP to "</w:t>
      </w:r>
      <w:r w:rsidRPr="0034609B">
        <w:t>MODIFICATION</w:t>
      </w:r>
      <w:r w:rsidRPr="006F6822">
        <w:t>"</w:t>
      </w:r>
      <w:r>
        <w:rPr>
          <w:rFonts w:eastAsia="SimSun" w:hint="eastAsia"/>
          <w:lang w:eastAsia="zh-CN"/>
        </w:rPr>
        <w:t>.</w:t>
      </w:r>
    </w:p>
    <w:p w14:paraId="689D3DB0" w14:textId="77777777" w:rsidR="00BD72C2" w:rsidRDefault="00BD72C2" w:rsidP="00BD72C2">
      <w:pPr>
        <w:numPr>
          <w:ilvl w:val="0"/>
          <w:numId w:val="44"/>
        </w:numPr>
        <w:rPr>
          <w:rFonts w:eastAsia="SimSun" w:hint="eastAsia"/>
          <w:lang w:eastAsia="zh-CN"/>
        </w:rPr>
      </w:pPr>
      <w:r>
        <w:t>If the TFT operation is "</w:t>
      </w:r>
      <w:r w:rsidRPr="00DF3707">
        <w:t>Create new TFT</w:t>
      </w:r>
      <w:r>
        <w:t>"</w:t>
      </w:r>
      <w:r>
        <w:rPr>
          <w:rFonts w:eastAsia="SimSun" w:hint="eastAsia"/>
          <w:lang w:eastAsia="zh-CN"/>
        </w:rPr>
        <w:t>,</w:t>
      </w:r>
      <w:r w:rsidRPr="006F6822">
        <w:t xml:space="preserve"> the PCEF shall set the Packet-Filter-Operation AVP to "</w:t>
      </w:r>
      <w:r w:rsidRPr="00EB230C">
        <w:t xml:space="preserve"> </w:t>
      </w:r>
      <w:r w:rsidRPr="006F6822">
        <w:t>ADDITION"</w:t>
      </w:r>
      <w:r>
        <w:rPr>
          <w:rFonts w:eastAsia="SimSun" w:hint="eastAsia"/>
          <w:lang w:eastAsia="zh-CN"/>
        </w:rPr>
        <w:t>.</w:t>
      </w:r>
    </w:p>
    <w:p w14:paraId="735475F5" w14:textId="77777777" w:rsidR="00BD72C2" w:rsidRDefault="00BD72C2" w:rsidP="00BD72C2">
      <w:pPr>
        <w:numPr>
          <w:ilvl w:val="0"/>
          <w:numId w:val="44"/>
        </w:numPr>
        <w:rPr>
          <w:rFonts w:eastAsia="SimSun" w:hint="eastAsia"/>
          <w:lang w:eastAsia="zh-CN"/>
        </w:rPr>
      </w:pPr>
      <w:r>
        <w:t>If the TFT operation is "</w:t>
      </w:r>
      <w:r w:rsidRPr="00FE6613">
        <w:t xml:space="preserve"> </w:t>
      </w:r>
      <w:r w:rsidRPr="00DF3707">
        <w:t>Delete existing</w:t>
      </w:r>
      <w:r>
        <w:t xml:space="preserve"> </w:t>
      </w:r>
      <w:r w:rsidRPr="00DF3707">
        <w:t>TFT</w:t>
      </w:r>
      <w:r>
        <w:t>"</w:t>
      </w:r>
      <w:r>
        <w:rPr>
          <w:rFonts w:eastAsia="SimSun" w:hint="eastAsia"/>
          <w:lang w:eastAsia="zh-CN"/>
        </w:rPr>
        <w:t>,</w:t>
      </w:r>
      <w:r w:rsidRPr="006F6822">
        <w:t xml:space="preserve"> the PCEF shall set the Packet-Filter-Operation AVP to "</w:t>
      </w:r>
      <w:r w:rsidRPr="00EB230C">
        <w:t xml:space="preserve"> </w:t>
      </w:r>
      <w:r w:rsidRPr="006F6822">
        <w:t>DELETION"</w:t>
      </w:r>
      <w:r>
        <w:rPr>
          <w:rFonts w:eastAsia="SimSun" w:hint="eastAsia"/>
          <w:lang w:eastAsia="zh-CN"/>
        </w:rPr>
        <w:t>.</w:t>
      </w:r>
    </w:p>
    <w:p w14:paraId="0A3E1CDC" w14:textId="77777777" w:rsidR="00BD72C2" w:rsidRPr="00BD72C2" w:rsidRDefault="00BD72C2" w:rsidP="000D0514">
      <w:pPr>
        <w:numPr>
          <w:ilvl w:val="0"/>
          <w:numId w:val="44"/>
        </w:numPr>
        <w:rPr>
          <w:rFonts w:eastAsia="SimSun" w:hint="eastAsia"/>
          <w:lang w:eastAsia="zh-CN"/>
        </w:rPr>
      </w:pPr>
      <w:r>
        <w:t>If the TFT operation is "</w:t>
      </w:r>
      <w:r w:rsidRPr="003558E6">
        <w:t>No TFT operation</w:t>
      </w:r>
      <w:r>
        <w:t xml:space="preserve">" or the TFT is missing (allowed in BCM MS-only only, </w:t>
      </w:r>
      <w:r>
        <w:rPr>
          <w:rFonts w:eastAsia="SimSun" w:hint="eastAsia"/>
          <w:lang w:eastAsia="zh-CN"/>
        </w:rPr>
        <w:t>the</w:t>
      </w:r>
      <w:r>
        <w:rPr>
          <w:rFonts w:eastAsia="SimSun"/>
          <w:lang w:eastAsia="zh-CN"/>
        </w:rPr>
        <w:t xml:space="preserve"> PCEF shall set the Packet-Filter-Operation AVP to </w:t>
      </w:r>
      <w:r w:rsidRPr="006F6822">
        <w:t>"</w:t>
      </w:r>
      <w:r w:rsidRPr="0034609B">
        <w:t>MODIFICATION</w:t>
      </w:r>
      <w:r w:rsidRPr="006F6822">
        <w:t>"</w:t>
      </w:r>
      <w:r>
        <w:rPr>
          <w:rFonts w:eastAsia="SimSun" w:hint="eastAsia"/>
          <w:lang w:eastAsia="zh-CN"/>
        </w:rPr>
        <w:t>.</w:t>
      </w:r>
    </w:p>
    <w:p w14:paraId="0BE5EA48" w14:textId="77777777" w:rsidR="00571154" w:rsidRDefault="00571154" w:rsidP="00571154">
      <w:pPr>
        <w:rPr>
          <w:lang w:eastAsia="zh-CN"/>
        </w:rPr>
      </w:pPr>
      <w:r>
        <w:rPr>
          <w:rFonts w:eastAsia="SimSun"/>
          <w:lang w:eastAsia="zh-CN"/>
        </w:rPr>
        <w:t>F</w:t>
      </w:r>
      <w:r>
        <w:rPr>
          <w:rFonts w:eastAsia="SimSun" w:hint="eastAsia"/>
          <w:lang w:eastAsia="zh-CN"/>
        </w:rPr>
        <w:t>or GERAN and UTRAN accesses, t</w:t>
      </w:r>
      <w:r>
        <w:rPr>
          <w:rFonts w:hint="eastAsia"/>
          <w:lang w:eastAsia="zh-CN"/>
        </w:rPr>
        <w:t xml:space="preserve">he </w:t>
      </w:r>
      <w:r>
        <w:rPr>
          <w:rFonts w:hint="eastAsia"/>
        </w:rPr>
        <w:t xml:space="preserve">PCRF shall provide </w:t>
      </w:r>
      <w:r>
        <w:rPr>
          <w:rFonts w:eastAsia="SimSun" w:hint="eastAsia"/>
          <w:lang w:eastAsia="zh-CN"/>
        </w:rPr>
        <w:t>packet</w:t>
      </w:r>
      <w:r>
        <w:rPr>
          <w:rFonts w:hint="eastAsia"/>
        </w:rPr>
        <w:t xml:space="preserve"> filters in the PCC rule as received in the </w:t>
      </w:r>
      <w:r w:rsidRPr="00915352">
        <w:t>Packet-Filter-Information AVP for each packet filter requested by the UE</w:t>
      </w:r>
      <w:r>
        <w:rPr>
          <w:rFonts w:hint="eastAsia"/>
          <w:lang w:eastAsia="zh-CN"/>
        </w:rPr>
        <w:t>.</w:t>
      </w:r>
      <w:r w:rsidRPr="00F4077A">
        <w:t xml:space="preserve"> </w:t>
      </w:r>
    </w:p>
    <w:p w14:paraId="0E599524" w14:textId="77777777" w:rsidR="00571154" w:rsidRDefault="00571154" w:rsidP="00571154">
      <w:r>
        <w:rPr>
          <w:rFonts w:eastAsia="SimSun"/>
          <w:lang w:eastAsia="zh-CN"/>
        </w:rPr>
        <w:t>F</w:t>
      </w:r>
      <w:r>
        <w:rPr>
          <w:rFonts w:eastAsia="SimSun" w:hint="eastAsia"/>
          <w:lang w:eastAsia="zh-CN"/>
        </w:rPr>
        <w:t>or GERAN and UTRAN accesses, i</w:t>
      </w:r>
      <w:r>
        <w:t xml:space="preserve">f the PCRF receives a request for addition of service data flow(s) with a reference to existing </w:t>
      </w:r>
      <w:r>
        <w:rPr>
          <w:rFonts w:eastAsia="SimSun" w:hint="eastAsia"/>
          <w:lang w:eastAsia="zh-CN"/>
        </w:rPr>
        <w:t>packet</w:t>
      </w:r>
      <w:r>
        <w:t xml:space="preserve"> filter </w:t>
      </w:r>
      <w:r w:rsidRPr="00915352">
        <w:t>identifier</w:t>
      </w:r>
      <w:r>
        <w:rPr>
          <w:rFonts w:eastAsia="SimSun" w:hint="eastAsia"/>
          <w:lang w:eastAsia="zh-CN"/>
        </w:rPr>
        <w:t>s</w:t>
      </w:r>
      <w:r w:rsidRPr="00915352">
        <w:t xml:space="preserve"> </w:t>
      </w:r>
      <w:r>
        <w:t>(and by that to existing PCC rule(s))</w:t>
      </w:r>
      <w:r>
        <w:rPr>
          <w:rFonts w:eastAsia="SimSun" w:hint="eastAsia"/>
          <w:lang w:eastAsia="zh-CN"/>
        </w:rPr>
        <w:t>,</w:t>
      </w:r>
      <w:r>
        <w:t xml:space="preserve"> the PCRF shall </w:t>
      </w:r>
      <w:r>
        <w:rPr>
          <w:rFonts w:eastAsia="SimSun" w:hint="eastAsia"/>
          <w:lang w:eastAsia="zh-CN"/>
        </w:rPr>
        <w:t xml:space="preserve">update the </w:t>
      </w:r>
      <w:r>
        <w:t>existing PCC rule for the new service data flow(s)</w:t>
      </w:r>
      <w:r>
        <w:rPr>
          <w:rFonts w:eastAsia="SimSun" w:hint="eastAsia"/>
          <w:lang w:eastAsia="zh-CN"/>
        </w:rPr>
        <w:t xml:space="preserve"> without changing </w:t>
      </w:r>
      <w:r>
        <w:t xml:space="preserve">the QCI </w:t>
      </w:r>
      <w:r>
        <w:rPr>
          <w:rFonts w:eastAsia="SimSun" w:hint="eastAsia"/>
          <w:lang w:eastAsia="zh-CN"/>
        </w:rPr>
        <w:t>and</w:t>
      </w:r>
      <w:r>
        <w:t xml:space="preserve"> ARP</w:t>
      </w:r>
      <w:r>
        <w:rPr>
          <w:rFonts w:eastAsia="SimSun" w:hint="eastAsia"/>
          <w:lang w:eastAsia="zh-CN"/>
        </w:rPr>
        <w:t>.</w:t>
      </w:r>
      <w:r>
        <w:t xml:space="preserve"> </w:t>
      </w:r>
    </w:p>
    <w:p w14:paraId="1DBB3669" w14:textId="77777777" w:rsidR="003E627B" w:rsidRDefault="00571154" w:rsidP="003E627B">
      <w:pPr>
        <w:pStyle w:val="NO"/>
        <w:rPr>
          <w:rFonts w:eastAsia="바탕" w:hint="eastAsia"/>
          <w:lang w:eastAsia="ko-KR"/>
        </w:rPr>
      </w:pPr>
      <w:r>
        <w:t xml:space="preserve">NOTE: </w:t>
      </w:r>
      <w:r>
        <w:tab/>
        <w:t xml:space="preserve">The reference to an existing </w:t>
      </w:r>
      <w:r>
        <w:rPr>
          <w:rFonts w:eastAsia="SimSun" w:hint="eastAsia"/>
          <w:lang w:eastAsia="zh-CN"/>
        </w:rPr>
        <w:t>packet</w:t>
      </w:r>
      <w:r>
        <w:t xml:space="preserve"> filter </w:t>
      </w:r>
      <w:r w:rsidRPr="00915352">
        <w:t>identifier</w:t>
      </w:r>
      <w:r>
        <w:rPr>
          <w:rFonts w:eastAsia="SimSun" w:hint="eastAsia"/>
          <w:lang w:eastAsia="zh-CN"/>
        </w:rPr>
        <w:t>s</w:t>
      </w:r>
      <w:r w:rsidRPr="00915352">
        <w:t xml:space="preserve"> </w:t>
      </w:r>
      <w:r>
        <w:t xml:space="preserve">informs the PCRF that the request is confined to an existing bearer, having bearer bindings with PCC rules that have the same QCI/ARP combination. Assigning a different QCI or ARP to the new </w:t>
      </w:r>
      <w:r>
        <w:rPr>
          <w:rFonts w:eastAsia="SimSun" w:hint="eastAsia"/>
          <w:lang w:eastAsia="zh-CN"/>
        </w:rPr>
        <w:t>service data flows</w:t>
      </w:r>
      <w:r>
        <w:t xml:space="preserve"> would cause the procedure to fail, since the PCEF cannot map the new </w:t>
      </w:r>
      <w:r>
        <w:rPr>
          <w:rFonts w:eastAsia="SimSun" w:hint="eastAsia"/>
          <w:lang w:eastAsia="zh-CN"/>
        </w:rPr>
        <w:t>service data flows</w:t>
      </w:r>
      <w:r>
        <w:t xml:space="preserve"> to another bearer.</w:t>
      </w:r>
    </w:p>
    <w:p w14:paraId="322313B1" w14:textId="77777777" w:rsidR="003E627B" w:rsidRDefault="003E627B" w:rsidP="003E627B">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create a TFT for a PDP context without a TFT</w:t>
      </w:r>
      <w:r w:rsidRPr="00154CA6">
        <w:rPr>
          <w:lang w:eastAsia="ja-JP"/>
        </w:rPr>
        <w:t xml:space="preserve"> created by the PDP Context Activation Procedure</w:t>
      </w:r>
      <w:r>
        <w:rPr>
          <w:rFonts w:eastAsia="SimSun"/>
          <w:lang w:eastAsia="zh-CN"/>
        </w:rPr>
        <w:t xml:space="preserve">, </w:t>
      </w:r>
      <w:r>
        <w:rPr>
          <w:rFonts w:eastAsia="SimSun" w:hint="eastAsia"/>
          <w:lang w:eastAsia="zh-CN"/>
        </w:rPr>
        <w:t xml:space="preserve">the PCRF shall </w:t>
      </w:r>
      <w:r w:rsidRPr="00544FC2">
        <w:rPr>
          <w:rFonts w:hint="eastAsia"/>
        </w:rPr>
        <w:t>authoriz</w:t>
      </w:r>
      <w:r>
        <w:rPr>
          <w:rFonts w:eastAsia="SimSun" w:hint="eastAsia"/>
          <w:lang w:eastAsia="zh-CN"/>
        </w:rPr>
        <w:t>e</w:t>
      </w:r>
      <w:r w:rsidRPr="00544FC2">
        <w:rPr>
          <w:rFonts w:hint="eastAsia"/>
        </w:rPr>
        <w:t xml:space="preserve"> </w:t>
      </w:r>
      <w:r>
        <w:rPr>
          <w:rFonts w:eastAsia="SimSun" w:hint="eastAsia"/>
          <w:lang w:eastAsia="zh-CN"/>
        </w:rPr>
        <w:t>the PCC rule when receiving the CCR request from the PCEF. T</w:t>
      </w:r>
      <w:r>
        <w:rPr>
          <w:rFonts w:eastAsia="SimSun"/>
          <w:lang w:eastAsia="zh-CN"/>
        </w:rPr>
        <w:t xml:space="preserve">he PCEF shall install the PCC rule provisioned by the PCRF (which contains the packet filters as requested by the UE) and shall send a CCR command to the PCRF with CC-Request-Type AVP set to the value </w:t>
      </w:r>
      <w:r>
        <w:t>"UPDATE_REQUEST"</w:t>
      </w:r>
      <w:r w:rsidRPr="002D182C">
        <w:rPr>
          <w:rFonts w:hint="eastAsia"/>
        </w:rPr>
        <w:t>,</w:t>
      </w:r>
      <w:r w:rsidRPr="00B6009B">
        <w:t xml:space="preserve"> </w:t>
      </w:r>
      <w:r w:rsidRPr="00D34045">
        <w:t xml:space="preserve">including the Charging-Rule-Report AVP specifying the </w:t>
      </w:r>
      <w:r w:rsidRPr="002D182C">
        <w:rPr>
          <w:rFonts w:hint="eastAsia"/>
        </w:rPr>
        <w:t>previously installed</w:t>
      </w:r>
      <w:r w:rsidRPr="00D34045">
        <w:t xml:space="preserve"> PCC rules with the PCC-Rule-Status set to </w:t>
      </w:r>
      <w:r w:rsidRPr="002D182C">
        <w:rPr>
          <w:rFonts w:hint="eastAsia"/>
        </w:rPr>
        <w:t>inactive</w:t>
      </w:r>
      <w:r w:rsidRPr="00D34045">
        <w:t xml:space="preserve"> and including the Rule-Failure-Code AVP assigned to the value </w:t>
      </w:r>
      <w:r>
        <w:rPr>
          <w:rFonts w:eastAsia="SimSun" w:hint="eastAsia"/>
          <w:lang w:eastAsia="zh-CN"/>
        </w:rPr>
        <w:t>NO_BEARER_BOUND</w:t>
      </w:r>
      <w:r>
        <w:t xml:space="preserve"> (15</w:t>
      </w:r>
      <w:r w:rsidRPr="00D34045">
        <w:t>)</w:t>
      </w:r>
      <w:r w:rsidRPr="002D182C">
        <w:rPr>
          <w:rFonts w:hint="eastAsia"/>
        </w:rPr>
        <w:t>.</w:t>
      </w:r>
    </w:p>
    <w:p w14:paraId="06B733F6" w14:textId="77777777" w:rsidR="003E627B" w:rsidRPr="003E627B" w:rsidRDefault="003E627B" w:rsidP="003E627B">
      <w:pPr>
        <w:rPr>
          <w:rFonts w:eastAsia="바탕" w:hint="eastAsia"/>
          <w:lang w:eastAsia="ko-KR"/>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delete the existing TFT, the PCRF should provide at least one new PCC rule to be installed at the same time when the PCC rule corresponding to the TFT is removed.</w:t>
      </w:r>
    </w:p>
    <w:p w14:paraId="3D5122DC" w14:textId="77777777" w:rsidR="0051753E" w:rsidRPr="0051753E" w:rsidRDefault="0051753E" w:rsidP="0051753E">
      <w:pPr>
        <w:rPr>
          <w:rFonts w:eastAsia="바탕" w:hint="eastAsia"/>
          <w:lang w:eastAsia="ko-KR"/>
        </w:rPr>
      </w:pPr>
      <w:r>
        <w:rPr>
          <w:rFonts w:eastAsia="SimSun"/>
          <w:lang w:eastAsia="zh-CN"/>
        </w:rPr>
        <w:t>F</w:t>
      </w:r>
      <w:r>
        <w:rPr>
          <w:rFonts w:eastAsia="SimSun" w:hint="eastAsia"/>
          <w:lang w:eastAsia="zh-CN"/>
        </w:rPr>
        <w:t>or E-UTRAN accesses with</w:t>
      </w:r>
      <w:r w:rsidRPr="00BB1F5A">
        <w:rPr>
          <w:rFonts w:eastAsia="SimSun" w:hint="eastAsia"/>
          <w:lang w:eastAsia="zh-CN"/>
        </w:rPr>
        <w:t xml:space="preserve"> </w:t>
      </w:r>
      <w:r w:rsidRPr="00BB1F5A">
        <w:rPr>
          <w:rFonts w:eastAsia="SimSun"/>
          <w:lang w:eastAsia="zh-CN"/>
        </w:rPr>
        <w:t>UE initiate</w:t>
      </w:r>
      <w:r>
        <w:rPr>
          <w:rFonts w:eastAsia="SimSun" w:hint="eastAsia"/>
          <w:lang w:eastAsia="zh-CN"/>
        </w:rPr>
        <w:t>d</w:t>
      </w:r>
      <w:r w:rsidRPr="00BB1F5A">
        <w:rPr>
          <w:rFonts w:eastAsia="SimSun"/>
          <w:lang w:eastAsia="zh-CN"/>
        </w:rPr>
        <w:t xml:space="preserve"> resource modification procedure</w:t>
      </w:r>
      <w:r w:rsidRPr="00BB1F5A">
        <w:rPr>
          <w:rFonts w:eastAsia="SimSun" w:hint="eastAsia"/>
          <w:lang w:eastAsia="zh-CN"/>
        </w:rPr>
        <w:t xml:space="preserve">, the PCRF shall either </w:t>
      </w:r>
      <w:r w:rsidRPr="00544FC2">
        <w:rPr>
          <w:rFonts w:hint="eastAsia"/>
        </w:rPr>
        <w:t>authoriz</w:t>
      </w:r>
      <w:r>
        <w:rPr>
          <w:rFonts w:eastAsia="SimSun" w:hint="eastAsia"/>
          <w:lang w:eastAsia="zh-CN"/>
        </w:rPr>
        <w:t>e</w:t>
      </w:r>
      <w:r w:rsidRPr="00544FC2">
        <w:rPr>
          <w:rFonts w:hint="eastAsia"/>
        </w:rPr>
        <w:t xml:space="preserve"> the </w:t>
      </w:r>
      <w:r>
        <w:rPr>
          <w:rFonts w:eastAsia="SimSun" w:hint="eastAsia"/>
          <w:lang w:eastAsia="zh-CN"/>
        </w:rPr>
        <w:t xml:space="preserve">same QoS as </w:t>
      </w:r>
      <w:r w:rsidRPr="00544FC2">
        <w:rPr>
          <w:rFonts w:hint="eastAsia"/>
        </w:rPr>
        <w:t xml:space="preserve">requested QoS within the QoS-Information </w:t>
      </w:r>
      <w:r>
        <w:rPr>
          <w:rFonts w:eastAsia="SimSun" w:hint="eastAsia"/>
          <w:lang w:eastAsia="zh-CN"/>
        </w:rPr>
        <w:t>AVP</w:t>
      </w:r>
      <w:r w:rsidRPr="00BB1F5A">
        <w:rPr>
          <w:rFonts w:eastAsia="SimSun" w:hint="eastAsia"/>
          <w:lang w:eastAsia="zh-CN"/>
        </w:rPr>
        <w:t xml:space="preserve"> or reject the request if the requested QoS can not be authorized</w:t>
      </w:r>
      <w:r>
        <w:rPr>
          <w:rFonts w:eastAsia="SimSun" w:hint="eastAsia"/>
          <w:lang w:eastAsia="zh-CN"/>
        </w:rPr>
        <w:t>.</w:t>
      </w:r>
      <w:r w:rsidRPr="00BB1F5A">
        <w:rPr>
          <w:rFonts w:eastAsia="SimSun" w:hint="eastAsia"/>
          <w:lang w:eastAsia="zh-CN"/>
        </w:rPr>
        <w:t xml:space="preserve"> </w:t>
      </w:r>
      <w:r>
        <w:rPr>
          <w:rFonts w:eastAsia="SimSun" w:hint="eastAsia"/>
          <w:lang w:eastAsia="zh-CN"/>
        </w:rPr>
        <w:t>T</w:t>
      </w:r>
      <w:r w:rsidRPr="00BB1F5A">
        <w:rPr>
          <w:rFonts w:eastAsia="SimSun"/>
          <w:lang w:eastAsia="zh-CN"/>
        </w:rPr>
        <w:t xml:space="preserve">he PCRF may reject the request using a CC-Answer with the Gx experimental result code </w:t>
      </w:r>
      <w:r w:rsidRPr="00A65D54">
        <w:t>DIAMETER_ERROR_INITIAL_PARAMETERS (5140)</w:t>
      </w:r>
      <w:r w:rsidRPr="00BB1F5A">
        <w:rPr>
          <w:rFonts w:eastAsia="SimSun"/>
          <w:lang w:eastAsia="zh-CN"/>
        </w:rPr>
        <w:t>. If the PCEF receives a CC-Answer with this code, the PCEF shall reject the IP-CAN session modification that initiated the CC-Request.</w:t>
      </w:r>
    </w:p>
    <w:p w14:paraId="6CB31821" w14:textId="77777777" w:rsidR="009958F7" w:rsidRPr="0078747E" w:rsidRDefault="009958F7" w:rsidP="005A46E1">
      <w:pPr>
        <w:pStyle w:val="Heading2"/>
      </w:pPr>
      <w:bookmarkStart w:id="224" w:name="_Toc343033617"/>
      <w:r>
        <w:rPr>
          <w:lang w:eastAsia="ja-JP"/>
        </w:rPr>
        <w:t>B.3.2</w:t>
      </w:r>
      <w:r w:rsidRPr="0078747E">
        <w:rPr>
          <w:lang w:eastAsia="ja-JP"/>
        </w:rPr>
        <w:tab/>
      </w:r>
      <w:r>
        <w:t>Provisioning of</w:t>
      </w:r>
      <w:r w:rsidRPr="0078747E">
        <w:t xml:space="preserve"> PCC </w:t>
      </w:r>
      <w:r>
        <w:t xml:space="preserve">and/or QoS </w:t>
      </w:r>
      <w:r w:rsidRPr="0078747E">
        <w:t>rules</w:t>
      </w:r>
      <w:bookmarkEnd w:id="224"/>
    </w:p>
    <w:p w14:paraId="2DB18B66" w14:textId="77777777" w:rsidR="00742EC8" w:rsidRDefault="00742EC8" w:rsidP="00742EC8">
      <w:r>
        <w:t xml:space="preserve">For GTP-based 3GPP accesses, the PCRF may request the establishment of a bearer dedicated to IMS signalling by providing the applicable PCC rules to the PCEF. </w:t>
      </w:r>
    </w:p>
    <w:p w14:paraId="0F3D80A1" w14:textId="77777777" w:rsidR="00742EC8" w:rsidRDefault="00742EC8" w:rsidP="00742EC8">
      <w:r>
        <w:t>For PMIP-based 3GPP accesses, the PCRF may request the establishment of a bearer dedicated to IMS signalling by providing the applicable QoS rules to the BBERF.</w:t>
      </w:r>
    </w:p>
    <w:p w14:paraId="457C5949" w14:textId="77777777" w:rsidR="00A63D81" w:rsidRDefault="00742EC8" w:rsidP="00A63D81">
      <w:pPr>
        <w:rPr>
          <w:rFonts w:eastAsia="SimSun" w:hint="eastAsia"/>
          <w:lang w:eastAsia="zh-CN"/>
        </w:rPr>
      </w:pPr>
      <w:r>
        <w:t>When the PCEF includes the Bearer-Usage AVP required for the default bearer within the CCR command during the IP-CAN session establishment procedure, the PCRF shall provide the Bearer-Usage AVP back in the response with the authorized usage.</w:t>
      </w:r>
    </w:p>
    <w:p w14:paraId="4E7A1338" w14:textId="77777777" w:rsidR="00A63D81" w:rsidRDefault="00A63D81" w:rsidP="00A63D81">
      <w:pPr>
        <w:rPr>
          <w:rFonts w:eastAsia="SimSun" w:hint="eastAsia"/>
          <w:lang w:eastAsia="zh-CN"/>
        </w:rPr>
      </w:pPr>
      <w:r>
        <w:rPr>
          <w:rFonts w:eastAsia="SimSun" w:hint="eastAsia"/>
          <w:lang w:eastAsia="zh-CN"/>
        </w:rPr>
        <w:t>If</w:t>
      </w:r>
      <w:r>
        <w:rPr>
          <w:rFonts w:eastAsia="SimSun"/>
          <w:lang w:eastAsia="zh-CN"/>
        </w:rPr>
        <w:t xml:space="preserve"> during IP-CAN session establishment procedure, </w:t>
      </w:r>
      <w:r>
        <w:rPr>
          <w:rFonts w:eastAsia="SimSun" w:hint="eastAsia"/>
          <w:lang w:eastAsia="zh-CN"/>
        </w:rPr>
        <w:t xml:space="preserve">the PCEF </w:t>
      </w:r>
      <w:r>
        <w:rPr>
          <w:rFonts w:eastAsia="SimSun"/>
          <w:lang w:eastAsia="zh-CN"/>
        </w:rPr>
        <w:t xml:space="preserve">includes IMS_SIGNALLING within the Bearer-Usage AVP </w:t>
      </w:r>
      <w:r>
        <w:rPr>
          <w:rFonts w:eastAsia="SimSun" w:hint="eastAsia"/>
          <w:lang w:eastAsia="zh-CN"/>
        </w:rPr>
        <w:t xml:space="preserve">and the PCRF </w:t>
      </w:r>
      <w:r>
        <w:rPr>
          <w:rFonts w:eastAsia="SimSun"/>
          <w:lang w:eastAsia="zh-CN"/>
        </w:rPr>
        <w:t xml:space="preserve">accepts that the default bearer </w:t>
      </w:r>
      <w:r>
        <w:rPr>
          <w:rFonts w:eastAsia="SimSun" w:hint="eastAsia"/>
          <w:lang w:eastAsia="zh-CN"/>
        </w:rPr>
        <w:t xml:space="preserve">is </w:t>
      </w:r>
      <w:r>
        <w:rPr>
          <w:rFonts w:eastAsia="SimSun"/>
          <w:lang w:eastAsia="zh-CN"/>
        </w:rPr>
        <w:t xml:space="preserve">dedicated to IMS signalling, the PCRF shall </w:t>
      </w:r>
      <w:r w:rsidRPr="001D4177">
        <w:rPr>
          <w:rFonts w:hint="eastAsia"/>
        </w:rPr>
        <w:t>in</w:t>
      </w:r>
      <w:r w:rsidRPr="00D949DD">
        <w:rPr>
          <w:rFonts w:hint="eastAsia"/>
        </w:rPr>
        <w:t>clude</w:t>
      </w:r>
      <w:r w:rsidRPr="001D4177">
        <w:rPr>
          <w:rFonts w:hint="eastAsia"/>
        </w:rPr>
        <w:t xml:space="preserve"> the </w:t>
      </w:r>
      <w:r w:rsidRPr="001D4177">
        <w:t>IMS_SIGNALLING</w:t>
      </w:r>
      <w:r w:rsidRPr="001D4177">
        <w:rPr>
          <w:rFonts w:hint="eastAsia"/>
        </w:rPr>
        <w:t xml:space="preserve"> within the </w:t>
      </w:r>
      <w:r w:rsidRPr="001D4177">
        <w:t>Bearer-Usage AVP</w:t>
      </w:r>
      <w:r>
        <w:rPr>
          <w:rFonts w:eastAsia="SimSun" w:hint="eastAsia"/>
          <w:lang w:eastAsia="zh-CN"/>
        </w:rPr>
        <w:t>. In this case,</w:t>
      </w:r>
      <w:r w:rsidRPr="004F4DFD">
        <w:rPr>
          <w:rFonts w:hint="eastAsia"/>
        </w:rPr>
        <w:t xml:space="preserve"> the PCRF sh</w:t>
      </w:r>
      <w:r>
        <w:rPr>
          <w:rFonts w:eastAsia="SimSun" w:hint="eastAsia"/>
          <w:lang w:eastAsia="zh-CN"/>
        </w:rPr>
        <w:t>all</w:t>
      </w:r>
      <w:r w:rsidRPr="004F4DFD">
        <w:rPr>
          <w:rFonts w:hint="eastAsia"/>
        </w:rPr>
        <w:t xml:space="preserve"> restrict the bearer </w:t>
      </w:r>
      <w:r>
        <w:t xml:space="preserve">to </w:t>
      </w:r>
      <w:r w:rsidRPr="004F4DFD">
        <w:rPr>
          <w:rFonts w:hint="eastAsia"/>
        </w:rPr>
        <w:t xml:space="preserve">only be used for </w:t>
      </w:r>
      <w:r w:rsidRPr="004F4DFD">
        <w:t>IMS signalling</w:t>
      </w:r>
      <w:r w:rsidRPr="004F4DFD">
        <w:rPr>
          <w:rFonts w:hint="eastAsia"/>
        </w:rPr>
        <w:t xml:space="preserve"> </w:t>
      </w:r>
      <w:r>
        <w:rPr>
          <w:rFonts w:eastAsia="SimSun" w:hint="eastAsia"/>
          <w:lang w:eastAsia="zh-CN"/>
        </w:rPr>
        <w:t xml:space="preserve">as </w:t>
      </w:r>
      <w:r>
        <w:rPr>
          <w:rFonts w:eastAsia="SimSun"/>
          <w:lang w:eastAsia="zh-CN"/>
        </w:rPr>
        <w:t>specified</w:t>
      </w:r>
      <w:r>
        <w:rPr>
          <w:rFonts w:eastAsia="SimSun" w:hint="eastAsia"/>
          <w:lang w:eastAsia="zh-CN"/>
        </w:rPr>
        <w:t xml:space="preserve"> in 3GPP TS 23.228 [31] by applying </w:t>
      </w:r>
      <w:r>
        <w:rPr>
          <w:rFonts w:eastAsia="SimSun"/>
          <w:lang w:eastAsia="zh-CN"/>
        </w:rPr>
        <w:t xml:space="preserve">the </w:t>
      </w:r>
      <w:r>
        <w:rPr>
          <w:rFonts w:eastAsia="SimSun" w:hint="eastAsia"/>
          <w:lang w:eastAsia="zh-CN"/>
        </w:rPr>
        <w:t>applicable QCI for IMS signalling.</w:t>
      </w:r>
    </w:p>
    <w:p w14:paraId="3C40330C" w14:textId="77777777" w:rsidR="00A63D81" w:rsidRDefault="00A63D81" w:rsidP="00A63D81">
      <w:r w:rsidRPr="00D949DD">
        <w:rPr>
          <w:rFonts w:hint="eastAsia"/>
        </w:rPr>
        <w:t>If</w:t>
      </w:r>
      <w:r w:rsidRPr="001D4177">
        <w:rPr>
          <w:rFonts w:hint="eastAsia"/>
        </w:rPr>
        <w:t xml:space="preserve"> the PCEF in</w:t>
      </w:r>
      <w:r w:rsidRPr="00D949DD">
        <w:rPr>
          <w:rFonts w:hint="eastAsia"/>
        </w:rPr>
        <w:t>clude</w:t>
      </w:r>
      <w:r w:rsidRPr="001D4177">
        <w:rPr>
          <w:rFonts w:hint="eastAsia"/>
        </w:rPr>
        <w:t xml:space="preserve"> the </w:t>
      </w:r>
      <w:r w:rsidRPr="001D4177">
        <w:t>IMS_SIGNALLING</w:t>
      </w:r>
      <w:r w:rsidRPr="001D4177">
        <w:rPr>
          <w:rFonts w:hint="eastAsia"/>
        </w:rPr>
        <w:t xml:space="preserve"> within the </w:t>
      </w:r>
      <w:r w:rsidRPr="001D4177">
        <w:t>Bearer-Usage AVP</w:t>
      </w:r>
      <w:r w:rsidRPr="001D4177">
        <w:rPr>
          <w:rFonts w:hint="eastAsia"/>
        </w:rPr>
        <w:t xml:space="preserve"> in the CCR</w:t>
      </w:r>
      <w:r w:rsidRPr="00D949DD">
        <w:rPr>
          <w:rFonts w:hint="eastAsia"/>
        </w:rPr>
        <w:t xml:space="preserve"> command</w:t>
      </w:r>
      <w:r w:rsidRPr="001D4177">
        <w:rPr>
          <w:rFonts w:hint="eastAsia"/>
        </w:rPr>
        <w:t xml:space="preserve">, but </w:t>
      </w:r>
      <w:r w:rsidRPr="00D949DD">
        <w:rPr>
          <w:rFonts w:hint="eastAsia"/>
        </w:rPr>
        <w:t xml:space="preserve">the </w:t>
      </w:r>
      <w:r w:rsidRPr="001D4177">
        <w:rPr>
          <w:rFonts w:hint="eastAsia"/>
        </w:rPr>
        <w:t>PCRF does not in</w:t>
      </w:r>
      <w:r w:rsidRPr="00D949DD">
        <w:rPr>
          <w:rFonts w:hint="eastAsia"/>
        </w:rPr>
        <w:t>clude</w:t>
      </w:r>
      <w:r w:rsidRPr="001D4177">
        <w:rPr>
          <w:rFonts w:hint="eastAsia"/>
        </w:rPr>
        <w:t xml:space="preserve"> the </w:t>
      </w:r>
      <w:r w:rsidRPr="001D4177">
        <w:t>IMS_SIGNALLING</w:t>
      </w:r>
      <w:r w:rsidRPr="001D4177">
        <w:rPr>
          <w:rFonts w:hint="eastAsia"/>
        </w:rPr>
        <w:t xml:space="preserve"> within the </w:t>
      </w:r>
      <w:r w:rsidRPr="001D4177">
        <w:t>Bearer-Usage AVP</w:t>
      </w:r>
      <w:r w:rsidRPr="001D4177">
        <w:rPr>
          <w:rFonts w:hint="eastAsia"/>
        </w:rPr>
        <w:t xml:space="preserve"> in the CCA</w:t>
      </w:r>
      <w:r w:rsidRPr="00D949DD">
        <w:rPr>
          <w:rFonts w:hint="eastAsia"/>
        </w:rPr>
        <w:t xml:space="preserve"> command</w:t>
      </w:r>
      <w:r w:rsidRPr="001D4177">
        <w:rPr>
          <w:rFonts w:hint="eastAsia"/>
        </w:rPr>
        <w:t xml:space="preserve">, </w:t>
      </w:r>
      <w:r w:rsidRPr="00D949DD">
        <w:rPr>
          <w:rFonts w:hint="eastAsia"/>
        </w:rPr>
        <w:t xml:space="preserve">the </w:t>
      </w:r>
      <w:r>
        <w:t>PCC Rules provided by the PCRF shall have a QCI value different from the QCI value for the IMS signalling.</w:t>
      </w:r>
    </w:p>
    <w:p w14:paraId="05F315D3" w14:textId="77777777" w:rsidR="00742EC8" w:rsidRDefault="00A63D81" w:rsidP="00A63D81">
      <w:r>
        <w:t xml:space="preserve">When UE initiates a resource modification request, if the PCEF includes the Bearer-Usage AVP indicating IMS_SIGNALLING and </w:t>
      </w:r>
      <w:r>
        <w:rPr>
          <w:rFonts w:eastAsia="SimSun" w:hint="eastAsia"/>
          <w:lang w:eastAsia="zh-CN"/>
        </w:rPr>
        <w:t xml:space="preserve">the PCRF </w:t>
      </w:r>
      <w:r>
        <w:rPr>
          <w:rFonts w:eastAsia="SimSun"/>
          <w:lang w:eastAsia="zh-CN"/>
        </w:rPr>
        <w:t xml:space="preserve">accepts that </w:t>
      </w:r>
      <w:r>
        <w:rPr>
          <w:rFonts w:eastAsia="SimSun" w:hint="eastAsia"/>
          <w:lang w:eastAsia="zh-CN"/>
        </w:rPr>
        <w:t xml:space="preserve">a </w:t>
      </w:r>
      <w:r>
        <w:t>bearer dedicated to IMS signalling</w:t>
      </w:r>
      <w:r>
        <w:rPr>
          <w:rFonts w:eastAsia="SimSun" w:hint="eastAsia"/>
          <w:lang w:eastAsia="zh-CN"/>
        </w:rPr>
        <w:t xml:space="preserve"> shall be used</w:t>
      </w:r>
      <w:r>
        <w:rPr>
          <w:rFonts w:eastAsia="SimSun"/>
          <w:lang w:eastAsia="zh-CN"/>
        </w:rPr>
        <w:t xml:space="preserve">, </w:t>
      </w:r>
      <w:r w:rsidRPr="004F4DFD">
        <w:rPr>
          <w:rFonts w:hint="eastAsia"/>
        </w:rPr>
        <w:t>the PCRF sh</w:t>
      </w:r>
      <w:r>
        <w:rPr>
          <w:rFonts w:eastAsia="SimSun" w:hint="eastAsia"/>
          <w:lang w:eastAsia="zh-CN"/>
        </w:rPr>
        <w:t>all</w:t>
      </w:r>
      <w:r w:rsidRPr="004F4DFD">
        <w:rPr>
          <w:rFonts w:hint="eastAsia"/>
        </w:rPr>
        <w:t xml:space="preserve"> </w:t>
      </w:r>
      <w:r>
        <w:t xml:space="preserve">return </w:t>
      </w:r>
      <w:r w:rsidRPr="001D4177">
        <w:rPr>
          <w:rFonts w:hint="eastAsia"/>
        </w:rPr>
        <w:t xml:space="preserve">the </w:t>
      </w:r>
      <w:r w:rsidRPr="001D4177">
        <w:t>IMS_SIGNALLING</w:t>
      </w:r>
      <w:r w:rsidRPr="001D4177">
        <w:rPr>
          <w:rFonts w:hint="eastAsia"/>
        </w:rPr>
        <w:t xml:space="preserve"> within the </w:t>
      </w:r>
      <w:r w:rsidRPr="001D4177">
        <w:t>Bearer-Usage AVP</w:t>
      </w:r>
      <w:r>
        <w:t>. The provided PCC rules shall have the QCI applicable for IMS signalling.</w:t>
      </w:r>
    </w:p>
    <w:p w14:paraId="5998F78C" w14:textId="77777777" w:rsidR="009958F7" w:rsidRDefault="009958F7" w:rsidP="005A46E1">
      <w:pPr>
        <w:pStyle w:val="Heading2"/>
      </w:pPr>
      <w:bookmarkStart w:id="225" w:name="_Toc343033618"/>
      <w:r>
        <w:t>B.3.3</w:t>
      </w:r>
      <w:r w:rsidRPr="0078747E">
        <w:tab/>
        <w:t>Provision</w:t>
      </w:r>
      <w:r>
        <w:t>ing and Policy Enforcement</w:t>
      </w:r>
      <w:r w:rsidRPr="0078747E">
        <w:t xml:space="preserve"> of Authorized QoS</w:t>
      </w:r>
      <w:bookmarkEnd w:id="225"/>
    </w:p>
    <w:p w14:paraId="5C5DA307" w14:textId="77777777" w:rsidR="009958F7" w:rsidRPr="0078747E" w:rsidRDefault="009958F7" w:rsidP="005A46E1">
      <w:pPr>
        <w:pStyle w:val="Heading3"/>
        <w:rPr>
          <w:lang w:eastAsia="ja-JP"/>
        </w:rPr>
      </w:pPr>
      <w:bookmarkStart w:id="226" w:name="_Toc343033619"/>
      <w:r>
        <w:rPr>
          <w:lang w:eastAsia="ja-JP"/>
        </w:rPr>
        <w:t>B.3.3.1</w:t>
      </w:r>
      <w:r w:rsidRPr="0078747E">
        <w:rPr>
          <w:lang w:eastAsia="ja-JP"/>
        </w:rPr>
        <w:tab/>
      </w:r>
      <w:r>
        <w:rPr>
          <w:lang w:eastAsia="ja-JP"/>
        </w:rPr>
        <w:t xml:space="preserve">Provisioning of </w:t>
      </w:r>
      <w:r w:rsidRPr="00EF0E5D">
        <w:rPr>
          <w:lang w:eastAsia="ja-JP"/>
        </w:rPr>
        <w:t>authorized QoS</w:t>
      </w:r>
      <w:r w:rsidRPr="0078747E">
        <w:rPr>
          <w:lang w:eastAsia="ja-JP"/>
        </w:rPr>
        <w:t xml:space="preserve"> </w:t>
      </w:r>
      <w:r w:rsidRPr="0078747E">
        <w:t xml:space="preserve">per </w:t>
      </w:r>
      <w:r>
        <w:t>APN</w:t>
      </w:r>
      <w:bookmarkEnd w:id="226"/>
    </w:p>
    <w:p w14:paraId="0F443656" w14:textId="77777777" w:rsidR="009958F7" w:rsidRDefault="004C7FB6" w:rsidP="009958F7">
      <w:pPr>
        <w:rPr>
          <w:lang w:eastAsia="ja-JP"/>
        </w:rPr>
      </w:pPr>
      <w:r w:rsidRPr="00B26A1A">
        <w:t>There are no access specific procedures defined</w:t>
      </w:r>
      <w:r w:rsidR="009958F7">
        <w:rPr>
          <w:lang w:eastAsia="ja-JP"/>
        </w:rPr>
        <w:t xml:space="preserve">. </w:t>
      </w:r>
    </w:p>
    <w:p w14:paraId="46E53F35" w14:textId="77777777" w:rsidR="009958F7" w:rsidRPr="005E033A" w:rsidRDefault="009958F7" w:rsidP="005A46E1">
      <w:pPr>
        <w:pStyle w:val="Heading3"/>
        <w:rPr>
          <w:rFonts w:eastAsia="바탕" w:hint="eastAsia"/>
          <w:lang w:eastAsia="ko-KR"/>
        </w:rPr>
      </w:pPr>
      <w:bookmarkStart w:id="227" w:name="_Toc343033620"/>
      <w:r>
        <w:rPr>
          <w:lang w:eastAsia="ja-JP"/>
        </w:rPr>
        <w:t>B.3.3.2</w:t>
      </w:r>
      <w:r>
        <w:rPr>
          <w:lang w:eastAsia="ja-JP"/>
        </w:rPr>
        <w:tab/>
        <w:t xml:space="preserve">Policy enforcement </w:t>
      </w:r>
      <w:r w:rsidRPr="00094FC0">
        <w:rPr>
          <w:lang w:eastAsia="ja-JP"/>
        </w:rPr>
        <w:t xml:space="preserve">for authorized QoS </w:t>
      </w:r>
      <w:r w:rsidRPr="00094FC0">
        <w:t>per</w:t>
      </w:r>
      <w:r w:rsidRPr="0078747E">
        <w:t xml:space="preserve"> </w:t>
      </w:r>
      <w:r>
        <w:t>APN</w:t>
      </w:r>
      <w:bookmarkEnd w:id="227"/>
    </w:p>
    <w:p w14:paraId="63B6B668" w14:textId="77777777" w:rsidR="009958F7" w:rsidRDefault="004C7FB6" w:rsidP="009958F7">
      <w:pPr>
        <w:rPr>
          <w:rFonts w:eastAsia="바탕" w:hint="eastAsia"/>
          <w:lang w:eastAsia="ko-KR"/>
        </w:rPr>
      </w:pPr>
      <w:r w:rsidRPr="00B26A1A">
        <w:t>There are no access specific procedures defined</w:t>
      </w:r>
      <w:r w:rsidR="009958F7">
        <w:t>.</w:t>
      </w:r>
    </w:p>
    <w:p w14:paraId="7380B208" w14:textId="77777777" w:rsidR="00925866" w:rsidRDefault="00925866" w:rsidP="00925866">
      <w:pPr>
        <w:pStyle w:val="Heading3"/>
        <w:rPr>
          <w:lang w:eastAsia="ko-KR"/>
        </w:rPr>
      </w:pPr>
      <w:bookmarkStart w:id="228" w:name="_Toc343033621"/>
      <w:r>
        <w:rPr>
          <w:lang w:eastAsia="ko-KR"/>
        </w:rPr>
        <w:t>B.3.3.</w:t>
      </w:r>
      <w:r w:rsidR="00712040">
        <w:rPr>
          <w:rFonts w:eastAsia="바탕" w:hint="eastAsia"/>
          <w:lang w:eastAsia="ko-KR"/>
        </w:rPr>
        <w:t>3</w:t>
      </w:r>
      <w:r>
        <w:rPr>
          <w:lang w:eastAsia="ko-KR"/>
        </w:rPr>
        <w:t xml:space="preserve"> </w:t>
      </w:r>
      <w:r>
        <w:rPr>
          <w:rFonts w:eastAsia="바탕" w:hint="eastAsia"/>
          <w:lang w:eastAsia="ko-KR"/>
        </w:rPr>
        <w:tab/>
      </w:r>
      <w:r>
        <w:rPr>
          <w:lang w:eastAsia="ko-KR"/>
        </w:rPr>
        <w:t>QoS handling for interoperation with Gn/Gp SGSN</w:t>
      </w:r>
      <w:bookmarkEnd w:id="228"/>
      <w:r>
        <w:rPr>
          <w:lang w:eastAsia="ko-KR"/>
        </w:rPr>
        <w:t xml:space="preserve"> </w:t>
      </w:r>
    </w:p>
    <w:p w14:paraId="2B3ADF95" w14:textId="77777777" w:rsidR="00925866" w:rsidRPr="00915352" w:rsidRDefault="00925866" w:rsidP="00915352">
      <w:r w:rsidRPr="00915352">
        <w:t xml:space="preserve">When the PCEF receives the establishment or modification of an IP-CAN bearer from a Gn/Gp SGSN, the PCEF shall derive the requested QoS information in the CC-Request command following the mapping rules included in 3GPP TS 23.401 </w:t>
      </w:r>
      <w:r w:rsidR="00712040" w:rsidRPr="00915352">
        <w:t>[32]</w:t>
      </w:r>
      <w:r w:rsidRPr="00915352">
        <w:t xml:space="preserve"> Annex E as follows:</w:t>
      </w:r>
    </w:p>
    <w:p w14:paraId="0CA02894" w14:textId="77777777" w:rsidR="00925866" w:rsidRDefault="00925866" w:rsidP="00925866">
      <w:pPr>
        <w:pStyle w:val="B1"/>
      </w:pPr>
      <w:r>
        <w:rPr>
          <w:rFonts w:eastAsia="바탕" w:hint="eastAsia"/>
          <w:lang w:eastAsia="ko-KR"/>
        </w:rPr>
        <w:t>-</w:t>
      </w:r>
      <w:r>
        <w:rPr>
          <w:rFonts w:eastAsia="바탕" w:hint="eastAsia"/>
          <w:lang w:eastAsia="ko-KR"/>
        </w:rPr>
        <w:tab/>
      </w:r>
      <w:r>
        <w:rPr>
          <w:lang w:eastAsia="ja-JP"/>
        </w:rPr>
        <w:t xml:space="preserve">Guaranteed-Bitrate-UL AVP and Guaranteed-Bitrate-DL AVP shall be obtained from the bearer parameter GBR received within the PDP-Context. </w:t>
      </w:r>
    </w:p>
    <w:p w14:paraId="77417A3F" w14:textId="77777777" w:rsidR="003A004A" w:rsidRDefault="00925866" w:rsidP="00925866">
      <w:pPr>
        <w:pStyle w:val="B1"/>
        <w:rPr>
          <w:rFonts w:eastAsia="바탕" w:hint="eastAsia"/>
          <w:lang w:eastAsia="ko-KR"/>
        </w:rPr>
      </w:pPr>
      <w:r>
        <w:rPr>
          <w:rFonts w:eastAsia="바탕" w:hint="eastAsia"/>
          <w:lang w:eastAsia="ko-KR"/>
        </w:rPr>
        <w:t>-</w:t>
      </w:r>
      <w:r>
        <w:rPr>
          <w:rFonts w:eastAsia="바탕" w:hint="eastAsia"/>
          <w:lang w:eastAsia="ko-KR"/>
        </w:rPr>
        <w:tab/>
      </w:r>
      <w:r>
        <w:t>APN-Aggregate-Max-Bitrate-UL AVP and APN-Aggregate-Max-Bitrate-DL AVP shall be mapped from the bearer parameter MBR received within the initial PDP-Context for the IP-CAN session.</w:t>
      </w:r>
      <w:r w:rsidR="003A004A">
        <w:rPr>
          <w:rFonts w:eastAsia="바탕" w:hint="eastAsia"/>
          <w:lang w:eastAsia="ko-KR"/>
        </w:rPr>
        <w:t xml:space="preserve"> </w:t>
      </w:r>
      <w:r w:rsidR="003A004A" w:rsidRPr="00D34045">
        <w:t xml:space="preserve">When the PCEF receives a request for modification of the MBR for </w:t>
      </w:r>
      <w:r w:rsidR="003A004A">
        <w:t>the initial PDP context or any non-GBR</w:t>
      </w:r>
      <w:r w:rsidR="003A004A" w:rsidRPr="00D34045">
        <w:t xml:space="preserve"> PDP context</w:t>
      </w:r>
      <w:r w:rsidR="003A004A">
        <w:t>, the PCEF shall accept any MBR value that is less or equal to the corresponding APN-AMBR value or otherwise reject the request without interacting with the PCRF</w:t>
      </w:r>
      <w:r w:rsidR="003A004A">
        <w:rPr>
          <w:rFonts w:eastAsia="바탕" w:hint="eastAsia"/>
          <w:lang w:eastAsia="ko-KR"/>
        </w:rPr>
        <w:t>.</w:t>
      </w:r>
    </w:p>
    <w:p w14:paraId="25FBC3D7" w14:textId="77777777" w:rsidR="00925866" w:rsidRDefault="003A004A" w:rsidP="003A004A">
      <w:pPr>
        <w:pStyle w:val="NO"/>
      </w:pPr>
      <w:r w:rsidRPr="00720626">
        <w:t>NOTE</w:t>
      </w:r>
      <w:r>
        <w:t xml:space="preserve"> 1</w:t>
      </w:r>
      <w:r w:rsidRPr="00720626">
        <w:t>:</w:t>
      </w:r>
      <w:r w:rsidRPr="00720626" w:rsidDel="006479FD">
        <w:t xml:space="preserve"> </w:t>
      </w:r>
      <w:r>
        <w:tab/>
      </w:r>
      <w:r w:rsidRPr="00720626">
        <w:t>For the modification of non-GBR PDP-Context procedures, the PDN-GW will do the mediation between bearer MBR and APN-AMBR without interacting with the PCRF</w:t>
      </w:r>
      <w:r>
        <w:t>.</w:t>
      </w:r>
    </w:p>
    <w:p w14:paraId="4694D9CF" w14:textId="77777777" w:rsidR="00925866" w:rsidRDefault="00925866" w:rsidP="00925866">
      <w:pPr>
        <w:pStyle w:val="B1"/>
      </w:pPr>
      <w:r>
        <w:rPr>
          <w:rFonts w:eastAsia="바탕" w:hint="eastAsia"/>
          <w:lang w:eastAsia="ko-KR"/>
        </w:rPr>
        <w:t>-</w:t>
      </w:r>
      <w:r>
        <w:rPr>
          <w:rFonts w:eastAsia="바탕" w:hint="eastAsia"/>
          <w:lang w:eastAsia="ko-KR"/>
        </w:rPr>
        <w:tab/>
      </w:r>
      <w:r>
        <w:t xml:space="preserve">Default-EPS-Bearer-QoS AVP shall be derived based on the QoS bearer parameters included in the initial PDP-Context received for the IP-CAN session. When the PCEF receives a request for modification of </w:t>
      </w:r>
      <w:r w:rsidR="003A004A">
        <w:t xml:space="preserve">the initial </w:t>
      </w:r>
      <w:r>
        <w:t>PDP context that modifies either the QoS-Class-Identifier AVP or Allocation-Retention-Priority AVP, the modified values shall be provided as part of the Default-EPS-Bearer-QoS AVP.</w:t>
      </w:r>
      <w:r w:rsidRPr="00B2340A">
        <w:t xml:space="preserve"> </w:t>
      </w:r>
    </w:p>
    <w:p w14:paraId="5774B7B5" w14:textId="77777777" w:rsidR="00925866" w:rsidRDefault="00925866" w:rsidP="00925866">
      <w:pPr>
        <w:pStyle w:val="B1"/>
      </w:pPr>
      <w:r>
        <w:rPr>
          <w:rFonts w:eastAsia="바탕" w:hint="eastAsia"/>
          <w:lang w:eastAsia="ko-KR"/>
        </w:rPr>
        <w:t>-</w:t>
      </w:r>
      <w:r>
        <w:rPr>
          <w:rFonts w:eastAsia="바탕" w:hint="eastAsia"/>
          <w:lang w:eastAsia="ko-KR"/>
        </w:rPr>
        <w:tab/>
      </w:r>
      <w:r>
        <w:t>The Allocation-Retention-Priority AVP shall be derived as follows:</w:t>
      </w:r>
    </w:p>
    <w:p w14:paraId="33B88EF8" w14:textId="77777777" w:rsidR="00925866" w:rsidRDefault="00925866" w:rsidP="00925866">
      <w:pPr>
        <w:pStyle w:val="B2"/>
      </w:pPr>
      <w:r>
        <w:t>○</w:t>
      </w:r>
      <w:r>
        <w:rPr>
          <w:rFonts w:eastAsia="바탕" w:hint="eastAsia"/>
          <w:lang w:eastAsia="ko-KR"/>
        </w:rPr>
        <w:tab/>
      </w:r>
      <w:r>
        <w:t>The Pre-</w:t>
      </w:r>
      <w:r w:rsidR="00D44802">
        <w:t>emption</w:t>
      </w:r>
      <w:r>
        <w:t>-Capability AVP and Pre-emption-Vulnerability AVP shall be set based on operator policies.</w:t>
      </w:r>
    </w:p>
    <w:p w14:paraId="4A518F5E" w14:textId="77777777" w:rsidR="00925866" w:rsidRDefault="00925866" w:rsidP="00925866">
      <w:pPr>
        <w:pStyle w:val="B2"/>
      </w:pPr>
      <w:r>
        <w:t>○</w:t>
      </w:r>
      <w:r>
        <w:rPr>
          <w:rFonts w:eastAsia="바탕" w:hint="eastAsia"/>
          <w:lang w:eastAsia="ko-KR"/>
        </w:rPr>
        <w:tab/>
      </w:r>
      <w:r>
        <w:t>The Priority-Level AVP is derived as described in table B.3.3</w:t>
      </w:r>
      <w:r w:rsidR="00712040">
        <w:t>.3</w:t>
      </w:r>
      <w:r>
        <w:t>.1:</w:t>
      </w:r>
    </w:p>
    <w:p w14:paraId="35F5E9BB" w14:textId="77777777" w:rsidR="00925866" w:rsidRDefault="00925866" w:rsidP="00925866">
      <w:pPr>
        <w:pStyle w:val="TH"/>
      </w:pPr>
      <w:r>
        <w:t>Table B.3.3.</w:t>
      </w:r>
      <w:r w:rsidR="00712040">
        <w:rPr>
          <w:rFonts w:eastAsia="바탕" w:hint="eastAsia"/>
          <w:lang w:eastAsia="ko-KR"/>
        </w:rPr>
        <w:t>3</w:t>
      </w:r>
      <w:r>
        <w:t>.1: Mapping of ARP to Priority-Level AVP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3"/>
      </w:tblGrid>
      <w:tr w:rsidR="00925866" w14:paraId="18AB84CB" w14:textId="77777777">
        <w:trPr>
          <w:jc w:val="center"/>
        </w:trPr>
        <w:tc>
          <w:tcPr>
            <w:tcW w:w="2864" w:type="dxa"/>
            <w:shd w:val="clear" w:color="auto" w:fill="auto"/>
            <w:vAlign w:val="center"/>
          </w:tcPr>
          <w:p w14:paraId="361489F2" w14:textId="77777777" w:rsidR="00925866" w:rsidRDefault="00925866" w:rsidP="00CB4CE6">
            <w:pPr>
              <w:pStyle w:val="TAH"/>
            </w:pPr>
            <w:r>
              <w:t>ARP Value</w:t>
            </w:r>
          </w:p>
        </w:tc>
        <w:tc>
          <w:tcPr>
            <w:tcW w:w="2903" w:type="dxa"/>
            <w:shd w:val="clear" w:color="auto" w:fill="auto"/>
            <w:vAlign w:val="center"/>
          </w:tcPr>
          <w:p w14:paraId="4CFCC8AD" w14:textId="77777777" w:rsidR="00925866" w:rsidRDefault="00925866" w:rsidP="00CB4CE6">
            <w:pPr>
              <w:pStyle w:val="TAH"/>
            </w:pPr>
            <w:r>
              <w:t>Priority-Level AVP</w:t>
            </w:r>
          </w:p>
        </w:tc>
      </w:tr>
      <w:tr w:rsidR="00925866" w14:paraId="080050DC" w14:textId="77777777">
        <w:trPr>
          <w:jc w:val="center"/>
        </w:trPr>
        <w:tc>
          <w:tcPr>
            <w:tcW w:w="2864" w:type="dxa"/>
            <w:vAlign w:val="center"/>
          </w:tcPr>
          <w:p w14:paraId="07122176" w14:textId="77777777" w:rsidR="00925866" w:rsidRDefault="00925866" w:rsidP="00CB4CE6">
            <w:pPr>
              <w:pStyle w:val="TAC"/>
            </w:pPr>
            <w:r>
              <w:t>1</w:t>
            </w:r>
          </w:p>
        </w:tc>
        <w:tc>
          <w:tcPr>
            <w:tcW w:w="2903" w:type="dxa"/>
            <w:vAlign w:val="center"/>
          </w:tcPr>
          <w:p w14:paraId="5D9A6ACE" w14:textId="77777777" w:rsidR="00925866" w:rsidRDefault="00925866" w:rsidP="00CB4CE6">
            <w:pPr>
              <w:pStyle w:val="TAC"/>
            </w:pPr>
            <w:r>
              <w:t>1</w:t>
            </w:r>
          </w:p>
        </w:tc>
      </w:tr>
      <w:tr w:rsidR="00925866" w14:paraId="74D944FF" w14:textId="77777777">
        <w:trPr>
          <w:jc w:val="center"/>
        </w:trPr>
        <w:tc>
          <w:tcPr>
            <w:tcW w:w="2864" w:type="dxa"/>
            <w:vAlign w:val="center"/>
          </w:tcPr>
          <w:p w14:paraId="0F2AAA3E" w14:textId="77777777" w:rsidR="00925866" w:rsidRDefault="00925866" w:rsidP="00CB4CE6">
            <w:pPr>
              <w:pStyle w:val="TAC"/>
            </w:pPr>
            <w:r>
              <w:t>2</w:t>
            </w:r>
          </w:p>
        </w:tc>
        <w:tc>
          <w:tcPr>
            <w:tcW w:w="2903" w:type="dxa"/>
            <w:vAlign w:val="center"/>
          </w:tcPr>
          <w:p w14:paraId="72D1C757" w14:textId="77777777" w:rsidR="00925866" w:rsidRDefault="00925866" w:rsidP="00CB4CE6">
            <w:pPr>
              <w:pStyle w:val="TAC"/>
            </w:pPr>
            <w:r>
              <w:t>H+1</w:t>
            </w:r>
          </w:p>
        </w:tc>
      </w:tr>
      <w:tr w:rsidR="00925866" w14:paraId="4B6760BB" w14:textId="77777777">
        <w:trPr>
          <w:jc w:val="center"/>
        </w:trPr>
        <w:tc>
          <w:tcPr>
            <w:tcW w:w="2864" w:type="dxa"/>
            <w:vAlign w:val="center"/>
          </w:tcPr>
          <w:p w14:paraId="4E38D629" w14:textId="77777777" w:rsidR="00925866" w:rsidRDefault="00925866" w:rsidP="00CB4CE6">
            <w:pPr>
              <w:pStyle w:val="TAC"/>
            </w:pPr>
            <w:r>
              <w:t>3</w:t>
            </w:r>
          </w:p>
        </w:tc>
        <w:tc>
          <w:tcPr>
            <w:tcW w:w="2903" w:type="dxa"/>
            <w:vAlign w:val="center"/>
          </w:tcPr>
          <w:p w14:paraId="757CAF8B" w14:textId="77777777" w:rsidR="00925866" w:rsidRDefault="00925866" w:rsidP="00CB4CE6">
            <w:pPr>
              <w:pStyle w:val="TAC"/>
            </w:pPr>
            <w:r>
              <w:t>M+1</w:t>
            </w:r>
          </w:p>
        </w:tc>
      </w:tr>
    </w:tbl>
    <w:p w14:paraId="57F6BBE0" w14:textId="77777777" w:rsidR="00925866" w:rsidRPr="00915352" w:rsidRDefault="00925866" w:rsidP="00915352">
      <w:pPr>
        <w:pStyle w:val="NO"/>
      </w:pPr>
      <w:r w:rsidRPr="00915352">
        <w:t>NOTE</w:t>
      </w:r>
      <w:r w:rsidR="003A004A">
        <w:rPr>
          <w:rFonts w:eastAsia="바탕" w:hint="eastAsia"/>
          <w:lang w:eastAsia="ko-KR"/>
        </w:rPr>
        <w:t xml:space="preserve"> 2</w:t>
      </w:r>
      <w:r w:rsidRPr="00915352">
        <w:t>:</w:t>
      </w:r>
      <w:r w:rsidRPr="00915352">
        <w:tab/>
        <w:t>The values of H (high priority) and M (medium priority) can be set according to operator requirements to ensure proper treatment of users with higher priority level information. The minimum value of H is 1. The minimum value of M is H+1.</w:t>
      </w:r>
    </w:p>
    <w:p w14:paraId="2F926754" w14:textId="77777777" w:rsidR="00925866" w:rsidRDefault="00925866" w:rsidP="00925866">
      <w:pPr>
        <w:pStyle w:val="B1"/>
      </w:pPr>
      <w:r>
        <w:rPr>
          <w:rFonts w:eastAsia="바탕" w:hint="eastAsia"/>
          <w:lang w:eastAsia="ko-KR"/>
        </w:rPr>
        <w:t>-</w:t>
      </w:r>
      <w:r>
        <w:rPr>
          <w:rFonts w:eastAsia="바탕" w:hint="eastAsia"/>
          <w:lang w:eastAsia="ko-KR"/>
        </w:rPr>
        <w:tab/>
      </w:r>
      <w:r>
        <w:t>QoS-Class-Identifier AVP may be derived based on table B.3.3</w:t>
      </w:r>
      <w:r w:rsidR="00712040">
        <w:t>.3</w:t>
      </w:r>
      <w:r>
        <w:t>.2:</w:t>
      </w:r>
    </w:p>
    <w:p w14:paraId="1E92CB06" w14:textId="77777777" w:rsidR="00925866" w:rsidRDefault="00925866" w:rsidP="00925866">
      <w:pPr>
        <w:pStyle w:val="TH"/>
      </w:pPr>
      <w:r>
        <w:t>Table B.3.3.</w:t>
      </w:r>
      <w:r w:rsidR="00712040">
        <w:rPr>
          <w:rFonts w:eastAsia="바탕" w:hint="eastAsia"/>
          <w:lang w:eastAsia="ko-KR"/>
        </w:rPr>
        <w:t>3</w:t>
      </w:r>
      <w:r>
        <w:t xml:space="preserve">.2: Mapping between QoS-Class-Identifier AVP values and </w:t>
      </w:r>
      <w:r w:rsidR="00170F70">
        <w:rPr>
          <w:rFonts w:eastAsia="바탕" w:hint="eastAsia"/>
          <w:lang w:eastAsia="ko-KR"/>
        </w:rPr>
        <w:t xml:space="preserve">R99 </w:t>
      </w:r>
      <w:r>
        <w:t>UMTS QoS parameter values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1701"/>
        <w:gridCol w:w="2091"/>
        <w:gridCol w:w="1417"/>
        <w:gridCol w:w="2303"/>
      </w:tblGrid>
      <w:tr w:rsidR="00170F70" w14:paraId="6B6F502C" w14:textId="77777777">
        <w:tc>
          <w:tcPr>
            <w:tcW w:w="2127" w:type="dxa"/>
            <w:vMerge w:val="restart"/>
            <w:shd w:val="clear" w:color="auto" w:fill="auto"/>
            <w:vAlign w:val="center"/>
          </w:tcPr>
          <w:p w14:paraId="00835FED" w14:textId="77777777" w:rsidR="00170F70" w:rsidRDefault="00170F70" w:rsidP="00CB4CE6">
            <w:pPr>
              <w:pStyle w:val="TAH"/>
            </w:pPr>
            <w:r>
              <w:t>QoS-Class-Identifier AVP value</w:t>
            </w:r>
          </w:p>
        </w:tc>
        <w:tc>
          <w:tcPr>
            <w:tcW w:w="7512" w:type="dxa"/>
            <w:gridSpan w:val="4"/>
            <w:shd w:val="clear" w:color="auto" w:fill="auto"/>
            <w:vAlign w:val="center"/>
          </w:tcPr>
          <w:p w14:paraId="4B03CA28" w14:textId="77777777" w:rsidR="00170F70" w:rsidRDefault="00170F70" w:rsidP="00FC2095">
            <w:pPr>
              <w:pStyle w:val="TAH"/>
            </w:pPr>
            <w:r>
              <w:rPr>
                <w:rFonts w:eastAsia="SimSun" w:hint="eastAsia"/>
                <w:lang w:eastAsia="zh-CN"/>
              </w:rPr>
              <w:t xml:space="preserve">R99 </w:t>
            </w:r>
            <w:r w:rsidRPr="00FC2095">
              <w:t>UMTS QoS parameters</w:t>
            </w:r>
          </w:p>
        </w:tc>
      </w:tr>
      <w:tr w:rsidR="00170F70" w14:paraId="4B6E03E5" w14:textId="77777777">
        <w:tc>
          <w:tcPr>
            <w:tcW w:w="2127" w:type="dxa"/>
            <w:vMerge/>
            <w:shd w:val="clear" w:color="auto" w:fill="auto"/>
            <w:vAlign w:val="center"/>
          </w:tcPr>
          <w:p w14:paraId="2863A604" w14:textId="77777777" w:rsidR="00170F70" w:rsidRDefault="00170F70" w:rsidP="00CB4CE6">
            <w:pPr>
              <w:pStyle w:val="TAH"/>
            </w:pPr>
          </w:p>
        </w:tc>
        <w:tc>
          <w:tcPr>
            <w:tcW w:w="1701" w:type="dxa"/>
            <w:shd w:val="clear" w:color="auto" w:fill="auto"/>
            <w:vAlign w:val="center"/>
          </w:tcPr>
          <w:p w14:paraId="11E4AF03" w14:textId="77777777" w:rsidR="00170F70" w:rsidRDefault="00170F70" w:rsidP="00FC2095">
            <w:pPr>
              <w:pStyle w:val="TAH"/>
            </w:pPr>
            <w:r>
              <w:t>Traffic Class</w:t>
            </w:r>
          </w:p>
        </w:tc>
        <w:tc>
          <w:tcPr>
            <w:tcW w:w="2091" w:type="dxa"/>
            <w:shd w:val="clear" w:color="auto" w:fill="auto"/>
            <w:vAlign w:val="center"/>
          </w:tcPr>
          <w:p w14:paraId="0D1ACB7A" w14:textId="77777777" w:rsidR="00170F70" w:rsidRDefault="00170F70" w:rsidP="00FC2095">
            <w:pPr>
              <w:pStyle w:val="TAH"/>
            </w:pPr>
            <w:r>
              <w:t>Traffic Handling</w:t>
            </w:r>
            <w:r>
              <w:br/>
              <w:t>Priority</w:t>
            </w:r>
          </w:p>
        </w:tc>
        <w:tc>
          <w:tcPr>
            <w:tcW w:w="1417" w:type="dxa"/>
            <w:shd w:val="clear" w:color="auto" w:fill="auto"/>
          </w:tcPr>
          <w:p w14:paraId="57FCC270" w14:textId="77777777" w:rsidR="00170F70" w:rsidRDefault="00170F70" w:rsidP="00CB4CE6">
            <w:pPr>
              <w:pStyle w:val="TAH"/>
            </w:pPr>
            <w:r>
              <w:t>Signalling</w:t>
            </w:r>
            <w:r>
              <w:br/>
              <w:t>Indication</w:t>
            </w:r>
          </w:p>
        </w:tc>
        <w:tc>
          <w:tcPr>
            <w:tcW w:w="2303" w:type="dxa"/>
            <w:shd w:val="clear" w:color="auto" w:fill="auto"/>
          </w:tcPr>
          <w:p w14:paraId="16BC2898" w14:textId="77777777" w:rsidR="00170F70" w:rsidRDefault="00170F70" w:rsidP="00FC2095">
            <w:pPr>
              <w:pStyle w:val="TAH"/>
            </w:pPr>
            <w:r>
              <w:t>SourceStatistics Descriptor</w:t>
            </w:r>
          </w:p>
        </w:tc>
      </w:tr>
      <w:tr w:rsidR="00170F70" w14:paraId="5B87EE19" w14:textId="77777777">
        <w:tc>
          <w:tcPr>
            <w:tcW w:w="2127" w:type="dxa"/>
            <w:vAlign w:val="center"/>
          </w:tcPr>
          <w:p w14:paraId="56983644" w14:textId="77777777" w:rsidR="00170F70" w:rsidRPr="001D0EAD" w:rsidRDefault="00170F70" w:rsidP="00CB4CE6">
            <w:pPr>
              <w:pStyle w:val="TAC"/>
              <w:rPr>
                <w:highlight w:val="yellow"/>
              </w:rPr>
            </w:pPr>
            <w:r>
              <w:t>1</w:t>
            </w:r>
          </w:p>
        </w:tc>
        <w:tc>
          <w:tcPr>
            <w:tcW w:w="1701" w:type="dxa"/>
            <w:vAlign w:val="center"/>
          </w:tcPr>
          <w:p w14:paraId="2866B2E2" w14:textId="77777777" w:rsidR="00170F70" w:rsidRDefault="00170F70" w:rsidP="00CB4CE6">
            <w:pPr>
              <w:pStyle w:val="TAL"/>
            </w:pPr>
            <w:r>
              <w:t>Conversational</w:t>
            </w:r>
          </w:p>
        </w:tc>
        <w:tc>
          <w:tcPr>
            <w:tcW w:w="2091" w:type="dxa"/>
            <w:vAlign w:val="center"/>
          </w:tcPr>
          <w:p w14:paraId="06E95C53" w14:textId="77777777" w:rsidR="00170F70" w:rsidRDefault="00170F70" w:rsidP="00CB4CE6">
            <w:pPr>
              <w:pStyle w:val="TAC"/>
            </w:pPr>
            <w:r>
              <w:t>N/A</w:t>
            </w:r>
          </w:p>
        </w:tc>
        <w:tc>
          <w:tcPr>
            <w:tcW w:w="1417" w:type="dxa"/>
            <w:vAlign w:val="center"/>
          </w:tcPr>
          <w:p w14:paraId="418795EC" w14:textId="77777777" w:rsidR="00170F70" w:rsidRDefault="00170F70" w:rsidP="00CB4CE6">
            <w:pPr>
              <w:pStyle w:val="TAC"/>
            </w:pPr>
            <w:r>
              <w:t>N/A</w:t>
            </w:r>
          </w:p>
        </w:tc>
        <w:tc>
          <w:tcPr>
            <w:tcW w:w="2303" w:type="dxa"/>
            <w:vAlign w:val="center"/>
          </w:tcPr>
          <w:p w14:paraId="098F5A4D" w14:textId="77777777" w:rsidR="00170F70" w:rsidRDefault="00170F70" w:rsidP="00CB4CE6">
            <w:pPr>
              <w:pStyle w:val="TAC"/>
            </w:pPr>
            <w:r>
              <w:t>Speech</w:t>
            </w:r>
          </w:p>
        </w:tc>
      </w:tr>
      <w:tr w:rsidR="00170F70" w14:paraId="71F057B1" w14:textId="77777777">
        <w:tc>
          <w:tcPr>
            <w:tcW w:w="2127" w:type="dxa"/>
            <w:vAlign w:val="center"/>
          </w:tcPr>
          <w:p w14:paraId="08C622C8" w14:textId="77777777" w:rsidR="00170F70" w:rsidRPr="001D0EAD" w:rsidRDefault="00170F70" w:rsidP="00CB4CE6">
            <w:pPr>
              <w:pStyle w:val="TAC"/>
              <w:rPr>
                <w:highlight w:val="yellow"/>
              </w:rPr>
            </w:pPr>
            <w:r>
              <w:t>2</w:t>
            </w:r>
          </w:p>
        </w:tc>
        <w:tc>
          <w:tcPr>
            <w:tcW w:w="1701" w:type="dxa"/>
            <w:vAlign w:val="center"/>
          </w:tcPr>
          <w:p w14:paraId="34310323" w14:textId="77777777" w:rsidR="00170F70" w:rsidRDefault="00170F70" w:rsidP="00CB4CE6">
            <w:pPr>
              <w:pStyle w:val="TAL"/>
            </w:pPr>
            <w:r>
              <w:t>Conversational</w:t>
            </w:r>
          </w:p>
        </w:tc>
        <w:tc>
          <w:tcPr>
            <w:tcW w:w="2091" w:type="dxa"/>
            <w:vAlign w:val="center"/>
          </w:tcPr>
          <w:p w14:paraId="57521D32" w14:textId="77777777" w:rsidR="00170F70" w:rsidRDefault="00170F70" w:rsidP="00CB4CE6">
            <w:pPr>
              <w:pStyle w:val="TAC"/>
            </w:pPr>
            <w:r>
              <w:t>N/A</w:t>
            </w:r>
          </w:p>
        </w:tc>
        <w:tc>
          <w:tcPr>
            <w:tcW w:w="1417" w:type="dxa"/>
            <w:vAlign w:val="center"/>
          </w:tcPr>
          <w:p w14:paraId="0436EBF2" w14:textId="77777777" w:rsidR="00170F70" w:rsidRDefault="00170F70" w:rsidP="00CB4CE6">
            <w:pPr>
              <w:pStyle w:val="TAC"/>
            </w:pPr>
            <w:r>
              <w:t>N/A</w:t>
            </w:r>
          </w:p>
        </w:tc>
        <w:tc>
          <w:tcPr>
            <w:tcW w:w="2303" w:type="dxa"/>
            <w:vAlign w:val="center"/>
          </w:tcPr>
          <w:p w14:paraId="4A066227" w14:textId="77777777" w:rsidR="00170F70" w:rsidRDefault="00170F70" w:rsidP="00CB4CE6">
            <w:pPr>
              <w:pStyle w:val="TAC"/>
            </w:pPr>
            <w:r>
              <w:t>Unknown (NOTE 1)</w:t>
            </w:r>
          </w:p>
        </w:tc>
      </w:tr>
      <w:tr w:rsidR="00170F70" w14:paraId="2CFCDB47" w14:textId="77777777">
        <w:tc>
          <w:tcPr>
            <w:tcW w:w="2127" w:type="dxa"/>
            <w:vAlign w:val="center"/>
          </w:tcPr>
          <w:p w14:paraId="2C61263A" w14:textId="77777777" w:rsidR="00170F70" w:rsidRPr="001D0EAD" w:rsidRDefault="00170F70" w:rsidP="00CB4CE6">
            <w:pPr>
              <w:pStyle w:val="TAC"/>
              <w:rPr>
                <w:highlight w:val="yellow"/>
              </w:rPr>
            </w:pPr>
            <w:r>
              <w:t>3</w:t>
            </w:r>
          </w:p>
        </w:tc>
        <w:tc>
          <w:tcPr>
            <w:tcW w:w="1701" w:type="dxa"/>
            <w:vAlign w:val="center"/>
          </w:tcPr>
          <w:p w14:paraId="26043B8A" w14:textId="77777777" w:rsidR="00170F70" w:rsidRDefault="00170F70" w:rsidP="00CB4CE6">
            <w:pPr>
              <w:pStyle w:val="TAL"/>
            </w:pPr>
            <w:r>
              <w:t>Conversational</w:t>
            </w:r>
          </w:p>
        </w:tc>
        <w:tc>
          <w:tcPr>
            <w:tcW w:w="2091" w:type="dxa"/>
            <w:vAlign w:val="center"/>
          </w:tcPr>
          <w:p w14:paraId="0B6CE704" w14:textId="77777777" w:rsidR="00170F70" w:rsidRDefault="00170F70" w:rsidP="00CB4CE6">
            <w:pPr>
              <w:pStyle w:val="TAC"/>
            </w:pPr>
            <w:r>
              <w:t>N/A</w:t>
            </w:r>
          </w:p>
        </w:tc>
        <w:tc>
          <w:tcPr>
            <w:tcW w:w="1417" w:type="dxa"/>
            <w:vAlign w:val="center"/>
          </w:tcPr>
          <w:p w14:paraId="6BE73BAC" w14:textId="77777777" w:rsidR="00170F70" w:rsidRDefault="00170F70" w:rsidP="00CB4CE6">
            <w:pPr>
              <w:pStyle w:val="TAC"/>
            </w:pPr>
            <w:r>
              <w:t>N/A</w:t>
            </w:r>
          </w:p>
        </w:tc>
        <w:tc>
          <w:tcPr>
            <w:tcW w:w="2303" w:type="dxa"/>
            <w:vAlign w:val="center"/>
          </w:tcPr>
          <w:p w14:paraId="20E930AB" w14:textId="77777777" w:rsidR="00170F70" w:rsidRDefault="00170F70" w:rsidP="00CB4CE6">
            <w:pPr>
              <w:pStyle w:val="TAC"/>
            </w:pPr>
            <w:r>
              <w:t>Unknown (NOTE 2)</w:t>
            </w:r>
          </w:p>
        </w:tc>
      </w:tr>
      <w:tr w:rsidR="00170F70" w14:paraId="6AD4F332" w14:textId="77777777">
        <w:tc>
          <w:tcPr>
            <w:tcW w:w="2127" w:type="dxa"/>
            <w:vAlign w:val="center"/>
          </w:tcPr>
          <w:p w14:paraId="7B74ED62" w14:textId="77777777" w:rsidR="00170F70" w:rsidRPr="001D0EAD" w:rsidRDefault="00170F70" w:rsidP="00CB4CE6">
            <w:pPr>
              <w:pStyle w:val="TAC"/>
              <w:rPr>
                <w:highlight w:val="yellow"/>
              </w:rPr>
            </w:pPr>
            <w:r>
              <w:t>4</w:t>
            </w:r>
          </w:p>
        </w:tc>
        <w:tc>
          <w:tcPr>
            <w:tcW w:w="1701" w:type="dxa"/>
            <w:vAlign w:val="center"/>
          </w:tcPr>
          <w:p w14:paraId="4FC3CA74" w14:textId="77777777" w:rsidR="00170F70" w:rsidRDefault="00170F70" w:rsidP="00CB4CE6">
            <w:pPr>
              <w:pStyle w:val="TAL"/>
            </w:pPr>
            <w:r>
              <w:t>Streaming</w:t>
            </w:r>
          </w:p>
        </w:tc>
        <w:tc>
          <w:tcPr>
            <w:tcW w:w="2091" w:type="dxa"/>
            <w:vAlign w:val="center"/>
          </w:tcPr>
          <w:p w14:paraId="253A95BD" w14:textId="77777777" w:rsidR="00170F70" w:rsidRDefault="00170F70" w:rsidP="00CB4CE6">
            <w:pPr>
              <w:pStyle w:val="TAC"/>
            </w:pPr>
            <w:r>
              <w:t>N/A</w:t>
            </w:r>
          </w:p>
        </w:tc>
        <w:tc>
          <w:tcPr>
            <w:tcW w:w="1417" w:type="dxa"/>
            <w:vAlign w:val="center"/>
          </w:tcPr>
          <w:p w14:paraId="538F4615" w14:textId="77777777" w:rsidR="00170F70" w:rsidRDefault="00170F70" w:rsidP="00CB4CE6">
            <w:pPr>
              <w:pStyle w:val="TAC"/>
            </w:pPr>
            <w:r>
              <w:t>N/A</w:t>
            </w:r>
          </w:p>
        </w:tc>
        <w:tc>
          <w:tcPr>
            <w:tcW w:w="2303" w:type="dxa"/>
            <w:vAlign w:val="center"/>
          </w:tcPr>
          <w:p w14:paraId="3A8065FA" w14:textId="77777777" w:rsidR="00170F70" w:rsidRDefault="00170F70" w:rsidP="00CB4CE6">
            <w:pPr>
              <w:pStyle w:val="TAC"/>
            </w:pPr>
            <w:r>
              <w:t>Unknown (NOTE 3)</w:t>
            </w:r>
          </w:p>
        </w:tc>
      </w:tr>
      <w:tr w:rsidR="00170F70" w14:paraId="70C27B4E" w14:textId="77777777">
        <w:tc>
          <w:tcPr>
            <w:tcW w:w="2127" w:type="dxa"/>
            <w:vAlign w:val="center"/>
          </w:tcPr>
          <w:p w14:paraId="0682BB08" w14:textId="77777777" w:rsidR="00170F70" w:rsidRPr="001D0EAD" w:rsidRDefault="00170F70" w:rsidP="00CB4CE6">
            <w:pPr>
              <w:pStyle w:val="TAC"/>
              <w:rPr>
                <w:highlight w:val="yellow"/>
              </w:rPr>
            </w:pPr>
            <w:r>
              <w:t>5</w:t>
            </w:r>
          </w:p>
        </w:tc>
        <w:tc>
          <w:tcPr>
            <w:tcW w:w="1701" w:type="dxa"/>
            <w:vAlign w:val="center"/>
          </w:tcPr>
          <w:p w14:paraId="604DCABE" w14:textId="77777777" w:rsidR="00170F70" w:rsidRDefault="00170F70" w:rsidP="00CB4CE6">
            <w:pPr>
              <w:pStyle w:val="TAL"/>
            </w:pPr>
            <w:r>
              <w:t>Interactive</w:t>
            </w:r>
          </w:p>
        </w:tc>
        <w:tc>
          <w:tcPr>
            <w:tcW w:w="2091" w:type="dxa"/>
            <w:vAlign w:val="center"/>
          </w:tcPr>
          <w:p w14:paraId="2367B4A4" w14:textId="77777777" w:rsidR="00170F70" w:rsidRDefault="00170F70" w:rsidP="00CB4CE6">
            <w:pPr>
              <w:pStyle w:val="TAC"/>
            </w:pPr>
            <w:r>
              <w:t>1</w:t>
            </w:r>
          </w:p>
        </w:tc>
        <w:tc>
          <w:tcPr>
            <w:tcW w:w="1417" w:type="dxa"/>
            <w:vAlign w:val="center"/>
          </w:tcPr>
          <w:p w14:paraId="5C89B458" w14:textId="77777777" w:rsidR="00170F70" w:rsidRDefault="00170F70" w:rsidP="00CB4CE6">
            <w:pPr>
              <w:pStyle w:val="TAC"/>
            </w:pPr>
            <w:r>
              <w:t>Yes</w:t>
            </w:r>
          </w:p>
        </w:tc>
        <w:tc>
          <w:tcPr>
            <w:tcW w:w="2303" w:type="dxa"/>
            <w:vAlign w:val="center"/>
          </w:tcPr>
          <w:p w14:paraId="29D879B9" w14:textId="77777777" w:rsidR="00170F70" w:rsidRDefault="00170F70" w:rsidP="00CB4CE6">
            <w:pPr>
              <w:pStyle w:val="TAC"/>
            </w:pPr>
            <w:r>
              <w:t>N/A</w:t>
            </w:r>
          </w:p>
        </w:tc>
      </w:tr>
      <w:tr w:rsidR="00170F70" w14:paraId="31633141" w14:textId="77777777">
        <w:tc>
          <w:tcPr>
            <w:tcW w:w="2127" w:type="dxa"/>
            <w:vAlign w:val="center"/>
          </w:tcPr>
          <w:p w14:paraId="70015C04" w14:textId="77777777" w:rsidR="00170F70" w:rsidRPr="001D0EAD" w:rsidRDefault="00170F70" w:rsidP="00CB4CE6">
            <w:pPr>
              <w:pStyle w:val="TAC"/>
              <w:rPr>
                <w:highlight w:val="yellow"/>
              </w:rPr>
            </w:pPr>
            <w:r>
              <w:t>6</w:t>
            </w:r>
          </w:p>
        </w:tc>
        <w:tc>
          <w:tcPr>
            <w:tcW w:w="1701" w:type="dxa"/>
            <w:vAlign w:val="center"/>
          </w:tcPr>
          <w:p w14:paraId="7F33E8E1" w14:textId="77777777" w:rsidR="00170F70" w:rsidRDefault="00170F70" w:rsidP="00CB4CE6">
            <w:pPr>
              <w:pStyle w:val="TAL"/>
            </w:pPr>
            <w:r>
              <w:t>Interactive</w:t>
            </w:r>
          </w:p>
        </w:tc>
        <w:tc>
          <w:tcPr>
            <w:tcW w:w="2091" w:type="dxa"/>
            <w:vAlign w:val="center"/>
          </w:tcPr>
          <w:p w14:paraId="057A0171" w14:textId="77777777" w:rsidR="00170F70" w:rsidRDefault="00170F70" w:rsidP="00CB4CE6">
            <w:pPr>
              <w:pStyle w:val="TAC"/>
            </w:pPr>
            <w:r>
              <w:t>1</w:t>
            </w:r>
          </w:p>
        </w:tc>
        <w:tc>
          <w:tcPr>
            <w:tcW w:w="1417" w:type="dxa"/>
            <w:vAlign w:val="center"/>
          </w:tcPr>
          <w:p w14:paraId="34960FB6" w14:textId="77777777" w:rsidR="00170F70" w:rsidRDefault="00170F70" w:rsidP="00CB4CE6">
            <w:pPr>
              <w:pStyle w:val="TAC"/>
            </w:pPr>
            <w:r>
              <w:t>No</w:t>
            </w:r>
          </w:p>
        </w:tc>
        <w:tc>
          <w:tcPr>
            <w:tcW w:w="2303" w:type="dxa"/>
            <w:vAlign w:val="center"/>
          </w:tcPr>
          <w:p w14:paraId="7BE593C7" w14:textId="77777777" w:rsidR="00170F70" w:rsidRDefault="00170F70" w:rsidP="00CB4CE6">
            <w:pPr>
              <w:pStyle w:val="TAC"/>
            </w:pPr>
            <w:r>
              <w:t>N/A</w:t>
            </w:r>
          </w:p>
        </w:tc>
      </w:tr>
      <w:tr w:rsidR="00170F70" w14:paraId="15B18791" w14:textId="77777777">
        <w:tc>
          <w:tcPr>
            <w:tcW w:w="2127" w:type="dxa"/>
            <w:vAlign w:val="center"/>
          </w:tcPr>
          <w:p w14:paraId="45655D1C" w14:textId="77777777" w:rsidR="00170F70" w:rsidRPr="001D0EAD" w:rsidRDefault="00170F70" w:rsidP="00CB4CE6">
            <w:pPr>
              <w:pStyle w:val="TAC"/>
              <w:rPr>
                <w:highlight w:val="yellow"/>
              </w:rPr>
            </w:pPr>
            <w:r>
              <w:t>7</w:t>
            </w:r>
          </w:p>
        </w:tc>
        <w:tc>
          <w:tcPr>
            <w:tcW w:w="1701" w:type="dxa"/>
            <w:vAlign w:val="center"/>
          </w:tcPr>
          <w:p w14:paraId="5CB1D47C" w14:textId="77777777" w:rsidR="00170F70" w:rsidRDefault="00170F70" w:rsidP="00CB4CE6">
            <w:pPr>
              <w:pStyle w:val="TAL"/>
            </w:pPr>
            <w:r>
              <w:t>Interactive</w:t>
            </w:r>
          </w:p>
        </w:tc>
        <w:tc>
          <w:tcPr>
            <w:tcW w:w="2091" w:type="dxa"/>
            <w:vAlign w:val="center"/>
          </w:tcPr>
          <w:p w14:paraId="2D3186AB" w14:textId="77777777" w:rsidR="00170F70" w:rsidRDefault="00170F70" w:rsidP="00CB4CE6">
            <w:pPr>
              <w:pStyle w:val="TAC"/>
            </w:pPr>
            <w:r>
              <w:t>2</w:t>
            </w:r>
          </w:p>
        </w:tc>
        <w:tc>
          <w:tcPr>
            <w:tcW w:w="1417" w:type="dxa"/>
            <w:vAlign w:val="center"/>
          </w:tcPr>
          <w:p w14:paraId="60081DFE" w14:textId="77777777" w:rsidR="00170F70" w:rsidRDefault="00170F70" w:rsidP="00CB4CE6">
            <w:pPr>
              <w:pStyle w:val="TAC"/>
            </w:pPr>
            <w:r>
              <w:t>No</w:t>
            </w:r>
          </w:p>
        </w:tc>
        <w:tc>
          <w:tcPr>
            <w:tcW w:w="2303" w:type="dxa"/>
            <w:vAlign w:val="center"/>
          </w:tcPr>
          <w:p w14:paraId="32738B3E" w14:textId="77777777" w:rsidR="00170F70" w:rsidRDefault="00170F70" w:rsidP="00CB4CE6">
            <w:pPr>
              <w:pStyle w:val="TAC"/>
            </w:pPr>
            <w:r>
              <w:t>N/A</w:t>
            </w:r>
          </w:p>
        </w:tc>
      </w:tr>
      <w:tr w:rsidR="00170F70" w14:paraId="3B261306" w14:textId="77777777">
        <w:tc>
          <w:tcPr>
            <w:tcW w:w="2127" w:type="dxa"/>
            <w:vAlign w:val="center"/>
          </w:tcPr>
          <w:p w14:paraId="56AA8870" w14:textId="77777777" w:rsidR="00170F70" w:rsidRPr="001D0EAD" w:rsidRDefault="00170F70" w:rsidP="00CB4CE6">
            <w:pPr>
              <w:pStyle w:val="TAC"/>
              <w:rPr>
                <w:highlight w:val="yellow"/>
              </w:rPr>
            </w:pPr>
            <w:r>
              <w:t>8</w:t>
            </w:r>
          </w:p>
        </w:tc>
        <w:tc>
          <w:tcPr>
            <w:tcW w:w="1701" w:type="dxa"/>
            <w:vAlign w:val="center"/>
          </w:tcPr>
          <w:p w14:paraId="67410475" w14:textId="77777777" w:rsidR="00170F70" w:rsidRDefault="00170F70" w:rsidP="00CB4CE6">
            <w:pPr>
              <w:pStyle w:val="TAL"/>
            </w:pPr>
            <w:r>
              <w:t>Interactive</w:t>
            </w:r>
          </w:p>
        </w:tc>
        <w:tc>
          <w:tcPr>
            <w:tcW w:w="2091" w:type="dxa"/>
            <w:vAlign w:val="center"/>
          </w:tcPr>
          <w:p w14:paraId="4454D931" w14:textId="77777777" w:rsidR="00170F70" w:rsidRDefault="00170F70" w:rsidP="00CB4CE6">
            <w:pPr>
              <w:pStyle w:val="TAC"/>
            </w:pPr>
            <w:r>
              <w:t>3</w:t>
            </w:r>
          </w:p>
        </w:tc>
        <w:tc>
          <w:tcPr>
            <w:tcW w:w="1417" w:type="dxa"/>
            <w:vAlign w:val="center"/>
          </w:tcPr>
          <w:p w14:paraId="061CFABB" w14:textId="77777777" w:rsidR="00170F70" w:rsidRDefault="00170F70" w:rsidP="00CB4CE6">
            <w:pPr>
              <w:pStyle w:val="TAC"/>
            </w:pPr>
            <w:r>
              <w:t>No</w:t>
            </w:r>
          </w:p>
        </w:tc>
        <w:tc>
          <w:tcPr>
            <w:tcW w:w="2303" w:type="dxa"/>
            <w:vAlign w:val="center"/>
          </w:tcPr>
          <w:p w14:paraId="20CB87D1" w14:textId="77777777" w:rsidR="00170F70" w:rsidRDefault="00170F70" w:rsidP="00CB4CE6">
            <w:pPr>
              <w:pStyle w:val="TAC"/>
            </w:pPr>
            <w:r>
              <w:t>N/A</w:t>
            </w:r>
          </w:p>
        </w:tc>
      </w:tr>
      <w:tr w:rsidR="00170F70" w14:paraId="4D3797B6" w14:textId="77777777">
        <w:tc>
          <w:tcPr>
            <w:tcW w:w="2127" w:type="dxa"/>
            <w:vAlign w:val="center"/>
          </w:tcPr>
          <w:p w14:paraId="3EB4AC90" w14:textId="77777777" w:rsidR="00170F70" w:rsidRPr="001D0EAD" w:rsidRDefault="00170F70" w:rsidP="00CB4CE6">
            <w:pPr>
              <w:pStyle w:val="TAC"/>
              <w:rPr>
                <w:highlight w:val="yellow"/>
              </w:rPr>
            </w:pPr>
            <w:r>
              <w:t>9</w:t>
            </w:r>
          </w:p>
        </w:tc>
        <w:tc>
          <w:tcPr>
            <w:tcW w:w="1701" w:type="dxa"/>
            <w:vAlign w:val="center"/>
          </w:tcPr>
          <w:p w14:paraId="344CF2EB" w14:textId="77777777" w:rsidR="00170F70" w:rsidRDefault="00170F70" w:rsidP="00CB4CE6">
            <w:pPr>
              <w:pStyle w:val="TAL"/>
            </w:pPr>
            <w:r>
              <w:t>Background</w:t>
            </w:r>
          </w:p>
        </w:tc>
        <w:tc>
          <w:tcPr>
            <w:tcW w:w="2091" w:type="dxa"/>
            <w:vAlign w:val="center"/>
          </w:tcPr>
          <w:p w14:paraId="070FFCB6" w14:textId="77777777" w:rsidR="00170F70" w:rsidRDefault="00170F70" w:rsidP="00CB4CE6">
            <w:pPr>
              <w:pStyle w:val="TAC"/>
            </w:pPr>
            <w:r>
              <w:t>N/A</w:t>
            </w:r>
          </w:p>
        </w:tc>
        <w:tc>
          <w:tcPr>
            <w:tcW w:w="1417" w:type="dxa"/>
            <w:vAlign w:val="center"/>
          </w:tcPr>
          <w:p w14:paraId="0B5E95B5" w14:textId="77777777" w:rsidR="00170F70" w:rsidRDefault="00170F70" w:rsidP="00CB4CE6">
            <w:pPr>
              <w:pStyle w:val="TAC"/>
            </w:pPr>
            <w:r>
              <w:t>N/A</w:t>
            </w:r>
          </w:p>
        </w:tc>
        <w:tc>
          <w:tcPr>
            <w:tcW w:w="2303" w:type="dxa"/>
            <w:vAlign w:val="center"/>
          </w:tcPr>
          <w:p w14:paraId="46A1EE16" w14:textId="77777777" w:rsidR="00170F70" w:rsidRDefault="00170F70" w:rsidP="00CB4CE6">
            <w:pPr>
              <w:pStyle w:val="TAC"/>
            </w:pPr>
            <w:r>
              <w:t>N/A</w:t>
            </w:r>
          </w:p>
        </w:tc>
      </w:tr>
      <w:tr w:rsidR="00170F70" w14:paraId="7AFEF54B" w14:textId="77777777">
        <w:tc>
          <w:tcPr>
            <w:tcW w:w="9639" w:type="dxa"/>
            <w:gridSpan w:val="5"/>
            <w:vAlign w:val="center"/>
          </w:tcPr>
          <w:p w14:paraId="68C3F329" w14:textId="77777777" w:rsidR="00170F70" w:rsidRDefault="00170F70" w:rsidP="00CB4CE6">
            <w:pPr>
              <w:pStyle w:val="TAN"/>
            </w:pPr>
            <w:r>
              <w:t>NOTE 1:</w:t>
            </w:r>
            <w:r>
              <w:tab/>
              <w:t>When QCI 2 is mapped to UMTS QoS parameter values, the Transfer Delay parameter is set to 150 ms. When the UMTS QoS parameter values are mapped to a QCI, QCI 2 is used for conversational/unknown if the Transfer Delay parameter is greater or equal to 150 ms.</w:t>
            </w:r>
          </w:p>
          <w:p w14:paraId="40546820" w14:textId="77777777" w:rsidR="00170F70" w:rsidRDefault="00170F70" w:rsidP="00CB4CE6">
            <w:pPr>
              <w:pStyle w:val="TAN"/>
            </w:pPr>
            <w:r>
              <w:t>NOTE 2:</w:t>
            </w:r>
            <w:r>
              <w:tab/>
              <w:t>When QCI 3 is mapped to UMTS QoS parameter values, the Transfer Delay parameter is set to 80 ms as the lowest possible value. When UMTS QoS parameter values are mapped to a QCI, QCI 3 is used for conversational/unknown if the Transfer Delay parameter is lower than 150 ms.</w:t>
            </w:r>
          </w:p>
          <w:p w14:paraId="012B739D" w14:textId="77777777" w:rsidR="00170F70" w:rsidRDefault="00170F70" w:rsidP="00CB4CE6">
            <w:pPr>
              <w:pStyle w:val="TAN"/>
            </w:pPr>
            <w:r>
              <w:t>NOTE 3:</w:t>
            </w:r>
            <w:r>
              <w:tab/>
              <w:t>When QCI 4 is mapped to UMTS QoS parameter values, it is mapped to Streaming/Unknown. When UMTS QoS parameter values are mapped to a QCI, Streaming/Unknown and Streaming/Speech are both mapped to QCI 4.</w:t>
            </w:r>
          </w:p>
        </w:tc>
      </w:tr>
    </w:tbl>
    <w:p w14:paraId="22154558" w14:textId="77777777" w:rsidR="00925866" w:rsidRDefault="00925866" w:rsidP="00925866">
      <w:pPr>
        <w:pStyle w:val="FP"/>
      </w:pPr>
    </w:p>
    <w:p w14:paraId="2512132B" w14:textId="77777777" w:rsidR="00170F70" w:rsidRPr="00170F70" w:rsidRDefault="00170F70" w:rsidP="00925866">
      <w:pPr>
        <w:rPr>
          <w:rFonts w:eastAsia="바탕" w:hint="eastAsia"/>
          <w:lang w:eastAsia="ko-KR"/>
        </w:rPr>
      </w:pPr>
      <w:r>
        <w:t>The PCEF determines R97/98 attributes from R99 attributes according to 3GPP TS 23.107 [</w:t>
      </w:r>
      <w:r>
        <w:rPr>
          <w:rFonts w:eastAsia="바탕" w:hint="eastAsia"/>
          <w:lang w:eastAsia="ko-KR"/>
        </w:rPr>
        <w:t>33</w:t>
      </w:r>
      <w:r>
        <w:t>].</w:t>
      </w:r>
    </w:p>
    <w:p w14:paraId="41761610" w14:textId="77777777" w:rsidR="00925866" w:rsidRDefault="00925866" w:rsidP="00925866">
      <w:pPr>
        <w:rPr>
          <w:lang w:eastAsia="ko-KR"/>
        </w:rPr>
      </w:pPr>
      <w:r>
        <w:rPr>
          <w:lang w:eastAsia="ko-KR"/>
        </w:rPr>
        <w:t>The PCRF shall provide the authorized QoS information according to clause 4.5.5.2 (when the authorized QoS applies to the service data flow), clause 4.5.5.8 (when the authorized QoS applies at APN level) or 4.5.5.9 (when the authorized QoS applies to the default bearer).</w:t>
      </w:r>
    </w:p>
    <w:p w14:paraId="6A393B8D" w14:textId="77777777" w:rsidR="00925866" w:rsidRDefault="00925866" w:rsidP="00925866">
      <w:pPr>
        <w:rPr>
          <w:lang w:eastAsia="ko-KR"/>
        </w:rPr>
      </w:pPr>
      <w:r>
        <w:rPr>
          <w:lang w:eastAsia="ko-KR"/>
        </w:rPr>
        <w:t>When the PCEF receives the authorized QoS information applicable for the service data flow, the PCEF shall act according to clause 4.5.5.3. The PCEF shall then derive the QoS information of the PDP context from the calculated authorized QoS as follows:</w:t>
      </w:r>
    </w:p>
    <w:p w14:paraId="30AE84F6" w14:textId="77777777" w:rsidR="00925866" w:rsidRPr="007D427B" w:rsidRDefault="00925866" w:rsidP="00925866">
      <w:pPr>
        <w:pStyle w:val="B1"/>
      </w:pPr>
      <w:r w:rsidRPr="007D427B">
        <w:rPr>
          <w:rFonts w:eastAsia="바탕" w:hint="eastAsia"/>
          <w:lang w:eastAsia="ko-KR"/>
        </w:rPr>
        <w:t>-</w:t>
      </w:r>
      <w:r w:rsidRPr="007D427B">
        <w:rPr>
          <w:rFonts w:eastAsia="바탕" w:hint="eastAsia"/>
          <w:lang w:eastAsia="ko-KR"/>
        </w:rPr>
        <w:tab/>
      </w:r>
      <w:r w:rsidRPr="007D427B">
        <w:rPr>
          <w:lang w:eastAsia="ja-JP"/>
        </w:rPr>
        <w:t>For non-GBR bearers, the bearer parameter MBR shall be set to the value of the authorized</w:t>
      </w:r>
      <w:r w:rsidRPr="007D427B">
        <w:t xml:space="preserve"> APN-Aggregate-Max-Bitrate-UL and APN-Aggregate-Max-Bitrate-DL AVPs. For GBR-bearers the MBR and GBR of the PDP-Context shall be mapped one-to-one from the MBR and GBR values calculated for that bearer according to clause 4.5.5.3.</w:t>
      </w:r>
    </w:p>
    <w:p w14:paraId="322FAB0F" w14:textId="77777777" w:rsidR="00925866" w:rsidRPr="007D427B" w:rsidRDefault="00925866" w:rsidP="00925866">
      <w:pPr>
        <w:pStyle w:val="B1"/>
        <w:rPr>
          <w:rFonts w:eastAsia="바탕" w:hint="eastAsia"/>
          <w:lang w:eastAsia="ko-KR"/>
        </w:rPr>
      </w:pPr>
      <w:r w:rsidRPr="007D427B">
        <w:rPr>
          <w:rFonts w:eastAsia="바탕" w:hint="eastAsia"/>
          <w:lang w:eastAsia="ko-KR"/>
        </w:rPr>
        <w:t>-</w:t>
      </w:r>
      <w:r w:rsidRPr="007D427B">
        <w:rPr>
          <w:rFonts w:eastAsia="바탕" w:hint="eastAsia"/>
          <w:lang w:eastAsia="ko-KR"/>
        </w:rPr>
        <w:tab/>
      </w:r>
      <w:r w:rsidRPr="007D427B">
        <w:t xml:space="preserve">The Allocation-Retention-Priority AVP received as part of the PCC Rule shall be used to bind the PCC rules to the corresponding bearer. </w:t>
      </w:r>
    </w:p>
    <w:p w14:paraId="69C2222F" w14:textId="77777777" w:rsidR="00925866" w:rsidRPr="007D427B" w:rsidRDefault="00925866" w:rsidP="00915352">
      <w:pPr>
        <w:pStyle w:val="NO"/>
      </w:pPr>
      <w:r w:rsidRPr="007D427B">
        <w:t>NOTE</w:t>
      </w:r>
      <w:r w:rsidR="007D427B">
        <w:rPr>
          <w:rFonts w:eastAsia="바탕" w:hint="eastAsia"/>
          <w:lang w:eastAsia="ko-KR"/>
        </w:rPr>
        <w:t xml:space="preserve"> 3</w:t>
      </w:r>
      <w:r w:rsidRPr="007D427B">
        <w:t xml:space="preserve">: </w:t>
      </w:r>
      <w:r w:rsidRPr="007D427B">
        <w:rPr>
          <w:rFonts w:eastAsia="바탕" w:hint="eastAsia"/>
        </w:rPr>
        <w:tab/>
      </w:r>
      <w:r w:rsidRPr="007D427B">
        <w:t xml:space="preserve">A mapping from the Allocation-Retention-Priority AVP into the pre-Rel-8 bearer </w:t>
      </w:r>
      <w:r w:rsidR="00D44802" w:rsidRPr="007D427B">
        <w:t>parameter</w:t>
      </w:r>
      <w:r w:rsidRPr="007D427B">
        <w:t xml:space="preserve"> ARP is not required for a P-GW when connected to an SGSN via Gn/Gp as any change of the bearer ARP parameter may get overwritten by the SGSN due to subscription enforcement. However, the P-GW should not combine PCC rules with different Priority-Level AVP values onto the same PDP context to enable a modification of the bearer ARP without impacting the assignment of services to bearers after a handover to E-UTRAN.</w:t>
      </w:r>
    </w:p>
    <w:p w14:paraId="57A646B4" w14:textId="77777777" w:rsidR="00925866" w:rsidRPr="00D20A73" w:rsidRDefault="00925866" w:rsidP="00925866">
      <w:pPr>
        <w:pStyle w:val="B1"/>
        <w:rPr>
          <w:rFonts w:eastAsia="바탕" w:hint="eastAsia"/>
          <w:lang w:eastAsia="ko-KR"/>
        </w:rPr>
      </w:pPr>
      <w:r w:rsidRPr="007D427B">
        <w:rPr>
          <w:rFonts w:eastAsia="바탕" w:hint="eastAsia"/>
          <w:lang w:eastAsia="ko-KR"/>
        </w:rPr>
        <w:t>-</w:t>
      </w:r>
      <w:r w:rsidRPr="007D427B">
        <w:rPr>
          <w:rFonts w:eastAsia="바탕" w:hint="eastAsia"/>
          <w:lang w:eastAsia="ko-KR"/>
        </w:rPr>
        <w:tab/>
      </w:r>
      <w:r w:rsidRPr="007D427B">
        <w:t>The PCEF may derive the Traffic Class, Traffic Handling Priority, Signalling Indication and Source Statistics Descriptor from the QoS-Class-Identifier AVP based on the table B.3.3</w:t>
      </w:r>
      <w:r w:rsidR="00712040" w:rsidRPr="007D427B">
        <w:t>.3</w:t>
      </w:r>
      <w:r w:rsidRPr="007D427B">
        <w:t xml:space="preserve">.2. The standardized QCI characteristics may be derived from the QoS-Class-Identifier AVP according to table 6.1.7 in 3GPP TS 23.203[7]. </w:t>
      </w:r>
      <w:r w:rsidR="00AD199F" w:rsidRPr="007D427B">
        <w:t>Derivation of other values received as part of the QoS-Class-Identifier AVP shall be performed as defined in 3GPP TS 23.401 [32] , Annex E</w:t>
      </w:r>
    </w:p>
    <w:p w14:paraId="20F35B3B" w14:textId="77777777" w:rsidR="009A783B" w:rsidRDefault="009A783B" w:rsidP="009A783B">
      <w:r>
        <w:rPr>
          <w:lang w:eastAsia="ko-KR"/>
        </w:rPr>
        <w:t>Common flags “</w:t>
      </w:r>
      <w:r>
        <w:t>Upgrade QoS Supported” and</w:t>
      </w:r>
      <w:r w:rsidRPr="00B26F84">
        <w:t xml:space="preserve"> </w:t>
      </w:r>
      <w:r>
        <w:t>“No QoS negotiation” shall be handled as follows.</w:t>
      </w:r>
    </w:p>
    <w:p w14:paraId="32FFB93B" w14:textId="77777777" w:rsidR="009A783B" w:rsidRDefault="009A783B" w:rsidP="009A783B">
      <w:pPr>
        <w:numPr>
          <w:ilvl w:val="0"/>
          <w:numId w:val="43"/>
        </w:numPr>
        <w:overflowPunct/>
        <w:autoSpaceDE/>
        <w:autoSpaceDN/>
        <w:adjustRightInd/>
        <w:textAlignment w:val="auto"/>
      </w:pPr>
      <w:r>
        <w:t xml:space="preserve">If </w:t>
      </w:r>
      <w:r>
        <w:rPr>
          <w:lang w:eastAsia="ko-KR"/>
        </w:rPr>
        <w:t>“</w:t>
      </w:r>
      <w:r>
        <w:t xml:space="preserve">Upgrade QoS Supported” flag is set to “1” </w:t>
      </w:r>
      <w:r>
        <w:rPr>
          <w:rFonts w:eastAsia="SimSun"/>
          <w:lang w:eastAsia="zh-CN"/>
        </w:rPr>
        <w:t xml:space="preserve">and the “No QoS negotiation” flag is set to “0” or is absent </w:t>
      </w:r>
      <w:r>
        <w:t xml:space="preserve">in the Common Flag Information Element </w:t>
      </w:r>
      <w:r>
        <w:rPr>
          <w:rFonts w:eastAsia="SimSun"/>
          <w:lang w:eastAsia="zh-CN"/>
        </w:rPr>
        <w:t xml:space="preserve">within the Common Flag IE </w:t>
      </w:r>
      <w:r w:rsidRPr="003A11A9">
        <w:t>(3GPP TS 29.060[18])</w:t>
      </w:r>
      <w:r>
        <w:rPr>
          <w:rFonts w:eastAsia="SimSun" w:hint="eastAsia"/>
          <w:lang w:eastAsia="zh-CN"/>
        </w:rPr>
        <w:t>,</w:t>
      </w:r>
      <w:r>
        <w:rPr>
          <w:rFonts w:eastAsia="SimSun"/>
          <w:lang w:eastAsia="zh-CN"/>
        </w:rPr>
        <w:t xml:space="preserve">  then normal procedures apply.</w:t>
      </w:r>
      <w:r>
        <w:t xml:space="preserve">  </w:t>
      </w:r>
    </w:p>
    <w:p w14:paraId="1771DB43" w14:textId="77777777" w:rsidR="009A783B" w:rsidRDefault="009A783B" w:rsidP="009A783B">
      <w:pPr>
        <w:numPr>
          <w:ilvl w:val="0"/>
          <w:numId w:val="43"/>
        </w:numPr>
        <w:overflowPunct/>
        <w:autoSpaceDE/>
        <w:autoSpaceDN/>
        <w:adjustRightInd/>
        <w:textAlignment w:val="auto"/>
      </w:pPr>
      <w:r w:rsidRPr="001B3412">
        <w:rPr>
          <w:rFonts w:hint="eastAsia"/>
        </w:rPr>
        <w:t>When</w:t>
      </w:r>
      <w:r>
        <w:t xml:space="preserve"> the PCEF</w:t>
      </w:r>
      <w:r w:rsidRPr="003A11A9">
        <w:t xml:space="preserve"> receives within the </w:t>
      </w:r>
      <w:r w:rsidRPr="00181EE8">
        <w:t>Create PDP context request</w:t>
      </w:r>
      <w:r>
        <w:t xml:space="preserve"> </w:t>
      </w:r>
      <w:r>
        <w:rPr>
          <w:rFonts w:eastAsia="SimSun" w:hint="eastAsia"/>
          <w:lang w:eastAsia="zh-CN"/>
        </w:rPr>
        <w:t xml:space="preserve">the </w:t>
      </w:r>
      <w:r>
        <w:t>"U</w:t>
      </w:r>
      <w:r w:rsidRPr="003C3720">
        <w:t>pgrade QoS</w:t>
      </w:r>
      <w:r>
        <w:t xml:space="preserve"> Supported" flag set to "</w:t>
      </w:r>
      <w:r w:rsidRPr="001B3412">
        <w:rPr>
          <w:rFonts w:hint="eastAsia"/>
        </w:rPr>
        <w:t>0</w:t>
      </w:r>
      <w:r>
        <w:t>" or if it is absent</w:t>
      </w:r>
      <w:r>
        <w:rPr>
          <w:rFonts w:eastAsia="SimSun" w:hint="eastAsia"/>
          <w:lang w:eastAsia="zh-CN"/>
        </w:rPr>
        <w:t>,</w:t>
      </w:r>
      <w:r>
        <w:rPr>
          <w:rFonts w:eastAsia="SimSun"/>
          <w:lang w:eastAsia="zh-CN"/>
        </w:rPr>
        <w:t xml:space="preserve"> the PCEF shall contact the PCRF including the requested QoS information derived following the mapping rules described in this clause.When the PCEF derives the authorized UMTS QoS information received from the PCRF according to the mapping procedures described in this clause, it shall check </w:t>
      </w:r>
    </w:p>
    <w:p w14:paraId="05F5501E" w14:textId="77777777" w:rsidR="009A783B" w:rsidRDefault="009A783B" w:rsidP="009A783B">
      <w:pPr>
        <w:numPr>
          <w:ilvl w:val="1"/>
          <w:numId w:val="43"/>
        </w:numPr>
        <w:overflowPunct/>
        <w:autoSpaceDE/>
        <w:autoSpaceDN/>
        <w:adjustRightInd/>
        <w:textAlignment w:val="auto"/>
      </w:pPr>
      <w:r w:rsidRPr="00EB45BB">
        <w:t>Whether the authorized GBR, MBR or APN-AMBR is higher than the GBR, MBR or APN-AMBR requested from the GnGp SGSN. If it is so, the PCEF shall accept the requested values. Otherwise it shall behave according to normal procedures.</w:t>
      </w:r>
    </w:p>
    <w:p w14:paraId="2F0F39E9" w14:textId="77777777" w:rsidR="003B0FC8" w:rsidRPr="003B0FC8" w:rsidRDefault="009A783B" w:rsidP="003B0FC8">
      <w:pPr>
        <w:numPr>
          <w:ilvl w:val="1"/>
          <w:numId w:val="43"/>
        </w:numPr>
        <w:overflowPunct/>
        <w:autoSpaceDE/>
        <w:autoSpaceDN/>
        <w:adjustRightInd/>
        <w:textAlignment w:val="auto"/>
        <w:rPr>
          <w:rFonts w:hint="eastAsia"/>
        </w:rPr>
      </w:pPr>
      <w:r>
        <w:rPr>
          <w:lang w:eastAsia="zh-CN"/>
        </w:rPr>
        <w:t xml:space="preserve">Whether the authorized ARP </w:t>
      </w:r>
      <w:r w:rsidR="003B0FC8">
        <w:rPr>
          <w:lang w:eastAsia="zh-CN"/>
        </w:rPr>
        <w:t xml:space="preserve">priority level is higher than the ARP priority level </w:t>
      </w:r>
      <w:r w:rsidR="003B0FC8" w:rsidRPr="00EB45BB">
        <w:t>requested from the GnGp SGSN.</w:t>
      </w:r>
      <w:r w:rsidR="003B0FC8">
        <w:t xml:space="preserve"> </w:t>
      </w:r>
      <w:r w:rsidR="003B0FC8" w:rsidRPr="00EB45BB">
        <w:t>If it is so, the PCEF s</w:t>
      </w:r>
      <w:r w:rsidR="003B0FC8">
        <w:t>hall accept the requested priority value.</w:t>
      </w:r>
      <w:r>
        <w:rPr>
          <w:lang w:eastAsia="zh-CN"/>
        </w:rPr>
        <w:t xml:space="preserve"> Otherwise it shall behave according to normal procedures</w:t>
      </w:r>
      <w:r>
        <w:rPr>
          <w:rFonts w:hint="eastAsia"/>
          <w:lang w:eastAsia="zh-CN"/>
        </w:rPr>
        <w:t>.</w:t>
      </w:r>
    </w:p>
    <w:p w14:paraId="762D5D28" w14:textId="77777777" w:rsidR="003B0FC8" w:rsidRPr="003B0FC8" w:rsidRDefault="003B0FC8" w:rsidP="003B0FC8">
      <w:pPr>
        <w:pStyle w:val="NO"/>
        <w:rPr>
          <w:rFonts w:hint="eastAsia"/>
        </w:rPr>
      </w:pPr>
      <w:r>
        <w:t xml:space="preserve">NOTE </w:t>
      </w:r>
      <w:r>
        <w:rPr>
          <w:rFonts w:eastAsia="바탕" w:hint="eastAsia"/>
          <w:lang w:eastAsia="ko-KR"/>
        </w:rPr>
        <w:t>4</w:t>
      </w:r>
      <w:r>
        <w:t>:</w:t>
      </w:r>
      <w:r>
        <w:tab/>
      </w:r>
      <w:r w:rsidRPr="004D4D3E">
        <w:t>The ARP priority level attribute represents the actual priority for the service/user with the value 1 as the highest</w:t>
      </w:r>
      <w:r>
        <w:t>.</w:t>
      </w:r>
    </w:p>
    <w:p w14:paraId="455BCC9B" w14:textId="77777777" w:rsidR="009A783B" w:rsidRDefault="003B0FC8" w:rsidP="003B0FC8">
      <w:pPr>
        <w:pStyle w:val="NO"/>
      </w:pPr>
      <w:r>
        <w:t xml:space="preserve">NOTE </w:t>
      </w:r>
      <w:r>
        <w:rPr>
          <w:rFonts w:eastAsia="바탕" w:hint="eastAsia"/>
          <w:lang w:eastAsia="ko-KR"/>
        </w:rPr>
        <w:t>5</w:t>
      </w:r>
      <w:r>
        <w:t>:</w:t>
      </w:r>
      <w:r>
        <w:tab/>
        <w:t>Whether the QCI is permitted to be changed or not is subject to operator policies and normal restrictions on changing from a Non-GBR QCI value to GBR QCI value on a default bearer.</w:t>
      </w:r>
    </w:p>
    <w:p w14:paraId="6DC5208F" w14:textId="77777777" w:rsidR="009A783B" w:rsidRDefault="009A783B" w:rsidP="009A783B">
      <w:pPr>
        <w:numPr>
          <w:ilvl w:val="0"/>
          <w:numId w:val="43"/>
        </w:numPr>
        <w:overflowPunct/>
        <w:autoSpaceDE/>
        <w:autoSpaceDN/>
        <w:adjustRightInd/>
        <w:textAlignment w:val="auto"/>
      </w:pPr>
      <w:r w:rsidRPr="001B3412">
        <w:rPr>
          <w:rFonts w:hint="eastAsia"/>
        </w:rPr>
        <w:t>When</w:t>
      </w:r>
      <w:r>
        <w:t xml:space="preserve"> the PCEF</w:t>
      </w:r>
      <w:r w:rsidRPr="003A11A9">
        <w:t xml:space="preserve"> receives </w:t>
      </w:r>
      <w:r>
        <w:t xml:space="preserve">an </w:t>
      </w:r>
      <w:r w:rsidRPr="003A11A9">
        <w:t xml:space="preserve">Update PDP context request </w:t>
      </w:r>
      <w:r>
        <w:t xml:space="preserve">it shall check whether </w:t>
      </w:r>
      <w:r w:rsidRPr="003A11A9">
        <w:t xml:space="preserve">the </w:t>
      </w:r>
      <w:r>
        <w:t>"</w:t>
      </w:r>
      <w:r w:rsidRPr="003A11A9">
        <w:t>No QoS negotiation</w:t>
      </w:r>
      <w:r>
        <w:t>"</w:t>
      </w:r>
      <w:r w:rsidRPr="003A11A9">
        <w:t xml:space="preserve"> flag </w:t>
      </w:r>
      <w:r>
        <w:t>and the "Upgrade QoS Supported" flags are present. The following procedures shall apply.</w:t>
      </w:r>
    </w:p>
    <w:p w14:paraId="3E7F0E60" w14:textId="77777777" w:rsidR="009A783B" w:rsidRDefault="009A783B" w:rsidP="009A783B">
      <w:pPr>
        <w:numPr>
          <w:ilvl w:val="1"/>
          <w:numId w:val="43"/>
        </w:numPr>
        <w:overflowPunct/>
        <w:autoSpaceDE/>
        <w:autoSpaceDN/>
        <w:adjustRightInd/>
        <w:textAlignment w:val="auto"/>
      </w:pPr>
      <w:r>
        <w:rPr>
          <w:rFonts w:eastAsia="SimSun" w:hint="eastAsia"/>
          <w:lang w:eastAsia="zh-CN"/>
        </w:rPr>
        <w:t xml:space="preserve">If </w:t>
      </w:r>
      <w:r>
        <w:t xml:space="preserve">the "No QoS negotiation" flag is </w:t>
      </w:r>
      <w:r w:rsidRPr="003A11A9">
        <w:t xml:space="preserve">set to </w:t>
      </w:r>
      <w:r>
        <w:t>"</w:t>
      </w:r>
      <w:r w:rsidRPr="003A11A9">
        <w:t>1</w:t>
      </w:r>
      <w:r>
        <w:t>" in the Common Flag Information Element (</w:t>
      </w:r>
      <w:r w:rsidRPr="003A11A9">
        <w:t>3GPP TS 29.060[18</w:t>
      </w:r>
      <w:r>
        <w:t>]), the PCEF shall derive the QoS information according to the mapping procedures described in this clause. If the derived QCI and/or ARP is different from the QCI and/or ARP authorized for that bearer, the PCEF shall reject the procedure.  Otherwise, the next procedure shall apply</w:t>
      </w:r>
      <w:r>
        <w:rPr>
          <w:rFonts w:eastAsia="SimSun" w:hint="eastAsia"/>
          <w:lang w:eastAsia="zh-CN"/>
        </w:rPr>
        <w:t>.</w:t>
      </w:r>
    </w:p>
    <w:p w14:paraId="2B575F9A" w14:textId="77777777" w:rsidR="009A783B" w:rsidRDefault="009A783B" w:rsidP="009A783B">
      <w:pPr>
        <w:numPr>
          <w:ilvl w:val="1"/>
          <w:numId w:val="43"/>
        </w:numPr>
        <w:overflowPunct/>
        <w:autoSpaceDE/>
        <w:autoSpaceDN/>
        <w:adjustRightInd/>
        <w:textAlignment w:val="auto"/>
      </w:pPr>
      <w:r>
        <w:rPr>
          <w:rFonts w:eastAsia="SimSun" w:hint="eastAsia"/>
          <w:lang w:eastAsia="zh-CN"/>
        </w:rPr>
        <w:t xml:space="preserve">If </w:t>
      </w:r>
      <w:r>
        <w:t>the "No QoS negotiation" flag is set to "</w:t>
      </w:r>
      <w:r w:rsidRPr="003A11A9">
        <w:t>1</w:t>
      </w:r>
      <w:r>
        <w:t xml:space="preserve">", if the derived MBR or APN-AMBR is higher than the </w:t>
      </w:r>
      <w:r>
        <w:rPr>
          <w:rFonts w:eastAsia="SimSun" w:hint="eastAsia"/>
          <w:lang w:eastAsia="zh-CN"/>
        </w:rPr>
        <w:t>requested</w:t>
      </w:r>
      <w:r>
        <w:t xml:space="preserve"> MBR or APN-AMBR, the PCEF shall accept the requested QoS values without interacting with the PCRF. If the derived MBR or APN-AMBR is less than the </w:t>
      </w:r>
      <w:r>
        <w:rPr>
          <w:rFonts w:eastAsia="SimSun" w:hint="eastAsia"/>
          <w:lang w:eastAsia="zh-CN"/>
        </w:rPr>
        <w:t>requested</w:t>
      </w:r>
      <w:r>
        <w:t>MBR or APN-AMBR, the PCEF shall reject the requested QoS change. If the GBR is different from the authorized GBR, the PCEF shall reject the requested QoS change</w:t>
      </w:r>
      <w:r>
        <w:rPr>
          <w:rFonts w:eastAsia="SimSun" w:hint="eastAsia"/>
          <w:lang w:eastAsia="zh-CN"/>
        </w:rPr>
        <w:t>.</w:t>
      </w:r>
    </w:p>
    <w:p w14:paraId="51FB71E8" w14:textId="77777777" w:rsidR="009A783B" w:rsidRPr="009A783B" w:rsidRDefault="009A783B" w:rsidP="009A783B">
      <w:pPr>
        <w:numPr>
          <w:ilvl w:val="1"/>
          <w:numId w:val="43"/>
        </w:numPr>
        <w:overflowPunct/>
        <w:autoSpaceDE/>
        <w:autoSpaceDN/>
        <w:adjustRightInd/>
        <w:textAlignment w:val="auto"/>
        <w:rPr>
          <w:rFonts w:hint="eastAsia"/>
        </w:rPr>
      </w:pPr>
      <w:r>
        <w:rPr>
          <w:rFonts w:eastAsia="SimSun" w:hint="eastAsia"/>
          <w:lang w:eastAsia="zh-CN"/>
        </w:rPr>
        <w:t xml:space="preserve">If </w:t>
      </w:r>
      <w:r>
        <w:t>the "U</w:t>
      </w:r>
      <w:r w:rsidRPr="003C3720">
        <w:t>pgrade QoS</w:t>
      </w:r>
      <w:r>
        <w:t xml:space="preserve"> Supported" flag set to "</w:t>
      </w:r>
      <w:r w:rsidRPr="001B3412">
        <w:rPr>
          <w:rFonts w:hint="eastAsia"/>
        </w:rPr>
        <w:t>0</w:t>
      </w:r>
      <w:r>
        <w:t xml:space="preserve">" in the Common Flag Information Element </w:t>
      </w:r>
      <w:r>
        <w:rPr>
          <w:rFonts w:eastAsia="SimSun"/>
          <w:lang w:eastAsia="zh-CN"/>
        </w:rPr>
        <w:t>or if the corresponding bit within the Common Flag IE is absent</w:t>
      </w:r>
      <w:r w:rsidRPr="001B3412">
        <w:rPr>
          <w:rFonts w:hint="eastAsia"/>
        </w:rPr>
        <w:t xml:space="preserve"> </w:t>
      </w:r>
      <w:r w:rsidRPr="003A11A9">
        <w:t>(3GPP TS 29.060[18])</w:t>
      </w:r>
      <w:r>
        <w:rPr>
          <w:rFonts w:eastAsia="SimSun" w:hint="eastAsia"/>
          <w:lang w:eastAsia="zh-CN"/>
        </w:rPr>
        <w:t>,</w:t>
      </w:r>
      <w:r>
        <w:rPr>
          <w:rFonts w:eastAsia="SimSun"/>
          <w:lang w:eastAsia="zh-CN"/>
        </w:rPr>
        <w:t xml:space="preserve"> and the “No QoS negotiation” flag is set to “0” or is absent, the PCEF shall behave in the same way as when the “Upgrade QoS supported” flag set to “0” is received in the Create PDP Context request procedure</w:t>
      </w:r>
      <w:r>
        <w:rPr>
          <w:rFonts w:eastAsia="SimSun" w:hint="eastAsia"/>
          <w:lang w:eastAsia="zh-CN"/>
        </w:rPr>
        <w:t>.</w:t>
      </w:r>
    </w:p>
    <w:p w14:paraId="364DBEC1" w14:textId="77777777" w:rsidR="00925866" w:rsidRPr="007D427B" w:rsidRDefault="00925866" w:rsidP="007B0511">
      <w:pPr>
        <w:rPr>
          <w:lang w:eastAsia="ko-KR"/>
        </w:rPr>
      </w:pPr>
      <w:r w:rsidRPr="007D427B">
        <w:rPr>
          <w:lang w:eastAsia="ko-KR"/>
        </w:rPr>
        <w:t xml:space="preserve">When the PCEF receives the authorized QoS information applicable for the default bearer as part of the Default-EPS-Bearer-QoS AVP, the PCEF shall then derive the QoS information corresponding to the initial PDP Context from the QoS-Class-Identifier AVP and Allocation-Retention-Priority AVP, following the same derivation rules as when the QoS information is received as part of the PCC Rule. </w:t>
      </w:r>
    </w:p>
    <w:p w14:paraId="5F9BB40C" w14:textId="77777777" w:rsidR="003354BA" w:rsidRPr="007D427B" w:rsidRDefault="00925866" w:rsidP="003354BA">
      <w:pPr>
        <w:rPr>
          <w:rFonts w:eastAsia="SimSun" w:hint="eastAsia"/>
          <w:lang w:eastAsia="zh-CN"/>
        </w:rPr>
      </w:pPr>
      <w:r w:rsidRPr="007D427B">
        <w:rPr>
          <w:lang w:eastAsia="ko-KR"/>
        </w:rPr>
        <w:t xml:space="preserve">When the PCEF receives the authorized QoS information applicable for the APN, the PCEF shall act according to clause 4.5.5.8. The PCEF shall modify the pre-Rel-8 MBR for the PDP contexts with Traffic Class ‘Interactive’ and ‘Background’. </w:t>
      </w:r>
    </w:p>
    <w:p w14:paraId="73572A91" w14:textId="77777777" w:rsidR="003354BA" w:rsidRPr="00680091" w:rsidRDefault="003354BA" w:rsidP="00680091">
      <w:pPr>
        <w:rPr>
          <w:rFonts w:eastAsia="바탕" w:hint="eastAsia"/>
        </w:rPr>
      </w:pPr>
      <w:r w:rsidRPr="00680091">
        <w:rPr>
          <w:rFonts w:eastAsia="SimSun" w:hint="eastAsia"/>
        </w:rPr>
        <w:t xml:space="preserve">When the PCEF receives the </w:t>
      </w:r>
      <w:r w:rsidRPr="00680091">
        <w:t>Secondary PDP Context Activation</w:t>
      </w:r>
      <w:r w:rsidRPr="00680091">
        <w:rPr>
          <w:rFonts w:eastAsia="SimSun" w:hint="eastAsia"/>
        </w:rPr>
        <w:t xml:space="preserve"> command, the PCEF shall derive the QoS information and </w:t>
      </w:r>
      <w:r w:rsidRPr="00680091">
        <w:t>packet filter information</w:t>
      </w:r>
      <w:r w:rsidRPr="00680091">
        <w:rPr>
          <w:rFonts w:eastAsia="SimSun" w:hint="eastAsia"/>
        </w:rPr>
        <w:t xml:space="preserve">, and interact with PCRF by applying the UE initiated </w:t>
      </w:r>
      <w:r w:rsidRPr="00680091">
        <w:t>resource modification procedure</w:t>
      </w:r>
      <w:r w:rsidRPr="00680091">
        <w:rPr>
          <w:rFonts w:eastAsia="SimSun" w:hint="eastAsia"/>
        </w:rPr>
        <w:t xml:space="preserve"> as </w:t>
      </w:r>
      <w:r w:rsidRPr="00680091">
        <w:rPr>
          <w:rFonts w:eastAsia="SimSun"/>
        </w:rPr>
        <w:t>specified</w:t>
      </w:r>
      <w:r w:rsidRPr="00680091">
        <w:rPr>
          <w:rFonts w:eastAsia="SimSun" w:hint="eastAsia"/>
        </w:rPr>
        <w:t xml:space="preserve"> in clause 4.5.1.</w:t>
      </w:r>
    </w:p>
    <w:p w14:paraId="7208E054" w14:textId="77777777" w:rsidR="005A46E1" w:rsidRPr="002F0AB9" w:rsidRDefault="005A46E1" w:rsidP="003354BA">
      <w:pPr>
        <w:pStyle w:val="Heading2"/>
        <w:rPr>
          <w:lang w:eastAsia="ko-KR"/>
        </w:rPr>
      </w:pPr>
      <w:bookmarkStart w:id="229" w:name="_Toc343033622"/>
      <w:r w:rsidRPr="002F0AB9">
        <w:rPr>
          <w:lang w:eastAsia="ko-KR"/>
        </w:rPr>
        <w:t>B.3.</w:t>
      </w:r>
      <w:r w:rsidRPr="002F0AB9">
        <w:rPr>
          <w:rFonts w:hint="eastAsia"/>
          <w:lang w:eastAsia="ko-KR"/>
        </w:rPr>
        <w:t>4</w:t>
      </w:r>
      <w:r w:rsidRPr="002F0AB9">
        <w:rPr>
          <w:lang w:eastAsia="ko-KR"/>
        </w:rPr>
        <w:tab/>
        <w:t>Packet-Filter-Information AVP</w:t>
      </w:r>
      <w:bookmarkEnd w:id="229"/>
    </w:p>
    <w:p w14:paraId="5992E6D5" w14:textId="77777777" w:rsidR="005A46E1" w:rsidRDefault="005A46E1" w:rsidP="009958F7">
      <w:pPr>
        <w:rPr>
          <w:rFonts w:eastAsia="바탕" w:hint="eastAsia"/>
          <w:lang w:eastAsia="ko-KR"/>
        </w:rPr>
      </w:pPr>
      <w:r>
        <w:t>In addition to the definition of the Packet-Filter-Information AVP in clause</w:t>
      </w:r>
      <w:r>
        <w:rPr>
          <w:noProof/>
        </w:rPr>
        <w:t xml:space="preserve"> 5.3.</w:t>
      </w:r>
      <w:r w:rsidR="00C81846">
        <w:rPr>
          <w:rFonts w:eastAsia="바탕" w:hint="eastAsia"/>
          <w:noProof/>
          <w:lang w:eastAsia="ko-KR"/>
        </w:rPr>
        <w:t>55</w:t>
      </w:r>
      <w:r>
        <w:rPr>
          <w:noProof/>
        </w:rPr>
        <w:t xml:space="preserve">, for E-UTRAN </w:t>
      </w:r>
      <w:r>
        <w:t xml:space="preserve">the </w:t>
      </w:r>
      <w:r w:rsidRPr="0078747E">
        <w:t xml:space="preserve">Packet-Filter-Information AVPs </w:t>
      </w:r>
      <w:r>
        <w:t>shall be</w:t>
      </w:r>
      <w:r w:rsidRPr="0078747E">
        <w:t xml:space="preserve"> derived from the </w:t>
      </w:r>
      <w:r>
        <w:t>information</w:t>
      </w:r>
      <w:r w:rsidRPr="007A4A40">
        <w:t xml:space="preserve"> defined in 3GPP TS 24.008 [13].</w:t>
      </w:r>
    </w:p>
    <w:p w14:paraId="73AE5E01" w14:textId="77777777" w:rsidR="000D0514" w:rsidRPr="000D0514" w:rsidRDefault="000D0514" w:rsidP="000D0514">
      <w:pPr>
        <w:pStyle w:val="Heading2"/>
        <w:rPr>
          <w:lang w:eastAsia="ko-KR"/>
        </w:rPr>
      </w:pPr>
      <w:bookmarkStart w:id="230" w:name="_Toc343033623"/>
      <w:r w:rsidRPr="000D0514">
        <w:rPr>
          <w:lang w:eastAsia="ko-KR"/>
        </w:rPr>
        <w:t>B.3.</w:t>
      </w:r>
      <w:r>
        <w:rPr>
          <w:rFonts w:eastAsia="바탕" w:hint="eastAsia"/>
          <w:lang w:eastAsia="ko-KR"/>
        </w:rPr>
        <w:t>5</w:t>
      </w:r>
      <w:r w:rsidRPr="000D0514">
        <w:rPr>
          <w:lang w:eastAsia="ko-KR"/>
        </w:rPr>
        <w:tab/>
        <w:t>Bearer Control Mode Selection</w:t>
      </w:r>
      <w:bookmarkEnd w:id="230"/>
    </w:p>
    <w:p w14:paraId="03594A66" w14:textId="77777777" w:rsidR="000D0514" w:rsidRDefault="000D0514" w:rsidP="009958F7">
      <w:pPr>
        <w:rPr>
          <w:rFonts w:eastAsia="바탕" w:hint="eastAsia"/>
          <w:lang w:val="en-US" w:eastAsia="ko-KR"/>
        </w:rPr>
      </w:pPr>
      <w:r w:rsidRPr="00962718">
        <w:rPr>
          <w:lang w:val="en-US" w:eastAsia="ko-KR"/>
        </w:rPr>
        <w:t xml:space="preserve">Bearer Control Mode Selection shall take place </w:t>
      </w:r>
      <w:r>
        <w:rPr>
          <w:lang w:val="en-US" w:eastAsia="ko-KR"/>
        </w:rPr>
        <w:t xml:space="preserve">via the Gx reference point </w:t>
      </w:r>
      <w:r w:rsidRPr="00962718">
        <w:rPr>
          <w:lang w:val="en-US" w:eastAsia="ko-KR"/>
        </w:rPr>
        <w:t xml:space="preserve">according to clause </w:t>
      </w:r>
      <w:r>
        <w:rPr>
          <w:lang w:val="en-US" w:eastAsia="ko-KR"/>
        </w:rPr>
        <w:t>4.5.10.</w:t>
      </w:r>
    </w:p>
    <w:p w14:paraId="1387CC40" w14:textId="77777777" w:rsidR="006C1749" w:rsidRPr="0078747E" w:rsidRDefault="006C1749" w:rsidP="006C1749">
      <w:pPr>
        <w:pStyle w:val="Heading2"/>
      </w:pPr>
      <w:bookmarkStart w:id="231" w:name="_Toc343033624"/>
      <w:r>
        <w:rPr>
          <w:lang w:eastAsia="ja-JP"/>
        </w:rPr>
        <w:t>B.3.</w:t>
      </w:r>
      <w:r>
        <w:rPr>
          <w:rFonts w:eastAsia="바탕" w:hint="eastAsia"/>
          <w:lang w:eastAsia="ko-KR"/>
        </w:rPr>
        <w:t>6</w:t>
      </w:r>
      <w:r w:rsidRPr="0078747E">
        <w:rPr>
          <w:lang w:eastAsia="ja-JP"/>
        </w:rPr>
        <w:tab/>
      </w:r>
      <w:r>
        <w:t>Trace activation/deactivation at P-GW</w:t>
      </w:r>
      <w:bookmarkEnd w:id="231"/>
    </w:p>
    <w:p w14:paraId="5BB378A2" w14:textId="77777777" w:rsidR="006C1749" w:rsidRDefault="006C1749" w:rsidP="009958F7">
      <w:pPr>
        <w:rPr>
          <w:rFonts w:eastAsia="바탕" w:hint="eastAsia"/>
          <w:lang w:eastAsia="ko-KR"/>
        </w:rPr>
      </w:pPr>
      <w:r>
        <w:t>In case of a PMIP-based 3GPP access the S-GW sends the trace activation and deactivation to the P-GW via the PCRF. To activate the trace, the S-GW sends the Trace Information to the PCRF in a CCR message within a Trace-Data AVP and with an Event-Trigger AVP containing the value PGW_TRACE_CONTROL. The PCRF sends the Trace-Data and Event-Trigger AVPs within an Event-Report-Indication AVP further to the P-GW in a CCA message (upon IP-CAN session establishment) or RAR message. To deactivate the trace, the S-GW sends the Trace Reference to the PCRF in a CCR message within a Trace-Reference AVP and with an Event-Trigger AVP containing the value PGW_TRACE_CONTROL. The PCRF sends the Trace-Reference and Event-Trigger AVPs within an Event-Report-Indication AVP further to the P-GW in a RAR message.</w:t>
      </w:r>
    </w:p>
    <w:p w14:paraId="0F27C056" w14:textId="77777777" w:rsidR="00AD04B5" w:rsidRPr="00167591" w:rsidRDefault="00AD04B5" w:rsidP="00AD04B5">
      <w:pPr>
        <w:pStyle w:val="Heading2"/>
        <w:rPr>
          <w:rFonts w:eastAsia="SimSun" w:hint="eastAsia"/>
          <w:lang w:eastAsia="zh-CN"/>
        </w:rPr>
      </w:pPr>
      <w:bookmarkStart w:id="232" w:name="_Toc343033625"/>
      <w:r>
        <w:rPr>
          <w:lang w:eastAsia="ja-JP"/>
        </w:rPr>
        <w:t>B.3.</w:t>
      </w:r>
      <w:r>
        <w:rPr>
          <w:rFonts w:eastAsia="바탕" w:hint="eastAsia"/>
          <w:lang w:eastAsia="ko-KR"/>
        </w:rPr>
        <w:t>7</w:t>
      </w:r>
      <w:r w:rsidRPr="0078747E">
        <w:rPr>
          <w:lang w:eastAsia="ja-JP"/>
        </w:rPr>
        <w:tab/>
      </w:r>
      <w:r>
        <w:t>Precedence handling</w:t>
      </w:r>
      <w:bookmarkEnd w:id="232"/>
      <w:r>
        <w:rPr>
          <w:rFonts w:eastAsia="SimSun" w:hint="eastAsia"/>
          <w:lang w:eastAsia="zh-CN"/>
        </w:rPr>
        <w:t xml:space="preserve"> </w:t>
      </w:r>
    </w:p>
    <w:p w14:paraId="030A62C9" w14:textId="77777777" w:rsidR="00AD04B5" w:rsidRDefault="00AD04B5" w:rsidP="00AD04B5">
      <w:pPr>
        <w:rPr>
          <w:color w:val="0000FF"/>
        </w:rPr>
      </w:pPr>
      <w:r w:rsidRPr="00E62775">
        <w:t xml:space="preserve">PCRF provides only one precedence value per PCC rule. </w:t>
      </w:r>
      <w:r>
        <w:t>For network initiated IP-CAN session modification, s</w:t>
      </w:r>
      <w:r w:rsidRPr="00E62775">
        <w:t>ince one PCC rule may result in more than one TFT filters, the PCEF</w:t>
      </w:r>
      <w:r>
        <w:t>/BBERF</w:t>
      </w:r>
      <w:r w:rsidRPr="00E62775">
        <w:t xml:space="preserve"> has to ensure that each TFT filter is assigned unique precedence value across all TFT filters of the corresponding PDN connection</w:t>
      </w:r>
      <w:r>
        <w:t xml:space="preserve"> (</w:t>
      </w:r>
      <w:r w:rsidRPr="00E62775">
        <w:t>as s</w:t>
      </w:r>
      <w:r>
        <w:t>pecified in 3GPP TS 24.008 [13] and TS 24.301[</w:t>
      </w:r>
      <w:r>
        <w:rPr>
          <w:rFonts w:eastAsia="바탕" w:hint="eastAsia"/>
          <w:lang w:eastAsia="ko-KR"/>
        </w:rPr>
        <w:t>34</w:t>
      </w:r>
      <w:r>
        <w:t>])</w:t>
      </w:r>
      <w:r w:rsidRPr="00E62775">
        <w:t>. When two PCC rules result in two sets of TFT filters, the PCEF</w:t>
      </w:r>
      <w:r>
        <w:t>/BBERF</w:t>
      </w:r>
      <w:r w:rsidRPr="00E62775">
        <w:t xml:space="preserve">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r>
        <w:t xml:space="preserve"> </w:t>
      </w:r>
    </w:p>
    <w:p w14:paraId="407C6DB2" w14:textId="77777777" w:rsidR="00AD04B5" w:rsidRPr="00AD04B5" w:rsidRDefault="00AD04B5" w:rsidP="0030133E">
      <w:pPr>
        <w:pStyle w:val="NO"/>
        <w:rPr>
          <w:rFonts w:eastAsia="바탕" w:hint="eastAsia"/>
          <w:lang w:eastAsia="ko-KR"/>
        </w:rPr>
      </w:pPr>
      <w:r w:rsidRPr="0023293D">
        <w:t>NOTE:</w:t>
      </w:r>
      <w:r>
        <w:tab/>
      </w:r>
      <w:r w:rsidRPr="0023293D">
        <w:rPr>
          <w:rFonts w:hint="eastAsia"/>
        </w:rPr>
        <w:t xml:space="preserve">The </w:t>
      </w:r>
      <w:r>
        <w:t xml:space="preserve">maximum value of precedence of the TFT filter </w:t>
      </w:r>
      <w:r w:rsidRPr="0023293D">
        <w:t xml:space="preserve">is </w:t>
      </w:r>
      <w:r w:rsidRPr="0023293D">
        <w:rPr>
          <w:rFonts w:hint="eastAsia"/>
        </w:rPr>
        <w:t>limited</w:t>
      </w:r>
      <w:r w:rsidRPr="00393D3F">
        <w:rPr>
          <w:rFonts w:hint="eastAsia"/>
        </w:rPr>
        <w:t xml:space="preserve"> </w:t>
      </w:r>
      <w:r w:rsidRPr="0023293D">
        <w:rPr>
          <w:rFonts w:hint="eastAsia"/>
        </w:rPr>
        <w:t xml:space="preserve">as </w:t>
      </w:r>
      <w:r w:rsidRPr="0023293D">
        <w:t xml:space="preserve">specified in </w:t>
      </w:r>
      <w:r w:rsidRPr="0023293D">
        <w:rPr>
          <w:rFonts w:hint="eastAsia"/>
        </w:rPr>
        <w:t xml:space="preserve">3GPP </w:t>
      </w:r>
      <w:r w:rsidRPr="0023293D">
        <w:t>TS 24.008</w:t>
      </w:r>
      <w:r w:rsidRPr="0023293D">
        <w:rPr>
          <w:rFonts w:hint="eastAsia"/>
        </w:rPr>
        <w:t xml:space="preserve"> [13]</w:t>
      </w:r>
      <w:r w:rsidRPr="0023293D">
        <w:t>.</w:t>
      </w:r>
    </w:p>
    <w:p w14:paraId="008913BF" w14:textId="77777777" w:rsidR="0094024D" w:rsidRDefault="0094024D" w:rsidP="0094024D">
      <w:pPr>
        <w:pStyle w:val="Heading8"/>
      </w:pPr>
      <w:bookmarkStart w:id="233" w:name="_Toc343033626"/>
      <w:r>
        <w:t xml:space="preserve">Annex </w:t>
      </w:r>
      <w:r>
        <w:rPr>
          <w:rFonts w:eastAsia="바탕" w:hint="eastAsia"/>
          <w:lang w:eastAsia="ko-KR"/>
        </w:rPr>
        <w:t>C</w:t>
      </w:r>
      <w:r>
        <w:t xml:space="preserve"> (Informative):</w:t>
      </w:r>
      <w:r>
        <w:br/>
        <w:t>Mapping table for type of access networks</w:t>
      </w:r>
      <w:bookmarkEnd w:id="233"/>
    </w:p>
    <w:p w14:paraId="25C734D8" w14:textId="77777777" w:rsidR="0094024D" w:rsidRDefault="0094024D" w:rsidP="007B0511">
      <w:pPr>
        <w:rPr>
          <w:lang w:val="en-US"/>
        </w:rPr>
      </w:pPr>
      <w:r>
        <w:rPr>
          <w:lang w:val="en-US"/>
        </w:rPr>
        <w:t xml:space="preserve">PDN-GW can receive information about the access networks that are used by the UE to connect to EPS over several reference points. Table </w:t>
      </w:r>
      <w:r w:rsidR="00E04A1D">
        <w:rPr>
          <w:rFonts w:eastAsia="바탕" w:hint="eastAsia"/>
          <w:lang w:val="en-US" w:eastAsia="ko-KR"/>
        </w:rPr>
        <w:t>C</w:t>
      </w:r>
      <w:r>
        <w:rPr>
          <w:lang w:val="en-US"/>
        </w:rPr>
        <w:t>-1 maps the values of the IANA registered Access Technology Types used for PMIP in 3GPP TS 29.275 [28] with the values of the RAT t</w:t>
      </w:r>
      <w:r w:rsidRPr="00542EDA">
        <w:rPr>
          <w:lang w:val="en-US"/>
        </w:rPr>
        <w:t>ype</w:t>
      </w:r>
      <w:r>
        <w:rPr>
          <w:lang w:val="en-US"/>
        </w:rPr>
        <w:t>s specified for GTPv2 in 3GPP TS 29.274 [22] and with the values of the RAT t</w:t>
      </w:r>
      <w:r w:rsidRPr="00542EDA">
        <w:rPr>
          <w:lang w:val="en-US"/>
        </w:rPr>
        <w:t>ype</w:t>
      </w:r>
      <w:r>
        <w:rPr>
          <w:lang w:val="en-US"/>
        </w:rPr>
        <w:t xml:space="preserve">s and IP-CAN </w:t>
      </w:r>
      <w:r w:rsidRPr="00542EDA">
        <w:rPr>
          <w:lang w:val="en-US"/>
        </w:rPr>
        <w:t>types specified in this specification</w:t>
      </w:r>
      <w:r>
        <w:rPr>
          <w:lang w:val="en-US"/>
        </w:rPr>
        <w:t>.</w:t>
      </w:r>
      <w:r w:rsidRPr="00542EDA">
        <w:rPr>
          <w:lang w:val="en-US"/>
        </w:rPr>
        <w:t xml:space="preserve"> </w:t>
      </w:r>
    </w:p>
    <w:p w14:paraId="66430D9F" w14:textId="77777777" w:rsidR="0094024D" w:rsidRPr="008D68DE" w:rsidRDefault="0094024D" w:rsidP="0094024D">
      <w:pPr>
        <w:pStyle w:val="TH"/>
        <w:rPr>
          <w:lang w:val="en-US"/>
        </w:rPr>
      </w:pPr>
      <w:r>
        <w:rPr>
          <w:lang w:val="en-US"/>
        </w:rPr>
        <w:t xml:space="preserve">Table </w:t>
      </w:r>
      <w:r w:rsidR="00E04A1D">
        <w:rPr>
          <w:rFonts w:eastAsia="바탕" w:hint="eastAsia"/>
          <w:lang w:val="en-US" w:eastAsia="ko-KR"/>
        </w:rPr>
        <w:t>C</w:t>
      </w:r>
      <w:r>
        <w:rPr>
          <w:lang w:val="en-US"/>
        </w:rPr>
        <w:t>-1: Mapping table for type of access network code values</w:t>
      </w:r>
    </w:p>
    <w:tbl>
      <w:tblPr>
        <w:tblpPr w:leftFromText="180" w:rightFromText="180" w:vertAnchor="text" w:tblpY="1"/>
        <w:tblOverlap w:val="never"/>
        <w:tblW w:w="498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B7" w:firstRow="1" w:lastRow="0" w:firstColumn="1" w:lastColumn="0" w:noHBand="0" w:noVBand="0"/>
      </w:tblPr>
      <w:tblGrid>
        <w:gridCol w:w="736"/>
        <w:gridCol w:w="1563"/>
        <w:gridCol w:w="708"/>
        <w:gridCol w:w="1986"/>
        <w:gridCol w:w="569"/>
        <w:gridCol w:w="1698"/>
        <w:gridCol w:w="569"/>
        <w:gridCol w:w="1841"/>
      </w:tblGrid>
      <w:tr w:rsidR="0094024D" w:rsidRPr="003F1FCA" w14:paraId="02899025" w14:textId="77777777">
        <w:tblPrEx>
          <w:tblCellMar>
            <w:top w:w="0" w:type="dxa"/>
            <w:bottom w:w="0" w:type="dxa"/>
          </w:tblCellMar>
        </w:tblPrEx>
        <w:trPr>
          <w:tblHeader/>
        </w:trPr>
        <w:tc>
          <w:tcPr>
            <w:tcW w:w="1189" w:type="pct"/>
            <w:gridSpan w:val="2"/>
            <w:tcBorders>
              <w:top w:val="single" w:sz="4" w:space="0" w:color="auto"/>
              <w:left w:val="single" w:sz="4" w:space="0" w:color="auto"/>
              <w:bottom w:val="single" w:sz="4" w:space="0" w:color="auto"/>
              <w:right w:val="nil"/>
            </w:tcBorders>
          </w:tcPr>
          <w:p w14:paraId="356E7939" w14:textId="77777777" w:rsidR="0094024D" w:rsidRPr="003F1FCA" w:rsidRDefault="0094024D" w:rsidP="007B0511">
            <w:pPr>
              <w:pStyle w:val="TAH"/>
              <w:keepNext w:val="0"/>
              <w:keepLines w:val="0"/>
            </w:pPr>
            <w:r>
              <w:t xml:space="preserve">Access Technology </w:t>
            </w:r>
            <w:r w:rsidR="007B0511">
              <w:t xml:space="preserve">Type </w:t>
            </w:r>
            <w:r>
              <w:t>registered with IANA</w:t>
            </w:r>
            <w:r w:rsidR="007B0511">
              <w:t xml:space="preserve">, </w:t>
            </w:r>
            <w:r>
              <w:t>see</w:t>
            </w:r>
            <w:r>
              <w:br/>
              <w:t>3GPP TS 29.275 [28]</w:t>
            </w:r>
          </w:p>
        </w:tc>
        <w:tc>
          <w:tcPr>
            <w:tcW w:w="1393" w:type="pct"/>
            <w:gridSpan w:val="2"/>
            <w:tcBorders>
              <w:top w:val="single" w:sz="4" w:space="0" w:color="auto"/>
              <w:left w:val="single" w:sz="4" w:space="0" w:color="auto"/>
              <w:bottom w:val="single" w:sz="4" w:space="0" w:color="auto"/>
              <w:right w:val="single" w:sz="4" w:space="0" w:color="auto"/>
            </w:tcBorders>
          </w:tcPr>
          <w:p w14:paraId="6A2D4371" w14:textId="77777777" w:rsidR="0094024D" w:rsidRDefault="0094024D" w:rsidP="006E203B">
            <w:pPr>
              <w:pStyle w:val="TAH"/>
              <w:keepNext w:val="0"/>
              <w:keepLines w:val="0"/>
            </w:pPr>
            <w:r>
              <w:t>PCC related RAT-Type, see</w:t>
            </w:r>
            <w:r>
              <w:br/>
              <w:t>subclause 5.3.31</w:t>
            </w:r>
          </w:p>
        </w:tc>
        <w:tc>
          <w:tcPr>
            <w:tcW w:w="1172" w:type="pct"/>
            <w:gridSpan w:val="2"/>
            <w:tcBorders>
              <w:top w:val="single" w:sz="4" w:space="0" w:color="auto"/>
              <w:left w:val="single" w:sz="4" w:space="0" w:color="auto"/>
              <w:bottom w:val="single" w:sz="4" w:space="0" w:color="auto"/>
              <w:right w:val="single" w:sz="4" w:space="0" w:color="auto"/>
            </w:tcBorders>
          </w:tcPr>
          <w:p w14:paraId="658127AE" w14:textId="77777777" w:rsidR="0094024D" w:rsidRDefault="0094024D" w:rsidP="007B0511">
            <w:pPr>
              <w:pStyle w:val="TAH"/>
              <w:keepNext w:val="0"/>
              <w:keepLines w:val="0"/>
            </w:pPr>
            <w:r>
              <w:t xml:space="preserve">RAT-Type specified for GTPv2, </w:t>
            </w:r>
            <w:r w:rsidR="007B0511">
              <w:t xml:space="preserve">see </w:t>
            </w:r>
            <w:r>
              <w:t>3GPP TS 29.274 [22]</w:t>
            </w:r>
          </w:p>
        </w:tc>
        <w:tc>
          <w:tcPr>
            <w:tcW w:w="1246" w:type="pct"/>
            <w:gridSpan w:val="2"/>
            <w:tcBorders>
              <w:top w:val="single" w:sz="4" w:space="0" w:color="auto"/>
              <w:left w:val="single" w:sz="4" w:space="0" w:color="auto"/>
              <w:bottom w:val="single" w:sz="4" w:space="0" w:color="auto"/>
              <w:right w:val="single" w:sz="4" w:space="0" w:color="auto"/>
            </w:tcBorders>
          </w:tcPr>
          <w:p w14:paraId="26DC320D" w14:textId="77777777" w:rsidR="0094024D" w:rsidRDefault="0094024D" w:rsidP="007B0511">
            <w:pPr>
              <w:pStyle w:val="TAH"/>
              <w:keepNext w:val="0"/>
              <w:keepLines w:val="0"/>
            </w:pPr>
            <w:r>
              <w:t>IP-CAN-Type</w:t>
            </w:r>
            <w:r w:rsidR="007B0511">
              <w:t xml:space="preserve">, </w:t>
            </w:r>
            <w:r>
              <w:t>see</w:t>
            </w:r>
            <w:r>
              <w:br/>
              <w:t>subclause 5.3.27</w:t>
            </w:r>
          </w:p>
          <w:p w14:paraId="6878EF84" w14:textId="77777777" w:rsidR="0094024D" w:rsidRPr="00116C9F" w:rsidRDefault="0094024D" w:rsidP="006E203B">
            <w:pPr>
              <w:pStyle w:val="TAH"/>
              <w:keepNext w:val="0"/>
              <w:keepLines w:val="0"/>
              <w:rPr>
                <w:b w:val="0"/>
                <w:bCs/>
              </w:rPr>
            </w:pPr>
            <w:r>
              <w:rPr>
                <w:b w:val="0"/>
                <w:bCs/>
              </w:rPr>
              <w:t>(NOTE)</w:t>
            </w:r>
          </w:p>
        </w:tc>
      </w:tr>
      <w:tr w:rsidR="0094024D" w:rsidRPr="003F1FCA" w14:paraId="7F7A64D9" w14:textId="77777777">
        <w:tblPrEx>
          <w:tblCellMar>
            <w:top w:w="0" w:type="dxa"/>
            <w:bottom w:w="0" w:type="dxa"/>
          </w:tblCellMar>
        </w:tblPrEx>
        <w:trPr>
          <w:tblHeader/>
        </w:trPr>
        <w:tc>
          <w:tcPr>
            <w:tcW w:w="381" w:type="pct"/>
            <w:tcBorders>
              <w:top w:val="single" w:sz="4" w:space="0" w:color="auto"/>
              <w:left w:val="single" w:sz="4" w:space="0" w:color="auto"/>
              <w:bottom w:val="single" w:sz="4" w:space="0" w:color="auto"/>
              <w:right w:val="nil"/>
            </w:tcBorders>
          </w:tcPr>
          <w:p w14:paraId="726B9236" w14:textId="77777777" w:rsidR="0094024D" w:rsidRPr="00CB0494" w:rsidRDefault="0094024D" w:rsidP="00915352">
            <w:pPr>
              <w:pStyle w:val="TAC"/>
            </w:pPr>
            <w:r w:rsidRPr="00CB0494">
              <w:t>Value</w:t>
            </w:r>
          </w:p>
        </w:tc>
        <w:tc>
          <w:tcPr>
            <w:tcW w:w="808" w:type="pct"/>
            <w:tcBorders>
              <w:top w:val="single" w:sz="4" w:space="0" w:color="auto"/>
              <w:left w:val="single" w:sz="4" w:space="0" w:color="auto"/>
              <w:bottom w:val="single" w:sz="4" w:space="0" w:color="auto"/>
              <w:right w:val="nil"/>
            </w:tcBorders>
          </w:tcPr>
          <w:p w14:paraId="23D5195B" w14:textId="77777777" w:rsidR="0094024D" w:rsidRPr="00CB0494" w:rsidRDefault="0094024D" w:rsidP="006E203B">
            <w:pPr>
              <w:pStyle w:val="TAL"/>
            </w:pPr>
            <w:r w:rsidRPr="00CB0494">
              <w:t>Description</w:t>
            </w:r>
          </w:p>
        </w:tc>
        <w:tc>
          <w:tcPr>
            <w:tcW w:w="366" w:type="pct"/>
            <w:tcBorders>
              <w:top w:val="single" w:sz="4" w:space="0" w:color="auto"/>
              <w:left w:val="single" w:sz="4" w:space="0" w:color="auto"/>
              <w:bottom w:val="single" w:sz="4" w:space="0" w:color="auto"/>
              <w:right w:val="single" w:sz="4" w:space="0" w:color="auto"/>
            </w:tcBorders>
          </w:tcPr>
          <w:p w14:paraId="413A8CA7" w14:textId="77777777" w:rsidR="0094024D" w:rsidRPr="00CB0494" w:rsidRDefault="0094024D" w:rsidP="00915352">
            <w:pPr>
              <w:pStyle w:val="TAC"/>
            </w:pPr>
            <w:r w:rsidRPr="00CB0494">
              <w:t>Value</w:t>
            </w:r>
          </w:p>
        </w:tc>
        <w:tc>
          <w:tcPr>
            <w:tcW w:w="1027" w:type="pct"/>
            <w:tcBorders>
              <w:top w:val="single" w:sz="4" w:space="0" w:color="auto"/>
              <w:left w:val="single" w:sz="4" w:space="0" w:color="auto"/>
              <w:bottom w:val="single" w:sz="4" w:space="0" w:color="auto"/>
              <w:right w:val="single" w:sz="4" w:space="0" w:color="auto"/>
            </w:tcBorders>
          </w:tcPr>
          <w:p w14:paraId="7E32BF47" w14:textId="77777777" w:rsidR="0094024D" w:rsidRPr="00CB0494" w:rsidRDefault="0094024D" w:rsidP="006E203B">
            <w:pPr>
              <w:pStyle w:val="TAL"/>
            </w:pPr>
            <w:r w:rsidRPr="00CB0494">
              <w:t>Description</w:t>
            </w:r>
          </w:p>
        </w:tc>
        <w:tc>
          <w:tcPr>
            <w:tcW w:w="294" w:type="pct"/>
            <w:tcBorders>
              <w:top w:val="single" w:sz="4" w:space="0" w:color="auto"/>
              <w:left w:val="single" w:sz="4" w:space="0" w:color="auto"/>
              <w:right w:val="single" w:sz="4" w:space="0" w:color="auto"/>
            </w:tcBorders>
            <w:shd w:val="clear" w:color="auto" w:fill="auto"/>
          </w:tcPr>
          <w:p w14:paraId="7BE0F41C" w14:textId="77777777" w:rsidR="0094024D" w:rsidRPr="00CB0494" w:rsidRDefault="0094024D" w:rsidP="00915352">
            <w:pPr>
              <w:pStyle w:val="TAC"/>
            </w:pPr>
            <w:r w:rsidRPr="00CB0494">
              <w:t>Value</w:t>
            </w:r>
          </w:p>
        </w:tc>
        <w:tc>
          <w:tcPr>
            <w:tcW w:w="878" w:type="pct"/>
            <w:tcBorders>
              <w:top w:val="single" w:sz="4" w:space="0" w:color="auto"/>
              <w:left w:val="single" w:sz="4" w:space="0" w:color="auto"/>
              <w:right w:val="single" w:sz="4" w:space="0" w:color="auto"/>
            </w:tcBorders>
            <w:shd w:val="clear" w:color="auto" w:fill="auto"/>
          </w:tcPr>
          <w:p w14:paraId="0001D6FA" w14:textId="77777777" w:rsidR="0094024D" w:rsidRPr="00CB0494" w:rsidRDefault="0094024D" w:rsidP="006E203B">
            <w:pPr>
              <w:pStyle w:val="TAL"/>
            </w:pPr>
            <w:r w:rsidRPr="00CB0494">
              <w:t>Description</w:t>
            </w:r>
          </w:p>
        </w:tc>
        <w:tc>
          <w:tcPr>
            <w:tcW w:w="294" w:type="pct"/>
            <w:tcBorders>
              <w:top w:val="single" w:sz="4" w:space="0" w:color="auto"/>
              <w:left w:val="single" w:sz="4" w:space="0" w:color="auto"/>
              <w:right w:val="single" w:sz="4" w:space="0" w:color="auto"/>
            </w:tcBorders>
            <w:shd w:val="clear" w:color="auto" w:fill="auto"/>
          </w:tcPr>
          <w:p w14:paraId="61A0F196" w14:textId="77777777" w:rsidR="0094024D" w:rsidRPr="00CB0494" w:rsidRDefault="0094024D" w:rsidP="00915352">
            <w:pPr>
              <w:pStyle w:val="TAC"/>
            </w:pPr>
            <w:r w:rsidRPr="00CB0494">
              <w:t>Value</w:t>
            </w:r>
          </w:p>
        </w:tc>
        <w:tc>
          <w:tcPr>
            <w:tcW w:w="952" w:type="pct"/>
            <w:tcBorders>
              <w:top w:val="single" w:sz="4" w:space="0" w:color="auto"/>
              <w:left w:val="single" w:sz="4" w:space="0" w:color="auto"/>
              <w:right w:val="single" w:sz="4" w:space="0" w:color="auto"/>
            </w:tcBorders>
            <w:shd w:val="clear" w:color="auto" w:fill="auto"/>
          </w:tcPr>
          <w:p w14:paraId="7660ED3E" w14:textId="77777777" w:rsidR="0094024D" w:rsidRPr="00CB0494" w:rsidRDefault="0094024D" w:rsidP="006E203B">
            <w:pPr>
              <w:pStyle w:val="TAL"/>
            </w:pPr>
            <w:r w:rsidRPr="00CB0494">
              <w:t>Description</w:t>
            </w:r>
          </w:p>
        </w:tc>
      </w:tr>
      <w:tr w:rsidR="0094024D" w:rsidRPr="003F1FCA" w14:paraId="2C3FEA26" w14:textId="77777777">
        <w:tblPrEx>
          <w:tblCellMar>
            <w:top w:w="0" w:type="dxa"/>
            <w:bottom w:w="0" w:type="dxa"/>
          </w:tblCellMar>
        </w:tblPrEx>
        <w:trPr>
          <w:tblHeader/>
        </w:trPr>
        <w:tc>
          <w:tcPr>
            <w:tcW w:w="381" w:type="pct"/>
            <w:tcBorders>
              <w:top w:val="single" w:sz="4" w:space="0" w:color="auto"/>
              <w:left w:val="single" w:sz="4" w:space="0" w:color="auto"/>
              <w:bottom w:val="single" w:sz="4" w:space="0" w:color="auto"/>
              <w:right w:val="nil"/>
            </w:tcBorders>
          </w:tcPr>
          <w:p w14:paraId="157BC674" w14:textId="77777777" w:rsidR="0094024D" w:rsidRDefault="0094024D" w:rsidP="00915352">
            <w:pPr>
              <w:pStyle w:val="TAC"/>
            </w:pPr>
            <w:r>
              <w:t>0</w:t>
            </w:r>
          </w:p>
        </w:tc>
        <w:tc>
          <w:tcPr>
            <w:tcW w:w="808" w:type="pct"/>
            <w:tcBorders>
              <w:top w:val="single" w:sz="4" w:space="0" w:color="auto"/>
              <w:left w:val="single" w:sz="4" w:space="0" w:color="auto"/>
              <w:bottom w:val="single" w:sz="4" w:space="0" w:color="auto"/>
              <w:right w:val="nil"/>
            </w:tcBorders>
          </w:tcPr>
          <w:p w14:paraId="48792017" w14:textId="77777777" w:rsidR="0094024D" w:rsidRPr="00315FC6" w:rsidRDefault="0094024D" w:rsidP="006E203B">
            <w:pPr>
              <w:pStyle w:val="TAL"/>
            </w:pPr>
            <w:r w:rsidRPr="00315FC6">
              <w:t>Reserved</w:t>
            </w:r>
          </w:p>
        </w:tc>
        <w:tc>
          <w:tcPr>
            <w:tcW w:w="366" w:type="pct"/>
            <w:tcBorders>
              <w:top w:val="single" w:sz="4" w:space="0" w:color="auto"/>
              <w:left w:val="single" w:sz="4" w:space="0" w:color="auto"/>
              <w:bottom w:val="single" w:sz="4" w:space="0" w:color="auto"/>
              <w:right w:val="single" w:sz="4" w:space="0" w:color="auto"/>
            </w:tcBorders>
          </w:tcPr>
          <w:p w14:paraId="69D0E4ED" w14:textId="77777777" w:rsidR="0094024D" w:rsidRPr="003F1FCA" w:rsidRDefault="0094024D" w:rsidP="006E203B">
            <w:pPr>
              <w:pStyle w:val="TAL"/>
              <w:jc w:val="center"/>
            </w:pPr>
          </w:p>
        </w:tc>
        <w:tc>
          <w:tcPr>
            <w:tcW w:w="1027" w:type="pct"/>
            <w:tcBorders>
              <w:top w:val="single" w:sz="4" w:space="0" w:color="auto"/>
              <w:left w:val="single" w:sz="4" w:space="0" w:color="auto"/>
              <w:bottom w:val="single" w:sz="4" w:space="0" w:color="auto"/>
              <w:right w:val="single" w:sz="4" w:space="0" w:color="auto"/>
            </w:tcBorders>
          </w:tcPr>
          <w:p w14:paraId="0DEB3862" w14:textId="77777777" w:rsidR="0094024D" w:rsidRDefault="0094024D" w:rsidP="006E203B">
            <w:pPr>
              <w:pStyle w:val="TAL"/>
            </w:pPr>
          </w:p>
        </w:tc>
        <w:tc>
          <w:tcPr>
            <w:tcW w:w="294" w:type="pct"/>
            <w:tcBorders>
              <w:left w:val="single" w:sz="4" w:space="0" w:color="auto"/>
              <w:right w:val="single" w:sz="4" w:space="0" w:color="auto"/>
            </w:tcBorders>
            <w:shd w:val="clear" w:color="auto" w:fill="auto"/>
          </w:tcPr>
          <w:p w14:paraId="13DECABE" w14:textId="77777777" w:rsidR="0094024D" w:rsidRDefault="0094024D" w:rsidP="00915352">
            <w:pPr>
              <w:pStyle w:val="TAC"/>
            </w:pPr>
            <w:r>
              <w:t>0</w:t>
            </w:r>
          </w:p>
        </w:tc>
        <w:tc>
          <w:tcPr>
            <w:tcW w:w="878" w:type="pct"/>
            <w:tcBorders>
              <w:left w:val="single" w:sz="4" w:space="0" w:color="auto"/>
              <w:right w:val="single" w:sz="4" w:space="0" w:color="auto"/>
            </w:tcBorders>
            <w:shd w:val="clear" w:color="auto" w:fill="auto"/>
          </w:tcPr>
          <w:p w14:paraId="651484E8" w14:textId="77777777" w:rsidR="0094024D" w:rsidRPr="000A51F9" w:rsidRDefault="0094024D" w:rsidP="006E203B">
            <w:pPr>
              <w:pStyle w:val="TAL"/>
            </w:pPr>
            <w:r w:rsidRPr="000A51F9">
              <w:t>&lt;reserved&gt;</w:t>
            </w:r>
          </w:p>
        </w:tc>
        <w:tc>
          <w:tcPr>
            <w:tcW w:w="294" w:type="pct"/>
            <w:tcBorders>
              <w:left w:val="single" w:sz="4" w:space="0" w:color="auto"/>
              <w:right w:val="single" w:sz="4" w:space="0" w:color="auto"/>
            </w:tcBorders>
            <w:shd w:val="clear" w:color="auto" w:fill="auto"/>
          </w:tcPr>
          <w:p w14:paraId="5F3BA6B9" w14:textId="77777777" w:rsidR="0094024D" w:rsidRPr="000A51F9" w:rsidRDefault="0094024D" w:rsidP="006E203B">
            <w:pPr>
              <w:pStyle w:val="TAL"/>
            </w:pPr>
          </w:p>
        </w:tc>
        <w:tc>
          <w:tcPr>
            <w:tcW w:w="952" w:type="pct"/>
            <w:tcBorders>
              <w:left w:val="single" w:sz="4" w:space="0" w:color="auto"/>
              <w:right w:val="single" w:sz="4" w:space="0" w:color="auto"/>
            </w:tcBorders>
            <w:shd w:val="clear" w:color="auto" w:fill="auto"/>
          </w:tcPr>
          <w:p w14:paraId="0E77FD5F" w14:textId="77777777" w:rsidR="0094024D" w:rsidRPr="000A51F9" w:rsidRDefault="0094024D" w:rsidP="006E203B">
            <w:pPr>
              <w:pStyle w:val="TAL"/>
            </w:pPr>
          </w:p>
        </w:tc>
      </w:tr>
      <w:tr w:rsidR="0094024D" w:rsidRPr="003F1FCA" w14:paraId="2B5E6915"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2B0675F8" w14:textId="77777777" w:rsidR="0094024D" w:rsidRPr="003F1FCA" w:rsidRDefault="0094024D" w:rsidP="00915352">
            <w:pPr>
              <w:pStyle w:val="TAC"/>
            </w:pPr>
            <w:r>
              <w:t>1</w:t>
            </w:r>
          </w:p>
        </w:tc>
        <w:tc>
          <w:tcPr>
            <w:tcW w:w="808" w:type="pct"/>
            <w:tcBorders>
              <w:top w:val="single" w:sz="6" w:space="0" w:color="000000"/>
              <w:left w:val="single" w:sz="4" w:space="0" w:color="auto"/>
              <w:bottom w:val="single" w:sz="6" w:space="0" w:color="000000"/>
            </w:tcBorders>
          </w:tcPr>
          <w:p w14:paraId="31E86D7B" w14:textId="77777777" w:rsidR="0094024D" w:rsidRPr="003F1FCA" w:rsidRDefault="0094024D" w:rsidP="006E203B">
            <w:pPr>
              <w:pStyle w:val="TAL"/>
            </w:pPr>
            <w:r>
              <w:t>Virtual</w:t>
            </w:r>
          </w:p>
        </w:tc>
        <w:tc>
          <w:tcPr>
            <w:tcW w:w="366" w:type="pct"/>
            <w:tcBorders>
              <w:top w:val="single" w:sz="6" w:space="0" w:color="000000"/>
              <w:bottom w:val="single" w:sz="6" w:space="0" w:color="000000"/>
            </w:tcBorders>
          </w:tcPr>
          <w:p w14:paraId="3CBCDEFA" w14:textId="77777777" w:rsidR="0094024D" w:rsidRPr="003F1FCA"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34C2E7C0"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34417CCE"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4F5DAC53"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57A8BC8D" w14:textId="77777777" w:rsidR="0094024D" w:rsidRDefault="0094024D" w:rsidP="006E203B">
            <w:pPr>
              <w:pStyle w:val="TAL"/>
              <w:rPr>
                <w:lang w:val="en"/>
              </w:rPr>
            </w:pPr>
          </w:p>
        </w:tc>
        <w:tc>
          <w:tcPr>
            <w:tcW w:w="952" w:type="pct"/>
            <w:tcBorders>
              <w:left w:val="single" w:sz="4" w:space="0" w:color="auto"/>
              <w:right w:val="single" w:sz="4" w:space="0" w:color="auto"/>
            </w:tcBorders>
            <w:shd w:val="clear" w:color="auto" w:fill="auto"/>
          </w:tcPr>
          <w:p w14:paraId="7F56433D" w14:textId="77777777" w:rsidR="0094024D" w:rsidRDefault="0094024D" w:rsidP="006E203B">
            <w:pPr>
              <w:pStyle w:val="TAL"/>
              <w:rPr>
                <w:lang w:val="en"/>
              </w:rPr>
            </w:pPr>
          </w:p>
        </w:tc>
      </w:tr>
      <w:tr w:rsidR="0094024D" w:rsidRPr="003F1FCA" w14:paraId="671CCAE2"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5FF21016" w14:textId="77777777" w:rsidR="0094024D" w:rsidRPr="003F1FCA" w:rsidRDefault="0094024D" w:rsidP="00915352">
            <w:pPr>
              <w:pStyle w:val="TAC"/>
            </w:pPr>
            <w:r>
              <w:t>2</w:t>
            </w:r>
          </w:p>
        </w:tc>
        <w:tc>
          <w:tcPr>
            <w:tcW w:w="808" w:type="pct"/>
            <w:tcBorders>
              <w:top w:val="single" w:sz="6" w:space="0" w:color="000000"/>
              <w:left w:val="single" w:sz="4" w:space="0" w:color="auto"/>
              <w:bottom w:val="single" w:sz="6" w:space="0" w:color="000000"/>
            </w:tcBorders>
          </w:tcPr>
          <w:p w14:paraId="64600471" w14:textId="77777777" w:rsidR="0094024D" w:rsidRPr="003F1FCA" w:rsidRDefault="0094024D" w:rsidP="006E203B">
            <w:pPr>
              <w:pStyle w:val="TAL"/>
            </w:pPr>
            <w:r>
              <w:t>PPP</w:t>
            </w:r>
          </w:p>
        </w:tc>
        <w:tc>
          <w:tcPr>
            <w:tcW w:w="366" w:type="pct"/>
            <w:tcBorders>
              <w:top w:val="single" w:sz="6" w:space="0" w:color="000000"/>
              <w:bottom w:val="single" w:sz="6" w:space="0" w:color="000000"/>
            </w:tcBorders>
          </w:tcPr>
          <w:p w14:paraId="529744D5" w14:textId="77777777" w:rsidR="0094024D" w:rsidRPr="003F1FCA"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10387ACB"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61CB884C"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5838C18C"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465EDF4" w14:textId="77777777" w:rsidR="0094024D" w:rsidRDefault="0094024D" w:rsidP="006E203B">
            <w:pPr>
              <w:pStyle w:val="TAL"/>
              <w:rPr>
                <w:lang w:val="en"/>
              </w:rPr>
            </w:pPr>
          </w:p>
        </w:tc>
        <w:tc>
          <w:tcPr>
            <w:tcW w:w="952" w:type="pct"/>
            <w:tcBorders>
              <w:left w:val="single" w:sz="4" w:space="0" w:color="auto"/>
              <w:right w:val="single" w:sz="4" w:space="0" w:color="auto"/>
            </w:tcBorders>
            <w:shd w:val="clear" w:color="auto" w:fill="auto"/>
          </w:tcPr>
          <w:p w14:paraId="2566782B" w14:textId="77777777" w:rsidR="0094024D" w:rsidRDefault="0094024D" w:rsidP="006E203B">
            <w:pPr>
              <w:pStyle w:val="TAL"/>
              <w:rPr>
                <w:lang w:val="en"/>
              </w:rPr>
            </w:pPr>
          </w:p>
        </w:tc>
      </w:tr>
      <w:tr w:rsidR="0094024D" w:rsidRPr="003F1FCA" w14:paraId="613B795B"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56A021F5" w14:textId="77777777" w:rsidR="0094024D" w:rsidRPr="003F1FCA" w:rsidRDefault="0094024D" w:rsidP="00915352">
            <w:pPr>
              <w:pStyle w:val="TAC"/>
            </w:pPr>
            <w:r>
              <w:t>3</w:t>
            </w:r>
          </w:p>
        </w:tc>
        <w:tc>
          <w:tcPr>
            <w:tcW w:w="808" w:type="pct"/>
            <w:tcBorders>
              <w:top w:val="single" w:sz="6" w:space="0" w:color="000000"/>
              <w:left w:val="single" w:sz="4" w:space="0" w:color="auto"/>
              <w:bottom w:val="single" w:sz="6" w:space="0" w:color="000000"/>
            </w:tcBorders>
          </w:tcPr>
          <w:p w14:paraId="58439662" w14:textId="77777777" w:rsidR="0094024D" w:rsidRPr="003F1FCA" w:rsidRDefault="0094024D" w:rsidP="006E203B">
            <w:pPr>
              <w:pStyle w:val="TAL"/>
            </w:pPr>
            <w:r>
              <w:t>IEEE 802.3</w:t>
            </w:r>
          </w:p>
        </w:tc>
        <w:tc>
          <w:tcPr>
            <w:tcW w:w="366" w:type="pct"/>
            <w:tcBorders>
              <w:top w:val="single" w:sz="6" w:space="0" w:color="000000"/>
              <w:bottom w:val="single" w:sz="6" w:space="0" w:color="000000"/>
            </w:tcBorders>
          </w:tcPr>
          <w:p w14:paraId="33ED1A66" w14:textId="77777777" w:rsidR="0094024D" w:rsidRPr="003E4FFA" w:rsidRDefault="0094024D" w:rsidP="006E203B">
            <w:pPr>
              <w:pStyle w:val="TAL"/>
              <w:jc w:val="center"/>
              <w:rPr>
                <w:i/>
                <w:iCs/>
                <w:color w:val="FF0000"/>
              </w:rPr>
            </w:pPr>
          </w:p>
        </w:tc>
        <w:tc>
          <w:tcPr>
            <w:tcW w:w="1027" w:type="pct"/>
            <w:tcBorders>
              <w:top w:val="single" w:sz="6" w:space="0" w:color="000000"/>
              <w:bottom w:val="single" w:sz="6" w:space="0" w:color="000000"/>
              <w:right w:val="single" w:sz="4" w:space="0" w:color="auto"/>
            </w:tcBorders>
          </w:tcPr>
          <w:p w14:paraId="2A1A8B01"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575377EF"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382CEC1C"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2E6AB14F" w14:textId="77777777" w:rsidR="0094024D" w:rsidRDefault="0094024D" w:rsidP="006E203B">
            <w:pPr>
              <w:pStyle w:val="TAL"/>
              <w:rPr>
                <w:lang w:val="en"/>
              </w:rPr>
            </w:pPr>
          </w:p>
        </w:tc>
        <w:tc>
          <w:tcPr>
            <w:tcW w:w="952" w:type="pct"/>
            <w:tcBorders>
              <w:left w:val="single" w:sz="4" w:space="0" w:color="auto"/>
              <w:right w:val="single" w:sz="4" w:space="0" w:color="auto"/>
            </w:tcBorders>
            <w:shd w:val="clear" w:color="auto" w:fill="auto"/>
          </w:tcPr>
          <w:p w14:paraId="4E20F3F2" w14:textId="77777777" w:rsidR="0094024D" w:rsidRDefault="0094024D" w:rsidP="006E203B">
            <w:pPr>
              <w:pStyle w:val="TAL"/>
              <w:rPr>
                <w:lang w:val="en"/>
              </w:rPr>
            </w:pPr>
          </w:p>
        </w:tc>
      </w:tr>
      <w:tr w:rsidR="0094024D" w:rsidRPr="003F1FCA" w14:paraId="177F0890"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41AB8E39" w14:textId="77777777" w:rsidR="0094024D" w:rsidRPr="003F1FCA" w:rsidRDefault="0094024D" w:rsidP="00915352">
            <w:pPr>
              <w:pStyle w:val="TAC"/>
            </w:pPr>
            <w:r>
              <w:t>4</w:t>
            </w:r>
          </w:p>
        </w:tc>
        <w:tc>
          <w:tcPr>
            <w:tcW w:w="808" w:type="pct"/>
            <w:tcBorders>
              <w:top w:val="single" w:sz="6" w:space="0" w:color="000000"/>
              <w:left w:val="single" w:sz="4" w:space="0" w:color="auto"/>
              <w:bottom w:val="single" w:sz="6" w:space="0" w:color="000000"/>
            </w:tcBorders>
          </w:tcPr>
          <w:p w14:paraId="6D7BE557" w14:textId="77777777" w:rsidR="0094024D" w:rsidRPr="003F1FCA" w:rsidRDefault="0094024D" w:rsidP="006E203B">
            <w:pPr>
              <w:pStyle w:val="TAL"/>
            </w:pPr>
            <w:r>
              <w:t>IEEE 802.11a/b/g</w:t>
            </w:r>
          </w:p>
        </w:tc>
        <w:tc>
          <w:tcPr>
            <w:tcW w:w="366" w:type="pct"/>
            <w:tcBorders>
              <w:top w:val="single" w:sz="6" w:space="0" w:color="000000"/>
              <w:bottom w:val="single" w:sz="6" w:space="0" w:color="000000"/>
            </w:tcBorders>
          </w:tcPr>
          <w:p w14:paraId="451A2321" w14:textId="77777777" w:rsidR="0094024D" w:rsidRPr="004266EE" w:rsidRDefault="0094024D" w:rsidP="00915352">
            <w:pPr>
              <w:pStyle w:val="TAC"/>
              <w:rPr>
                <w:lang w:val="en"/>
              </w:rPr>
            </w:pPr>
            <w:r>
              <w:rPr>
                <w:lang w:val="en"/>
              </w:rPr>
              <w:t>0</w:t>
            </w:r>
          </w:p>
        </w:tc>
        <w:tc>
          <w:tcPr>
            <w:tcW w:w="1027" w:type="pct"/>
            <w:tcBorders>
              <w:top w:val="single" w:sz="6" w:space="0" w:color="000000"/>
              <w:bottom w:val="single" w:sz="6" w:space="0" w:color="000000"/>
              <w:right w:val="single" w:sz="4" w:space="0" w:color="auto"/>
            </w:tcBorders>
          </w:tcPr>
          <w:p w14:paraId="16C291D1" w14:textId="77777777" w:rsidR="0094024D" w:rsidRPr="000A51F9" w:rsidRDefault="0094024D" w:rsidP="006E203B">
            <w:pPr>
              <w:pStyle w:val="TAL"/>
              <w:rPr>
                <w:lang w:val="en"/>
              </w:rPr>
            </w:pPr>
            <w:r w:rsidRPr="000A51F9">
              <w:rPr>
                <w:lang w:val="en"/>
              </w:rPr>
              <w:t>WLAN</w:t>
            </w:r>
          </w:p>
        </w:tc>
        <w:tc>
          <w:tcPr>
            <w:tcW w:w="294" w:type="pct"/>
            <w:tcBorders>
              <w:left w:val="single" w:sz="4" w:space="0" w:color="auto"/>
              <w:right w:val="single" w:sz="4" w:space="0" w:color="auto"/>
            </w:tcBorders>
            <w:shd w:val="clear" w:color="auto" w:fill="auto"/>
          </w:tcPr>
          <w:p w14:paraId="4160B6D3" w14:textId="77777777" w:rsidR="0094024D" w:rsidRDefault="0094024D" w:rsidP="00915352">
            <w:pPr>
              <w:pStyle w:val="TAC"/>
              <w:rPr>
                <w:lang w:val="en"/>
              </w:rPr>
            </w:pPr>
            <w:r>
              <w:rPr>
                <w:lang w:val="en"/>
              </w:rPr>
              <w:t>3</w:t>
            </w:r>
          </w:p>
        </w:tc>
        <w:tc>
          <w:tcPr>
            <w:tcW w:w="878" w:type="pct"/>
            <w:tcBorders>
              <w:left w:val="single" w:sz="4" w:space="0" w:color="auto"/>
              <w:right w:val="single" w:sz="4" w:space="0" w:color="auto"/>
            </w:tcBorders>
            <w:shd w:val="clear" w:color="auto" w:fill="auto"/>
          </w:tcPr>
          <w:p w14:paraId="36528376" w14:textId="77777777" w:rsidR="0094024D" w:rsidRPr="000A51F9" w:rsidRDefault="0094024D" w:rsidP="006E203B">
            <w:pPr>
              <w:pStyle w:val="TAL"/>
              <w:rPr>
                <w:lang w:val="en"/>
              </w:rPr>
            </w:pPr>
            <w:r w:rsidRPr="000A51F9">
              <w:rPr>
                <w:lang w:val="en"/>
              </w:rPr>
              <w:t>WLAN</w:t>
            </w:r>
          </w:p>
        </w:tc>
        <w:tc>
          <w:tcPr>
            <w:tcW w:w="294" w:type="pct"/>
            <w:tcBorders>
              <w:left w:val="single" w:sz="4" w:space="0" w:color="auto"/>
              <w:right w:val="single" w:sz="4" w:space="0" w:color="auto"/>
            </w:tcBorders>
            <w:shd w:val="clear" w:color="auto" w:fill="auto"/>
          </w:tcPr>
          <w:p w14:paraId="168A124C" w14:textId="77777777" w:rsidR="0094024D" w:rsidRPr="000A51F9" w:rsidRDefault="0094024D" w:rsidP="006E203B">
            <w:pPr>
              <w:pStyle w:val="TAL"/>
              <w:rPr>
                <w:lang w:val="en"/>
              </w:rPr>
            </w:pPr>
          </w:p>
        </w:tc>
        <w:tc>
          <w:tcPr>
            <w:tcW w:w="952" w:type="pct"/>
            <w:tcBorders>
              <w:left w:val="single" w:sz="4" w:space="0" w:color="auto"/>
              <w:right w:val="single" w:sz="4" w:space="0" w:color="auto"/>
            </w:tcBorders>
            <w:shd w:val="clear" w:color="auto" w:fill="auto"/>
          </w:tcPr>
          <w:p w14:paraId="49ECAB93" w14:textId="77777777" w:rsidR="0094024D" w:rsidRPr="000A51F9" w:rsidRDefault="0094024D" w:rsidP="006E203B">
            <w:pPr>
              <w:pStyle w:val="TAL"/>
              <w:rPr>
                <w:lang w:val="en"/>
              </w:rPr>
            </w:pPr>
          </w:p>
        </w:tc>
      </w:tr>
      <w:tr w:rsidR="0094024D" w:rsidRPr="00B96EBF" w14:paraId="05049888"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7F782DD6" w14:textId="77777777" w:rsidR="0094024D" w:rsidRPr="00B96EBF" w:rsidRDefault="0094024D" w:rsidP="00915352">
            <w:pPr>
              <w:pStyle w:val="TAC"/>
            </w:pPr>
            <w:r w:rsidRPr="00B96EBF">
              <w:t>5</w:t>
            </w:r>
          </w:p>
        </w:tc>
        <w:tc>
          <w:tcPr>
            <w:tcW w:w="808" w:type="pct"/>
            <w:tcBorders>
              <w:top w:val="single" w:sz="6" w:space="0" w:color="000000"/>
              <w:left w:val="single" w:sz="4" w:space="0" w:color="auto"/>
              <w:bottom w:val="single" w:sz="6" w:space="0" w:color="000000"/>
            </w:tcBorders>
          </w:tcPr>
          <w:p w14:paraId="40836D6B" w14:textId="77777777" w:rsidR="0094024D" w:rsidRPr="00B96EBF" w:rsidRDefault="0094024D" w:rsidP="006E203B">
            <w:pPr>
              <w:pStyle w:val="TAL"/>
            </w:pPr>
            <w:r w:rsidRPr="00B96EBF">
              <w:t>IEEE 802.16e</w:t>
            </w:r>
          </w:p>
        </w:tc>
        <w:tc>
          <w:tcPr>
            <w:tcW w:w="366" w:type="pct"/>
            <w:tcBorders>
              <w:top w:val="single" w:sz="6" w:space="0" w:color="000000"/>
              <w:bottom w:val="single" w:sz="6" w:space="0" w:color="000000"/>
            </w:tcBorders>
          </w:tcPr>
          <w:p w14:paraId="0D097352" w14:textId="77777777" w:rsidR="0094024D" w:rsidRPr="00B96EBF"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3E99D546"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2E97B905" w14:textId="77777777" w:rsidR="0094024D" w:rsidRPr="00B96EBF"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0DA1BF73"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13A4EF6" w14:textId="77777777" w:rsidR="0094024D" w:rsidRDefault="00FF2E68" w:rsidP="00915352">
            <w:pPr>
              <w:pStyle w:val="TAC"/>
              <w:rPr>
                <w:lang w:val="en"/>
              </w:rPr>
            </w:pPr>
            <w:r>
              <w:rPr>
                <w:lang w:val="en"/>
              </w:rPr>
              <w:t>6</w:t>
            </w:r>
          </w:p>
          <w:p w14:paraId="04F3DEFB" w14:textId="77777777" w:rsidR="0094024D" w:rsidRPr="00B96EBF" w:rsidRDefault="0094024D" w:rsidP="00915352">
            <w:pPr>
              <w:pStyle w:val="TAC"/>
              <w:rPr>
                <w:lang w:val="en"/>
              </w:rPr>
            </w:pPr>
            <w:r>
              <w:rPr>
                <w:lang w:val="en"/>
              </w:rPr>
              <w:t>3</w:t>
            </w:r>
          </w:p>
        </w:tc>
        <w:tc>
          <w:tcPr>
            <w:tcW w:w="952" w:type="pct"/>
            <w:tcBorders>
              <w:left w:val="single" w:sz="4" w:space="0" w:color="auto"/>
              <w:right w:val="single" w:sz="4" w:space="0" w:color="auto"/>
            </w:tcBorders>
            <w:shd w:val="clear" w:color="auto" w:fill="auto"/>
          </w:tcPr>
          <w:p w14:paraId="1ABDEBB9" w14:textId="77777777" w:rsidR="0094024D" w:rsidRPr="00915352" w:rsidRDefault="0094024D" w:rsidP="00915352">
            <w:pPr>
              <w:pStyle w:val="TAL"/>
            </w:pPr>
            <w:r w:rsidRPr="00915352">
              <w:t>Non-3GPP-EPS</w:t>
            </w:r>
          </w:p>
          <w:p w14:paraId="0308D5F4" w14:textId="77777777" w:rsidR="0094024D" w:rsidRPr="00915352" w:rsidRDefault="0094024D" w:rsidP="00915352">
            <w:pPr>
              <w:pStyle w:val="TAL"/>
            </w:pPr>
            <w:r w:rsidRPr="00915352">
              <w:t>WiMAX</w:t>
            </w:r>
          </w:p>
        </w:tc>
      </w:tr>
      <w:tr w:rsidR="0094024D" w:rsidRPr="00B96EBF" w14:paraId="49F50C3B"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1C5C574D" w14:textId="77777777" w:rsidR="0094024D" w:rsidRPr="00B96EBF" w:rsidRDefault="0094024D" w:rsidP="00915352">
            <w:pPr>
              <w:pStyle w:val="TAC"/>
            </w:pPr>
            <w:r w:rsidRPr="00B96EBF">
              <w:t>6</w:t>
            </w:r>
          </w:p>
        </w:tc>
        <w:tc>
          <w:tcPr>
            <w:tcW w:w="808" w:type="pct"/>
            <w:vMerge w:val="restart"/>
            <w:tcBorders>
              <w:top w:val="single" w:sz="6" w:space="0" w:color="000000"/>
              <w:left w:val="single" w:sz="4" w:space="0" w:color="auto"/>
            </w:tcBorders>
          </w:tcPr>
          <w:p w14:paraId="1D8DF0CB" w14:textId="77777777" w:rsidR="0094024D" w:rsidRPr="00B96EBF" w:rsidRDefault="0094024D" w:rsidP="006E203B">
            <w:pPr>
              <w:pStyle w:val="TAL"/>
            </w:pPr>
            <w:r w:rsidRPr="00B96EBF">
              <w:t>3GPP GERAN</w:t>
            </w:r>
          </w:p>
        </w:tc>
        <w:tc>
          <w:tcPr>
            <w:tcW w:w="366" w:type="pct"/>
            <w:vMerge w:val="restart"/>
            <w:tcBorders>
              <w:top w:val="single" w:sz="6" w:space="0" w:color="000000"/>
            </w:tcBorders>
          </w:tcPr>
          <w:p w14:paraId="695B5F71" w14:textId="77777777" w:rsidR="0094024D" w:rsidRPr="00B96EBF" w:rsidRDefault="0094024D" w:rsidP="00915352">
            <w:pPr>
              <w:pStyle w:val="TAC"/>
            </w:pPr>
            <w:r w:rsidRPr="00B96EBF">
              <w:t>1001</w:t>
            </w:r>
          </w:p>
        </w:tc>
        <w:tc>
          <w:tcPr>
            <w:tcW w:w="1027" w:type="pct"/>
            <w:vMerge w:val="restart"/>
            <w:tcBorders>
              <w:top w:val="single" w:sz="6" w:space="0" w:color="000000"/>
              <w:right w:val="single" w:sz="4" w:space="0" w:color="auto"/>
            </w:tcBorders>
          </w:tcPr>
          <w:p w14:paraId="71696361" w14:textId="77777777" w:rsidR="0094024D" w:rsidRPr="00B96EBF" w:rsidRDefault="0094024D" w:rsidP="006E203B">
            <w:pPr>
              <w:pStyle w:val="TAL"/>
              <w:rPr>
                <w:lang w:val="en"/>
              </w:rPr>
            </w:pPr>
            <w:r w:rsidRPr="00B96EBF">
              <w:rPr>
                <w:lang w:val="en"/>
              </w:rPr>
              <w:t>GERAN</w:t>
            </w:r>
          </w:p>
        </w:tc>
        <w:tc>
          <w:tcPr>
            <w:tcW w:w="294" w:type="pct"/>
            <w:vMerge w:val="restart"/>
            <w:tcBorders>
              <w:left w:val="single" w:sz="4" w:space="0" w:color="auto"/>
              <w:right w:val="single" w:sz="4" w:space="0" w:color="auto"/>
            </w:tcBorders>
            <w:shd w:val="clear" w:color="auto" w:fill="auto"/>
          </w:tcPr>
          <w:p w14:paraId="731662FE" w14:textId="77777777" w:rsidR="0094024D" w:rsidRPr="00B96EBF" w:rsidRDefault="0094024D" w:rsidP="00915352">
            <w:pPr>
              <w:pStyle w:val="TAC"/>
              <w:rPr>
                <w:lang w:val="en"/>
              </w:rPr>
            </w:pPr>
            <w:r w:rsidRPr="00B96EBF">
              <w:rPr>
                <w:lang w:val="en"/>
              </w:rPr>
              <w:t>2</w:t>
            </w:r>
          </w:p>
        </w:tc>
        <w:tc>
          <w:tcPr>
            <w:tcW w:w="878" w:type="pct"/>
            <w:vMerge w:val="restart"/>
            <w:tcBorders>
              <w:left w:val="single" w:sz="4" w:space="0" w:color="auto"/>
              <w:right w:val="single" w:sz="4" w:space="0" w:color="auto"/>
            </w:tcBorders>
            <w:shd w:val="clear" w:color="auto" w:fill="auto"/>
          </w:tcPr>
          <w:p w14:paraId="3CE093B3" w14:textId="77777777" w:rsidR="0094024D" w:rsidRPr="00B96EBF" w:rsidRDefault="0094024D" w:rsidP="006E203B">
            <w:pPr>
              <w:pStyle w:val="TAL"/>
              <w:rPr>
                <w:lang w:val="en"/>
              </w:rPr>
            </w:pPr>
            <w:r w:rsidRPr="00B96EBF">
              <w:rPr>
                <w:lang w:val="en"/>
              </w:rPr>
              <w:t>GERAN</w:t>
            </w:r>
          </w:p>
        </w:tc>
        <w:tc>
          <w:tcPr>
            <w:tcW w:w="294" w:type="pct"/>
            <w:tcBorders>
              <w:left w:val="single" w:sz="4" w:space="0" w:color="auto"/>
              <w:right w:val="single" w:sz="4" w:space="0" w:color="auto"/>
            </w:tcBorders>
            <w:shd w:val="clear" w:color="auto" w:fill="auto"/>
          </w:tcPr>
          <w:p w14:paraId="0E8F0363" w14:textId="77777777" w:rsidR="0094024D" w:rsidRPr="00B96EBF" w:rsidRDefault="0094024D" w:rsidP="00915352">
            <w:pPr>
              <w:pStyle w:val="TAC"/>
              <w:rPr>
                <w:lang w:val="en"/>
              </w:rPr>
            </w:pPr>
            <w:r w:rsidRPr="00B96EBF">
              <w:rPr>
                <w:lang w:val="en"/>
              </w:rPr>
              <w:t>0</w:t>
            </w:r>
          </w:p>
        </w:tc>
        <w:tc>
          <w:tcPr>
            <w:tcW w:w="952" w:type="pct"/>
            <w:tcBorders>
              <w:left w:val="single" w:sz="4" w:space="0" w:color="auto"/>
              <w:right w:val="single" w:sz="4" w:space="0" w:color="auto"/>
            </w:tcBorders>
            <w:shd w:val="clear" w:color="auto" w:fill="auto"/>
          </w:tcPr>
          <w:p w14:paraId="1F8199C6" w14:textId="77777777" w:rsidR="0094024D" w:rsidRPr="00B96EBF" w:rsidRDefault="0094024D" w:rsidP="006E203B">
            <w:pPr>
              <w:pStyle w:val="TAL"/>
              <w:rPr>
                <w:lang w:val="en"/>
              </w:rPr>
            </w:pPr>
            <w:r w:rsidRPr="00B96EBF">
              <w:rPr>
                <w:lang w:val="en"/>
              </w:rPr>
              <w:t>3GPP-GPRS</w:t>
            </w:r>
          </w:p>
        </w:tc>
      </w:tr>
      <w:tr w:rsidR="0094024D" w:rsidRPr="00B96EBF" w14:paraId="3D576AA3"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58E32254" w14:textId="77777777" w:rsidR="0094024D" w:rsidRPr="00B96EBF" w:rsidRDefault="0094024D" w:rsidP="006E203B">
            <w:pPr>
              <w:pStyle w:val="TAL"/>
              <w:jc w:val="center"/>
            </w:pPr>
          </w:p>
        </w:tc>
        <w:tc>
          <w:tcPr>
            <w:tcW w:w="808" w:type="pct"/>
            <w:vMerge/>
            <w:tcBorders>
              <w:left w:val="single" w:sz="4" w:space="0" w:color="auto"/>
              <w:bottom w:val="single" w:sz="6" w:space="0" w:color="000000"/>
            </w:tcBorders>
          </w:tcPr>
          <w:p w14:paraId="1CA8C3C3" w14:textId="77777777" w:rsidR="0094024D" w:rsidRPr="00B96EBF" w:rsidRDefault="0094024D" w:rsidP="006E203B">
            <w:pPr>
              <w:pStyle w:val="TAL"/>
            </w:pPr>
          </w:p>
        </w:tc>
        <w:tc>
          <w:tcPr>
            <w:tcW w:w="366" w:type="pct"/>
            <w:vMerge/>
            <w:tcBorders>
              <w:bottom w:val="single" w:sz="6" w:space="0" w:color="000000"/>
            </w:tcBorders>
          </w:tcPr>
          <w:p w14:paraId="116AE21D" w14:textId="77777777" w:rsidR="0094024D" w:rsidRPr="00B96EBF" w:rsidRDefault="0094024D" w:rsidP="006E203B">
            <w:pPr>
              <w:pStyle w:val="TAL"/>
              <w:jc w:val="center"/>
            </w:pPr>
          </w:p>
        </w:tc>
        <w:tc>
          <w:tcPr>
            <w:tcW w:w="1027" w:type="pct"/>
            <w:vMerge/>
            <w:tcBorders>
              <w:bottom w:val="single" w:sz="6" w:space="0" w:color="000000"/>
              <w:right w:val="single" w:sz="4" w:space="0" w:color="auto"/>
            </w:tcBorders>
          </w:tcPr>
          <w:p w14:paraId="4C7136F2" w14:textId="77777777" w:rsidR="0094024D" w:rsidRPr="00B96EBF" w:rsidRDefault="0094024D" w:rsidP="006E203B">
            <w:pPr>
              <w:pStyle w:val="TAL"/>
              <w:rPr>
                <w:lang w:val="en"/>
              </w:rPr>
            </w:pPr>
          </w:p>
        </w:tc>
        <w:tc>
          <w:tcPr>
            <w:tcW w:w="294" w:type="pct"/>
            <w:vMerge/>
            <w:tcBorders>
              <w:left w:val="single" w:sz="4" w:space="0" w:color="auto"/>
              <w:right w:val="single" w:sz="4" w:space="0" w:color="auto"/>
            </w:tcBorders>
            <w:shd w:val="clear" w:color="auto" w:fill="auto"/>
          </w:tcPr>
          <w:p w14:paraId="2E55B589" w14:textId="77777777" w:rsidR="0094024D" w:rsidRPr="00B96EBF" w:rsidRDefault="0094024D" w:rsidP="006E203B">
            <w:pPr>
              <w:pStyle w:val="TAL"/>
              <w:jc w:val="center"/>
              <w:rPr>
                <w:lang w:val="en"/>
              </w:rPr>
            </w:pPr>
          </w:p>
        </w:tc>
        <w:tc>
          <w:tcPr>
            <w:tcW w:w="878" w:type="pct"/>
            <w:vMerge/>
            <w:tcBorders>
              <w:left w:val="single" w:sz="4" w:space="0" w:color="auto"/>
              <w:right w:val="single" w:sz="4" w:space="0" w:color="auto"/>
            </w:tcBorders>
            <w:shd w:val="clear" w:color="auto" w:fill="auto"/>
          </w:tcPr>
          <w:p w14:paraId="29221785"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BED1F7D" w14:textId="77777777" w:rsidR="0094024D" w:rsidRPr="00B96EBF" w:rsidRDefault="0094024D" w:rsidP="00915352">
            <w:pPr>
              <w:pStyle w:val="TAC"/>
              <w:rPr>
                <w:lang w:val="en"/>
              </w:rPr>
            </w:pPr>
            <w:r w:rsidRPr="00B96EBF">
              <w:rPr>
                <w:lang w:val="en"/>
              </w:rPr>
              <w:t>5</w:t>
            </w:r>
          </w:p>
        </w:tc>
        <w:tc>
          <w:tcPr>
            <w:tcW w:w="952" w:type="pct"/>
            <w:tcBorders>
              <w:left w:val="single" w:sz="4" w:space="0" w:color="auto"/>
              <w:right w:val="single" w:sz="4" w:space="0" w:color="auto"/>
            </w:tcBorders>
            <w:shd w:val="clear" w:color="auto" w:fill="auto"/>
          </w:tcPr>
          <w:p w14:paraId="72DDAD8A" w14:textId="77777777" w:rsidR="0094024D" w:rsidRPr="00B96EBF" w:rsidRDefault="0094024D" w:rsidP="006E203B">
            <w:pPr>
              <w:pStyle w:val="TAL"/>
              <w:rPr>
                <w:lang w:val="en"/>
              </w:rPr>
            </w:pPr>
            <w:r w:rsidRPr="00B96EBF">
              <w:rPr>
                <w:lang w:val="en"/>
              </w:rPr>
              <w:t>3GPP-EPS</w:t>
            </w:r>
          </w:p>
        </w:tc>
      </w:tr>
      <w:tr w:rsidR="0094024D" w:rsidRPr="00B96EBF" w14:paraId="4821433D"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5DA2D172" w14:textId="77777777" w:rsidR="0094024D" w:rsidRPr="00B96EBF" w:rsidRDefault="0094024D" w:rsidP="00915352">
            <w:pPr>
              <w:pStyle w:val="TAC"/>
            </w:pPr>
            <w:r w:rsidRPr="00B96EBF">
              <w:t>7</w:t>
            </w:r>
          </w:p>
        </w:tc>
        <w:tc>
          <w:tcPr>
            <w:tcW w:w="808" w:type="pct"/>
            <w:vMerge w:val="restart"/>
            <w:tcBorders>
              <w:top w:val="single" w:sz="6" w:space="0" w:color="000000"/>
              <w:left w:val="single" w:sz="4" w:space="0" w:color="auto"/>
            </w:tcBorders>
          </w:tcPr>
          <w:p w14:paraId="4A49E146" w14:textId="77777777" w:rsidR="0094024D" w:rsidRPr="00B96EBF" w:rsidRDefault="0094024D" w:rsidP="006E203B">
            <w:pPr>
              <w:pStyle w:val="TAL"/>
            </w:pPr>
            <w:r w:rsidRPr="00B96EBF">
              <w:t>3GPP UTRAN</w:t>
            </w:r>
          </w:p>
        </w:tc>
        <w:tc>
          <w:tcPr>
            <w:tcW w:w="366" w:type="pct"/>
            <w:vMerge w:val="restart"/>
            <w:tcBorders>
              <w:top w:val="single" w:sz="6" w:space="0" w:color="000000"/>
            </w:tcBorders>
          </w:tcPr>
          <w:p w14:paraId="0F5412A0" w14:textId="77777777" w:rsidR="0094024D" w:rsidRPr="00B96EBF" w:rsidRDefault="0094024D" w:rsidP="00915352">
            <w:pPr>
              <w:pStyle w:val="TAC"/>
            </w:pPr>
            <w:r w:rsidRPr="00B96EBF">
              <w:t>1000</w:t>
            </w:r>
          </w:p>
        </w:tc>
        <w:tc>
          <w:tcPr>
            <w:tcW w:w="1027" w:type="pct"/>
            <w:vMerge w:val="restart"/>
            <w:tcBorders>
              <w:top w:val="single" w:sz="6" w:space="0" w:color="000000"/>
              <w:right w:val="single" w:sz="4" w:space="0" w:color="auto"/>
            </w:tcBorders>
          </w:tcPr>
          <w:p w14:paraId="275B2F96" w14:textId="77777777" w:rsidR="0094024D" w:rsidRPr="00B96EBF" w:rsidRDefault="0094024D" w:rsidP="006E203B">
            <w:pPr>
              <w:pStyle w:val="TAL"/>
              <w:rPr>
                <w:lang w:val="en"/>
              </w:rPr>
            </w:pPr>
            <w:r w:rsidRPr="00B96EBF">
              <w:rPr>
                <w:lang w:val="en"/>
              </w:rPr>
              <w:t>UTRAN</w:t>
            </w:r>
          </w:p>
        </w:tc>
        <w:tc>
          <w:tcPr>
            <w:tcW w:w="294" w:type="pct"/>
            <w:vMerge w:val="restart"/>
            <w:tcBorders>
              <w:left w:val="single" w:sz="4" w:space="0" w:color="auto"/>
              <w:right w:val="single" w:sz="4" w:space="0" w:color="auto"/>
            </w:tcBorders>
            <w:shd w:val="clear" w:color="auto" w:fill="auto"/>
          </w:tcPr>
          <w:p w14:paraId="703D4E74" w14:textId="77777777" w:rsidR="0094024D" w:rsidRPr="00B96EBF" w:rsidRDefault="0094024D" w:rsidP="00915352">
            <w:pPr>
              <w:pStyle w:val="TAC"/>
              <w:rPr>
                <w:lang w:val="en"/>
              </w:rPr>
            </w:pPr>
            <w:r w:rsidRPr="00B96EBF">
              <w:rPr>
                <w:lang w:val="en"/>
              </w:rPr>
              <w:t>1</w:t>
            </w:r>
          </w:p>
        </w:tc>
        <w:tc>
          <w:tcPr>
            <w:tcW w:w="878" w:type="pct"/>
            <w:vMerge w:val="restart"/>
            <w:tcBorders>
              <w:left w:val="single" w:sz="4" w:space="0" w:color="auto"/>
              <w:right w:val="single" w:sz="4" w:space="0" w:color="auto"/>
            </w:tcBorders>
            <w:shd w:val="clear" w:color="auto" w:fill="auto"/>
          </w:tcPr>
          <w:p w14:paraId="7AF7A47C" w14:textId="77777777" w:rsidR="0094024D" w:rsidRPr="00B96EBF" w:rsidRDefault="0094024D" w:rsidP="006E203B">
            <w:pPr>
              <w:pStyle w:val="TAL"/>
              <w:rPr>
                <w:lang w:val="en"/>
              </w:rPr>
            </w:pPr>
            <w:r w:rsidRPr="00B96EBF">
              <w:rPr>
                <w:lang w:val="en"/>
              </w:rPr>
              <w:t>UTRAN</w:t>
            </w:r>
          </w:p>
        </w:tc>
        <w:tc>
          <w:tcPr>
            <w:tcW w:w="294" w:type="pct"/>
            <w:tcBorders>
              <w:left w:val="single" w:sz="4" w:space="0" w:color="auto"/>
              <w:right w:val="single" w:sz="4" w:space="0" w:color="auto"/>
            </w:tcBorders>
            <w:shd w:val="clear" w:color="auto" w:fill="auto"/>
          </w:tcPr>
          <w:p w14:paraId="096E1C11" w14:textId="77777777" w:rsidR="0094024D" w:rsidRPr="00B96EBF" w:rsidRDefault="0094024D" w:rsidP="00915352">
            <w:pPr>
              <w:pStyle w:val="TAC"/>
              <w:rPr>
                <w:lang w:val="en"/>
              </w:rPr>
            </w:pPr>
            <w:r w:rsidRPr="00B96EBF">
              <w:rPr>
                <w:lang w:val="en"/>
              </w:rPr>
              <w:t>0</w:t>
            </w:r>
          </w:p>
        </w:tc>
        <w:tc>
          <w:tcPr>
            <w:tcW w:w="952" w:type="pct"/>
            <w:tcBorders>
              <w:left w:val="single" w:sz="4" w:space="0" w:color="auto"/>
              <w:right w:val="single" w:sz="4" w:space="0" w:color="auto"/>
            </w:tcBorders>
            <w:shd w:val="clear" w:color="auto" w:fill="auto"/>
          </w:tcPr>
          <w:p w14:paraId="603764C2" w14:textId="77777777" w:rsidR="0094024D" w:rsidRPr="00B96EBF" w:rsidRDefault="0094024D" w:rsidP="006E203B">
            <w:pPr>
              <w:pStyle w:val="TAL"/>
              <w:rPr>
                <w:lang w:val="en"/>
              </w:rPr>
            </w:pPr>
            <w:r w:rsidRPr="00B96EBF">
              <w:rPr>
                <w:lang w:val="en"/>
              </w:rPr>
              <w:t>3GPP-GPRS</w:t>
            </w:r>
          </w:p>
        </w:tc>
      </w:tr>
      <w:tr w:rsidR="0094024D" w:rsidRPr="00B96EBF" w14:paraId="2444DAA4"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3F1D500E" w14:textId="77777777" w:rsidR="0094024D" w:rsidRPr="00B96EBF" w:rsidRDefault="0094024D" w:rsidP="006E203B">
            <w:pPr>
              <w:pStyle w:val="TAL"/>
              <w:jc w:val="center"/>
            </w:pPr>
          </w:p>
        </w:tc>
        <w:tc>
          <w:tcPr>
            <w:tcW w:w="808" w:type="pct"/>
            <w:vMerge/>
            <w:tcBorders>
              <w:left w:val="single" w:sz="4" w:space="0" w:color="auto"/>
              <w:bottom w:val="single" w:sz="6" w:space="0" w:color="000000"/>
            </w:tcBorders>
          </w:tcPr>
          <w:p w14:paraId="6294FB35" w14:textId="77777777" w:rsidR="0094024D" w:rsidRPr="00B96EBF" w:rsidRDefault="0094024D" w:rsidP="006E203B">
            <w:pPr>
              <w:pStyle w:val="TAL"/>
            </w:pPr>
          </w:p>
        </w:tc>
        <w:tc>
          <w:tcPr>
            <w:tcW w:w="366" w:type="pct"/>
            <w:vMerge/>
            <w:tcBorders>
              <w:bottom w:val="single" w:sz="6" w:space="0" w:color="000000"/>
            </w:tcBorders>
          </w:tcPr>
          <w:p w14:paraId="0875FD18" w14:textId="77777777" w:rsidR="0094024D" w:rsidRPr="00B96EBF" w:rsidRDefault="0094024D" w:rsidP="006E203B">
            <w:pPr>
              <w:pStyle w:val="TAL"/>
              <w:jc w:val="center"/>
            </w:pPr>
          </w:p>
        </w:tc>
        <w:tc>
          <w:tcPr>
            <w:tcW w:w="1027" w:type="pct"/>
            <w:vMerge/>
            <w:tcBorders>
              <w:bottom w:val="single" w:sz="6" w:space="0" w:color="000000"/>
              <w:right w:val="single" w:sz="4" w:space="0" w:color="auto"/>
            </w:tcBorders>
          </w:tcPr>
          <w:p w14:paraId="317B3738" w14:textId="77777777" w:rsidR="0094024D" w:rsidRPr="00B96EBF" w:rsidRDefault="0094024D" w:rsidP="006E203B">
            <w:pPr>
              <w:pStyle w:val="TAL"/>
              <w:rPr>
                <w:lang w:val="en"/>
              </w:rPr>
            </w:pPr>
          </w:p>
        </w:tc>
        <w:tc>
          <w:tcPr>
            <w:tcW w:w="294" w:type="pct"/>
            <w:vMerge/>
            <w:tcBorders>
              <w:left w:val="single" w:sz="4" w:space="0" w:color="auto"/>
              <w:right w:val="single" w:sz="4" w:space="0" w:color="auto"/>
            </w:tcBorders>
            <w:shd w:val="clear" w:color="auto" w:fill="auto"/>
          </w:tcPr>
          <w:p w14:paraId="5F022D58" w14:textId="77777777" w:rsidR="0094024D" w:rsidRPr="00B96EBF" w:rsidRDefault="0094024D" w:rsidP="006E203B">
            <w:pPr>
              <w:pStyle w:val="TAL"/>
              <w:jc w:val="center"/>
              <w:rPr>
                <w:lang w:val="en"/>
              </w:rPr>
            </w:pPr>
          </w:p>
        </w:tc>
        <w:tc>
          <w:tcPr>
            <w:tcW w:w="878" w:type="pct"/>
            <w:vMerge/>
            <w:tcBorders>
              <w:left w:val="single" w:sz="4" w:space="0" w:color="auto"/>
              <w:right w:val="single" w:sz="4" w:space="0" w:color="auto"/>
            </w:tcBorders>
            <w:shd w:val="clear" w:color="auto" w:fill="auto"/>
          </w:tcPr>
          <w:p w14:paraId="7192662D"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866CB0E" w14:textId="77777777" w:rsidR="0094024D" w:rsidRPr="00B96EBF" w:rsidRDefault="0094024D" w:rsidP="00915352">
            <w:pPr>
              <w:pStyle w:val="TAC"/>
              <w:rPr>
                <w:lang w:val="en"/>
              </w:rPr>
            </w:pPr>
            <w:r w:rsidRPr="00B96EBF">
              <w:rPr>
                <w:lang w:val="en"/>
              </w:rPr>
              <w:t>5</w:t>
            </w:r>
          </w:p>
        </w:tc>
        <w:tc>
          <w:tcPr>
            <w:tcW w:w="952" w:type="pct"/>
            <w:tcBorders>
              <w:left w:val="single" w:sz="4" w:space="0" w:color="auto"/>
              <w:right w:val="single" w:sz="4" w:space="0" w:color="auto"/>
            </w:tcBorders>
            <w:shd w:val="clear" w:color="auto" w:fill="auto"/>
          </w:tcPr>
          <w:p w14:paraId="3A88918E" w14:textId="77777777" w:rsidR="0094024D" w:rsidRPr="00B96EBF" w:rsidRDefault="0094024D" w:rsidP="006E203B">
            <w:pPr>
              <w:pStyle w:val="TAL"/>
              <w:rPr>
                <w:lang w:val="en"/>
              </w:rPr>
            </w:pPr>
            <w:r w:rsidRPr="00B96EBF">
              <w:rPr>
                <w:lang w:val="en"/>
              </w:rPr>
              <w:t>3GPP-EPS</w:t>
            </w:r>
          </w:p>
        </w:tc>
      </w:tr>
      <w:tr w:rsidR="0094024D" w:rsidRPr="00B96EBF" w14:paraId="5E948BE3"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00848832" w14:textId="77777777" w:rsidR="0094024D" w:rsidRPr="00B96EBF" w:rsidRDefault="0094024D" w:rsidP="00915352">
            <w:pPr>
              <w:pStyle w:val="TAC"/>
            </w:pPr>
            <w:r w:rsidRPr="00B96EBF">
              <w:t>8</w:t>
            </w:r>
          </w:p>
        </w:tc>
        <w:tc>
          <w:tcPr>
            <w:tcW w:w="808" w:type="pct"/>
            <w:tcBorders>
              <w:top w:val="single" w:sz="6" w:space="0" w:color="000000"/>
              <w:left w:val="single" w:sz="4" w:space="0" w:color="auto"/>
              <w:bottom w:val="single" w:sz="6" w:space="0" w:color="000000"/>
            </w:tcBorders>
          </w:tcPr>
          <w:p w14:paraId="776985A2" w14:textId="77777777" w:rsidR="0094024D" w:rsidRPr="00B96EBF" w:rsidRDefault="0094024D" w:rsidP="006E203B">
            <w:pPr>
              <w:pStyle w:val="TAL"/>
            </w:pPr>
            <w:r w:rsidRPr="00B96EBF">
              <w:t>3GPP E-UTRAN</w:t>
            </w:r>
          </w:p>
        </w:tc>
        <w:tc>
          <w:tcPr>
            <w:tcW w:w="366" w:type="pct"/>
            <w:tcBorders>
              <w:top w:val="single" w:sz="6" w:space="0" w:color="000000"/>
              <w:bottom w:val="single" w:sz="6" w:space="0" w:color="000000"/>
            </w:tcBorders>
          </w:tcPr>
          <w:p w14:paraId="26387CC8" w14:textId="77777777" w:rsidR="0094024D" w:rsidRPr="00B96EBF" w:rsidRDefault="0094024D" w:rsidP="00915352">
            <w:pPr>
              <w:pStyle w:val="TAC"/>
            </w:pPr>
            <w:r w:rsidRPr="00B96EBF">
              <w:t>1004</w:t>
            </w:r>
          </w:p>
        </w:tc>
        <w:tc>
          <w:tcPr>
            <w:tcW w:w="1027" w:type="pct"/>
            <w:tcBorders>
              <w:top w:val="single" w:sz="6" w:space="0" w:color="000000"/>
              <w:bottom w:val="single" w:sz="6" w:space="0" w:color="000000"/>
              <w:right w:val="single" w:sz="4" w:space="0" w:color="auto"/>
            </w:tcBorders>
          </w:tcPr>
          <w:p w14:paraId="6017DD72" w14:textId="77777777" w:rsidR="0094024D" w:rsidRPr="00B96EBF" w:rsidRDefault="0094024D" w:rsidP="006E203B">
            <w:pPr>
              <w:pStyle w:val="TAL"/>
              <w:rPr>
                <w:lang w:val="en"/>
              </w:rPr>
            </w:pPr>
            <w:r w:rsidRPr="00B96EBF">
              <w:rPr>
                <w:lang w:val="en"/>
              </w:rPr>
              <w:t>EUTRAN</w:t>
            </w:r>
          </w:p>
        </w:tc>
        <w:tc>
          <w:tcPr>
            <w:tcW w:w="294" w:type="pct"/>
            <w:tcBorders>
              <w:left w:val="single" w:sz="4" w:space="0" w:color="auto"/>
              <w:right w:val="single" w:sz="4" w:space="0" w:color="auto"/>
            </w:tcBorders>
            <w:shd w:val="clear" w:color="auto" w:fill="auto"/>
          </w:tcPr>
          <w:p w14:paraId="0E97419F" w14:textId="77777777" w:rsidR="0094024D" w:rsidRPr="00B96EBF" w:rsidRDefault="0094024D" w:rsidP="00915352">
            <w:pPr>
              <w:pStyle w:val="TAC"/>
              <w:rPr>
                <w:lang w:val="en"/>
              </w:rPr>
            </w:pPr>
            <w:r w:rsidRPr="00B96EBF">
              <w:rPr>
                <w:lang w:val="en"/>
              </w:rPr>
              <w:t>6</w:t>
            </w:r>
          </w:p>
        </w:tc>
        <w:tc>
          <w:tcPr>
            <w:tcW w:w="878" w:type="pct"/>
            <w:tcBorders>
              <w:left w:val="single" w:sz="4" w:space="0" w:color="auto"/>
              <w:right w:val="single" w:sz="4" w:space="0" w:color="auto"/>
            </w:tcBorders>
            <w:shd w:val="clear" w:color="auto" w:fill="auto"/>
          </w:tcPr>
          <w:p w14:paraId="5BBD371E" w14:textId="77777777" w:rsidR="0094024D" w:rsidRPr="00B96EBF" w:rsidRDefault="0094024D" w:rsidP="006E203B">
            <w:pPr>
              <w:pStyle w:val="TAL"/>
              <w:rPr>
                <w:lang w:val="en"/>
              </w:rPr>
            </w:pPr>
            <w:r w:rsidRPr="00B96EBF">
              <w:rPr>
                <w:lang w:val="en"/>
              </w:rPr>
              <w:t>EUTRAN</w:t>
            </w:r>
          </w:p>
        </w:tc>
        <w:tc>
          <w:tcPr>
            <w:tcW w:w="294" w:type="pct"/>
            <w:tcBorders>
              <w:left w:val="single" w:sz="4" w:space="0" w:color="auto"/>
              <w:right w:val="single" w:sz="4" w:space="0" w:color="auto"/>
            </w:tcBorders>
            <w:shd w:val="clear" w:color="auto" w:fill="auto"/>
          </w:tcPr>
          <w:p w14:paraId="04F8693F" w14:textId="77777777" w:rsidR="0094024D" w:rsidRPr="00B96EBF" w:rsidRDefault="0094024D" w:rsidP="00915352">
            <w:pPr>
              <w:pStyle w:val="TAC"/>
              <w:rPr>
                <w:lang w:val="en"/>
              </w:rPr>
            </w:pPr>
            <w:r w:rsidRPr="00B96EBF">
              <w:rPr>
                <w:lang w:val="en"/>
              </w:rPr>
              <w:t>5</w:t>
            </w:r>
          </w:p>
        </w:tc>
        <w:tc>
          <w:tcPr>
            <w:tcW w:w="952" w:type="pct"/>
            <w:tcBorders>
              <w:left w:val="single" w:sz="4" w:space="0" w:color="auto"/>
              <w:right w:val="single" w:sz="4" w:space="0" w:color="auto"/>
            </w:tcBorders>
            <w:shd w:val="clear" w:color="auto" w:fill="auto"/>
          </w:tcPr>
          <w:p w14:paraId="48EA4637" w14:textId="77777777" w:rsidR="0094024D" w:rsidRPr="00B96EBF" w:rsidRDefault="0094024D" w:rsidP="006E203B">
            <w:pPr>
              <w:pStyle w:val="TAL"/>
              <w:rPr>
                <w:lang w:val="en"/>
              </w:rPr>
            </w:pPr>
            <w:r w:rsidRPr="00B96EBF">
              <w:rPr>
                <w:lang w:val="en"/>
              </w:rPr>
              <w:t>3GPP-EPS</w:t>
            </w:r>
          </w:p>
        </w:tc>
      </w:tr>
      <w:tr w:rsidR="0094024D" w:rsidRPr="00B96EBF" w14:paraId="02A29B68" w14:textId="77777777">
        <w:tblPrEx>
          <w:tblCellMar>
            <w:top w:w="0" w:type="dxa"/>
            <w:bottom w:w="0" w:type="dxa"/>
          </w:tblCellMar>
        </w:tblPrEx>
        <w:trPr>
          <w:trHeight w:val="221"/>
        </w:trPr>
        <w:tc>
          <w:tcPr>
            <w:tcW w:w="381" w:type="pct"/>
            <w:tcBorders>
              <w:left w:val="single" w:sz="4" w:space="0" w:color="auto"/>
              <w:bottom w:val="single" w:sz="6" w:space="0" w:color="000000"/>
            </w:tcBorders>
          </w:tcPr>
          <w:p w14:paraId="03C7707D" w14:textId="77777777" w:rsidR="0094024D" w:rsidRPr="00B96EBF" w:rsidRDefault="0094024D" w:rsidP="00915352">
            <w:pPr>
              <w:pStyle w:val="TAC"/>
            </w:pPr>
            <w:r w:rsidRPr="00B96EBF">
              <w:t>9</w:t>
            </w:r>
          </w:p>
        </w:tc>
        <w:tc>
          <w:tcPr>
            <w:tcW w:w="808" w:type="pct"/>
            <w:tcBorders>
              <w:left w:val="single" w:sz="4" w:space="0" w:color="auto"/>
              <w:bottom w:val="single" w:sz="6" w:space="0" w:color="000000"/>
            </w:tcBorders>
          </w:tcPr>
          <w:p w14:paraId="153329E7" w14:textId="77777777" w:rsidR="0094024D" w:rsidRPr="00B96EBF" w:rsidRDefault="0094024D" w:rsidP="006E203B">
            <w:pPr>
              <w:pStyle w:val="TAL"/>
            </w:pPr>
            <w:r w:rsidRPr="00B96EBF">
              <w:t>3GPP2 eHRPD</w:t>
            </w:r>
          </w:p>
        </w:tc>
        <w:tc>
          <w:tcPr>
            <w:tcW w:w="366" w:type="pct"/>
            <w:tcBorders>
              <w:bottom w:val="single" w:sz="6" w:space="0" w:color="000000"/>
            </w:tcBorders>
          </w:tcPr>
          <w:p w14:paraId="66DB4920" w14:textId="77777777" w:rsidR="0094024D" w:rsidRPr="00E04A1D" w:rsidRDefault="00E04A1D" w:rsidP="00915352">
            <w:pPr>
              <w:pStyle w:val="TAC"/>
              <w:rPr>
                <w:rFonts w:eastAsia="바탕" w:hint="eastAsia"/>
                <w:lang w:eastAsia="ko-KR"/>
              </w:rPr>
            </w:pPr>
            <w:r>
              <w:t>2</w:t>
            </w:r>
            <w:r>
              <w:rPr>
                <w:rFonts w:eastAsia="바탕" w:hint="eastAsia"/>
                <w:lang w:eastAsia="ko-KR"/>
              </w:rPr>
              <w:t>003</w:t>
            </w:r>
          </w:p>
        </w:tc>
        <w:tc>
          <w:tcPr>
            <w:tcW w:w="1027" w:type="pct"/>
            <w:tcBorders>
              <w:bottom w:val="single" w:sz="6" w:space="0" w:color="000000"/>
              <w:right w:val="single" w:sz="4" w:space="0" w:color="auto"/>
            </w:tcBorders>
          </w:tcPr>
          <w:p w14:paraId="05913209" w14:textId="77777777" w:rsidR="0094024D" w:rsidRPr="00B96EBF" w:rsidRDefault="00FF2E68" w:rsidP="006E203B">
            <w:pPr>
              <w:pStyle w:val="TAL"/>
              <w:rPr>
                <w:lang w:val="en"/>
              </w:rPr>
            </w:pPr>
            <w:r>
              <w:rPr>
                <w:rFonts w:eastAsia="바탕" w:hint="eastAsia"/>
                <w:lang w:val="en" w:eastAsia="ko-KR"/>
              </w:rPr>
              <w:t>E</w:t>
            </w:r>
            <w:r w:rsidR="0094024D" w:rsidRPr="00B96EBF">
              <w:rPr>
                <w:lang w:val="en"/>
              </w:rPr>
              <w:t>HRPD</w:t>
            </w:r>
          </w:p>
        </w:tc>
        <w:tc>
          <w:tcPr>
            <w:tcW w:w="294" w:type="pct"/>
            <w:tcBorders>
              <w:left w:val="single" w:sz="4" w:space="0" w:color="auto"/>
              <w:right w:val="single" w:sz="4" w:space="0" w:color="auto"/>
            </w:tcBorders>
            <w:shd w:val="clear" w:color="auto" w:fill="auto"/>
          </w:tcPr>
          <w:p w14:paraId="2E393BD8" w14:textId="77777777" w:rsidR="0094024D" w:rsidRPr="00B96EBF"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64B98643"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3C60AC68" w14:textId="77777777" w:rsidR="0094024D" w:rsidRPr="00FF2E68" w:rsidRDefault="00FF2E68" w:rsidP="00915352">
            <w:pPr>
              <w:pStyle w:val="TAC"/>
              <w:rPr>
                <w:rFonts w:eastAsia="바탕" w:hint="eastAsia"/>
                <w:lang w:val="en" w:eastAsia="ko-KR"/>
              </w:rPr>
            </w:pPr>
            <w:r>
              <w:rPr>
                <w:rFonts w:eastAsia="바탕" w:hint="eastAsia"/>
                <w:lang w:val="en" w:eastAsia="ko-KR"/>
              </w:rPr>
              <w:t>6</w:t>
            </w:r>
          </w:p>
          <w:p w14:paraId="63C2D31E" w14:textId="77777777" w:rsidR="0094024D" w:rsidRPr="00B96EBF" w:rsidRDefault="0094024D" w:rsidP="00915352">
            <w:pPr>
              <w:pStyle w:val="TAC"/>
              <w:rPr>
                <w:lang w:val="en"/>
              </w:rPr>
            </w:pPr>
            <w:r>
              <w:rPr>
                <w:lang w:val="en"/>
              </w:rPr>
              <w:t>4</w:t>
            </w:r>
          </w:p>
        </w:tc>
        <w:tc>
          <w:tcPr>
            <w:tcW w:w="952" w:type="pct"/>
            <w:tcBorders>
              <w:left w:val="single" w:sz="4" w:space="0" w:color="auto"/>
              <w:right w:val="single" w:sz="4" w:space="0" w:color="auto"/>
            </w:tcBorders>
            <w:shd w:val="clear" w:color="auto" w:fill="auto"/>
          </w:tcPr>
          <w:p w14:paraId="442A0EB9" w14:textId="77777777" w:rsidR="0094024D" w:rsidRDefault="0094024D" w:rsidP="006E203B">
            <w:pPr>
              <w:pStyle w:val="TAL"/>
              <w:rPr>
                <w:lang w:val="it-IT"/>
              </w:rPr>
            </w:pPr>
            <w:r w:rsidRPr="00B96EBF">
              <w:rPr>
                <w:lang w:val="it-IT"/>
              </w:rPr>
              <w:t>Non-3GPP-EPS</w:t>
            </w:r>
          </w:p>
          <w:p w14:paraId="1C83AD78" w14:textId="77777777" w:rsidR="0094024D" w:rsidRPr="00B96EBF" w:rsidRDefault="0094024D" w:rsidP="006E203B">
            <w:pPr>
              <w:pStyle w:val="TAL"/>
              <w:rPr>
                <w:lang w:val="it-IT"/>
              </w:rPr>
            </w:pPr>
            <w:r w:rsidRPr="00B96EBF">
              <w:rPr>
                <w:lang w:val="it-IT"/>
              </w:rPr>
              <w:t>3GPP2</w:t>
            </w:r>
          </w:p>
        </w:tc>
      </w:tr>
      <w:tr w:rsidR="0094024D" w:rsidRPr="00B96EBF" w14:paraId="6D0A6A7A"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33308AD9" w14:textId="77777777" w:rsidR="0094024D" w:rsidRPr="00B96EBF" w:rsidRDefault="0094024D" w:rsidP="00915352">
            <w:pPr>
              <w:pStyle w:val="TAC"/>
            </w:pPr>
            <w:r w:rsidRPr="00B96EBF">
              <w:t>10</w:t>
            </w:r>
          </w:p>
        </w:tc>
        <w:tc>
          <w:tcPr>
            <w:tcW w:w="808" w:type="pct"/>
            <w:tcBorders>
              <w:top w:val="single" w:sz="6" w:space="0" w:color="000000"/>
              <w:left w:val="single" w:sz="4" w:space="0" w:color="auto"/>
              <w:bottom w:val="single" w:sz="6" w:space="0" w:color="000000"/>
            </w:tcBorders>
          </w:tcPr>
          <w:p w14:paraId="684B64CC" w14:textId="77777777" w:rsidR="0094024D" w:rsidRPr="00B96EBF" w:rsidRDefault="0094024D" w:rsidP="006E203B">
            <w:pPr>
              <w:pStyle w:val="TAL"/>
            </w:pPr>
            <w:r w:rsidRPr="00B96EBF">
              <w:t>3GPP2 HRPD</w:t>
            </w:r>
          </w:p>
        </w:tc>
        <w:tc>
          <w:tcPr>
            <w:tcW w:w="366" w:type="pct"/>
            <w:tcBorders>
              <w:top w:val="single" w:sz="6" w:space="0" w:color="000000"/>
              <w:bottom w:val="single" w:sz="6" w:space="0" w:color="000000"/>
            </w:tcBorders>
          </w:tcPr>
          <w:p w14:paraId="2F66DF45" w14:textId="77777777" w:rsidR="0094024D" w:rsidRPr="00B96EBF" w:rsidRDefault="0094024D" w:rsidP="00915352">
            <w:pPr>
              <w:pStyle w:val="TAC"/>
            </w:pPr>
            <w:r w:rsidRPr="00B96EBF">
              <w:t>2001</w:t>
            </w:r>
          </w:p>
        </w:tc>
        <w:tc>
          <w:tcPr>
            <w:tcW w:w="1027" w:type="pct"/>
            <w:tcBorders>
              <w:top w:val="single" w:sz="6" w:space="0" w:color="000000"/>
              <w:bottom w:val="single" w:sz="6" w:space="0" w:color="000000"/>
              <w:right w:val="single" w:sz="4" w:space="0" w:color="auto"/>
            </w:tcBorders>
          </w:tcPr>
          <w:p w14:paraId="189028E5" w14:textId="77777777" w:rsidR="0094024D" w:rsidRPr="00B96EBF" w:rsidRDefault="0094024D" w:rsidP="006E203B">
            <w:pPr>
              <w:pStyle w:val="TAL"/>
              <w:rPr>
                <w:lang w:val="en"/>
              </w:rPr>
            </w:pPr>
            <w:r w:rsidRPr="00B96EBF">
              <w:rPr>
                <w:lang w:val="en"/>
              </w:rPr>
              <w:t>HRPD</w:t>
            </w:r>
          </w:p>
        </w:tc>
        <w:tc>
          <w:tcPr>
            <w:tcW w:w="294" w:type="pct"/>
            <w:tcBorders>
              <w:left w:val="single" w:sz="4" w:space="0" w:color="auto"/>
              <w:right w:val="single" w:sz="4" w:space="0" w:color="auto"/>
            </w:tcBorders>
            <w:shd w:val="clear" w:color="auto" w:fill="auto"/>
          </w:tcPr>
          <w:p w14:paraId="6D7D8FF6" w14:textId="77777777" w:rsidR="0094024D" w:rsidRPr="00B96EBF"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0508C81B"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3CF1717A" w14:textId="77777777" w:rsidR="0094024D" w:rsidRPr="00FF2E68" w:rsidRDefault="00FF2E68" w:rsidP="00915352">
            <w:pPr>
              <w:pStyle w:val="TAC"/>
              <w:rPr>
                <w:rFonts w:eastAsia="바탕" w:hint="eastAsia"/>
                <w:lang w:val="en" w:eastAsia="ko-KR"/>
              </w:rPr>
            </w:pPr>
            <w:r>
              <w:rPr>
                <w:rFonts w:eastAsia="바탕" w:hint="eastAsia"/>
                <w:lang w:val="en" w:eastAsia="ko-KR"/>
              </w:rPr>
              <w:t>6</w:t>
            </w:r>
          </w:p>
          <w:p w14:paraId="159B1B9B" w14:textId="77777777" w:rsidR="0094024D" w:rsidRPr="00B96EBF" w:rsidRDefault="0094024D" w:rsidP="00915352">
            <w:pPr>
              <w:pStyle w:val="TAC"/>
              <w:rPr>
                <w:lang w:val="en"/>
              </w:rPr>
            </w:pPr>
            <w:r>
              <w:rPr>
                <w:lang w:val="en"/>
              </w:rPr>
              <w:t>4</w:t>
            </w:r>
          </w:p>
        </w:tc>
        <w:tc>
          <w:tcPr>
            <w:tcW w:w="952" w:type="pct"/>
            <w:tcBorders>
              <w:left w:val="single" w:sz="4" w:space="0" w:color="auto"/>
              <w:right w:val="single" w:sz="4" w:space="0" w:color="auto"/>
            </w:tcBorders>
            <w:shd w:val="clear" w:color="auto" w:fill="auto"/>
          </w:tcPr>
          <w:p w14:paraId="7A7ECB51" w14:textId="77777777" w:rsidR="0094024D" w:rsidRDefault="0094024D" w:rsidP="006E203B">
            <w:pPr>
              <w:pStyle w:val="TAL"/>
              <w:rPr>
                <w:lang w:val="it-IT"/>
              </w:rPr>
            </w:pPr>
            <w:r w:rsidRPr="00B96EBF">
              <w:rPr>
                <w:lang w:val="it-IT"/>
              </w:rPr>
              <w:t>Non-3GPP-EPS</w:t>
            </w:r>
          </w:p>
          <w:p w14:paraId="6D4AE39A" w14:textId="77777777" w:rsidR="0094024D" w:rsidRPr="00B96EBF" w:rsidRDefault="0094024D" w:rsidP="006E203B">
            <w:pPr>
              <w:pStyle w:val="TAL"/>
              <w:rPr>
                <w:lang w:val="it-IT"/>
              </w:rPr>
            </w:pPr>
            <w:r w:rsidRPr="00B96EBF">
              <w:rPr>
                <w:lang w:val="it-IT"/>
              </w:rPr>
              <w:t>3GPP2</w:t>
            </w:r>
          </w:p>
        </w:tc>
      </w:tr>
      <w:tr w:rsidR="0094024D" w:rsidRPr="00B96EBF" w14:paraId="37671F6E"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43A3BAF0" w14:textId="77777777" w:rsidR="0094024D" w:rsidRPr="00B96EBF" w:rsidRDefault="0094024D" w:rsidP="00915352">
            <w:pPr>
              <w:pStyle w:val="TAC"/>
            </w:pPr>
            <w:r w:rsidRPr="00B96EBF">
              <w:t>11</w:t>
            </w:r>
          </w:p>
        </w:tc>
        <w:tc>
          <w:tcPr>
            <w:tcW w:w="808" w:type="pct"/>
            <w:tcBorders>
              <w:top w:val="single" w:sz="6" w:space="0" w:color="000000"/>
              <w:left w:val="single" w:sz="4" w:space="0" w:color="auto"/>
              <w:bottom w:val="single" w:sz="6" w:space="0" w:color="000000"/>
            </w:tcBorders>
          </w:tcPr>
          <w:p w14:paraId="7B476353" w14:textId="77777777" w:rsidR="0094024D" w:rsidRPr="00B96EBF" w:rsidRDefault="0094024D" w:rsidP="006E203B">
            <w:pPr>
              <w:pStyle w:val="TAL"/>
            </w:pPr>
            <w:r w:rsidRPr="00B96EBF">
              <w:t>3GPP2 1xRTT</w:t>
            </w:r>
          </w:p>
        </w:tc>
        <w:tc>
          <w:tcPr>
            <w:tcW w:w="366" w:type="pct"/>
            <w:tcBorders>
              <w:top w:val="single" w:sz="6" w:space="0" w:color="000000"/>
              <w:bottom w:val="single" w:sz="6" w:space="0" w:color="000000"/>
            </w:tcBorders>
          </w:tcPr>
          <w:p w14:paraId="7CBA54B2" w14:textId="77777777" w:rsidR="0094024D" w:rsidRPr="00B96EBF" w:rsidRDefault="0094024D" w:rsidP="00915352">
            <w:pPr>
              <w:pStyle w:val="TAC"/>
            </w:pPr>
            <w:r w:rsidRPr="00B96EBF">
              <w:t>2000</w:t>
            </w:r>
          </w:p>
        </w:tc>
        <w:tc>
          <w:tcPr>
            <w:tcW w:w="1027" w:type="pct"/>
            <w:tcBorders>
              <w:top w:val="single" w:sz="6" w:space="0" w:color="000000"/>
              <w:bottom w:val="single" w:sz="6" w:space="0" w:color="000000"/>
              <w:right w:val="single" w:sz="4" w:space="0" w:color="auto"/>
            </w:tcBorders>
          </w:tcPr>
          <w:p w14:paraId="13502016" w14:textId="77777777" w:rsidR="0094024D" w:rsidRPr="00B96EBF" w:rsidRDefault="0094024D" w:rsidP="006E203B">
            <w:pPr>
              <w:pStyle w:val="TAL"/>
              <w:rPr>
                <w:lang w:val="en"/>
              </w:rPr>
            </w:pPr>
            <w:r w:rsidRPr="00B96EBF">
              <w:rPr>
                <w:lang w:val="en"/>
              </w:rPr>
              <w:t>CDMA2000_1X</w:t>
            </w:r>
          </w:p>
        </w:tc>
        <w:tc>
          <w:tcPr>
            <w:tcW w:w="294" w:type="pct"/>
            <w:tcBorders>
              <w:left w:val="single" w:sz="4" w:space="0" w:color="auto"/>
              <w:right w:val="single" w:sz="4" w:space="0" w:color="auto"/>
            </w:tcBorders>
            <w:shd w:val="clear" w:color="auto" w:fill="auto"/>
          </w:tcPr>
          <w:p w14:paraId="03EBA35E" w14:textId="77777777" w:rsidR="0094024D" w:rsidRPr="00B96EBF"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01E7098B"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765DC69" w14:textId="77777777" w:rsidR="0094024D" w:rsidRPr="00FF2E68" w:rsidRDefault="00FF2E68" w:rsidP="00915352">
            <w:pPr>
              <w:pStyle w:val="TAC"/>
              <w:rPr>
                <w:rFonts w:eastAsia="바탕" w:hint="eastAsia"/>
                <w:lang w:val="en" w:eastAsia="ko-KR"/>
              </w:rPr>
            </w:pPr>
            <w:r>
              <w:rPr>
                <w:rFonts w:eastAsia="바탕" w:hint="eastAsia"/>
                <w:lang w:val="en" w:eastAsia="ko-KR"/>
              </w:rPr>
              <w:t>6</w:t>
            </w:r>
          </w:p>
          <w:p w14:paraId="39C5637E" w14:textId="77777777" w:rsidR="0094024D" w:rsidRPr="00B96EBF" w:rsidRDefault="0094024D" w:rsidP="00915352">
            <w:pPr>
              <w:pStyle w:val="TAC"/>
              <w:rPr>
                <w:lang w:val="en"/>
              </w:rPr>
            </w:pPr>
            <w:r>
              <w:rPr>
                <w:lang w:val="en"/>
              </w:rPr>
              <w:t>4</w:t>
            </w:r>
          </w:p>
        </w:tc>
        <w:tc>
          <w:tcPr>
            <w:tcW w:w="952" w:type="pct"/>
            <w:tcBorders>
              <w:left w:val="single" w:sz="4" w:space="0" w:color="auto"/>
              <w:right w:val="single" w:sz="4" w:space="0" w:color="auto"/>
            </w:tcBorders>
            <w:shd w:val="clear" w:color="auto" w:fill="auto"/>
          </w:tcPr>
          <w:p w14:paraId="64869DDB" w14:textId="77777777" w:rsidR="0094024D" w:rsidRDefault="0094024D" w:rsidP="006E203B">
            <w:pPr>
              <w:pStyle w:val="TAL"/>
              <w:rPr>
                <w:lang w:val="it-IT"/>
              </w:rPr>
            </w:pPr>
            <w:r w:rsidRPr="00B96EBF">
              <w:rPr>
                <w:lang w:val="it-IT"/>
              </w:rPr>
              <w:t>Non-3GPP-EPS</w:t>
            </w:r>
          </w:p>
          <w:p w14:paraId="1B62C688" w14:textId="77777777" w:rsidR="0094024D" w:rsidRPr="00B96EBF" w:rsidRDefault="0094024D" w:rsidP="006E203B">
            <w:pPr>
              <w:pStyle w:val="TAL"/>
              <w:rPr>
                <w:lang w:val="it-IT"/>
              </w:rPr>
            </w:pPr>
            <w:r w:rsidRPr="00B96EBF">
              <w:rPr>
                <w:lang w:val="it-IT"/>
              </w:rPr>
              <w:t>3GPP2</w:t>
            </w:r>
          </w:p>
        </w:tc>
      </w:tr>
      <w:tr w:rsidR="0094024D" w:rsidRPr="00BD4D46" w14:paraId="794C29E4"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0A2D9881" w14:textId="77777777" w:rsidR="0094024D" w:rsidRPr="00B96EBF" w:rsidRDefault="0094024D" w:rsidP="00915352">
            <w:pPr>
              <w:pStyle w:val="TAC"/>
            </w:pPr>
            <w:r w:rsidRPr="00B96EBF">
              <w:t>12</w:t>
            </w:r>
          </w:p>
        </w:tc>
        <w:tc>
          <w:tcPr>
            <w:tcW w:w="808" w:type="pct"/>
            <w:tcBorders>
              <w:top w:val="single" w:sz="6" w:space="0" w:color="000000"/>
              <w:left w:val="single" w:sz="4" w:space="0" w:color="auto"/>
              <w:bottom w:val="single" w:sz="6" w:space="0" w:color="000000"/>
            </w:tcBorders>
          </w:tcPr>
          <w:p w14:paraId="124042AA" w14:textId="77777777" w:rsidR="0094024D" w:rsidRPr="00B96EBF" w:rsidRDefault="0094024D" w:rsidP="006E203B">
            <w:pPr>
              <w:pStyle w:val="TAL"/>
            </w:pPr>
            <w:r w:rsidRPr="00B96EBF">
              <w:t>3GPP2 UMB</w:t>
            </w:r>
          </w:p>
        </w:tc>
        <w:tc>
          <w:tcPr>
            <w:tcW w:w="366" w:type="pct"/>
            <w:tcBorders>
              <w:top w:val="single" w:sz="6" w:space="0" w:color="000000"/>
              <w:bottom w:val="single" w:sz="6" w:space="0" w:color="000000"/>
            </w:tcBorders>
          </w:tcPr>
          <w:p w14:paraId="464A3745" w14:textId="77777777" w:rsidR="0094024D" w:rsidRPr="00B96EBF" w:rsidRDefault="0094024D" w:rsidP="00915352">
            <w:pPr>
              <w:pStyle w:val="TAC"/>
            </w:pPr>
            <w:r w:rsidRPr="00B96EBF">
              <w:t>2002</w:t>
            </w:r>
          </w:p>
        </w:tc>
        <w:tc>
          <w:tcPr>
            <w:tcW w:w="1027" w:type="pct"/>
            <w:tcBorders>
              <w:top w:val="single" w:sz="6" w:space="0" w:color="000000"/>
              <w:bottom w:val="single" w:sz="6" w:space="0" w:color="000000"/>
              <w:right w:val="single" w:sz="4" w:space="0" w:color="auto"/>
            </w:tcBorders>
          </w:tcPr>
          <w:p w14:paraId="28371ECB" w14:textId="77777777" w:rsidR="0094024D" w:rsidRPr="00B96EBF" w:rsidRDefault="0094024D" w:rsidP="006E203B">
            <w:pPr>
              <w:pStyle w:val="TAL"/>
              <w:rPr>
                <w:lang w:val="en"/>
              </w:rPr>
            </w:pPr>
            <w:r w:rsidRPr="00B96EBF">
              <w:rPr>
                <w:lang w:val="en"/>
              </w:rPr>
              <w:t>UMB</w:t>
            </w:r>
          </w:p>
        </w:tc>
        <w:tc>
          <w:tcPr>
            <w:tcW w:w="294" w:type="pct"/>
            <w:tcBorders>
              <w:left w:val="single" w:sz="4" w:space="0" w:color="auto"/>
              <w:right w:val="single" w:sz="4" w:space="0" w:color="auto"/>
            </w:tcBorders>
            <w:shd w:val="clear" w:color="auto" w:fill="auto"/>
          </w:tcPr>
          <w:p w14:paraId="65A52B95" w14:textId="77777777" w:rsidR="0094024D" w:rsidRPr="00B96EBF"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0C85EB2B" w14:textId="77777777" w:rsidR="0094024D" w:rsidRPr="00B96EBF"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089B83A7" w14:textId="77777777" w:rsidR="0094024D" w:rsidRPr="00FF2E68" w:rsidRDefault="00FF2E68" w:rsidP="00915352">
            <w:pPr>
              <w:pStyle w:val="TAC"/>
              <w:rPr>
                <w:rFonts w:eastAsia="바탕" w:hint="eastAsia"/>
                <w:lang w:val="en" w:eastAsia="ko-KR"/>
              </w:rPr>
            </w:pPr>
            <w:r>
              <w:rPr>
                <w:rFonts w:eastAsia="바탕" w:hint="eastAsia"/>
                <w:lang w:val="en" w:eastAsia="ko-KR"/>
              </w:rPr>
              <w:t>6</w:t>
            </w:r>
          </w:p>
          <w:p w14:paraId="51164587" w14:textId="77777777" w:rsidR="0094024D" w:rsidRPr="00B96EBF" w:rsidRDefault="0094024D" w:rsidP="00915352">
            <w:pPr>
              <w:pStyle w:val="TAC"/>
              <w:rPr>
                <w:lang w:val="en"/>
              </w:rPr>
            </w:pPr>
            <w:r>
              <w:rPr>
                <w:lang w:val="en"/>
              </w:rPr>
              <w:t>4</w:t>
            </w:r>
          </w:p>
        </w:tc>
        <w:tc>
          <w:tcPr>
            <w:tcW w:w="952" w:type="pct"/>
            <w:tcBorders>
              <w:left w:val="single" w:sz="4" w:space="0" w:color="auto"/>
              <w:right w:val="single" w:sz="4" w:space="0" w:color="auto"/>
            </w:tcBorders>
            <w:shd w:val="clear" w:color="auto" w:fill="auto"/>
          </w:tcPr>
          <w:p w14:paraId="5E763E28" w14:textId="77777777" w:rsidR="0094024D" w:rsidRPr="00BD4D46" w:rsidRDefault="0094024D" w:rsidP="006E203B">
            <w:pPr>
              <w:pStyle w:val="TAL"/>
              <w:rPr>
                <w:lang w:val="it-IT"/>
              </w:rPr>
            </w:pPr>
            <w:r w:rsidRPr="00BD4D46">
              <w:rPr>
                <w:lang w:val="it-IT"/>
              </w:rPr>
              <w:t>Non-3GPP-EPS</w:t>
            </w:r>
          </w:p>
          <w:p w14:paraId="793B76DE" w14:textId="77777777" w:rsidR="0094024D" w:rsidRPr="00BD4D46" w:rsidRDefault="0094024D" w:rsidP="006E203B">
            <w:pPr>
              <w:pStyle w:val="TAL"/>
              <w:rPr>
                <w:lang w:val="it-IT"/>
              </w:rPr>
            </w:pPr>
            <w:r w:rsidRPr="00BD4D46">
              <w:rPr>
                <w:lang w:val="it-IT"/>
              </w:rPr>
              <w:t>3GPP2</w:t>
            </w:r>
          </w:p>
        </w:tc>
      </w:tr>
      <w:tr w:rsidR="0094024D" w:rsidRPr="003F1FCA" w14:paraId="531130AF"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79F00AC8" w14:textId="77777777" w:rsidR="0094024D" w:rsidRDefault="0094024D" w:rsidP="00915352">
            <w:pPr>
              <w:pStyle w:val="TAC"/>
            </w:pPr>
            <w:r>
              <w:t>13-255</w:t>
            </w:r>
          </w:p>
        </w:tc>
        <w:tc>
          <w:tcPr>
            <w:tcW w:w="808" w:type="pct"/>
            <w:tcBorders>
              <w:top w:val="single" w:sz="6" w:space="0" w:color="000000"/>
              <w:left w:val="single" w:sz="4" w:space="0" w:color="auto"/>
              <w:bottom w:val="single" w:sz="6" w:space="0" w:color="000000"/>
            </w:tcBorders>
          </w:tcPr>
          <w:p w14:paraId="08DA9DB6" w14:textId="77777777" w:rsidR="0094024D" w:rsidRPr="003F1FCA" w:rsidRDefault="0094024D" w:rsidP="006E203B">
            <w:pPr>
              <w:pStyle w:val="TAL"/>
            </w:pPr>
            <w:r>
              <w:t>Unassigned</w:t>
            </w:r>
          </w:p>
        </w:tc>
        <w:tc>
          <w:tcPr>
            <w:tcW w:w="366" w:type="pct"/>
            <w:tcBorders>
              <w:top w:val="single" w:sz="6" w:space="0" w:color="000000"/>
              <w:bottom w:val="single" w:sz="6" w:space="0" w:color="000000"/>
            </w:tcBorders>
          </w:tcPr>
          <w:p w14:paraId="45E0F6C1" w14:textId="77777777" w:rsidR="0094024D" w:rsidRPr="003F1FCA"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62672753"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2A5C737F"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37C78888" w14:textId="77777777" w:rsidR="0094024D"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7CCDA87D" w14:textId="77777777" w:rsidR="0094024D" w:rsidRPr="009026DB" w:rsidRDefault="0094024D" w:rsidP="006E203B">
            <w:pPr>
              <w:pStyle w:val="TAL"/>
              <w:rPr>
                <w:lang w:val="en"/>
              </w:rPr>
            </w:pPr>
          </w:p>
        </w:tc>
        <w:tc>
          <w:tcPr>
            <w:tcW w:w="952" w:type="pct"/>
            <w:tcBorders>
              <w:left w:val="single" w:sz="4" w:space="0" w:color="auto"/>
              <w:right w:val="single" w:sz="4" w:space="0" w:color="auto"/>
            </w:tcBorders>
            <w:shd w:val="clear" w:color="auto" w:fill="auto"/>
          </w:tcPr>
          <w:p w14:paraId="78C5B081" w14:textId="77777777" w:rsidR="0094024D" w:rsidRPr="009026DB" w:rsidRDefault="0094024D" w:rsidP="006E203B">
            <w:pPr>
              <w:pStyle w:val="TAL"/>
              <w:rPr>
                <w:lang w:val="en"/>
              </w:rPr>
            </w:pPr>
          </w:p>
        </w:tc>
      </w:tr>
      <w:tr w:rsidR="0094024D" w:rsidRPr="003F1FCA" w14:paraId="62AA2F84"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55859219" w14:textId="77777777" w:rsidR="0094024D" w:rsidRDefault="0094024D" w:rsidP="006E203B">
            <w:pPr>
              <w:pStyle w:val="TAL"/>
              <w:jc w:val="center"/>
            </w:pPr>
          </w:p>
        </w:tc>
        <w:tc>
          <w:tcPr>
            <w:tcW w:w="808" w:type="pct"/>
            <w:vMerge w:val="restart"/>
            <w:tcBorders>
              <w:top w:val="single" w:sz="6" w:space="0" w:color="000000"/>
              <w:left w:val="single" w:sz="4" w:space="0" w:color="auto"/>
            </w:tcBorders>
          </w:tcPr>
          <w:p w14:paraId="0042B1D6" w14:textId="77777777" w:rsidR="0094024D" w:rsidRPr="003F1FCA" w:rsidRDefault="0094024D" w:rsidP="006E203B">
            <w:pPr>
              <w:pStyle w:val="TAL"/>
            </w:pPr>
          </w:p>
        </w:tc>
        <w:tc>
          <w:tcPr>
            <w:tcW w:w="366" w:type="pct"/>
            <w:vMerge w:val="restart"/>
            <w:tcBorders>
              <w:top w:val="single" w:sz="6" w:space="0" w:color="000000"/>
            </w:tcBorders>
          </w:tcPr>
          <w:p w14:paraId="19AD0FAC" w14:textId="77777777" w:rsidR="0094024D" w:rsidRPr="003F1FCA" w:rsidRDefault="0094024D" w:rsidP="00915352">
            <w:pPr>
              <w:pStyle w:val="TAC"/>
            </w:pPr>
            <w:r>
              <w:t>1002</w:t>
            </w:r>
          </w:p>
        </w:tc>
        <w:tc>
          <w:tcPr>
            <w:tcW w:w="1027" w:type="pct"/>
            <w:vMerge w:val="restart"/>
            <w:tcBorders>
              <w:top w:val="single" w:sz="6" w:space="0" w:color="000000"/>
              <w:right w:val="single" w:sz="4" w:space="0" w:color="auto"/>
            </w:tcBorders>
          </w:tcPr>
          <w:p w14:paraId="1F3F046B" w14:textId="77777777" w:rsidR="0094024D" w:rsidRPr="000A51F9" w:rsidRDefault="0094024D" w:rsidP="006E203B">
            <w:pPr>
              <w:pStyle w:val="TAL"/>
              <w:rPr>
                <w:lang w:val="en"/>
              </w:rPr>
            </w:pPr>
            <w:r w:rsidRPr="000A51F9">
              <w:rPr>
                <w:lang w:val="en"/>
              </w:rPr>
              <w:t>GAN</w:t>
            </w:r>
          </w:p>
        </w:tc>
        <w:tc>
          <w:tcPr>
            <w:tcW w:w="294" w:type="pct"/>
            <w:vMerge w:val="restart"/>
            <w:tcBorders>
              <w:left w:val="single" w:sz="4" w:space="0" w:color="auto"/>
              <w:right w:val="single" w:sz="4" w:space="0" w:color="auto"/>
            </w:tcBorders>
            <w:shd w:val="clear" w:color="auto" w:fill="auto"/>
          </w:tcPr>
          <w:p w14:paraId="4F9930ED" w14:textId="77777777" w:rsidR="0094024D" w:rsidRDefault="0094024D" w:rsidP="00915352">
            <w:pPr>
              <w:pStyle w:val="TAC"/>
              <w:rPr>
                <w:lang w:val="en"/>
              </w:rPr>
            </w:pPr>
            <w:r>
              <w:rPr>
                <w:lang w:val="en"/>
              </w:rPr>
              <w:t>4</w:t>
            </w:r>
          </w:p>
        </w:tc>
        <w:tc>
          <w:tcPr>
            <w:tcW w:w="878" w:type="pct"/>
            <w:vMerge w:val="restart"/>
            <w:tcBorders>
              <w:left w:val="single" w:sz="4" w:space="0" w:color="auto"/>
              <w:right w:val="single" w:sz="4" w:space="0" w:color="auto"/>
            </w:tcBorders>
            <w:shd w:val="clear" w:color="auto" w:fill="auto"/>
          </w:tcPr>
          <w:p w14:paraId="42F6DF05" w14:textId="77777777" w:rsidR="0094024D" w:rsidRPr="000A51F9" w:rsidRDefault="0094024D" w:rsidP="006E203B">
            <w:pPr>
              <w:pStyle w:val="TAL"/>
              <w:rPr>
                <w:lang w:val="en"/>
              </w:rPr>
            </w:pPr>
            <w:r w:rsidRPr="000A51F9">
              <w:rPr>
                <w:lang w:val="en"/>
              </w:rPr>
              <w:t>GAN</w:t>
            </w:r>
            <w:r>
              <w:rPr>
                <w:lang w:val="en"/>
              </w:rPr>
              <w:t xml:space="preserve"> </w:t>
            </w:r>
          </w:p>
        </w:tc>
        <w:tc>
          <w:tcPr>
            <w:tcW w:w="294" w:type="pct"/>
            <w:tcBorders>
              <w:left w:val="single" w:sz="4" w:space="0" w:color="auto"/>
              <w:right w:val="single" w:sz="4" w:space="0" w:color="auto"/>
            </w:tcBorders>
            <w:shd w:val="clear" w:color="auto" w:fill="auto"/>
          </w:tcPr>
          <w:p w14:paraId="13D6A460" w14:textId="77777777" w:rsidR="0094024D" w:rsidRPr="000A51F9" w:rsidRDefault="0094024D" w:rsidP="00915352">
            <w:pPr>
              <w:pStyle w:val="TAC"/>
              <w:rPr>
                <w:lang w:val="en"/>
              </w:rPr>
            </w:pPr>
            <w:r w:rsidRPr="004E453A">
              <w:rPr>
                <w:lang w:val="en"/>
              </w:rPr>
              <w:t>0</w:t>
            </w:r>
          </w:p>
        </w:tc>
        <w:tc>
          <w:tcPr>
            <w:tcW w:w="952" w:type="pct"/>
            <w:tcBorders>
              <w:left w:val="single" w:sz="4" w:space="0" w:color="auto"/>
              <w:right w:val="single" w:sz="4" w:space="0" w:color="auto"/>
            </w:tcBorders>
            <w:shd w:val="clear" w:color="auto" w:fill="auto"/>
          </w:tcPr>
          <w:p w14:paraId="2C6CBD62" w14:textId="77777777" w:rsidR="0094024D" w:rsidRPr="000A51F9" w:rsidRDefault="0094024D" w:rsidP="006E203B">
            <w:pPr>
              <w:pStyle w:val="TAL"/>
              <w:rPr>
                <w:lang w:val="en"/>
              </w:rPr>
            </w:pPr>
            <w:r w:rsidRPr="004E453A">
              <w:rPr>
                <w:lang w:val="en"/>
              </w:rPr>
              <w:t>3GPP-GPRS</w:t>
            </w:r>
          </w:p>
        </w:tc>
      </w:tr>
      <w:tr w:rsidR="0094024D" w:rsidRPr="003F1FCA" w14:paraId="63B12A37"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35EDCFC4" w14:textId="77777777" w:rsidR="0094024D" w:rsidRDefault="0094024D" w:rsidP="006E203B">
            <w:pPr>
              <w:pStyle w:val="TAL"/>
              <w:jc w:val="center"/>
            </w:pPr>
          </w:p>
        </w:tc>
        <w:tc>
          <w:tcPr>
            <w:tcW w:w="808" w:type="pct"/>
            <w:vMerge/>
            <w:tcBorders>
              <w:left w:val="single" w:sz="4" w:space="0" w:color="auto"/>
              <w:bottom w:val="single" w:sz="6" w:space="0" w:color="000000"/>
            </w:tcBorders>
          </w:tcPr>
          <w:p w14:paraId="7F4872DB" w14:textId="77777777" w:rsidR="0094024D" w:rsidRPr="003F1FCA" w:rsidRDefault="0094024D" w:rsidP="006E203B">
            <w:pPr>
              <w:pStyle w:val="TAL"/>
            </w:pPr>
          </w:p>
        </w:tc>
        <w:tc>
          <w:tcPr>
            <w:tcW w:w="366" w:type="pct"/>
            <w:vMerge/>
            <w:tcBorders>
              <w:bottom w:val="single" w:sz="6" w:space="0" w:color="000000"/>
            </w:tcBorders>
          </w:tcPr>
          <w:p w14:paraId="196B47E7" w14:textId="77777777" w:rsidR="0094024D" w:rsidRDefault="0094024D" w:rsidP="006E203B">
            <w:pPr>
              <w:pStyle w:val="TAL"/>
              <w:jc w:val="center"/>
            </w:pPr>
          </w:p>
        </w:tc>
        <w:tc>
          <w:tcPr>
            <w:tcW w:w="1027" w:type="pct"/>
            <w:vMerge/>
            <w:tcBorders>
              <w:bottom w:val="single" w:sz="6" w:space="0" w:color="000000"/>
              <w:right w:val="single" w:sz="4" w:space="0" w:color="auto"/>
            </w:tcBorders>
          </w:tcPr>
          <w:p w14:paraId="43B224A3" w14:textId="77777777" w:rsidR="0094024D" w:rsidRPr="000A51F9" w:rsidRDefault="0094024D" w:rsidP="006E203B">
            <w:pPr>
              <w:pStyle w:val="TAL"/>
              <w:rPr>
                <w:lang w:val="en"/>
              </w:rPr>
            </w:pPr>
          </w:p>
        </w:tc>
        <w:tc>
          <w:tcPr>
            <w:tcW w:w="294" w:type="pct"/>
            <w:vMerge/>
            <w:tcBorders>
              <w:left w:val="single" w:sz="4" w:space="0" w:color="auto"/>
              <w:right w:val="single" w:sz="4" w:space="0" w:color="auto"/>
            </w:tcBorders>
            <w:shd w:val="clear" w:color="auto" w:fill="auto"/>
          </w:tcPr>
          <w:p w14:paraId="24345224" w14:textId="77777777" w:rsidR="0094024D" w:rsidRDefault="0094024D" w:rsidP="006E203B">
            <w:pPr>
              <w:pStyle w:val="TAL"/>
              <w:jc w:val="center"/>
              <w:rPr>
                <w:lang w:val="en"/>
              </w:rPr>
            </w:pPr>
          </w:p>
        </w:tc>
        <w:tc>
          <w:tcPr>
            <w:tcW w:w="878" w:type="pct"/>
            <w:vMerge/>
            <w:tcBorders>
              <w:left w:val="single" w:sz="4" w:space="0" w:color="auto"/>
              <w:right w:val="single" w:sz="4" w:space="0" w:color="auto"/>
            </w:tcBorders>
            <w:shd w:val="clear" w:color="auto" w:fill="auto"/>
          </w:tcPr>
          <w:p w14:paraId="063FE927"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5CE027E0" w14:textId="77777777" w:rsidR="0094024D" w:rsidRPr="004E453A" w:rsidRDefault="0094024D" w:rsidP="00915352">
            <w:pPr>
              <w:pStyle w:val="TAC"/>
              <w:rPr>
                <w:lang w:val="en"/>
              </w:rPr>
            </w:pPr>
            <w:r>
              <w:rPr>
                <w:lang w:val="en"/>
              </w:rPr>
              <w:t>5</w:t>
            </w:r>
          </w:p>
        </w:tc>
        <w:tc>
          <w:tcPr>
            <w:tcW w:w="952" w:type="pct"/>
            <w:tcBorders>
              <w:left w:val="single" w:sz="4" w:space="0" w:color="auto"/>
              <w:right w:val="single" w:sz="4" w:space="0" w:color="auto"/>
            </w:tcBorders>
            <w:shd w:val="clear" w:color="auto" w:fill="auto"/>
          </w:tcPr>
          <w:p w14:paraId="1E66AABF" w14:textId="77777777" w:rsidR="0094024D" w:rsidRPr="004E453A" w:rsidRDefault="0094024D" w:rsidP="006E203B">
            <w:pPr>
              <w:pStyle w:val="TAL"/>
              <w:rPr>
                <w:lang w:val="en"/>
              </w:rPr>
            </w:pPr>
            <w:r w:rsidRPr="00C80901">
              <w:rPr>
                <w:lang w:val="en"/>
              </w:rPr>
              <w:t>3GPP-EPS</w:t>
            </w:r>
          </w:p>
        </w:tc>
      </w:tr>
      <w:tr w:rsidR="0094024D" w:rsidRPr="003F1FCA" w14:paraId="7450A2FB" w14:textId="77777777">
        <w:tblPrEx>
          <w:tblCellMar>
            <w:top w:w="0" w:type="dxa"/>
            <w:bottom w:w="0" w:type="dxa"/>
          </w:tblCellMar>
        </w:tblPrEx>
        <w:trPr>
          <w:trHeight w:val="222"/>
        </w:trPr>
        <w:tc>
          <w:tcPr>
            <w:tcW w:w="381" w:type="pct"/>
            <w:vMerge w:val="restart"/>
            <w:tcBorders>
              <w:top w:val="single" w:sz="6" w:space="0" w:color="000000"/>
              <w:left w:val="single" w:sz="4" w:space="0" w:color="auto"/>
            </w:tcBorders>
          </w:tcPr>
          <w:p w14:paraId="1EAD6F1A" w14:textId="77777777" w:rsidR="0094024D" w:rsidRDefault="0094024D" w:rsidP="006E203B">
            <w:pPr>
              <w:pStyle w:val="TAL"/>
              <w:jc w:val="center"/>
            </w:pPr>
          </w:p>
        </w:tc>
        <w:tc>
          <w:tcPr>
            <w:tcW w:w="808" w:type="pct"/>
            <w:vMerge w:val="restart"/>
            <w:tcBorders>
              <w:top w:val="single" w:sz="6" w:space="0" w:color="000000"/>
              <w:left w:val="single" w:sz="4" w:space="0" w:color="auto"/>
            </w:tcBorders>
          </w:tcPr>
          <w:p w14:paraId="7E8BFA3B" w14:textId="77777777" w:rsidR="0094024D" w:rsidRPr="003F1FCA" w:rsidRDefault="0094024D" w:rsidP="006E203B">
            <w:pPr>
              <w:pStyle w:val="TAL"/>
            </w:pPr>
          </w:p>
        </w:tc>
        <w:tc>
          <w:tcPr>
            <w:tcW w:w="366" w:type="pct"/>
            <w:vMerge w:val="restart"/>
            <w:tcBorders>
              <w:top w:val="single" w:sz="6" w:space="0" w:color="000000"/>
            </w:tcBorders>
          </w:tcPr>
          <w:p w14:paraId="5B0B95B4" w14:textId="77777777" w:rsidR="0094024D" w:rsidRDefault="0094024D" w:rsidP="00915352">
            <w:pPr>
              <w:pStyle w:val="TAC"/>
            </w:pPr>
            <w:r>
              <w:t>1003</w:t>
            </w:r>
          </w:p>
        </w:tc>
        <w:tc>
          <w:tcPr>
            <w:tcW w:w="1027" w:type="pct"/>
            <w:vMerge w:val="restart"/>
            <w:tcBorders>
              <w:top w:val="single" w:sz="6" w:space="0" w:color="000000"/>
              <w:right w:val="single" w:sz="4" w:space="0" w:color="auto"/>
            </w:tcBorders>
          </w:tcPr>
          <w:p w14:paraId="667B065C" w14:textId="77777777" w:rsidR="0094024D" w:rsidRPr="000A51F9" w:rsidRDefault="0094024D" w:rsidP="006E203B">
            <w:pPr>
              <w:pStyle w:val="TAL"/>
              <w:rPr>
                <w:lang w:val="en"/>
              </w:rPr>
            </w:pPr>
            <w:r w:rsidRPr="000A51F9">
              <w:rPr>
                <w:lang w:val="en"/>
              </w:rPr>
              <w:t xml:space="preserve">HSPA_EVOLUTION </w:t>
            </w:r>
          </w:p>
        </w:tc>
        <w:tc>
          <w:tcPr>
            <w:tcW w:w="294" w:type="pct"/>
            <w:vMerge w:val="restart"/>
            <w:tcBorders>
              <w:left w:val="single" w:sz="4" w:space="0" w:color="auto"/>
              <w:right w:val="single" w:sz="4" w:space="0" w:color="auto"/>
            </w:tcBorders>
            <w:shd w:val="clear" w:color="auto" w:fill="auto"/>
          </w:tcPr>
          <w:p w14:paraId="18AFEDD0" w14:textId="77777777" w:rsidR="0094024D" w:rsidRDefault="0094024D" w:rsidP="00915352">
            <w:pPr>
              <w:pStyle w:val="TAC"/>
              <w:rPr>
                <w:lang w:val="en"/>
              </w:rPr>
            </w:pPr>
            <w:r>
              <w:rPr>
                <w:lang w:val="en"/>
              </w:rPr>
              <w:t>5</w:t>
            </w:r>
          </w:p>
        </w:tc>
        <w:tc>
          <w:tcPr>
            <w:tcW w:w="878" w:type="pct"/>
            <w:vMerge w:val="restart"/>
            <w:tcBorders>
              <w:left w:val="single" w:sz="4" w:space="0" w:color="auto"/>
              <w:right w:val="single" w:sz="4" w:space="0" w:color="auto"/>
            </w:tcBorders>
            <w:shd w:val="clear" w:color="auto" w:fill="auto"/>
          </w:tcPr>
          <w:p w14:paraId="3042F7BD" w14:textId="77777777" w:rsidR="0094024D" w:rsidRPr="000A51F9" w:rsidRDefault="0094024D" w:rsidP="006E203B">
            <w:pPr>
              <w:pStyle w:val="TAL"/>
              <w:rPr>
                <w:lang w:val="en"/>
              </w:rPr>
            </w:pPr>
            <w:r w:rsidRPr="000A51F9">
              <w:rPr>
                <w:lang w:val="en"/>
              </w:rPr>
              <w:t>HSPA Evolution</w:t>
            </w:r>
          </w:p>
        </w:tc>
        <w:tc>
          <w:tcPr>
            <w:tcW w:w="294" w:type="pct"/>
            <w:tcBorders>
              <w:left w:val="single" w:sz="4" w:space="0" w:color="auto"/>
              <w:right w:val="single" w:sz="4" w:space="0" w:color="auto"/>
            </w:tcBorders>
            <w:shd w:val="clear" w:color="auto" w:fill="auto"/>
          </w:tcPr>
          <w:p w14:paraId="1426E9D3" w14:textId="77777777" w:rsidR="0094024D" w:rsidRPr="004E453A" w:rsidRDefault="0094024D" w:rsidP="00915352">
            <w:pPr>
              <w:pStyle w:val="TAC"/>
              <w:rPr>
                <w:lang w:val="en"/>
              </w:rPr>
            </w:pPr>
            <w:r w:rsidRPr="004E453A">
              <w:rPr>
                <w:lang w:val="en"/>
              </w:rPr>
              <w:t>0</w:t>
            </w:r>
          </w:p>
        </w:tc>
        <w:tc>
          <w:tcPr>
            <w:tcW w:w="952" w:type="pct"/>
            <w:tcBorders>
              <w:left w:val="single" w:sz="4" w:space="0" w:color="auto"/>
              <w:right w:val="single" w:sz="4" w:space="0" w:color="auto"/>
            </w:tcBorders>
            <w:shd w:val="clear" w:color="auto" w:fill="auto"/>
          </w:tcPr>
          <w:p w14:paraId="33E5072A" w14:textId="77777777" w:rsidR="0094024D" w:rsidRPr="004E453A" w:rsidRDefault="0094024D" w:rsidP="006E203B">
            <w:pPr>
              <w:pStyle w:val="TAL"/>
              <w:rPr>
                <w:lang w:val="en"/>
              </w:rPr>
            </w:pPr>
            <w:r w:rsidRPr="004E453A">
              <w:rPr>
                <w:lang w:val="en"/>
              </w:rPr>
              <w:t>3GPP-GPRS</w:t>
            </w:r>
          </w:p>
        </w:tc>
      </w:tr>
      <w:tr w:rsidR="0094024D" w:rsidRPr="003F1FCA" w14:paraId="5EB50E9C" w14:textId="77777777">
        <w:tblPrEx>
          <w:tblCellMar>
            <w:top w:w="0" w:type="dxa"/>
            <w:bottom w:w="0" w:type="dxa"/>
          </w:tblCellMar>
        </w:tblPrEx>
        <w:trPr>
          <w:trHeight w:val="221"/>
        </w:trPr>
        <w:tc>
          <w:tcPr>
            <w:tcW w:w="381" w:type="pct"/>
            <w:vMerge/>
            <w:tcBorders>
              <w:left w:val="single" w:sz="4" w:space="0" w:color="auto"/>
              <w:bottom w:val="single" w:sz="6" w:space="0" w:color="000000"/>
            </w:tcBorders>
          </w:tcPr>
          <w:p w14:paraId="54897763" w14:textId="77777777" w:rsidR="0094024D" w:rsidRDefault="0094024D" w:rsidP="006E203B">
            <w:pPr>
              <w:pStyle w:val="TAL"/>
              <w:jc w:val="center"/>
            </w:pPr>
          </w:p>
        </w:tc>
        <w:tc>
          <w:tcPr>
            <w:tcW w:w="808" w:type="pct"/>
            <w:vMerge/>
            <w:tcBorders>
              <w:left w:val="single" w:sz="4" w:space="0" w:color="auto"/>
              <w:bottom w:val="single" w:sz="6" w:space="0" w:color="000000"/>
            </w:tcBorders>
          </w:tcPr>
          <w:p w14:paraId="38B5E2B6" w14:textId="77777777" w:rsidR="0094024D" w:rsidRPr="003F1FCA" w:rsidRDefault="0094024D" w:rsidP="006E203B">
            <w:pPr>
              <w:pStyle w:val="TAL"/>
            </w:pPr>
          </w:p>
        </w:tc>
        <w:tc>
          <w:tcPr>
            <w:tcW w:w="366" w:type="pct"/>
            <w:vMerge/>
            <w:tcBorders>
              <w:bottom w:val="single" w:sz="6" w:space="0" w:color="000000"/>
            </w:tcBorders>
          </w:tcPr>
          <w:p w14:paraId="34C7407A" w14:textId="77777777" w:rsidR="0094024D" w:rsidRDefault="0094024D" w:rsidP="006E203B">
            <w:pPr>
              <w:pStyle w:val="TAL"/>
              <w:jc w:val="center"/>
            </w:pPr>
          </w:p>
        </w:tc>
        <w:tc>
          <w:tcPr>
            <w:tcW w:w="1027" w:type="pct"/>
            <w:vMerge/>
            <w:tcBorders>
              <w:bottom w:val="single" w:sz="6" w:space="0" w:color="000000"/>
              <w:right w:val="single" w:sz="4" w:space="0" w:color="auto"/>
            </w:tcBorders>
          </w:tcPr>
          <w:p w14:paraId="5B01526C" w14:textId="77777777" w:rsidR="0094024D" w:rsidRPr="000A51F9" w:rsidRDefault="0094024D" w:rsidP="006E203B">
            <w:pPr>
              <w:pStyle w:val="TAL"/>
              <w:rPr>
                <w:lang w:val="en"/>
              </w:rPr>
            </w:pPr>
          </w:p>
        </w:tc>
        <w:tc>
          <w:tcPr>
            <w:tcW w:w="294" w:type="pct"/>
            <w:vMerge/>
            <w:tcBorders>
              <w:left w:val="single" w:sz="4" w:space="0" w:color="auto"/>
              <w:right w:val="single" w:sz="4" w:space="0" w:color="auto"/>
            </w:tcBorders>
            <w:shd w:val="clear" w:color="auto" w:fill="auto"/>
          </w:tcPr>
          <w:p w14:paraId="5CC3EBB9" w14:textId="77777777" w:rsidR="0094024D" w:rsidRDefault="0094024D" w:rsidP="006E203B">
            <w:pPr>
              <w:pStyle w:val="TAL"/>
              <w:jc w:val="center"/>
              <w:rPr>
                <w:lang w:val="en"/>
              </w:rPr>
            </w:pPr>
          </w:p>
        </w:tc>
        <w:tc>
          <w:tcPr>
            <w:tcW w:w="878" w:type="pct"/>
            <w:vMerge/>
            <w:tcBorders>
              <w:left w:val="single" w:sz="4" w:space="0" w:color="auto"/>
              <w:right w:val="single" w:sz="4" w:space="0" w:color="auto"/>
            </w:tcBorders>
            <w:shd w:val="clear" w:color="auto" w:fill="auto"/>
          </w:tcPr>
          <w:p w14:paraId="63370706"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511563D2" w14:textId="77777777" w:rsidR="0094024D" w:rsidRPr="004E453A" w:rsidRDefault="0094024D" w:rsidP="00915352">
            <w:pPr>
              <w:pStyle w:val="TAC"/>
              <w:rPr>
                <w:lang w:val="en"/>
              </w:rPr>
            </w:pPr>
            <w:r>
              <w:rPr>
                <w:lang w:val="en"/>
              </w:rPr>
              <w:t>5</w:t>
            </w:r>
          </w:p>
        </w:tc>
        <w:tc>
          <w:tcPr>
            <w:tcW w:w="952" w:type="pct"/>
            <w:tcBorders>
              <w:left w:val="single" w:sz="4" w:space="0" w:color="auto"/>
              <w:right w:val="single" w:sz="4" w:space="0" w:color="auto"/>
            </w:tcBorders>
            <w:shd w:val="clear" w:color="auto" w:fill="auto"/>
          </w:tcPr>
          <w:p w14:paraId="3CA345AF" w14:textId="77777777" w:rsidR="0094024D" w:rsidRPr="004E453A" w:rsidRDefault="0094024D" w:rsidP="006E203B">
            <w:pPr>
              <w:pStyle w:val="TAL"/>
              <w:rPr>
                <w:lang w:val="en"/>
              </w:rPr>
            </w:pPr>
            <w:r w:rsidRPr="00C80901">
              <w:rPr>
                <w:lang w:val="en"/>
              </w:rPr>
              <w:t>3GPP-EPS</w:t>
            </w:r>
          </w:p>
        </w:tc>
      </w:tr>
      <w:tr w:rsidR="0094024D" w:rsidRPr="003F1FCA" w14:paraId="22F7582F"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62FE4DD0" w14:textId="77777777" w:rsidR="0094024D" w:rsidRDefault="0094024D" w:rsidP="006E203B">
            <w:pPr>
              <w:pStyle w:val="TAL"/>
              <w:jc w:val="center"/>
            </w:pPr>
          </w:p>
        </w:tc>
        <w:tc>
          <w:tcPr>
            <w:tcW w:w="808" w:type="pct"/>
            <w:tcBorders>
              <w:top w:val="single" w:sz="6" w:space="0" w:color="000000"/>
              <w:left w:val="single" w:sz="4" w:space="0" w:color="auto"/>
              <w:bottom w:val="single" w:sz="6" w:space="0" w:color="000000"/>
            </w:tcBorders>
          </w:tcPr>
          <w:p w14:paraId="50FC07EB" w14:textId="77777777" w:rsidR="0094024D" w:rsidRPr="003F1FCA" w:rsidRDefault="0094024D" w:rsidP="006E203B">
            <w:pPr>
              <w:pStyle w:val="TAL"/>
            </w:pPr>
          </w:p>
        </w:tc>
        <w:tc>
          <w:tcPr>
            <w:tcW w:w="366" w:type="pct"/>
            <w:tcBorders>
              <w:top w:val="single" w:sz="6" w:space="0" w:color="000000"/>
              <w:bottom w:val="single" w:sz="6" w:space="0" w:color="000000"/>
            </w:tcBorders>
          </w:tcPr>
          <w:p w14:paraId="6FC896AA" w14:textId="77777777" w:rsidR="0094024D"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7D48DEDB"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6F9A755C"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139549BA"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613A2F6C" w14:textId="77777777" w:rsidR="0094024D" w:rsidRPr="00365223" w:rsidRDefault="0094024D" w:rsidP="00915352">
            <w:pPr>
              <w:pStyle w:val="TAC"/>
              <w:rPr>
                <w:lang w:val="en"/>
              </w:rPr>
            </w:pPr>
            <w:r w:rsidRPr="00365223">
              <w:rPr>
                <w:lang w:val="en"/>
              </w:rPr>
              <w:t>1</w:t>
            </w:r>
          </w:p>
        </w:tc>
        <w:tc>
          <w:tcPr>
            <w:tcW w:w="952" w:type="pct"/>
            <w:tcBorders>
              <w:left w:val="single" w:sz="4" w:space="0" w:color="auto"/>
              <w:right w:val="single" w:sz="4" w:space="0" w:color="auto"/>
            </w:tcBorders>
            <w:shd w:val="clear" w:color="auto" w:fill="auto"/>
          </w:tcPr>
          <w:p w14:paraId="103A2DAF" w14:textId="77777777" w:rsidR="0094024D" w:rsidRPr="00365223" w:rsidRDefault="0094024D" w:rsidP="006E203B">
            <w:pPr>
              <w:pStyle w:val="TAL"/>
              <w:rPr>
                <w:lang w:val="en"/>
              </w:rPr>
            </w:pPr>
            <w:r w:rsidRPr="00365223">
              <w:rPr>
                <w:lang w:val="en"/>
              </w:rPr>
              <w:t>DOCSIS</w:t>
            </w:r>
          </w:p>
        </w:tc>
      </w:tr>
      <w:tr w:rsidR="0094024D" w:rsidRPr="003F1FCA" w14:paraId="69898C12" w14:textId="77777777">
        <w:tblPrEx>
          <w:tblCellMar>
            <w:top w:w="0" w:type="dxa"/>
            <w:bottom w:w="0" w:type="dxa"/>
          </w:tblCellMar>
        </w:tblPrEx>
        <w:tc>
          <w:tcPr>
            <w:tcW w:w="381" w:type="pct"/>
            <w:tcBorders>
              <w:top w:val="single" w:sz="6" w:space="0" w:color="000000"/>
              <w:left w:val="single" w:sz="4" w:space="0" w:color="auto"/>
              <w:bottom w:val="single" w:sz="6" w:space="0" w:color="000000"/>
            </w:tcBorders>
          </w:tcPr>
          <w:p w14:paraId="05FED31A" w14:textId="77777777" w:rsidR="0094024D" w:rsidRDefault="0094024D" w:rsidP="006E203B">
            <w:pPr>
              <w:pStyle w:val="TAL"/>
              <w:jc w:val="center"/>
            </w:pPr>
          </w:p>
        </w:tc>
        <w:tc>
          <w:tcPr>
            <w:tcW w:w="808" w:type="pct"/>
            <w:tcBorders>
              <w:top w:val="single" w:sz="6" w:space="0" w:color="000000"/>
              <w:left w:val="single" w:sz="4" w:space="0" w:color="auto"/>
              <w:bottom w:val="single" w:sz="6" w:space="0" w:color="000000"/>
            </w:tcBorders>
          </w:tcPr>
          <w:p w14:paraId="1BF53FA0" w14:textId="77777777" w:rsidR="0094024D" w:rsidRPr="003F1FCA" w:rsidRDefault="0094024D" w:rsidP="006E203B">
            <w:pPr>
              <w:pStyle w:val="TAL"/>
            </w:pPr>
          </w:p>
        </w:tc>
        <w:tc>
          <w:tcPr>
            <w:tcW w:w="366" w:type="pct"/>
            <w:tcBorders>
              <w:top w:val="single" w:sz="6" w:space="0" w:color="000000"/>
              <w:bottom w:val="single" w:sz="6" w:space="0" w:color="000000"/>
            </w:tcBorders>
          </w:tcPr>
          <w:p w14:paraId="2A9692ED" w14:textId="77777777" w:rsidR="0094024D" w:rsidRDefault="0094024D" w:rsidP="006E203B">
            <w:pPr>
              <w:pStyle w:val="TAL"/>
              <w:jc w:val="center"/>
            </w:pPr>
          </w:p>
        </w:tc>
        <w:tc>
          <w:tcPr>
            <w:tcW w:w="1027" w:type="pct"/>
            <w:tcBorders>
              <w:top w:val="single" w:sz="6" w:space="0" w:color="000000"/>
              <w:bottom w:val="single" w:sz="6" w:space="0" w:color="000000"/>
              <w:right w:val="single" w:sz="4" w:space="0" w:color="auto"/>
            </w:tcBorders>
          </w:tcPr>
          <w:p w14:paraId="6D8F519B"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2E3A9A66" w14:textId="77777777" w:rsidR="0094024D" w:rsidRDefault="0094024D" w:rsidP="006E203B">
            <w:pPr>
              <w:pStyle w:val="TAL"/>
              <w:jc w:val="center"/>
              <w:rPr>
                <w:lang w:val="en"/>
              </w:rPr>
            </w:pPr>
          </w:p>
        </w:tc>
        <w:tc>
          <w:tcPr>
            <w:tcW w:w="878" w:type="pct"/>
            <w:tcBorders>
              <w:left w:val="single" w:sz="4" w:space="0" w:color="auto"/>
              <w:right w:val="single" w:sz="4" w:space="0" w:color="auto"/>
            </w:tcBorders>
            <w:shd w:val="clear" w:color="auto" w:fill="auto"/>
          </w:tcPr>
          <w:p w14:paraId="194214E5" w14:textId="77777777" w:rsidR="0094024D" w:rsidRPr="000A51F9" w:rsidRDefault="0094024D" w:rsidP="006E203B">
            <w:pPr>
              <w:pStyle w:val="TAL"/>
              <w:rPr>
                <w:lang w:val="en"/>
              </w:rPr>
            </w:pPr>
          </w:p>
        </w:tc>
        <w:tc>
          <w:tcPr>
            <w:tcW w:w="294" w:type="pct"/>
            <w:tcBorders>
              <w:left w:val="single" w:sz="4" w:space="0" w:color="auto"/>
              <w:right w:val="single" w:sz="4" w:space="0" w:color="auto"/>
            </w:tcBorders>
            <w:shd w:val="clear" w:color="auto" w:fill="auto"/>
          </w:tcPr>
          <w:p w14:paraId="172866DE" w14:textId="77777777" w:rsidR="0094024D" w:rsidRPr="00365223" w:rsidRDefault="0094024D" w:rsidP="00915352">
            <w:pPr>
              <w:pStyle w:val="TAC"/>
              <w:rPr>
                <w:lang w:val="en"/>
              </w:rPr>
            </w:pPr>
            <w:r w:rsidRPr="00365223">
              <w:rPr>
                <w:lang w:val="en"/>
              </w:rPr>
              <w:t>2</w:t>
            </w:r>
          </w:p>
        </w:tc>
        <w:tc>
          <w:tcPr>
            <w:tcW w:w="952" w:type="pct"/>
            <w:tcBorders>
              <w:left w:val="single" w:sz="4" w:space="0" w:color="auto"/>
              <w:right w:val="single" w:sz="4" w:space="0" w:color="auto"/>
            </w:tcBorders>
            <w:shd w:val="clear" w:color="auto" w:fill="auto"/>
          </w:tcPr>
          <w:p w14:paraId="03FF05AE" w14:textId="77777777" w:rsidR="0094024D" w:rsidRPr="00365223" w:rsidRDefault="0094024D" w:rsidP="006E203B">
            <w:pPr>
              <w:pStyle w:val="TAL"/>
              <w:rPr>
                <w:lang w:val="en"/>
              </w:rPr>
            </w:pPr>
            <w:r w:rsidRPr="00365223">
              <w:rPr>
                <w:lang w:val="en"/>
              </w:rPr>
              <w:t>xDSL</w:t>
            </w:r>
          </w:p>
        </w:tc>
      </w:tr>
      <w:tr w:rsidR="0094024D" w:rsidRPr="003F1FCA" w14:paraId="1F877903" w14:textId="77777777">
        <w:tblPrEx>
          <w:tblCellMar>
            <w:top w:w="0" w:type="dxa"/>
            <w:bottom w:w="0" w:type="dxa"/>
          </w:tblCellMar>
        </w:tblPrEx>
        <w:tc>
          <w:tcPr>
            <w:tcW w:w="5000" w:type="pct"/>
            <w:gridSpan w:val="8"/>
            <w:tcBorders>
              <w:top w:val="single" w:sz="6" w:space="0" w:color="000000"/>
              <w:left w:val="single" w:sz="4" w:space="0" w:color="auto"/>
              <w:bottom w:val="single" w:sz="6" w:space="0" w:color="000000"/>
              <w:right w:val="single" w:sz="4" w:space="0" w:color="auto"/>
            </w:tcBorders>
          </w:tcPr>
          <w:p w14:paraId="5CCF80A7" w14:textId="77777777" w:rsidR="0094024D" w:rsidRDefault="0094024D" w:rsidP="00915352">
            <w:pPr>
              <w:pStyle w:val="TAN"/>
              <w:rPr>
                <w:lang w:val="en"/>
              </w:rPr>
            </w:pPr>
            <w:r>
              <w:rPr>
                <w:lang w:val="en"/>
              </w:rPr>
              <w:t>NOTE:</w:t>
            </w:r>
            <w:r w:rsidRPr="006F5962">
              <w:rPr>
                <w:lang w:val="en"/>
              </w:rPr>
              <w:tab/>
            </w:r>
            <w:r>
              <w:rPr>
                <w:lang w:val="en"/>
              </w:rPr>
              <w:t>The mapping of RAT-Type and Access Technology Type parameters to IP-CAN-Type depends on the packet core the radio access network is connected to. Possible mappings are listed in the IP-CAN-Type column.</w:t>
            </w:r>
          </w:p>
        </w:tc>
      </w:tr>
    </w:tbl>
    <w:p w14:paraId="2B3A229C" w14:textId="77777777" w:rsidR="0094024D" w:rsidRDefault="0094024D" w:rsidP="0094024D">
      <w:pPr>
        <w:rPr>
          <w:noProof/>
        </w:rPr>
      </w:pPr>
    </w:p>
    <w:p w14:paraId="704E8F30" w14:textId="77777777" w:rsidR="005C7BED" w:rsidRDefault="005C7BED" w:rsidP="005C7BED">
      <w:pPr>
        <w:pStyle w:val="Heading8"/>
      </w:pPr>
      <w:bookmarkStart w:id="234" w:name="_Toc343033627"/>
      <w:r>
        <w:t xml:space="preserve">Annex </w:t>
      </w:r>
      <w:r>
        <w:rPr>
          <w:rFonts w:eastAsia="바탕" w:hint="eastAsia"/>
          <w:lang w:eastAsia="ko-KR"/>
        </w:rPr>
        <w:t>D</w:t>
      </w:r>
      <w:r>
        <w:t xml:space="preserve"> (normative):</w:t>
      </w:r>
      <w:r>
        <w:br/>
        <w:t>Access specific aspects (EPC-based Non-3GPP)</w:t>
      </w:r>
      <w:bookmarkEnd w:id="234"/>
    </w:p>
    <w:p w14:paraId="10D82072" w14:textId="77777777" w:rsidR="005C7BED" w:rsidRDefault="005C7BED" w:rsidP="005C7BED">
      <w:pPr>
        <w:pStyle w:val="Heading1"/>
      </w:pPr>
      <w:bookmarkStart w:id="235" w:name="_Toc343033628"/>
      <w:r>
        <w:rPr>
          <w:rFonts w:eastAsia="바탕" w:hint="eastAsia"/>
          <w:lang w:eastAsia="ko-KR"/>
        </w:rPr>
        <w:t>D</w:t>
      </w:r>
      <w:r>
        <w:t>.1</w:t>
      </w:r>
      <w:r>
        <w:tab/>
        <w:t>Scope</w:t>
      </w:r>
      <w:bookmarkEnd w:id="235"/>
    </w:p>
    <w:p w14:paraId="4E618091" w14:textId="77777777" w:rsidR="005C7BED" w:rsidRDefault="005C7BED" w:rsidP="005C7BED">
      <w:r>
        <w:t>This annex defines access specific procedures for use of Gxx between PCRF and a Non-3GPP access connected to EPC. Gx interface applies between the PCRF and the PCEF and shall follow the procedures within the main body of this specification.</w:t>
      </w:r>
    </w:p>
    <w:p w14:paraId="0D8E1BA3" w14:textId="77777777" w:rsidR="005C7BED" w:rsidRDefault="005C7BED" w:rsidP="005C7BED">
      <w:r>
        <w:t>An EPC-based non-3GPP access (3GPP TS 23.402 [23]), which requires Gxx for dynamic QoS control, shall include the BBERF. The allocation of a BBERF to a node within the non-3GPP IP</w:t>
      </w:r>
      <w:r>
        <w:noBreakHyphen/>
        <w:t>CAN is out of 3GPP scope, unless otherwise specified in this Annex.</w:t>
      </w:r>
    </w:p>
    <w:p w14:paraId="1FC6F157" w14:textId="77777777" w:rsidR="005C7BED" w:rsidRDefault="005C7BED" w:rsidP="005C7BED">
      <w:pPr>
        <w:pStyle w:val="Heading1"/>
      </w:pPr>
      <w:bookmarkStart w:id="236" w:name="_Toc343033629"/>
      <w:r>
        <w:rPr>
          <w:rFonts w:eastAsia="바탕" w:hint="eastAsia"/>
          <w:lang w:eastAsia="ko-KR"/>
        </w:rPr>
        <w:t>D</w:t>
      </w:r>
      <w:r>
        <w:t>.2</w:t>
      </w:r>
      <w:r>
        <w:tab/>
        <w:t>EPC-based eHRPD Access</w:t>
      </w:r>
      <w:bookmarkEnd w:id="236"/>
    </w:p>
    <w:p w14:paraId="2E256821" w14:textId="77777777" w:rsidR="005C7BED" w:rsidRDefault="005C7BED" w:rsidP="005C7BED">
      <w:pPr>
        <w:pStyle w:val="Heading2"/>
      </w:pPr>
      <w:bookmarkStart w:id="237" w:name="_Toc343033630"/>
      <w:r>
        <w:rPr>
          <w:rFonts w:eastAsia="바탕" w:hint="eastAsia"/>
          <w:lang w:eastAsia="ko-KR"/>
        </w:rPr>
        <w:t>D</w:t>
      </w:r>
      <w:r>
        <w:t>.2.1</w:t>
      </w:r>
      <w:r>
        <w:tab/>
        <w:t>General</w:t>
      </w:r>
      <w:bookmarkEnd w:id="237"/>
    </w:p>
    <w:p w14:paraId="6C188570" w14:textId="77777777" w:rsidR="005C7BED" w:rsidRDefault="005C7BED" w:rsidP="005C7BED">
      <w:r>
        <w:t>In case of EPC-based eHRPD access the BBERF is located in the HRPD Serving Gateway (HSGW) as defined in 3GPP2 X.</w:t>
      </w:r>
      <w:r w:rsidR="0033601D">
        <w:rPr>
          <w:rFonts w:eastAsia="바탕" w:hint="eastAsia"/>
          <w:lang w:eastAsia="ko-KR"/>
        </w:rPr>
        <w:t>S</w:t>
      </w:r>
      <w:r w:rsidR="0033601D">
        <w:t>0057 </w:t>
      </w:r>
      <w:r>
        <w:t>[24].</w:t>
      </w:r>
    </w:p>
    <w:p w14:paraId="03C41686" w14:textId="77777777" w:rsidR="005C7BED" w:rsidRDefault="005C7BED" w:rsidP="005C7BED">
      <w:r>
        <w:t>The HSGW of an EPC-based eHRPD access that supports a Gxa interface shall support all the Gxa procedures defined in this specification.</w:t>
      </w:r>
    </w:p>
    <w:p w14:paraId="14A0B779" w14:textId="77777777" w:rsidR="005C7BED" w:rsidRDefault="005C7BED" w:rsidP="005C7BED">
      <w:r>
        <w:t>During the pre-registration phase in case of optimised EUTRAN-to-HRPD handovers, the Serving GW and the HSGW are associated with the IP</w:t>
      </w:r>
      <w:r>
        <w:noBreakHyphen/>
        <w:t>CAN session(s) of the UE in the PCRF. The HSGW is the non-primary BBERF.</w:t>
      </w:r>
    </w:p>
    <w:p w14:paraId="74AB578C" w14:textId="77777777" w:rsidR="005C7BED" w:rsidRDefault="005C7BED" w:rsidP="005C7BED">
      <w:pPr>
        <w:pStyle w:val="Heading2"/>
      </w:pPr>
      <w:bookmarkStart w:id="238" w:name="_Toc343033631"/>
      <w:r>
        <w:rPr>
          <w:rFonts w:eastAsia="바탕" w:hint="eastAsia"/>
          <w:lang w:eastAsia="ko-KR"/>
        </w:rPr>
        <w:t>D</w:t>
      </w:r>
      <w:r>
        <w:t>.2.2</w:t>
      </w:r>
      <w:r>
        <w:tab/>
        <w:t>Gxa procedures</w:t>
      </w:r>
      <w:bookmarkEnd w:id="238"/>
    </w:p>
    <w:p w14:paraId="6C4A97B5" w14:textId="77777777" w:rsidR="005C7BED" w:rsidRPr="0078747E" w:rsidRDefault="005C7BED" w:rsidP="005C7BED">
      <w:pPr>
        <w:pStyle w:val="Heading3"/>
      </w:pPr>
      <w:bookmarkStart w:id="239" w:name="_Toc343033632"/>
      <w:r>
        <w:rPr>
          <w:rFonts w:eastAsia="바탕" w:hint="eastAsia"/>
          <w:lang w:eastAsia="ko-KR"/>
        </w:rPr>
        <w:t>D</w:t>
      </w:r>
      <w:r>
        <w:rPr>
          <w:lang w:eastAsia="ja-JP"/>
        </w:rPr>
        <w:t>.2</w:t>
      </w:r>
      <w:r w:rsidRPr="0078747E">
        <w:rPr>
          <w:lang w:eastAsia="ja-JP"/>
        </w:rPr>
        <w:t>.</w:t>
      </w:r>
      <w:r>
        <w:rPr>
          <w:lang w:eastAsia="ja-JP"/>
        </w:rPr>
        <w:t>2.1</w:t>
      </w:r>
      <w:r w:rsidRPr="0078747E">
        <w:rPr>
          <w:lang w:eastAsia="ja-JP"/>
        </w:rPr>
        <w:tab/>
      </w:r>
      <w:r w:rsidRPr="0078747E">
        <w:t xml:space="preserve">Request for </w:t>
      </w:r>
      <w:r>
        <w:t>QoS</w:t>
      </w:r>
      <w:r w:rsidRPr="0078747E">
        <w:t xml:space="preserve"> rules</w:t>
      </w:r>
      <w:bookmarkEnd w:id="239"/>
    </w:p>
    <w:p w14:paraId="04AAF2B8" w14:textId="77777777" w:rsidR="005C7BED" w:rsidRDefault="005C7BED" w:rsidP="005C7BED">
      <w:r>
        <w:t>The procedures specified in clause 4a.5.1 apply with the following additions.</w:t>
      </w:r>
    </w:p>
    <w:p w14:paraId="2D2E28FA" w14:textId="77777777" w:rsidR="005C7BED" w:rsidRDefault="005C7BED" w:rsidP="005C7BED">
      <w:r w:rsidRPr="0078747E">
        <w:t xml:space="preserve">At </w:t>
      </w:r>
      <w:r>
        <w:t>gateway control session establishment as described in clause 4a.5.1, the information about the radio access technology shall be provided. The BBERF includes also the BSID if available.</w:t>
      </w:r>
      <w:r w:rsidRPr="00C3777A">
        <w:t xml:space="preserve"> </w:t>
      </w:r>
      <w:r>
        <w:t>If information about the support of network-initiated QoS procedures is available, the Network-Request-Support AVP shall be provided.</w:t>
      </w:r>
    </w:p>
    <w:p w14:paraId="5EE6D822" w14:textId="77777777" w:rsidR="005C7BED" w:rsidRDefault="005C7BED" w:rsidP="005C7BED">
      <w:pPr>
        <w:rPr>
          <w:noProof/>
        </w:rPr>
      </w:pPr>
      <w:r>
        <w:rPr>
          <w:noProof/>
        </w:rPr>
        <w:t xml:space="preserve">When UE requests the establishment or modification of resources, the BBERF shall map the requested QoS information to the QoS-Information AVP following the guideline described in clause </w:t>
      </w:r>
      <w:r>
        <w:rPr>
          <w:rFonts w:eastAsia="바탕" w:hint="eastAsia"/>
          <w:noProof/>
          <w:lang w:eastAsia="ko-KR"/>
        </w:rPr>
        <w:t>D</w:t>
      </w:r>
      <w:r>
        <w:rPr>
          <w:noProof/>
        </w:rPr>
        <w:t>.2.4.</w:t>
      </w:r>
    </w:p>
    <w:p w14:paraId="58FE7DF8" w14:textId="77777777" w:rsidR="005C7BED" w:rsidRPr="0078747E" w:rsidRDefault="005C7BED" w:rsidP="005C7BED">
      <w:pPr>
        <w:pStyle w:val="Heading3"/>
      </w:pPr>
      <w:bookmarkStart w:id="240" w:name="_Toc343033633"/>
      <w:r>
        <w:rPr>
          <w:rFonts w:eastAsia="바탕" w:hint="eastAsia"/>
          <w:lang w:eastAsia="ko-KR"/>
        </w:rPr>
        <w:t>D</w:t>
      </w:r>
      <w:r>
        <w:rPr>
          <w:lang w:eastAsia="ja-JP"/>
        </w:rPr>
        <w:t>.2.2.2</w:t>
      </w:r>
      <w:r w:rsidRPr="0078747E">
        <w:rPr>
          <w:lang w:eastAsia="ja-JP"/>
        </w:rPr>
        <w:tab/>
      </w:r>
      <w:r>
        <w:t>Provisioning of</w:t>
      </w:r>
      <w:r w:rsidRPr="0078747E">
        <w:t xml:space="preserve"> </w:t>
      </w:r>
      <w:r>
        <w:t>QoS</w:t>
      </w:r>
      <w:r w:rsidRPr="0078747E">
        <w:t xml:space="preserve"> rules</w:t>
      </w:r>
      <w:bookmarkEnd w:id="240"/>
    </w:p>
    <w:p w14:paraId="36338955" w14:textId="77777777" w:rsidR="005C7BED" w:rsidRPr="00754A88" w:rsidRDefault="005C7BED" w:rsidP="005C7BED">
      <w:pPr>
        <w:pStyle w:val="Heading4"/>
        <w:rPr>
          <w:lang w:eastAsia="ja-JP"/>
        </w:rPr>
      </w:pPr>
      <w:bookmarkStart w:id="241" w:name="_Toc343033634"/>
      <w:r>
        <w:rPr>
          <w:rFonts w:eastAsia="바탕" w:hint="eastAsia"/>
          <w:szCs w:val="24"/>
          <w:lang w:eastAsia="ko-KR"/>
        </w:rPr>
        <w:t>D</w:t>
      </w:r>
      <w:r w:rsidRPr="00E236CE">
        <w:t>.2.2.2.1</w:t>
      </w:r>
      <w:r w:rsidRPr="00E236CE">
        <w:tab/>
        <w:t xml:space="preserve">QoS </w:t>
      </w:r>
      <w:r w:rsidRPr="00754A88">
        <w:t>rule request for services not known to PCRF</w:t>
      </w:r>
      <w:bookmarkEnd w:id="241"/>
    </w:p>
    <w:p w14:paraId="72284D7B" w14:textId="77777777" w:rsidR="005C7BED" w:rsidRPr="007814D9" w:rsidRDefault="005C7BED" w:rsidP="005C7BED">
      <w:pPr>
        <w:rPr>
          <w:rFonts w:hint="eastAsia"/>
          <w:noProof/>
          <w:lang w:eastAsia="ko-KR"/>
        </w:rPr>
      </w:pPr>
      <w:r w:rsidRPr="00754A88">
        <w:rPr>
          <w:noProof/>
        </w:rPr>
        <w:t xml:space="preserve">When the PCRF receives a request for </w:t>
      </w:r>
      <w:r>
        <w:rPr>
          <w:noProof/>
        </w:rPr>
        <w:t>QoS</w:t>
      </w:r>
      <w:r w:rsidRPr="00754A88">
        <w:rPr>
          <w:noProof/>
        </w:rPr>
        <w:t xml:space="preserve"> rules </w:t>
      </w:r>
      <w:r w:rsidRPr="00754A88">
        <w:t>while no suitable authorized PCC</w:t>
      </w:r>
      <w:r>
        <w:t>/QoS</w:t>
      </w:r>
      <w:r w:rsidRPr="00754A88">
        <w:t xml:space="preserve"> rules are configured in the PCRF, and if the user is not allowed to access AF session based services but is allowed to request resources for services not known to the PCRF, </w:t>
      </w:r>
      <w:r>
        <w:t xml:space="preserve">the procedures specified in </w:t>
      </w:r>
      <w:r w:rsidRPr="00754A88">
        <w:t>subclause 4.5.2</w:t>
      </w:r>
      <w:r>
        <w:t xml:space="preserve"> apply. In addition</w:t>
      </w:r>
      <w:r w:rsidRPr="00754A88">
        <w:t xml:space="preserve">, the PCRF may downgrade the bitrate parameters and the QCI according to </w:t>
      </w:r>
      <w:r>
        <w:t>operator</w:t>
      </w:r>
      <w:r w:rsidRPr="00754A88">
        <w:t xml:space="preserve"> policies when authorizing the request.</w:t>
      </w:r>
      <w:r>
        <w:t xml:space="preserve"> </w:t>
      </w:r>
    </w:p>
    <w:p w14:paraId="0F314C17" w14:textId="77777777" w:rsidR="005C7BED" w:rsidRPr="0078747E" w:rsidRDefault="005C7BED" w:rsidP="005C7BED">
      <w:pPr>
        <w:pStyle w:val="Heading3"/>
      </w:pPr>
      <w:bookmarkStart w:id="242" w:name="_Toc343033635"/>
      <w:r>
        <w:rPr>
          <w:rFonts w:eastAsia="바탕" w:hint="eastAsia"/>
          <w:lang w:eastAsia="ko-KR"/>
        </w:rPr>
        <w:t>D</w:t>
      </w:r>
      <w:r w:rsidRPr="000A5C77">
        <w:t>.2.</w:t>
      </w:r>
      <w:r>
        <w:t>2</w:t>
      </w:r>
      <w:r w:rsidRPr="000A5C77">
        <w:t>.3</w:t>
      </w:r>
      <w:r w:rsidRPr="0078747E">
        <w:tab/>
        <w:t>Provision</w:t>
      </w:r>
      <w:r>
        <w:t>ing and Policy Enforcement</w:t>
      </w:r>
      <w:r w:rsidRPr="0078747E">
        <w:t xml:space="preserve"> of Authorized QoS</w:t>
      </w:r>
      <w:bookmarkEnd w:id="242"/>
    </w:p>
    <w:p w14:paraId="7140D11D" w14:textId="77777777" w:rsidR="005C7BED" w:rsidRPr="0078747E" w:rsidRDefault="005C7BED" w:rsidP="005C7BED">
      <w:pPr>
        <w:pStyle w:val="Heading4"/>
        <w:rPr>
          <w:lang w:eastAsia="ja-JP"/>
        </w:rPr>
      </w:pPr>
      <w:bookmarkStart w:id="243" w:name="_Toc343033636"/>
      <w:r>
        <w:rPr>
          <w:rFonts w:eastAsia="바탕" w:hint="eastAsia"/>
          <w:lang w:eastAsia="ko-KR"/>
        </w:rPr>
        <w:t>D</w:t>
      </w:r>
      <w:r>
        <w:rPr>
          <w:lang w:eastAsia="ja-JP"/>
        </w:rPr>
        <w:t>.2.2.3.1</w:t>
      </w:r>
      <w:r w:rsidRPr="0078747E">
        <w:rPr>
          <w:lang w:eastAsia="ja-JP"/>
        </w:rPr>
        <w:tab/>
      </w:r>
      <w:r>
        <w:rPr>
          <w:lang w:eastAsia="ja-JP"/>
        </w:rPr>
        <w:t>Provisioning of</w:t>
      </w:r>
      <w:r w:rsidRPr="0078747E">
        <w:rPr>
          <w:lang w:eastAsia="ja-JP"/>
        </w:rPr>
        <w:t xml:space="preserve"> </w:t>
      </w:r>
      <w:r w:rsidRPr="006651EC">
        <w:rPr>
          <w:lang w:eastAsia="ja-JP"/>
        </w:rPr>
        <w:t>authorized QoS</w:t>
      </w:r>
      <w:bookmarkEnd w:id="243"/>
    </w:p>
    <w:p w14:paraId="5EA33FAB" w14:textId="77777777" w:rsidR="005C7BED" w:rsidRDefault="005C7BED" w:rsidP="005C7BED">
      <w:pPr>
        <w:rPr>
          <w:lang w:eastAsia="ja-JP"/>
        </w:rPr>
      </w:pPr>
      <w:r>
        <w:rPr>
          <w:lang w:eastAsia="ja-JP"/>
        </w:rPr>
        <w:t>When receiving a CCR</w:t>
      </w:r>
      <w:r w:rsidRPr="00D07E11">
        <w:rPr>
          <w:lang w:eastAsia="ja-JP"/>
        </w:rPr>
        <w:t xml:space="preserve"> </w:t>
      </w:r>
      <w:r>
        <w:rPr>
          <w:lang w:eastAsia="ja-JP"/>
        </w:rPr>
        <w:t>with a QoS-Information AVP, t</w:t>
      </w:r>
      <w:r w:rsidRPr="00F17ABC">
        <w:rPr>
          <w:lang w:eastAsia="ja-JP"/>
        </w:rPr>
        <w:t xml:space="preserve">he PCRF </w:t>
      </w:r>
      <w:r>
        <w:rPr>
          <w:lang w:eastAsia="ja-JP"/>
        </w:rPr>
        <w:t xml:space="preserve">shall decide upon the requested QoS information within the CCR command. </w:t>
      </w:r>
    </w:p>
    <w:p w14:paraId="37CE5FF5" w14:textId="77777777" w:rsidR="005C7BED" w:rsidRDefault="005C7BED" w:rsidP="005C7BED">
      <w:pPr>
        <w:pStyle w:val="B1"/>
        <w:rPr>
          <w:lang w:eastAsia="ja-JP"/>
        </w:rPr>
      </w:pPr>
      <w:r>
        <w:rPr>
          <w:lang w:eastAsia="ja-JP"/>
        </w:rPr>
        <w:t>-</w:t>
      </w:r>
      <w:r>
        <w:rPr>
          <w:lang w:eastAsia="ja-JP"/>
        </w:rPr>
        <w:tab/>
        <w:t xml:space="preserve">The PCRF may compare the authorized QoS derived according to Clause 6.3 of </w:t>
      </w:r>
      <w:r w:rsidRPr="00BA40CC">
        <w:rPr>
          <w:lang w:eastAsia="ja-JP"/>
        </w:rPr>
        <w:t>3GPP TS 29.213</w:t>
      </w:r>
      <w:r>
        <w:rPr>
          <w:lang w:eastAsia="ja-JP"/>
        </w:rPr>
        <w:t xml:space="preserve"> [8] with the requested QoS for the service data flow. If the requested QoS is less than the authorised QoS, the PCRF may either </w:t>
      </w:r>
      <w:r w:rsidRPr="0070285F">
        <w:rPr>
          <w:lang w:eastAsia="ja-JP"/>
        </w:rPr>
        <w:t>request to upgrade the IP CAN QoS</w:t>
      </w:r>
      <w:r>
        <w:rPr>
          <w:lang w:eastAsia="ja-JP"/>
        </w:rPr>
        <w:t xml:space="preserve"> by supplying that authorised QoS in the QoS-Information AVP within the QoS-Rule-Definition AVP to the BBERF (e.g. if the PCRF has exact knowledge of the required QoS for the corresponding service data flow), or the PCRF may only authorise the requested QoS by supplying the requested QoS in the QoS-Information AVP within the QoS-Rule-Definition AVP to the BBERF (e.g. if the PCRF only derives upper limits for the authorized QoS</w:t>
      </w:r>
      <w:r w:rsidDel="00950553">
        <w:rPr>
          <w:lang w:eastAsia="ja-JP"/>
        </w:rPr>
        <w:t xml:space="preserve"> </w:t>
      </w:r>
      <w:r>
        <w:rPr>
          <w:lang w:eastAsia="ja-JP"/>
        </w:rPr>
        <w:t xml:space="preserve">for the corresponding service data flow). </w:t>
      </w:r>
      <w:r w:rsidRPr="00BF46F9">
        <w:rPr>
          <w:lang w:eastAsia="ja-JP"/>
        </w:rPr>
        <w:t>If the requested QoS is higher than the authorised QoS, the PCRF shall downgrade the IP CAN QoS by supplying the authorised QoS in the QoS-Information AVP</w:t>
      </w:r>
      <w:r>
        <w:rPr>
          <w:lang w:eastAsia="ja-JP"/>
        </w:rPr>
        <w:t xml:space="preserve"> within the QoS-Rule-Definition AVP</w:t>
      </w:r>
      <w:r w:rsidRPr="00BF46F9">
        <w:rPr>
          <w:lang w:eastAsia="ja-JP"/>
        </w:rPr>
        <w:t xml:space="preserve"> to the </w:t>
      </w:r>
      <w:r>
        <w:rPr>
          <w:lang w:eastAsia="ja-JP"/>
        </w:rPr>
        <w:t>BBERF</w:t>
      </w:r>
      <w:r w:rsidRPr="00BF46F9">
        <w:rPr>
          <w:lang w:eastAsia="ja-JP"/>
        </w:rPr>
        <w:t>.</w:t>
      </w:r>
      <w:r>
        <w:rPr>
          <w:lang w:eastAsia="ja-JP"/>
        </w:rPr>
        <w:t xml:space="preserve"> </w:t>
      </w:r>
    </w:p>
    <w:p w14:paraId="034415DF" w14:textId="77777777" w:rsidR="005C7BED" w:rsidRDefault="005C7BED" w:rsidP="005C7BED">
      <w:pPr>
        <w:rPr>
          <w:lang w:eastAsia="ja-JP"/>
        </w:rPr>
      </w:pPr>
      <w:r>
        <w:rPr>
          <w:lang w:eastAsia="ja-JP"/>
        </w:rPr>
        <w:t>The PCRF may decide to modify the authorized QoS at any time. The PCRF shall send an unsolicited authorization to the BBERF as described in 4a.5.2. If the trigger to modify the authorized QoS comes from the AF, before starting an unsolicited provisioning, the PCRF may</w:t>
      </w:r>
      <w:r w:rsidRPr="0078747E">
        <w:rPr>
          <w:lang w:eastAsia="ja-JP"/>
        </w:rPr>
        <w:t xml:space="preserve"> start a timer </w:t>
      </w:r>
      <w:r>
        <w:rPr>
          <w:lang w:eastAsia="ja-JP"/>
        </w:rPr>
        <w:t xml:space="preserve">to </w:t>
      </w:r>
      <w:r w:rsidRPr="0078747E">
        <w:rPr>
          <w:lang w:eastAsia="ja-JP"/>
        </w:rPr>
        <w:t xml:space="preserve">wait for </w:t>
      </w:r>
      <w:r>
        <w:rPr>
          <w:lang w:eastAsia="ja-JP"/>
        </w:rPr>
        <w:t>a</w:t>
      </w:r>
      <w:r w:rsidRPr="0078747E">
        <w:rPr>
          <w:lang w:eastAsia="ja-JP"/>
        </w:rPr>
        <w:t xml:space="preserve"> </w:t>
      </w:r>
      <w:r>
        <w:rPr>
          <w:lang w:eastAsia="ja-JP"/>
        </w:rPr>
        <w:t>UE requested corresponding QoS modification.</w:t>
      </w:r>
      <w:r w:rsidRPr="0078747E">
        <w:rPr>
          <w:lang w:eastAsia="ja-JP"/>
        </w:rPr>
        <w:t xml:space="preserve"> At </w:t>
      </w:r>
      <w:r>
        <w:rPr>
          <w:lang w:eastAsia="ja-JP"/>
        </w:rPr>
        <w:t xml:space="preserve">the </w:t>
      </w:r>
      <w:r w:rsidRPr="0078747E">
        <w:rPr>
          <w:lang w:eastAsia="ja-JP"/>
        </w:rPr>
        <w:t xml:space="preserve">expiry of the timer, </w:t>
      </w:r>
      <w:r>
        <w:rPr>
          <w:lang w:eastAsia="ja-JP"/>
        </w:rPr>
        <w:t>if no QoS rule request has previously been received by the PCRF, the PCRF should go on with the unsolicited authorization as explained above.</w:t>
      </w:r>
    </w:p>
    <w:p w14:paraId="6607B3A6" w14:textId="77777777" w:rsidR="005C7BED" w:rsidRPr="0078747E" w:rsidRDefault="005C7BED" w:rsidP="005C7BED">
      <w:pPr>
        <w:pStyle w:val="Heading4"/>
        <w:rPr>
          <w:lang w:eastAsia="ja-JP"/>
        </w:rPr>
      </w:pPr>
      <w:bookmarkStart w:id="244" w:name="_Toc343033637"/>
      <w:r>
        <w:rPr>
          <w:rFonts w:eastAsia="바탕" w:hint="eastAsia"/>
          <w:lang w:eastAsia="ko-KR"/>
        </w:rPr>
        <w:t>D</w:t>
      </w:r>
      <w:r>
        <w:rPr>
          <w:lang w:eastAsia="ja-JP"/>
        </w:rPr>
        <w:t>.2.2.3.2</w:t>
      </w:r>
      <w:r w:rsidRPr="0078747E">
        <w:rPr>
          <w:lang w:eastAsia="ja-JP"/>
        </w:rPr>
        <w:tab/>
        <w:t xml:space="preserve">Policy enforcement for </w:t>
      </w:r>
      <w:r w:rsidRPr="006651EC">
        <w:rPr>
          <w:lang w:eastAsia="ja-JP"/>
        </w:rPr>
        <w:t>authorized QoS</w:t>
      </w:r>
      <w:bookmarkEnd w:id="244"/>
    </w:p>
    <w:p w14:paraId="5083C484" w14:textId="77777777" w:rsidR="005C7BED" w:rsidRDefault="005C7BED" w:rsidP="005C7BED">
      <w:pPr>
        <w:rPr>
          <w:lang w:eastAsia="ja-JP"/>
        </w:rPr>
      </w:pPr>
      <w:r>
        <w:rPr>
          <w:lang w:eastAsia="ja-JP"/>
        </w:rPr>
        <w:t>The procedures as described in 4a.5.10 apply with the following additions.</w:t>
      </w:r>
    </w:p>
    <w:p w14:paraId="6A16EB4B" w14:textId="77777777" w:rsidR="005C7BED" w:rsidRPr="008F604E" w:rsidRDefault="005C7BED" w:rsidP="005C7BED">
      <w:pPr>
        <w:rPr>
          <w:rFonts w:hint="eastAsia"/>
          <w:lang w:eastAsia="ko-KR"/>
        </w:rPr>
      </w:pPr>
      <w:r>
        <w:rPr>
          <w:lang w:eastAsia="ja-JP"/>
        </w:rPr>
        <w:t>Upon reception of an authorized QoS within a CCA or RAR command, t</w:t>
      </w:r>
      <w:r w:rsidRPr="0078747E">
        <w:rPr>
          <w:lang w:eastAsia="ja-JP"/>
        </w:rPr>
        <w:t xml:space="preserve">he </w:t>
      </w:r>
      <w:r>
        <w:rPr>
          <w:lang w:eastAsia="ja-JP"/>
        </w:rPr>
        <w:t>BBERF</w:t>
      </w:r>
      <w:r w:rsidRPr="0078747E">
        <w:rPr>
          <w:lang w:eastAsia="ja-JP"/>
        </w:rPr>
        <w:t xml:space="preserve"> shall perform the mapping </w:t>
      </w:r>
      <w:r>
        <w:rPr>
          <w:lang w:eastAsia="ja-JP"/>
        </w:rPr>
        <w:t xml:space="preserve">from that </w:t>
      </w:r>
      <w:r w:rsidRPr="0078747E">
        <w:rPr>
          <w:lang w:eastAsia="ja-JP"/>
        </w:rPr>
        <w:t xml:space="preserve">"Authorised QoS" information into authorised </w:t>
      </w:r>
      <w:r>
        <w:rPr>
          <w:lang w:eastAsia="ja-JP"/>
        </w:rPr>
        <w:t>access specific</w:t>
      </w:r>
      <w:r w:rsidRPr="0078747E">
        <w:rPr>
          <w:lang w:eastAsia="ja-JP"/>
        </w:rPr>
        <w:t xml:space="preserve"> QoS information</w:t>
      </w:r>
      <w:r>
        <w:rPr>
          <w:lang w:eastAsia="ja-JP"/>
        </w:rPr>
        <w:t xml:space="preserve"> according to guidelines described in Clause </w:t>
      </w:r>
      <w:r>
        <w:rPr>
          <w:rFonts w:eastAsia="바탕" w:hint="eastAsia"/>
          <w:lang w:eastAsia="ko-KR"/>
        </w:rPr>
        <w:t>D</w:t>
      </w:r>
      <w:r>
        <w:rPr>
          <w:lang w:eastAsia="ja-JP"/>
        </w:rPr>
        <w:t xml:space="preserve">.2.4. </w:t>
      </w:r>
    </w:p>
    <w:p w14:paraId="0C4D994E" w14:textId="77777777" w:rsidR="005C7BED" w:rsidRDefault="005C7BED" w:rsidP="005C7BED">
      <w:r w:rsidRPr="0078747E">
        <w:t xml:space="preserve">When the </w:t>
      </w:r>
      <w:r>
        <w:t>BBERF</w:t>
      </w:r>
      <w:r w:rsidRPr="0078747E">
        <w:t xml:space="preserve"> receives an unsolicited authorisation decision from the </w:t>
      </w:r>
      <w:r w:rsidRPr="00A22E7F">
        <w:t>PCRF</w:t>
      </w:r>
      <w:r w:rsidRPr="0078747E">
        <w:t xml:space="preserve"> </w:t>
      </w:r>
      <w:r>
        <w:t xml:space="preserve">(i.e. a decision within a RAR) </w:t>
      </w:r>
      <w:r w:rsidRPr="0078747E">
        <w:t xml:space="preserve">with updated QoS information, the </w:t>
      </w:r>
      <w:r>
        <w:t xml:space="preserve">BBERF </w:t>
      </w:r>
      <w:r w:rsidRPr="0078747E">
        <w:t>shall up</w:t>
      </w:r>
      <w:r>
        <w:t xml:space="preserve">date the stored authorised QoS. </w:t>
      </w:r>
      <w:r w:rsidRPr="0078747E">
        <w:t xml:space="preserve">If the existing QoS of the </w:t>
      </w:r>
      <w:r>
        <w:t xml:space="preserve">IP-CAN bearer does not match </w:t>
      </w:r>
      <w:r w:rsidRPr="0078747E">
        <w:t>the updated authorised QoS</w:t>
      </w:r>
      <w:r>
        <w:t>,</w:t>
      </w:r>
      <w:r w:rsidRPr="0078747E">
        <w:t xml:space="preserve"> the </w:t>
      </w:r>
      <w:r>
        <w:t xml:space="preserve">BBERF </w:t>
      </w:r>
      <w:r w:rsidRPr="0078747E">
        <w:t xml:space="preserve">shall perform a network initiated </w:t>
      </w:r>
      <w:r>
        <w:t xml:space="preserve">QoS </w:t>
      </w:r>
      <w:r w:rsidRPr="0078747E">
        <w:t xml:space="preserve">modification to </w:t>
      </w:r>
      <w:r>
        <w:t>adjust</w:t>
      </w:r>
      <w:r w:rsidRPr="0078747E">
        <w:t xml:space="preserve"> the QoS to the authorised level.</w:t>
      </w:r>
    </w:p>
    <w:p w14:paraId="17FEFEE2" w14:textId="77777777" w:rsidR="005C7BED" w:rsidRPr="00880402" w:rsidRDefault="005C7BED" w:rsidP="005C7BED">
      <w:pPr>
        <w:pStyle w:val="Heading3"/>
        <w:rPr>
          <w:lang w:val="en-US"/>
        </w:rPr>
      </w:pPr>
      <w:bookmarkStart w:id="245" w:name="_Toc343033638"/>
      <w:r>
        <w:rPr>
          <w:rFonts w:eastAsia="바탕" w:hint="eastAsia"/>
          <w:lang w:val="en-US" w:eastAsia="ko-KR"/>
        </w:rPr>
        <w:t>D</w:t>
      </w:r>
      <w:r>
        <w:rPr>
          <w:lang w:val="en-US"/>
        </w:rPr>
        <w:t>.2.3</w:t>
      </w:r>
      <w:r w:rsidRPr="00880402">
        <w:rPr>
          <w:lang w:val="en-US"/>
        </w:rPr>
        <w:t xml:space="preserve"> </w:t>
      </w:r>
      <w:r w:rsidRPr="00880402">
        <w:rPr>
          <w:lang w:val="en-US"/>
        </w:rPr>
        <w:tab/>
        <w:t>Bearer Control Mode Selection</w:t>
      </w:r>
      <w:bookmarkEnd w:id="245"/>
    </w:p>
    <w:p w14:paraId="2C84EAC3" w14:textId="77777777" w:rsidR="005C7BED" w:rsidRDefault="005C7BED" w:rsidP="005C7BED">
      <w:r>
        <w:t>Bearer Control Mode selection shall take place via Gxa reference point to the HSGW.</w:t>
      </w:r>
    </w:p>
    <w:p w14:paraId="022EF956" w14:textId="77777777" w:rsidR="005C7BED" w:rsidRDefault="005C7BED" w:rsidP="005C7BED">
      <w:r>
        <w:t xml:space="preserve">The HSGW shall only include the Network-Request-Support AVP if it supports the network-initiated bearer setup procedure and the UE has previously indicated to the HSGW that the UE also support it. </w:t>
      </w:r>
    </w:p>
    <w:p w14:paraId="5F1FF816" w14:textId="77777777" w:rsidR="005C7BED" w:rsidRDefault="005C7BED" w:rsidP="005C7BED">
      <w:r>
        <w:t xml:space="preserve">The PCRF derives the selected Bearer-Control-Mode AVP based on the received Network-Request-Support AVP, access network information, subscriber information and operator policy. The selected Bearer-Control-Mode AVP shall be provided to the HSGW using the QoS rule provision procedures at Gateway control session establishment. </w:t>
      </w:r>
    </w:p>
    <w:p w14:paraId="687D4566" w14:textId="77777777" w:rsidR="005C7BED" w:rsidRDefault="005C7BED" w:rsidP="005C7BED">
      <w:pPr>
        <w:rPr>
          <w:rFonts w:hint="eastAsia"/>
          <w:lang w:eastAsia="ko-KR"/>
        </w:rPr>
      </w:pPr>
      <w:r>
        <w:t>The BCM selection procedure may also be triggered as a consequence of a change of HSGW.</w:t>
      </w:r>
    </w:p>
    <w:p w14:paraId="28DC4FFE" w14:textId="77777777" w:rsidR="005C7BED" w:rsidRPr="0078747E" w:rsidRDefault="005C7BED" w:rsidP="005C7BED">
      <w:r w:rsidRPr="0078747E">
        <w:t xml:space="preserve">The values </w:t>
      </w:r>
      <w:r>
        <w:t>defined in 5.3.23 for the Bearer-Control-Mode AVP apply with the following meaning</w:t>
      </w:r>
      <w:r w:rsidRPr="0078747E">
        <w:t>:</w:t>
      </w:r>
    </w:p>
    <w:p w14:paraId="26F5995E" w14:textId="77777777" w:rsidR="005C7BED" w:rsidRPr="0078747E" w:rsidRDefault="005C7BED" w:rsidP="00915352">
      <w:pPr>
        <w:pStyle w:val="B1"/>
      </w:pPr>
      <w:r>
        <w:t>UE_ONLY</w:t>
      </w:r>
      <w:r w:rsidRPr="0078747E">
        <w:t xml:space="preserve"> (0)</w:t>
      </w:r>
    </w:p>
    <w:p w14:paraId="370979AD" w14:textId="77777777" w:rsidR="005C7BED" w:rsidRPr="0078747E" w:rsidRDefault="00915352" w:rsidP="00915352">
      <w:pPr>
        <w:pStyle w:val="B1"/>
      </w:pPr>
      <w:r>
        <w:tab/>
      </w:r>
      <w:r w:rsidR="005C7BED" w:rsidRPr="0078747E">
        <w:t xml:space="preserve">This </w:t>
      </w:r>
      <w:r w:rsidR="005C7BED">
        <w:t>value is used to indicate that the UE shall request any additional resource establishment</w:t>
      </w:r>
      <w:r w:rsidR="005C7BED" w:rsidRPr="0078747E">
        <w:t>.</w:t>
      </w:r>
      <w:r w:rsidR="005C7BED" w:rsidRPr="00F029D9">
        <w:t xml:space="preserve"> </w:t>
      </w:r>
    </w:p>
    <w:p w14:paraId="018DA31D" w14:textId="77777777" w:rsidR="005C7BED" w:rsidRPr="0078747E" w:rsidRDefault="005C7BED" w:rsidP="00915352">
      <w:pPr>
        <w:pStyle w:val="B1"/>
      </w:pPr>
      <w:r>
        <w:t>RESERVED</w:t>
      </w:r>
      <w:r w:rsidRPr="0078747E">
        <w:t xml:space="preserve"> (1)</w:t>
      </w:r>
    </w:p>
    <w:p w14:paraId="31B74B08" w14:textId="77777777" w:rsidR="005C7BED" w:rsidRDefault="00915352" w:rsidP="00915352">
      <w:pPr>
        <w:pStyle w:val="B1"/>
      </w:pPr>
      <w:r>
        <w:tab/>
      </w:r>
      <w:r w:rsidR="005C7BED" w:rsidRPr="0078747E">
        <w:t xml:space="preserve">This value is </w:t>
      </w:r>
      <w:r w:rsidR="005C7BED">
        <w:rPr>
          <w:rFonts w:hint="eastAsia"/>
          <w:lang w:eastAsia="ko-KR"/>
        </w:rPr>
        <w:t xml:space="preserve">not </w:t>
      </w:r>
      <w:r w:rsidR="005C7BED" w:rsidRPr="0078747E">
        <w:t xml:space="preserve">used </w:t>
      </w:r>
      <w:r w:rsidR="005C7BED">
        <w:rPr>
          <w:rFonts w:hint="eastAsia"/>
          <w:lang w:eastAsia="ko-KR"/>
        </w:rPr>
        <w:t>in this Release.</w:t>
      </w:r>
    </w:p>
    <w:p w14:paraId="5FC62DEC" w14:textId="77777777" w:rsidR="005C7BED" w:rsidRPr="0078747E" w:rsidRDefault="005C7BED" w:rsidP="00915352">
      <w:pPr>
        <w:pStyle w:val="B1"/>
      </w:pPr>
      <w:r>
        <w:t>UE_NW</w:t>
      </w:r>
      <w:r w:rsidRPr="0078747E">
        <w:t xml:space="preserve"> (</w:t>
      </w:r>
      <w:r>
        <w:t>2</w:t>
      </w:r>
      <w:r w:rsidRPr="0078747E">
        <w:t>)</w:t>
      </w:r>
    </w:p>
    <w:p w14:paraId="50DCAF08" w14:textId="77777777" w:rsidR="005C7BED" w:rsidRPr="005C2AF4" w:rsidRDefault="00915352" w:rsidP="00915352">
      <w:pPr>
        <w:pStyle w:val="B1"/>
        <w:rPr>
          <w:rFonts w:hint="eastAsia"/>
          <w:lang w:eastAsia="ko-KR"/>
        </w:rPr>
      </w:pPr>
      <w:r>
        <w:tab/>
      </w:r>
      <w:r w:rsidR="005C7BED" w:rsidRPr="00E11DB7">
        <w:t xml:space="preserve">This value is used to indicate that both the UE and </w:t>
      </w:r>
      <w:r w:rsidR="005C7BED">
        <w:t xml:space="preserve">the BBERF may request any additional bearer </w:t>
      </w:r>
      <w:r w:rsidR="005C7BED" w:rsidRPr="00E11DB7">
        <w:t xml:space="preserve">establishment and add </w:t>
      </w:r>
      <w:r w:rsidR="00D44802">
        <w:t>additional</w:t>
      </w:r>
      <w:r w:rsidR="005C7BED" w:rsidRPr="00E11DB7">
        <w:t xml:space="preserve"> t</w:t>
      </w:r>
      <w:r w:rsidR="005C7BED">
        <w:t>raffic mapping information to an existing bearer</w:t>
      </w:r>
      <w:r w:rsidR="005C7BED" w:rsidRPr="00E11DB7">
        <w:t>.</w:t>
      </w:r>
    </w:p>
    <w:p w14:paraId="3D33A477" w14:textId="77777777" w:rsidR="005C7BED" w:rsidRDefault="005C7BED" w:rsidP="005C7BED">
      <w:pPr>
        <w:pStyle w:val="Heading2"/>
      </w:pPr>
      <w:bookmarkStart w:id="246" w:name="_Toc343033639"/>
      <w:r>
        <w:rPr>
          <w:rFonts w:eastAsia="바탕" w:hint="eastAsia"/>
          <w:lang w:eastAsia="ko-KR"/>
        </w:rPr>
        <w:t>D</w:t>
      </w:r>
      <w:r>
        <w:t>.2.4</w:t>
      </w:r>
      <w:r>
        <w:tab/>
        <w:t>QoS Mapping</w:t>
      </w:r>
      <w:bookmarkEnd w:id="246"/>
    </w:p>
    <w:p w14:paraId="01394BEA" w14:textId="77777777" w:rsidR="005C7BED" w:rsidRPr="00880402" w:rsidRDefault="005C7BED" w:rsidP="005C7BED">
      <w:pPr>
        <w:pStyle w:val="Heading3"/>
        <w:rPr>
          <w:lang w:val="en-US"/>
        </w:rPr>
      </w:pPr>
      <w:bookmarkStart w:id="247" w:name="_Toc343033640"/>
      <w:r>
        <w:rPr>
          <w:rFonts w:eastAsia="바탕" w:hint="eastAsia"/>
          <w:lang w:val="en-US" w:eastAsia="ko-KR"/>
        </w:rPr>
        <w:t>D</w:t>
      </w:r>
      <w:r>
        <w:rPr>
          <w:lang w:val="en-US"/>
        </w:rPr>
        <w:t>.2.4.1</w:t>
      </w:r>
      <w:r w:rsidRPr="00880402">
        <w:rPr>
          <w:lang w:val="en-US"/>
        </w:rPr>
        <w:t xml:space="preserve"> </w:t>
      </w:r>
      <w:r w:rsidRPr="00880402">
        <w:rPr>
          <w:lang w:val="en-US"/>
        </w:rPr>
        <w:tab/>
      </w:r>
      <w:r>
        <w:rPr>
          <w:lang w:val="en-US"/>
        </w:rPr>
        <w:t>QCI to eHRPD QoS parameter mapping</w:t>
      </w:r>
      <w:bookmarkEnd w:id="247"/>
    </w:p>
    <w:p w14:paraId="0E220BF4" w14:textId="77777777" w:rsidR="005C7BED" w:rsidRPr="005C7BED" w:rsidRDefault="005C7BED" w:rsidP="005C7BED">
      <w:pPr>
        <w:rPr>
          <w:rFonts w:eastAsia="바탕" w:hint="eastAsia"/>
          <w:noProof/>
          <w:lang w:eastAsia="ko-KR"/>
        </w:rPr>
      </w:pPr>
      <w:r>
        <w:t>The mapping of QCI to eHRPD QoS parameters follows the guidelines described 3GPP2 X.S0057 [24].</w:t>
      </w:r>
      <w:r>
        <w:rPr>
          <w:rFonts w:hint="eastAsia"/>
          <w:lang w:eastAsia="ko-KR"/>
        </w:rPr>
        <w:t xml:space="preserve"> </w:t>
      </w:r>
    </w:p>
    <w:p w14:paraId="4B314F1B" w14:textId="77777777" w:rsidR="00454F4A" w:rsidRPr="0078747E" w:rsidRDefault="00454F4A" w:rsidP="00A22E7F">
      <w:pPr>
        <w:pStyle w:val="Heading8"/>
      </w:pPr>
      <w:bookmarkStart w:id="248" w:name="_Toc343033641"/>
      <w:r w:rsidRPr="0078747E">
        <w:t xml:space="preserve">Annex </w:t>
      </w:r>
      <w:r w:rsidR="005C7BED">
        <w:rPr>
          <w:rFonts w:eastAsia="바탕" w:hint="eastAsia"/>
          <w:lang w:eastAsia="ko-KR"/>
        </w:rPr>
        <w:t>E</w:t>
      </w:r>
      <w:r w:rsidR="005C7BED" w:rsidRPr="0078747E">
        <w:rPr>
          <w:lang w:eastAsia="ja-JP"/>
        </w:rPr>
        <w:t xml:space="preserve"> </w:t>
      </w:r>
      <w:r w:rsidRPr="0078747E">
        <w:t>(informative):</w:t>
      </w:r>
      <w:r w:rsidRPr="0078747E">
        <w:br/>
        <w:t>Change history</w:t>
      </w:r>
      <w:bookmarkEnd w:id="248"/>
    </w:p>
    <w:p w14:paraId="3DB49E61" w14:textId="77777777" w:rsidR="00454F4A" w:rsidRPr="0078747E" w:rsidRDefault="00454F4A">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1063"/>
        <w:gridCol w:w="679"/>
        <w:gridCol w:w="901"/>
        <w:gridCol w:w="426"/>
        <w:gridCol w:w="428"/>
        <w:gridCol w:w="4867"/>
        <w:gridCol w:w="567"/>
        <w:gridCol w:w="567"/>
        <w:tblGridChange w:id="249">
          <w:tblGrid>
            <w:gridCol w:w="1063"/>
            <w:gridCol w:w="679"/>
            <w:gridCol w:w="901"/>
            <w:gridCol w:w="426"/>
            <w:gridCol w:w="428"/>
            <w:gridCol w:w="4867"/>
            <w:gridCol w:w="567"/>
            <w:gridCol w:w="567"/>
          </w:tblGrid>
        </w:tblGridChange>
      </w:tblGrid>
      <w:tr w:rsidR="00454F4A" w:rsidRPr="0078747E" w14:paraId="76919546" w14:textId="77777777">
        <w:tblPrEx>
          <w:tblCellMar>
            <w:top w:w="0" w:type="dxa"/>
            <w:bottom w:w="0" w:type="dxa"/>
          </w:tblCellMar>
        </w:tblPrEx>
        <w:trPr>
          <w:jc w:val="center"/>
        </w:trPr>
        <w:tc>
          <w:tcPr>
            <w:tcW w:w="1063" w:type="dxa"/>
            <w:shd w:val="pct10" w:color="auto" w:fill="FFFFFF"/>
          </w:tcPr>
          <w:p w14:paraId="552CD00B" w14:textId="77777777" w:rsidR="00454F4A" w:rsidRPr="0078747E" w:rsidRDefault="00454F4A">
            <w:pPr>
              <w:pStyle w:val="TAL"/>
              <w:rPr>
                <w:b/>
                <w:sz w:val="16"/>
              </w:rPr>
            </w:pPr>
            <w:r w:rsidRPr="0078747E">
              <w:rPr>
                <w:b/>
                <w:sz w:val="16"/>
              </w:rPr>
              <w:t>Date</w:t>
            </w:r>
          </w:p>
        </w:tc>
        <w:tc>
          <w:tcPr>
            <w:tcW w:w="679" w:type="dxa"/>
            <w:shd w:val="pct10" w:color="auto" w:fill="FFFFFF"/>
          </w:tcPr>
          <w:p w14:paraId="333629E9" w14:textId="77777777" w:rsidR="00454F4A" w:rsidRPr="0078747E" w:rsidRDefault="00454F4A">
            <w:pPr>
              <w:pStyle w:val="TAL"/>
              <w:rPr>
                <w:b/>
                <w:sz w:val="16"/>
              </w:rPr>
            </w:pPr>
            <w:r w:rsidRPr="0078747E">
              <w:rPr>
                <w:b/>
                <w:sz w:val="16"/>
              </w:rPr>
              <w:t>TSG #</w:t>
            </w:r>
          </w:p>
        </w:tc>
        <w:tc>
          <w:tcPr>
            <w:tcW w:w="901" w:type="dxa"/>
            <w:shd w:val="pct10" w:color="auto" w:fill="FFFFFF"/>
          </w:tcPr>
          <w:p w14:paraId="3FF2A969" w14:textId="77777777" w:rsidR="00454F4A" w:rsidRPr="0078747E" w:rsidRDefault="00454F4A">
            <w:pPr>
              <w:pStyle w:val="TAL"/>
              <w:rPr>
                <w:b/>
                <w:sz w:val="16"/>
              </w:rPr>
            </w:pPr>
            <w:r w:rsidRPr="0078747E">
              <w:rPr>
                <w:b/>
                <w:sz w:val="16"/>
              </w:rPr>
              <w:t>TSG Doc.</w:t>
            </w:r>
          </w:p>
        </w:tc>
        <w:tc>
          <w:tcPr>
            <w:tcW w:w="426" w:type="dxa"/>
            <w:shd w:val="pct10" w:color="auto" w:fill="FFFFFF"/>
          </w:tcPr>
          <w:p w14:paraId="5B59EBD9" w14:textId="77777777" w:rsidR="00454F4A" w:rsidRPr="0078747E" w:rsidRDefault="00454F4A">
            <w:pPr>
              <w:pStyle w:val="TAL"/>
              <w:rPr>
                <w:b/>
                <w:sz w:val="16"/>
              </w:rPr>
            </w:pPr>
            <w:r w:rsidRPr="0078747E">
              <w:rPr>
                <w:b/>
                <w:sz w:val="16"/>
              </w:rPr>
              <w:t>CR</w:t>
            </w:r>
          </w:p>
        </w:tc>
        <w:tc>
          <w:tcPr>
            <w:tcW w:w="428" w:type="dxa"/>
            <w:shd w:val="pct10" w:color="auto" w:fill="FFFFFF"/>
          </w:tcPr>
          <w:p w14:paraId="23B9C158" w14:textId="77777777" w:rsidR="00454F4A" w:rsidRPr="0078747E" w:rsidRDefault="00454F4A">
            <w:pPr>
              <w:pStyle w:val="TAL"/>
              <w:rPr>
                <w:b/>
                <w:sz w:val="16"/>
              </w:rPr>
            </w:pPr>
            <w:r w:rsidRPr="0078747E">
              <w:rPr>
                <w:b/>
                <w:sz w:val="16"/>
              </w:rPr>
              <w:t>Rev</w:t>
            </w:r>
          </w:p>
        </w:tc>
        <w:tc>
          <w:tcPr>
            <w:tcW w:w="4867" w:type="dxa"/>
            <w:shd w:val="pct10" w:color="auto" w:fill="FFFFFF"/>
          </w:tcPr>
          <w:p w14:paraId="283B1AD2" w14:textId="77777777" w:rsidR="00454F4A" w:rsidRPr="0078747E" w:rsidRDefault="00454F4A">
            <w:pPr>
              <w:pStyle w:val="TAL"/>
              <w:rPr>
                <w:b/>
                <w:sz w:val="16"/>
              </w:rPr>
            </w:pPr>
            <w:r w:rsidRPr="0078747E">
              <w:rPr>
                <w:b/>
                <w:sz w:val="16"/>
              </w:rPr>
              <w:t>Subject/Comment</w:t>
            </w:r>
          </w:p>
        </w:tc>
        <w:tc>
          <w:tcPr>
            <w:tcW w:w="567" w:type="dxa"/>
            <w:shd w:val="pct10" w:color="auto" w:fill="FFFFFF"/>
          </w:tcPr>
          <w:p w14:paraId="7E80B98F" w14:textId="77777777" w:rsidR="00454F4A" w:rsidRPr="0078747E" w:rsidRDefault="00454F4A">
            <w:pPr>
              <w:pStyle w:val="TAL"/>
              <w:rPr>
                <w:b/>
                <w:sz w:val="16"/>
              </w:rPr>
            </w:pPr>
            <w:r w:rsidRPr="0078747E">
              <w:rPr>
                <w:b/>
                <w:sz w:val="16"/>
              </w:rPr>
              <w:t>Old</w:t>
            </w:r>
          </w:p>
        </w:tc>
        <w:tc>
          <w:tcPr>
            <w:tcW w:w="567" w:type="dxa"/>
            <w:shd w:val="pct10" w:color="auto" w:fill="FFFFFF"/>
          </w:tcPr>
          <w:p w14:paraId="2B5BA9E6" w14:textId="77777777" w:rsidR="00454F4A" w:rsidRPr="0078747E" w:rsidRDefault="00454F4A">
            <w:pPr>
              <w:pStyle w:val="TAL"/>
              <w:rPr>
                <w:b/>
                <w:sz w:val="16"/>
              </w:rPr>
            </w:pPr>
            <w:r w:rsidRPr="0078747E">
              <w:rPr>
                <w:b/>
                <w:sz w:val="16"/>
              </w:rPr>
              <w:t>New</w:t>
            </w:r>
          </w:p>
        </w:tc>
      </w:tr>
      <w:tr w:rsidR="00454F4A" w:rsidRPr="0078747E" w14:paraId="4D2851D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A188B86" w14:textId="77777777" w:rsidR="00454F4A" w:rsidRPr="00680091" w:rsidRDefault="00454F4A" w:rsidP="00680091">
            <w:pPr>
              <w:pStyle w:val="TALChar"/>
              <w:rPr>
                <w:snapToGrid w:val="0"/>
                <w:sz w:val="16"/>
                <w:szCs w:val="16"/>
              </w:rPr>
            </w:pPr>
            <w:r w:rsidRPr="00680091">
              <w:rPr>
                <w:snapToGrid w:val="0"/>
                <w:sz w:val="16"/>
                <w:szCs w:val="16"/>
              </w:rPr>
              <w:t>11/11/2005</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AAD7F81" w14:textId="77777777" w:rsidR="00454F4A" w:rsidRPr="00FC2095" w:rsidRDefault="00454F4A" w:rsidP="00FC2095">
            <w:pPr>
              <w:pStyle w:val="TALChar"/>
              <w:rPr>
                <w:snapToGrid w:val="0"/>
                <w:sz w:val="16"/>
                <w:szCs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0139F3" w14:textId="77777777" w:rsidR="00454F4A" w:rsidRPr="00FC2095" w:rsidRDefault="00454F4A" w:rsidP="00FC2095">
            <w:pPr>
              <w:pStyle w:val="TALChar"/>
              <w:rPr>
                <w:snapToGrid w:val="0"/>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190110" w14:textId="77777777" w:rsidR="00454F4A" w:rsidRPr="00FC2095" w:rsidRDefault="00454F4A" w:rsidP="00FC2095">
            <w:pPr>
              <w:pStyle w:val="TALChar"/>
              <w:rPr>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4A77DD" w14:textId="77777777" w:rsidR="00454F4A" w:rsidRPr="00FC2095" w:rsidRDefault="00454F4A" w:rsidP="00FC2095">
            <w:pPr>
              <w:pStyle w:val="TALChar"/>
              <w:rPr>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E523D6" w14:textId="77777777" w:rsidR="00454F4A" w:rsidRPr="00680091" w:rsidRDefault="00454F4A" w:rsidP="00680091">
            <w:pPr>
              <w:pStyle w:val="TALChar"/>
              <w:rPr>
                <w:snapToGrid w:val="0"/>
                <w:sz w:val="16"/>
                <w:szCs w:val="16"/>
              </w:rPr>
            </w:pPr>
            <w:r w:rsidRPr="00680091">
              <w:rPr>
                <w:snapToGrid w:val="0"/>
                <w:sz w:val="16"/>
                <w:szCs w:val="16"/>
              </w:rPr>
              <w:t>Includes the following TDOC</w:t>
            </w:r>
            <w:r w:rsidR="00F07D03" w:rsidRPr="00680091">
              <w:rPr>
                <w:snapToGrid w:val="0"/>
                <w:sz w:val="16"/>
                <w:szCs w:val="16"/>
              </w:rPr>
              <w:t>s</w:t>
            </w:r>
            <w:r w:rsidRPr="00680091">
              <w:rPr>
                <w:snapToGrid w:val="0"/>
                <w:sz w:val="16"/>
                <w:szCs w:val="16"/>
              </w:rPr>
              <w:t xml:space="preserve"> agreed at CT3#38:</w:t>
            </w:r>
            <w:r w:rsidRPr="00680091">
              <w:rPr>
                <w:snapToGrid w:val="0"/>
                <w:sz w:val="16"/>
                <w:szCs w:val="16"/>
              </w:rPr>
              <w:br/>
              <w:t>C3-050692, C3-050834, C3-050835, C3-050843, C3-050846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9CBEAE" w14:textId="77777777" w:rsidR="00454F4A" w:rsidRPr="00680091" w:rsidRDefault="00454F4A" w:rsidP="00680091">
            <w:pPr>
              <w:pStyle w:val="TALChar"/>
              <w:rPr>
                <w:snapToGrid w:val="0"/>
                <w:sz w:val="16"/>
                <w:szCs w:val="16"/>
              </w:rPr>
            </w:pPr>
            <w:r w:rsidRPr="00680091">
              <w:rPr>
                <w:snapToGrid w:val="0"/>
                <w:sz w:val="16"/>
                <w:szCs w:val="16"/>
              </w:rPr>
              <w:t>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BEF4F" w14:textId="77777777" w:rsidR="00454F4A" w:rsidRPr="00680091" w:rsidRDefault="00454F4A" w:rsidP="00680091">
            <w:pPr>
              <w:pStyle w:val="TALChar"/>
              <w:rPr>
                <w:snapToGrid w:val="0"/>
                <w:sz w:val="16"/>
                <w:szCs w:val="16"/>
              </w:rPr>
            </w:pPr>
            <w:r w:rsidRPr="00680091">
              <w:rPr>
                <w:snapToGrid w:val="0"/>
                <w:sz w:val="16"/>
                <w:szCs w:val="16"/>
              </w:rPr>
              <w:t>0.1.0</w:t>
            </w:r>
          </w:p>
        </w:tc>
      </w:tr>
      <w:tr w:rsidR="00454F4A" w:rsidRPr="0078747E" w14:paraId="6FBCC3A4" w14:textId="77777777">
        <w:tblPrEx>
          <w:tblCellMar>
            <w:top w:w="0" w:type="dxa"/>
            <w:bottom w:w="0" w:type="dxa"/>
          </w:tblCellMar>
        </w:tblPrEx>
        <w:trPr>
          <w:jc w:val="center"/>
        </w:trPr>
        <w:tc>
          <w:tcPr>
            <w:tcW w:w="1063" w:type="dxa"/>
            <w:shd w:val="solid" w:color="FFFFFF" w:fill="auto"/>
          </w:tcPr>
          <w:p w14:paraId="1ED94C8D" w14:textId="77777777" w:rsidR="00454F4A" w:rsidRPr="00680091" w:rsidRDefault="00CF2A66" w:rsidP="00680091">
            <w:pPr>
              <w:pStyle w:val="TALChar"/>
              <w:rPr>
                <w:snapToGrid w:val="0"/>
                <w:sz w:val="16"/>
                <w:szCs w:val="16"/>
              </w:rPr>
            </w:pPr>
            <w:r w:rsidRPr="00680091">
              <w:rPr>
                <w:snapToGrid w:val="0"/>
                <w:sz w:val="16"/>
                <w:szCs w:val="16"/>
              </w:rPr>
              <w:t>17/02/2006</w:t>
            </w:r>
          </w:p>
        </w:tc>
        <w:tc>
          <w:tcPr>
            <w:tcW w:w="679" w:type="dxa"/>
            <w:shd w:val="solid" w:color="FFFFFF" w:fill="auto"/>
          </w:tcPr>
          <w:p w14:paraId="115A78B8" w14:textId="77777777" w:rsidR="00454F4A" w:rsidRPr="00FC2095" w:rsidRDefault="00454F4A" w:rsidP="00FC2095">
            <w:pPr>
              <w:pStyle w:val="TALChar"/>
              <w:rPr>
                <w:snapToGrid w:val="0"/>
                <w:sz w:val="16"/>
                <w:szCs w:val="16"/>
              </w:rPr>
            </w:pPr>
          </w:p>
        </w:tc>
        <w:tc>
          <w:tcPr>
            <w:tcW w:w="901" w:type="dxa"/>
            <w:shd w:val="solid" w:color="FFFFFF" w:fill="auto"/>
          </w:tcPr>
          <w:p w14:paraId="56D5E6DC" w14:textId="77777777" w:rsidR="00454F4A" w:rsidRPr="00FC2095" w:rsidRDefault="00454F4A" w:rsidP="00FC2095">
            <w:pPr>
              <w:pStyle w:val="TALChar"/>
              <w:rPr>
                <w:snapToGrid w:val="0"/>
                <w:sz w:val="16"/>
                <w:szCs w:val="16"/>
              </w:rPr>
            </w:pPr>
          </w:p>
        </w:tc>
        <w:tc>
          <w:tcPr>
            <w:tcW w:w="426" w:type="dxa"/>
            <w:shd w:val="solid" w:color="FFFFFF" w:fill="auto"/>
          </w:tcPr>
          <w:p w14:paraId="670672B7" w14:textId="77777777" w:rsidR="00454F4A" w:rsidRPr="00FC2095" w:rsidRDefault="00454F4A" w:rsidP="00FC2095">
            <w:pPr>
              <w:pStyle w:val="TALChar"/>
              <w:rPr>
                <w:snapToGrid w:val="0"/>
                <w:sz w:val="16"/>
                <w:szCs w:val="16"/>
              </w:rPr>
            </w:pPr>
          </w:p>
        </w:tc>
        <w:tc>
          <w:tcPr>
            <w:tcW w:w="428" w:type="dxa"/>
            <w:shd w:val="solid" w:color="FFFFFF" w:fill="auto"/>
          </w:tcPr>
          <w:p w14:paraId="7D6BCCCA" w14:textId="77777777" w:rsidR="00454F4A" w:rsidRPr="00FC2095" w:rsidRDefault="00454F4A" w:rsidP="00FC2095">
            <w:pPr>
              <w:pStyle w:val="TALChar"/>
              <w:rPr>
                <w:snapToGrid w:val="0"/>
                <w:sz w:val="16"/>
                <w:szCs w:val="16"/>
              </w:rPr>
            </w:pPr>
          </w:p>
        </w:tc>
        <w:tc>
          <w:tcPr>
            <w:tcW w:w="4867" w:type="dxa"/>
            <w:shd w:val="solid" w:color="FFFFFF" w:fill="auto"/>
          </w:tcPr>
          <w:p w14:paraId="2B9C5A52" w14:textId="77777777" w:rsidR="00454F4A" w:rsidRPr="00680091" w:rsidRDefault="00CF2A66" w:rsidP="00680091">
            <w:pPr>
              <w:pStyle w:val="TALChar"/>
              <w:rPr>
                <w:snapToGrid w:val="0"/>
                <w:sz w:val="16"/>
                <w:szCs w:val="16"/>
              </w:rPr>
            </w:pPr>
            <w:r w:rsidRPr="00680091">
              <w:rPr>
                <w:snapToGrid w:val="0"/>
                <w:sz w:val="16"/>
                <w:szCs w:val="16"/>
              </w:rPr>
              <w:t>Includes the following TDOC</w:t>
            </w:r>
            <w:r w:rsidR="00F07D03" w:rsidRPr="00680091">
              <w:rPr>
                <w:snapToGrid w:val="0"/>
                <w:sz w:val="16"/>
                <w:szCs w:val="16"/>
              </w:rPr>
              <w:t>s</w:t>
            </w:r>
            <w:r w:rsidRPr="00680091">
              <w:rPr>
                <w:snapToGrid w:val="0"/>
                <w:sz w:val="16"/>
                <w:szCs w:val="16"/>
              </w:rPr>
              <w:t xml:space="preserve"> agreed at CT3#39:</w:t>
            </w:r>
            <w:r w:rsidRPr="00680091">
              <w:rPr>
                <w:snapToGrid w:val="0"/>
                <w:sz w:val="16"/>
                <w:szCs w:val="16"/>
              </w:rPr>
              <w:br/>
              <w:t>C3-06013</w:t>
            </w:r>
            <w:r w:rsidR="00454F4A" w:rsidRPr="00680091">
              <w:rPr>
                <w:snapToGrid w:val="0"/>
                <w:sz w:val="16"/>
                <w:szCs w:val="16"/>
              </w:rPr>
              <w:t>0</w:t>
            </w:r>
            <w:r w:rsidRPr="00680091">
              <w:rPr>
                <w:snapToGrid w:val="0"/>
                <w:sz w:val="16"/>
                <w:szCs w:val="16"/>
              </w:rPr>
              <w:t>, C3-06013</w:t>
            </w:r>
            <w:r w:rsidR="00454F4A" w:rsidRPr="00680091">
              <w:rPr>
                <w:snapToGrid w:val="0"/>
                <w:sz w:val="16"/>
                <w:szCs w:val="16"/>
              </w:rPr>
              <w:t>1, C3-060132, C3-060140</w:t>
            </w:r>
          </w:p>
        </w:tc>
        <w:tc>
          <w:tcPr>
            <w:tcW w:w="567" w:type="dxa"/>
            <w:shd w:val="solid" w:color="FFFFFF" w:fill="auto"/>
          </w:tcPr>
          <w:p w14:paraId="2841B5DC" w14:textId="77777777" w:rsidR="00454F4A" w:rsidRPr="00680091" w:rsidRDefault="00454F4A" w:rsidP="00680091">
            <w:pPr>
              <w:pStyle w:val="TALChar"/>
              <w:rPr>
                <w:snapToGrid w:val="0"/>
                <w:sz w:val="16"/>
                <w:szCs w:val="16"/>
              </w:rPr>
            </w:pPr>
            <w:r w:rsidRPr="00680091">
              <w:rPr>
                <w:snapToGrid w:val="0"/>
                <w:sz w:val="16"/>
                <w:szCs w:val="16"/>
              </w:rPr>
              <w:t>0.1.0</w:t>
            </w:r>
          </w:p>
        </w:tc>
        <w:tc>
          <w:tcPr>
            <w:tcW w:w="567" w:type="dxa"/>
            <w:shd w:val="solid" w:color="FFFFFF" w:fill="auto"/>
          </w:tcPr>
          <w:p w14:paraId="7BEA89FE" w14:textId="77777777" w:rsidR="00454F4A" w:rsidRPr="00680091" w:rsidRDefault="00454F4A" w:rsidP="00680091">
            <w:pPr>
              <w:pStyle w:val="TALChar"/>
              <w:rPr>
                <w:snapToGrid w:val="0"/>
                <w:sz w:val="16"/>
                <w:szCs w:val="16"/>
              </w:rPr>
            </w:pPr>
            <w:r w:rsidRPr="00680091">
              <w:rPr>
                <w:snapToGrid w:val="0"/>
                <w:sz w:val="16"/>
                <w:szCs w:val="16"/>
              </w:rPr>
              <w:t>0.2.0</w:t>
            </w:r>
          </w:p>
        </w:tc>
      </w:tr>
      <w:tr w:rsidR="00454F4A" w:rsidRPr="0078747E" w14:paraId="617E1B39" w14:textId="77777777">
        <w:tblPrEx>
          <w:tblCellMar>
            <w:top w:w="0" w:type="dxa"/>
            <w:bottom w:w="0" w:type="dxa"/>
          </w:tblCellMar>
        </w:tblPrEx>
        <w:trPr>
          <w:jc w:val="center"/>
        </w:trPr>
        <w:tc>
          <w:tcPr>
            <w:tcW w:w="1063" w:type="dxa"/>
            <w:shd w:val="solid" w:color="FFFFFF" w:fill="auto"/>
          </w:tcPr>
          <w:p w14:paraId="37AA59D9" w14:textId="77777777" w:rsidR="00454F4A" w:rsidRPr="00680091" w:rsidRDefault="00E9188D" w:rsidP="00680091">
            <w:pPr>
              <w:pStyle w:val="TALChar"/>
              <w:rPr>
                <w:snapToGrid w:val="0"/>
                <w:sz w:val="16"/>
                <w:szCs w:val="16"/>
              </w:rPr>
            </w:pPr>
            <w:r w:rsidRPr="00680091">
              <w:rPr>
                <w:snapToGrid w:val="0"/>
                <w:sz w:val="16"/>
                <w:szCs w:val="16"/>
              </w:rPr>
              <w:t>12/05/2006</w:t>
            </w:r>
          </w:p>
        </w:tc>
        <w:tc>
          <w:tcPr>
            <w:tcW w:w="679" w:type="dxa"/>
            <w:shd w:val="solid" w:color="FFFFFF" w:fill="auto"/>
          </w:tcPr>
          <w:p w14:paraId="1D45A9A2" w14:textId="77777777" w:rsidR="00454F4A" w:rsidRPr="00FC2095" w:rsidRDefault="00454F4A" w:rsidP="00FC2095">
            <w:pPr>
              <w:pStyle w:val="TALChar"/>
              <w:rPr>
                <w:snapToGrid w:val="0"/>
                <w:sz w:val="16"/>
                <w:szCs w:val="16"/>
              </w:rPr>
            </w:pPr>
          </w:p>
        </w:tc>
        <w:tc>
          <w:tcPr>
            <w:tcW w:w="901" w:type="dxa"/>
            <w:shd w:val="solid" w:color="FFFFFF" w:fill="auto"/>
          </w:tcPr>
          <w:p w14:paraId="1489707D" w14:textId="77777777" w:rsidR="00454F4A" w:rsidRPr="00FC2095" w:rsidRDefault="00454F4A" w:rsidP="00FC2095">
            <w:pPr>
              <w:pStyle w:val="TALChar"/>
              <w:rPr>
                <w:snapToGrid w:val="0"/>
                <w:sz w:val="16"/>
                <w:szCs w:val="16"/>
              </w:rPr>
            </w:pPr>
          </w:p>
        </w:tc>
        <w:tc>
          <w:tcPr>
            <w:tcW w:w="426" w:type="dxa"/>
            <w:shd w:val="solid" w:color="FFFFFF" w:fill="auto"/>
          </w:tcPr>
          <w:p w14:paraId="77AD2D92" w14:textId="77777777" w:rsidR="00454F4A" w:rsidRPr="00FC2095" w:rsidRDefault="00454F4A" w:rsidP="00FC2095">
            <w:pPr>
              <w:pStyle w:val="TALChar"/>
              <w:rPr>
                <w:snapToGrid w:val="0"/>
                <w:sz w:val="16"/>
                <w:szCs w:val="16"/>
              </w:rPr>
            </w:pPr>
          </w:p>
        </w:tc>
        <w:tc>
          <w:tcPr>
            <w:tcW w:w="428" w:type="dxa"/>
            <w:shd w:val="solid" w:color="FFFFFF" w:fill="auto"/>
          </w:tcPr>
          <w:p w14:paraId="49BA22CA" w14:textId="77777777" w:rsidR="00454F4A" w:rsidRPr="00FC2095" w:rsidRDefault="00454F4A" w:rsidP="00FC2095">
            <w:pPr>
              <w:pStyle w:val="TALChar"/>
              <w:rPr>
                <w:snapToGrid w:val="0"/>
                <w:sz w:val="16"/>
                <w:szCs w:val="16"/>
              </w:rPr>
            </w:pPr>
          </w:p>
        </w:tc>
        <w:tc>
          <w:tcPr>
            <w:tcW w:w="4867" w:type="dxa"/>
            <w:shd w:val="solid" w:color="FFFFFF" w:fill="auto"/>
          </w:tcPr>
          <w:p w14:paraId="04D576D4" w14:textId="77777777" w:rsidR="00454F4A" w:rsidRPr="00680091" w:rsidRDefault="00E9188D" w:rsidP="00680091">
            <w:pPr>
              <w:pStyle w:val="TALChar"/>
              <w:rPr>
                <w:snapToGrid w:val="0"/>
                <w:sz w:val="16"/>
                <w:szCs w:val="16"/>
              </w:rPr>
            </w:pPr>
            <w:r w:rsidRPr="00680091">
              <w:rPr>
                <w:snapToGrid w:val="0"/>
                <w:sz w:val="16"/>
                <w:szCs w:val="16"/>
              </w:rPr>
              <w:t>Includes the following TDOC</w:t>
            </w:r>
            <w:r w:rsidR="00F07D03" w:rsidRPr="00680091">
              <w:rPr>
                <w:snapToGrid w:val="0"/>
                <w:sz w:val="16"/>
                <w:szCs w:val="16"/>
              </w:rPr>
              <w:t>s</w:t>
            </w:r>
            <w:r w:rsidRPr="00680091">
              <w:rPr>
                <w:snapToGrid w:val="0"/>
                <w:sz w:val="16"/>
                <w:szCs w:val="16"/>
              </w:rPr>
              <w:t xml:space="preserve"> agreed at CT3#40:</w:t>
            </w:r>
            <w:r w:rsidRPr="00680091">
              <w:rPr>
                <w:snapToGrid w:val="0"/>
                <w:sz w:val="16"/>
                <w:szCs w:val="16"/>
              </w:rPr>
              <w:br/>
              <w:t xml:space="preserve">C3-060199, </w:t>
            </w:r>
            <w:r w:rsidR="000B49C8" w:rsidRPr="00680091">
              <w:rPr>
                <w:snapToGrid w:val="0"/>
                <w:sz w:val="16"/>
                <w:szCs w:val="16"/>
              </w:rPr>
              <w:t xml:space="preserve">C3-060200, </w:t>
            </w:r>
            <w:r w:rsidRPr="00680091">
              <w:rPr>
                <w:snapToGrid w:val="0"/>
                <w:sz w:val="16"/>
                <w:szCs w:val="16"/>
              </w:rPr>
              <w:t xml:space="preserve">C3-060255, </w:t>
            </w:r>
            <w:r w:rsidR="00F07D03" w:rsidRPr="00680091">
              <w:rPr>
                <w:snapToGrid w:val="0"/>
                <w:sz w:val="16"/>
                <w:szCs w:val="16"/>
              </w:rPr>
              <w:t xml:space="preserve">C3-060259, </w:t>
            </w:r>
            <w:r w:rsidR="0024152E" w:rsidRPr="00680091">
              <w:rPr>
                <w:snapToGrid w:val="0"/>
                <w:sz w:val="16"/>
                <w:szCs w:val="16"/>
              </w:rPr>
              <w:t>C3-060260</w:t>
            </w:r>
          </w:p>
        </w:tc>
        <w:tc>
          <w:tcPr>
            <w:tcW w:w="567" w:type="dxa"/>
            <w:shd w:val="solid" w:color="FFFFFF" w:fill="auto"/>
          </w:tcPr>
          <w:p w14:paraId="0C3C5585" w14:textId="77777777" w:rsidR="00454F4A" w:rsidRPr="00680091" w:rsidRDefault="00E9188D" w:rsidP="00680091">
            <w:pPr>
              <w:pStyle w:val="TALChar"/>
              <w:rPr>
                <w:snapToGrid w:val="0"/>
                <w:sz w:val="16"/>
                <w:szCs w:val="16"/>
              </w:rPr>
            </w:pPr>
            <w:r w:rsidRPr="00680091">
              <w:rPr>
                <w:snapToGrid w:val="0"/>
                <w:sz w:val="16"/>
                <w:szCs w:val="16"/>
              </w:rPr>
              <w:t>0.2.0</w:t>
            </w:r>
          </w:p>
        </w:tc>
        <w:tc>
          <w:tcPr>
            <w:tcW w:w="567" w:type="dxa"/>
            <w:shd w:val="solid" w:color="FFFFFF" w:fill="auto"/>
          </w:tcPr>
          <w:p w14:paraId="01A99321" w14:textId="77777777" w:rsidR="00454F4A" w:rsidRPr="00680091" w:rsidRDefault="00E9188D" w:rsidP="00680091">
            <w:pPr>
              <w:pStyle w:val="TALChar"/>
              <w:rPr>
                <w:snapToGrid w:val="0"/>
                <w:sz w:val="16"/>
                <w:szCs w:val="16"/>
              </w:rPr>
            </w:pPr>
            <w:r w:rsidRPr="00680091">
              <w:rPr>
                <w:snapToGrid w:val="0"/>
                <w:sz w:val="16"/>
                <w:szCs w:val="16"/>
              </w:rPr>
              <w:t>0.3.0</w:t>
            </w:r>
          </w:p>
        </w:tc>
      </w:tr>
      <w:tr w:rsidR="001139D2" w:rsidRPr="0078747E" w14:paraId="06BD4B7D" w14:textId="77777777">
        <w:tblPrEx>
          <w:tblCellMar>
            <w:top w:w="0" w:type="dxa"/>
            <w:bottom w:w="0" w:type="dxa"/>
          </w:tblCellMar>
        </w:tblPrEx>
        <w:trPr>
          <w:jc w:val="center"/>
        </w:trPr>
        <w:tc>
          <w:tcPr>
            <w:tcW w:w="1063" w:type="dxa"/>
            <w:shd w:val="solid" w:color="FFFFFF" w:fill="auto"/>
          </w:tcPr>
          <w:p w14:paraId="3DE7496D" w14:textId="77777777" w:rsidR="001139D2" w:rsidRPr="00680091" w:rsidRDefault="001139D2" w:rsidP="00680091">
            <w:pPr>
              <w:pStyle w:val="TALChar"/>
              <w:rPr>
                <w:snapToGrid w:val="0"/>
                <w:sz w:val="16"/>
                <w:szCs w:val="16"/>
              </w:rPr>
            </w:pPr>
            <w:r w:rsidRPr="00680091">
              <w:rPr>
                <w:snapToGrid w:val="0"/>
                <w:sz w:val="16"/>
                <w:szCs w:val="16"/>
              </w:rPr>
              <w:t>13/09/2006</w:t>
            </w:r>
          </w:p>
        </w:tc>
        <w:tc>
          <w:tcPr>
            <w:tcW w:w="679" w:type="dxa"/>
            <w:shd w:val="solid" w:color="FFFFFF" w:fill="auto"/>
          </w:tcPr>
          <w:p w14:paraId="6CF8B93B" w14:textId="77777777" w:rsidR="001139D2" w:rsidRPr="00FC2095" w:rsidRDefault="001139D2" w:rsidP="00FC2095">
            <w:pPr>
              <w:pStyle w:val="TALChar"/>
              <w:rPr>
                <w:snapToGrid w:val="0"/>
                <w:sz w:val="16"/>
                <w:szCs w:val="16"/>
              </w:rPr>
            </w:pPr>
          </w:p>
        </w:tc>
        <w:tc>
          <w:tcPr>
            <w:tcW w:w="901" w:type="dxa"/>
            <w:shd w:val="solid" w:color="FFFFFF" w:fill="auto"/>
          </w:tcPr>
          <w:p w14:paraId="1CE6F616" w14:textId="77777777" w:rsidR="001139D2" w:rsidRPr="00FC2095" w:rsidRDefault="001139D2" w:rsidP="00FC2095">
            <w:pPr>
              <w:pStyle w:val="TALChar"/>
              <w:rPr>
                <w:snapToGrid w:val="0"/>
                <w:sz w:val="16"/>
                <w:szCs w:val="16"/>
              </w:rPr>
            </w:pPr>
          </w:p>
        </w:tc>
        <w:tc>
          <w:tcPr>
            <w:tcW w:w="426" w:type="dxa"/>
            <w:shd w:val="solid" w:color="FFFFFF" w:fill="auto"/>
          </w:tcPr>
          <w:p w14:paraId="637B61F6" w14:textId="77777777" w:rsidR="001139D2" w:rsidRPr="00FC2095" w:rsidRDefault="001139D2" w:rsidP="00FC2095">
            <w:pPr>
              <w:pStyle w:val="TALChar"/>
              <w:rPr>
                <w:snapToGrid w:val="0"/>
                <w:sz w:val="16"/>
                <w:szCs w:val="16"/>
              </w:rPr>
            </w:pPr>
          </w:p>
        </w:tc>
        <w:tc>
          <w:tcPr>
            <w:tcW w:w="428" w:type="dxa"/>
            <w:shd w:val="solid" w:color="FFFFFF" w:fill="auto"/>
          </w:tcPr>
          <w:p w14:paraId="0F6A0E82" w14:textId="77777777" w:rsidR="001139D2" w:rsidRPr="00FC2095" w:rsidRDefault="001139D2" w:rsidP="00FC2095">
            <w:pPr>
              <w:pStyle w:val="TALChar"/>
              <w:rPr>
                <w:snapToGrid w:val="0"/>
                <w:sz w:val="16"/>
                <w:szCs w:val="16"/>
              </w:rPr>
            </w:pPr>
          </w:p>
        </w:tc>
        <w:tc>
          <w:tcPr>
            <w:tcW w:w="4867" w:type="dxa"/>
            <w:shd w:val="solid" w:color="FFFFFF" w:fill="auto"/>
          </w:tcPr>
          <w:p w14:paraId="72BB5988" w14:textId="77777777" w:rsidR="001139D2" w:rsidRPr="00680091" w:rsidRDefault="001139D2" w:rsidP="00680091">
            <w:pPr>
              <w:pStyle w:val="TALChar"/>
              <w:rPr>
                <w:snapToGrid w:val="0"/>
                <w:sz w:val="16"/>
                <w:szCs w:val="16"/>
              </w:rPr>
            </w:pPr>
            <w:r w:rsidRPr="00680091">
              <w:rPr>
                <w:snapToGrid w:val="0"/>
                <w:sz w:val="16"/>
                <w:szCs w:val="16"/>
              </w:rPr>
              <w:t>Includes the following TDOCs agreed at CT3#41:</w:t>
            </w:r>
            <w:r w:rsidRPr="00680091">
              <w:rPr>
                <w:snapToGrid w:val="0"/>
                <w:sz w:val="16"/>
                <w:szCs w:val="16"/>
              </w:rPr>
              <w:br/>
              <w:t xml:space="preserve">C3-060378, </w:t>
            </w:r>
            <w:r w:rsidR="00643887" w:rsidRPr="00680091">
              <w:rPr>
                <w:snapToGrid w:val="0"/>
                <w:sz w:val="16"/>
                <w:szCs w:val="16"/>
              </w:rPr>
              <w:t xml:space="preserve">C3-060379, </w:t>
            </w:r>
            <w:r w:rsidR="007C6129" w:rsidRPr="00680091">
              <w:rPr>
                <w:snapToGrid w:val="0"/>
                <w:sz w:val="16"/>
                <w:szCs w:val="16"/>
              </w:rPr>
              <w:t xml:space="preserve">C3-060382, </w:t>
            </w:r>
            <w:r w:rsidRPr="00680091">
              <w:rPr>
                <w:snapToGrid w:val="0"/>
                <w:sz w:val="16"/>
                <w:szCs w:val="16"/>
              </w:rPr>
              <w:t>C3-060434</w:t>
            </w:r>
            <w:r w:rsidR="00584002" w:rsidRPr="00680091">
              <w:rPr>
                <w:snapToGrid w:val="0"/>
                <w:sz w:val="16"/>
                <w:szCs w:val="16"/>
              </w:rPr>
              <w:t xml:space="preserve">, </w:t>
            </w:r>
            <w:r w:rsidR="002B25A2" w:rsidRPr="00680091">
              <w:rPr>
                <w:snapToGrid w:val="0"/>
                <w:sz w:val="16"/>
                <w:szCs w:val="16"/>
              </w:rPr>
              <w:t>C3-060438,</w:t>
            </w:r>
            <w:r w:rsidR="00DD6749" w:rsidRPr="00680091">
              <w:rPr>
                <w:snapToGrid w:val="0"/>
                <w:sz w:val="16"/>
                <w:szCs w:val="16"/>
              </w:rPr>
              <w:br/>
            </w:r>
            <w:r w:rsidR="00584002" w:rsidRPr="00680091">
              <w:rPr>
                <w:snapToGrid w:val="0"/>
                <w:sz w:val="16"/>
                <w:szCs w:val="16"/>
              </w:rPr>
              <w:t>C3-060439</w:t>
            </w:r>
            <w:r w:rsidR="00216FC1" w:rsidRPr="00680091">
              <w:rPr>
                <w:snapToGrid w:val="0"/>
                <w:sz w:val="16"/>
                <w:szCs w:val="16"/>
              </w:rPr>
              <w:t xml:space="preserve">, </w:t>
            </w:r>
            <w:r w:rsidR="00FE70CF" w:rsidRPr="00680091">
              <w:rPr>
                <w:snapToGrid w:val="0"/>
                <w:sz w:val="16"/>
                <w:szCs w:val="16"/>
              </w:rPr>
              <w:t xml:space="preserve">C3-060441, </w:t>
            </w:r>
            <w:r w:rsidR="00C960CD" w:rsidRPr="00680091">
              <w:rPr>
                <w:snapToGrid w:val="0"/>
                <w:sz w:val="16"/>
                <w:szCs w:val="16"/>
              </w:rPr>
              <w:t xml:space="preserve">C3-060443, </w:t>
            </w:r>
            <w:r w:rsidR="00643887" w:rsidRPr="00680091">
              <w:rPr>
                <w:snapToGrid w:val="0"/>
                <w:sz w:val="16"/>
                <w:szCs w:val="16"/>
              </w:rPr>
              <w:t xml:space="preserve">C3-060445, </w:t>
            </w:r>
            <w:r w:rsidR="00216FC1" w:rsidRPr="00680091">
              <w:rPr>
                <w:snapToGrid w:val="0"/>
                <w:sz w:val="16"/>
                <w:szCs w:val="16"/>
              </w:rPr>
              <w:t>C3-060536</w:t>
            </w:r>
            <w:r w:rsidR="00F43438" w:rsidRPr="00680091">
              <w:rPr>
                <w:snapToGrid w:val="0"/>
                <w:sz w:val="16"/>
                <w:szCs w:val="16"/>
              </w:rPr>
              <w:t>,</w:t>
            </w:r>
            <w:r w:rsidR="00DD6749" w:rsidRPr="00680091">
              <w:rPr>
                <w:snapToGrid w:val="0"/>
                <w:sz w:val="16"/>
                <w:szCs w:val="16"/>
              </w:rPr>
              <w:br/>
            </w:r>
            <w:r w:rsidR="00F43438" w:rsidRPr="00680091">
              <w:rPr>
                <w:snapToGrid w:val="0"/>
                <w:sz w:val="16"/>
                <w:szCs w:val="16"/>
              </w:rPr>
              <w:t>C3-060551</w:t>
            </w:r>
          </w:p>
        </w:tc>
        <w:tc>
          <w:tcPr>
            <w:tcW w:w="567" w:type="dxa"/>
            <w:shd w:val="solid" w:color="FFFFFF" w:fill="auto"/>
          </w:tcPr>
          <w:p w14:paraId="18669B1D" w14:textId="77777777" w:rsidR="001139D2" w:rsidRPr="00680091" w:rsidRDefault="001139D2" w:rsidP="00680091">
            <w:pPr>
              <w:pStyle w:val="TALChar"/>
              <w:rPr>
                <w:snapToGrid w:val="0"/>
                <w:sz w:val="16"/>
                <w:szCs w:val="16"/>
              </w:rPr>
            </w:pPr>
            <w:r w:rsidRPr="00680091">
              <w:rPr>
                <w:snapToGrid w:val="0"/>
                <w:sz w:val="16"/>
                <w:szCs w:val="16"/>
              </w:rPr>
              <w:t>0.3.0</w:t>
            </w:r>
          </w:p>
        </w:tc>
        <w:tc>
          <w:tcPr>
            <w:tcW w:w="567" w:type="dxa"/>
            <w:shd w:val="solid" w:color="FFFFFF" w:fill="auto"/>
          </w:tcPr>
          <w:p w14:paraId="33595FCF" w14:textId="77777777" w:rsidR="001139D2" w:rsidRPr="00680091" w:rsidRDefault="001139D2" w:rsidP="00680091">
            <w:pPr>
              <w:pStyle w:val="TALChar"/>
              <w:rPr>
                <w:snapToGrid w:val="0"/>
                <w:sz w:val="16"/>
                <w:szCs w:val="16"/>
              </w:rPr>
            </w:pPr>
            <w:r w:rsidRPr="00680091">
              <w:rPr>
                <w:snapToGrid w:val="0"/>
                <w:sz w:val="16"/>
                <w:szCs w:val="16"/>
              </w:rPr>
              <w:t>0.4.0</w:t>
            </w:r>
          </w:p>
        </w:tc>
      </w:tr>
      <w:tr w:rsidR="00E9066E" w:rsidRPr="0078747E" w14:paraId="394BB876" w14:textId="77777777">
        <w:tblPrEx>
          <w:tblCellMar>
            <w:top w:w="0" w:type="dxa"/>
            <w:bottom w:w="0" w:type="dxa"/>
          </w:tblCellMar>
        </w:tblPrEx>
        <w:trPr>
          <w:jc w:val="center"/>
        </w:trPr>
        <w:tc>
          <w:tcPr>
            <w:tcW w:w="1063" w:type="dxa"/>
            <w:shd w:val="solid" w:color="FFFFFF" w:fill="auto"/>
          </w:tcPr>
          <w:p w14:paraId="2705B23C" w14:textId="77777777" w:rsidR="00E9066E" w:rsidRPr="00680091" w:rsidRDefault="00E9066E" w:rsidP="00680091">
            <w:pPr>
              <w:pStyle w:val="TALChar"/>
              <w:rPr>
                <w:snapToGrid w:val="0"/>
                <w:sz w:val="16"/>
                <w:szCs w:val="16"/>
              </w:rPr>
            </w:pPr>
            <w:r w:rsidRPr="00680091">
              <w:rPr>
                <w:snapToGrid w:val="0"/>
                <w:sz w:val="16"/>
                <w:szCs w:val="16"/>
              </w:rPr>
              <w:t>09/11/2006</w:t>
            </w:r>
          </w:p>
        </w:tc>
        <w:tc>
          <w:tcPr>
            <w:tcW w:w="679" w:type="dxa"/>
            <w:shd w:val="solid" w:color="FFFFFF" w:fill="auto"/>
          </w:tcPr>
          <w:p w14:paraId="209367A3" w14:textId="77777777" w:rsidR="00E9066E" w:rsidRPr="00FC2095" w:rsidRDefault="00E9066E" w:rsidP="00FC2095">
            <w:pPr>
              <w:pStyle w:val="TALChar"/>
              <w:rPr>
                <w:snapToGrid w:val="0"/>
                <w:sz w:val="16"/>
                <w:szCs w:val="16"/>
              </w:rPr>
            </w:pPr>
          </w:p>
        </w:tc>
        <w:tc>
          <w:tcPr>
            <w:tcW w:w="901" w:type="dxa"/>
            <w:shd w:val="solid" w:color="FFFFFF" w:fill="auto"/>
          </w:tcPr>
          <w:p w14:paraId="51FBA8C3" w14:textId="77777777" w:rsidR="00E9066E" w:rsidRPr="00FC2095" w:rsidRDefault="00E9066E" w:rsidP="00FC2095">
            <w:pPr>
              <w:pStyle w:val="TALChar"/>
              <w:rPr>
                <w:snapToGrid w:val="0"/>
                <w:sz w:val="16"/>
                <w:szCs w:val="16"/>
              </w:rPr>
            </w:pPr>
          </w:p>
        </w:tc>
        <w:tc>
          <w:tcPr>
            <w:tcW w:w="426" w:type="dxa"/>
            <w:shd w:val="solid" w:color="FFFFFF" w:fill="auto"/>
          </w:tcPr>
          <w:p w14:paraId="3E8624CB" w14:textId="77777777" w:rsidR="00E9066E" w:rsidRPr="00FC2095" w:rsidRDefault="00E9066E" w:rsidP="00FC2095">
            <w:pPr>
              <w:pStyle w:val="TALChar"/>
              <w:rPr>
                <w:snapToGrid w:val="0"/>
                <w:sz w:val="16"/>
                <w:szCs w:val="16"/>
              </w:rPr>
            </w:pPr>
          </w:p>
        </w:tc>
        <w:tc>
          <w:tcPr>
            <w:tcW w:w="428" w:type="dxa"/>
            <w:shd w:val="solid" w:color="FFFFFF" w:fill="auto"/>
          </w:tcPr>
          <w:p w14:paraId="3B3E656D" w14:textId="77777777" w:rsidR="00E9066E" w:rsidRPr="00FC2095" w:rsidRDefault="00E9066E" w:rsidP="00FC2095">
            <w:pPr>
              <w:pStyle w:val="TALChar"/>
              <w:rPr>
                <w:snapToGrid w:val="0"/>
                <w:sz w:val="16"/>
                <w:szCs w:val="16"/>
              </w:rPr>
            </w:pPr>
          </w:p>
        </w:tc>
        <w:tc>
          <w:tcPr>
            <w:tcW w:w="4867" w:type="dxa"/>
            <w:shd w:val="solid" w:color="FFFFFF" w:fill="auto"/>
          </w:tcPr>
          <w:p w14:paraId="63C5CCBB" w14:textId="77777777" w:rsidR="00E9066E" w:rsidRPr="00680091" w:rsidRDefault="00E9066E" w:rsidP="00680091">
            <w:pPr>
              <w:pStyle w:val="TALChar"/>
              <w:rPr>
                <w:sz w:val="16"/>
                <w:szCs w:val="16"/>
                <w:lang w:eastAsia="ko-KR"/>
              </w:rPr>
            </w:pPr>
            <w:r w:rsidRPr="00680091">
              <w:rPr>
                <w:snapToGrid w:val="0"/>
                <w:sz w:val="16"/>
                <w:szCs w:val="16"/>
              </w:rPr>
              <w:t>Includes the following TDOCs agreed at CT3#42:</w:t>
            </w:r>
            <w:r w:rsidRPr="00680091">
              <w:rPr>
                <w:snapToGrid w:val="0"/>
                <w:sz w:val="16"/>
                <w:szCs w:val="16"/>
              </w:rPr>
              <w:br/>
              <w:t xml:space="preserve">C3-060786, C3-060854, C3-060750, C3-060595, </w:t>
            </w:r>
            <w:r w:rsidR="00DD6749" w:rsidRPr="00680091">
              <w:rPr>
                <w:snapToGrid w:val="0"/>
                <w:sz w:val="16"/>
                <w:szCs w:val="16"/>
              </w:rPr>
              <w:t>C3-060848,</w:t>
            </w:r>
            <w:r w:rsidR="00DD6749" w:rsidRPr="00680091">
              <w:rPr>
                <w:snapToGrid w:val="0"/>
                <w:sz w:val="16"/>
                <w:szCs w:val="16"/>
              </w:rPr>
              <w:br/>
              <w:t xml:space="preserve">C3-060753, </w:t>
            </w:r>
            <w:r w:rsidR="00472BAB" w:rsidRPr="00680091">
              <w:rPr>
                <w:snapToGrid w:val="0"/>
                <w:sz w:val="16"/>
                <w:szCs w:val="16"/>
              </w:rPr>
              <w:t xml:space="preserve">C3-060630, C3-060755, </w:t>
            </w:r>
            <w:r w:rsidR="00704FB5" w:rsidRPr="00680091">
              <w:rPr>
                <w:snapToGrid w:val="0"/>
                <w:sz w:val="16"/>
                <w:szCs w:val="16"/>
              </w:rPr>
              <w:t xml:space="preserve">C3-060849, </w:t>
            </w:r>
            <w:r w:rsidR="00DC64AC" w:rsidRPr="00680091">
              <w:rPr>
                <w:snapToGrid w:val="0"/>
                <w:sz w:val="16"/>
                <w:szCs w:val="16"/>
              </w:rPr>
              <w:t>C3-060829,</w:t>
            </w:r>
            <w:r w:rsidR="00DC64AC" w:rsidRPr="00680091">
              <w:rPr>
                <w:snapToGrid w:val="0"/>
                <w:sz w:val="16"/>
                <w:szCs w:val="16"/>
              </w:rPr>
              <w:br/>
            </w:r>
            <w:r w:rsidR="00416894" w:rsidRPr="00680091">
              <w:rPr>
                <w:snapToGrid w:val="0"/>
                <w:sz w:val="16"/>
                <w:szCs w:val="16"/>
              </w:rPr>
              <w:t xml:space="preserve">C3-060866, C3-060756, </w:t>
            </w:r>
            <w:r w:rsidR="00F21487" w:rsidRPr="00680091">
              <w:rPr>
                <w:snapToGrid w:val="0"/>
                <w:sz w:val="16"/>
                <w:szCs w:val="16"/>
              </w:rPr>
              <w:t>C3-060700, C3-060851</w:t>
            </w:r>
          </w:p>
        </w:tc>
        <w:tc>
          <w:tcPr>
            <w:tcW w:w="567" w:type="dxa"/>
            <w:shd w:val="solid" w:color="FFFFFF" w:fill="auto"/>
          </w:tcPr>
          <w:p w14:paraId="364BFC5F" w14:textId="77777777" w:rsidR="00E9066E" w:rsidRPr="00680091" w:rsidRDefault="00E9066E" w:rsidP="00680091">
            <w:pPr>
              <w:pStyle w:val="TALChar"/>
              <w:rPr>
                <w:snapToGrid w:val="0"/>
                <w:sz w:val="16"/>
                <w:szCs w:val="16"/>
              </w:rPr>
            </w:pPr>
            <w:r w:rsidRPr="00680091">
              <w:rPr>
                <w:snapToGrid w:val="0"/>
                <w:sz w:val="16"/>
                <w:szCs w:val="16"/>
              </w:rPr>
              <w:t>0.4.0</w:t>
            </w:r>
          </w:p>
        </w:tc>
        <w:tc>
          <w:tcPr>
            <w:tcW w:w="567" w:type="dxa"/>
            <w:shd w:val="solid" w:color="FFFFFF" w:fill="auto"/>
          </w:tcPr>
          <w:p w14:paraId="1C1DAB92" w14:textId="77777777" w:rsidR="00E9066E" w:rsidRPr="00680091" w:rsidRDefault="00E9066E" w:rsidP="00680091">
            <w:pPr>
              <w:pStyle w:val="TALChar"/>
              <w:rPr>
                <w:snapToGrid w:val="0"/>
                <w:sz w:val="16"/>
                <w:szCs w:val="16"/>
              </w:rPr>
            </w:pPr>
            <w:r w:rsidRPr="00680091">
              <w:rPr>
                <w:snapToGrid w:val="0"/>
                <w:sz w:val="16"/>
                <w:szCs w:val="16"/>
              </w:rPr>
              <w:t>0.5.0</w:t>
            </w:r>
          </w:p>
        </w:tc>
      </w:tr>
      <w:tr w:rsidR="007A4A40" w:rsidRPr="0078747E" w14:paraId="1707D340" w14:textId="77777777">
        <w:tblPrEx>
          <w:tblCellMar>
            <w:top w:w="0" w:type="dxa"/>
            <w:bottom w:w="0" w:type="dxa"/>
          </w:tblCellMar>
        </w:tblPrEx>
        <w:trPr>
          <w:jc w:val="center"/>
        </w:trPr>
        <w:tc>
          <w:tcPr>
            <w:tcW w:w="1063" w:type="dxa"/>
            <w:shd w:val="solid" w:color="FFFFFF" w:fill="auto"/>
          </w:tcPr>
          <w:p w14:paraId="28F05817" w14:textId="77777777" w:rsidR="007A4A40" w:rsidRPr="00680091" w:rsidRDefault="007A4A40" w:rsidP="00680091">
            <w:pPr>
              <w:pStyle w:val="TALChar"/>
              <w:rPr>
                <w:rFonts w:hint="eastAsia"/>
                <w:snapToGrid w:val="0"/>
                <w:sz w:val="16"/>
                <w:szCs w:val="16"/>
              </w:rPr>
            </w:pPr>
            <w:r w:rsidRPr="00680091">
              <w:rPr>
                <w:snapToGrid w:val="0"/>
                <w:sz w:val="16"/>
                <w:szCs w:val="16"/>
              </w:rPr>
              <w:t>01/</w:t>
            </w:r>
            <w:r w:rsidRPr="00680091">
              <w:rPr>
                <w:rFonts w:hint="eastAsia"/>
                <w:snapToGrid w:val="0"/>
                <w:sz w:val="16"/>
                <w:szCs w:val="16"/>
              </w:rPr>
              <w:t>1</w:t>
            </w:r>
            <w:r w:rsidRPr="00680091">
              <w:rPr>
                <w:snapToGrid w:val="0"/>
                <w:sz w:val="16"/>
                <w:szCs w:val="16"/>
              </w:rPr>
              <w:t>2/</w:t>
            </w:r>
            <w:r w:rsidRPr="00680091">
              <w:rPr>
                <w:rFonts w:hint="eastAsia"/>
                <w:snapToGrid w:val="0"/>
                <w:sz w:val="16"/>
                <w:szCs w:val="16"/>
              </w:rPr>
              <w:t>2006</w:t>
            </w:r>
          </w:p>
        </w:tc>
        <w:tc>
          <w:tcPr>
            <w:tcW w:w="679" w:type="dxa"/>
            <w:shd w:val="solid" w:color="FFFFFF" w:fill="auto"/>
          </w:tcPr>
          <w:p w14:paraId="2770404D" w14:textId="77777777" w:rsidR="007A4A40" w:rsidRPr="00680091" w:rsidRDefault="007A4A40" w:rsidP="00680091">
            <w:pPr>
              <w:pStyle w:val="TALChar"/>
              <w:rPr>
                <w:snapToGrid w:val="0"/>
                <w:sz w:val="16"/>
                <w:szCs w:val="16"/>
              </w:rPr>
            </w:pPr>
            <w:r w:rsidRPr="00680091">
              <w:rPr>
                <w:snapToGrid w:val="0"/>
                <w:sz w:val="16"/>
                <w:szCs w:val="16"/>
              </w:rPr>
              <w:t>TSG#33</w:t>
            </w:r>
          </w:p>
        </w:tc>
        <w:tc>
          <w:tcPr>
            <w:tcW w:w="901" w:type="dxa"/>
            <w:shd w:val="solid" w:color="FFFFFF" w:fill="auto"/>
          </w:tcPr>
          <w:p w14:paraId="185F8A90" w14:textId="77777777" w:rsidR="007A4A40" w:rsidRPr="00680091" w:rsidRDefault="007A4A40" w:rsidP="00680091">
            <w:pPr>
              <w:pStyle w:val="TALChar"/>
              <w:rPr>
                <w:snapToGrid w:val="0"/>
                <w:sz w:val="16"/>
                <w:szCs w:val="16"/>
              </w:rPr>
            </w:pPr>
            <w:r w:rsidRPr="00680091">
              <w:rPr>
                <w:snapToGrid w:val="0"/>
                <w:sz w:val="16"/>
                <w:szCs w:val="16"/>
              </w:rPr>
              <w:t>CP-060636</w:t>
            </w:r>
          </w:p>
        </w:tc>
        <w:tc>
          <w:tcPr>
            <w:tcW w:w="426" w:type="dxa"/>
            <w:shd w:val="solid" w:color="FFFFFF" w:fill="auto"/>
          </w:tcPr>
          <w:p w14:paraId="24537FD2" w14:textId="77777777" w:rsidR="007A4A40" w:rsidRPr="00FC2095" w:rsidRDefault="007A4A40" w:rsidP="00FC2095">
            <w:pPr>
              <w:pStyle w:val="TALChar"/>
              <w:rPr>
                <w:snapToGrid w:val="0"/>
                <w:sz w:val="16"/>
                <w:szCs w:val="16"/>
              </w:rPr>
            </w:pPr>
          </w:p>
        </w:tc>
        <w:tc>
          <w:tcPr>
            <w:tcW w:w="428" w:type="dxa"/>
            <w:shd w:val="solid" w:color="FFFFFF" w:fill="auto"/>
          </w:tcPr>
          <w:p w14:paraId="325B5609" w14:textId="77777777" w:rsidR="007A4A40" w:rsidRPr="00FC2095" w:rsidRDefault="007A4A40" w:rsidP="00FC2095">
            <w:pPr>
              <w:pStyle w:val="TALChar"/>
              <w:rPr>
                <w:snapToGrid w:val="0"/>
                <w:sz w:val="16"/>
                <w:szCs w:val="16"/>
              </w:rPr>
            </w:pPr>
          </w:p>
        </w:tc>
        <w:tc>
          <w:tcPr>
            <w:tcW w:w="4867" w:type="dxa"/>
            <w:shd w:val="solid" w:color="FFFFFF" w:fill="auto"/>
          </w:tcPr>
          <w:p w14:paraId="75005A54" w14:textId="77777777" w:rsidR="007A4A40" w:rsidRPr="00680091" w:rsidRDefault="007A4A40" w:rsidP="00680091">
            <w:pPr>
              <w:pStyle w:val="TALChar"/>
              <w:rPr>
                <w:snapToGrid w:val="0"/>
                <w:sz w:val="16"/>
                <w:szCs w:val="16"/>
              </w:rPr>
            </w:pPr>
            <w:r w:rsidRPr="00680091">
              <w:rPr>
                <w:snapToGrid w:val="0"/>
                <w:sz w:val="16"/>
                <w:szCs w:val="16"/>
              </w:rPr>
              <w:t>Editorial update by MCC for presentation to TSG CT for information</w:t>
            </w:r>
          </w:p>
        </w:tc>
        <w:tc>
          <w:tcPr>
            <w:tcW w:w="567" w:type="dxa"/>
            <w:shd w:val="solid" w:color="FFFFFF" w:fill="auto"/>
          </w:tcPr>
          <w:p w14:paraId="29963829" w14:textId="77777777" w:rsidR="007A4A40" w:rsidRPr="00680091" w:rsidRDefault="007A4A40" w:rsidP="00680091">
            <w:pPr>
              <w:pStyle w:val="TALChar"/>
              <w:rPr>
                <w:rFonts w:hint="eastAsia"/>
                <w:snapToGrid w:val="0"/>
                <w:sz w:val="16"/>
                <w:szCs w:val="16"/>
              </w:rPr>
            </w:pPr>
            <w:r w:rsidRPr="00680091">
              <w:rPr>
                <w:rFonts w:hint="eastAsia"/>
                <w:snapToGrid w:val="0"/>
                <w:sz w:val="16"/>
                <w:szCs w:val="16"/>
              </w:rPr>
              <w:t>0.3.0</w:t>
            </w:r>
          </w:p>
        </w:tc>
        <w:tc>
          <w:tcPr>
            <w:tcW w:w="567" w:type="dxa"/>
            <w:shd w:val="solid" w:color="FFFFFF" w:fill="auto"/>
          </w:tcPr>
          <w:p w14:paraId="02F54940" w14:textId="77777777" w:rsidR="007A4A40" w:rsidRPr="00680091" w:rsidRDefault="007A4A40" w:rsidP="00680091">
            <w:pPr>
              <w:pStyle w:val="TALChar"/>
              <w:rPr>
                <w:rFonts w:hint="eastAsia"/>
                <w:snapToGrid w:val="0"/>
                <w:sz w:val="16"/>
                <w:szCs w:val="16"/>
              </w:rPr>
            </w:pPr>
            <w:r w:rsidRPr="00680091">
              <w:rPr>
                <w:rFonts w:hint="eastAsia"/>
                <w:snapToGrid w:val="0"/>
                <w:sz w:val="16"/>
                <w:szCs w:val="16"/>
              </w:rPr>
              <w:t>1.0.0</w:t>
            </w:r>
          </w:p>
        </w:tc>
      </w:tr>
      <w:tr w:rsidR="000813DE" w:rsidRPr="0078747E" w14:paraId="528DD379" w14:textId="77777777">
        <w:tblPrEx>
          <w:tblCellMar>
            <w:top w:w="0" w:type="dxa"/>
            <w:bottom w:w="0" w:type="dxa"/>
          </w:tblCellMar>
        </w:tblPrEx>
        <w:trPr>
          <w:jc w:val="center"/>
        </w:trPr>
        <w:tc>
          <w:tcPr>
            <w:tcW w:w="1063" w:type="dxa"/>
            <w:shd w:val="solid" w:color="FFFFFF" w:fill="auto"/>
          </w:tcPr>
          <w:p w14:paraId="223FFE2B" w14:textId="77777777" w:rsidR="000813DE" w:rsidRPr="00680091" w:rsidRDefault="000813DE" w:rsidP="00680091">
            <w:pPr>
              <w:pStyle w:val="TALChar"/>
              <w:rPr>
                <w:snapToGrid w:val="0"/>
                <w:sz w:val="16"/>
                <w:szCs w:val="16"/>
              </w:rPr>
            </w:pPr>
            <w:r w:rsidRPr="00680091">
              <w:rPr>
                <w:snapToGrid w:val="0"/>
                <w:sz w:val="16"/>
                <w:szCs w:val="16"/>
              </w:rPr>
              <w:t>22/02/2007</w:t>
            </w:r>
          </w:p>
        </w:tc>
        <w:tc>
          <w:tcPr>
            <w:tcW w:w="679" w:type="dxa"/>
            <w:shd w:val="solid" w:color="FFFFFF" w:fill="auto"/>
          </w:tcPr>
          <w:p w14:paraId="0C067FC8" w14:textId="77777777" w:rsidR="000813DE" w:rsidRPr="00FC2095" w:rsidRDefault="000813DE" w:rsidP="00FC2095">
            <w:pPr>
              <w:pStyle w:val="TALChar"/>
              <w:rPr>
                <w:snapToGrid w:val="0"/>
                <w:sz w:val="16"/>
                <w:szCs w:val="16"/>
              </w:rPr>
            </w:pPr>
          </w:p>
        </w:tc>
        <w:tc>
          <w:tcPr>
            <w:tcW w:w="901" w:type="dxa"/>
            <w:shd w:val="solid" w:color="FFFFFF" w:fill="auto"/>
          </w:tcPr>
          <w:p w14:paraId="7060CC0F" w14:textId="77777777" w:rsidR="000813DE" w:rsidRPr="00FC2095" w:rsidRDefault="000813DE" w:rsidP="00FC2095">
            <w:pPr>
              <w:pStyle w:val="TALChar"/>
              <w:rPr>
                <w:snapToGrid w:val="0"/>
                <w:sz w:val="16"/>
                <w:szCs w:val="16"/>
              </w:rPr>
            </w:pPr>
          </w:p>
        </w:tc>
        <w:tc>
          <w:tcPr>
            <w:tcW w:w="426" w:type="dxa"/>
            <w:shd w:val="solid" w:color="FFFFFF" w:fill="auto"/>
          </w:tcPr>
          <w:p w14:paraId="4C814253" w14:textId="77777777" w:rsidR="000813DE" w:rsidRPr="00FC2095" w:rsidRDefault="000813DE" w:rsidP="00FC2095">
            <w:pPr>
              <w:pStyle w:val="TALChar"/>
              <w:rPr>
                <w:snapToGrid w:val="0"/>
                <w:sz w:val="16"/>
                <w:szCs w:val="16"/>
              </w:rPr>
            </w:pPr>
          </w:p>
        </w:tc>
        <w:tc>
          <w:tcPr>
            <w:tcW w:w="428" w:type="dxa"/>
            <w:shd w:val="solid" w:color="FFFFFF" w:fill="auto"/>
          </w:tcPr>
          <w:p w14:paraId="15DA5321" w14:textId="77777777" w:rsidR="000813DE" w:rsidRPr="00FC2095" w:rsidRDefault="000813DE" w:rsidP="00FC2095">
            <w:pPr>
              <w:pStyle w:val="TALChar"/>
              <w:rPr>
                <w:snapToGrid w:val="0"/>
                <w:sz w:val="16"/>
                <w:szCs w:val="16"/>
              </w:rPr>
            </w:pPr>
          </w:p>
        </w:tc>
        <w:tc>
          <w:tcPr>
            <w:tcW w:w="4867" w:type="dxa"/>
            <w:shd w:val="solid" w:color="FFFFFF" w:fill="auto"/>
          </w:tcPr>
          <w:p w14:paraId="73B3DED2" w14:textId="77777777" w:rsidR="000813DE" w:rsidRPr="00680091" w:rsidRDefault="000813DE" w:rsidP="00680091">
            <w:pPr>
              <w:pStyle w:val="TALChar"/>
              <w:rPr>
                <w:sz w:val="16"/>
                <w:szCs w:val="16"/>
                <w:lang w:eastAsia="ko-KR"/>
              </w:rPr>
            </w:pPr>
            <w:r w:rsidRPr="00680091">
              <w:rPr>
                <w:snapToGrid w:val="0"/>
                <w:sz w:val="16"/>
                <w:szCs w:val="16"/>
              </w:rPr>
              <w:t>Includes the following TDOCs agreed at CT3#43:</w:t>
            </w:r>
            <w:r w:rsidRPr="00680091">
              <w:rPr>
                <w:snapToGrid w:val="0"/>
                <w:sz w:val="16"/>
                <w:szCs w:val="16"/>
              </w:rPr>
              <w:br/>
            </w:r>
            <w:r w:rsidR="00AC6D32" w:rsidRPr="00680091">
              <w:rPr>
                <w:snapToGrid w:val="0"/>
                <w:sz w:val="16"/>
                <w:szCs w:val="16"/>
              </w:rPr>
              <w:t xml:space="preserve">C3-070050, </w:t>
            </w:r>
            <w:r w:rsidR="005E17D6" w:rsidRPr="00680091">
              <w:rPr>
                <w:snapToGrid w:val="0"/>
                <w:sz w:val="16"/>
                <w:szCs w:val="16"/>
              </w:rPr>
              <w:t>C3-070084, C3-07013</w:t>
            </w:r>
            <w:r w:rsidR="004920A0" w:rsidRPr="00680091">
              <w:rPr>
                <w:snapToGrid w:val="0"/>
                <w:sz w:val="16"/>
                <w:szCs w:val="16"/>
              </w:rPr>
              <w:t>7</w:t>
            </w:r>
            <w:r w:rsidR="005E17D6" w:rsidRPr="00680091">
              <w:rPr>
                <w:snapToGrid w:val="0"/>
                <w:sz w:val="16"/>
                <w:szCs w:val="16"/>
              </w:rPr>
              <w:t xml:space="preserve">, </w:t>
            </w:r>
            <w:r w:rsidRPr="00680091">
              <w:rPr>
                <w:snapToGrid w:val="0"/>
                <w:sz w:val="16"/>
                <w:szCs w:val="16"/>
              </w:rPr>
              <w:t xml:space="preserve">C3-070166, </w:t>
            </w:r>
            <w:r w:rsidR="005E17D6" w:rsidRPr="00680091">
              <w:rPr>
                <w:snapToGrid w:val="0"/>
                <w:sz w:val="16"/>
                <w:szCs w:val="16"/>
              </w:rPr>
              <w:t>C3-070175,</w:t>
            </w:r>
            <w:r w:rsidR="005E17D6" w:rsidRPr="00680091">
              <w:rPr>
                <w:snapToGrid w:val="0"/>
                <w:sz w:val="16"/>
                <w:szCs w:val="16"/>
              </w:rPr>
              <w:br/>
            </w:r>
            <w:r w:rsidRPr="00680091">
              <w:rPr>
                <w:snapToGrid w:val="0"/>
                <w:sz w:val="16"/>
                <w:szCs w:val="16"/>
              </w:rPr>
              <w:t xml:space="preserve">C3-070212, </w:t>
            </w:r>
            <w:r w:rsidR="005E17D6" w:rsidRPr="00680091">
              <w:rPr>
                <w:snapToGrid w:val="0"/>
                <w:sz w:val="16"/>
                <w:szCs w:val="16"/>
              </w:rPr>
              <w:t xml:space="preserve">C3-070239, </w:t>
            </w:r>
            <w:r w:rsidR="00880402" w:rsidRPr="00680091">
              <w:rPr>
                <w:snapToGrid w:val="0"/>
                <w:sz w:val="16"/>
                <w:szCs w:val="16"/>
              </w:rPr>
              <w:t xml:space="preserve">C3-070244, </w:t>
            </w:r>
            <w:r w:rsidR="009C4607" w:rsidRPr="00680091">
              <w:rPr>
                <w:snapToGrid w:val="0"/>
                <w:sz w:val="16"/>
                <w:szCs w:val="16"/>
              </w:rPr>
              <w:t xml:space="preserve">C3-070245, </w:t>
            </w:r>
            <w:r w:rsidR="005E17D6" w:rsidRPr="00680091">
              <w:rPr>
                <w:snapToGrid w:val="0"/>
                <w:sz w:val="16"/>
                <w:szCs w:val="16"/>
              </w:rPr>
              <w:t>C3-070246,</w:t>
            </w:r>
            <w:r w:rsidR="005E17D6" w:rsidRPr="00680091">
              <w:rPr>
                <w:snapToGrid w:val="0"/>
                <w:sz w:val="16"/>
                <w:szCs w:val="16"/>
              </w:rPr>
              <w:br/>
            </w:r>
            <w:r w:rsidR="00AC6D32" w:rsidRPr="00680091">
              <w:rPr>
                <w:snapToGrid w:val="0"/>
                <w:sz w:val="16"/>
                <w:szCs w:val="16"/>
              </w:rPr>
              <w:t>C3-070268</w:t>
            </w:r>
          </w:p>
        </w:tc>
        <w:tc>
          <w:tcPr>
            <w:tcW w:w="567" w:type="dxa"/>
            <w:shd w:val="solid" w:color="FFFFFF" w:fill="auto"/>
          </w:tcPr>
          <w:p w14:paraId="56780337" w14:textId="77777777" w:rsidR="000813DE" w:rsidRPr="00680091" w:rsidRDefault="000813DE" w:rsidP="00680091">
            <w:pPr>
              <w:pStyle w:val="TALChar"/>
              <w:rPr>
                <w:snapToGrid w:val="0"/>
                <w:sz w:val="16"/>
                <w:szCs w:val="16"/>
              </w:rPr>
            </w:pPr>
            <w:r w:rsidRPr="00680091">
              <w:rPr>
                <w:snapToGrid w:val="0"/>
                <w:sz w:val="16"/>
                <w:szCs w:val="16"/>
              </w:rPr>
              <w:t>1.0.0</w:t>
            </w:r>
          </w:p>
        </w:tc>
        <w:tc>
          <w:tcPr>
            <w:tcW w:w="567" w:type="dxa"/>
            <w:shd w:val="solid" w:color="FFFFFF" w:fill="auto"/>
          </w:tcPr>
          <w:p w14:paraId="55204898" w14:textId="77777777" w:rsidR="000813DE" w:rsidRPr="00680091" w:rsidRDefault="000813DE" w:rsidP="00680091">
            <w:pPr>
              <w:pStyle w:val="TALChar"/>
              <w:rPr>
                <w:snapToGrid w:val="0"/>
                <w:sz w:val="16"/>
                <w:szCs w:val="16"/>
              </w:rPr>
            </w:pPr>
            <w:r w:rsidRPr="00680091">
              <w:rPr>
                <w:snapToGrid w:val="0"/>
                <w:sz w:val="16"/>
                <w:szCs w:val="16"/>
              </w:rPr>
              <w:t>1.1.0</w:t>
            </w:r>
          </w:p>
        </w:tc>
      </w:tr>
      <w:tr w:rsidR="00BA510F" w:rsidRPr="0078747E" w14:paraId="647A8CBB" w14:textId="77777777">
        <w:tblPrEx>
          <w:tblCellMar>
            <w:top w:w="0" w:type="dxa"/>
            <w:bottom w:w="0" w:type="dxa"/>
          </w:tblCellMar>
        </w:tblPrEx>
        <w:trPr>
          <w:jc w:val="center"/>
        </w:trPr>
        <w:tc>
          <w:tcPr>
            <w:tcW w:w="1063" w:type="dxa"/>
            <w:shd w:val="solid" w:color="FFFFFF" w:fill="auto"/>
          </w:tcPr>
          <w:p w14:paraId="25F6A426" w14:textId="77777777" w:rsidR="00BA510F" w:rsidRPr="00680091" w:rsidRDefault="00BA510F" w:rsidP="00680091">
            <w:pPr>
              <w:pStyle w:val="TALChar"/>
              <w:rPr>
                <w:snapToGrid w:val="0"/>
                <w:sz w:val="16"/>
                <w:szCs w:val="16"/>
                <w:lang w:eastAsia="ko-KR"/>
              </w:rPr>
            </w:pPr>
            <w:r w:rsidRPr="00680091">
              <w:rPr>
                <w:snapToGrid w:val="0"/>
                <w:sz w:val="16"/>
                <w:szCs w:val="16"/>
                <w:lang w:eastAsia="ko-KR"/>
              </w:rPr>
              <w:t>28/02/2007</w:t>
            </w:r>
          </w:p>
        </w:tc>
        <w:tc>
          <w:tcPr>
            <w:tcW w:w="679" w:type="dxa"/>
            <w:shd w:val="solid" w:color="FFFFFF" w:fill="auto"/>
          </w:tcPr>
          <w:p w14:paraId="0203FB75" w14:textId="77777777" w:rsidR="00BA510F" w:rsidRPr="00680091" w:rsidRDefault="00BA510F" w:rsidP="00680091">
            <w:pPr>
              <w:pStyle w:val="TALChar"/>
              <w:rPr>
                <w:snapToGrid w:val="0"/>
                <w:sz w:val="16"/>
                <w:szCs w:val="16"/>
                <w:lang w:eastAsia="ko-KR"/>
              </w:rPr>
            </w:pPr>
            <w:r w:rsidRPr="00680091">
              <w:rPr>
                <w:snapToGrid w:val="0"/>
                <w:sz w:val="16"/>
                <w:szCs w:val="16"/>
              </w:rPr>
              <w:t>TSG#35</w:t>
            </w:r>
          </w:p>
        </w:tc>
        <w:tc>
          <w:tcPr>
            <w:tcW w:w="901" w:type="dxa"/>
            <w:shd w:val="solid" w:color="FFFFFF" w:fill="auto"/>
          </w:tcPr>
          <w:p w14:paraId="6DD26D13" w14:textId="77777777" w:rsidR="00BA510F" w:rsidRPr="00680091" w:rsidRDefault="00BA510F" w:rsidP="00680091">
            <w:pPr>
              <w:pStyle w:val="TALChar"/>
              <w:rPr>
                <w:snapToGrid w:val="0"/>
                <w:sz w:val="16"/>
                <w:szCs w:val="16"/>
              </w:rPr>
            </w:pPr>
            <w:r w:rsidRPr="00680091">
              <w:rPr>
                <w:snapToGrid w:val="0"/>
                <w:sz w:val="16"/>
                <w:szCs w:val="16"/>
              </w:rPr>
              <w:t>CP-060097</w:t>
            </w:r>
          </w:p>
        </w:tc>
        <w:tc>
          <w:tcPr>
            <w:tcW w:w="426" w:type="dxa"/>
            <w:shd w:val="solid" w:color="FFFFFF" w:fill="auto"/>
          </w:tcPr>
          <w:p w14:paraId="3CAF6D3D" w14:textId="77777777" w:rsidR="00BA510F" w:rsidRPr="00FC2095" w:rsidRDefault="00BA510F" w:rsidP="00FC2095">
            <w:pPr>
              <w:pStyle w:val="TALChar"/>
              <w:rPr>
                <w:snapToGrid w:val="0"/>
                <w:sz w:val="16"/>
                <w:szCs w:val="16"/>
              </w:rPr>
            </w:pPr>
          </w:p>
        </w:tc>
        <w:tc>
          <w:tcPr>
            <w:tcW w:w="428" w:type="dxa"/>
            <w:shd w:val="solid" w:color="FFFFFF" w:fill="auto"/>
          </w:tcPr>
          <w:p w14:paraId="30FE86F7" w14:textId="77777777" w:rsidR="00BA510F" w:rsidRPr="00FC2095" w:rsidRDefault="00BA510F" w:rsidP="00FC2095">
            <w:pPr>
              <w:pStyle w:val="TALChar"/>
              <w:rPr>
                <w:snapToGrid w:val="0"/>
                <w:sz w:val="16"/>
                <w:szCs w:val="16"/>
              </w:rPr>
            </w:pPr>
          </w:p>
        </w:tc>
        <w:tc>
          <w:tcPr>
            <w:tcW w:w="4867" w:type="dxa"/>
            <w:shd w:val="solid" w:color="FFFFFF" w:fill="auto"/>
          </w:tcPr>
          <w:p w14:paraId="2F8C8859" w14:textId="77777777" w:rsidR="00BA510F" w:rsidRPr="00680091" w:rsidRDefault="00BA510F" w:rsidP="00680091">
            <w:pPr>
              <w:pStyle w:val="TALChar"/>
              <w:rPr>
                <w:sz w:val="16"/>
                <w:szCs w:val="16"/>
                <w:lang w:eastAsia="ko-KR"/>
              </w:rPr>
            </w:pPr>
            <w:r w:rsidRPr="00680091">
              <w:rPr>
                <w:snapToGrid w:val="0"/>
                <w:sz w:val="16"/>
                <w:szCs w:val="16"/>
              </w:rPr>
              <w:t>Editorial update by MCC for presentation to TSG CT for approval</w:t>
            </w:r>
          </w:p>
        </w:tc>
        <w:tc>
          <w:tcPr>
            <w:tcW w:w="567" w:type="dxa"/>
            <w:shd w:val="solid" w:color="FFFFFF" w:fill="auto"/>
          </w:tcPr>
          <w:p w14:paraId="3D579746" w14:textId="77777777" w:rsidR="00BA510F" w:rsidRPr="00680091" w:rsidRDefault="00BA510F" w:rsidP="00680091">
            <w:pPr>
              <w:pStyle w:val="TALChar"/>
              <w:rPr>
                <w:snapToGrid w:val="0"/>
                <w:sz w:val="16"/>
                <w:szCs w:val="16"/>
              </w:rPr>
            </w:pPr>
            <w:r w:rsidRPr="00680091">
              <w:rPr>
                <w:snapToGrid w:val="0"/>
                <w:sz w:val="16"/>
                <w:szCs w:val="16"/>
              </w:rPr>
              <w:t>1.1.0</w:t>
            </w:r>
          </w:p>
        </w:tc>
        <w:tc>
          <w:tcPr>
            <w:tcW w:w="567" w:type="dxa"/>
            <w:shd w:val="solid" w:color="FFFFFF" w:fill="auto"/>
          </w:tcPr>
          <w:p w14:paraId="64532335" w14:textId="77777777" w:rsidR="00BA510F" w:rsidRPr="00680091" w:rsidRDefault="00BA510F" w:rsidP="00680091">
            <w:pPr>
              <w:pStyle w:val="TALChar"/>
              <w:rPr>
                <w:snapToGrid w:val="0"/>
                <w:sz w:val="16"/>
                <w:szCs w:val="16"/>
              </w:rPr>
            </w:pPr>
            <w:r w:rsidRPr="00680091">
              <w:rPr>
                <w:snapToGrid w:val="0"/>
                <w:sz w:val="16"/>
                <w:szCs w:val="16"/>
              </w:rPr>
              <w:t>2.0.0</w:t>
            </w:r>
          </w:p>
        </w:tc>
      </w:tr>
      <w:tr w:rsidR="00942FE8" w:rsidRPr="0078747E" w14:paraId="60219184" w14:textId="77777777">
        <w:tblPrEx>
          <w:tblCellMar>
            <w:top w:w="0" w:type="dxa"/>
            <w:bottom w:w="0" w:type="dxa"/>
          </w:tblCellMar>
        </w:tblPrEx>
        <w:trPr>
          <w:jc w:val="center"/>
        </w:trPr>
        <w:tc>
          <w:tcPr>
            <w:tcW w:w="1063" w:type="dxa"/>
            <w:shd w:val="solid" w:color="FFFFFF" w:fill="auto"/>
          </w:tcPr>
          <w:p w14:paraId="4C75D207" w14:textId="77777777" w:rsidR="00942FE8" w:rsidRPr="00680091" w:rsidRDefault="00942FE8" w:rsidP="00680091">
            <w:pPr>
              <w:pStyle w:val="TALChar"/>
              <w:rPr>
                <w:snapToGrid w:val="0"/>
                <w:sz w:val="16"/>
                <w:szCs w:val="16"/>
                <w:lang w:eastAsia="ko-KR"/>
              </w:rPr>
            </w:pPr>
            <w:r w:rsidRPr="00680091">
              <w:rPr>
                <w:snapToGrid w:val="0"/>
                <w:sz w:val="16"/>
                <w:szCs w:val="16"/>
                <w:lang w:eastAsia="ko-KR"/>
              </w:rPr>
              <w:t>03-2007</w:t>
            </w:r>
          </w:p>
        </w:tc>
        <w:tc>
          <w:tcPr>
            <w:tcW w:w="679" w:type="dxa"/>
            <w:shd w:val="solid" w:color="FFFFFF" w:fill="auto"/>
          </w:tcPr>
          <w:p w14:paraId="5F072631" w14:textId="77777777" w:rsidR="00942FE8" w:rsidRPr="00FC2095" w:rsidRDefault="00942FE8" w:rsidP="00FC2095">
            <w:pPr>
              <w:pStyle w:val="TALChar"/>
              <w:rPr>
                <w:snapToGrid w:val="0"/>
                <w:sz w:val="16"/>
                <w:szCs w:val="16"/>
                <w:lang w:eastAsia="ko-KR"/>
              </w:rPr>
            </w:pPr>
          </w:p>
        </w:tc>
        <w:tc>
          <w:tcPr>
            <w:tcW w:w="901" w:type="dxa"/>
            <w:shd w:val="solid" w:color="FFFFFF" w:fill="auto"/>
          </w:tcPr>
          <w:p w14:paraId="305102DD" w14:textId="77777777" w:rsidR="00942FE8" w:rsidRPr="00FC2095" w:rsidRDefault="00942FE8" w:rsidP="00FC2095">
            <w:pPr>
              <w:pStyle w:val="TALChar"/>
              <w:rPr>
                <w:snapToGrid w:val="0"/>
                <w:sz w:val="16"/>
                <w:szCs w:val="16"/>
              </w:rPr>
            </w:pPr>
          </w:p>
        </w:tc>
        <w:tc>
          <w:tcPr>
            <w:tcW w:w="426" w:type="dxa"/>
            <w:shd w:val="solid" w:color="FFFFFF" w:fill="auto"/>
          </w:tcPr>
          <w:p w14:paraId="2EE7A2B1" w14:textId="77777777" w:rsidR="00942FE8" w:rsidRPr="00FC2095" w:rsidRDefault="00942FE8" w:rsidP="00FC2095">
            <w:pPr>
              <w:pStyle w:val="TALChar"/>
              <w:rPr>
                <w:snapToGrid w:val="0"/>
                <w:sz w:val="16"/>
                <w:szCs w:val="16"/>
              </w:rPr>
            </w:pPr>
          </w:p>
        </w:tc>
        <w:tc>
          <w:tcPr>
            <w:tcW w:w="428" w:type="dxa"/>
            <w:shd w:val="solid" w:color="FFFFFF" w:fill="auto"/>
          </w:tcPr>
          <w:p w14:paraId="075921F1" w14:textId="77777777" w:rsidR="00942FE8" w:rsidRPr="00FC2095" w:rsidRDefault="00942FE8" w:rsidP="00FC2095">
            <w:pPr>
              <w:pStyle w:val="TALChar"/>
              <w:rPr>
                <w:snapToGrid w:val="0"/>
                <w:sz w:val="16"/>
                <w:szCs w:val="16"/>
              </w:rPr>
            </w:pPr>
          </w:p>
        </w:tc>
        <w:tc>
          <w:tcPr>
            <w:tcW w:w="4867" w:type="dxa"/>
            <w:shd w:val="solid" w:color="FFFFFF" w:fill="auto"/>
          </w:tcPr>
          <w:p w14:paraId="0177D287" w14:textId="77777777" w:rsidR="00942FE8" w:rsidRPr="00680091" w:rsidRDefault="00942FE8" w:rsidP="00680091">
            <w:pPr>
              <w:pStyle w:val="TALChar"/>
              <w:rPr>
                <w:sz w:val="16"/>
                <w:szCs w:val="16"/>
                <w:lang w:eastAsia="ko-KR"/>
              </w:rPr>
            </w:pPr>
            <w:r w:rsidRPr="00680091">
              <w:rPr>
                <w:snapToGrid w:val="0"/>
                <w:sz w:val="16"/>
                <w:szCs w:val="16"/>
              </w:rPr>
              <w:t>MCC update to version 7.0.0 after approval at TSG CT#35</w:t>
            </w:r>
          </w:p>
        </w:tc>
        <w:tc>
          <w:tcPr>
            <w:tcW w:w="567" w:type="dxa"/>
            <w:shd w:val="solid" w:color="FFFFFF" w:fill="auto"/>
          </w:tcPr>
          <w:p w14:paraId="6CD42C74" w14:textId="77777777" w:rsidR="00942FE8" w:rsidRPr="00680091" w:rsidRDefault="00942FE8" w:rsidP="00680091">
            <w:pPr>
              <w:pStyle w:val="TALChar"/>
              <w:rPr>
                <w:snapToGrid w:val="0"/>
                <w:sz w:val="16"/>
                <w:szCs w:val="16"/>
              </w:rPr>
            </w:pPr>
            <w:r w:rsidRPr="00680091">
              <w:rPr>
                <w:snapToGrid w:val="0"/>
                <w:sz w:val="16"/>
                <w:szCs w:val="16"/>
              </w:rPr>
              <w:t>2.0.0</w:t>
            </w:r>
          </w:p>
        </w:tc>
        <w:tc>
          <w:tcPr>
            <w:tcW w:w="567" w:type="dxa"/>
            <w:shd w:val="solid" w:color="FFFFFF" w:fill="auto"/>
          </w:tcPr>
          <w:p w14:paraId="22BA4CD0" w14:textId="77777777" w:rsidR="00942FE8" w:rsidRPr="00680091" w:rsidRDefault="00942FE8" w:rsidP="00680091">
            <w:pPr>
              <w:pStyle w:val="TALChar"/>
              <w:rPr>
                <w:snapToGrid w:val="0"/>
                <w:sz w:val="16"/>
                <w:szCs w:val="16"/>
              </w:rPr>
            </w:pPr>
            <w:r w:rsidRPr="00680091">
              <w:rPr>
                <w:snapToGrid w:val="0"/>
                <w:sz w:val="16"/>
                <w:szCs w:val="16"/>
              </w:rPr>
              <w:t>7.0.0</w:t>
            </w:r>
          </w:p>
        </w:tc>
      </w:tr>
      <w:tr w:rsidR="00EC4285" w:rsidRPr="0078747E" w14:paraId="22A93376" w14:textId="77777777">
        <w:tblPrEx>
          <w:tblCellMar>
            <w:top w:w="0" w:type="dxa"/>
            <w:bottom w:w="0" w:type="dxa"/>
          </w:tblCellMar>
        </w:tblPrEx>
        <w:trPr>
          <w:jc w:val="center"/>
        </w:trPr>
        <w:tc>
          <w:tcPr>
            <w:tcW w:w="1063" w:type="dxa"/>
            <w:shd w:val="solid" w:color="FFFFFF" w:fill="auto"/>
          </w:tcPr>
          <w:p w14:paraId="02D85983" w14:textId="77777777" w:rsidR="00EC4285" w:rsidRPr="00680091" w:rsidRDefault="00EC4285" w:rsidP="00680091">
            <w:pPr>
              <w:pStyle w:val="TALChar"/>
              <w:rPr>
                <w:rFonts w:hint="eastAsia"/>
                <w:sz w:val="16"/>
                <w:szCs w:val="16"/>
                <w:lang w:eastAsia="ko-KR"/>
              </w:rPr>
            </w:pPr>
            <w:r w:rsidRPr="00680091">
              <w:rPr>
                <w:snapToGrid w:val="0"/>
                <w:sz w:val="16"/>
                <w:szCs w:val="16"/>
                <w:lang w:eastAsia="ko-KR"/>
              </w:rPr>
              <w:t>0</w:t>
            </w:r>
            <w:r w:rsidR="00134340" w:rsidRPr="00680091">
              <w:rPr>
                <w:snapToGrid w:val="0"/>
                <w:sz w:val="16"/>
                <w:szCs w:val="16"/>
                <w:lang w:eastAsia="ko-KR"/>
              </w:rPr>
              <w:t>6</w:t>
            </w:r>
            <w:r w:rsidRPr="00680091">
              <w:rPr>
                <w:snapToGrid w:val="0"/>
                <w:sz w:val="16"/>
                <w:szCs w:val="16"/>
                <w:lang w:eastAsia="ko-KR"/>
              </w:rPr>
              <w:t>-2007</w:t>
            </w:r>
          </w:p>
        </w:tc>
        <w:tc>
          <w:tcPr>
            <w:tcW w:w="679" w:type="dxa"/>
            <w:shd w:val="solid" w:color="FFFFFF" w:fill="auto"/>
          </w:tcPr>
          <w:p w14:paraId="40EEA0ED" w14:textId="77777777" w:rsidR="00EC4285" w:rsidRPr="00680091" w:rsidRDefault="00886919" w:rsidP="00680091">
            <w:pPr>
              <w:pStyle w:val="TALChar"/>
              <w:rPr>
                <w:sz w:val="16"/>
                <w:szCs w:val="16"/>
                <w:lang w:eastAsia="ko-KR"/>
              </w:rPr>
            </w:pPr>
            <w:r w:rsidRPr="00680091">
              <w:rPr>
                <w:sz w:val="16"/>
                <w:szCs w:val="16"/>
                <w:lang w:eastAsia="ko-KR"/>
              </w:rPr>
              <w:t>TSG</w:t>
            </w:r>
            <w:r w:rsidR="00EC4285" w:rsidRPr="00680091">
              <w:rPr>
                <w:sz w:val="16"/>
                <w:szCs w:val="16"/>
                <w:lang w:eastAsia="ko-KR"/>
              </w:rPr>
              <w:t>#36</w:t>
            </w:r>
          </w:p>
        </w:tc>
        <w:tc>
          <w:tcPr>
            <w:tcW w:w="901" w:type="dxa"/>
            <w:shd w:val="solid" w:color="FFFFFF" w:fill="auto"/>
          </w:tcPr>
          <w:p w14:paraId="1DA06FA1" w14:textId="77777777" w:rsidR="00EC4285" w:rsidRPr="00680091" w:rsidRDefault="00EC4285" w:rsidP="00680091">
            <w:pPr>
              <w:pStyle w:val="TALChar"/>
              <w:rPr>
                <w:sz w:val="16"/>
                <w:szCs w:val="16"/>
                <w:lang w:eastAsia="ko-KR"/>
              </w:rPr>
            </w:pPr>
            <w:r w:rsidRPr="00680091">
              <w:rPr>
                <w:sz w:val="16"/>
                <w:szCs w:val="16"/>
                <w:lang w:eastAsia="ko-KR"/>
              </w:rPr>
              <w:t>CP-070419</w:t>
            </w:r>
          </w:p>
        </w:tc>
        <w:tc>
          <w:tcPr>
            <w:tcW w:w="426" w:type="dxa"/>
            <w:shd w:val="solid" w:color="FFFFFF" w:fill="auto"/>
          </w:tcPr>
          <w:p w14:paraId="2EE74191" w14:textId="77777777" w:rsidR="00EC4285" w:rsidRPr="00680091" w:rsidRDefault="00EC4285" w:rsidP="00680091">
            <w:pPr>
              <w:pStyle w:val="TALChar"/>
              <w:rPr>
                <w:sz w:val="16"/>
                <w:szCs w:val="16"/>
                <w:lang w:eastAsia="ko-KR"/>
              </w:rPr>
            </w:pPr>
            <w:r w:rsidRPr="00680091">
              <w:rPr>
                <w:sz w:val="16"/>
                <w:szCs w:val="16"/>
                <w:lang w:eastAsia="ko-KR"/>
              </w:rPr>
              <w:t>001</w:t>
            </w:r>
          </w:p>
        </w:tc>
        <w:tc>
          <w:tcPr>
            <w:tcW w:w="428" w:type="dxa"/>
            <w:shd w:val="solid" w:color="FFFFFF" w:fill="auto"/>
          </w:tcPr>
          <w:p w14:paraId="78CB157D" w14:textId="77777777" w:rsidR="00EC4285" w:rsidRPr="00680091" w:rsidRDefault="00EC4285" w:rsidP="00680091">
            <w:pPr>
              <w:pStyle w:val="TALChar"/>
              <w:rPr>
                <w:sz w:val="16"/>
                <w:szCs w:val="16"/>
                <w:lang w:eastAsia="ko-KR"/>
              </w:rPr>
            </w:pPr>
            <w:r w:rsidRPr="00680091">
              <w:rPr>
                <w:sz w:val="16"/>
                <w:szCs w:val="16"/>
                <w:lang w:eastAsia="ko-KR"/>
              </w:rPr>
              <w:t>1</w:t>
            </w:r>
          </w:p>
        </w:tc>
        <w:tc>
          <w:tcPr>
            <w:tcW w:w="4867" w:type="dxa"/>
            <w:shd w:val="solid" w:color="FFFFFF" w:fill="auto"/>
          </w:tcPr>
          <w:p w14:paraId="220456FF" w14:textId="77777777" w:rsidR="00EC4285" w:rsidRPr="00680091" w:rsidRDefault="00EC4285" w:rsidP="00680091">
            <w:pPr>
              <w:pStyle w:val="TALChar"/>
              <w:rPr>
                <w:snapToGrid w:val="0"/>
                <w:sz w:val="16"/>
                <w:szCs w:val="16"/>
              </w:rPr>
            </w:pPr>
            <w:r w:rsidRPr="00680091">
              <w:rPr>
                <w:snapToGrid w:val="0"/>
                <w:sz w:val="16"/>
                <w:szCs w:val="16"/>
              </w:rPr>
              <w:t>IP-CAN session specific charging</w:t>
            </w:r>
          </w:p>
        </w:tc>
        <w:tc>
          <w:tcPr>
            <w:tcW w:w="567" w:type="dxa"/>
            <w:shd w:val="solid" w:color="FFFFFF" w:fill="auto"/>
          </w:tcPr>
          <w:p w14:paraId="1B8A2E69" w14:textId="77777777" w:rsidR="00EC4285" w:rsidRPr="00680091" w:rsidRDefault="00EC4285" w:rsidP="00680091">
            <w:pPr>
              <w:pStyle w:val="TALChar"/>
              <w:rPr>
                <w:sz w:val="16"/>
                <w:szCs w:val="16"/>
                <w:lang w:eastAsia="ko-KR"/>
              </w:rPr>
            </w:pPr>
            <w:r w:rsidRPr="00680091">
              <w:rPr>
                <w:snapToGrid w:val="0"/>
                <w:sz w:val="16"/>
                <w:szCs w:val="16"/>
              </w:rPr>
              <w:t>7.0.0</w:t>
            </w:r>
          </w:p>
        </w:tc>
        <w:tc>
          <w:tcPr>
            <w:tcW w:w="567" w:type="dxa"/>
            <w:shd w:val="solid" w:color="FFFFFF" w:fill="auto"/>
          </w:tcPr>
          <w:p w14:paraId="1F232759" w14:textId="77777777" w:rsidR="00EC4285" w:rsidRPr="00680091" w:rsidRDefault="00EC4285" w:rsidP="00680091">
            <w:pPr>
              <w:pStyle w:val="TALChar"/>
              <w:rPr>
                <w:sz w:val="16"/>
                <w:szCs w:val="16"/>
                <w:lang w:eastAsia="ko-KR"/>
              </w:rPr>
            </w:pPr>
            <w:r w:rsidRPr="00680091">
              <w:rPr>
                <w:snapToGrid w:val="0"/>
                <w:sz w:val="16"/>
                <w:szCs w:val="16"/>
              </w:rPr>
              <w:t>7.1.0</w:t>
            </w:r>
          </w:p>
        </w:tc>
      </w:tr>
      <w:tr w:rsidR="007A5C5A" w:rsidRPr="0078747E" w14:paraId="03C8A532" w14:textId="77777777">
        <w:tblPrEx>
          <w:tblCellMar>
            <w:top w:w="0" w:type="dxa"/>
            <w:bottom w:w="0" w:type="dxa"/>
          </w:tblCellMar>
        </w:tblPrEx>
        <w:trPr>
          <w:jc w:val="center"/>
        </w:trPr>
        <w:tc>
          <w:tcPr>
            <w:tcW w:w="1063" w:type="dxa"/>
            <w:shd w:val="solid" w:color="FFFFFF" w:fill="auto"/>
          </w:tcPr>
          <w:p w14:paraId="5027FD33" w14:textId="77777777" w:rsidR="007A5C5A" w:rsidRPr="00680091" w:rsidRDefault="007A5C5A" w:rsidP="00680091">
            <w:pPr>
              <w:pStyle w:val="TALChar"/>
              <w:rPr>
                <w:rFonts w:hint="eastAsia"/>
                <w:sz w:val="16"/>
                <w:szCs w:val="16"/>
                <w:lang w:eastAsia="ko-KR"/>
              </w:rPr>
            </w:pPr>
            <w:r w:rsidRPr="00680091">
              <w:rPr>
                <w:snapToGrid w:val="0"/>
                <w:sz w:val="16"/>
                <w:szCs w:val="16"/>
                <w:lang w:eastAsia="ko-KR"/>
              </w:rPr>
              <w:t>0</w:t>
            </w:r>
            <w:r w:rsidR="00134340" w:rsidRPr="00680091">
              <w:rPr>
                <w:snapToGrid w:val="0"/>
                <w:sz w:val="16"/>
                <w:szCs w:val="16"/>
                <w:lang w:eastAsia="ko-KR"/>
              </w:rPr>
              <w:t>6-</w:t>
            </w:r>
            <w:r w:rsidRPr="00680091">
              <w:rPr>
                <w:snapToGrid w:val="0"/>
                <w:sz w:val="16"/>
                <w:szCs w:val="16"/>
                <w:lang w:eastAsia="ko-KR"/>
              </w:rPr>
              <w:t>2007</w:t>
            </w:r>
          </w:p>
        </w:tc>
        <w:tc>
          <w:tcPr>
            <w:tcW w:w="679" w:type="dxa"/>
            <w:shd w:val="solid" w:color="FFFFFF" w:fill="auto"/>
          </w:tcPr>
          <w:p w14:paraId="2929645F" w14:textId="77777777" w:rsidR="007A5C5A" w:rsidRPr="00680091" w:rsidRDefault="00886919" w:rsidP="00680091">
            <w:pPr>
              <w:pStyle w:val="TALChar"/>
              <w:rPr>
                <w:rFonts w:hint="eastAsia"/>
                <w:sz w:val="16"/>
                <w:szCs w:val="16"/>
                <w:lang w:eastAsia="ko-KR"/>
              </w:rPr>
            </w:pPr>
            <w:r w:rsidRPr="00680091">
              <w:rPr>
                <w:sz w:val="16"/>
                <w:szCs w:val="16"/>
                <w:lang w:eastAsia="ko-KR"/>
              </w:rPr>
              <w:t>TSG</w:t>
            </w:r>
            <w:r w:rsidR="007A5C5A" w:rsidRPr="00680091">
              <w:rPr>
                <w:sz w:val="16"/>
                <w:szCs w:val="16"/>
                <w:lang w:eastAsia="ko-KR"/>
              </w:rPr>
              <w:t>#36</w:t>
            </w:r>
          </w:p>
        </w:tc>
        <w:tc>
          <w:tcPr>
            <w:tcW w:w="901" w:type="dxa"/>
            <w:shd w:val="solid" w:color="FFFFFF" w:fill="auto"/>
          </w:tcPr>
          <w:p w14:paraId="33FC57FF" w14:textId="77777777" w:rsidR="007A5C5A" w:rsidRPr="00680091" w:rsidRDefault="007A5C5A" w:rsidP="00680091">
            <w:pPr>
              <w:pStyle w:val="TALChar"/>
              <w:rPr>
                <w:sz w:val="16"/>
                <w:szCs w:val="16"/>
                <w:lang w:eastAsia="ko-KR"/>
              </w:rPr>
            </w:pPr>
            <w:r w:rsidRPr="00680091">
              <w:rPr>
                <w:sz w:val="16"/>
                <w:szCs w:val="16"/>
                <w:lang w:eastAsia="ko-KR"/>
              </w:rPr>
              <w:t>CP-0704</w:t>
            </w:r>
            <w:r w:rsidR="00DB72CE" w:rsidRPr="00680091">
              <w:rPr>
                <w:sz w:val="16"/>
                <w:szCs w:val="16"/>
                <w:lang w:eastAsia="ko-KR"/>
              </w:rPr>
              <w:t>20</w:t>
            </w:r>
          </w:p>
        </w:tc>
        <w:tc>
          <w:tcPr>
            <w:tcW w:w="426" w:type="dxa"/>
            <w:shd w:val="solid" w:color="FFFFFF" w:fill="auto"/>
          </w:tcPr>
          <w:p w14:paraId="72C8900D" w14:textId="77777777" w:rsidR="007A5C5A" w:rsidRPr="00680091" w:rsidRDefault="007A5C5A" w:rsidP="00680091">
            <w:pPr>
              <w:pStyle w:val="TALChar"/>
              <w:rPr>
                <w:sz w:val="16"/>
                <w:szCs w:val="16"/>
                <w:lang w:eastAsia="ko-KR"/>
              </w:rPr>
            </w:pPr>
            <w:r w:rsidRPr="00680091">
              <w:rPr>
                <w:sz w:val="16"/>
                <w:szCs w:val="16"/>
                <w:lang w:eastAsia="ko-KR"/>
              </w:rPr>
              <w:t>004</w:t>
            </w:r>
          </w:p>
        </w:tc>
        <w:tc>
          <w:tcPr>
            <w:tcW w:w="428" w:type="dxa"/>
            <w:shd w:val="solid" w:color="FFFFFF" w:fill="auto"/>
          </w:tcPr>
          <w:p w14:paraId="134B2854" w14:textId="77777777" w:rsidR="007A5C5A" w:rsidRPr="00680091" w:rsidRDefault="007A5C5A" w:rsidP="00680091">
            <w:pPr>
              <w:pStyle w:val="TALChar"/>
              <w:rPr>
                <w:sz w:val="16"/>
                <w:szCs w:val="16"/>
                <w:lang w:eastAsia="ko-KR"/>
              </w:rPr>
            </w:pPr>
            <w:r w:rsidRPr="00680091">
              <w:rPr>
                <w:sz w:val="16"/>
                <w:szCs w:val="16"/>
                <w:lang w:eastAsia="ko-KR"/>
              </w:rPr>
              <w:t>11</w:t>
            </w:r>
          </w:p>
        </w:tc>
        <w:tc>
          <w:tcPr>
            <w:tcW w:w="4867" w:type="dxa"/>
            <w:shd w:val="solid" w:color="FFFFFF" w:fill="auto"/>
          </w:tcPr>
          <w:p w14:paraId="4556DDAE" w14:textId="77777777" w:rsidR="007A5C5A" w:rsidRPr="00680091" w:rsidRDefault="007A5C5A" w:rsidP="00680091">
            <w:pPr>
              <w:pStyle w:val="TALChar"/>
              <w:rPr>
                <w:snapToGrid w:val="0"/>
                <w:sz w:val="16"/>
                <w:szCs w:val="16"/>
              </w:rPr>
            </w:pPr>
            <w:r w:rsidRPr="00680091">
              <w:rPr>
                <w:snapToGrid w:val="0"/>
                <w:sz w:val="16"/>
                <w:szCs w:val="16"/>
              </w:rPr>
              <w:t>Handling of Authorized QoS</w:t>
            </w:r>
          </w:p>
        </w:tc>
        <w:tc>
          <w:tcPr>
            <w:tcW w:w="567" w:type="dxa"/>
            <w:shd w:val="solid" w:color="FFFFFF" w:fill="auto"/>
          </w:tcPr>
          <w:p w14:paraId="30833AC6" w14:textId="77777777" w:rsidR="007A5C5A" w:rsidRPr="00680091" w:rsidRDefault="007A5C5A" w:rsidP="00680091">
            <w:pPr>
              <w:pStyle w:val="TALChar"/>
              <w:rPr>
                <w:sz w:val="16"/>
                <w:szCs w:val="16"/>
                <w:lang w:eastAsia="ko-KR"/>
              </w:rPr>
            </w:pPr>
            <w:r w:rsidRPr="00680091">
              <w:rPr>
                <w:snapToGrid w:val="0"/>
                <w:sz w:val="16"/>
                <w:szCs w:val="16"/>
              </w:rPr>
              <w:t>7.0.0</w:t>
            </w:r>
          </w:p>
        </w:tc>
        <w:tc>
          <w:tcPr>
            <w:tcW w:w="567" w:type="dxa"/>
            <w:shd w:val="solid" w:color="FFFFFF" w:fill="auto"/>
          </w:tcPr>
          <w:p w14:paraId="35727A3F" w14:textId="77777777" w:rsidR="007A5C5A" w:rsidRPr="00680091" w:rsidRDefault="007A5C5A" w:rsidP="00680091">
            <w:pPr>
              <w:pStyle w:val="TALChar"/>
              <w:rPr>
                <w:sz w:val="16"/>
                <w:szCs w:val="16"/>
                <w:lang w:eastAsia="ko-KR"/>
              </w:rPr>
            </w:pPr>
            <w:r w:rsidRPr="00680091">
              <w:rPr>
                <w:snapToGrid w:val="0"/>
                <w:sz w:val="16"/>
                <w:szCs w:val="16"/>
              </w:rPr>
              <w:t>7.1.0</w:t>
            </w:r>
          </w:p>
        </w:tc>
      </w:tr>
      <w:tr w:rsidR="00134340" w:rsidRPr="0078747E" w14:paraId="29A4A439" w14:textId="77777777">
        <w:tblPrEx>
          <w:tblCellMar>
            <w:top w:w="0" w:type="dxa"/>
            <w:bottom w:w="0" w:type="dxa"/>
          </w:tblCellMar>
        </w:tblPrEx>
        <w:trPr>
          <w:jc w:val="center"/>
        </w:trPr>
        <w:tc>
          <w:tcPr>
            <w:tcW w:w="1063" w:type="dxa"/>
            <w:shd w:val="solid" w:color="FFFFFF" w:fill="auto"/>
          </w:tcPr>
          <w:p w14:paraId="43762EA1" w14:textId="77777777" w:rsidR="00134340" w:rsidRPr="00680091" w:rsidRDefault="00134340" w:rsidP="00680091">
            <w:pPr>
              <w:pStyle w:val="TALChar"/>
              <w:rPr>
                <w:sz w:val="16"/>
                <w:szCs w:val="16"/>
                <w:lang w:eastAsia="ko-KR"/>
              </w:rPr>
            </w:pPr>
            <w:r w:rsidRPr="00680091">
              <w:rPr>
                <w:snapToGrid w:val="0"/>
                <w:sz w:val="16"/>
                <w:szCs w:val="16"/>
                <w:lang w:eastAsia="ko-KR"/>
              </w:rPr>
              <w:t>06-2007</w:t>
            </w:r>
          </w:p>
        </w:tc>
        <w:tc>
          <w:tcPr>
            <w:tcW w:w="679" w:type="dxa"/>
            <w:shd w:val="solid" w:color="FFFFFF" w:fill="auto"/>
          </w:tcPr>
          <w:p w14:paraId="27E7AA8F" w14:textId="77777777" w:rsidR="00134340" w:rsidRPr="00680091" w:rsidRDefault="00134340"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#36</w:t>
            </w:r>
          </w:p>
        </w:tc>
        <w:tc>
          <w:tcPr>
            <w:tcW w:w="901" w:type="dxa"/>
            <w:shd w:val="solid" w:color="FFFFFF" w:fill="auto"/>
          </w:tcPr>
          <w:p w14:paraId="7D870224" w14:textId="77777777" w:rsidR="00134340" w:rsidRPr="00680091" w:rsidRDefault="00134340" w:rsidP="00680091">
            <w:pPr>
              <w:pStyle w:val="TALChar"/>
              <w:rPr>
                <w:sz w:val="16"/>
                <w:szCs w:val="16"/>
                <w:lang w:eastAsia="ko-KR"/>
              </w:rPr>
            </w:pPr>
            <w:r w:rsidRPr="00680091">
              <w:rPr>
                <w:sz w:val="16"/>
                <w:szCs w:val="16"/>
                <w:lang w:eastAsia="ko-KR"/>
              </w:rPr>
              <w:t>CP-070419</w:t>
            </w:r>
          </w:p>
        </w:tc>
        <w:tc>
          <w:tcPr>
            <w:tcW w:w="426" w:type="dxa"/>
            <w:shd w:val="solid" w:color="FFFFFF" w:fill="auto"/>
          </w:tcPr>
          <w:p w14:paraId="3F6A293F" w14:textId="77777777" w:rsidR="00134340" w:rsidRPr="00680091" w:rsidRDefault="00134340" w:rsidP="00680091">
            <w:pPr>
              <w:pStyle w:val="TALChar"/>
              <w:rPr>
                <w:sz w:val="16"/>
                <w:szCs w:val="16"/>
                <w:lang w:eastAsia="ko-KR"/>
              </w:rPr>
            </w:pPr>
            <w:r w:rsidRPr="00680091">
              <w:rPr>
                <w:sz w:val="16"/>
                <w:szCs w:val="16"/>
                <w:lang w:eastAsia="ko-KR"/>
              </w:rPr>
              <w:t>005</w:t>
            </w:r>
          </w:p>
        </w:tc>
        <w:tc>
          <w:tcPr>
            <w:tcW w:w="428" w:type="dxa"/>
            <w:shd w:val="solid" w:color="FFFFFF" w:fill="auto"/>
          </w:tcPr>
          <w:p w14:paraId="66BD2DA0" w14:textId="77777777" w:rsidR="00134340" w:rsidRPr="00680091" w:rsidRDefault="00134340" w:rsidP="00680091">
            <w:pPr>
              <w:pStyle w:val="TALChar"/>
              <w:rPr>
                <w:sz w:val="16"/>
                <w:szCs w:val="16"/>
                <w:lang w:eastAsia="ko-KR"/>
              </w:rPr>
            </w:pPr>
            <w:r w:rsidRPr="00680091">
              <w:rPr>
                <w:sz w:val="16"/>
                <w:szCs w:val="16"/>
                <w:lang w:eastAsia="ko-KR"/>
              </w:rPr>
              <w:t>2</w:t>
            </w:r>
          </w:p>
        </w:tc>
        <w:tc>
          <w:tcPr>
            <w:tcW w:w="4867" w:type="dxa"/>
            <w:shd w:val="solid" w:color="FFFFFF" w:fill="auto"/>
          </w:tcPr>
          <w:p w14:paraId="028C47DE" w14:textId="77777777" w:rsidR="00134340" w:rsidRPr="00680091" w:rsidRDefault="00134340" w:rsidP="00680091">
            <w:pPr>
              <w:pStyle w:val="TALChar"/>
              <w:rPr>
                <w:snapToGrid w:val="0"/>
                <w:sz w:val="16"/>
                <w:szCs w:val="16"/>
              </w:rPr>
            </w:pPr>
            <w:r w:rsidRPr="00680091">
              <w:rPr>
                <w:snapToGrid w:val="0"/>
                <w:sz w:val="16"/>
                <w:szCs w:val="16"/>
              </w:rPr>
              <w:t>Subscription to notification of Loss of AF signalling</w:t>
            </w:r>
          </w:p>
        </w:tc>
        <w:tc>
          <w:tcPr>
            <w:tcW w:w="567" w:type="dxa"/>
            <w:shd w:val="solid" w:color="FFFFFF" w:fill="auto"/>
          </w:tcPr>
          <w:p w14:paraId="5AADC2F9" w14:textId="77777777" w:rsidR="00134340" w:rsidRPr="00680091" w:rsidRDefault="00134340" w:rsidP="00680091">
            <w:pPr>
              <w:pStyle w:val="TALChar"/>
              <w:rPr>
                <w:sz w:val="16"/>
                <w:szCs w:val="16"/>
                <w:lang w:eastAsia="ko-KR"/>
              </w:rPr>
            </w:pPr>
            <w:r w:rsidRPr="00680091">
              <w:rPr>
                <w:snapToGrid w:val="0"/>
                <w:sz w:val="16"/>
                <w:szCs w:val="16"/>
              </w:rPr>
              <w:t>7.0.0</w:t>
            </w:r>
          </w:p>
        </w:tc>
        <w:tc>
          <w:tcPr>
            <w:tcW w:w="567" w:type="dxa"/>
            <w:shd w:val="solid" w:color="FFFFFF" w:fill="auto"/>
          </w:tcPr>
          <w:p w14:paraId="571DB48F" w14:textId="77777777" w:rsidR="00134340" w:rsidRPr="00680091" w:rsidRDefault="00134340" w:rsidP="00680091">
            <w:pPr>
              <w:pStyle w:val="TALChar"/>
              <w:rPr>
                <w:sz w:val="16"/>
                <w:szCs w:val="16"/>
                <w:lang w:eastAsia="ko-KR"/>
              </w:rPr>
            </w:pPr>
            <w:r w:rsidRPr="00680091">
              <w:rPr>
                <w:snapToGrid w:val="0"/>
                <w:sz w:val="16"/>
                <w:szCs w:val="16"/>
              </w:rPr>
              <w:t>7.1.0</w:t>
            </w:r>
          </w:p>
        </w:tc>
      </w:tr>
      <w:tr w:rsidR="00134340" w:rsidRPr="0078747E" w14:paraId="56FC7A4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C3CE31E" w14:textId="77777777" w:rsidR="00134340" w:rsidRPr="00680091" w:rsidRDefault="00134340"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E1C985" w14:textId="77777777" w:rsidR="00134340" w:rsidRPr="00680091" w:rsidRDefault="00886919" w:rsidP="00680091">
            <w:pPr>
              <w:pStyle w:val="TALChar"/>
              <w:rPr>
                <w:sz w:val="16"/>
                <w:szCs w:val="16"/>
                <w:lang w:eastAsia="ko-KR"/>
              </w:rPr>
            </w:pPr>
            <w:r w:rsidRPr="00680091">
              <w:rPr>
                <w:sz w:val="16"/>
                <w:szCs w:val="16"/>
                <w:lang w:eastAsia="ko-KR"/>
              </w:rPr>
              <w:t>TSG</w:t>
            </w:r>
            <w:r w:rsidR="00134340"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FCC212" w14:textId="77777777" w:rsidR="00134340" w:rsidRPr="00680091" w:rsidRDefault="00134340"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ADDC59" w14:textId="77777777" w:rsidR="00134340" w:rsidRPr="00680091" w:rsidRDefault="00134340" w:rsidP="00680091">
            <w:pPr>
              <w:pStyle w:val="TALChar"/>
              <w:rPr>
                <w:sz w:val="16"/>
                <w:szCs w:val="16"/>
                <w:lang w:eastAsia="ko-KR"/>
              </w:rPr>
            </w:pPr>
            <w:r w:rsidRPr="00680091">
              <w:rPr>
                <w:sz w:val="16"/>
                <w:szCs w:val="16"/>
                <w:lang w:eastAsia="ko-KR"/>
              </w:rPr>
              <w:t>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EAF176" w14:textId="77777777" w:rsidR="00134340" w:rsidRPr="00680091" w:rsidRDefault="00134340"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3E1F60" w14:textId="77777777" w:rsidR="00134340" w:rsidRPr="00680091" w:rsidRDefault="00134340" w:rsidP="00680091">
            <w:pPr>
              <w:pStyle w:val="TALChar"/>
              <w:rPr>
                <w:snapToGrid w:val="0"/>
                <w:sz w:val="16"/>
                <w:szCs w:val="16"/>
              </w:rPr>
            </w:pPr>
            <w:r w:rsidRPr="00680091">
              <w:rPr>
                <w:snapToGrid w:val="0"/>
                <w:sz w:val="16"/>
                <w:szCs w:val="16"/>
              </w:rPr>
              <w:t>Routeing of Diameter commands -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661BE" w14:textId="77777777" w:rsidR="00134340" w:rsidRPr="00680091" w:rsidRDefault="00134340"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2094E3" w14:textId="77777777" w:rsidR="00134340" w:rsidRPr="00680091" w:rsidRDefault="00134340" w:rsidP="00680091">
            <w:pPr>
              <w:pStyle w:val="TALChar"/>
              <w:rPr>
                <w:snapToGrid w:val="0"/>
                <w:sz w:val="16"/>
                <w:szCs w:val="16"/>
              </w:rPr>
            </w:pPr>
            <w:r w:rsidRPr="00680091">
              <w:rPr>
                <w:snapToGrid w:val="0"/>
                <w:sz w:val="16"/>
                <w:szCs w:val="16"/>
              </w:rPr>
              <w:t>7.1.0</w:t>
            </w:r>
          </w:p>
        </w:tc>
      </w:tr>
      <w:tr w:rsidR="00134340" w:rsidRPr="0078747E" w14:paraId="73D6366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EC6112" w14:textId="77777777" w:rsidR="00134340" w:rsidRPr="00680091" w:rsidRDefault="00134340"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D54B081" w14:textId="77777777" w:rsidR="00134340" w:rsidRPr="00680091" w:rsidRDefault="00886919" w:rsidP="00680091">
            <w:pPr>
              <w:pStyle w:val="TALChar"/>
              <w:rPr>
                <w:sz w:val="16"/>
                <w:szCs w:val="16"/>
                <w:lang w:eastAsia="ko-KR"/>
              </w:rPr>
            </w:pPr>
            <w:r w:rsidRPr="00680091">
              <w:rPr>
                <w:sz w:val="16"/>
                <w:szCs w:val="16"/>
                <w:lang w:eastAsia="ko-KR"/>
              </w:rPr>
              <w:t>TSG</w:t>
            </w:r>
            <w:r w:rsidR="00134340"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040AD8" w14:textId="77777777" w:rsidR="00134340" w:rsidRPr="00680091" w:rsidRDefault="00134340" w:rsidP="00680091">
            <w:pPr>
              <w:pStyle w:val="TALChar"/>
              <w:rPr>
                <w:sz w:val="16"/>
                <w:szCs w:val="16"/>
                <w:lang w:eastAsia="ko-KR"/>
              </w:rPr>
            </w:pPr>
            <w:r w:rsidRPr="00680091">
              <w:rPr>
                <w:sz w:val="16"/>
                <w:szCs w:val="16"/>
                <w:lang w:eastAsia="ko-KR"/>
              </w:rPr>
              <w:t>CP-0704</w:t>
            </w:r>
            <w:r w:rsidR="00022E75" w:rsidRPr="00680091">
              <w:rPr>
                <w:sz w:val="16"/>
                <w:szCs w:val="16"/>
                <w:lang w:eastAsia="ko-KR"/>
              </w:rPr>
              <w:t>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20F356" w14:textId="77777777" w:rsidR="00134340" w:rsidRPr="00680091" w:rsidRDefault="00134340" w:rsidP="00680091">
            <w:pPr>
              <w:pStyle w:val="TALChar"/>
              <w:rPr>
                <w:sz w:val="16"/>
                <w:szCs w:val="16"/>
                <w:lang w:eastAsia="ko-KR"/>
              </w:rPr>
            </w:pPr>
            <w:r w:rsidRPr="00680091">
              <w:rPr>
                <w:sz w:val="16"/>
                <w:szCs w:val="16"/>
                <w:lang w:eastAsia="ko-KR"/>
              </w:rPr>
              <w:t>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23EF41" w14:textId="77777777" w:rsidR="00134340" w:rsidRPr="00680091" w:rsidRDefault="00134340" w:rsidP="00680091">
            <w:pPr>
              <w:pStyle w:val="TALChar"/>
              <w:rPr>
                <w:sz w:val="16"/>
                <w:szCs w:val="16"/>
                <w:lang w:eastAsia="ko-KR"/>
              </w:rPr>
            </w:pPr>
            <w:r w:rsidRPr="00680091">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9E4F41" w14:textId="77777777" w:rsidR="00134340" w:rsidRPr="00680091" w:rsidRDefault="00134340" w:rsidP="00680091">
            <w:pPr>
              <w:pStyle w:val="TALChar"/>
              <w:rPr>
                <w:snapToGrid w:val="0"/>
                <w:sz w:val="16"/>
                <w:szCs w:val="16"/>
              </w:rPr>
            </w:pPr>
            <w:r w:rsidRPr="00680091">
              <w:rPr>
                <w:snapToGrid w:val="0"/>
                <w:sz w:val="16"/>
                <w:szCs w:val="16"/>
              </w:rPr>
              <w:t>QoS change event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344C1" w14:textId="77777777" w:rsidR="00134340" w:rsidRPr="00680091" w:rsidRDefault="00134340"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19FA4" w14:textId="77777777" w:rsidR="00134340" w:rsidRPr="00680091" w:rsidRDefault="00134340" w:rsidP="00680091">
            <w:pPr>
              <w:pStyle w:val="TALChar"/>
              <w:rPr>
                <w:snapToGrid w:val="0"/>
                <w:sz w:val="16"/>
                <w:szCs w:val="16"/>
              </w:rPr>
            </w:pPr>
            <w:r w:rsidRPr="00680091">
              <w:rPr>
                <w:snapToGrid w:val="0"/>
                <w:sz w:val="16"/>
                <w:szCs w:val="16"/>
              </w:rPr>
              <w:t>7.1.0</w:t>
            </w:r>
          </w:p>
        </w:tc>
      </w:tr>
      <w:tr w:rsidR="005D3F8C" w:rsidRPr="0078747E" w14:paraId="683360D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F24032" w14:textId="77777777" w:rsidR="005D3F8C" w:rsidRPr="00680091" w:rsidRDefault="005D3F8C"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795A74B" w14:textId="77777777" w:rsidR="005D3F8C" w:rsidRPr="00680091" w:rsidRDefault="00886919" w:rsidP="00680091">
            <w:pPr>
              <w:pStyle w:val="TALChar"/>
              <w:rPr>
                <w:sz w:val="16"/>
                <w:szCs w:val="16"/>
                <w:lang w:eastAsia="ko-KR"/>
              </w:rPr>
            </w:pPr>
            <w:r w:rsidRPr="00680091">
              <w:rPr>
                <w:sz w:val="16"/>
                <w:szCs w:val="16"/>
                <w:lang w:eastAsia="ko-KR"/>
              </w:rPr>
              <w:t>TSG</w:t>
            </w:r>
            <w:r w:rsidR="005D3F8C"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3F95BA" w14:textId="77777777" w:rsidR="005D3F8C" w:rsidRPr="00680091" w:rsidRDefault="005D3F8C"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5FE43A" w14:textId="77777777" w:rsidR="005D3F8C" w:rsidRPr="00680091" w:rsidRDefault="005D3F8C" w:rsidP="00680091">
            <w:pPr>
              <w:pStyle w:val="TALChar"/>
              <w:rPr>
                <w:sz w:val="16"/>
                <w:szCs w:val="16"/>
                <w:lang w:eastAsia="ko-KR"/>
              </w:rPr>
            </w:pPr>
            <w:r w:rsidRPr="00680091">
              <w:rPr>
                <w:sz w:val="16"/>
                <w:szCs w:val="16"/>
                <w:lang w:eastAsia="ko-KR"/>
              </w:rPr>
              <w:t>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EC34EE1" w14:textId="77777777" w:rsidR="005D3F8C" w:rsidRPr="00FC2095" w:rsidRDefault="005D3F8C"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B5BDFD" w14:textId="77777777" w:rsidR="005D3F8C" w:rsidRPr="00680091" w:rsidRDefault="005D3F8C" w:rsidP="00680091">
            <w:pPr>
              <w:pStyle w:val="TALChar"/>
              <w:rPr>
                <w:snapToGrid w:val="0"/>
                <w:sz w:val="16"/>
                <w:szCs w:val="16"/>
              </w:rPr>
            </w:pPr>
            <w:r w:rsidRPr="00680091">
              <w:rPr>
                <w:snapToGrid w:val="0"/>
                <w:sz w:val="16"/>
                <w:szCs w:val="16"/>
              </w:rPr>
              <w:t>PCC rule without Flow-Description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69236" w14:textId="77777777" w:rsidR="005D3F8C" w:rsidRPr="00680091" w:rsidRDefault="005D3F8C"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412D6" w14:textId="77777777" w:rsidR="005D3F8C" w:rsidRPr="00680091" w:rsidRDefault="005D3F8C" w:rsidP="00680091">
            <w:pPr>
              <w:pStyle w:val="TALChar"/>
              <w:rPr>
                <w:snapToGrid w:val="0"/>
                <w:sz w:val="16"/>
                <w:szCs w:val="16"/>
              </w:rPr>
            </w:pPr>
            <w:r w:rsidRPr="00680091">
              <w:rPr>
                <w:snapToGrid w:val="0"/>
                <w:sz w:val="16"/>
                <w:szCs w:val="16"/>
              </w:rPr>
              <w:t>7.1.0</w:t>
            </w:r>
          </w:p>
        </w:tc>
      </w:tr>
      <w:tr w:rsidR="00022E75" w:rsidRPr="0078747E" w14:paraId="02C839A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166AA0" w14:textId="77777777" w:rsidR="00022E75" w:rsidRPr="00680091" w:rsidRDefault="00022E75"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5054C25" w14:textId="77777777" w:rsidR="00022E75" w:rsidRPr="00680091" w:rsidRDefault="00886919" w:rsidP="00680091">
            <w:pPr>
              <w:pStyle w:val="TALChar"/>
              <w:rPr>
                <w:sz w:val="16"/>
                <w:szCs w:val="16"/>
                <w:lang w:eastAsia="ko-KR"/>
              </w:rPr>
            </w:pPr>
            <w:r w:rsidRPr="00680091">
              <w:rPr>
                <w:sz w:val="16"/>
                <w:szCs w:val="16"/>
                <w:lang w:eastAsia="ko-KR"/>
              </w:rPr>
              <w:t>TSG</w:t>
            </w:r>
            <w:r w:rsidR="00022E75"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472758" w14:textId="77777777" w:rsidR="00022E75" w:rsidRPr="00680091" w:rsidRDefault="00022E75"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BD3735" w14:textId="77777777" w:rsidR="00022E75" w:rsidRPr="00680091" w:rsidRDefault="00022E75" w:rsidP="00680091">
            <w:pPr>
              <w:pStyle w:val="TALChar"/>
              <w:rPr>
                <w:sz w:val="16"/>
                <w:szCs w:val="16"/>
                <w:lang w:eastAsia="ko-KR"/>
              </w:rPr>
            </w:pPr>
            <w:r w:rsidRPr="00680091">
              <w:rPr>
                <w:sz w:val="16"/>
                <w:szCs w:val="16"/>
                <w:lang w:eastAsia="ko-KR"/>
              </w:rPr>
              <w:t>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FBB6BC" w14:textId="77777777" w:rsidR="00022E75" w:rsidRPr="00680091" w:rsidRDefault="00022E75"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9E12E7" w14:textId="77777777" w:rsidR="00022E75" w:rsidRPr="00680091" w:rsidRDefault="00022E75" w:rsidP="00680091">
            <w:pPr>
              <w:pStyle w:val="TALChar"/>
              <w:rPr>
                <w:snapToGrid w:val="0"/>
                <w:sz w:val="16"/>
                <w:szCs w:val="16"/>
              </w:rPr>
            </w:pPr>
            <w:r w:rsidRPr="00680091">
              <w:rPr>
                <w:snapToGrid w:val="0"/>
                <w:sz w:val="16"/>
                <w:szCs w:val="16"/>
              </w:rPr>
              <w:t>Addition and removal of event triggers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80222" w14:textId="77777777" w:rsidR="00022E75" w:rsidRPr="00680091" w:rsidRDefault="00022E75"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6A080" w14:textId="77777777" w:rsidR="00022E75" w:rsidRPr="00680091" w:rsidRDefault="00022E75" w:rsidP="00680091">
            <w:pPr>
              <w:pStyle w:val="TALChar"/>
              <w:rPr>
                <w:snapToGrid w:val="0"/>
                <w:sz w:val="16"/>
                <w:szCs w:val="16"/>
              </w:rPr>
            </w:pPr>
            <w:r w:rsidRPr="00680091">
              <w:rPr>
                <w:snapToGrid w:val="0"/>
                <w:sz w:val="16"/>
                <w:szCs w:val="16"/>
              </w:rPr>
              <w:t>7.1.0</w:t>
            </w:r>
          </w:p>
        </w:tc>
      </w:tr>
      <w:tr w:rsidR="00022E75" w:rsidRPr="0078747E" w14:paraId="6A60233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58658D" w14:textId="77777777" w:rsidR="00022E75" w:rsidRPr="00680091" w:rsidRDefault="00022E75"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3CC0AC" w14:textId="77777777" w:rsidR="00022E75" w:rsidRPr="00680091" w:rsidRDefault="00886919" w:rsidP="00680091">
            <w:pPr>
              <w:pStyle w:val="TALChar"/>
              <w:rPr>
                <w:sz w:val="16"/>
                <w:szCs w:val="16"/>
                <w:lang w:eastAsia="ko-KR"/>
              </w:rPr>
            </w:pPr>
            <w:r w:rsidRPr="00680091">
              <w:rPr>
                <w:sz w:val="16"/>
                <w:szCs w:val="16"/>
                <w:lang w:eastAsia="ko-KR"/>
              </w:rPr>
              <w:t>TSG</w:t>
            </w:r>
            <w:r w:rsidR="00022E75"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B846EC" w14:textId="77777777" w:rsidR="00022E75" w:rsidRPr="00680091" w:rsidRDefault="00022E75"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85ADAA" w14:textId="77777777" w:rsidR="00022E75" w:rsidRPr="00680091" w:rsidRDefault="00022E75" w:rsidP="00680091">
            <w:pPr>
              <w:pStyle w:val="TALChar"/>
              <w:rPr>
                <w:sz w:val="16"/>
                <w:szCs w:val="16"/>
                <w:lang w:eastAsia="ko-KR"/>
              </w:rPr>
            </w:pPr>
            <w:r w:rsidRPr="00680091">
              <w:rPr>
                <w:sz w:val="16"/>
                <w:szCs w:val="16"/>
                <w:lang w:eastAsia="ko-KR"/>
              </w:rPr>
              <w:t>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643C2F" w14:textId="77777777" w:rsidR="00022E75" w:rsidRPr="00680091" w:rsidRDefault="00022E75"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65A05A" w14:textId="77777777" w:rsidR="00022E75" w:rsidRPr="00680091" w:rsidRDefault="00022E75" w:rsidP="00680091">
            <w:pPr>
              <w:pStyle w:val="TALChar"/>
              <w:rPr>
                <w:snapToGrid w:val="0"/>
                <w:sz w:val="16"/>
                <w:szCs w:val="16"/>
              </w:rPr>
            </w:pPr>
            <w:r w:rsidRPr="00680091">
              <w:rPr>
                <w:snapToGrid w:val="0"/>
                <w:sz w:val="16"/>
                <w:szCs w:val="16"/>
              </w:rPr>
              <w:t>Metering-Method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58F44" w14:textId="77777777" w:rsidR="00022E75" w:rsidRPr="00680091" w:rsidRDefault="00022E75"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5CCD8" w14:textId="77777777" w:rsidR="00022E75" w:rsidRPr="00680091" w:rsidRDefault="00022E75" w:rsidP="00680091">
            <w:pPr>
              <w:pStyle w:val="TALChar"/>
              <w:rPr>
                <w:snapToGrid w:val="0"/>
                <w:sz w:val="16"/>
                <w:szCs w:val="16"/>
              </w:rPr>
            </w:pPr>
            <w:r w:rsidRPr="00680091">
              <w:rPr>
                <w:snapToGrid w:val="0"/>
                <w:sz w:val="16"/>
                <w:szCs w:val="16"/>
              </w:rPr>
              <w:t>7.1.0</w:t>
            </w:r>
          </w:p>
        </w:tc>
      </w:tr>
      <w:tr w:rsidR="005F6FD8" w:rsidRPr="0078747E" w14:paraId="037B3BD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346115" w14:textId="77777777" w:rsidR="005F6FD8" w:rsidRPr="00680091" w:rsidRDefault="005F6FD8"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7D2384" w14:textId="77777777" w:rsidR="005F6FD8" w:rsidRPr="00680091" w:rsidRDefault="00886919" w:rsidP="00680091">
            <w:pPr>
              <w:pStyle w:val="TALChar"/>
              <w:rPr>
                <w:sz w:val="16"/>
                <w:szCs w:val="16"/>
                <w:lang w:eastAsia="ko-KR"/>
              </w:rPr>
            </w:pPr>
            <w:r w:rsidRPr="00680091">
              <w:rPr>
                <w:sz w:val="16"/>
                <w:szCs w:val="16"/>
                <w:lang w:eastAsia="ko-KR"/>
              </w:rPr>
              <w:t>TSG</w:t>
            </w:r>
            <w:r w:rsidR="005F6FD8"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C86454" w14:textId="77777777" w:rsidR="005F6FD8" w:rsidRPr="00680091" w:rsidRDefault="005F6FD8"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BDE180" w14:textId="77777777" w:rsidR="005F6FD8" w:rsidRPr="00680091" w:rsidRDefault="005F6FD8" w:rsidP="00680091">
            <w:pPr>
              <w:pStyle w:val="TALChar"/>
              <w:rPr>
                <w:sz w:val="16"/>
                <w:szCs w:val="16"/>
                <w:lang w:eastAsia="ko-KR"/>
              </w:rPr>
            </w:pPr>
            <w:r w:rsidRPr="00680091">
              <w:rPr>
                <w:sz w:val="16"/>
                <w:szCs w:val="16"/>
                <w:lang w:eastAsia="ko-KR"/>
              </w:rPr>
              <w:t>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80D66C" w14:textId="77777777" w:rsidR="005F6FD8" w:rsidRPr="00680091" w:rsidRDefault="005F6FD8"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AECECB" w14:textId="77777777" w:rsidR="005F6FD8" w:rsidRPr="00680091" w:rsidRDefault="006776B0" w:rsidP="00680091">
            <w:pPr>
              <w:pStyle w:val="TALChar"/>
              <w:rPr>
                <w:snapToGrid w:val="0"/>
                <w:sz w:val="16"/>
                <w:szCs w:val="16"/>
              </w:rPr>
            </w:pPr>
            <w:r w:rsidRPr="00680091">
              <w:rPr>
                <w:snapToGrid w:val="0"/>
                <w:sz w:val="16"/>
                <w:szCs w:val="16"/>
              </w:rPr>
              <w:t>Reporting-Level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00842" w14:textId="77777777" w:rsidR="005F6FD8" w:rsidRPr="00680091" w:rsidRDefault="005F6FD8"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97C88" w14:textId="77777777" w:rsidR="005F6FD8" w:rsidRPr="00680091" w:rsidRDefault="005F6FD8" w:rsidP="00680091">
            <w:pPr>
              <w:pStyle w:val="TALChar"/>
              <w:rPr>
                <w:snapToGrid w:val="0"/>
                <w:sz w:val="16"/>
                <w:szCs w:val="16"/>
              </w:rPr>
            </w:pPr>
            <w:r w:rsidRPr="00680091">
              <w:rPr>
                <w:snapToGrid w:val="0"/>
                <w:sz w:val="16"/>
                <w:szCs w:val="16"/>
              </w:rPr>
              <w:t>7.1.0</w:t>
            </w:r>
          </w:p>
        </w:tc>
      </w:tr>
      <w:tr w:rsidR="006776B0" w:rsidRPr="0078747E" w14:paraId="55B1F58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B42138" w14:textId="77777777" w:rsidR="006776B0" w:rsidRPr="00680091" w:rsidRDefault="006776B0"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6B20F4" w14:textId="77777777" w:rsidR="006776B0" w:rsidRPr="00680091" w:rsidRDefault="00886919" w:rsidP="00680091">
            <w:pPr>
              <w:pStyle w:val="TALChar"/>
              <w:rPr>
                <w:sz w:val="16"/>
                <w:szCs w:val="16"/>
                <w:lang w:eastAsia="ko-KR"/>
              </w:rPr>
            </w:pPr>
            <w:r w:rsidRPr="00680091">
              <w:rPr>
                <w:sz w:val="16"/>
                <w:szCs w:val="16"/>
                <w:lang w:eastAsia="ko-KR"/>
              </w:rPr>
              <w:t>TSG</w:t>
            </w:r>
            <w:r w:rsidR="006776B0"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DC3902" w14:textId="77777777" w:rsidR="006776B0" w:rsidRPr="00680091" w:rsidRDefault="006776B0"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83F20C" w14:textId="77777777" w:rsidR="006776B0" w:rsidRPr="00680091" w:rsidRDefault="006776B0" w:rsidP="00680091">
            <w:pPr>
              <w:pStyle w:val="TALChar"/>
              <w:rPr>
                <w:sz w:val="16"/>
                <w:szCs w:val="16"/>
                <w:lang w:eastAsia="ko-KR"/>
              </w:rPr>
            </w:pPr>
            <w:r w:rsidRPr="00680091">
              <w:rPr>
                <w:sz w:val="16"/>
                <w:szCs w:val="16"/>
                <w:lang w:eastAsia="ko-KR"/>
              </w:rPr>
              <w:t>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E974A1" w14:textId="77777777" w:rsidR="006776B0" w:rsidRPr="00680091" w:rsidRDefault="006776B0"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2BF5CA" w14:textId="77777777" w:rsidR="006776B0" w:rsidRPr="00680091" w:rsidRDefault="006776B0" w:rsidP="00680091">
            <w:pPr>
              <w:pStyle w:val="TALChar"/>
              <w:rPr>
                <w:snapToGrid w:val="0"/>
                <w:sz w:val="16"/>
                <w:szCs w:val="16"/>
              </w:rPr>
            </w:pPr>
            <w:r w:rsidRPr="00680091">
              <w:rPr>
                <w:snapToGrid w:val="0"/>
                <w:sz w:val="16"/>
                <w:szCs w:val="16"/>
              </w:rPr>
              <w:t>PCC-Rule-Status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13427" w14:textId="77777777" w:rsidR="006776B0" w:rsidRPr="00680091" w:rsidRDefault="006776B0"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A99FB" w14:textId="77777777" w:rsidR="006776B0" w:rsidRPr="00680091" w:rsidRDefault="006776B0" w:rsidP="00680091">
            <w:pPr>
              <w:pStyle w:val="TALChar"/>
              <w:rPr>
                <w:snapToGrid w:val="0"/>
                <w:sz w:val="16"/>
                <w:szCs w:val="16"/>
              </w:rPr>
            </w:pPr>
            <w:r w:rsidRPr="00680091">
              <w:rPr>
                <w:snapToGrid w:val="0"/>
                <w:sz w:val="16"/>
                <w:szCs w:val="16"/>
              </w:rPr>
              <w:t>7.1.0</w:t>
            </w:r>
          </w:p>
        </w:tc>
      </w:tr>
      <w:tr w:rsidR="0092351F" w:rsidRPr="0078747E" w14:paraId="1D03DC3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25BAA7" w14:textId="77777777" w:rsidR="0092351F" w:rsidRPr="00680091" w:rsidRDefault="0092351F"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765462" w14:textId="77777777" w:rsidR="0092351F" w:rsidRPr="00680091" w:rsidRDefault="00886919" w:rsidP="00680091">
            <w:pPr>
              <w:pStyle w:val="TALChar"/>
              <w:rPr>
                <w:sz w:val="16"/>
                <w:szCs w:val="16"/>
                <w:lang w:eastAsia="ko-KR"/>
              </w:rPr>
            </w:pPr>
            <w:r w:rsidRPr="00680091">
              <w:rPr>
                <w:sz w:val="16"/>
                <w:szCs w:val="16"/>
                <w:lang w:eastAsia="ko-KR"/>
              </w:rPr>
              <w:t>TSG</w:t>
            </w:r>
            <w:r w:rsidR="0092351F"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902AE3" w14:textId="77777777" w:rsidR="0092351F" w:rsidRPr="00680091" w:rsidRDefault="0092351F"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CA26E7" w14:textId="77777777" w:rsidR="0092351F" w:rsidRPr="00680091" w:rsidRDefault="0092351F" w:rsidP="00680091">
            <w:pPr>
              <w:pStyle w:val="TALChar"/>
              <w:rPr>
                <w:sz w:val="16"/>
                <w:szCs w:val="16"/>
                <w:lang w:eastAsia="ko-KR"/>
              </w:rPr>
            </w:pPr>
            <w:r w:rsidRPr="00680091">
              <w:rPr>
                <w:sz w:val="16"/>
                <w:szCs w:val="16"/>
                <w:lang w:eastAsia="ko-KR"/>
              </w:rPr>
              <w:t>013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4316B4" w14:textId="77777777" w:rsidR="0092351F" w:rsidRPr="00FC2095" w:rsidRDefault="0092351F"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CAC65D" w14:textId="77777777" w:rsidR="0092351F" w:rsidRPr="00680091" w:rsidRDefault="0092351F" w:rsidP="00680091">
            <w:pPr>
              <w:pStyle w:val="TALChar"/>
              <w:rPr>
                <w:snapToGrid w:val="0"/>
                <w:sz w:val="16"/>
                <w:szCs w:val="16"/>
              </w:rPr>
            </w:pPr>
            <w:r w:rsidRPr="00680091">
              <w:rPr>
                <w:snapToGrid w:val="0"/>
                <w:sz w:val="16"/>
                <w:szCs w:val="16"/>
              </w:rPr>
              <w:t>Charging-Information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8C8DC" w14:textId="77777777" w:rsidR="0092351F" w:rsidRPr="00680091" w:rsidRDefault="0092351F"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E6920" w14:textId="77777777" w:rsidR="0092351F" w:rsidRPr="00680091" w:rsidRDefault="0092351F" w:rsidP="00680091">
            <w:pPr>
              <w:pStyle w:val="TALChar"/>
              <w:rPr>
                <w:snapToGrid w:val="0"/>
                <w:sz w:val="16"/>
                <w:szCs w:val="16"/>
              </w:rPr>
            </w:pPr>
            <w:r w:rsidRPr="00680091">
              <w:rPr>
                <w:snapToGrid w:val="0"/>
                <w:sz w:val="16"/>
                <w:szCs w:val="16"/>
              </w:rPr>
              <w:t>7.1.0</w:t>
            </w:r>
          </w:p>
        </w:tc>
      </w:tr>
      <w:tr w:rsidR="00525EEE" w:rsidRPr="0078747E" w14:paraId="5708257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244A41" w14:textId="77777777" w:rsidR="00525EEE" w:rsidRPr="00680091" w:rsidRDefault="00525EEE"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3416765" w14:textId="77777777" w:rsidR="00525EEE" w:rsidRPr="00680091" w:rsidRDefault="00886919" w:rsidP="00680091">
            <w:pPr>
              <w:pStyle w:val="TALChar"/>
              <w:rPr>
                <w:sz w:val="16"/>
                <w:szCs w:val="16"/>
                <w:lang w:eastAsia="ko-KR"/>
              </w:rPr>
            </w:pPr>
            <w:r w:rsidRPr="00680091">
              <w:rPr>
                <w:sz w:val="16"/>
                <w:szCs w:val="16"/>
                <w:lang w:eastAsia="ko-KR"/>
              </w:rPr>
              <w:t>TSG</w:t>
            </w:r>
            <w:r w:rsidR="00525EEE"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867FA" w14:textId="77777777" w:rsidR="00525EEE" w:rsidRPr="00680091" w:rsidRDefault="00525EEE"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29DD4E" w14:textId="77777777" w:rsidR="00525EEE" w:rsidRPr="00680091" w:rsidRDefault="00525EEE" w:rsidP="00680091">
            <w:pPr>
              <w:pStyle w:val="TALChar"/>
              <w:rPr>
                <w:sz w:val="16"/>
                <w:szCs w:val="16"/>
                <w:lang w:eastAsia="ko-KR"/>
              </w:rPr>
            </w:pPr>
            <w:r w:rsidRPr="00680091">
              <w:rPr>
                <w:sz w:val="16"/>
                <w:szCs w:val="16"/>
                <w:lang w:eastAsia="ko-KR"/>
              </w:rPr>
              <w:t>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1BB9FF" w14:textId="77777777" w:rsidR="00525EEE" w:rsidRPr="00680091" w:rsidRDefault="00525EEE"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BB627A" w14:textId="77777777" w:rsidR="00525EEE" w:rsidRPr="00680091" w:rsidRDefault="00525EEE" w:rsidP="00680091">
            <w:pPr>
              <w:pStyle w:val="TALChar"/>
              <w:rPr>
                <w:snapToGrid w:val="0"/>
                <w:sz w:val="16"/>
                <w:szCs w:val="16"/>
              </w:rPr>
            </w:pPr>
            <w:r w:rsidRPr="00680091">
              <w:rPr>
                <w:snapToGrid w:val="0"/>
                <w:sz w:val="16"/>
                <w:szCs w:val="16"/>
              </w:rPr>
              <w:t>PCC-Rule-Event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BD98F2" w14:textId="77777777" w:rsidR="00525EEE" w:rsidRPr="00680091" w:rsidRDefault="00525EEE"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13F5A" w14:textId="77777777" w:rsidR="00525EEE" w:rsidRPr="00680091" w:rsidRDefault="00525EEE" w:rsidP="00680091">
            <w:pPr>
              <w:pStyle w:val="TALChar"/>
              <w:rPr>
                <w:snapToGrid w:val="0"/>
                <w:sz w:val="16"/>
                <w:szCs w:val="16"/>
              </w:rPr>
            </w:pPr>
            <w:r w:rsidRPr="00680091">
              <w:rPr>
                <w:snapToGrid w:val="0"/>
                <w:sz w:val="16"/>
                <w:szCs w:val="16"/>
              </w:rPr>
              <w:t>7.1.0</w:t>
            </w:r>
          </w:p>
        </w:tc>
      </w:tr>
      <w:tr w:rsidR="00525EEE" w:rsidRPr="0078747E" w14:paraId="22A2B17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91B119" w14:textId="77777777" w:rsidR="00525EEE" w:rsidRPr="00680091" w:rsidRDefault="00525EEE"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4403BE" w14:textId="77777777" w:rsidR="00525EEE" w:rsidRPr="00680091" w:rsidRDefault="00886919" w:rsidP="00680091">
            <w:pPr>
              <w:pStyle w:val="TALChar"/>
              <w:rPr>
                <w:sz w:val="16"/>
                <w:szCs w:val="16"/>
                <w:lang w:eastAsia="ko-KR"/>
              </w:rPr>
            </w:pPr>
            <w:r w:rsidRPr="00680091">
              <w:rPr>
                <w:sz w:val="16"/>
                <w:szCs w:val="16"/>
                <w:lang w:eastAsia="ko-KR"/>
              </w:rPr>
              <w:t>TSG</w:t>
            </w:r>
            <w:r w:rsidR="00525EEE"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506D02" w14:textId="77777777" w:rsidR="00525EEE" w:rsidRPr="00680091" w:rsidRDefault="00525EEE"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72CF86" w14:textId="77777777" w:rsidR="00525EEE" w:rsidRPr="00680091" w:rsidRDefault="00525EEE" w:rsidP="00680091">
            <w:pPr>
              <w:pStyle w:val="TALChar"/>
              <w:rPr>
                <w:sz w:val="16"/>
                <w:szCs w:val="16"/>
                <w:lang w:eastAsia="ko-KR"/>
              </w:rPr>
            </w:pPr>
            <w:r w:rsidRPr="00680091">
              <w:rPr>
                <w:sz w:val="16"/>
                <w:szCs w:val="16"/>
                <w:lang w:eastAsia="ko-KR"/>
              </w:rPr>
              <w:t>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9033CE" w14:textId="77777777" w:rsidR="00525EEE" w:rsidRPr="00FC2095" w:rsidRDefault="00525EEE"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201D70" w14:textId="77777777" w:rsidR="00525EEE" w:rsidRPr="00680091" w:rsidRDefault="00525EEE" w:rsidP="00680091">
            <w:pPr>
              <w:pStyle w:val="TALChar"/>
              <w:rPr>
                <w:snapToGrid w:val="0"/>
                <w:sz w:val="16"/>
                <w:szCs w:val="16"/>
              </w:rPr>
            </w:pPr>
            <w:r w:rsidRPr="00680091">
              <w:rPr>
                <w:snapToGrid w:val="0"/>
                <w:sz w:val="16"/>
                <w:szCs w:val="16"/>
              </w:rPr>
              <w:t>Corrections to Reused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5FCA0" w14:textId="77777777" w:rsidR="00525EEE" w:rsidRPr="00680091" w:rsidRDefault="00525EEE"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89482C" w14:textId="77777777" w:rsidR="00525EEE" w:rsidRPr="00680091" w:rsidRDefault="00525EEE" w:rsidP="00680091">
            <w:pPr>
              <w:pStyle w:val="TALChar"/>
              <w:rPr>
                <w:snapToGrid w:val="0"/>
                <w:sz w:val="16"/>
                <w:szCs w:val="16"/>
              </w:rPr>
            </w:pPr>
            <w:r w:rsidRPr="00680091">
              <w:rPr>
                <w:snapToGrid w:val="0"/>
                <w:sz w:val="16"/>
                <w:szCs w:val="16"/>
              </w:rPr>
              <w:t>7.1.0</w:t>
            </w:r>
          </w:p>
        </w:tc>
      </w:tr>
      <w:tr w:rsidR="00EC6C20" w:rsidRPr="0078747E" w14:paraId="2E17916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67EECA2" w14:textId="77777777" w:rsidR="00EC6C20" w:rsidRPr="00680091" w:rsidRDefault="00EC6C20"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48EADA" w14:textId="77777777" w:rsidR="00EC6C20" w:rsidRPr="00680091" w:rsidRDefault="00886919" w:rsidP="00680091">
            <w:pPr>
              <w:pStyle w:val="TALChar"/>
              <w:rPr>
                <w:sz w:val="16"/>
                <w:szCs w:val="16"/>
                <w:lang w:eastAsia="ko-KR"/>
              </w:rPr>
            </w:pPr>
            <w:r w:rsidRPr="00680091">
              <w:rPr>
                <w:sz w:val="16"/>
                <w:szCs w:val="16"/>
                <w:lang w:eastAsia="ko-KR"/>
              </w:rPr>
              <w:t>TSG</w:t>
            </w:r>
            <w:r w:rsidR="00EC6C20"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668B88" w14:textId="77777777" w:rsidR="00EC6C20" w:rsidRPr="00680091" w:rsidRDefault="00EC6C20"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03AE2F" w14:textId="77777777" w:rsidR="00EC6C20" w:rsidRPr="00680091" w:rsidRDefault="00EC6C20" w:rsidP="00680091">
            <w:pPr>
              <w:pStyle w:val="TALChar"/>
              <w:rPr>
                <w:sz w:val="16"/>
                <w:szCs w:val="16"/>
                <w:lang w:eastAsia="ko-KR"/>
              </w:rPr>
            </w:pPr>
            <w:r w:rsidRPr="00680091">
              <w:rPr>
                <w:sz w:val="16"/>
                <w:szCs w:val="16"/>
                <w:lang w:eastAsia="ko-KR"/>
              </w:rPr>
              <w:t>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3E0961" w14:textId="77777777" w:rsidR="00EC6C20" w:rsidRPr="00680091" w:rsidRDefault="00EC6C20" w:rsidP="00680091">
            <w:pPr>
              <w:pStyle w:val="TALChar"/>
              <w:rPr>
                <w:sz w:val="16"/>
                <w:szCs w:val="16"/>
                <w:lang w:eastAsia="ko-KR"/>
              </w:rPr>
            </w:pPr>
            <w:r w:rsidRPr="00680091">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FAB2F1" w14:textId="77777777" w:rsidR="00EC6C20" w:rsidRPr="00680091" w:rsidRDefault="00EC6C20" w:rsidP="00680091">
            <w:pPr>
              <w:pStyle w:val="TALChar"/>
              <w:rPr>
                <w:snapToGrid w:val="0"/>
                <w:sz w:val="16"/>
                <w:szCs w:val="16"/>
              </w:rPr>
            </w:pPr>
            <w:r w:rsidRPr="00680091">
              <w:rPr>
                <w:snapToGrid w:val="0"/>
                <w:sz w:val="16"/>
                <w:szCs w:val="16"/>
              </w:rPr>
              <w:t>Precedence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FA630" w14:textId="77777777" w:rsidR="00EC6C20" w:rsidRPr="00680091" w:rsidRDefault="00EC6C20"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742BA" w14:textId="77777777" w:rsidR="00EC6C20" w:rsidRPr="00680091" w:rsidRDefault="00EC6C20" w:rsidP="00680091">
            <w:pPr>
              <w:pStyle w:val="TALChar"/>
              <w:rPr>
                <w:snapToGrid w:val="0"/>
                <w:sz w:val="16"/>
                <w:szCs w:val="16"/>
              </w:rPr>
            </w:pPr>
            <w:r w:rsidRPr="00680091">
              <w:rPr>
                <w:snapToGrid w:val="0"/>
                <w:sz w:val="16"/>
                <w:szCs w:val="16"/>
              </w:rPr>
              <w:t>7.1.0</w:t>
            </w:r>
          </w:p>
        </w:tc>
      </w:tr>
      <w:tr w:rsidR="00EC6C20" w:rsidRPr="0078747E" w14:paraId="0E1EA38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318F87" w14:textId="77777777" w:rsidR="00EC6C20" w:rsidRPr="00680091" w:rsidRDefault="00EC6C20"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5C24F4" w14:textId="77777777" w:rsidR="00EC6C20" w:rsidRPr="00680091" w:rsidRDefault="00886919" w:rsidP="00680091">
            <w:pPr>
              <w:pStyle w:val="TALChar"/>
              <w:rPr>
                <w:sz w:val="16"/>
                <w:szCs w:val="16"/>
                <w:lang w:eastAsia="ko-KR"/>
              </w:rPr>
            </w:pPr>
            <w:r w:rsidRPr="00680091">
              <w:rPr>
                <w:sz w:val="16"/>
                <w:szCs w:val="16"/>
                <w:lang w:eastAsia="ko-KR"/>
              </w:rPr>
              <w:t>TSG</w:t>
            </w:r>
            <w:r w:rsidR="00EC6C20"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028899" w14:textId="77777777" w:rsidR="00EC6C20" w:rsidRPr="00680091" w:rsidRDefault="00EC6C20"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3F14E7" w14:textId="77777777" w:rsidR="00EC6C20" w:rsidRPr="00680091" w:rsidRDefault="00EC6C20" w:rsidP="00680091">
            <w:pPr>
              <w:pStyle w:val="TALChar"/>
              <w:rPr>
                <w:sz w:val="16"/>
                <w:szCs w:val="16"/>
                <w:lang w:eastAsia="ko-KR"/>
              </w:rPr>
            </w:pPr>
            <w:r w:rsidRPr="00680091">
              <w:rPr>
                <w:sz w:val="16"/>
                <w:szCs w:val="16"/>
                <w:lang w:eastAsia="ko-KR"/>
              </w:rPr>
              <w:t>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1181B1" w14:textId="77777777" w:rsidR="00EC6C20" w:rsidRPr="00680091" w:rsidRDefault="00EC6C20" w:rsidP="00680091">
            <w:pPr>
              <w:pStyle w:val="TALChar"/>
              <w:rPr>
                <w:sz w:val="16"/>
                <w:szCs w:val="16"/>
                <w:lang w:eastAsia="ko-KR"/>
              </w:rPr>
            </w:pPr>
            <w:r w:rsidRPr="00680091">
              <w:rPr>
                <w:sz w:val="16"/>
                <w:szCs w:val="16"/>
                <w:lang w:eastAsia="ko-KR"/>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A91762" w14:textId="77777777" w:rsidR="00EC6C20" w:rsidRPr="00680091" w:rsidRDefault="00EC6C20" w:rsidP="00680091">
            <w:pPr>
              <w:pStyle w:val="TALChar"/>
              <w:rPr>
                <w:snapToGrid w:val="0"/>
                <w:sz w:val="16"/>
                <w:szCs w:val="16"/>
              </w:rPr>
            </w:pPr>
            <w:r w:rsidRPr="00680091">
              <w:rPr>
                <w:snapToGrid w:val="0"/>
                <w:sz w:val="16"/>
                <w:szCs w:val="16"/>
              </w:rPr>
              <w:t>Mixed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F2B7EF" w14:textId="77777777" w:rsidR="00EC6C20" w:rsidRPr="00680091" w:rsidRDefault="00EC6C20"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7218B" w14:textId="77777777" w:rsidR="00EC6C20" w:rsidRPr="00680091" w:rsidRDefault="00EC6C20" w:rsidP="00680091">
            <w:pPr>
              <w:pStyle w:val="TALChar"/>
              <w:rPr>
                <w:snapToGrid w:val="0"/>
                <w:sz w:val="16"/>
                <w:szCs w:val="16"/>
              </w:rPr>
            </w:pPr>
            <w:r w:rsidRPr="00680091">
              <w:rPr>
                <w:snapToGrid w:val="0"/>
                <w:sz w:val="16"/>
                <w:szCs w:val="16"/>
              </w:rPr>
              <w:t>7.1.0</w:t>
            </w:r>
          </w:p>
        </w:tc>
      </w:tr>
      <w:tr w:rsidR="001507D4" w:rsidRPr="0078747E" w14:paraId="44A73AC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74E15D" w14:textId="77777777" w:rsidR="001507D4" w:rsidRPr="00680091" w:rsidRDefault="001507D4"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6F68CC5" w14:textId="77777777" w:rsidR="001507D4" w:rsidRPr="00680091" w:rsidRDefault="00886919" w:rsidP="00680091">
            <w:pPr>
              <w:pStyle w:val="TALChar"/>
              <w:rPr>
                <w:sz w:val="16"/>
                <w:szCs w:val="16"/>
                <w:lang w:eastAsia="ko-KR"/>
              </w:rPr>
            </w:pPr>
            <w:r w:rsidRPr="00680091">
              <w:rPr>
                <w:sz w:val="16"/>
                <w:szCs w:val="16"/>
                <w:lang w:eastAsia="ko-KR"/>
              </w:rPr>
              <w:t>TSG</w:t>
            </w:r>
            <w:r w:rsidR="001507D4"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832F30" w14:textId="77777777" w:rsidR="001507D4" w:rsidRPr="00680091" w:rsidRDefault="001507D4" w:rsidP="00680091">
            <w:pPr>
              <w:pStyle w:val="TALChar"/>
              <w:rPr>
                <w:sz w:val="16"/>
                <w:szCs w:val="16"/>
                <w:lang w:eastAsia="ko-KR"/>
              </w:rPr>
            </w:pPr>
            <w:r w:rsidRPr="00680091">
              <w:rPr>
                <w:sz w:val="16"/>
                <w:szCs w:val="16"/>
                <w:lang w:eastAsia="ko-KR"/>
              </w:rPr>
              <w:t>CP-070419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B64B88" w14:textId="77777777" w:rsidR="001507D4" w:rsidRPr="00680091" w:rsidRDefault="001507D4" w:rsidP="00680091">
            <w:pPr>
              <w:pStyle w:val="TALChar"/>
              <w:rPr>
                <w:sz w:val="16"/>
                <w:szCs w:val="16"/>
                <w:lang w:eastAsia="ko-KR"/>
              </w:rPr>
            </w:pPr>
            <w:r w:rsidRPr="00680091">
              <w:rPr>
                <w:sz w:val="16"/>
                <w:szCs w:val="16"/>
                <w:lang w:eastAsia="ko-KR"/>
              </w:rPr>
              <w:t>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7C8D6D" w14:textId="77777777" w:rsidR="001507D4" w:rsidRPr="00680091" w:rsidRDefault="001507D4"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4A7388" w14:textId="77777777" w:rsidR="001507D4" w:rsidRPr="00680091" w:rsidRDefault="001507D4" w:rsidP="00680091">
            <w:pPr>
              <w:pStyle w:val="TALChar"/>
              <w:rPr>
                <w:snapToGrid w:val="0"/>
                <w:sz w:val="16"/>
                <w:szCs w:val="16"/>
              </w:rPr>
            </w:pPr>
            <w:r w:rsidRPr="00680091">
              <w:rPr>
                <w:snapToGrid w:val="0"/>
                <w:sz w:val="16"/>
                <w:szCs w:val="16"/>
              </w:rPr>
              <w:t>Correction to where binding should be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CF38" w14:textId="77777777" w:rsidR="001507D4" w:rsidRPr="00680091" w:rsidRDefault="001507D4"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074A2" w14:textId="77777777" w:rsidR="001507D4" w:rsidRPr="00680091" w:rsidRDefault="001507D4" w:rsidP="00680091">
            <w:pPr>
              <w:pStyle w:val="TALChar"/>
              <w:rPr>
                <w:snapToGrid w:val="0"/>
                <w:sz w:val="16"/>
                <w:szCs w:val="16"/>
              </w:rPr>
            </w:pPr>
            <w:r w:rsidRPr="00680091">
              <w:rPr>
                <w:snapToGrid w:val="0"/>
                <w:sz w:val="16"/>
                <w:szCs w:val="16"/>
              </w:rPr>
              <w:t>7.1.0</w:t>
            </w:r>
          </w:p>
        </w:tc>
      </w:tr>
      <w:tr w:rsidR="00034B9D" w:rsidRPr="0078747E" w14:paraId="689988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E879D0B" w14:textId="77777777" w:rsidR="00034B9D" w:rsidRPr="00680091" w:rsidRDefault="00034B9D" w:rsidP="00680091">
            <w:pPr>
              <w:pStyle w:val="TALChar"/>
              <w:rPr>
                <w:snapToGrid w:val="0"/>
                <w:sz w:val="16"/>
                <w:szCs w:val="16"/>
                <w:lang w:eastAsia="ko-KR"/>
              </w:rPr>
            </w:pPr>
            <w:r w:rsidRPr="00680091">
              <w:rPr>
                <w:snapToGrid w:val="0"/>
                <w:sz w:val="16"/>
                <w:szCs w:val="16"/>
                <w:lang w:eastAsia="ko-KR"/>
              </w:rPr>
              <w:t>06-2007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A08F48" w14:textId="77777777" w:rsidR="00034B9D" w:rsidRPr="00680091" w:rsidRDefault="00034B9D"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A5804C" w14:textId="77777777" w:rsidR="00034B9D" w:rsidRPr="00680091" w:rsidRDefault="00034B9D" w:rsidP="00680091">
            <w:pPr>
              <w:pStyle w:val="TALChar"/>
              <w:rPr>
                <w:sz w:val="16"/>
                <w:szCs w:val="16"/>
                <w:lang w:eastAsia="ko-KR"/>
              </w:rPr>
            </w:pPr>
            <w:r w:rsidRPr="00680091">
              <w:rPr>
                <w:sz w:val="16"/>
                <w:szCs w:val="16"/>
                <w:lang w:eastAsia="ko-KR"/>
              </w:rPr>
              <w:t>CP-070420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378D7F" w14:textId="77777777" w:rsidR="00034B9D" w:rsidRPr="00680091" w:rsidRDefault="00034B9D" w:rsidP="00680091">
            <w:pPr>
              <w:pStyle w:val="TALChar"/>
              <w:rPr>
                <w:sz w:val="16"/>
                <w:szCs w:val="16"/>
                <w:lang w:eastAsia="ko-KR"/>
              </w:rPr>
            </w:pPr>
            <w:r w:rsidRPr="00680091">
              <w:rPr>
                <w:sz w:val="16"/>
                <w:szCs w:val="16"/>
                <w:lang w:eastAsia="ko-KR"/>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3C0939" w14:textId="77777777" w:rsidR="00034B9D" w:rsidRPr="00680091" w:rsidRDefault="00034B9D"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D3A7925" w14:textId="77777777" w:rsidR="00034B9D" w:rsidRPr="00680091" w:rsidRDefault="00034B9D" w:rsidP="00680091">
            <w:pPr>
              <w:pStyle w:val="TALChar"/>
              <w:rPr>
                <w:snapToGrid w:val="0"/>
                <w:sz w:val="16"/>
                <w:szCs w:val="16"/>
              </w:rPr>
            </w:pPr>
            <w:r w:rsidRPr="00680091">
              <w:rPr>
                <w:snapToGrid w:val="0"/>
                <w:sz w:val="16"/>
                <w:szCs w:val="16"/>
              </w:rPr>
              <w:t>Alignment of the QoS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64514" w14:textId="77777777" w:rsidR="00034B9D" w:rsidRPr="00680091" w:rsidRDefault="00034B9D" w:rsidP="00680091">
            <w:pPr>
              <w:pStyle w:val="TALChar"/>
              <w:rPr>
                <w:snapToGrid w:val="0"/>
                <w:sz w:val="16"/>
                <w:szCs w:val="16"/>
              </w:rPr>
            </w:pPr>
            <w:r w:rsidRPr="00680091">
              <w:rPr>
                <w:snapToGrid w:val="0"/>
                <w:sz w:val="16"/>
                <w:szCs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4D26D" w14:textId="77777777" w:rsidR="00034B9D" w:rsidRPr="00680091" w:rsidRDefault="00034B9D" w:rsidP="00680091">
            <w:pPr>
              <w:pStyle w:val="TALChar"/>
              <w:rPr>
                <w:snapToGrid w:val="0"/>
                <w:sz w:val="16"/>
                <w:szCs w:val="16"/>
              </w:rPr>
            </w:pPr>
            <w:r w:rsidRPr="00680091">
              <w:rPr>
                <w:snapToGrid w:val="0"/>
                <w:sz w:val="16"/>
                <w:szCs w:val="16"/>
              </w:rPr>
              <w:t>7.1.0</w:t>
            </w:r>
          </w:p>
        </w:tc>
      </w:tr>
      <w:tr w:rsidR="00C65DA9" w:rsidRPr="0078747E" w14:paraId="2D8EDE9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1095C5" w14:textId="77777777" w:rsidR="00C65DA9" w:rsidRPr="00680091" w:rsidRDefault="00C65DA9"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84EA5CB" w14:textId="77777777" w:rsidR="00C65DA9" w:rsidRPr="00680091" w:rsidRDefault="00C65DA9"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B46EC" w14:textId="77777777" w:rsidR="00C65DA9" w:rsidRPr="00680091" w:rsidRDefault="00C65DA9"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1C8DF8" w14:textId="77777777" w:rsidR="00C65DA9" w:rsidRPr="00680091" w:rsidRDefault="00C65DA9" w:rsidP="00680091">
            <w:pPr>
              <w:pStyle w:val="TALChar"/>
              <w:rPr>
                <w:sz w:val="16"/>
                <w:szCs w:val="16"/>
                <w:lang w:eastAsia="ko-KR"/>
              </w:rPr>
            </w:pPr>
            <w:r w:rsidRPr="00680091">
              <w:rPr>
                <w:sz w:val="16"/>
                <w:szCs w:val="16"/>
                <w:lang w:eastAsia="ko-KR"/>
              </w:rPr>
              <w:t>025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7F52D0" w14:textId="77777777" w:rsidR="00C65DA9" w:rsidRPr="00FC2095" w:rsidRDefault="00C65DA9"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98C8BC" w14:textId="77777777" w:rsidR="00C65DA9" w:rsidRPr="00680091" w:rsidRDefault="00C65DA9" w:rsidP="00680091">
            <w:pPr>
              <w:pStyle w:val="TALChar"/>
              <w:rPr>
                <w:snapToGrid w:val="0"/>
                <w:sz w:val="16"/>
                <w:szCs w:val="16"/>
              </w:rPr>
            </w:pPr>
            <w:r w:rsidRPr="00680091">
              <w:rPr>
                <w:snapToGrid w:val="0"/>
                <w:sz w:val="16"/>
                <w:szCs w:val="16"/>
              </w:rPr>
              <w:t>Usage of Event-Trigger AVP in RAA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99F9A" w14:textId="77777777" w:rsidR="00C65DA9" w:rsidRPr="00680091" w:rsidRDefault="00C65DA9"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C9F7B" w14:textId="77777777" w:rsidR="00C65DA9" w:rsidRPr="00680091" w:rsidRDefault="00C65DA9" w:rsidP="00680091">
            <w:pPr>
              <w:pStyle w:val="TALChar"/>
              <w:rPr>
                <w:snapToGrid w:val="0"/>
                <w:sz w:val="16"/>
                <w:szCs w:val="16"/>
              </w:rPr>
            </w:pPr>
            <w:r w:rsidRPr="00680091">
              <w:rPr>
                <w:snapToGrid w:val="0"/>
                <w:sz w:val="16"/>
                <w:szCs w:val="16"/>
              </w:rPr>
              <w:t>7.2.0</w:t>
            </w:r>
          </w:p>
        </w:tc>
      </w:tr>
      <w:tr w:rsidR="00C65DA9" w:rsidRPr="0078747E" w14:paraId="161BEA2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FD32F3" w14:textId="77777777" w:rsidR="00C65DA9" w:rsidRPr="00680091" w:rsidRDefault="00C65DA9"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986FB0" w14:textId="77777777" w:rsidR="00C65DA9" w:rsidRPr="00680091" w:rsidRDefault="00C65DA9"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01A3DC" w14:textId="77777777" w:rsidR="00C65DA9" w:rsidRPr="00680091" w:rsidRDefault="00C65DA9"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F7D835" w14:textId="77777777" w:rsidR="00C65DA9" w:rsidRPr="00680091" w:rsidRDefault="00C65DA9" w:rsidP="00680091">
            <w:pPr>
              <w:pStyle w:val="TALChar"/>
              <w:rPr>
                <w:sz w:val="16"/>
                <w:szCs w:val="16"/>
                <w:lang w:eastAsia="ko-KR"/>
              </w:rPr>
            </w:pPr>
            <w:r w:rsidRPr="00680091">
              <w:rPr>
                <w:sz w:val="16"/>
                <w:szCs w:val="16"/>
                <w:lang w:eastAsia="ko-KR"/>
              </w:rPr>
              <w:t>027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2E4651" w14:textId="77777777" w:rsidR="00C65DA9" w:rsidRPr="00FC2095" w:rsidRDefault="00C65DA9"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4C5BD5" w14:textId="77777777" w:rsidR="00C65DA9" w:rsidRPr="00680091" w:rsidRDefault="00C65DA9" w:rsidP="00680091">
            <w:pPr>
              <w:pStyle w:val="TALChar"/>
              <w:rPr>
                <w:snapToGrid w:val="0"/>
                <w:sz w:val="16"/>
                <w:szCs w:val="16"/>
              </w:rPr>
            </w:pPr>
            <w:r w:rsidRPr="00680091">
              <w:rPr>
                <w:snapToGrid w:val="0"/>
                <w:sz w:val="16"/>
                <w:szCs w:val="16"/>
              </w:rPr>
              <w:t>Correct inconsistent name of re-used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BBC04" w14:textId="77777777" w:rsidR="00C65DA9" w:rsidRPr="00680091" w:rsidRDefault="00C65DA9"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8C3CB" w14:textId="77777777" w:rsidR="00C65DA9" w:rsidRPr="00680091" w:rsidRDefault="00C65DA9" w:rsidP="00680091">
            <w:pPr>
              <w:pStyle w:val="TALChar"/>
              <w:rPr>
                <w:snapToGrid w:val="0"/>
                <w:sz w:val="16"/>
                <w:szCs w:val="16"/>
              </w:rPr>
            </w:pPr>
            <w:r w:rsidRPr="00680091">
              <w:rPr>
                <w:snapToGrid w:val="0"/>
                <w:sz w:val="16"/>
                <w:szCs w:val="16"/>
              </w:rPr>
              <w:t>7.2.0</w:t>
            </w:r>
          </w:p>
        </w:tc>
      </w:tr>
      <w:tr w:rsidR="00C65DA9" w:rsidRPr="0078747E" w14:paraId="7A3B1E2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F2EF33" w14:textId="77777777" w:rsidR="00C65DA9" w:rsidRPr="00680091" w:rsidRDefault="00C65DA9"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CF5C3B" w14:textId="77777777" w:rsidR="00C65DA9" w:rsidRPr="00680091" w:rsidRDefault="00C65DA9"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122212" w14:textId="77777777" w:rsidR="00C65DA9" w:rsidRPr="00680091" w:rsidRDefault="00C65DA9"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B1CFD2" w14:textId="77777777" w:rsidR="00C65DA9" w:rsidRPr="00680091" w:rsidRDefault="00C65DA9" w:rsidP="00680091">
            <w:pPr>
              <w:pStyle w:val="TALChar"/>
              <w:rPr>
                <w:sz w:val="16"/>
                <w:szCs w:val="16"/>
                <w:lang w:eastAsia="ko-KR"/>
              </w:rPr>
            </w:pPr>
            <w:r w:rsidRPr="00680091">
              <w:rPr>
                <w:sz w:val="16"/>
                <w:szCs w:val="16"/>
                <w:lang w:eastAsia="ko-KR"/>
              </w:rPr>
              <w:t>031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7EAFD7" w14:textId="77777777" w:rsidR="00C65DA9" w:rsidRPr="00680091" w:rsidRDefault="00C65DA9"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2C8B04" w14:textId="77777777" w:rsidR="00C65DA9" w:rsidRPr="00680091" w:rsidRDefault="00C65DA9" w:rsidP="00680091">
            <w:pPr>
              <w:pStyle w:val="TALChar"/>
              <w:rPr>
                <w:snapToGrid w:val="0"/>
                <w:sz w:val="16"/>
                <w:szCs w:val="16"/>
              </w:rPr>
            </w:pPr>
            <w:r w:rsidRPr="00680091">
              <w:rPr>
                <w:snapToGrid w:val="0"/>
                <w:sz w:val="16"/>
                <w:szCs w:val="16"/>
              </w:rPr>
              <w:t>Combine different sets of authorized QoS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E1655" w14:textId="77777777" w:rsidR="00C65DA9" w:rsidRPr="00680091" w:rsidRDefault="00C65DA9"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B9AB7" w14:textId="77777777" w:rsidR="00C65DA9" w:rsidRPr="00680091" w:rsidRDefault="00C65DA9" w:rsidP="00680091">
            <w:pPr>
              <w:pStyle w:val="TALChar"/>
              <w:rPr>
                <w:snapToGrid w:val="0"/>
                <w:sz w:val="16"/>
                <w:szCs w:val="16"/>
              </w:rPr>
            </w:pPr>
            <w:r w:rsidRPr="00680091">
              <w:rPr>
                <w:snapToGrid w:val="0"/>
                <w:sz w:val="16"/>
                <w:szCs w:val="16"/>
              </w:rPr>
              <w:t>7.2.0</w:t>
            </w:r>
          </w:p>
        </w:tc>
      </w:tr>
      <w:tr w:rsidR="00C65DA9" w:rsidRPr="0078747E" w14:paraId="482FD99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9014098" w14:textId="77777777" w:rsidR="00C65DA9" w:rsidRPr="00680091" w:rsidRDefault="00C65DA9"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17F37D" w14:textId="77777777" w:rsidR="00C65DA9" w:rsidRPr="00680091" w:rsidRDefault="00C65DA9"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E4EE4F" w14:textId="77777777" w:rsidR="00C65DA9" w:rsidRPr="00680091" w:rsidRDefault="00C65DA9"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9715C2" w14:textId="77777777" w:rsidR="00C65DA9" w:rsidRPr="00680091" w:rsidRDefault="00C65DA9" w:rsidP="00680091">
            <w:pPr>
              <w:pStyle w:val="TALChar"/>
              <w:rPr>
                <w:sz w:val="16"/>
                <w:szCs w:val="16"/>
                <w:lang w:eastAsia="ko-KR"/>
              </w:rPr>
            </w:pPr>
            <w:r w:rsidRPr="00680091">
              <w:rPr>
                <w:sz w:val="16"/>
                <w:szCs w:val="16"/>
                <w:lang w:eastAsia="ko-KR"/>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2A6AC5" w14:textId="77777777" w:rsidR="00C65DA9" w:rsidRPr="00680091" w:rsidRDefault="00C65DA9"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4F09B8" w14:textId="77777777" w:rsidR="00C65DA9" w:rsidRPr="00680091" w:rsidRDefault="00C65DA9" w:rsidP="00680091">
            <w:pPr>
              <w:pStyle w:val="TALChar"/>
              <w:rPr>
                <w:snapToGrid w:val="0"/>
                <w:sz w:val="16"/>
                <w:szCs w:val="16"/>
              </w:rPr>
            </w:pPr>
            <w:r w:rsidRPr="00680091">
              <w:rPr>
                <w:snapToGrid w:val="0"/>
                <w:sz w:val="16"/>
                <w:szCs w:val="16"/>
              </w:rPr>
              <w:t>Precedence of the PCC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49EF3" w14:textId="77777777" w:rsidR="00C65DA9" w:rsidRPr="00680091" w:rsidRDefault="00C65DA9"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2B895" w14:textId="77777777" w:rsidR="00C65DA9" w:rsidRPr="00680091" w:rsidRDefault="00C65DA9" w:rsidP="00680091">
            <w:pPr>
              <w:pStyle w:val="TALChar"/>
              <w:rPr>
                <w:snapToGrid w:val="0"/>
                <w:sz w:val="16"/>
                <w:szCs w:val="16"/>
              </w:rPr>
            </w:pPr>
            <w:r w:rsidRPr="00680091">
              <w:rPr>
                <w:snapToGrid w:val="0"/>
                <w:sz w:val="16"/>
                <w:szCs w:val="16"/>
              </w:rPr>
              <w:t>7.2.0</w:t>
            </w:r>
          </w:p>
        </w:tc>
      </w:tr>
      <w:tr w:rsidR="00A65D54" w:rsidRPr="0078747E" w14:paraId="501D394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BC1953" w14:textId="77777777" w:rsidR="00A65D54" w:rsidRPr="00680091" w:rsidRDefault="00A65D54"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247552" w14:textId="77777777" w:rsidR="00A65D54" w:rsidRPr="00680091" w:rsidRDefault="00A65D54"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B5A17C" w14:textId="77777777" w:rsidR="00A65D54" w:rsidRPr="00680091" w:rsidRDefault="00A65D54"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00CB98" w14:textId="77777777" w:rsidR="00A65D54" w:rsidRPr="00680091" w:rsidRDefault="00A65D54" w:rsidP="00680091">
            <w:pPr>
              <w:pStyle w:val="TALChar"/>
              <w:rPr>
                <w:sz w:val="16"/>
                <w:szCs w:val="16"/>
                <w:lang w:eastAsia="ko-KR"/>
              </w:rPr>
            </w:pPr>
            <w:r w:rsidRPr="00680091">
              <w:rPr>
                <w:sz w:val="16"/>
                <w:szCs w:val="16"/>
                <w:lang w:eastAsia="ko-KR"/>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8F4CDF" w14:textId="77777777" w:rsidR="00A65D54" w:rsidRPr="00680091" w:rsidRDefault="00A65D54" w:rsidP="00680091">
            <w:pPr>
              <w:pStyle w:val="TALChar"/>
              <w:rPr>
                <w:sz w:val="16"/>
                <w:szCs w:val="16"/>
                <w:lang w:eastAsia="ko-KR"/>
              </w:rPr>
            </w:pPr>
            <w:r w:rsidRPr="00680091">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85123A" w14:textId="77777777" w:rsidR="00A65D54" w:rsidRPr="00680091" w:rsidRDefault="00A65D54" w:rsidP="00680091">
            <w:pPr>
              <w:pStyle w:val="TALChar"/>
              <w:rPr>
                <w:snapToGrid w:val="0"/>
                <w:sz w:val="16"/>
                <w:szCs w:val="16"/>
              </w:rPr>
            </w:pPr>
            <w:r w:rsidRPr="00680091">
              <w:rPr>
                <w:snapToGrid w:val="0"/>
                <w:sz w:val="16"/>
                <w:szCs w:val="16"/>
              </w:rPr>
              <w:t>Experimental-Result-Code for the IP-CAN session rejection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927CB" w14:textId="77777777" w:rsidR="00A65D54" w:rsidRPr="00680091" w:rsidRDefault="00A65D54"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85FB9" w14:textId="77777777" w:rsidR="00A65D54" w:rsidRPr="00680091" w:rsidRDefault="00A65D54" w:rsidP="00680091">
            <w:pPr>
              <w:pStyle w:val="TALChar"/>
              <w:rPr>
                <w:snapToGrid w:val="0"/>
                <w:sz w:val="16"/>
                <w:szCs w:val="16"/>
              </w:rPr>
            </w:pPr>
            <w:r w:rsidRPr="00680091">
              <w:rPr>
                <w:snapToGrid w:val="0"/>
                <w:sz w:val="16"/>
                <w:szCs w:val="16"/>
              </w:rPr>
              <w:t>7.2.0</w:t>
            </w:r>
          </w:p>
        </w:tc>
      </w:tr>
      <w:tr w:rsidR="000D6C32" w:rsidRPr="0078747E" w14:paraId="0E769FF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C2A9F40" w14:textId="77777777" w:rsidR="000D6C32" w:rsidRPr="00680091" w:rsidRDefault="000D6C32"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2C20E8" w14:textId="77777777" w:rsidR="000D6C32" w:rsidRPr="00680091" w:rsidRDefault="000D6C32"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F74922" w14:textId="77777777" w:rsidR="000D6C32" w:rsidRPr="00680091" w:rsidRDefault="000D6C32"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BD89EC" w14:textId="77777777" w:rsidR="000D6C32" w:rsidRPr="00680091" w:rsidRDefault="000D6C32" w:rsidP="00680091">
            <w:pPr>
              <w:pStyle w:val="TALChar"/>
              <w:rPr>
                <w:sz w:val="16"/>
                <w:szCs w:val="16"/>
                <w:lang w:eastAsia="ko-KR"/>
              </w:rPr>
            </w:pPr>
            <w:r w:rsidRPr="00680091">
              <w:rPr>
                <w:sz w:val="16"/>
                <w:szCs w:val="16"/>
                <w:lang w:eastAsia="ko-KR"/>
              </w:rPr>
              <w:t>036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610424" w14:textId="77777777" w:rsidR="000D6C32" w:rsidRPr="00680091" w:rsidRDefault="000D6C32"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E8B804" w14:textId="77777777" w:rsidR="000D6C32" w:rsidRPr="00680091" w:rsidRDefault="000D6C32" w:rsidP="00680091">
            <w:pPr>
              <w:pStyle w:val="TALChar"/>
              <w:rPr>
                <w:snapToGrid w:val="0"/>
                <w:sz w:val="16"/>
                <w:szCs w:val="16"/>
              </w:rPr>
            </w:pPr>
            <w:r w:rsidRPr="00680091">
              <w:rPr>
                <w:snapToGrid w:val="0"/>
                <w:sz w:val="16"/>
                <w:szCs w:val="16"/>
              </w:rPr>
              <w:t>Several bearer QoS-Authorization AVP(s) in the same command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82A40" w14:textId="77777777" w:rsidR="000D6C32" w:rsidRPr="00680091" w:rsidRDefault="000D6C32"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A9A6F4" w14:textId="77777777" w:rsidR="000D6C32" w:rsidRPr="00680091" w:rsidRDefault="000D6C32" w:rsidP="00680091">
            <w:pPr>
              <w:pStyle w:val="TALChar"/>
              <w:rPr>
                <w:snapToGrid w:val="0"/>
                <w:sz w:val="16"/>
                <w:szCs w:val="16"/>
              </w:rPr>
            </w:pPr>
            <w:r w:rsidRPr="00680091">
              <w:rPr>
                <w:snapToGrid w:val="0"/>
                <w:sz w:val="16"/>
                <w:szCs w:val="16"/>
              </w:rPr>
              <w:t>7.2.0</w:t>
            </w:r>
          </w:p>
        </w:tc>
      </w:tr>
      <w:tr w:rsidR="00D71092" w:rsidRPr="0078747E" w14:paraId="7A5E441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E422A4" w14:textId="77777777" w:rsidR="00D71092" w:rsidRPr="00680091" w:rsidRDefault="00D71092"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611F234" w14:textId="77777777" w:rsidR="00D71092" w:rsidRPr="00680091" w:rsidRDefault="00D71092"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857BD8" w14:textId="77777777" w:rsidR="00D71092" w:rsidRPr="00680091" w:rsidRDefault="00D71092"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ED0E33" w14:textId="77777777" w:rsidR="00D71092" w:rsidRPr="00680091" w:rsidRDefault="00D71092" w:rsidP="00680091">
            <w:pPr>
              <w:pStyle w:val="TALChar"/>
              <w:rPr>
                <w:sz w:val="16"/>
                <w:szCs w:val="16"/>
                <w:lang w:eastAsia="ko-KR"/>
              </w:rPr>
            </w:pPr>
            <w:r w:rsidRPr="00680091">
              <w:rPr>
                <w:sz w:val="16"/>
                <w:szCs w:val="16"/>
                <w:lang w:eastAsia="ko-KR"/>
              </w:rPr>
              <w:t>037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467066" w14:textId="77777777" w:rsidR="00D71092" w:rsidRPr="00680091" w:rsidRDefault="00D71092"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52E9E6" w14:textId="77777777" w:rsidR="00D71092" w:rsidRPr="00680091" w:rsidRDefault="00D71092" w:rsidP="00680091">
            <w:pPr>
              <w:pStyle w:val="TALChar"/>
              <w:rPr>
                <w:snapToGrid w:val="0"/>
                <w:sz w:val="16"/>
                <w:szCs w:val="16"/>
              </w:rPr>
            </w:pPr>
            <w:r w:rsidRPr="00680091">
              <w:rPr>
                <w:snapToGrid w:val="0"/>
                <w:sz w:val="16"/>
                <w:szCs w:val="16"/>
              </w:rPr>
              <w:t>Bearer Identifier handling in Event Trigger reporting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3E550" w14:textId="77777777" w:rsidR="00D71092" w:rsidRPr="00680091" w:rsidRDefault="00D71092"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0EFDA" w14:textId="77777777" w:rsidR="00D71092" w:rsidRPr="00680091" w:rsidRDefault="00D71092" w:rsidP="00680091">
            <w:pPr>
              <w:pStyle w:val="TALChar"/>
              <w:rPr>
                <w:snapToGrid w:val="0"/>
                <w:sz w:val="16"/>
                <w:szCs w:val="16"/>
              </w:rPr>
            </w:pPr>
            <w:r w:rsidRPr="00680091">
              <w:rPr>
                <w:snapToGrid w:val="0"/>
                <w:sz w:val="16"/>
                <w:szCs w:val="16"/>
              </w:rPr>
              <w:t>7.2.0</w:t>
            </w:r>
          </w:p>
        </w:tc>
      </w:tr>
      <w:tr w:rsidR="00D73D25" w:rsidRPr="0078747E" w14:paraId="0A225A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678558" w14:textId="77777777" w:rsidR="00D73D25" w:rsidRPr="00680091" w:rsidRDefault="00D73D25"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7734A06" w14:textId="77777777" w:rsidR="00D73D25" w:rsidRPr="00680091" w:rsidRDefault="00D73D25"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EBA5D6" w14:textId="77777777" w:rsidR="00D73D25" w:rsidRPr="00680091" w:rsidRDefault="00D73D25"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4604E4" w14:textId="77777777" w:rsidR="00D73D25" w:rsidRPr="00680091" w:rsidRDefault="00D73D25" w:rsidP="00680091">
            <w:pPr>
              <w:pStyle w:val="TALChar"/>
              <w:rPr>
                <w:sz w:val="16"/>
                <w:szCs w:val="16"/>
                <w:lang w:eastAsia="ko-KR"/>
              </w:rPr>
            </w:pPr>
            <w:r w:rsidRPr="00680091">
              <w:rPr>
                <w:sz w:val="16"/>
                <w:szCs w:val="16"/>
                <w:lang w:eastAsia="ko-KR"/>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368C4C" w14:textId="77777777" w:rsidR="00D73D25" w:rsidRPr="00680091" w:rsidRDefault="00D73D25"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B127FC" w14:textId="77777777" w:rsidR="00D73D25" w:rsidRPr="00680091" w:rsidRDefault="00D73D25" w:rsidP="00680091">
            <w:pPr>
              <w:pStyle w:val="TALChar"/>
              <w:rPr>
                <w:snapToGrid w:val="0"/>
                <w:sz w:val="16"/>
                <w:szCs w:val="16"/>
              </w:rPr>
            </w:pPr>
            <w:r w:rsidRPr="00680091">
              <w:rPr>
                <w:snapToGrid w:val="0"/>
                <w:sz w:val="16"/>
                <w:szCs w:val="16"/>
              </w:rPr>
              <w:t>Removal of Editor’s Notes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7C95C" w14:textId="77777777" w:rsidR="00D73D25" w:rsidRPr="00680091" w:rsidRDefault="00D73D25"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4ADF4" w14:textId="77777777" w:rsidR="00D73D25" w:rsidRPr="00680091" w:rsidRDefault="00D73D25" w:rsidP="00680091">
            <w:pPr>
              <w:pStyle w:val="TALChar"/>
              <w:rPr>
                <w:snapToGrid w:val="0"/>
                <w:sz w:val="16"/>
                <w:szCs w:val="16"/>
              </w:rPr>
            </w:pPr>
            <w:r w:rsidRPr="00680091">
              <w:rPr>
                <w:snapToGrid w:val="0"/>
                <w:sz w:val="16"/>
                <w:szCs w:val="16"/>
              </w:rPr>
              <w:t>7.2.0</w:t>
            </w:r>
          </w:p>
        </w:tc>
      </w:tr>
      <w:tr w:rsidR="00D73D25" w:rsidRPr="0078747E" w14:paraId="4F9A53C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EA902B" w14:textId="77777777" w:rsidR="00D73D25" w:rsidRPr="00680091" w:rsidRDefault="00D73D25"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BA9AC51" w14:textId="77777777" w:rsidR="00D73D25" w:rsidRPr="00680091" w:rsidRDefault="00D73D25"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449272" w14:textId="77777777" w:rsidR="00D73D25" w:rsidRPr="00680091" w:rsidRDefault="00D73D25"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B2CBEC" w14:textId="77777777" w:rsidR="00D73D25" w:rsidRPr="00680091" w:rsidRDefault="00D73D25" w:rsidP="00680091">
            <w:pPr>
              <w:pStyle w:val="TALChar"/>
              <w:rPr>
                <w:sz w:val="16"/>
                <w:szCs w:val="16"/>
                <w:lang w:eastAsia="ko-KR"/>
              </w:rPr>
            </w:pPr>
            <w:r w:rsidRPr="00680091">
              <w:rPr>
                <w:sz w:val="16"/>
                <w:szCs w:val="16"/>
                <w:lang w:eastAsia="ko-KR"/>
              </w:rPr>
              <w:t>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45F287" w14:textId="77777777" w:rsidR="00D73D25" w:rsidRPr="00680091" w:rsidRDefault="00D73D25"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75FE0F" w14:textId="77777777" w:rsidR="00D73D25" w:rsidRPr="00680091" w:rsidRDefault="00D73D25" w:rsidP="00680091">
            <w:pPr>
              <w:pStyle w:val="TALChar"/>
              <w:rPr>
                <w:snapToGrid w:val="0"/>
                <w:sz w:val="16"/>
                <w:szCs w:val="16"/>
              </w:rPr>
            </w:pPr>
            <w:r w:rsidRPr="00680091">
              <w:rPr>
                <w:snapToGrid w:val="0"/>
                <w:sz w:val="16"/>
                <w:szCs w:val="16"/>
              </w:rPr>
              <w:t>Location based PCC decisions and Event Triggers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05733" w14:textId="77777777" w:rsidR="00D73D25" w:rsidRPr="00680091" w:rsidRDefault="00D73D25"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DF985" w14:textId="77777777" w:rsidR="00D73D25" w:rsidRPr="00680091" w:rsidRDefault="00D73D25" w:rsidP="00680091">
            <w:pPr>
              <w:pStyle w:val="TALChar"/>
              <w:rPr>
                <w:snapToGrid w:val="0"/>
                <w:sz w:val="16"/>
                <w:szCs w:val="16"/>
              </w:rPr>
            </w:pPr>
            <w:r w:rsidRPr="00680091">
              <w:rPr>
                <w:snapToGrid w:val="0"/>
                <w:sz w:val="16"/>
                <w:szCs w:val="16"/>
              </w:rPr>
              <w:t>7.2.0</w:t>
            </w:r>
          </w:p>
        </w:tc>
      </w:tr>
      <w:tr w:rsidR="00D464CF" w:rsidRPr="0078747E" w14:paraId="5322392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E8D1225" w14:textId="77777777" w:rsidR="00D464CF" w:rsidRPr="00680091" w:rsidRDefault="00D464CF"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4FE0443" w14:textId="77777777" w:rsidR="00D464CF" w:rsidRPr="00680091" w:rsidRDefault="00D464CF"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F64AB2" w14:textId="77777777" w:rsidR="00D464CF" w:rsidRPr="00680091" w:rsidRDefault="00D464CF"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9C45A9" w14:textId="77777777" w:rsidR="00D464CF" w:rsidRPr="00680091" w:rsidRDefault="00D464CF" w:rsidP="00680091">
            <w:pPr>
              <w:pStyle w:val="TALChar"/>
              <w:rPr>
                <w:sz w:val="16"/>
                <w:szCs w:val="16"/>
                <w:lang w:eastAsia="ko-KR"/>
              </w:rPr>
            </w:pPr>
            <w:r w:rsidRPr="00680091">
              <w:rPr>
                <w:sz w:val="16"/>
                <w:szCs w:val="16"/>
                <w:lang w:eastAsia="ko-KR"/>
              </w:rPr>
              <w:t>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294AAB" w14:textId="77777777" w:rsidR="00D464CF" w:rsidRPr="00FC2095" w:rsidRDefault="00D464CF"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228014" w14:textId="77777777" w:rsidR="00D464CF" w:rsidRPr="00680091" w:rsidRDefault="00D464CF" w:rsidP="00680091">
            <w:pPr>
              <w:pStyle w:val="TALChar"/>
              <w:rPr>
                <w:snapToGrid w:val="0"/>
                <w:sz w:val="16"/>
                <w:szCs w:val="16"/>
              </w:rPr>
            </w:pPr>
            <w:r w:rsidRPr="00680091">
              <w:rPr>
                <w:snapToGrid w:val="0"/>
                <w:sz w:val="16"/>
                <w:szCs w:val="16"/>
              </w:rPr>
              <w:t>IP-CAN Type AVP missing in commands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83FB5" w14:textId="77777777" w:rsidR="00D464CF" w:rsidRPr="00680091" w:rsidRDefault="00D464CF"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0BE53" w14:textId="77777777" w:rsidR="00D464CF" w:rsidRPr="00680091" w:rsidRDefault="00D464CF" w:rsidP="00680091">
            <w:pPr>
              <w:pStyle w:val="TALChar"/>
              <w:rPr>
                <w:snapToGrid w:val="0"/>
                <w:sz w:val="16"/>
                <w:szCs w:val="16"/>
              </w:rPr>
            </w:pPr>
            <w:r w:rsidRPr="00680091">
              <w:rPr>
                <w:snapToGrid w:val="0"/>
                <w:sz w:val="16"/>
                <w:szCs w:val="16"/>
              </w:rPr>
              <w:t>7.2.0</w:t>
            </w:r>
          </w:p>
        </w:tc>
      </w:tr>
      <w:tr w:rsidR="000D70AB" w:rsidRPr="0078747E" w14:paraId="68EC769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2F6DC63" w14:textId="77777777" w:rsidR="000D70AB" w:rsidRPr="00680091" w:rsidRDefault="000D70AB"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371B8A7" w14:textId="77777777" w:rsidR="000D70AB" w:rsidRPr="00680091" w:rsidRDefault="000D70AB"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C5ADB8" w14:textId="77777777" w:rsidR="000D70AB" w:rsidRPr="00680091" w:rsidRDefault="000D70AB"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A63786" w14:textId="77777777" w:rsidR="000D70AB" w:rsidRPr="00680091" w:rsidRDefault="000D70AB" w:rsidP="00680091">
            <w:pPr>
              <w:pStyle w:val="TALChar"/>
              <w:rPr>
                <w:sz w:val="16"/>
                <w:szCs w:val="16"/>
                <w:lang w:eastAsia="ko-KR"/>
              </w:rPr>
            </w:pPr>
            <w:r w:rsidRPr="00680091">
              <w:rPr>
                <w:sz w:val="16"/>
                <w:szCs w:val="16"/>
                <w:lang w:eastAsia="ko-KR"/>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ACD4B1" w14:textId="77777777" w:rsidR="000D70AB" w:rsidRPr="00680091" w:rsidRDefault="000D70AB"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6848F0" w14:textId="77777777" w:rsidR="000D70AB" w:rsidRPr="00680091" w:rsidRDefault="000D70AB" w:rsidP="00680091">
            <w:pPr>
              <w:pStyle w:val="TALChar"/>
              <w:rPr>
                <w:snapToGrid w:val="0"/>
                <w:sz w:val="16"/>
                <w:szCs w:val="16"/>
              </w:rPr>
            </w:pPr>
            <w:r w:rsidRPr="00680091">
              <w:rPr>
                <w:snapToGrid w:val="0"/>
                <w:sz w:val="16"/>
                <w:szCs w:val="16"/>
              </w:rPr>
              <w:t>BCM change due to handover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319B3" w14:textId="77777777" w:rsidR="000D70AB" w:rsidRPr="00680091" w:rsidRDefault="000D70AB"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BD9AE8" w14:textId="77777777" w:rsidR="000D70AB" w:rsidRPr="00680091" w:rsidRDefault="000D70AB" w:rsidP="00680091">
            <w:pPr>
              <w:pStyle w:val="TALChar"/>
              <w:rPr>
                <w:snapToGrid w:val="0"/>
                <w:sz w:val="16"/>
                <w:szCs w:val="16"/>
              </w:rPr>
            </w:pPr>
            <w:r w:rsidRPr="00680091">
              <w:rPr>
                <w:snapToGrid w:val="0"/>
                <w:sz w:val="16"/>
                <w:szCs w:val="16"/>
              </w:rPr>
              <w:t>7.2.0</w:t>
            </w:r>
          </w:p>
        </w:tc>
      </w:tr>
      <w:tr w:rsidR="000D70AB" w:rsidRPr="0078747E" w14:paraId="026851A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28DAA09" w14:textId="77777777" w:rsidR="000D70AB" w:rsidRPr="00680091" w:rsidRDefault="000D70AB"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C103CC" w14:textId="77777777" w:rsidR="000D70AB" w:rsidRPr="00680091" w:rsidRDefault="000D70AB"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BB6B7F" w14:textId="77777777" w:rsidR="000D70AB" w:rsidRPr="00680091" w:rsidRDefault="000D70AB"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17BE6E" w14:textId="77777777" w:rsidR="000D70AB" w:rsidRPr="00680091" w:rsidRDefault="000D70AB" w:rsidP="00680091">
            <w:pPr>
              <w:pStyle w:val="TALChar"/>
              <w:rPr>
                <w:sz w:val="16"/>
                <w:szCs w:val="16"/>
                <w:lang w:eastAsia="ko-KR"/>
              </w:rPr>
            </w:pPr>
            <w:r w:rsidRPr="00680091">
              <w:rPr>
                <w:sz w:val="16"/>
                <w:szCs w:val="16"/>
                <w:lang w:eastAsia="ko-KR"/>
              </w:rPr>
              <w:t>048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F14CE4" w14:textId="77777777" w:rsidR="000D70AB" w:rsidRPr="00FC2095" w:rsidRDefault="000D70AB"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1F92E2" w14:textId="77777777" w:rsidR="000D70AB" w:rsidRPr="00680091" w:rsidRDefault="000D70AB" w:rsidP="00680091">
            <w:pPr>
              <w:pStyle w:val="TALChar"/>
              <w:rPr>
                <w:snapToGrid w:val="0"/>
                <w:sz w:val="16"/>
                <w:szCs w:val="16"/>
              </w:rPr>
            </w:pPr>
            <w:r w:rsidRPr="00680091">
              <w:rPr>
                <w:snapToGrid w:val="0"/>
                <w:sz w:val="16"/>
                <w:szCs w:val="16"/>
              </w:rPr>
              <w:t>Support of Authorisation Token in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2A997" w14:textId="77777777" w:rsidR="000D70AB" w:rsidRPr="00680091" w:rsidRDefault="000D70AB"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0D640" w14:textId="77777777" w:rsidR="000D70AB" w:rsidRPr="00680091" w:rsidRDefault="000D70AB" w:rsidP="00680091">
            <w:pPr>
              <w:pStyle w:val="TALChar"/>
              <w:rPr>
                <w:snapToGrid w:val="0"/>
                <w:sz w:val="16"/>
                <w:szCs w:val="16"/>
              </w:rPr>
            </w:pPr>
            <w:r w:rsidRPr="00680091">
              <w:rPr>
                <w:snapToGrid w:val="0"/>
                <w:sz w:val="16"/>
                <w:szCs w:val="16"/>
              </w:rPr>
              <w:t>7.2.0</w:t>
            </w:r>
          </w:p>
        </w:tc>
      </w:tr>
      <w:tr w:rsidR="00B75B92" w:rsidRPr="0078747E" w14:paraId="3186154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107B68" w14:textId="77777777" w:rsidR="00B75B92" w:rsidRPr="00680091" w:rsidRDefault="00B75B92"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5B3088" w14:textId="77777777" w:rsidR="00B75B92" w:rsidRPr="00680091" w:rsidRDefault="00B75B92"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61A39B" w14:textId="77777777" w:rsidR="00B75B92" w:rsidRPr="00680091" w:rsidRDefault="00286EDD" w:rsidP="00680091">
            <w:pPr>
              <w:pStyle w:val="TALChar"/>
              <w:rPr>
                <w:sz w:val="16"/>
                <w:szCs w:val="16"/>
                <w:lang w:eastAsia="ko-KR"/>
              </w:rPr>
            </w:pPr>
            <w:r w:rsidRPr="00680091">
              <w:rPr>
                <w:sz w:val="16"/>
                <w:szCs w:val="16"/>
                <w:lang w:eastAsia="ko-KR"/>
              </w:rPr>
              <w:t>CP-070556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CE2EC1" w14:textId="77777777" w:rsidR="00B75B92" w:rsidRPr="00680091" w:rsidRDefault="00B75B92" w:rsidP="00680091">
            <w:pPr>
              <w:pStyle w:val="TALChar"/>
              <w:rPr>
                <w:sz w:val="16"/>
                <w:szCs w:val="16"/>
                <w:lang w:eastAsia="ko-KR"/>
              </w:rPr>
            </w:pPr>
            <w:r w:rsidRPr="00680091">
              <w:rPr>
                <w:sz w:val="16"/>
                <w:szCs w:val="16"/>
                <w:lang w:eastAsia="ko-KR"/>
              </w:rPr>
              <w:t>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E4537D" w14:textId="77777777" w:rsidR="00B75B92" w:rsidRPr="00680091" w:rsidRDefault="00B75B92" w:rsidP="00680091">
            <w:pPr>
              <w:pStyle w:val="TALChar"/>
              <w:rPr>
                <w:sz w:val="16"/>
                <w:szCs w:val="16"/>
                <w:lang w:eastAsia="ko-KR"/>
              </w:rPr>
            </w:pPr>
            <w:r w:rsidRPr="00680091">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63D725" w14:textId="77777777" w:rsidR="00B75B92" w:rsidRPr="00680091" w:rsidRDefault="00FB60D8" w:rsidP="00680091">
            <w:pPr>
              <w:pStyle w:val="TALChar"/>
              <w:rPr>
                <w:snapToGrid w:val="0"/>
                <w:sz w:val="16"/>
                <w:szCs w:val="16"/>
              </w:rPr>
            </w:pPr>
            <w:r w:rsidRPr="00680091">
              <w:rPr>
                <w:snapToGrid w:val="0"/>
                <w:sz w:val="16"/>
                <w:szCs w:val="16"/>
              </w:rPr>
              <w:t>Extension of IP-CAN-Type AVP to specify non-3GPP IP-CANs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1A6A6" w14:textId="77777777" w:rsidR="00B75B92" w:rsidRPr="00680091" w:rsidRDefault="00B75B92"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2D9AF" w14:textId="77777777" w:rsidR="00B75B92" w:rsidRPr="00680091" w:rsidRDefault="00B75B92" w:rsidP="00680091">
            <w:pPr>
              <w:pStyle w:val="TALChar"/>
              <w:rPr>
                <w:snapToGrid w:val="0"/>
                <w:sz w:val="16"/>
                <w:szCs w:val="16"/>
              </w:rPr>
            </w:pPr>
            <w:r w:rsidRPr="00680091">
              <w:rPr>
                <w:snapToGrid w:val="0"/>
                <w:sz w:val="16"/>
                <w:szCs w:val="16"/>
              </w:rPr>
              <w:t>7.2.0</w:t>
            </w:r>
          </w:p>
        </w:tc>
      </w:tr>
      <w:tr w:rsidR="0001726D" w:rsidRPr="0078747E" w14:paraId="52BC7D1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FEBCEDC" w14:textId="77777777" w:rsidR="0001726D" w:rsidRPr="00680091" w:rsidRDefault="0001726D"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46BCE5A" w14:textId="77777777" w:rsidR="0001726D" w:rsidRPr="00680091" w:rsidRDefault="0001726D"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D81310" w14:textId="77777777" w:rsidR="0001726D" w:rsidRPr="00680091" w:rsidRDefault="0001726D"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60016A" w14:textId="77777777" w:rsidR="0001726D" w:rsidRPr="00680091" w:rsidRDefault="0001726D" w:rsidP="00680091">
            <w:pPr>
              <w:pStyle w:val="TALChar"/>
              <w:rPr>
                <w:sz w:val="16"/>
                <w:szCs w:val="16"/>
                <w:lang w:eastAsia="ko-KR"/>
              </w:rPr>
            </w:pPr>
            <w:r w:rsidRPr="00680091">
              <w:rPr>
                <w:sz w:val="16"/>
                <w:szCs w:val="16"/>
                <w:lang w:eastAsia="ko-KR"/>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23069D" w14:textId="77777777" w:rsidR="0001726D" w:rsidRPr="00680091" w:rsidRDefault="0001726D"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C19D57" w14:textId="77777777" w:rsidR="0001726D" w:rsidRPr="00680091" w:rsidRDefault="0001726D" w:rsidP="00680091">
            <w:pPr>
              <w:pStyle w:val="TALChar"/>
              <w:rPr>
                <w:snapToGrid w:val="0"/>
                <w:sz w:val="16"/>
                <w:szCs w:val="16"/>
              </w:rPr>
            </w:pPr>
            <w:r w:rsidRPr="00680091">
              <w:rPr>
                <w:snapToGrid w:val="0"/>
                <w:sz w:val="16"/>
                <w:szCs w:val="16"/>
              </w:rPr>
              <w:t>Authorized QoS per QCI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DC017" w14:textId="77777777" w:rsidR="0001726D" w:rsidRPr="00680091" w:rsidRDefault="0001726D"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EEFA5" w14:textId="77777777" w:rsidR="0001726D" w:rsidRPr="00680091" w:rsidRDefault="0001726D" w:rsidP="00680091">
            <w:pPr>
              <w:pStyle w:val="TALChar"/>
              <w:rPr>
                <w:snapToGrid w:val="0"/>
                <w:sz w:val="16"/>
                <w:szCs w:val="16"/>
              </w:rPr>
            </w:pPr>
            <w:r w:rsidRPr="00680091">
              <w:rPr>
                <w:snapToGrid w:val="0"/>
                <w:sz w:val="16"/>
                <w:szCs w:val="16"/>
              </w:rPr>
              <w:t>7.2.0</w:t>
            </w:r>
          </w:p>
        </w:tc>
      </w:tr>
      <w:tr w:rsidR="00803878" w:rsidRPr="0078747E" w14:paraId="37974A0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1871CA" w14:textId="77777777" w:rsidR="00803878" w:rsidRPr="00680091" w:rsidRDefault="00803878"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8D22B52" w14:textId="77777777" w:rsidR="00803878" w:rsidRPr="00680091" w:rsidRDefault="00803878"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4D9EF" w14:textId="77777777" w:rsidR="00803878" w:rsidRPr="00680091" w:rsidRDefault="00803878"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B963F1" w14:textId="77777777" w:rsidR="00803878" w:rsidRPr="00680091" w:rsidRDefault="00803878" w:rsidP="00680091">
            <w:pPr>
              <w:pStyle w:val="TALChar"/>
              <w:rPr>
                <w:sz w:val="16"/>
                <w:szCs w:val="16"/>
                <w:lang w:eastAsia="ko-KR"/>
              </w:rPr>
            </w:pPr>
            <w:r w:rsidRPr="00680091">
              <w:rPr>
                <w:sz w:val="16"/>
                <w:szCs w:val="16"/>
                <w:lang w:eastAsia="ko-KR"/>
              </w:rPr>
              <w:t>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3BDE48" w14:textId="77777777" w:rsidR="00803878" w:rsidRPr="00FC2095" w:rsidRDefault="00803878"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FCB3FCE" w14:textId="77777777" w:rsidR="00803878" w:rsidRPr="00680091" w:rsidRDefault="00803878" w:rsidP="00680091">
            <w:pPr>
              <w:pStyle w:val="TALChar"/>
              <w:rPr>
                <w:snapToGrid w:val="0"/>
                <w:sz w:val="16"/>
                <w:szCs w:val="16"/>
              </w:rPr>
            </w:pPr>
            <w:r w:rsidRPr="00680091">
              <w:rPr>
                <w:snapToGrid w:val="0"/>
                <w:sz w:val="16"/>
                <w:szCs w:val="16"/>
              </w:rPr>
              <w:t>Applicability to charging or policy control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B9EE6" w14:textId="77777777" w:rsidR="00803878" w:rsidRPr="00680091" w:rsidRDefault="00803878"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BA7F6" w14:textId="77777777" w:rsidR="00803878" w:rsidRPr="00680091" w:rsidRDefault="00803878" w:rsidP="00680091">
            <w:pPr>
              <w:pStyle w:val="TALChar"/>
              <w:rPr>
                <w:snapToGrid w:val="0"/>
                <w:sz w:val="16"/>
                <w:szCs w:val="16"/>
              </w:rPr>
            </w:pPr>
            <w:r w:rsidRPr="00680091">
              <w:rPr>
                <w:snapToGrid w:val="0"/>
                <w:sz w:val="16"/>
                <w:szCs w:val="16"/>
              </w:rPr>
              <w:t>7.2.0</w:t>
            </w:r>
          </w:p>
        </w:tc>
      </w:tr>
      <w:tr w:rsidR="00D01FF0" w:rsidRPr="0078747E" w14:paraId="7316BD3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1FEE6B3" w14:textId="77777777" w:rsidR="00D01FF0" w:rsidRPr="00680091" w:rsidRDefault="00D01FF0"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AE52ECD" w14:textId="77777777" w:rsidR="00D01FF0" w:rsidRPr="00680091" w:rsidRDefault="00D01FF0"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415D24" w14:textId="77777777" w:rsidR="00D01FF0" w:rsidRPr="00680091" w:rsidRDefault="00D01FF0"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9F12DB" w14:textId="77777777" w:rsidR="00D01FF0" w:rsidRPr="00680091" w:rsidRDefault="00D01FF0" w:rsidP="00680091">
            <w:pPr>
              <w:pStyle w:val="TALChar"/>
              <w:rPr>
                <w:sz w:val="16"/>
                <w:szCs w:val="16"/>
                <w:lang w:eastAsia="ko-KR"/>
              </w:rPr>
            </w:pPr>
            <w:r w:rsidRPr="00680091">
              <w:rPr>
                <w:sz w:val="16"/>
                <w:szCs w:val="16"/>
                <w:lang w:eastAsia="ko-KR"/>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A3413C" w14:textId="77777777" w:rsidR="00D01FF0" w:rsidRPr="00680091" w:rsidRDefault="00D01FF0"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0A874A" w14:textId="77777777" w:rsidR="00D01FF0" w:rsidRPr="00680091" w:rsidRDefault="00D01FF0" w:rsidP="00680091">
            <w:pPr>
              <w:pStyle w:val="TALChar"/>
              <w:rPr>
                <w:snapToGrid w:val="0"/>
                <w:sz w:val="16"/>
                <w:szCs w:val="16"/>
              </w:rPr>
            </w:pPr>
            <w:r w:rsidRPr="00680091">
              <w:rPr>
                <w:snapToGrid w:val="0"/>
                <w:sz w:val="16"/>
                <w:szCs w:val="16"/>
              </w:rPr>
              <w:t>IP-CAN bearer operation failure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522AF" w14:textId="77777777" w:rsidR="00D01FF0" w:rsidRPr="00680091" w:rsidRDefault="00D01FF0"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076B3" w14:textId="77777777" w:rsidR="00D01FF0" w:rsidRPr="00680091" w:rsidRDefault="00D01FF0" w:rsidP="00680091">
            <w:pPr>
              <w:pStyle w:val="TALChar"/>
              <w:rPr>
                <w:snapToGrid w:val="0"/>
                <w:sz w:val="16"/>
                <w:szCs w:val="16"/>
              </w:rPr>
            </w:pPr>
            <w:r w:rsidRPr="00680091">
              <w:rPr>
                <w:snapToGrid w:val="0"/>
                <w:sz w:val="16"/>
                <w:szCs w:val="16"/>
              </w:rPr>
              <w:t>7.2.0</w:t>
            </w:r>
          </w:p>
        </w:tc>
      </w:tr>
      <w:tr w:rsidR="001A1DE0" w:rsidRPr="0078747E" w14:paraId="5303454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A65E17D" w14:textId="77777777" w:rsidR="001A1DE0" w:rsidRPr="00680091" w:rsidRDefault="001A1DE0" w:rsidP="00680091">
            <w:pPr>
              <w:pStyle w:val="TALChar"/>
              <w:rPr>
                <w:snapToGrid w:val="0"/>
                <w:sz w:val="16"/>
                <w:szCs w:val="16"/>
                <w:lang w:eastAsia="ko-KR"/>
              </w:rPr>
            </w:pPr>
            <w:r w:rsidRPr="00680091">
              <w:rPr>
                <w:snapToGrid w:val="0"/>
                <w:sz w:val="16"/>
                <w:szCs w:val="16"/>
                <w:lang w:eastAsia="ko-KR"/>
              </w:rPr>
              <w:t>09-2007</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18851A6" w14:textId="77777777" w:rsidR="001A1DE0" w:rsidRPr="00680091" w:rsidRDefault="001A1DE0" w:rsidP="00680091">
            <w:pPr>
              <w:pStyle w:val="TALChar"/>
              <w:rPr>
                <w:sz w:val="16"/>
                <w:szCs w:val="16"/>
                <w:lang w:eastAsia="ko-KR"/>
              </w:rPr>
            </w:pPr>
            <w:r w:rsidRPr="00680091">
              <w:rPr>
                <w:sz w:val="16"/>
                <w:szCs w:val="16"/>
                <w:lang w:eastAsia="ko-KR"/>
              </w:rPr>
              <w:t>TS</w:t>
            </w:r>
            <w:r w:rsidR="00886919" w:rsidRPr="00680091">
              <w:rPr>
                <w:sz w:val="16"/>
                <w:szCs w:val="16"/>
                <w:lang w:eastAsia="ko-KR"/>
              </w:rPr>
              <w:t>G</w:t>
            </w:r>
            <w:r w:rsidRPr="00680091">
              <w:rPr>
                <w:sz w:val="16"/>
                <w:szCs w:val="16"/>
                <w:lang w:eastAsia="ko-KR"/>
              </w:rPr>
              <w: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B133F5" w14:textId="77777777" w:rsidR="001A1DE0" w:rsidRPr="00680091" w:rsidRDefault="001A1DE0" w:rsidP="00680091">
            <w:pPr>
              <w:pStyle w:val="TALChar"/>
              <w:rPr>
                <w:sz w:val="16"/>
                <w:szCs w:val="16"/>
                <w:lang w:eastAsia="ko-KR"/>
              </w:rPr>
            </w:pPr>
            <w:r w:rsidRPr="00680091">
              <w:rPr>
                <w:sz w:val="16"/>
                <w:szCs w:val="16"/>
                <w:lang w:eastAsia="ko-KR"/>
              </w:rPr>
              <w:t>CP-070555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231200" w14:textId="77777777" w:rsidR="001A1DE0" w:rsidRPr="00680091" w:rsidRDefault="001A1DE0" w:rsidP="00680091">
            <w:pPr>
              <w:pStyle w:val="TALChar"/>
              <w:rPr>
                <w:sz w:val="16"/>
                <w:szCs w:val="16"/>
                <w:lang w:eastAsia="ko-KR"/>
              </w:rPr>
            </w:pPr>
            <w:r w:rsidRPr="00680091">
              <w:rPr>
                <w:sz w:val="16"/>
                <w:szCs w:val="16"/>
                <w:lang w:eastAsia="ko-KR"/>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E76553A" w14:textId="77777777" w:rsidR="001A1DE0" w:rsidRPr="00FC2095" w:rsidRDefault="001A1DE0"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B079FF" w14:textId="77777777" w:rsidR="001A1DE0" w:rsidRPr="00FC2095" w:rsidRDefault="001A1DE0" w:rsidP="00FC2095">
            <w:pPr>
              <w:pStyle w:val="TAL"/>
              <w:rPr>
                <w:snapToGrid w:val="0"/>
                <w:sz w:val="16"/>
                <w:szCs w:val="16"/>
              </w:rPr>
            </w:pPr>
            <w:r w:rsidRPr="00FC2095">
              <w:rPr>
                <w:snapToGrid w:val="0"/>
                <w:sz w:val="16"/>
                <w:szCs w:val="16"/>
              </w:rPr>
              <w:t>Gx Application Id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50302" w14:textId="77777777" w:rsidR="001A1DE0" w:rsidRPr="00680091" w:rsidRDefault="001A1DE0" w:rsidP="00680091">
            <w:pPr>
              <w:pStyle w:val="TALChar"/>
              <w:rPr>
                <w:snapToGrid w:val="0"/>
                <w:sz w:val="16"/>
                <w:szCs w:val="16"/>
              </w:rPr>
            </w:pPr>
            <w:r w:rsidRPr="00680091">
              <w:rPr>
                <w:snapToGrid w:val="0"/>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10F43" w14:textId="77777777" w:rsidR="001A1DE0" w:rsidRPr="00680091" w:rsidRDefault="001A1DE0" w:rsidP="00680091">
            <w:pPr>
              <w:pStyle w:val="TALChar"/>
              <w:rPr>
                <w:snapToGrid w:val="0"/>
                <w:sz w:val="16"/>
                <w:szCs w:val="16"/>
              </w:rPr>
            </w:pPr>
            <w:r w:rsidRPr="00680091">
              <w:rPr>
                <w:snapToGrid w:val="0"/>
                <w:sz w:val="16"/>
                <w:szCs w:val="16"/>
              </w:rPr>
              <w:t>7.2.0</w:t>
            </w:r>
          </w:p>
        </w:tc>
      </w:tr>
      <w:tr w:rsidR="0084788C" w:rsidRPr="0078747E" w14:paraId="45C8013B" w14:textId="77777777">
        <w:tblPrEx>
          <w:tblCellMar>
            <w:top w:w="0" w:type="dxa"/>
            <w:bottom w:w="0" w:type="dxa"/>
          </w:tblCellMar>
        </w:tblPrEx>
        <w:trPr>
          <w:jc w:val="center"/>
        </w:trPr>
        <w:tc>
          <w:tcPr>
            <w:tcW w:w="1063" w:type="dxa"/>
            <w:tcBorders>
              <w:top w:val="single" w:sz="6" w:space="0" w:color="auto"/>
              <w:left w:val="single" w:sz="6" w:space="0" w:color="auto"/>
              <w:right w:val="single" w:sz="6" w:space="0" w:color="auto"/>
            </w:tcBorders>
            <w:shd w:val="solid" w:color="FFFFFF" w:fill="auto"/>
          </w:tcPr>
          <w:p w14:paraId="3F85504B" w14:textId="77777777" w:rsidR="0084788C" w:rsidRPr="00680091" w:rsidRDefault="0084788C" w:rsidP="00680091">
            <w:pPr>
              <w:pStyle w:val="TALChar"/>
              <w:rPr>
                <w:snapToGrid w:val="0"/>
                <w:sz w:val="16"/>
                <w:szCs w:val="16"/>
                <w:lang w:eastAsia="ko-KR"/>
              </w:rPr>
            </w:pPr>
            <w:r w:rsidRPr="00680091">
              <w:rPr>
                <w:snapToGrid w:val="0"/>
                <w:sz w:val="16"/>
                <w:szCs w:val="16"/>
                <w:lang w:eastAsia="ko-KR"/>
              </w:rPr>
              <w:t>12-2007</w:t>
            </w:r>
          </w:p>
        </w:tc>
        <w:tc>
          <w:tcPr>
            <w:tcW w:w="679" w:type="dxa"/>
            <w:tcBorders>
              <w:top w:val="single" w:sz="6" w:space="0" w:color="auto"/>
              <w:left w:val="single" w:sz="6" w:space="0" w:color="auto"/>
              <w:right w:val="single" w:sz="6" w:space="0" w:color="auto"/>
            </w:tcBorders>
            <w:shd w:val="solid" w:color="FFFFFF" w:fill="auto"/>
          </w:tcPr>
          <w:p w14:paraId="78661A1F" w14:textId="77777777" w:rsidR="0084788C" w:rsidRPr="00680091" w:rsidRDefault="0084788C" w:rsidP="00680091">
            <w:pPr>
              <w:pStyle w:val="TALChar"/>
              <w:rPr>
                <w:sz w:val="16"/>
                <w:szCs w:val="16"/>
                <w:lang w:eastAsia="ko-KR"/>
              </w:rPr>
            </w:pPr>
            <w:r w:rsidRPr="00680091">
              <w:rPr>
                <w:sz w:val="16"/>
                <w:szCs w:val="16"/>
                <w:lang w:eastAsia="ko-KR"/>
              </w:rPr>
              <w:t>TSG#38</w:t>
            </w:r>
          </w:p>
        </w:tc>
        <w:tc>
          <w:tcPr>
            <w:tcW w:w="901" w:type="dxa"/>
            <w:tcBorders>
              <w:top w:val="single" w:sz="6" w:space="0" w:color="auto"/>
              <w:left w:val="single" w:sz="6" w:space="0" w:color="auto"/>
              <w:right w:val="single" w:sz="6" w:space="0" w:color="auto"/>
            </w:tcBorders>
            <w:shd w:val="solid" w:color="FFFFFF" w:fill="auto"/>
          </w:tcPr>
          <w:p w14:paraId="0004FF0B" w14:textId="77777777" w:rsidR="0084788C" w:rsidRPr="00680091" w:rsidRDefault="0084788C" w:rsidP="00680091">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B8EC23" w14:textId="77777777" w:rsidR="0084788C" w:rsidRPr="00680091" w:rsidRDefault="0084788C" w:rsidP="00680091">
            <w:pPr>
              <w:pStyle w:val="TALChar"/>
              <w:rPr>
                <w:sz w:val="16"/>
                <w:szCs w:val="16"/>
                <w:lang w:eastAsia="ko-KR"/>
              </w:rPr>
            </w:pPr>
            <w:r w:rsidRPr="00680091">
              <w:rPr>
                <w:sz w:val="16"/>
                <w:szCs w:val="16"/>
                <w:lang w:eastAsia="ko-KR"/>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47DBD4" w14:textId="77777777" w:rsidR="0084788C" w:rsidRPr="00FC2095" w:rsidRDefault="0084788C"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C8FE92" w14:textId="77777777" w:rsidR="0084788C" w:rsidRPr="00FC2095" w:rsidRDefault="0084788C" w:rsidP="00FC2095">
            <w:pPr>
              <w:pStyle w:val="TAL"/>
              <w:rPr>
                <w:snapToGrid w:val="0"/>
                <w:sz w:val="16"/>
                <w:szCs w:val="16"/>
              </w:rPr>
            </w:pPr>
            <w:r w:rsidRPr="00FC2095">
              <w:rPr>
                <w:noProof/>
                <w:sz w:val="16"/>
                <w:szCs w:val="16"/>
              </w:rPr>
              <w:t>Add Bearer-Identifier AVP in RAA message</w:t>
            </w:r>
          </w:p>
        </w:tc>
        <w:tc>
          <w:tcPr>
            <w:tcW w:w="567" w:type="dxa"/>
            <w:tcBorders>
              <w:top w:val="single" w:sz="6" w:space="0" w:color="auto"/>
              <w:left w:val="single" w:sz="6" w:space="0" w:color="auto"/>
              <w:right w:val="single" w:sz="6" w:space="0" w:color="auto"/>
            </w:tcBorders>
            <w:shd w:val="solid" w:color="FFFFFF" w:fill="auto"/>
          </w:tcPr>
          <w:p w14:paraId="17DB2DD7" w14:textId="77777777" w:rsidR="0084788C" w:rsidRPr="00680091" w:rsidRDefault="0084788C" w:rsidP="00680091">
            <w:pPr>
              <w:pStyle w:val="TALChar"/>
              <w:rPr>
                <w:snapToGrid w:val="0"/>
                <w:sz w:val="16"/>
                <w:szCs w:val="16"/>
              </w:rPr>
            </w:pPr>
            <w:r w:rsidRPr="00680091">
              <w:rPr>
                <w:snapToGrid w:val="0"/>
                <w:sz w:val="16"/>
                <w:szCs w:val="16"/>
              </w:rPr>
              <w:t>7.2.0</w:t>
            </w:r>
          </w:p>
        </w:tc>
        <w:tc>
          <w:tcPr>
            <w:tcW w:w="567" w:type="dxa"/>
            <w:tcBorders>
              <w:top w:val="single" w:sz="6" w:space="0" w:color="auto"/>
              <w:left w:val="single" w:sz="6" w:space="0" w:color="auto"/>
              <w:right w:val="single" w:sz="6" w:space="0" w:color="auto"/>
            </w:tcBorders>
            <w:shd w:val="solid" w:color="FFFFFF" w:fill="auto"/>
            <w:vAlign w:val="bottom"/>
          </w:tcPr>
          <w:p w14:paraId="4E7A52D1" w14:textId="77777777" w:rsidR="0084788C" w:rsidRPr="00680091" w:rsidRDefault="0084788C" w:rsidP="00680091">
            <w:pPr>
              <w:pStyle w:val="TALChar"/>
              <w:rPr>
                <w:snapToGrid w:val="0"/>
                <w:sz w:val="16"/>
                <w:szCs w:val="16"/>
              </w:rPr>
            </w:pPr>
            <w:r w:rsidRPr="00680091">
              <w:rPr>
                <w:snapToGrid w:val="0"/>
                <w:sz w:val="16"/>
                <w:szCs w:val="16"/>
              </w:rPr>
              <w:t>7.3.0</w:t>
            </w:r>
          </w:p>
        </w:tc>
      </w:tr>
      <w:tr w:rsidR="0084788C" w:rsidRPr="0078747E" w14:paraId="72C33A51"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4E3FE17"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59978109"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243E1774"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16872B" w14:textId="77777777" w:rsidR="0084788C" w:rsidRPr="00680091" w:rsidRDefault="0084788C" w:rsidP="00680091">
            <w:pPr>
              <w:pStyle w:val="TALChar"/>
              <w:rPr>
                <w:sz w:val="16"/>
                <w:szCs w:val="16"/>
                <w:lang w:eastAsia="ko-KR"/>
              </w:rPr>
            </w:pPr>
            <w:r w:rsidRPr="00680091">
              <w:rPr>
                <w:sz w:val="16"/>
                <w:szCs w:val="16"/>
                <w:lang w:eastAsia="ko-KR"/>
              </w:rPr>
              <w:t>057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4C6824" w14:textId="77777777" w:rsidR="0084788C" w:rsidRPr="00FC2095" w:rsidRDefault="0084788C"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442017" w14:textId="77777777" w:rsidR="0084788C" w:rsidRPr="00FC2095" w:rsidRDefault="0084788C" w:rsidP="00FC2095">
            <w:pPr>
              <w:pStyle w:val="TAL"/>
              <w:rPr>
                <w:noProof/>
                <w:sz w:val="16"/>
                <w:szCs w:val="16"/>
              </w:rPr>
            </w:pPr>
            <w:r w:rsidRPr="00FC2095">
              <w:rPr>
                <w:rFonts w:hint="eastAsia"/>
                <w:noProof/>
                <w:sz w:val="16"/>
                <w:szCs w:val="16"/>
                <w:lang w:eastAsia="zh-CN"/>
              </w:rPr>
              <w:t xml:space="preserve">Alignment for the </w:t>
            </w:r>
            <w:r w:rsidRPr="00FC2095">
              <w:rPr>
                <w:sz w:val="16"/>
                <w:szCs w:val="16"/>
                <w:lang w:eastAsia="zh-CN"/>
              </w:rPr>
              <w:t>Indication of IP-CAN Bearer Termination Implications</w:t>
            </w:r>
          </w:p>
        </w:tc>
        <w:tc>
          <w:tcPr>
            <w:tcW w:w="567" w:type="dxa"/>
            <w:tcBorders>
              <w:left w:val="single" w:sz="6" w:space="0" w:color="auto"/>
              <w:right w:val="single" w:sz="6" w:space="0" w:color="auto"/>
            </w:tcBorders>
            <w:shd w:val="solid" w:color="FFFFFF" w:fill="auto"/>
          </w:tcPr>
          <w:p w14:paraId="6A900B96"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331975A6"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7EBB82D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6A12D89"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305CC134"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716CB8F6"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00A3BC" w14:textId="77777777" w:rsidR="0084788C" w:rsidRPr="00680091" w:rsidRDefault="0084788C" w:rsidP="00680091">
            <w:pPr>
              <w:pStyle w:val="TALChar"/>
              <w:rPr>
                <w:sz w:val="16"/>
                <w:szCs w:val="16"/>
                <w:lang w:eastAsia="ko-KR"/>
              </w:rPr>
            </w:pPr>
            <w:r w:rsidRPr="00680091">
              <w:rPr>
                <w:sz w:val="16"/>
                <w:szCs w:val="16"/>
                <w:lang w:eastAsia="ko-KR"/>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965290" w14:textId="77777777" w:rsidR="0084788C" w:rsidRPr="00680091" w:rsidRDefault="0084788C" w:rsidP="00680091">
            <w:pPr>
              <w:pStyle w:val="TALChar"/>
              <w:rPr>
                <w:sz w:val="16"/>
                <w:szCs w:val="16"/>
                <w:lang w:eastAsia="ko-KR"/>
              </w:rPr>
            </w:pPr>
            <w:r w:rsidRPr="00680091">
              <w:rPr>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EA5479" w14:textId="77777777" w:rsidR="0084788C" w:rsidRPr="00FC2095" w:rsidRDefault="0084788C" w:rsidP="00FC2095">
            <w:pPr>
              <w:pStyle w:val="TAL"/>
              <w:rPr>
                <w:rFonts w:hint="eastAsia"/>
                <w:noProof/>
                <w:sz w:val="16"/>
                <w:szCs w:val="16"/>
                <w:lang w:eastAsia="zh-CN"/>
              </w:rPr>
            </w:pPr>
            <w:r w:rsidRPr="00FC2095">
              <w:rPr>
                <w:noProof/>
                <w:sz w:val="16"/>
                <w:szCs w:val="16"/>
                <w:lang w:eastAsia="zh-CN"/>
              </w:rPr>
              <w:t>C</w:t>
            </w:r>
            <w:r w:rsidRPr="00FC2095">
              <w:rPr>
                <w:rFonts w:hint="eastAsia"/>
                <w:noProof/>
                <w:sz w:val="16"/>
                <w:szCs w:val="16"/>
                <w:lang w:eastAsia="zh-CN"/>
              </w:rPr>
              <w:t>orrection of d</w:t>
            </w:r>
            <w:r w:rsidRPr="00FC2095">
              <w:rPr>
                <w:noProof/>
                <w:sz w:val="16"/>
                <w:szCs w:val="16"/>
              </w:rPr>
              <w:t>efault charging method</w:t>
            </w:r>
            <w:r w:rsidRPr="00FC2095">
              <w:rPr>
                <w:rFonts w:hint="eastAsia"/>
                <w:noProof/>
                <w:sz w:val="16"/>
                <w:szCs w:val="16"/>
                <w:lang w:eastAsia="zh-CN"/>
              </w:rPr>
              <w:t xml:space="preserve"> </w:t>
            </w:r>
            <w:r w:rsidRPr="00FC2095">
              <w:rPr>
                <w:sz w:val="16"/>
                <w:szCs w:val="16"/>
                <w:lang w:val="en-US"/>
              </w:rPr>
              <w:t>over Gx interface</w:t>
            </w:r>
          </w:p>
        </w:tc>
        <w:tc>
          <w:tcPr>
            <w:tcW w:w="567" w:type="dxa"/>
            <w:tcBorders>
              <w:left w:val="single" w:sz="6" w:space="0" w:color="auto"/>
              <w:right w:val="single" w:sz="6" w:space="0" w:color="auto"/>
            </w:tcBorders>
            <w:shd w:val="solid" w:color="FFFFFF" w:fill="auto"/>
          </w:tcPr>
          <w:p w14:paraId="7FB79107"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4043A91D"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748C2471"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A9772FB"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1F22F136"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1A8C58FF"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3EE0D7" w14:textId="77777777" w:rsidR="0084788C" w:rsidRPr="00680091" w:rsidRDefault="0084788C" w:rsidP="00680091">
            <w:pPr>
              <w:pStyle w:val="TALChar"/>
              <w:rPr>
                <w:sz w:val="16"/>
                <w:szCs w:val="16"/>
                <w:lang w:eastAsia="ko-KR"/>
              </w:rPr>
            </w:pPr>
            <w:r w:rsidRPr="00680091">
              <w:rPr>
                <w:sz w:val="16"/>
                <w:szCs w:val="16"/>
                <w:lang w:eastAsia="ko-KR"/>
              </w:rPr>
              <w:t>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446668" w14:textId="77777777" w:rsidR="0084788C" w:rsidRPr="00680091" w:rsidRDefault="0084788C"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197680" w14:textId="77777777" w:rsidR="0084788C" w:rsidRPr="00FC2095" w:rsidRDefault="0084788C" w:rsidP="00FC2095">
            <w:pPr>
              <w:pStyle w:val="TAL"/>
              <w:rPr>
                <w:noProof/>
                <w:sz w:val="16"/>
                <w:szCs w:val="16"/>
                <w:lang w:eastAsia="zh-CN"/>
              </w:rPr>
            </w:pPr>
            <w:r w:rsidRPr="00FC2095">
              <w:rPr>
                <w:rFonts w:hint="eastAsia"/>
                <w:sz w:val="16"/>
                <w:szCs w:val="16"/>
                <w:lang w:val="en-US" w:eastAsia="zh-CN"/>
              </w:rPr>
              <w:t>Clarify</w:t>
            </w:r>
            <w:r w:rsidRPr="00FC2095">
              <w:rPr>
                <w:sz w:val="16"/>
                <w:szCs w:val="16"/>
                <w:lang w:val="en-US" w:eastAsia="zh-TW"/>
              </w:rPr>
              <w:t xml:space="preserve"> the ambiguous</w:t>
            </w:r>
            <w:r w:rsidRPr="00FC2095" w:rsidDel="006649C2">
              <w:rPr>
                <w:sz w:val="16"/>
                <w:szCs w:val="16"/>
                <w:lang w:val="en-US" w:eastAsia="zh-TW"/>
              </w:rPr>
              <w:t xml:space="preserve"> </w:t>
            </w:r>
            <w:r w:rsidRPr="00FC2095">
              <w:rPr>
                <w:sz w:val="16"/>
                <w:szCs w:val="16"/>
                <w:lang w:val="en-US" w:eastAsia="zh-TW"/>
              </w:rPr>
              <w:t xml:space="preserve">name of </w:t>
            </w:r>
            <w:r w:rsidRPr="00FC2095">
              <w:rPr>
                <w:sz w:val="16"/>
                <w:szCs w:val="16"/>
                <w:lang w:eastAsia="zh-TW"/>
              </w:rPr>
              <w:t>Max-Requested-Bandwidth-UL/DL</w:t>
            </w:r>
            <w:r w:rsidRPr="00FC2095">
              <w:rPr>
                <w:sz w:val="16"/>
                <w:szCs w:val="16"/>
                <w:lang w:val="en-US" w:eastAsia="zh-TW"/>
              </w:rPr>
              <w:t xml:space="preserve"> AVP</w:t>
            </w:r>
            <w:r w:rsidRPr="00FC2095">
              <w:rPr>
                <w:rFonts w:hint="eastAsia"/>
                <w:sz w:val="16"/>
                <w:szCs w:val="16"/>
                <w:lang w:val="en-US" w:eastAsia="zh-CN"/>
              </w:rPr>
              <w:t>s</w:t>
            </w:r>
          </w:p>
        </w:tc>
        <w:tc>
          <w:tcPr>
            <w:tcW w:w="567" w:type="dxa"/>
            <w:tcBorders>
              <w:left w:val="single" w:sz="6" w:space="0" w:color="auto"/>
              <w:right w:val="single" w:sz="6" w:space="0" w:color="auto"/>
            </w:tcBorders>
            <w:shd w:val="solid" w:color="FFFFFF" w:fill="auto"/>
          </w:tcPr>
          <w:p w14:paraId="62E3FAB8"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5F164619"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74068938"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F5EEA74"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37553118"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5A492E19"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7A60C1" w14:textId="77777777" w:rsidR="0084788C" w:rsidRPr="00680091" w:rsidRDefault="0084788C" w:rsidP="00680091">
            <w:pPr>
              <w:pStyle w:val="TALChar"/>
              <w:rPr>
                <w:sz w:val="16"/>
                <w:szCs w:val="16"/>
                <w:lang w:eastAsia="ko-KR"/>
              </w:rPr>
            </w:pPr>
            <w:r w:rsidRPr="00680091">
              <w:rPr>
                <w:sz w:val="16"/>
                <w:szCs w:val="16"/>
                <w:lang w:eastAsia="ko-KR"/>
              </w:rPr>
              <w:t>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DEA6A1" w14:textId="77777777" w:rsidR="0084788C" w:rsidRPr="00680091" w:rsidRDefault="0084788C"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9AB3225" w14:textId="77777777" w:rsidR="0084788C" w:rsidRPr="00FC2095" w:rsidRDefault="0084788C" w:rsidP="00FC2095">
            <w:pPr>
              <w:pStyle w:val="TAL"/>
              <w:rPr>
                <w:rFonts w:hint="eastAsia"/>
                <w:sz w:val="16"/>
                <w:szCs w:val="16"/>
                <w:lang w:val="en-US" w:eastAsia="zh-CN"/>
              </w:rPr>
            </w:pPr>
            <w:r w:rsidRPr="00FC2095">
              <w:rPr>
                <w:rFonts w:hint="eastAsia"/>
                <w:sz w:val="16"/>
                <w:szCs w:val="16"/>
                <w:lang w:eastAsia="zh-CN"/>
              </w:rPr>
              <w:t>A</w:t>
            </w:r>
            <w:r w:rsidRPr="00FC2095">
              <w:rPr>
                <w:sz w:val="16"/>
                <w:szCs w:val="16"/>
              </w:rPr>
              <w:t xml:space="preserve">uthorized QoS per QCI provisioned </w:t>
            </w:r>
            <w:r w:rsidRPr="00FC2095">
              <w:rPr>
                <w:rFonts w:hint="eastAsia"/>
                <w:sz w:val="16"/>
                <w:szCs w:val="16"/>
                <w:lang w:eastAsia="zh-CN"/>
              </w:rPr>
              <w:t>in</w:t>
            </w:r>
            <w:r w:rsidRPr="00FC2095">
              <w:rPr>
                <w:sz w:val="16"/>
                <w:szCs w:val="16"/>
              </w:rPr>
              <w:t xml:space="preserve"> CCA</w:t>
            </w:r>
          </w:p>
        </w:tc>
        <w:tc>
          <w:tcPr>
            <w:tcW w:w="567" w:type="dxa"/>
            <w:tcBorders>
              <w:left w:val="single" w:sz="6" w:space="0" w:color="auto"/>
              <w:right w:val="single" w:sz="6" w:space="0" w:color="auto"/>
            </w:tcBorders>
            <w:shd w:val="solid" w:color="FFFFFF" w:fill="auto"/>
          </w:tcPr>
          <w:p w14:paraId="67AFB677"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5AF7EB30"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5E4FEE9C"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9CB220E"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40E63E8A"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5BFA0A99"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7580F3" w14:textId="77777777" w:rsidR="0084788C" w:rsidRPr="00680091" w:rsidRDefault="0084788C" w:rsidP="00680091">
            <w:pPr>
              <w:pStyle w:val="TALChar"/>
              <w:rPr>
                <w:sz w:val="16"/>
                <w:szCs w:val="16"/>
                <w:lang w:eastAsia="ko-KR"/>
              </w:rPr>
            </w:pPr>
            <w:r w:rsidRPr="00680091">
              <w:rPr>
                <w:sz w:val="16"/>
                <w:szCs w:val="16"/>
                <w:lang w:eastAsia="ko-KR"/>
              </w:rPr>
              <w:t>064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E0BD4D" w14:textId="77777777" w:rsidR="0084788C" w:rsidRPr="00680091" w:rsidRDefault="0084788C" w:rsidP="00680091">
            <w:pPr>
              <w:pStyle w:val="TALChar"/>
              <w:rPr>
                <w:sz w:val="16"/>
                <w:szCs w:val="16"/>
                <w:lang w:eastAsia="ko-KR"/>
              </w:rPr>
            </w:pPr>
            <w:r w:rsidRPr="00680091">
              <w:rPr>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CAF057" w14:textId="77777777" w:rsidR="0084788C" w:rsidRPr="00FC2095" w:rsidRDefault="0084788C" w:rsidP="00FC2095">
            <w:pPr>
              <w:pStyle w:val="TAL"/>
              <w:rPr>
                <w:rFonts w:hint="eastAsia"/>
                <w:sz w:val="16"/>
                <w:szCs w:val="16"/>
                <w:lang w:eastAsia="zh-CN"/>
              </w:rPr>
            </w:pPr>
            <w:r w:rsidRPr="00FC2095">
              <w:rPr>
                <w:rFonts w:hint="eastAsia"/>
                <w:noProof/>
                <w:sz w:val="16"/>
                <w:szCs w:val="16"/>
                <w:lang w:eastAsia="zh-CN"/>
              </w:rPr>
              <w:t xml:space="preserve">Modify the description of </w:t>
            </w:r>
            <w:r w:rsidRPr="00FC2095">
              <w:rPr>
                <w:sz w:val="16"/>
                <w:szCs w:val="16"/>
              </w:rPr>
              <w:t>Charging-Rule-Report AVP</w:t>
            </w:r>
          </w:p>
        </w:tc>
        <w:tc>
          <w:tcPr>
            <w:tcW w:w="567" w:type="dxa"/>
            <w:tcBorders>
              <w:left w:val="single" w:sz="6" w:space="0" w:color="auto"/>
              <w:right w:val="single" w:sz="6" w:space="0" w:color="auto"/>
            </w:tcBorders>
            <w:shd w:val="solid" w:color="FFFFFF" w:fill="auto"/>
          </w:tcPr>
          <w:p w14:paraId="3C730A61"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2461FDBD"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6A478C58"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B81C44B"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7C54411E"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47530DDD"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47BBC3" w14:textId="77777777" w:rsidR="0084788C" w:rsidRPr="00680091" w:rsidRDefault="0084788C" w:rsidP="00680091">
            <w:pPr>
              <w:pStyle w:val="TALChar"/>
              <w:rPr>
                <w:sz w:val="16"/>
                <w:szCs w:val="16"/>
                <w:lang w:eastAsia="ko-KR"/>
              </w:rPr>
            </w:pPr>
            <w:r w:rsidRPr="00680091">
              <w:rPr>
                <w:sz w:val="16"/>
                <w:szCs w:val="16"/>
                <w:lang w:eastAsia="ko-KR"/>
              </w:rPr>
              <w:t>067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2FB17EF" w14:textId="77777777" w:rsidR="0084788C" w:rsidRPr="00680091" w:rsidRDefault="0084788C" w:rsidP="00680091">
            <w:pPr>
              <w:pStyle w:val="TALChar"/>
              <w:rPr>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D1FB7A" w14:textId="77777777" w:rsidR="0084788C" w:rsidRPr="00FC2095" w:rsidRDefault="0084788C" w:rsidP="00FC2095">
            <w:pPr>
              <w:pStyle w:val="TAL"/>
              <w:rPr>
                <w:rFonts w:hint="eastAsia"/>
                <w:noProof/>
                <w:sz w:val="16"/>
                <w:szCs w:val="16"/>
                <w:lang w:eastAsia="zh-CN"/>
              </w:rPr>
            </w:pPr>
            <w:r w:rsidRPr="00FC2095">
              <w:rPr>
                <w:noProof/>
                <w:sz w:val="16"/>
                <w:szCs w:val="16"/>
              </w:rPr>
              <w:t>Adding 3GPP-User-Location-Info AVP in CCR message</w:t>
            </w:r>
          </w:p>
        </w:tc>
        <w:tc>
          <w:tcPr>
            <w:tcW w:w="567" w:type="dxa"/>
            <w:tcBorders>
              <w:left w:val="single" w:sz="6" w:space="0" w:color="auto"/>
              <w:right w:val="single" w:sz="6" w:space="0" w:color="auto"/>
            </w:tcBorders>
            <w:shd w:val="solid" w:color="FFFFFF" w:fill="auto"/>
          </w:tcPr>
          <w:p w14:paraId="63A92E04"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6C574038"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057DCF7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5DFEA4D"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0A2C801D"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683BA0D7"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963CCF" w14:textId="77777777" w:rsidR="0084788C" w:rsidRPr="00680091" w:rsidRDefault="0084788C" w:rsidP="00680091">
            <w:pPr>
              <w:pStyle w:val="TALChar"/>
              <w:rPr>
                <w:sz w:val="16"/>
                <w:szCs w:val="16"/>
                <w:lang w:eastAsia="ko-KR"/>
              </w:rPr>
            </w:pPr>
            <w:r w:rsidRPr="00680091">
              <w:rPr>
                <w:sz w:val="16"/>
                <w:szCs w:val="16"/>
                <w:lang w:eastAsia="ko-KR"/>
              </w:rPr>
              <w:t>068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A7AFD5" w14:textId="77777777" w:rsidR="0084788C" w:rsidRPr="00680091" w:rsidRDefault="0084788C" w:rsidP="00680091">
            <w:pPr>
              <w:pStyle w:val="TALChar"/>
              <w:rPr>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116808" w14:textId="77777777" w:rsidR="0084788C" w:rsidRPr="00FC2095" w:rsidRDefault="0084788C" w:rsidP="00FC2095">
            <w:pPr>
              <w:pStyle w:val="TAL"/>
              <w:rPr>
                <w:noProof/>
                <w:sz w:val="16"/>
                <w:szCs w:val="16"/>
              </w:rPr>
            </w:pPr>
            <w:r w:rsidRPr="00FC2095">
              <w:rPr>
                <w:noProof/>
                <w:sz w:val="16"/>
                <w:szCs w:val="16"/>
              </w:rPr>
              <w:t>Removing unnecessary and ambiguous text from the Charging-Rule-Install section</w:t>
            </w:r>
          </w:p>
        </w:tc>
        <w:tc>
          <w:tcPr>
            <w:tcW w:w="567" w:type="dxa"/>
            <w:tcBorders>
              <w:left w:val="single" w:sz="6" w:space="0" w:color="auto"/>
              <w:right w:val="single" w:sz="6" w:space="0" w:color="auto"/>
            </w:tcBorders>
            <w:shd w:val="solid" w:color="FFFFFF" w:fill="auto"/>
          </w:tcPr>
          <w:p w14:paraId="2AD0B2BB"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23656FC6" w14:textId="77777777" w:rsidR="0084788C" w:rsidRPr="00680091" w:rsidRDefault="0084788C" w:rsidP="000D268D">
            <w:pPr>
              <w:pStyle w:val="TALChar"/>
              <w:rPr>
                <w:snapToGrid w:val="0"/>
                <w:sz w:val="16"/>
                <w:szCs w:val="16"/>
              </w:rPr>
            </w:pPr>
            <w:r w:rsidRPr="00680091">
              <w:rPr>
                <w:snapToGrid w:val="0"/>
                <w:sz w:val="16"/>
                <w:szCs w:val="16"/>
              </w:rPr>
              <w:t>7.3.0</w:t>
            </w:r>
          </w:p>
        </w:tc>
      </w:tr>
      <w:tr w:rsidR="0084788C" w:rsidRPr="0078747E" w14:paraId="7EA47A0F"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68D5F46" w14:textId="77777777" w:rsidR="0084788C" w:rsidRPr="00680091" w:rsidRDefault="0084788C" w:rsidP="000D268D">
            <w:pPr>
              <w:pStyle w:val="TALChar"/>
              <w:rPr>
                <w:snapToGrid w:val="0"/>
                <w:sz w:val="16"/>
                <w:szCs w:val="16"/>
                <w:lang w:eastAsia="ko-KR"/>
              </w:rPr>
            </w:pPr>
            <w:r w:rsidRPr="00680091">
              <w:rPr>
                <w:snapToGrid w:val="0"/>
                <w:sz w:val="16"/>
                <w:szCs w:val="16"/>
                <w:lang w:eastAsia="ko-KR"/>
              </w:rPr>
              <w:t>12-2007</w:t>
            </w:r>
          </w:p>
        </w:tc>
        <w:tc>
          <w:tcPr>
            <w:tcW w:w="679" w:type="dxa"/>
            <w:tcBorders>
              <w:left w:val="single" w:sz="6" w:space="0" w:color="auto"/>
              <w:right w:val="single" w:sz="6" w:space="0" w:color="auto"/>
            </w:tcBorders>
            <w:shd w:val="solid" w:color="FFFFFF" w:fill="auto"/>
          </w:tcPr>
          <w:p w14:paraId="388CE61C" w14:textId="77777777" w:rsidR="0084788C" w:rsidRPr="00680091" w:rsidRDefault="0084788C" w:rsidP="000D268D">
            <w:pPr>
              <w:pStyle w:val="TALChar"/>
              <w:rPr>
                <w:sz w:val="16"/>
                <w:szCs w:val="16"/>
                <w:lang w:eastAsia="ko-KR"/>
              </w:rPr>
            </w:pPr>
            <w:r w:rsidRPr="00680091">
              <w:rPr>
                <w:sz w:val="16"/>
                <w:szCs w:val="16"/>
                <w:lang w:eastAsia="ko-KR"/>
              </w:rPr>
              <w:t>TSG#38</w:t>
            </w:r>
          </w:p>
        </w:tc>
        <w:tc>
          <w:tcPr>
            <w:tcW w:w="901" w:type="dxa"/>
            <w:tcBorders>
              <w:left w:val="single" w:sz="6" w:space="0" w:color="auto"/>
              <w:right w:val="single" w:sz="6" w:space="0" w:color="auto"/>
            </w:tcBorders>
            <w:shd w:val="solid" w:color="FFFFFF" w:fill="auto"/>
          </w:tcPr>
          <w:p w14:paraId="1064864F" w14:textId="77777777" w:rsidR="0084788C" w:rsidRPr="00680091" w:rsidRDefault="0084788C" w:rsidP="000D268D">
            <w:pPr>
              <w:pStyle w:val="TALChar"/>
              <w:rPr>
                <w:sz w:val="16"/>
                <w:szCs w:val="16"/>
                <w:lang w:eastAsia="ko-KR"/>
              </w:rPr>
            </w:pPr>
            <w:r w:rsidRPr="00680091">
              <w:rPr>
                <w:sz w:val="16"/>
                <w:szCs w:val="16"/>
                <w:lang w:eastAsia="ko-KR"/>
              </w:rPr>
              <w:t>CP-070726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8138C5" w14:textId="77777777" w:rsidR="0084788C" w:rsidRPr="00680091" w:rsidRDefault="0084788C" w:rsidP="00680091">
            <w:pPr>
              <w:pStyle w:val="TALChar"/>
              <w:rPr>
                <w:sz w:val="16"/>
                <w:szCs w:val="16"/>
                <w:lang w:eastAsia="ko-KR"/>
              </w:rPr>
            </w:pPr>
            <w:r w:rsidRPr="00680091">
              <w:rPr>
                <w:sz w:val="16"/>
                <w:szCs w:val="16"/>
                <w:lang w:eastAsia="ko-KR"/>
              </w:rPr>
              <w:t>069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6BE6FD" w14:textId="77777777" w:rsidR="0084788C" w:rsidRPr="00FC2095" w:rsidRDefault="0084788C"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89307A" w14:textId="77777777" w:rsidR="0084788C" w:rsidRPr="00FC2095" w:rsidRDefault="0084788C" w:rsidP="00FC2095">
            <w:pPr>
              <w:pStyle w:val="TAL"/>
              <w:rPr>
                <w:noProof/>
                <w:sz w:val="16"/>
                <w:szCs w:val="16"/>
              </w:rPr>
            </w:pPr>
            <w:r w:rsidRPr="00FC2095">
              <w:rPr>
                <w:noProof/>
                <w:sz w:val="16"/>
                <w:szCs w:val="16"/>
              </w:rPr>
              <w:t>AVP applicability to charging or policy control</w:t>
            </w:r>
          </w:p>
        </w:tc>
        <w:tc>
          <w:tcPr>
            <w:tcW w:w="567" w:type="dxa"/>
            <w:tcBorders>
              <w:left w:val="single" w:sz="6" w:space="0" w:color="auto"/>
              <w:right w:val="single" w:sz="6" w:space="0" w:color="auto"/>
            </w:tcBorders>
            <w:shd w:val="solid" w:color="FFFFFF" w:fill="auto"/>
          </w:tcPr>
          <w:p w14:paraId="3715BDD8" w14:textId="77777777" w:rsidR="0084788C" w:rsidRPr="00680091" w:rsidRDefault="0084788C" w:rsidP="000D268D">
            <w:pPr>
              <w:pStyle w:val="TALChar"/>
              <w:rPr>
                <w:snapToGrid w:val="0"/>
                <w:sz w:val="16"/>
                <w:szCs w:val="16"/>
              </w:rPr>
            </w:pPr>
            <w:r w:rsidRPr="00680091">
              <w:rPr>
                <w:snapToGrid w:val="0"/>
                <w:sz w:val="16"/>
                <w:szCs w:val="16"/>
              </w:rPr>
              <w:t>7.2.0</w:t>
            </w:r>
          </w:p>
        </w:tc>
        <w:tc>
          <w:tcPr>
            <w:tcW w:w="567" w:type="dxa"/>
            <w:tcBorders>
              <w:left w:val="single" w:sz="6" w:space="0" w:color="auto"/>
              <w:right w:val="single" w:sz="6" w:space="0" w:color="auto"/>
            </w:tcBorders>
            <w:shd w:val="solid" w:color="FFFFFF" w:fill="auto"/>
            <w:vAlign w:val="bottom"/>
          </w:tcPr>
          <w:p w14:paraId="5820D551" w14:textId="77777777" w:rsidR="0084788C" w:rsidRPr="00680091" w:rsidRDefault="0084788C" w:rsidP="000D268D">
            <w:pPr>
              <w:pStyle w:val="TALChar"/>
              <w:rPr>
                <w:snapToGrid w:val="0"/>
                <w:sz w:val="16"/>
                <w:szCs w:val="16"/>
              </w:rPr>
            </w:pPr>
            <w:r w:rsidRPr="00680091">
              <w:rPr>
                <w:snapToGrid w:val="0"/>
                <w:sz w:val="16"/>
                <w:szCs w:val="16"/>
              </w:rPr>
              <w:t>7.3.0</w:t>
            </w:r>
          </w:p>
        </w:tc>
      </w:tr>
      <w:tr w:rsidR="00D16736" w:rsidRPr="0078747E" w14:paraId="49765D96"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6EB9866" w14:textId="77777777" w:rsidR="00D16736" w:rsidRPr="00680091" w:rsidRDefault="00D16736" w:rsidP="00680091">
            <w:pPr>
              <w:pStyle w:val="TALChar"/>
              <w:rPr>
                <w:rFonts w:hint="eastAsia"/>
                <w:snapToGrid w:val="0"/>
                <w:sz w:val="16"/>
                <w:szCs w:val="16"/>
                <w:lang w:eastAsia="ko-KR"/>
              </w:rPr>
            </w:pPr>
            <w:r w:rsidRPr="00680091">
              <w:rPr>
                <w:rFonts w:hint="eastAsia"/>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174239C7"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TSG#39</w:t>
            </w:r>
          </w:p>
        </w:tc>
        <w:tc>
          <w:tcPr>
            <w:tcW w:w="901" w:type="dxa"/>
            <w:tcBorders>
              <w:left w:val="single" w:sz="6" w:space="0" w:color="auto"/>
              <w:right w:val="single" w:sz="6" w:space="0" w:color="auto"/>
            </w:tcBorders>
            <w:shd w:val="solid" w:color="FFFFFF" w:fill="auto"/>
          </w:tcPr>
          <w:p w14:paraId="62AF4E06"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512800"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787074" w14:textId="77777777" w:rsidR="00D16736" w:rsidRPr="00FC2095" w:rsidRDefault="00D16736"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57ECDB6" w14:textId="77777777" w:rsidR="00D16736" w:rsidRPr="00FC2095" w:rsidRDefault="00D16736" w:rsidP="00FC2095">
            <w:pPr>
              <w:pStyle w:val="TAL"/>
              <w:rPr>
                <w:noProof/>
                <w:sz w:val="16"/>
                <w:szCs w:val="16"/>
              </w:rPr>
            </w:pPr>
            <w:r w:rsidRPr="00FC2095">
              <w:rPr>
                <w:noProof/>
                <w:sz w:val="16"/>
                <w:szCs w:val="16"/>
              </w:rPr>
              <w:t>Adding clarification around the encoding of the IMEISV</w:t>
            </w:r>
          </w:p>
        </w:tc>
        <w:tc>
          <w:tcPr>
            <w:tcW w:w="567" w:type="dxa"/>
            <w:tcBorders>
              <w:left w:val="single" w:sz="6" w:space="0" w:color="auto"/>
              <w:right w:val="single" w:sz="6" w:space="0" w:color="auto"/>
            </w:tcBorders>
            <w:shd w:val="solid" w:color="FFFFFF" w:fill="auto"/>
          </w:tcPr>
          <w:p w14:paraId="0CA6821B"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7.3.0</w:t>
            </w:r>
          </w:p>
        </w:tc>
        <w:tc>
          <w:tcPr>
            <w:tcW w:w="567" w:type="dxa"/>
            <w:tcBorders>
              <w:left w:val="single" w:sz="6" w:space="0" w:color="auto"/>
              <w:right w:val="single" w:sz="6" w:space="0" w:color="auto"/>
            </w:tcBorders>
            <w:shd w:val="solid" w:color="FFFFFF" w:fill="auto"/>
          </w:tcPr>
          <w:p w14:paraId="6ADA081E"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7.4.0</w:t>
            </w:r>
          </w:p>
        </w:tc>
      </w:tr>
      <w:tr w:rsidR="00D16736" w:rsidRPr="0078747E" w14:paraId="1BB9ABFF"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CF1128A"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27612A2D"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TSG#39</w:t>
            </w:r>
          </w:p>
        </w:tc>
        <w:tc>
          <w:tcPr>
            <w:tcW w:w="901" w:type="dxa"/>
            <w:tcBorders>
              <w:left w:val="single" w:sz="6" w:space="0" w:color="auto"/>
              <w:right w:val="single" w:sz="6" w:space="0" w:color="auto"/>
            </w:tcBorders>
            <w:shd w:val="solid" w:color="FFFFFF" w:fill="auto"/>
          </w:tcPr>
          <w:p w14:paraId="559BC55B"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EF1910"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072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A14EF6"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5EE62B" w14:textId="77777777" w:rsidR="00D16736" w:rsidRPr="00FC2095" w:rsidRDefault="00D16736" w:rsidP="00FC2095">
            <w:pPr>
              <w:pStyle w:val="TAL"/>
              <w:rPr>
                <w:noProof/>
                <w:sz w:val="16"/>
                <w:szCs w:val="16"/>
              </w:rPr>
            </w:pPr>
            <w:r w:rsidRPr="00FC2095">
              <w:rPr>
                <w:noProof/>
                <w:sz w:val="16"/>
                <w:szCs w:val="16"/>
              </w:rPr>
              <w:t>Reporting the current event related value by the event trigger</w:t>
            </w:r>
          </w:p>
        </w:tc>
        <w:tc>
          <w:tcPr>
            <w:tcW w:w="567" w:type="dxa"/>
            <w:tcBorders>
              <w:left w:val="single" w:sz="6" w:space="0" w:color="auto"/>
              <w:right w:val="single" w:sz="6" w:space="0" w:color="auto"/>
            </w:tcBorders>
            <w:shd w:val="solid" w:color="FFFFFF" w:fill="auto"/>
          </w:tcPr>
          <w:p w14:paraId="64B0DF4D"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7.3.0</w:t>
            </w:r>
          </w:p>
        </w:tc>
        <w:tc>
          <w:tcPr>
            <w:tcW w:w="567" w:type="dxa"/>
            <w:tcBorders>
              <w:left w:val="single" w:sz="6" w:space="0" w:color="auto"/>
              <w:right w:val="single" w:sz="6" w:space="0" w:color="auto"/>
            </w:tcBorders>
            <w:shd w:val="solid" w:color="FFFFFF" w:fill="auto"/>
          </w:tcPr>
          <w:p w14:paraId="70738B73"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7.4.0</w:t>
            </w:r>
          </w:p>
        </w:tc>
      </w:tr>
      <w:tr w:rsidR="00D16736" w:rsidRPr="0078747E" w14:paraId="03EDD2AD"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3D081ACC"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7AF8D0AF"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TSG#39</w:t>
            </w:r>
          </w:p>
        </w:tc>
        <w:tc>
          <w:tcPr>
            <w:tcW w:w="901" w:type="dxa"/>
            <w:tcBorders>
              <w:left w:val="single" w:sz="6" w:space="0" w:color="auto"/>
              <w:right w:val="single" w:sz="6" w:space="0" w:color="auto"/>
            </w:tcBorders>
            <w:shd w:val="solid" w:color="FFFFFF" w:fill="auto"/>
          </w:tcPr>
          <w:p w14:paraId="366ABBD7"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B50118"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073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F7D554"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BFC8A9" w14:textId="77777777" w:rsidR="00D16736" w:rsidRPr="00FC2095" w:rsidRDefault="00D16736" w:rsidP="00FC2095">
            <w:pPr>
              <w:pStyle w:val="TAL"/>
              <w:rPr>
                <w:noProof/>
                <w:sz w:val="16"/>
                <w:szCs w:val="16"/>
              </w:rPr>
            </w:pPr>
            <w:r w:rsidRPr="00FC2095">
              <w:rPr>
                <w:noProof/>
                <w:sz w:val="16"/>
                <w:szCs w:val="16"/>
              </w:rPr>
              <w:t>PDP Session</w:t>
            </w:r>
          </w:p>
        </w:tc>
        <w:tc>
          <w:tcPr>
            <w:tcW w:w="567" w:type="dxa"/>
            <w:tcBorders>
              <w:left w:val="single" w:sz="6" w:space="0" w:color="auto"/>
              <w:right w:val="single" w:sz="6" w:space="0" w:color="auto"/>
            </w:tcBorders>
            <w:shd w:val="solid" w:color="FFFFFF" w:fill="auto"/>
          </w:tcPr>
          <w:p w14:paraId="7B81F0BB"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7.3.0</w:t>
            </w:r>
          </w:p>
        </w:tc>
        <w:tc>
          <w:tcPr>
            <w:tcW w:w="567" w:type="dxa"/>
            <w:tcBorders>
              <w:left w:val="single" w:sz="6" w:space="0" w:color="auto"/>
              <w:right w:val="single" w:sz="6" w:space="0" w:color="auto"/>
            </w:tcBorders>
            <w:shd w:val="solid" w:color="FFFFFF" w:fill="auto"/>
          </w:tcPr>
          <w:p w14:paraId="42FD2128"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7.4.0</w:t>
            </w:r>
          </w:p>
        </w:tc>
      </w:tr>
      <w:tr w:rsidR="00D16736" w:rsidRPr="0078747E" w14:paraId="1E5C2AF3"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5B7F3D7"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0D125367"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TSG#39</w:t>
            </w:r>
          </w:p>
        </w:tc>
        <w:tc>
          <w:tcPr>
            <w:tcW w:w="901" w:type="dxa"/>
            <w:tcBorders>
              <w:left w:val="single" w:sz="6" w:space="0" w:color="auto"/>
              <w:right w:val="single" w:sz="6" w:space="0" w:color="auto"/>
            </w:tcBorders>
            <w:shd w:val="solid" w:color="FFFFFF" w:fill="auto"/>
          </w:tcPr>
          <w:p w14:paraId="13165729"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1A70F9"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6CD953" w14:textId="77777777" w:rsidR="00D16736" w:rsidRPr="00FC2095" w:rsidRDefault="00D16736" w:rsidP="00FC2095">
            <w:pPr>
              <w:pStyle w:val="TALChar"/>
              <w:rPr>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DA08F7" w14:textId="77777777" w:rsidR="00D16736" w:rsidRPr="00FC2095" w:rsidRDefault="00D16736" w:rsidP="00FC2095">
            <w:pPr>
              <w:pStyle w:val="TAL"/>
              <w:rPr>
                <w:noProof/>
                <w:sz w:val="16"/>
                <w:szCs w:val="16"/>
              </w:rPr>
            </w:pPr>
            <w:r w:rsidRPr="00FC2095">
              <w:rPr>
                <w:noProof/>
                <w:sz w:val="16"/>
                <w:szCs w:val="16"/>
              </w:rPr>
              <w:t>Metering method for online charging</w:t>
            </w:r>
          </w:p>
        </w:tc>
        <w:tc>
          <w:tcPr>
            <w:tcW w:w="567" w:type="dxa"/>
            <w:tcBorders>
              <w:left w:val="single" w:sz="6" w:space="0" w:color="auto"/>
              <w:right w:val="single" w:sz="6" w:space="0" w:color="auto"/>
            </w:tcBorders>
            <w:shd w:val="solid" w:color="FFFFFF" w:fill="auto"/>
          </w:tcPr>
          <w:p w14:paraId="6996ADF7"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7.3.0</w:t>
            </w:r>
          </w:p>
        </w:tc>
        <w:tc>
          <w:tcPr>
            <w:tcW w:w="567" w:type="dxa"/>
            <w:tcBorders>
              <w:left w:val="single" w:sz="6" w:space="0" w:color="auto"/>
              <w:right w:val="single" w:sz="6" w:space="0" w:color="auto"/>
            </w:tcBorders>
            <w:shd w:val="solid" w:color="FFFFFF" w:fill="auto"/>
          </w:tcPr>
          <w:p w14:paraId="549CCC73"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7.4.0</w:t>
            </w:r>
          </w:p>
        </w:tc>
      </w:tr>
      <w:tr w:rsidR="00D16736" w:rsidRPr="0078747E" w14:paraId="0FC636C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0E87794"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03-2008</w:t>
            </w:r>
          </w:p>
        </w:tc>
        <w:tc>
          <w:tcPr>
            <w:tcW w:w="679" w:type="dxa"/>
            <w:tcBorders>
              <w:left w:val="single" w:sz="6" w:space="0" w:color="auto"/>
              <w:right w:val="single" w:sz="6" w:space="0" w:color="auto"/>
            </w:tcBorders>
            <w:shd w:val="solid" w:color="FFFFFF" w:fill="auto"/>
          </w:tcPr>
          <w:p w14:paraId="014057AA"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TSG#39</w:t>
            </w:r>
          </w:p>
        </w:tc>
        <w:tc>
          <w:tcPr>
            <w:tcW w:w="901" w:type="dxa"/>
            <w:tcBorders>
              <w:left w:val="single" w:sz="6" w:space="0" w:color="auto"/>
              <w:right w:val="single" w:sz="6" w:space="0" w:color="auto"/>
            </w:tcBorders>
            <w:shd w:val="solid" w:color="FFFFFF" w:fill="auto"/>
          </w:tcPr>
          <w:p w14:paraId="1C6FC1A4" w14:textId="77777777" w:rsidR="00D16736" w:rsidRPr="00680091" w:rsidRDefault="006605AA" w:rsidP="00680091">
            <w:pPr>
              <w:pStyle w:val="TALChar"/>
              <w:rPr>
                <w:rFonts w:hint="eastAsia"/>
                <w:sz w:val="16"/>
                <w:szCs w:val="16"/>
                <w:lang w:eastAsia="ko-KR"/>
              </w:rPr>
            </w:pPr>
            <w:r w:rsidRPr="00680091">
              <w:rPr>
                <w:rFonts w:hint="eastAsia"/>
                <w:sz w:val="16"/>
                <w:szCs w:val="16"/>
                <w:lang w:eastAsia="ko-KR"/>
              </w:rPr>
              <w:t>CP-080040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6482DB"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077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FCB51B" w14:textId="77777777" w:rsidR="00D16736" w:rsidRPr="00680091" w:rsidRDefault="00D16736"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BCAF13" w14:textId="77777777" w:rsidR="00D16736" w:rsidRPr="00FC2095" w:rsidRDefault="00D16736" w:rsidP="00FC2095">
            <w:pPr>
              <w:pStyle w:val="TAL"/>
              <w:rPr>
                <w:noProof/>
                <w:sz w:val="16"/>
                <w:szCs w:val="16"/>
              </w:rPr>
            </w:pPr>
            <w:r w:rsidRPr="00FC2095">
              <w:rPr>
                <w:noProof/>
                <w:sz w:val="16"/>
                <w:szCs w:val="16"/>
              </w:rPr>
              <w:t>Support of access capabilities for QoS control in PCC</w:t>
            </w:r>
          </w:p>
        </w:tc>
        <w:tc>
          <w:tcPr>
            <w:tcW w:w="567" w:type="dxa"/>
            <w:tcBorders>
              <w:left w:val="single" w:sz="6" w:space="0" w:color="auto"/>
              <w:right w:val="single" w:sz="6" w:space="0" w:color="auto"/>
            </w:tcBorders>
            <w:shd w:val="solid" w:color="FFFFFF" w:fill="auto"/>
          </w:tcPr>
          <w:p w14:paraId="6E956163" w14:textId="77777777" w:rsidR="00D16736" w:rsidRPr="00680091" w:rsidRDefault="006605AA" w:rsidP="00680091">
            <w:pPr>
              <w:pStyle w:val="TALChar"/>
              <w:rPr>
                <w:snapToGrid w:val="0"/>
                <w:sz w:val="16"/>
                <w:szCs w:val="16"/>
              </w:rPr>
            </w:pPr>
            <w:r w:rsidRPr="00680091">
              <w:rPr>
                <w:rFonts w:hint="eastAsia"/>
                <w:snapToGrid w:val="0"/>
                <w:sz w:val="16"/>
                <w:szCs w:val="16"/>
                <w:lang w:eastAsia="ko-KR"/>
              </w:rPr>
              <w:t>7.3.0</w:t>
            </w:r>
          </w:p>
        </w:tc>
        <w:tc>
          <w:tcPr>
            <w:tcW w:w="567" w:type="dxa"/>
            <w:tcBorders>
              <w:left w:val="single" w:sz="6" w:space="0" w:color="auto"/>
              <w:right w:val="single" w:sz="6" w:space="0" w:color="auto"/>
            </w:tcBorders>
            <w:shd w:val="solid" w:color="FFFFFF" w:fill="auto"/>
          </w:tcPr>
          <w:p w14:paraId="73C60BF9" w14:textId="77777777" w:rsidR="00D16736" w:rsidRPr="00680091" w:rsidRDefault="006605AA" w:rsidP="00680091">
            <w:pPr>
              <w:pStyle w:val="TALChar"/>
              <w:rPr>
                <w:rFonts w:hint="eastAsia"/>
                <w:snapToGrid w:val="0"/>
                <w:sz w:val="16"/>
                <w:szCs w:val="16"/>
                <w:lang w:eastAsia="ko-KR"/>
              </w:rPr>
            </w:pPr>
            <w:r w:rsidRPr="00680091">
              <w:rPr>
                <w:rFonts w:hint="eastAsia"/>
                <w:snapToGrid w:val="0"/>
                <w:sz w:val="16"/>
                <w:szCs w:val="16"/>
                <w:lang w:eastAsia="ko-KR"/>
              </w:rPr>
              <w:t>7.4.0</w:t>
            </w:r>
          </w:p>
        </w:tc>
      </w:tr>
      <w:tr w:rsidR="00FF4973" w:rsidRPr="0078747E" w14:paraId="04924A2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2308314"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5A2169BC"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4EE23879" w14:textId="77777777" w:rsidR="00FF4973" w:rsidRPr="00680091" w:rsidRDefault="00FF4973" w:rsidP="00680091">
            <w:pPr>
              <w:pStyle w:val="TALChar"/>
              <w:rPr>
                <w:rFonts w:hint="eastAsia"/>
                <w:sz w:val="16"/>
                <w:szCs w:val="16"/>
                <w:lang w:eastAsia="ko-KR"/>
              </w:rPr>
            </w:pPr>
            <w:r w:rsidRPr="00680091">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9D585E"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53E2E4"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342F61" w14:textId="77777777" w:rsidR="00FF4973" w:rsidRPr="00FC2095" w:rsidRDefault="00FF4973" w:rsidP="00FC2095">
            <w:pPr>
              <w:pStyle w:val="TAL"/>
              <w:rPr>
                <w:noProof/>
                <w:sz w:val="16"/>
                <w:szCs w:val="16"/>
              </w:rPr>
            </w:pPr>
            <w:r w:rsidRPr="00FC2095">
              <w:rPr>
                <w:noProof/>
                <w:sz w:val="16"/>
                <w:szCs w:val="16"/>
              </w:rPr>
              <w:t>Binding of PCC rules having no AF session</w:t>
            </w:r>
          </w:p>
        </w:tc>
        <w:tc>
          <w:tcPr>
            <w:tcW w:w="567" w:type="dxa"/>
            <w:tcBorders>
              <w:left w:val="single" w:sz="6" w:space="0" w:color="auto"/>
              <w:right w:val="single" w:sz="6" w:space="0" w:color="auto"/>
            </w:tcBorders>
            <w:shd w:val="solid" w:color="FFFFFF" w:fill="auto"/>
          </w:tcPr>
          <w:p w14:paraId="600A5AF4"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7.4.0</w:t>
            </w:r>
          </w:p>
        </w:tc>
        <w:tc>
          <w:tcPr>
            <w:tcW w:w="567" w:type="dxa"/>
            <w:tcBorders>
              <w:left w:val="single" w:sz="6" w:space="0" w:color="auto"/>
              <w:right w:val="single" w:sz="6" w:space="0" w:color="auto"/>
            </w:tcBorders>
            <w:shd w:val="solid" w:color="FFFFFF" w:fill="auto"/>
          </w:tcPr>
          <w:p w14:paraId="08501DC2"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7.5.0</w:t>
            </w:r>
          </w:p>
        </w:tc>
      </w:tr>
      <w:tr w:rsidR="00FF4973" w:rsidRPr="0078747E" w14:paraId="189A3754"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B33C096"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B703574"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6ABF5976" w14:textId="77777777" w:rsidR="00FF4973" w:rsidRPr="00680091" w:rsidRDefault="00FF4973" w:rsidP="00680091">
            <w:pPr>
              <w:pStyle w:val="TALChar"/>
              <w:rPr>
                <w:sz w:val="16"/>
                <w:szCs w:val="16"/>
                <w:lang w:eastAsia="ko-KR"/>
              </w:rPr>
            </w:pPr>
            <w:r w:rsidRPr="00680091">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D7F828"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101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57ECC5" w14:textId="77777777" w:rsidR="00FF4973" w:rsidRPr="00680091" w:rsidRDefault="00FF497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234464" w14:textId="77777777" w:rsidR="00FF4973" w:rsidRPr="00FC2095" w:rsidRDefault="00FF4973" w:rsidP="00FC2095">
            <w:pPr>
              <w:pStyle w:val="TAL"/>
              <w:rPr>
                <w:noProof/>
                <w:sz w:val="16"/>
                <w:szCs w:val="16"/>
              </w:rPr>
            </w:pPr>
            <w:r w:rsidRPr="00FC2095">
              <w:rPr>
                <w:noProof/>
                <w:sz w:val="16"/>
                <w:szCs w:val="16"/>
              </w:rPr>
              <w:t>Rejection of traffic mapping information</w:t>
            </w:r>
          </w:p>
        </w:tc>
        <w:tc>
          <w:tcPr>
            <w:tcW w:w="567" w:type="dxa"/>
            <w:tcBorders>
              <w:left w:val="single" w:sz="6" w:space="0" w:color="auto"/>
              <w:right w:val="single" w:sz="6" w:space="0" w:color="auto"/>
            </w:tcBorders>
            <w:shd w:val="solid" w:color="FFFFFF" w:fill="auto"/>
          </w:tcPr>
          <w:p w14:paraId="31038FDD"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7.4.0</w:t>
            </w:r>
          </w:p>
        </w:tc>
        <w:tc>
          <w:tcPr>
            <w:tcW w:w="567" w:type="dxa"/>
            <w:tcBorders>
              <w:left w:val="single" w:sz="6" w:space="0" w:color="auto"/>
              <w:right w:val="single" w:sz="6" w:space="0" w:color="auto"/>
            </w:tcBorders>
            <w:shd w:val="solid" w:color="FFFFFF" w:fill="auto"/>
          </w:tcPr>
          <w:p w14:paraId="70B2DB76" w14:textId="77777777" w:rsidR="00FF4973" w:rsidRPr="00680091" w:rsidRDefault="00FF4973" w:rsidP="00680091">
            <w:pPr>
              <w:pStyle w:val="TALChar"/>
              <w:rPr>
                <w:rFonts w:hint="eastAsia"/>
                <w:snapToGrid w:val="0"/>
                <w:sz w:val="16"/>
                <w:szCs w:val="16"/>
                <w:lang w:eastAsia="ko-KR"/>
              </w:rPr>
            </w:pPr>
            <w:r w:rsidRPr="00680091">
              <w:rPr>
                <w:rFonts w:hint="eastAsia"/>
                <w:snapToGrid w:val="0"/>
                <w:sz w:val="16"/>
                <w:szCs w:val="16"/>
                <w:lang w:eastAsia="ko-KR"/>
              </w:rPr>
              <w:t>7.5.0</w:t>
            </w:r>
          </w:p>
        </w:tc>
      </w:tr>
      <w:tr w:rsidR="006E4945" w:rsidRPr="0078747E" w14:paraId="4CAAF99B"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F4955EC" w14:textId="77777777" w:rsidR="006E4945" w:rsidRPr="00680091" w:rsidRDefault="006E4945"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6B7238B7" w14:textId="77777777" w:rsidR="006E4945" w:rsidRPr="00680091" w:rsidRDefault="006E4945"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17F6B999" w14:textId="77777777" w:rsidR="006E4945" w:rsidRPr="00680091" w:rsidRDefault="006E4945" w:rsidP="00680091">
            <w:pPr>
              <w:pStyle w:val="TALChar"/>
              <w:rPr>
                <w:sz w:val="16"/>
                <w:szCs w:val="16"/>
                <w:lang w:eastAsia="ko-KR"/>
              </w:rPr>
            </w:pPr>
            <w:r w:rsidRPr="00680091">
              <w:rPr>
                <w:sz w:val="16"/>
                <w:szCs w:val="16"/>
                <w:lang w:eastAsia="ko-KR"/>
              </w:rPr>
              <w:t>CP-080292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3AD275" w14:textId="77777777" w:rsidR="006E4945" w:rsidRPr="00680091" w:rsidRDefault="006E4945" w:rsidP="00680091">
            <w:pPr>
              <w:pStyle w:val="TALChar"/>
              <w:rPr>
                <w:rFonts w:hint="eastAsia"/>
                <w:sz w:val="16"/>
                <w:szCs w:val="16"/>
                <w:lang w:eastAsia="ko-KR"/>
              </w:rPr>
            </w:pPr>
            <w:r w:rsidRPr="00680091">
              <w:rPr>
                <w:rFonts w:hint="eastAsia"/>
                <w:sz w:val="16"/>
                <w:szCs w:val="16"/>
                <w:lang w:eastAsia="ko-KR"/>
              </w:rPr>
              <w:t>102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A8D554" w14:textId="77777777" w:rsidR="006E4945" w:rsidRPr="00680091" w:rsidRDefault="006E4945"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0CD70C" w14:textId="77777777" w:rsidR="006E4945" w:rsidRPr="00FC2095" w:rsidRDefault="006E4945" w:rsidP="00FC2095">
            <w:pPr>
              <w:pStyle w:val="TAL"/>
              <w:rPr>
                <w:noProof/>
                <w:sz w:val="16"/>
                <w:szCs w:val="16"/>
              </w:rPr>
            </w:pPr>
            <w:r w:rsidRPr="00FC2095">
              <w:rPr>
                <w:noProof/>
                <w:sz w:val="16"/>
                <w:szCs w:val="16"/>
              </w:rPr>
              <w:t>Downgrading of QoS request</w:t>
            </w:r>
          </w:p>
        </w:tc>
        <w:tc>
          <w:tcPr>
            <w:tcW w:w="567" w:type="dxa"/>
            <w:tcBorders>
              <w:left w:val="single" w:sz="6" w:space="0" w:color="auto"/>
              <w:right w:val="single" w:sz="6" w:space="0" w:color="auto"/>
            </w:tcBorders>
            <w:shd w:val="solid" w:color="FFFFFF" w:fill="auto"/>
          </w:tcPr>
          <w:p w14:paraId="7DA2D7E6" w14:textId="77777777" w:rsidR="006E4945" w:rsidRPr="00680091" w:rsidRDefault="006E4945" w:rsidP="00680091">
            <w:pPr>
              <w:pStyle w:val="TALChar"/>
              <w:rPr>
                <w:rFonts w:hint="eastAsia"/>
                <w:snapToGrid w:val="0"/>
                <w:sz w:val="16"/>
                <w:szCs w:val="16"/>
                <w:lang w:eastAsia="ko-KR"/>
              </w:rPr>
            </w:pPr>
            <w:r w:rsidRPr="00680091">
              <w:rPr>
                <w:rFonts w:hint="eastAsia"/>
                <w:snapToGrid w:val="0"/>
                <w:sz w:val="16"/>
                <w:szCs w:val="16"/>
                <w:lang w:eastAsia="ko-KR"/>
              </w:rPr>
              <w:t>7.4.0</w:t>
            </w:r>
          </w:p>
        </w:tc>
        <w:tc>
          <w:tcPr>
            <w:tcW w:w="567" w:type="dxa"/>
            <w:tcBorders>
              <w:left w:val="single" w:sz="6" w:space="0" w:color="auto"/>
              <w:right w:val="single" w:sz="6" w:space="0" w:color="auto"/>
            </w:tcBorders>
            <w:shd w:val="solid" w:color="FFFFFF" w:fill="auto"/>
          </w:tcPr>
          <w:p w14:paraId="6B418C29" w14:textId="77777777" w:rsidR="006E4945" w:rsidRPr="00680091" w:rsidRDefault="006E4945" w:rsidP="00680091">
            <w:pPr>
              <w:pStyle w:val="TALChar"/>
              <w:rPr>
                <w:rFonts w:hint="eastAsia"/>
                <w:snapToGrid w:val="0"/>
                <w:sz w:val="16"/>
                <w:szCs w:val="16"/>
                <w:lang w:eastAsia="ko-KR"/>
              </w:rPr>
            </w:pPr>
            <w:r w:rsidRPr="00680091">
              <w:rPr>
                <w:rFonts w:hint="eastAsia"/>
                <w:snapToGrid w:val="0"/>
                <w:sz w:val="16"/>
                <w:szCs w:val="16"/>
                <w:lang w:eastAsia="ko-KR"/>
              </w:rPr>
              <w:t>7.5.0</w:t>
            </w:r>
          </w:p>
        </w:tc>
      </w:tr>
      <w:tr w:rsidR="00044D00" w:rsidRPr="0078747E" w14:paraId="2613A2D4"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6367AC3" w14:textId="77777777" w:rsidR="00044D00" w:rsidRPr="00680091" w:rsidRDefault="00044D00"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3106150" w14:textId="77777777" w:rsidR="00044D00" w:rsidRPr="00680091" w:rsidRDefault="00044D00"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2671DEB4" w14:textId="77777777" w:rsidR="00044D00" w:rsidRPr="00680091" w:rsidRDefault="00044D00" w:rsidP="00680091">
            <w:pPr>
              <w:pStyle w:val="TALChar"/>
              <w:rPr>
                <w:sz w:val="16"/>
                <w:szCs w:val="16"/>
                <w:lang w:eastAsia="ko-KR"/>
              </w:rPr>
            </w:pPr>
            <w:r w:rsidRPr="00680091">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797269" w14:textId="77777777" w:rsidR="00044D00" w:rsidRPr="00680091" w:rsidRDefault="00044D00" w:rsidP="00680091">
            <w:pPr>
              <w:pStyle w:val="TALChar"/>
              <w:rPr>
                <w:rFonts w:hint="eastAsia"/>
                <w:sz w:val="16"/>
                <w:szCs w:val="16"/>
                <w:lang w:eastAsia="ko-KR"/>
              </w:rPr>
            </w:pPr>
            <w:r w:rsidRPr="00680091">
              <w:rPr>
                <w:rFonts w:hint="eastAsia"/>
                <w:sz w:val="16"/>
                <w:szCs w:val="16"/>
                <w:lang w:eastAsia="ko-KR"/>
              </w:rPr>
              <w:t>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2720E1" w14:textId="77777777" w:rsidR="00044D00" w:rsidRPr="00680091" w:rsidRDefault="00044D0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F251F98" w14:textId="77777777" w:rsidR="00044D00" w:rsidRPr="00FC2095" w:rsidRDefault="00044D00" w:rsidP="00FC2095">
            <w:pPr>
              <w:pStyle w:val="TAL"/>
              <w:rPr>
                <w:noProof/>
                <w:sz w:val="16"/>
                <w:szCs w:val="16"/>
              </w:rPr>
            </w:pPr>
            <w:r w:rsidRPr="00FC2095">
              <w:rPr>
                <w:noProof/>
                <w:sz w:val="16"/>
                <w:szCs w:val="16"/>
              </w:rPr>
              <w:t>Supporting tunneled and untunneled PCC rules</w:t>
            </w:r>
          </w:p>
        </w:tc>
        <w:tc>
          <w:tcPr>
            <w:tcW w:w="567" w:type="dxa"/>
            <w:tcBorders>
              <w:left w:val="single" w:sz="6" w:space="0" w:color="auto"/>
              <w:right w:val="single" w:sz="6" w:space="0" w:color="auto"/>
            </w:tcBorders>
            <w:shd w:val="solid" w:color="FFFFFF" w:fill="auto"/>
          </w:tcPr>
          <w:p w14:paraId="5E39EB79" w14:textId="77777777" w:rsidR="00044D00" w:rsidRPr="00680091" w:rsidRDefault="00044D00"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6F0B7851" w14:textId="77777777" w:rsidR="00044D00" w:rsidRPr="00680091" w:rsidRDefault="00044D00"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013BFF" w:rsidRPr="0078747E" w14:paraId="44EE7922"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5A5A6BF7" w14:textId="77777777" w:rsidR="00013BFF" w:rsidRPr="00680091" w:rsidRDefault="00013BFF"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59ECD179" w14:textId="77777777" w:rsidR="00013BFF" w:rsidRPr="00680091" w:rsidRDefault="00013BFF"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6D2CFAA0" w14:textId="77777777" w:rsidR="00013BFF" w:rsidRPr="00680091" w:rsidRDefault="00013BFF" w:rsidP="00680091">
            <w:pPr>
              <w:pStyle w:val="TALChar"/>
              <w:rPr>
                <w:sz w:val="16"/>
                <w:szCs w:val="16"/>
                <w:lang w:eastAsia="ko-KR"/>
              </w:rPr>
            </w:pPr>
            <w:r w:rsidRPr="00680091">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97CD00" w14:textId="77777777" w:rsidR="00013BFF" w:rsidRPr="00680091" w:rsidRDefault="00013BFF" w:rsidP="00680091">
            <w:pPr>
              <w:pStyle w:val="TALChar"/>
              <w:rPr>
                <w:rFonts w:hint="eastAsia"/>
                <w:sz w:val="16"/>
                <w:szCs w:val="16"/>
                <w:lang w:eastAsia="ko-KR"/>
              </w:rPr>
            </w:pPr>
            <w:r w:rsidRPr="00680091">
              <w:rPr>
                <w:rFonts w:hint="eastAsia"/>
                <w:sz w:val="16"/>
                <w:szCs w:val="16"/>
                <w:lang w:eastAsia="ko-KR"/>
              </w:rPr>
              <w:t>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A06305" w14:textId="77777777" w:rsidR="00013BFF" w:rsidRPr="00FC2095" w:rsidRDefault="00013BFF"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03B7EC" w14:textId="77777777" w:rsidR="00013BFF" w:rsidRPr="00FC2095" w:rsidRDefault="00013BFF" w:rsidP="00FC2095">
            <w:pPr>
              <w:pStyle w:val="TAL"/>
              <w:rPr>
                <w:noProof/>
                <w:sz w:val="16"/>
                <w:szCs w:val="16"/>
              </w:rPr>
            </w:pPr>
            <w:r w:rsidRPr="00FC2095">
              <w:rPr>
                <w:noProof/>
                <w:sz w:val="16"/>
                <w:szCs w:val="16"/>
              </w:rPr>
              <w:t>IP CAN session definition update</w:t>
            </w:r>
          </w:p>
        </w:tc>
        <w:tc>
          <w:tcPr>
            <w:tcW w:w="567" w:type="dxa"/>
            <w:tcBorders>
              <w:left w:val="single" w:sz="6" w:space="0" w:color="auto"/>
              <w:right w:val="single" w:sz="6" w:space="0" w:color="auto"/>
            </w:tcBorders>
            <w:shd w:val="solid" w:color="FFFFFF" w:fill="auto"/>
          </w:tcPr>
          <w:p w14:paraId="1CB38AF0" w14:textId="77777777" w:rsidR="00013BFF" w:rsidRPr="00680091" w:rsidRDefault="00013BFF"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2EE5E77D" w14:textId="77777777" w:rsidR="00013BFF" w:rsidRPr="00680091" w:rsidRDefault="00013BFF"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021765" w:rsidRPr="0078747E" w14:paraId="16E812C4"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BA9D536" w14:textId="77777777" w:rsidR="00021765" w:rsidRPr="00680091" w:rsidRDefault="00021765"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D653384" w14:textId="77777777" w:rsidR="00021765" w:rsidRPr="00680091" w:rsidRDefault="00021765"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7E75F995" w14:textId="77777777" w:rsidR="00021765" w:rsidRPr="00680091" w:rsidRDefault="00021765" w:rsidP="00680091">
            <w:pPr>
              <w:pStyle w:val="TALChar"/>
              <w:rPr>
                <w:sz w:val="16"/>
                <w:szCs w:val="16"/>
                <w:lang w:eastAsia="ko-KR"/>
              </w:rPr>
            </w:pPr>
            <w:r w:rsidRPr="00680091">
              <w:rPr>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F4D6E6" w14:textId="77777777" w:rsidR="00021765" w:rsidRPr="00680091" w:rsidRDefault="00021765" w:rsidP="00680091">
            <w:pPr>
              <w:pStyle w:val="TALChar"/>
              <w:rPr>
                <w:rFonts w:hint="eastAsia"/>
                <w:sz w:val="16"/>
                <w:szCs w:val="16"/>
                <w:lang w:eastAsia="ko-KR"/>
              </w:rPr>
            </w:pPr>
            <w:r w:rsidRPr="00680091">
              <w:rPr>
                <w:rFonts w:hint="eastAsia"/>
                <w:sz w:val="16"/>
                <w:szCs w:val="16"/>
                <w:lang w:eastAsia="ko-KR"/>
              </w:rPr>
              <w:t>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E4DC24" w14:textId="77777777" w:rsidR="00021765" w:rsidRPr="00680091" w:rsidRDefault="00021765"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DE3FD3" w14:textId="77777777" w:rsidR="00021765" w:rsidRPr="00FC2095" w:rsidRDefault="00021765" w:rsidP="00FC2095">
            <w:pPr>
              <w:pStyle w:val="TAL"/>
              <w:rPr>
                <w:noProof/>
                <w:sz w:val="16"/>
                <w:szCs w:val="16"/>
              </w:rPr>
            </w:pPr>
            <w:r w:rsidRPr="00FC2095">
              <w:rPr>
                <w:noProof/>
                <w:sz w:val="16"/>
                <w:szCs w:val="16"/>
              </w:rPr>
              <w:t>Event Report handling in Gx</w:t>
            </w:r>
          </w:p>
        </w:tc>
        <w:tc>
          <w:tcPr>
            <w:tcW w:w="567" w:type="dxa"/>
            <w:tcBorders>
              <w:left w:val="single" w:sz="6" w:space="0" w:color="auto"/>
              <w:right w:val="single" w:sz="6" w:space="0" w:color="auto"/>
            </w:tcBorders>
            <w:shd w:val="solid" w:color="FFFFFF" w:fill="auto"/>
          </w:tcPr>
          <w:p w14:paraId="204346F7" w14:textId="77777777" w:rsidR="00021765" w:rsidRPr="00680091" w:rsidRDefault="00021765"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500625E1" w14:textId="77777777" w:rsidR="00021765" w:rsidRPr="00680091" w:rsidRDefault="00021765"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181B9C" w:rsidRPr="0078747E" w14:paraId="5FBFFDA1"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0249D80"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7BB2F75"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63189449"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FDAD3B"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EEB7BCF" w14:textId="77777777" w:rsidR="00181B9C" w:rsidRPr="00FC2095" w:rsidRDefault="00181B9C"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AF9AA11" w14:textId="77777777" w:rsidR="00181B9C" w:rsidRPr="00FC2095" w:rsidRDefault="00181B9C" w:rsidP="00FC2095">
            <w:pPr>
              <w:pStyle w:val="TAL"/>
              <w:rPr>
                <w:noProof/>
                <w:sz w:val="16"/>
                <w:szCs w:val="16"/>
              </w:rPr>
            </w:pPr>
            <w:r w:rsidRPr="00FC2095">
              <w:rPr>
                <w:noProof/>
                <w:sz w:val="16"/>
                <w:szCs w:val="16"/>
              </w:rPr>
              <w:t>Introduction of Gxx reference points</w:t>
            </w:r>
          </w:p>
        </w:tc>
        <w:tc>
          <w:tcPr>
            <w:tcW w:w="567" w:type="dxa"/>
            <w:tcBorders>
              <w:left w:val="single" w:sz="6" w:space="0" w:color="auto"/>
              <w:right w:val="single" w:sz="6" w:space="0" w:color="auto"/>
            </w:tcBorders>
            <w:shd w:val="solid" w:color="FFFFFF" w:fill="auto"/>
          </w:tcPr>
          <w:p w14:paraId="26FDF6F0"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77F727D5"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181B9C" w:rsidRPr="0078747E" w14:paraId="1D49A4B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371EF04"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24EB4B04"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71A994C5"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BD2BE0"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48EFD7" w14:textId="77777777" w:rsidR="00181B9C" w:rsidRPr="00680091" w:rsidRDefault="00181B9C"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25DF2E" w14:textId="77777777" w:rsidR="00181B9C" w:rsidRPr="00FC2095" w:rsidRDefault="00181B9C" w:rsidP="00FC2095">
            <w:pPr>
              <w:pStyle w:val="TAL"/>
              <w:rPr>
                <w:noProof/>
                <w:sz w:val="16"/>
                <w:szCs w:val="16"/>
              </w:rPr>
            </w:pPr>
            <w:r w:rsidRPr="00FC2095">
              <w:rPr>
                <w:noProof/>
                <w:sz w:val="16"/>
                <w:szCs w:val="16"/>
              </w:rPr>
              <w:t>Gxx reference points overview</w:t>
            </w:r>
          </w:p>
        </w:tc>
        <w:tc>
          <w:tcPr>
            <w:tcW w:w="567" w:type="dxa"/>
            <w:tcBorders>
              <w:left w:val="single" w:sz="6" w:space="0" w:color="auto"/>
              <w:right w:val="single" w:sz="6" w:space="0" w:color="auto"/>
            </w:tcBorders>
            <w:shd w:val="solid" w:color="FFFFFF" w:fill="auto"/>
          </w:tcPr>
          <w:p w14:paraId="75EF938B"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02FC1F4E" w14:textId="77777777" w:rsidR="00181B9C" w:rsidRPr="00680091" w:rsidRDefault="00181B9C"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270D4B" w:rsidRPr="0078747E" w14:paraId="681E9A8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2D40CEDC" w14:textId="77777777" w:rsidR="00270D4B" w:rsidRPr="00680091" w:rsidRDefault="00270D4B"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2A4C9841" w14:textId="77777777" w:rsidR="00270D4B" w:rsidRPr="00680091" w:rsidRDefault="00270D4B"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5779B048" w14:textId="77777777" w:rsidR="00270D4B" w:rsidRPr="00680091" w:rsidRDefault="00270D4B"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6C9C9C" w14:textId="77777777" w:rsidR="00270D4B" w:rsidRPr="00680091" w:rsidRDefault="00270D4B" w:rsidP="00680091">
            <w:pPr>
              <w:pStyle w:val="TALChar"/>
              <w:rPr>
                <w:rFonts w:hint="eastAsia"/>
                <w:sz w:val="16"/>
                <w:szCs w:val="16"/>
                <w:lang w:eastAsia="ko-KR"/>
              </w:rPr>
            </w:pPr>
            <w:r w:rsidRPr="00680091">
              <w:rPr>
                <w:rFonts w:hint="eastAsia"/>
                <w:sz w:val="16"/>
                <w:szCs w:val="16"/>
                <w:lang w:eastAsia="ko-KR"/>
              </w:rPr>
              <w:t>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C10070" w14:textId="77777777" w:rsidR="00270D4B" w:rsidRPr="00680091" w:rsidRDefault="00270D4B"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3A9497" w14:textId="77777777" w:rsidR="00270D4B" w:rsidRPr="00FC2095" w:rsidRDefault="00270D4B" w:rsidP="00FC2095">
            <w:pPr>
              <w:pStyle w:val="TAL"/>
              <w:rPr>
                <w:noProof/>
                <w:sz w:val="16"/>
                <w:szCs w:val="16"/>
              </w:rPr>
            </w:pPr>
            <w:r w:rsidRPr="00FC2095">
              <w:rPr>
                <w:noProof/>
                <w:sz w:val="16"/>
                <w:szCs w:val="16"/>
              </w:rPr>
              <w:t>Gxx reference model</w:t>
            </w:r>
          </w:p>
        </w:tc>
        <w:tc>
          <w:tcPr>
            <w:tcW w:w="567" w:type="dxa"/>
            <w:tcBorders>
              <w:left w:val="single" w:sz="6" w:space="0" w:color="auto"/>
              <w:right w:val="single" w:sz="6" w:space="0" w:color="auto"/>
            </w:tcBorders>
            <w:shd w:val="solid" w:color="FFFFFF" w:fill="auto"/>
          </w:tcPr>
          <w:p w14:paraId="50633EC5" w14:textId="77777777" w:rsidR="00270D4B" w:rsidRPr="00680091" w:rsidRDefault="00270D4B"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0A6BE436" w14:textId="77777777" w:rsidR="00270D4B" w:rsidRPr="00680091" w:rsidRDefault="00270D4B"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193C9F" w:rsidRPr="0078747E" w14:paraId="28308A6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791AD547" w14:textId="77777777" w:rsidR="00193C9F" w:rsidRPr="00680091" w:rsidRDefault="00193C9F"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1574F364" w14:textId="77777777" w:rsidR="00193C9F" w:rsidRPr="00680091" w:rsidRDefault="00193C9F"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42A9FAB3" w14:textId="77777777" w:rsidR="00193C9F" w:rsidRPr="00680091" w:rsidRDefault="00193C9F"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0387C9" w14:textId="77777777" w:rsidR="00193C9F" w:rsidRPr="00680091" w:rsidRDefault="00193C9F" w:rsidP="00680091">
            <w:pPr>
              <w:pStyle w:val="TALChar"/>
              <w:rPr>
                <w:rFonts w:hint="eastAsia"/>
                <w:sz w:val="16"/>
                <w:szCs w:val="16"/>
                <w:lang w:eastAsia="ko-KR"/>
              </w:rPr>
            </w:pPr>
            <w:r w:rsidRPr="00680091">
              <w:rPr>
                <w:rFonts w:hint="eastAsia"/>
                <w:sz w:val="16"/>
                <w:szCs w:val="16"/>
                <w:lang w:eastAsia="ko-KR"/>
              </w:rPr>
              <w:t>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7CECEE" w14:textId="77777777" w:rsidR="00193C9F" w:rsidRPr="00680091" w:rsidRDefault="00193C9F"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9A482B" w14:textId="77777777" w:rsidR="00193C9F" w:rsidRPr="00FC2095" w:rsidRDefault="00193C9F" w:rsidP="00FC2095">
            <w:pPr>
              <w:pStyle w:val="TAL"/>
              <w:rPr>
                <w:noProof/>
                <w:sz w:val="16"/>
                <w:szCs w:val="16"/>
              </w:rPr>
            </w:pPr>
            <w:r w:rsidRPr="00FC2095">
              <w:rPr>
                <w:noProof/>
                <w:sz w:val="16"/>
                <w:szCs w:val="16"/>
              </w:rPr>
              <w:t>Quality of Service Control rule definition and operations</w:t>
            </w:r>
          </w:p>
        </w:tc>
        <w:tc>
          <w:tcPr>
            <w:tcW w:w="567" w:type="dxa"/>
            <w:tcBorders>
              <w:left w:val="single" w:sz="6" w:space="0" w:color="auto"/>
              <w:right w:val="single" w:sz="6" w:space="0" w:color="auto"/>
            </w:tcBorders>
            <w:shd w:val="solid" w:color="FFFFFF" w:fill="auto"/>
          </w:tcPr>
          <w:p w14:paraId="58CF6E10" w14:textId="77777777" w:rsidR="00193C9F" w:rsidRPr="00680091" w:rsidRDefault="00193C9F"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28BE50DA" w14:textId="77777777" w:rsidR="00193C9F" w:rsidRPr="00680091" w:rsidRDefault="00193C9F"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345E54" w:rsidRPr="0078747E" w14:paraId="7AF47B6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93A1E4E"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75A97977"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01A5AFFD"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5D23CC"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332D5E"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602F70" w14:textId="77777777" w:rsidR="00345E54" w:rsidRPr="00FC2095" w:rsidRDefault="00345E54" w:rsidP="00FC2095">
            <w:pPr>
              <w:pStyle w:val="TAL"/>
              <w:rPr>
                <w:noProof/>
                <w:sz w:val="16"/>
                <w:szCs w:val="16"/>
              </w:rPr>
            </w:pPr>
            <w:r w:rsidRPr="00FC2095">
              <w:rPr>
                <w:noProof/>
                <w:sz w:val="16"/>
                <w:szCs w:val="16"/>
              </w:rPr>
              <w:t>PCRF functional element for Gxx</w:t>
            </w:r>
          </w:p>
        </w:tc>
        <w:tc>
          <w:tcPr>
            <w:tcW w:w="567" w:type="dxa"/>
            <w:tcBorders>
              <w:left w:val="single" w:sz="6" w:space="0" w:color="auto"/>
              <w:right w:val="single" w:sz="6" w:space="0" w:color="auto"/>
            </w:tcBorders>
            <w:shd w:val="solid" w:color="FFFFFF" w:fill="auto"/>
          </w:tcPr>
          <w:p w14:paraId="7F08AFAE"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0B4897CE"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345E54" w:rsidRPr="0078747E" w14:paraId="5BD86D65"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02ECF6D"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6ED83447"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775A8405"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87BA50"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036AB4" w14:textId="77777777" w:rsidR="00345E54" w:rsidRPr="00680091" w:rsidRDefault="00345E5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21347D" w14:textId="77777777" w:rsidR="00345E54" w:rsidRPr="00FC2095" w:rsidRDefault="00345E54" w:rsidP="00FC2095">
            <w:pPr>
              <w:pStyle w:val="TAL"/>
              <w:rPr>
                <w:noProof/>
                <w:sz w:val="16"/>
                <w:szCs w:val="16"/>
              </w:rPr>
            </w:pPr>
            <w:r w:rsidRPr="00FC2095">
              <w:rPr>
                <w:noProof/>
                <w:sz w:val="16"/>
                <w:szCs w:val="16"/>
              </w:rPr>
              <w:t>BBERF functional element for Gxx</w:t>
            </w:r>
          </w:p>
        </w:tc>
        <w:tc>
          <w:tcPr>
            <w:tcW w:w="567" w:type="dxa"/>
            <w:tcBorders>
              <w:left w:val="single" w:sz="6" w:space="0" w:color="auto"/>
              <w:right w:val="single" w:sz="6" w:space="0" w:color="auto"/>
            </w:tcBorders>
            <w:shd w:val="solid" w:color="FFFFFF" w:fill="auto"/>
          </w:tcPr>
          <w:p w14:paraId="7AE7629E"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19BF52CE" w14:textId="77777777" w:rsidR="00345E54" w:rsidRPr="00680091" w:rsidRDefault="00345E54"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48672A" w:rsidRPr="0078747E" w14:paraId="7765DB7F"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8E99D40" w14:textId="77777777" w:rsidR="0048672A" w:rsidRPr="00680091" w:rsidRDefault="0048672A"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554266C2" w14:textId="77777777" w:rsidR="0048672A" w:rsidRPr="00680091" w:rsidRDefault="0048672A"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6F6CF764" w14:textId="77777777" w:rsidR="0048672A" w:rsidRPr="00680091" w:rsidRDefault="0048672A"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5BAC24" w14:textId="77777777" w:rsidR="0048672A" w:rsidRPr="00680091" w:rsidRDefault="0048672A" w:rsidP="00680091">
            <w:pPr>
              <w:pStyle w:val="TALChar"/>
              <w:rPr>
                <w:rFonts w:hint="eastAsia"/>
                <w:sz w:val="16"/>
                <w:szCs w:val="16"/>
                <w:lang w:eastAsia="ko-KR"/>
              </w:rPr>
            </w:pPr>
            <w:r w:rsidRPr="00680091">
              <w:rPr>
                <w:rFonts w:hint="eastAsia"/>
                <w:sz w:val="16"/>
                <w:szCs w:val="16"/>
                <w:lang w:eastAsia="ko-KR"/>
              </w:rPr>
              <w:t>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E7C1CF" w14:textId="77777777" w:rsidR="0048672A" w:rsidRPr="00680091" w:rsidRDefault="0048672A"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030F25" w14:textId="77777777" w:rsidR="0048672A" w:rsidRPr="00FC2095" w:rsidRDefault="0048672A" w:rsidP="00FC2095">
            <w:pPr>
              <w:pStyle w:val="TAL"/>
              <w:rPr>
                <w:noProof/>
                <w:sz w:val="16"/>
                <w:szCs w:val="16"/>
              </w:rPr>
            </w:pPr>
            <w:r w:rsidRPr="00FC2095">
              <w:rPr>
                <w:noProof/>
                <w:sz w:val="16"/>
                <w:szCs w:val="16"/>
              </w:rPr>
              <w:t>RAT type AVP</w:t>
            </w:r>
          </w:p>
        </w:tc>
        <w:tc>
          <w:tcPr>
            <w:tcW w:w="567" w:type="dxa"/>
            <w:tcBorders>
              <w:left w:val="single" w:sz="6" w:space="0" w:color="auto"/>
              <w:right w:val="single" w:sz="6" w:space="0" w:color="auto"/>
            </w:tcBorders>
            <w:shd w:val="solid" w:color="FFFFFF" w:fill="auto"/>
          </w:tcPr>
          <w:p w14:paraId="6768DC53" w14:textId="77777777" w:rsidR="0048672A" w:rsidRPr="00680091" w:rsidRDefault="0048672A"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3CD94CD8" w14:textId="77777777" w:rsidR="0048672A" w:rsidRPr="00680091" w:rsidRDefault="0048672A"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524BCE" w:rsidRPr="0078747E" w14:paraId="6B16EEBC"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19A29FF5" w14:textId="77777777" w:rsidR="00524BCE" w:rsidRPr="00680091" w:rsidRDefault="00524BCE"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0EDF478F" w14:textId="77777777" w:rsidR="00524BCE" w:rsidRPr="00680091" w:rsidRDefault="00524BCE"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26C8EC5A" w14:textId="77777777" w:rsidR="00524BCE" w:rsidRPr="00680091" w:rsidRDefault="00524BCE"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200367" w14:textId="77777777" w:rsidR="00524BCE" w:rsidRPr="00680091" w:rsidRDefault="00524BCE" w:rsidP="00680091">
            <w:pPr>
              <w:pStyle w:val="TALChar"/>
              <w:rPr>
                <w:rFonts w:hint="eastAsia"/>
                <w:sz w:val="16"/>
                <w:szCs w:val="16"/>
                <w:lang w:eastAsia="ko-KR"/>
              </w:rPr>
            </w:pPr>
            <w:r w:rsidRPr="00680091">
              <w:rPr>
                <w:rFonts w:hint="eastAsia"/>
                <w:sz w:val="16"/>
                <w:szCs w:val="16"/>
                <w:lang w:eastAsia="ko-KR"/>
              </w:rPr>
              <w:t>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2F3D91" w14:textId="77777777" w:rsidR="00524BCE" w:rsidRPr="00680091" w:rsidRDefault="00524BC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59B188" w14:textId="77777777" w:rsidR="00524BCE" w:rsidRPr="00FC2095" w:rsidRDefault="00524BCE" w:rsidP="00FC2095">
            <w:pPr>
              <w:pStyle w:val="TAL"/>
              <w:rPr>
                <w:noProof/>
                <w:sz w:val="16"/>
                <w:szCs w:val="16"/>
              </w:rPr>
            </w:pPr>
            <w:r w:rsidRPr="00FC2095">
              <w:rPr>
                <w:noProof/>
                <w:sz w:val="16"/>
                <w:szCs w:val="16"/>
              </w:rPr>
              <w:t>IP-CAN session termination procedures at Gxx</w:t>
            </w:r>
          </w:p>
        </w:tc>
        <w:tc>
          <w:tcPr>
            <w:tcW w:w="567" w:type="dxa"/>
            <w:tcBorders>
              <w:left w:val="single" w:sz="6" w:space="0" w:color="auto"/>
              <w:right w:val="single" w:sz="6" w:space="0" w:color="auto"/>
            </w:tcBorders>
            <w:shd w:val="solid" w:color="FFFFFF" w:fill="auto"/>
          </w:tcPr>
          <w:p w14:paraId="16FC5752" w14:textId="77777777" w:rsidR="00524BCE" w:rsidRPr="00680091" w:rsidRDefault="00524BCE"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69AE9F02" w14:textId="77777777" w:rsidR="00524BCE" w:rsidRPr="00680091" w:rsidRDefault="00524BCE"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8C2874" w:rsidRPr="0078747E" w14:paraId="758BAC17"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9D1886C" w14:textId="77777777" w:rsidR="008C2874" w:rsidRPr="00680091" w:rsidRDefault="008C2874" w:rsidP="00680091">
            <w:pPr>
              <w:pStyle w:val="TALChar"/>
              <w:rPr>
                <w:rFonts w:hint="eastAsia"/>
                <w:snapToGrid w:val="0"/>
                <w:sz w:val="16"/>
                <w:szCs w:val="16"/>
                <w:lang w:eastAsia="ko-KR"/>
              </w:rPr>
            </w:pPr>
            <w:r w:rsidRPr="00680091">
              <w:rPr>
                <w:rFonts w:hint="eastAsia"/>
                <w:snapToGrid w:val="0"/>
                <w:sz w:val="16"/>
                <w:szCs w:val="16"/>
                <w:lang w:eastAsia="ko-KR"/>
              </w:rPr>
              <w:t>05-2008</w:t>
            </w:r>
          </w:p>
        </w:tc>
        <w:tc>
          <w:tcPr>
            <w:tcW w:w="679" w:type="dxa"/>
            <w:tcBorders>
              <w:left w:val="single" w:sz="6" w:space="0" w:color="auto"/>
              <w:right w:val="single" w:sz="6" w:space="0" w:color="auto"/>
            </w:tcBorders>
            <w:shd w:val="solid" w:color="FFFFFF" w:fill="auto"/>
          </w:tcPr>
          <w:p w14:paraId="266B8741" w14:textId="77777777" w:rsidR="008C2874" w:rsidRPr="00680091" w:rsidRDefault="008C2874" w:rsidP="00680091">
            <w:pPr>
              <w:pStyle w:val="TALChar"/>
              <w:rPr>
                <w:rFonts w:hint="eastAsia"/>
                <w:sz w:val="16"/>
                <w:szCs w:val="16"/>
                <w:lang w:eastAsia="ko-KR"/>
              </w:rPr>
            </w:pPr>
            <w:r w:rsidRPr="00680091">
              <w:rPr>
                <w:rFonts w:hint="eastAsia"/>
                <w:sz w:val="16"/>
                <w:szCs w:val="16"/>
                <w:lang w:eastAsia="ko-KR"/>
              </w:rPr>
              <w:t>TSG#40</w:t>
            </w:r>
          </w:p>
        </w:tc>
        <w:tc>
          <w:tcPr>
            <w:tcW w:w="901" w:type="dxa"/>
            <w:tcBorders>
              <w:left w:val="single" w:sz="6" w:space="0" w:color="auto"/>
              <w:right w:val="single" w:sz="6" w:space="0" w:color="auto"/>
            </w:tcBorders>
            <w:shd w:val="solid" w:color="FFFFFF" w:fill="auto"/>
          </w:tcPr>
          <w:p w14:paraId="0630914C" w14:textId="77777777" w:rsidR="008C2874" w:rsidRPr="00680091" w:rsidRDefault="008C2874" w:rsidP="00680091">
            <w:pPr>
              <w:pStyle w:val="TALChar"/>
              <w:rPr>
                <w:rFonts w:hint="eastAsia"/>
                <w:sz w:val="16"/>
                <w:szCs w:val="16"/>
                <w:lang w:eastAsia="ko-KR"/>
              </w:rPr>
            </w:pPr>
            <w:r w:rsidRPr="00680091">
              <w:rPr>
                <w:rFonts w:hint="eastAsia"/>
                <w:sz w:val="16"/>
                <w:szCs w:val="16"/>
                <w:lang w:eastAsia="ko-KR"/>
              </w:rPr>
              <w:t>CP-080299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42CB6E" w14:textId="77777777" w:rsidR="008C2874" w:rsidRPr="00680091" w:rsidRDefault="008C2874" w:rsidP="00680091">
            <w:pPr>
              <w:pStyle w:val="TALChar"/>
              <w:rPr>
                <w:rFonts w:hint="eastAsia"/>
                <w:sz w:val="16"/>
                <w:szCs w:val="16"/>
                <w:lang w:eastAsia="ko-KR"/>
              </w:rPr>
            </w:pPr>
            <w:r w:rsidRPr="00680091">
              <w:rPr>
                <w:rFonts w:hint="eastAsia"/>
                <w:sz w:val="16"/>
                <w:szCs w:val="16"/>
                <w:lang w:eastAsia="ko-KR"/>
              </w:rPr>
              <w:t>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8304FD" w14:textId="77777777" w:rsidR="008C2874" w:rsidRPr="00680091" w:rsidRDefault="008C287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63496E" w14:textId="77777777" w:rsidR="008C2874" w:rsidRPr="00FC2095" w:rsidRDefault="008C2874" w:rsidP="00FC2095">
            <w:pPr>
              <w:pStyle w:val="TAL"/>
              <w:rPr>
                <w:noProof/>
                <w:sz w:val="16"/>
                <w:szCs w:val="16"/>
              </w:rPr>
            </w:pPr>
            <w:r w:rsidRPr="00FC2095">
              <w:rPr>
                <w:noProof/>
                <w:sz w:val="16"/>
                <w:szCs w:val="16"/>
              </w:rPr>
              <w:t>IP-CAN session modification procedures at Gxx</w:t>
            </w:r>
          </w:p>
        </w:tc>
        <w:tc>
          <w:tcPr>
            <w:tcW w:w="567" w:type="dxa"/>
            <w:tcBorders>
              <w:left w:val="single" w:sz="6" w:space="0" w:color="auto"/>
              <w:right w:val="single" w:sz="6" w:space="0" w:color="auto"/>
            </w:tcBorders>
            <w:shd w:val="solid" w:color="FFFFFF" w:fill="auto"/>
          </w:tcPr>
          <w:p w14:paraId="3A04F3FA" w14:textId="77777777" w:rsidR="008C2874" w:rsidRPr="00680091" w:rsidRDefault="008C2874" w:rsidP="00680091">
            <w:pPr>
              <w:pStyle w:val="TALChar"/>
              <w:rPr>
                <w:rFonts w:hint="eastAsia"/>
                <w:snapToGrid w:val="0"/>
                <w:sz w:val="16"/>
                <w:szCs w:val="16"/>
                <w:lang w:eastAsia="ko-KR"/>
              </w:rPr>
            </w:pPr>
            <w:r w:rsidRPr="00680091">
              <w:rPr>
                <w:rFonts w:hint="eastAsia"/>
                <w:snapToGrid w:val="0"/>
                <w:sz w:val="16"/>
                <w:szCs w:val="16"/>
                <w:lang w:eastAsia="ko-KR"/>
              </w:rPr>
              <w:t>7.5.0</w:t>
            </w:r>
          </w:p>
        </w:tc>
        <w:tc>
          <w:tcPr>
            <w:tcW w:w="567" w:type="dxa"/>
            <w:tcBorders>
              <w:left w:val="single" w:sz="6" w:space="0" w:color="auto"/>
              <w:right w:val="single" w:sz="6" w:space="0" w:color="auto"/>
            </w:tcBorders>
            <w:shd w:val="solid" w:color="FFFFFF" w:fill="auto"/>
          </w:tcPr>
          <w:p w14:paraId="6B1090B0" w14:textId="77777777" w:rsidR="008C2874" w:rsidRPr="00680091" w:rsidRDefault="008C2874" w:rsidP="00680091">
            <w:pPr>
              <w:pStyle w:val="TALChar"/>
              <w:rPr>
                <w:rFonts w:hint="eastAsia"/>
                <w:snapToGrid w:val="0"/>
                <w:sz w:val="16"/>
                <w:szCs w:val="16"/>
                <w:lang w:eastAsia="ko-KR"/>
              </w:rPr>
            </w:pPr>
            <w:r w:rsidRPr="00680091">
              <w:rPr>
                <w:rFonts w:hint="eastAsia"/>
                <w:snapToGrid w:val="0"/>
                <w:sz w:val="16"/>
                <w:szCs w:val="16"/>
                <w:lang w:eastAsia="ko-KR"/>
              </w:rPr>
              <w:t>8.0.0</w:t>
            </w:r>
          </w:p>
        </w:tc>
      </w:tr>
      <w:tr w:rsidR="005B0ED6" w:rsidRPr="0078747E" w14:paraId="0784274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A55EDD0" w14:textId="77777777" w:rsidR="005B0ED6" w:rsidRPr="00680091" w:rsidRDefault="005B0ED6"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90F6FE" w14:textId="77777777" w:rsidR="005B0ED6" w:rsidRPr="00680091" w:rsidRDefault="005B0ED6"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602B1D" w14:textId="77777777" w:rsidR="005B0ED6" w:rsidRPr="00680091" w:rsidRDefault="005B0ED6" w:rsidP="00680091">
            <w:pPr>
              <w:pStyle w:val="TALChar"/>
              <w:rPr>
                <w:rFonts w:hint="eastAsia"/>
                <w:sz w:val="16"/>
                <w:szCs w:val="16"/>
                <w:lang w:eastAsia="ko-KR"/>
              </w:rPr>
            </w:pPr>
            <w:r w:rsidRPr="00680091">
              <w:rPr>
                <w:rFonts w:hint="eastAsia"/>
                <w:sz w:val="16"/>
                <w:szCs w:val="16"/>
                <w:lang w:eastAsia="ko-KR"/>
              </w:rPr>
              <w:t>CP-080651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62E441" w14:textId="77777777" w:rsidR="005B0ED6" w:rsidRPr="00680091" w:rsidRDefault="005B0ED6" w:rsidP="00680091">
            <w:pPr>
              <w:pStyle w:val="TALChar"/>
              <w:rPr>
                <w:rFonts w:hint="eastAsia"/>
                <w:sz w:val="16"/>
                <w:szCs w:val="16"/>
                <w:lang w:eastAsia="ko-KR"/>
              </w:rPr>
            </w:pPr>
            <w:r w:rsidRPr="00680091">
              <w:rPr>
                <w:rFonts w:hint="eastAsia"/>
                <w:sz w:val="16"/>
                <w:szCs w:val="16"/>
                <w:lang w:eastAsia="ko-KR"/>
              </w:rPr>
              <w:t>079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DB80F4" w14:textId="77777777" w:rsidR="005B0ED6" w:rsidRPr="00680091" w:rsidRDefault="005B0ED6" w:rsidP="00680091">
            <w:pPr>
              <w:pStyle w:val="TALChar"/>
              <w:rPr>
                <w:rFonts w:hint="eastAsia"/>
                <w:sz w:val="16"/>
                <w:szCs w:val="16"/>
                <w:lang w:eastAsia="ko-KR"/>
              </w:rPr>
            </w:pPr>
            <w:r w:rsidRPr="00680091">
              <w:rPr>
                <w:rFonts w:hint="eastAsia"/>
                <w:sz w:val="16"/>
                <w:szCs w:val="16"/>
                <w:lang w:eastAsia="ko-KR"/>
              </w:rPr>
              <w:t>9</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EF0DB2" w14:textId="77777777" w:rsidR="005B0ED6" w:rsidRPr="00FC2095" w:rsidRDefault="005B0ED6" w:rsidP="00FC2095">
            <w:pPr>
              <w:pStyle w:val="TAL"/>
              <w:rPr>
                <w:noProof/>
                <w:sz w:val="16"/>
                <w:szCs w:val="16"/>
              </w:rPr>
            </w:pPr>
            <w:r w:rsidRPr="00FC2095">
              <w:rPr>
                <w:noProof/>
                <w:sz w:val="16"/>
                <w:szCs w:val="16"/>
              </w:rPr>
              <w:t>PCC Error Handling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D4592" w14:textId="77777777" w:rsidR="005B0ED6" w:rsidRPr="00680091" w:rsidRDefault="005B0ED6"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2DF0F" w14:textId="77777777" w:rsidR="005B0ED6" w:rsidRPr="00680091" w:rsidRDefault="005B0ED6"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D15919" w:rsidRPr="0078747E" w14:paraId="7133CA9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3E4A1B1"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1BF2A5"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387AC9"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CP-080650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CB3880"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103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436B47"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776866" w14:textId="77777777" w:rsidR="00D15919" w:rsidRPr="00FC2095" w:rsidRDefault="00D15919" w:rsidP="00FC2095">
            <w:pPr>
              <w:pStyle w:val="TAL"/>
              <w:rPr>
                <w:noProof/>
                <w:sz w:val="16"/>
                <w:szCs w:val="16"/>
              </w:rPr>
            </w:pPr>
            <w:r w:rsidRPr="00FC2095">
              <w:rPr>
                <w:noProof/>
                <w:sz w:val="16"/>
                <w:szCs w:val="16"/>
              </w:rPr>
              <w:t>Update Gxx interface for Gateway relocation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CD038"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CD2E8"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292B5E" w:rsidRPr="0078747E" w14:paraId="08AA20A9"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AF031E3" w14:textId="77777777" w:rsidR="00292B5E" w:rsidRPr="00680091" w:rsidRDefault="00292B5E"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1BB6B74C" w14:textId="77777777" w:rsidR="00292B5E" w:rsidRPr="00680091" w:rsidRDefault="00292B5E"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right w:val="single" w:sz="6" w:space="0" w:color="auto"/>
            </w:tcBorders>
            <w:shd w:val="solid" w:color="FFFFFF" w:fill="auto"/>
          </w:tcPr>
          <w:p w14:paraId="4BA28C64" w14:textId="77777777" w:rsidR="00292B5E" w:rsidRPr="00680091" w:rsidRDefault="00292B5E" w:rsidP="00680091">
            <w:pPr>
              <w:pStyle w:val="TALChar"/>
              <w:rPr>
                <w:rFonts w:hint="eastAsia"/>
                <w:sz w:val="16"/>
                <w:szCs w:val="16"/>
                <w:lang w:eastAsia="ko-KR"/>
              </w:rPr>
            </w:pPr>
            <w:r w:rsidRPr="00680091">
              <w:rPr>
                <w:rFonts w:hint="eastAsia"/>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F0B17E" w14:textId="77777777" w:rsidR="00292B5E" w:rsidRPr="00680091" w:rsidRDefault="00292B5E" w:rsidP="00680091">
            <w:pPr>
              <w:pStyle w:val="TALChar"/>
              <w:rPr>
                <w:rFonts w:hint="eastAsia"/>
                <w:sz w:val="16"/>
                <w:szCs w:val="16"/>
                <w:lang w:eastAsia="ko-KR"/>
              </w:rPr>
            </w:pPr>
            <w:r w:rsidRPr="00680091">
              <w:rPr>
                <w:rFonts w:hint="eastAsia"/>
                <w:sz w:val="16"/>
                <w:szCs w:val="16"/>
                <w:lang w:eastAsia="ko-KR"/>
              </w:rPr>
              <w:t>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D60E74" w14:textId="77777777" w:rsidR="00292B5E" w:rsidRPr="00680091" w:rsidRDefault="00292B5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F5769F" w14:textId="77777777" w:rsidR="00292B5E" w:rsidRPr="00FC2095" w:rsidRDefault="00292B5E" w:rsidP="00FC2095">
            <w:pPr>
              <w:pStyle w:val="TAL"/>
              <w:rPr>
                <w:noProof/>
                <w:sz w:val="16"/>
                <w:szCs w:val="16"/>
              </w:rPr>
            </w:pPr>
            <w:r w:rsidRPr="00FC2095">
              <w:rPr>
                <w:noProof/>
                <w:sz w:val="16"/>
                <w:szCs w:val="16"/>
              </w:rPr>
              <w:t>Removal of BCM=Nw-Init</w:t>
            </w:r>
          </w:p>
        </w:tc>
        <w:tc>
          <w:tcPr>
            <w:tcW w:w="567" w:type="dxa"/>
            <w:tcBorders>
              <w:left w:val="single" w:sz="6" w:space="0" w:color="auto"/>
              <w:right w:val="single" w:sz="6" w:space="0" w:color="auto"/>
            </w:tcBorders>
            <w:shd w:val="solid" w:color="FFFFFF" w:fill="auto"/>
          </w:tcPr>
          <w:p w14:paraId="2ED47C9E" w14:textId="77777777" w:rsidR="00292B5E" w:rsidRPr="00680091" w:rsidRDefault="00292B5E"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right w:val="single" w:sz="6" w:space="0" w:color="auto"/>
            </w:tcBorders>
            <w:shd w:val="solid" w:color="FFFFFF" w:fill="auto"/>
          </w:tcPr>
          <w:p w14:paraId="28BD7E7C" w14:textId="77777777" w:rsidR="00292B5E" w:rsidRPr="00680091" w:rsidRDefault="00292B5E"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0A1821" w:rsidRPr="0078747E" w14:paraId="7472836E"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01B39D0F" w14:textId="77777777" w:rsidR="000A1821" w:rsidRPr="00680091" w:rsidRDefault="000A1821"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629CFBA0" w14:textId="77777777" w:rsidR="000A1821" w:rsidRPr="00680091" w:rsidRDefault="000A1821"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right w:val="single" w:sz="6" w:space="0" w:color="auto"/>
            </w:tcBorders>
            <w:shd w:val="solid" w:color="FFFFFF" w:fill="auto"/>
          </w:tcPr>
          <w:p w14:paraId="3B6E054A" w14:textId="77777777" w:rsidR="000A1821" w:rsidRPr="00680091" w:rsidRDefault="000A1821"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CDC266" w14:textId="77777777" w:rsidR="000A1821" w:rsidRPr="00680091" w:rsidRDefault="000A1821" w:rsidP="00680091">
            <w:pPr>
              <w:pStyle w:val="TALChar"/>
              <w:rPr>
                <w:rFonts w:hint="eastAsia"/>
                <w:sz w:val="16"/>
                <w:szCs w:val="16"/>
                <w:lang w:eastAsia="ko-KR"/>
              </w:rPr>
            </w:pPr>
            <w:r w:rsidRPr="00680091">
              <w:rPr>
                <w:rFonts w:hint="eastAsia"/>
                <w:sz w:val="16"/>
                <w:szCs w:val="16"/>
                <w:lang w:eastAsia="ko-KR"/>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A786B8" w14:textId="77777777" w:rsidR="000A1821" w:rsidRPr="00680091" w:rsidRDefault="000A182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E7F525" w14:textId="77777777" w:rsidR="000A1821" w:rsidRPr="00FC2095" w:rsidRDefault="000A1821" w:rsidP="00FC2095">
            <w:pPr>
              <w:pStyle w:val="TAL"/>
              <w:rPr>
                <w:noProof/>
                <w:sz w:val="16"/>
                <w:szCs w:val="16"/>
              </w:rPr>
            </w:pPr>
            <w:r w:rsidRPr="00FC2095">
              <w:rPr>
                <w:noProof/>
                <w:sz w:val="16"/>
                <w:szCs w:val="16"/>
              </w:rPr>
              <w:t>ARP Handling in Gx</w:t>
            </w:r>
          </w:p>
        </w:tc>
        <w:tc>
          <w:tcPr>
            <w:tcW w:w="567" w:type="dxa"/>
            <w:tcBorders>
              <w:left w:val="single" w:sz="6" w:space="0" w:color="auto"/>
              <w:right w:val="single" w:sz="6" w:space="0" w:color="auto"/>
            </w:tcBorders>
            <w:shd w:val="solid" w:color="FFFFFF" w:fill="auto"/>
          </w:tcPr>
          <w:p w14:paraId="2CB45E0A" w14:textId="77777777" w:rsidR="000A1821" w:rsidRPr="00680091" w:rsidRDefault="000A1821"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right w:val="single" w:sz="6" w:space="0" w:color="auto"/>
            </w:tcBorders>
            <w:shd w:val="solid" w:color="FFFFFF" w:fill="auto"/>
          </w:tcPr>
          <w:p w14:paraId="1E88780E" w14:textId="77777777" w:rsidR="000A1821" w:rsidRPr="00680091" w:rsidRDefault="000A1821"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374ECE" w:rsidRPr="0078747E" w14:paraId="165C3413"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82904B3" w14:textId="77777777" w:rsidR="00374ECE" w:rsidRPr="00680091" w:rsidRDefault="00374ECE"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08A63D0B" w14:textId="77777777" w:rsidR="00374ECE" w:rsidRPr="00680091" w:rsidRDefault="00374ECE"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right w:val="single" w:sz="6" w:space="0" w:color="auto"/>
            </w:tcBorders>
            <w:shd w:val="solid" w:color="FFFFFF" w:fill="auto"/>
          </w:tcPr>
          <w:p w14:paraId="6C8085B1" w14:textId="77777777" w:rsidR="00374ECE" w:rsidRPr="00680091" w:rsidRDefault="00374ECE"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95C812" w14:textId="77777777" w:rsidR="00374ECE" w:rsidRPr="00680091" w:rsidRDefault="00374ECE" w:rsidP="00680091">
            <w:pPr>
              <w:pStyle w:val="TALChar"/>
              <w:rPr>
                <w:rFonts w:hint="eastAsia"/>
                <w:sz w:val="16"/>
                <w:szCs w:val="16"/>
                <w:lang w:eastAsia="ko-KR"/>
              </w:rPr>
            </w:pPr>
            <w:r w:rsidRPr="00680091">
              <w:rPr>
                <w:rFonts w:hint="eastAsia"/>
                <w:sz w:val="16"/>
                <w:szCs w:val="16"/>
                <w:lang w:eastAsia="ko-KR"/>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291C41" w14:textId="77777777" w:rsidR="00374ECE" w:rsidRPr="00680091" w:rsidRDefault="00374ECE"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2DA88E" w14:textId="77777777" w:rsidR="00374ECE" w:rsidRPr="00FC2095" w:rsidRDefault="00374ECE" w:rsidP="00FC2095">
            <w:pPr>
              <w:pStyle w:val="TAL"/>
              <w:rPr>
                <w:noProof/>
                <w:sz w:val="16"/>
                <w:szCs w:val="16"/>
              </w:rPr>
            </w:pPr>
            <w:r w:rsidRPr="00FC2095">
              <w:rPr>
                <w:noProof/>
                <w:sz w:val="16"/>
                <w:szCs w:val="16"/>
              </w:rPr>
              <w:t>Completion of QoS rules request procedure in Gxx</w:t>
            </w:r>
          </w:p>
        </w:tc>
        <w:tc>
          <w:tcPr>
            <w:tcW w:w="567" w:type="dxa"/>
            <w:tcBorders>
              <w:left w:val="single" w:sz="6" w:space="0" w:color="auto"/>
              <w:right w:val="single" w:sz="6" w:space="0" w:color="auto"/>
            </w:tcBorders>
            <w:shd w:val="solid" w:color="FFFFFF" w:fill="auto"/>
          </w:tcPr>
          <w:p w14:paraId="58A8193D" w14:textId="77777777" w:rsidR="00374ECE" w:rsidRPr="00680091" w:rsidRDefault="00374ECE"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right w:val="single" w:sz="6" w:space="0" w:color="auto"/>
            </w:tcBorders>
            <w:shd w:val="solid" w:color="FFFFFF" w:fill="auto"/>
          </w:tcPr>
          <w:p w14:paraId="43DD2834" w14:textId="77777777" w:rsidR="00374ECE" w:rsidRPr="00680091" w:rsidRDefault="00374ECE"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3A6BC2" w:rsidRPr="0078747E" w14:paraId="291C7A94"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6A4686EE" w14:textId="77777777" w:rsidR="003A6BC2" w:rsidRPr="00680091" w:rsidRDefault="003A6BC2"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2EB343FC" w14:textId="77777777" w:rsidR="003A6BC2" w:rsidRPr="00680091" w:rsidRDefault="003A6BC2"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right w:val="single" w:sz="6" w:space="0" w:color="auto"/>
            </w:tcBorders>
            <w:shd w:val="solid" w:color="FFFFFF" w:fill="auto"/>
          </w:tcPr>
          <w:p w14:paraId="2E43E720" w14:textId="77777777" w:rsidR="003A6BC2" w:rsidRPr="00680091" w:rsidRDefault="003A6BC2"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068286" w14:textId="77777777" w:rsidR="003A6BC2" w:rsidRPr="00680091" w:rsidRDefault="003A6BC2" w:rsidP="00680091">
            <w:pPr>
              <w:pStyle w:val="TALChar"/>
              <w:rPr>
                <w:rFonts w:hint="eastAsia"/>
                <w:sz w:val="16"/>
                <w:szCs w:val="16"/>
                <w:lang w:eastAsia="ko-KR"/>
              </w:rPr>
            </w:pPr>
            <w:r w:rsidRPr="00680091">
              <w:rPr>
                <w:rFonts w:hint="eastAsia"/>
                <w:sz w:val="16"/>
                <w:szCs w:val="16"/>
                <w:lang w:eastAsia="ko-KR"/>
              </w:rPr>
              <w:t>114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CA4EF5" w14:textId="77777777" w:rsidR="003A6BC2" w:rsidRPr="00FC2095" w:rsidRDefault="003A6BC2"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E43E5A5" w14:textId="77777777" w:rsidR="003A6BC2" w:rsidRPr="00FC2095" w:rsidRDefault="003A6BC2" w:rsidP="00FC2095">
            <w:pPr>
              <w:pStyle w:val="TAL"/>
              <w:rPr>
                <w:noProof/>
                <w:sz w:val="16"/>
                <w:szCs w:val="16"/>
              </w:rPr>
            </w:pPr>
            <w:r w:rsidRPr="00FC2095">
              <w:rPr>
                <w:noProof/>
                <w:sz w:val="16"/>
                <w:szCs w:val="16"/>
              </w:rPr>
              <w:t>Error code misalignments</w:t>
            </w:r>
          </w:p>
        </w:tc>
        <w:tc>
          <w:tcPr>
            <w:tcW w:w="567" w:type="dxa"/>
            <w:tcBorders>
              <w:left w:val="single" w:sz="6" w:space="0" w:color="auto"/>
              <w:right w:val="single" w:sz="6" w:space="0" w:color="auto"/>
            </w:tcBorders>
            <w:shd w:val="solid" w:color="FFFFFF" w:fill="auto"/>
          </w:tcPr>
          <w:p w14:paraId="2DCDC036" w14:textId="77777777" w:rsidR="003A6BC2" w:rsidRPr="00680091" w:rsidRDefault="003A6BC2"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right w:val="single" w:sz="6" w:space="0" w:color="auto"/>
            </w:tcBorders>
            <w:shd w:val="solid" w:color="FFFFFF" w:fill="auto"/>
          </w:tcPr>
          <w:p w14:paraId="4953A637" w14:textId="77777777" w:rsidR="003A6BC2" w:rsidRPr="00680091" w:rsidRDefault="003A6BC2"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886CC5" w:rsidRPr="0078747E" w14:paraId="32313ED0" w14:textId="77777777">
        <w:tblPrEx>
          <w:tblCellMar>
            <w:top w:w="0" w:type="dxa"/>
            <w:bottom w:w="0" w:type="dxa"/>
          </w:tblCellMar>
        </w:tblPrEx>
        <w:trPr>
          <w:jc w:val="center"/>
        </w:trPr>
        <w:tc>
          <w:tcPr>
            <w:tcW w:w="1063" w:type="dxa"/>
            <w:tcBorders>
              <w:left w:val="single" w:sz="6" w:space="0" w:color="auto"/>
              <w:right w:val="single" w:sz="6" w:space="0" w:color="auto"/>
            </w:tcBorders>
            <w:shd w:val="solid" w:color="FFFFFF" w:fill="auto"/>
          </w:tcPr>
          <w:p w14:paraId="44973723" w14:textId="77777777" w:rsidR="00886CC5" w:rsidRPr="00680091" w:rsidRDefault="00886CC5"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right w:val="single" w:sz="6" w:space="0" w:color="auto"/>
            </w:tcBorders>
            <w:shd w:val="solid" w:color="FFFFFF" w:fill="auto"/>
          </w:tcPr>
          <w:p w14:paraId="782B1C78" w14:textId="77777777" w:rsidR="00886CC5" w:rsidRPr="00680091" w:rsidRDefault="00886CC5"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right w:val="single" w:sz="6" w:space="0" w:color="auto"/>
            </w:tcBorders>
            <w:shd w:val="solid" w:color="FFFFFF" w:fill="auto"/>
          </w:tcPr>
          <w:p w14:paraId="28F010DF" w14:textId="77777777" w:rsidR="00886CC5" w:rsidRPr="00680091" w:rsidRDefault="00886CC5"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C3F66F" w14:textId="77777777" w:rsidR="00886CC5" w:rsidRPr="00680091" w:rsidRDefault="00886CC5" w:rsidP="00680091">
            <w:pPr>
              <w:pStyle w:val="TALChar"/>
              <w:rPr>
                <w:rFonts w:hint="eastAsia"/>
                <w:sz w:val="16"/>
                <w:szCs w:val="16"/>
                <w:lang w:eastAsia="ko-KR"/>
              </w:rPr>
            </w:pPr>
            <w:r w:rsidRPr="00680091">
              <w:rPr>
                <w:rFonts w:hint="eastAsia"/>
                <w:sz w:val="16"/>
                <w:szCs w:val="16"/>
                <w:lang w:eastAsia="ko-KR"/>
              </w:rPr>
              <w:t>117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D1B560" w14:textId="77777777" w:rsidR="00886CC5" w:rsidRPr="00680091" w:rsidRDefault="00886CC5"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C27EE6E" w14:textId="77777777" w:rsidR="00886CC5" w:rsidRPr="00FC2095" w:rsidRDefault="00886CC5" w:rsidP="00FC2095">
            <w:pPr>
              <w:pStyle w:val="TAL"/>
              <w:rPr>
                <w:noProof/>
                <w:sz w:val="16"/>
                <w:szCs w:val="16"/>
              </w:rPr>
            </w:pPr>
            <w:r w:rsidRPr="00FC2095">
              <w:rPr>
                <w:noProof/>
                <w:sz w:val="16"/>
                <w:szCs w:val="16"/>
              </w:rPr>
              <w:t>Add CoA and tunnel related AVPs</w:t>
            </w:r>
          </w:p>
        </w:tc>
        <w:tc>
          <w:tcPr>
            <w:tcW w:w="567" w:type="dxa"/>
            <w:tcBorders>
              <w:left w:val="single" w:sz="6" w:space="0" w:color="auto"/>
              <w:right w:val="single" w:sz="6" w:space="0" w:color="auto"/>
            </w:tcBorders>
            <w:shd w:val="solid" w:color="FFFFFF" w:fill="auto"/>
          </w:tcPr>
          <w:p w14:paraId="42F2C189" w14:textId="77777777" w:rsidR="00886CC5" w:rsidRPr="00680091" w:rsidRDefault="00886CC5"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right w:val="single" w:sz="6" w:space="0" w:color="auto"/>
            </w:tcBorders>
            <w:shd w:val="solid" w:color="FFFFFF" w:fill="auto"/>
          </w:tcPr>
          <w:p w14:paraId="75F77ADC" w14:textId="77777777" w:rsidR="00886CC5" w:rsidRPr="00680091" w:rsidRDefault="00886CC5"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996F02" w:rsidRPr="0078747E" w14:paraId="34ECEA84"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264372D4" w14:textId="77777777" w:rsidR="00996F02" w:rsidRPr="00680091" w:rsidRDefault="00996F02"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0498EA83" w14:textId="77777777" w:rsidR="00996F02" w:rsidRPr="00680091" w:rsidRDefault="00996F02"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79695F9B" w14:textId="77777777" w:rsidR="00996F02" w:rsidRPr="00680091" w:rsidRDefault="00996F02"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85AA1A" w14:textId="77777777" w:rsidR="00996F02" w:rsidRPr="00680091" w:rsidRDefault="00996F02" w:rsidP="00680091">
            <w:pPr>
              <w:pStyle w:val="TALChar"/>
              <w:rPr>
                <w:rFonts w:hint="eastAsia"/>
                <w:sz w:val="16"/>
                <w:szCs w:val="16"/>
                <w:lang w:eastAsia="ko-KR"/>
              </w:rPr>
            </w:pPr>
            <w:r w:rsidRPr="00680091">
              <w:rPr>
                <w:rFonts w:hint="eastAsia"/>
                <w:sz w:val="16"/>
                <w:szCs w:val="16"/>
                <w:lang w:eastAsia="ko-KR"/>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DB9DC2" w14:textId="77777777" w:rsidR="00996F02" w:rsidRPr="00680091" w:rsidRDefault="00996F02"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3FEE0D" w14:textId="77777777" w:rsidR="00996F02" w:rsidRPr="00FC2095" w:rsidRDefault="00996F02" w:rsidP="00FC2095">
            <w:pPr>
              <w:pStyle w:val="TAL"/>
              <w:rPr>
                <w:noProof/>
                <w:sz w:val="16"/>
                <w:szCs w:val="16"/>
              </w:rPr>
            </w:pPr>
            <w:r w:rsidRPr="00FC2095">
              <w:rPr>
                <w:noProof/>
                <w:sz w:val="16"/>
                <w:szCs w:val="16"/>
              </w:rPr>
              <w:t>Separation of GPRS specific procedures</w:t>
            </w:r>
          </w:p>
        </w:tc>
        <w:tc>
          <w:tcPr>
            <w:tcW w:w="567" w:type="dxa"/>
            <w:tcBorders>
              <w:left w:val="single" w:sz="6" w:space="0" w:color="auto"/>
              <w:bottom w:val="single" w:sz="6" w:space="0" w:color="auto"/>
              <w:right w:val="single" w:sz="6" w:space="0" w:color="auto"/>
            </w:tcBorders>
            <w:shd w:val="solid" w:color="FFFFFF" w:fill="auto"/>
          </w:tcPr>
          <w:p w14:paraId="179C22A5" w14:textId="77777777" w:rsidR="00996F02" w:rsidRPr="00680091" w:rsidRDefault="00996F02"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bottom w:val="single" w:sz="6" w:space="0" w:color="auto"/>
              <w:right w:val="single" w:sz="6" w:space="0" w:color="auto"/>
            </w:tcBorders>
            <w:shd w:val="solid" w:color="FFFFFF" w:fill="auto"/>
          </w:tcPr>
          <w:p w14:paraId="5BE9D713" w14:textId="77777777" w:rsidR="00996F02" w:rsidRPr="00680091" w:rsidRDefault="00996F02"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D15919" w:rsidRPr="0078747E" w14:paraId="5BA5615D"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7FED9208"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58083311"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4D9BFE3F"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CP-080649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75A661"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119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7CBBDE" w14:textId="77777777" w:rsidR="00D15919" w:rsidRPr="00680091" w:rsidRDefault="00D15919"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400B64" w14:textId="77777777" w:rsidR="00D15919" w:rsidRPr="00FC2095" w:rsidRDefault="00D15919" w:rsidP="00FC2095">
            <w:pPr>
              <w:pStyle w:val="TAL"/>
              <w:rPr>
                <w:noProof/>
                <w:sz w:val="16"/>
                <w:szCs w:val="16"/>
              </w:rPr>
            </w:pPr>
            <w:r w:rsidRPr="00FC2095">
              <w:rPr>
                <w:noProof/>
                <w:sz w:val="16"/>
                <w:szCs w:val="16"/>
              </w:rPr>
              <w:t>Use 3GPP-SGSN-MCC-MNC AVP for all accesses</w:t>
            </w:r>
          </w:p>
        </w:tc>
        <w:tc>
          <w:tcPr>
            <w:tcW w:w="567" w:type="dxa"/>
            <w:tcBorders>
              <w:left w:val="single" w:sz="6" w:space="0" w:color="auto"/>
              <w:bottom w:val="single" w:sz="6" w:space="0" w:color="auto"/>
              <w:right w:val="single" w:sz="6" w:space="0" w:color="auto"/>
            </w:tcBorders>
            <w:shd w:val="solid" w:color="FFFFFF" w:fill="auto"/>
          </w:tcPr>
          <w:p w14:paraId="3001C9B4"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bottom w:val="single" w:sz="6" w:space="0" w:color="auto"/>
              <w:right w:val="single" w:sz="6" w:space="0" w:color="auto"/>
            </w:tcBorders>
            <w:shd w:val="solid" w:color="FFFFFF" w:fill="auto"/>
          </w:tcPr>
          <w:p w14:paraId="4FA3D814" w14:textId="77777777" w:rsidR="00D15919" w:rsidRPr="00680091" w:rsidRDefault="00D15919"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AA0C87" w:rsidRPr="0078747E" w14:paraId="44E4AA47" w14:textId="77777777">
        <w:tblPrEx>
          <w:tblCellMar>
            <w:top w:w="0" w:type="dxa"/>
            <w:bottom w:w="0" w:type="dxa"/>
          </w:tblCellMar>
        </w:tblPrEx>
        <w:trPr>
          <w:jc w:val="center"/>
        </w:trPr>
        <w:tc>
          <w:tcPr>
            <w:tcW w:w="1063" w:type="dxa"/>
            <w:tcBorders>
              <w:left w:val="single" w:sz="6" w:space="0" w:color="auto"/>
              <w:bottom w:val="single" w:sz="6" w:space="0" w:color="auto"/>
              <w:right w:val="single" w:sz="6" w:space="0" w:color="auto"/>
            </w:tcBorders>
            <w:shd w:val="solid" w:color="FFFFFF" w:fill="auto"/>
          </w:tcPr>
          <w:p w14:paraId="72950E6A"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left w:val="single" w:sz="6" w:space="0" w:color="auto"/>
              <w:bottom w:val="single" w:sz="6" w:space="0" w:color="auto"/>
              <w:right w:val="single" w:sz="6" w:space="0" w:color="auto"/>
            </w:tcBorders>
            <w:shd w:val="solid" w:color="FFFFFF" w:fill="auto"/>
          </w:tcPr>
          <w:p w14:paraId="5B56EC58"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left w:val="single" w:sz="6" w:space="0" w:color="auto"/>
              <w:bottom w:val="single" w:sz="6" w:space="0" w:color="auto"/>
              <w:right w:val="single" w:sz="6" w:space="0" w:color="auto"/>
            </w:tcBorders>
            <w:shd w:val="solid" w:color="FFFFFF" w:fill="auto"/>
          </w:tcPr>
          <w:p w14:paraId="30B5E547"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CP-080648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29B18E"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120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8D697B"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1465CD" w14:textId="77777777" w:rsidR="00AA0C87" w:rsidRPr="00FC2095" w:rsidRDefault="00AA0C87" w:rsidP="00FC2095">
            <w:pPr>
              <w:pStyle w:val="TAL"/>
              <w:rPr>
                <w:noProof/>
                <w:sz w:val="16"/>
                <w:szCs w:val="16"/>
              </w:rPr>
            </w:pPr>
            <w:r w:rsidRPr="00FC2095">
              <w:rPr>
                <w:noProof/>
                <w:sz w:val="16"/>
                <w:szCs w:val="16"/>
              </w:rPr>
              <w:t>Gxx Application Id</w:t>
            </w:r>
          </w:p>
        </w:tc>
        <w:tc>
          <w:tcPr>
            <w:tcW w:w="567" w:type="dxa"/>
            <w:tcBorders>
              <w:left w:val="single" w:sz="6" w:space="0" w:color="auto"/>
              <w:bottom w:val="single" w:sz="6" w:space="0" w:color="auto"/>
              <w:right w:val="single" w:sz="6" w:space="0" w:color="auto"/>
            </w:tcBorders>
            <w:shd w:val="solid" w:color="FFFFFF" w:fill="auto"/>
          </w:tcPr>
          <w:p w14:paraId="70926CAB"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left w:val="single" w:sz="6" w:space="0" w:color="auto"/>
              <w:bottom w:val="single" w:sz="6" w:space="0" w:color="auto"/>
              <w:right w:val="single" w:sz="6" w:space="0" w:color="auto"/>
            </w:tcBorders>
            <w:shd w:val="solid" w:color="FFFFFF" w:fill="auto"/>
          </w:tcPr>
          <w:p w14:paraId="3C5FDE6C"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EF4730" w:rsidRPr="0078747E" w14:paraId="38719AE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6545DB"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F3590CA"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0071FF"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220A97"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FD4395"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16875F" w14:textId="77777777" w:rsidR="00EF4730" w:rsidRPr="00FC2095" w:rsidRDefault="00EF4730" w:rsidP="00FC2095">
            <w:pPr>
              <w:pStyle w:val="TAL"/>
              <w:rPr>
                <w:noProof/>
                <w:sz w:val="16"/>
                <w:szCs w:val="16"/>
              </w:rPr>
            </w:pPr>
            <w:r w:rsidRPr="00FC2095">
              <w:rPr>
                <w:noProof/>
                <w:sz w:val="16"/>
                <w:szCs w:val="16"/>
              </w:rPr>
              <w:t>Removing the unnecessary subclause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53EBA0"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834819"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EF4730" w:rsidRPr="0078747E" w14:paraId="4135333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5190F9"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9338B9B"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7F898E"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CCFB09"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C731B5" w14:textId="77777777" w:rsidR="00EF4730" w:rsidRPr="00680091" w:rsidRDefault="00EF473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CAB164" w14:textId="77777777" w:rsidR="00EF4730" w:rsidRPr="00FC2095" w:rsidRDefault="00EF4730" w:rsidP="00FC2095">
            <w:pPr>
              <w:pStyle w:val="TAL"/>
              <w:rPr>
                <w:noProof/>
                <w:sz w:val="16"/>
                <w:szCs w:val="16"/>
              </w:rPr>
            </w:pPr>
            <w:r w:rsidRPr="00FC2095">
              <w:rPr>
                <w:noProof/>
                <w:sz w:val="16"/>
                <w:szCs w:val="16"/>
              </w:rPr>
              <w:t>PCRF initiated gateway control session termination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40B7E"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9A329" w14:textId="77777777" w:rsidR="00EF4730" w:rsidRPr="00680091" w:rsidRDefault="00EF4730"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C1501B" w:rsidRPr="0078747E" w14:paraId="50F6F90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0F9835E" w14:textId="77777777" w:rsidR="00C1501B" w:rsidRPr="00680091" w:rsidRDefault="00C1501B"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F317933" w14:textId="77777777" w:rsidR="00C1501B" w:rsidRPr="00680091" w:rsidRDefault="00C1501B"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038160" w14:textId="77777777" w:rsidR="00C1501B" w:rsidRPr="00680091" w:rsidRDefault="00C1501B" w:rsidP="00680091">
            <w:pPr>
              <w:pStyle w:val="TALChar"/>
              <w:rPr>
                <w:rFonts w:hint="eastAsia"/>
                <w:sz w:val="16"/>
                <w:szCs w:val="16"/>
                <w:lang w:eastAsia="ko-KR"/>
              </w:rPr>
            </w:pPr>
            <w:r w:rsidRPr="00680091">
              <w:rPr>
                <w:rFonts w:hint="eastAsia"/>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8736CA" w14:textId="77777777" w:rsidR="00C1501B" w:rsidRPr="00680091" w:rsidRDefault="00C1501B" w:rsidP="00680091">
            <w:pPr>
              <w:pStyle w:val="TALChar"/>
              <w:rPr>
                <w:rFonts w:hint="eastAsia"/>
                <w:sz w:val="16"/>
                <w:szCs w:val="16"/>
                <w:lang w:eastAsia="ko-KR"/>
              </w:rPr>
            </w:pPr>
            <w:r w:rsidRPr="00680091">
              <w:rPr>
                <w:rFonts w:hint="eastAsia"/>
                <w:sz w:val="16"/>
                <w:szCs w:val="16"/>
                <w:lang w:eastAsia="ko-KR"/>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4DA0F9" w14:textId="77777777" w:rsidR="00C1501B" w:rsidRPr="00680091" w:rsidRDefault="00C1501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255624" w14:textId="77777777" w:rsidR="00C1501B" w:rsidRPr="00FC2095" w:rsidRDefault="00C1501B" w:rsidP="00FC2095">
            <w:pPr>
              <w:pStyle w:val="TAL"/>
              <w:rPr>
                <w:noProof/>
                <w:sz w:val="16"/>
                <w:szCs w:val="16"/>
              </w:rPr>
            </w:pPr>
            <w:r w:rsidRPr="00FC2095">
              <w:rPr>
                <w:noProof/>
                <w:sz w:val="16"/>
                <w:szCs w:val="16"/>
              </w:rPr>
              <w:t>Missing AVP codes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642ED" w14:textId="77777777" w:rsidR="00C1501B" w:rsidRPr="00680091" w:rsidRDefault="00C1501B"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23925" w14:textId="77777777" w:rsidR="00C1501B" w:rsidRPr="00680091" w:rsidRDefault="00C1501B"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347AB5" w:rsidRPr="0078747E" w14:paraId="1C4246C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DBBC740"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7D7AFF4"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85E4FA"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AE33A5"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D001F33" w14:textId="77777777" w:rsidR="00347AB5" w:rsidRPr="00FC2095" w:rsidRDefault="00347AB5"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8B9D4B2" w14:textId="77777777" w:rsidR="00347AB5" w:rsidRPr="00FC2095" w:rsidRDefault="00347AB5" w:rsidP="00FC2095">
            <w:pPr>
              <w:pStyle w:val="TAL"/>
              <w:rPr>
                <w:noProof/>
                <w:sz w:val="16"/>
                <w:szCs w:val="16"/>
              </w:rPr>
            </w:pPr>
            <w:r w:rsidRPr="00FC2095">
              <w:rPr>
                <w:noProof/>
                <w:sz w:val="16"/>
                <w:szCs w:val="16"/>
              </w:rPr>
              <w:t xml:space="preserve">Updates on Gxx reference point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21A374"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87D78"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AA0C87" w:rsidRPr="0078747E" w14:paraId="0DFB872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5A10BCB"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4E2EA1"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5FC60F"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CP-080652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3DF2C2"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137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96D6FE" w14:textId="77777777" w:rsidR="00AA0C87" w:rsidRPr="00680091" w:rsidRDefault="00AA0C87"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C291F0" w14:textId="77777777" w:rsidR="00AA0C87" w:rsidRPr="00FC2095" w:rsidRDefault="00AA0C87" w:rsidP="00FC2095">
            <w:pPr>
              <w:pStyle w:val="TAL"/>
              <w:rPr>
                <w:noProof/>
                <w:sz w:val="16"/>
                <w:szCs w:val="16"/>
              </w:rPr>
            </w:pPr>
            <w:r w:rsidRPr="00FC2095">
              <w:rPr>
                <w:noProof/>
                <w:sz w:val="16"/>
                <w:szCs w:val="16"/>
              </w:rPr>
              <w:t>Gxx reused/specific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65587D"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008502" w14:textId="77777777" w:rsidR="00AA0C87" w:rsidRPr="00680091" w:rsidRDefault="00AA0C87"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347AB5" w:rsidRPr="0078747E" w14:paraId="2820275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57CAC87"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AF363DA"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4A6D81"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579007"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138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3D5626" w14:textId="77777777" w:rsidR="00347AB5" w:rsidRPr="00680091" w:rsidRDefault="00347AB5"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1EE883" w14:textId="77777777" w:rsidR="00347AB5" w:rsidRPr="00FC2095" w:rsidRDefault="00347AB5" w:rsidP="00FC2095">
            <w:pPr>
              <w:pStyle w:val="TAL"/>
              <w:rPr>
                <w:noProof/>
                <w:sz w:val="16"/>
                <w:szCs w:val="16"/>
              </w:rPr>
            </w:pPr>
            <w:r w:rsidRPr="00FC2095">
              <w:rPr>
                <w:noProof/>
                <w:sz w:val="16"/>
                <w:szCs w:val="16"/>
              </w:rPr>
              <w:t xml:space="preserve">Gxx commands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ADB56"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4D1B62" w14:textId="77777777" w:rsidR="00347AB5" w:rsidRPr="00680091" w:rsidRDefault="00347AB5"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5466E4" w:rsidRPr="0078747E" w14:paraId="7BD3D0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92ED6E" w14:textId="77777777" w:rsidR="005466E4" w:rsidRPr="00680091" w:rsidRDefault="005466E4"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3AB7C36" w14:textId="77777777" w:rsidR="005466E4" w:rsidRPr="00680091" w:rsidRDefault="005466E4"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C90926" w14:textId="77777777" w:rsidR="005466E4" w:rsidRPr="00680091" w:rsidRDefault="005466E4" w:rsidP="00680091">
            <w:pPr>
              <w:pStyle w:val="TALChar"/>
              <w:rPr>
                <w:rFonts w:hint="eastAsia"/>
                <w:sz w:val="16"/>
                <w:szCs w:val="16"/>
                <w:lang w:eastAsia="ko-KR"/>
              </w:rPr>
            </w:pPr>
            <w:r w:rsidRPr="00680091">
              <w:rPr>
                <w:rFonts w:hint="eastAsia"/>
                <w:sz w:val="16"/>
                <w:szCs w:val="16"/>
                <w:lang w:eastAsia="ko-KR"/>
              </w:rPr>
              <w:t>CP-080634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70AF00" w14:textId="77777777" w:rsidR="005466E4" w:rsidRPr="00680091" w:rsidRDefault="005466E4" w:rsidP="00680091">
            <w:pPr>
              <w:pStyle w:val="TALChar"/>
              <w:rPr>
                <w:rFonts w:hint="eastAsia"/>
                <w:sz w:val="16"/>
                <w:szCs w:val="16"/>
                <w:lang w:eastAsia="ko-KR"/>
              </w:rPr>
            </w:pPr>
            <w:r w:rsidRPr="00680091">
              <w:rPr>
                <w:rFonts w:hint="eastAsia"/>
                <w:sz w:val="16"/>
                <w:szCs w:val="16"/>
                <w:lang w:eastAsia="ko-KR"/>
              </w:rPr>
              <w:t>139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F675AF" w14:textId="77777777" w:rsidR="005466E4" w:rsidRPr="00680091" w:rsidRDefault="005466E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0D7683" w14:textId="77777777" w:rsidR="005466E4" w:rsidRPr="00FC2095" w:rsidRDefault="005466E4" w:rsidP="00FC2095">
            <w:pPr>
              <w:pStyle w:val="TAL"/>
              <w:rPr>
                <w:noProof/>
                <w:sz w:val="16"/>
                <w:szCs w:val="16"/>
              </w:rPr>
            </w:pPr>
            <w:r w:rsidRPr="00FC2095">
              <w:rPr>
                <w:noProof/>
                <w:sz w:val="16"/>
                <w:szCs w:val="16"/>
              </w:rPr>
              <w:t>Add tunnel related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88BC7" w14:textId="77777777" w:rsidR="005466E4" w:rsidRPr="00680091" w:rsidRDefault="005466E4"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74BCE" w14:textId="77777777" w:rsidR="005466E4" w:rsidRPr="00680091" w:rsidRDefault="005466E4"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ED49C7" w:rsidRPr="0078747E" w14:paraId="2A83FEC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FABCC6"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928A5B6"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6A1048"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FF79D6"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F20538"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BF2690" w14:textId="77777777" w:rsidR="00ED49C7" w:rsidRPr="00FC2095" w:rsidRDefault="00ED49C7" w:rsidP="00FC2095">
            <w:pPr>
              <w:pStyle w:val="TAL"/>
              <w:rPr>
                <w:noProof/>
                <w:sz w:val="16"/>
                <w:szCs w:val="16"/>
              </w:rPr>
            </w:pPr>
            <w:r w:rsidRPr="00FC2095">
              <w:rPr>
                <w:noProof/>
                <w:sz w:val="16"/>
                <w:szCs w:val="16"/>
              </w:rPr>
              <w:t>Setting of Precedence in PCRF-initiated IP-CAN session modifcation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372766"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F39AA"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ED49C7" w:rsidRPr="0078747E" w14:paraId="5E8AC8A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D21833"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AF71254"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86E406"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E6AD45"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149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9209E8" w14:textId="77777777" w:rsidR="00ED49C7" w:rsidRPr="00680091" w:rsidRDefault="00ED49C7"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92DAF5" w14:textId="77777777" w:rsidR="00ED49C7" w:rsidRPr="00FC2095" w:rsidRDefault="00ED49C7" w:rsidP="00FC2095">
            <w:pPr>
              <w:pStyle w:val="TAL"/>
              <w:rPr>
                <w:rFonts w:hint="eastAsia"/>
                <w:noProof/>
                <w:sz w:val="16"/>
                <w:szCs w:val="16"/>
                <w:lang w:eastAsia="ko-KR"/>
              </w:rPr>
            </w:pPr>
            <w:r w:rsidRPr="00FC2095">
              <w:rPr>
                <w:noProof/>
                <w:sz w:val="16"/>
                <w:szCs w:val="16"/>
              </w:rPr>
              <w:t>Correction of RAA command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69C07"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CAD23" w14:textId="77777777" w:rsidR="00ED49C7" w:rsidRPr="00680091" w:rsidRDefault="00ED49C7"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8F4905" w:rsidRPr="0078747E" w14:paraId="1D9FD89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402CE0" w14:textId="77777777" w:rsidR="008F4905" w:rsidRPr="00680091" w:rsidRDefault="008F4905" w:rsidP="00680091">
            <w:pPr>
              <w:pStyle w:val="TALChar"/>
              <w:rPr>
                <w:rFonts w:hint="eastAsia"/>
                <w:snapToGrid w:val="0"/>
                <w:sz w:val="16"/>
                <w:szCs w:val="16"/>
                <w:lang w:eastAsia="ko-KR"/>
              </w:rPr>
            </w:pPr>
            <w:r w:rsidRPr="00680091">
              <w:rPr>
                <w:rFonts w:hint="eastAsia"/>
                <w:snapToGrid w:val="0"/>
                <w:sz w:val="16"/>
                <w:szCs w:val="16"/>
                <w:lang w:eastAsia="ko-KR"/>
              </w:rPr>
              <w:t>09-2008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2063310" w14:textId="77777777" w:rsidR="008F4905" w:rsidRPr="00680091" w:rsidRDefault="008F4905" w:rsidP="00680091">
            <w:pPr>
              <w:pStyle w:val="TALChar"/>
              <w:rPr>
                <w:rFonts w:hint="eastAsia"/>
                <w:sz w:val="16"/>
                <w:szCs w:val="16"/>
                <w:lang w:eastAsia="ko-KR"/>
              </w:rPr>
            </w:pPr>
            <w:r w:rsidRPr="00680091">
              <w:rPr>
                <w:rFonts w:hint="eastAsia"/>
                <w:sz w:val="16"/>
                <w:szCs w:val="16"/>
                <w:lang w:eastAsia="ko-KR"/>
              </w:rPr>
              <w:t>TSG#41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E1D4A9" w14:textId="77777777" w:rsidR="008F4905" w:rsidRPr="00680091" w:rsidRDefault="008F4905" w:rsidP="00680091">
            <w:pPr>
              <w:pStyle w:val="TALChar"/>
              <w:rPr>
                <w:rFonts w:hint="eastAsia"/>
                <w:sz w:val="16"/>
                <w:szCs w:val="16"/>
                <w:lang w:eastAsia="ko-KR"/>
              </w:rPr>
            </w:pPr>
            <w:r w:rsidRPr="00680091">
              <w:rPr>
                <w:rFonts w:hint="eastAsia"/>
                <w:sz w:val="16"/>
                <w:szCs w:val="16"/>
                <w:lang w:eastAsia="ko-KR"/>
              </w:rPr>
              <w:t>CP-080553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A84E4E" w14:textId="77777777" w:rsidR="008F4905" w:rsidRPr="00680091" w:rsidRDefault="008F4905" w:rsidP="00680091">
            <w:pPr>
              <w:pStyle w:val="TALChar"/>
              <w:rPr>
                <w:rFonts w:hint="eastAsia"/>
                <w:sz w:val="16"/>
                <w:szCs w:val="16"/>
                <w:lang w:eastAsia="ko-KR"/>
              </w:rPr>
            </w:pPr>
            <w:r w:rsidRPr="00680091">
              <w:rPr>
                <w:rFonts w:hint="eastAsia"/>
                <w:sz w:val="16"/>
                <w:szCs w:val="16"/>
                <w:lang w:eastAsia="ko-KR"/>
              </w:rPr>
              <w:t>151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D0EA5E" w14:textId="77777777" w:rsidR="008F4905" w:rsidRPr="00680091" w:rsidRDefault="008F4905"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BBDE6E" w14:textId="77777777" w:rsidR="008F4905" w:rsidRPr="00FC2095" w:rsidRDefault="008F4905" w:rsidP="00FC2095">
            <w:pPr>
              <w:pStyle w:val="TAL"/>
              <w:rPr>
                <w:rFonts w:hint="eastAsia"/>
                <w:noProof/>
                <w:sz w:val="16"/>
                <w:szCs w:val="16"/>
                <w:lang w:eastAsia="ko-KR"/>
              </w:rPr>
            </w:pPr>
            <w:r w:rsidRPr="00FC2095">
              <w:rPr>
                <w:noProof/>
                <w:sz w:val="16"/>
                <w:szCs w:val="16"/>
              </w:rPr>
              <w:t>Out of credit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510A56" w14:textId="77777777" w:rsidR="008F4905" w:rsidRPr="00680091" w:rsidRDefault="008F4905" w:rsidP="00680091">
            <w:pPr>
              <w:pStyle w:val="TALChar"/>
              <w:rPr>
                <w:rFonts w:hint="eastAsia"/>
                <w:snapToGrid w:val="0"/>
                <w:sz w:val="16"/>
                <w:szCs w:val="16"/>
                <w:lang w:eastAsia="ko-KR"/>
              </w:rPr>
            </w:pPr>
            <w:r w:rsidRPr="00680091">
              <w:rPr>
                <w:rFonts w:hint="eastAsia"/>
                <w:snapToGrid w:val="0"/>
                <w:sz w:val="16"/>
                <w:szCs w:val="16"/>
                <w:lang w:eastAsia="ko-KR"/>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6600E" w14:textId="77777777" w:rsidR="008F4905" w:rsidRPr="00680091" w:rsidRDefault="008F4905" w:rsidP="00680091">
            <w:pPr>
              <w:pStyle w:val="TALChar"/>
              <w:rPr>
                <w:rFonts w:hint="eastAsia"/>
                <w:snapToGrid w:val="0"/>
                <w:sz w:val="16"/>
                <w:szCs w:val="16"/>
                <w:lang w:eastAsia="ko-KR"/>
              </w:rPr>
            </w:pPr>
            <w:r w:rsidRPr="00680091">
              <w:rPr>
                <w:rFonts w:hint="eastAsia"/>
                <w:snapToGrid w:val="0"/>
                <w:sz w:val="16"/>
                <w:szCs w:val="16"/>
                <w:lang w:eastAsia="ko-KR"/>
              </w:rPr>
              <w:t>8.1.0</w:t>
            </w:r>
          </w:p>
        </w:tc>
      </w:tr>
      <w:tr w:rsidR="00F36048" w:rsidRPr="0078747E" w14:paraId="3694BE8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84615F2" w14:textId="77777777" w:rsidR="00F36048" w:rsidRPr="00680091" w:rsidRDefault="00F36048"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3C491A5" w14:textId="77777777" w:rsidR="00F36048" w:rsidRPr="00680091" w:rsidRDefault="00F36048"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1451A4" w14:textId="77777777" w:rsidR="00F36048" w:rsidRPr="00680091" w:rsidRDefault="00F36048" w:rsidP="00680091">
            <w:pPr>
              <w:pStyle w:val="TALChar"/>
              <w:rPr>
                <w:rFonts w:hint="eastAsia"/>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8CCD3B" w14:textId="77777777" w:rsidR="00F36048" w:rsidRPr="00680091" w:rsidRDefault="00F36048" w:rsidP="00680091">
            <w:pPr>
              <w:pStyle w:val="TALChar"/>
              <w:rPr>
                <w:rFonts w:hint="eastAsia"/>
                <w:sz w:val="16"/>
                <w:szCs w:val="16"/>
                <w:lang w:eastAsia="ko-KR"/>
              </w:rPr>
            </w:pPr>
            <w:r w:rsidRPr="00680091">
              <w:rPr>
                <w:rFonts w:hint="eastAsia"/>
                <w:sz w:val="16"/>
                <w:szCs w:val="16"/>
                <w:lang w:eastAsia="ko-KR"/>
              </w:rPr>
              <w:t>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AA234E" w14:textId="77777777" w:rsidR="00F36048" w:rsidRPr="00680091" w:rsidRDefault="00F36048"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193D20" w14:textId="77777777" w:rsidR="00F36048" w:rsidRPr="00FC2095" w:rsidRDefault="00F36048" w:rsidP="00FC2095">
            <w:pPr>
              <w:pStyle w:val="TAL"/>
              <w:rPr>
                <w:noProof/>
                <w:sz w:val="16"/>
                <w:szCs w:val="16"/>
              </w:rPr>
            </w:pPr>
            <w:r w:rsidRPr="00FC2095">
              <w:rPr>
                <w:noProof/>
                <w:sz w:val="16"/>
                <w:szCs w:val="16"/>
              </w:rPr>
              <w:t>Gx and Gxx linking session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AF401" w14:textId="77777777" w:rsidR="00F36048" w:rsidRPr="00680091" w:rsidRDefault="00E90217" w:rsidP="00680091">
            <w:pPr>
              <w:pStyle w:val="TALChar"/>
              <w:rPr>
                <w:rFonts w:hint="eastAsia"/>
                <w:snapToGrid w:val="0"/>
                <w:sz w:val="16"/>
                <w:szCs w:val="16"/>
                <w:lang w:eastAsia="ko-KR"/>
              </w:rPr>
            </w:pPr>
            <w:r w:rsidRPr="00680091">
              <w:rPr>
                <w:rFonts w:hint="eastAsia"/>
                <w:snapToGrid w:val="0"/>
                <w:sz w:val="16"/>
                <w:szCs w:val="16"/>
                <w:lang w:eastAsia="ko-KR"/>
              </w:rPr>
              <w:t>8.</w:t>
            </w:r>
            <w:r w:rsidR="00F36048" w:rsidRPr="00680091">
              <w:rPr>
                <w:rFonts w:hint="eastAsia"/>
                <w:snapToGrid w:val="0"/>
                <w:sz w:val="16"/>
                <w:szCs w:val="16"/>
                <w:lang w:eastAsia="ko-KR"/>
              </w:rPr>
              <w:t>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F9C1D" w14:textId="77777777" w:rsidR="00F36048" w:rsidRPr="00680091" w:rsidRDefault="00F36048"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9958F7" w:rsidRPr="0078747E" w14:paraId="6711738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35E3184" w14:textId="77777777" w:rsidR="009958F7" w:rsidRPr="00680091" w:rsidRDefault="009958F7"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9E3AB7" w14:textId="77777777" w:rsidR="009958F7" w:rsidRPr="00680091" w:rsidRDefault="009958F7"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3F6D4E" w14:textId="77777777" w:rsidR="009958F7" w:rsidRPr="00680091" w:rsidRDefault="009958F7"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50EF41" w14:textId="77777777" w:rsidR="009958F7" w:rsidRPr="00680091" w:rsidRDefault="009958F7" w:rsidP="00680091">
            <w:pPr>
              <w:pStyle w:val="TALChar"/>
              <w:rPr>
                <w:rFonts w:hint="eastAsia"/>
                <w:sz w:val="16"/>
                <w:szCs w:val="16"/>
                <w:lang w:eastAsia="ko-KR"/>
              </w:rPr>
            </w:pPr>
            <w:r w:rsidRPr="00680091">
              <w:rPr>
                <w:rFonts w:hint="eastAsia"/>
                <w:sz w:val="16"/>
                <w:szCs w:val="16"/>
                <w:lang w:eastAsia="ko-KR"/>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F740A5" w14:textId="77777777" w:rsidR="009958F7" w:rsidRPr="00680091" w:rsidRDefault="009958F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77BDFA" w14:textId="77777777" w:rsidR="009958F7" w:rsidRPr="00FC2095" w:rsidRDefault="009958F7" w:rsidP="00FC2095">
            <w:pPr>
              <w:pStyle w:val="TAL"/>
              <w:rPr>
                <w:noProof/>
                <w:sz w:val="16"/>
                <w:szCs w:val="16"/>
              </w:rPr>
            </w:pPr>
            <w:r w:rsidRPr="00FC2095">
              <w:rPr>
                <w:noProof/>
                <w:sz w:val="16"/>
                <w:szCs w:val="16"/>
              </w:rPr>
              <w:t>APN-AMBR in Gx and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FF6F6" w14:textId="77777777" w:rsidR="009958F7" w:rsidRPr="00680091" w:rsidRDefault="009958F7"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21EB9" w14:textId="77777777" w:rsidR="009958F7" w:rsidRPr="00680091" w:rsidRDefault="009958F7"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4B49BA" w:rsidRPr="0078747E" w14:paraId="2FF2ECA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388DC9A" w14:textId="77777777" w:rsidR="004B49BA" w:rsidRPr="00680091" w:rsidRDefault="004B49BA"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483D763" w14:textId="77777777" w:rsidR="004B49BA" w:rsidRPr="00680091" w:rsidRDefault="004B49BA"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EAC9D4" w14:textId="77777777" w:rsidR="004B49BA" w:rsidRPr="00680091" w:rsidRDefault="004B49BA"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4DB431" w14:textId="77777777" w:rsidR="004B49BA" w:rsidRPr="00680091" w:rsidRDefault="004B49BA" w:rsidP="00680091">
            <w:pPr>
              <w:pStyle w:val="TALChar"/>
              <w:rPr>
                <w:rFonts w:hint="eastAsia"/>
                <w:sz w:val="16"/>
                <w:szCs w:val="16"/>
                <w:lang w:eastAsia="ko-KR"/>
              </w:rPr>
            </w:pPr>
            <w:r w:rsidRPr="00680091">
              <w:rPr>
                <w:rFonts w:hint="eastAsia"/>
                <w:sz w:val="16"/>
                <w:szCs w:val="16"/>
                <w:lang w:eastAsia="ko-KR"/>
              </w:rPr>
              <w:t>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067E0B" w14:textId="77777777" w:rsidR="004B49BA" w:rsidRPr="00680091" w:rsidRDefault="004B49BA"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1E0EFD" w14:textId="77777777" w:rsidR="004B49BA" w:rsidRPr="00FC2095" w:rsidRDefault="004B49BA" w:rsidP="00FC2095">
            <w:pPr>
              <w:pStyle w:val="TAL"/>
              <w:rPr>
                <w:noProof/>
                <w:sz w:val="16"/>
                <w:szCs w:val="16"/>
              </w:rPr>
            </w:pPr>
            <w:r w:rsidRPr="00FC2095">
              <w:rPr>
                <w:noProof/>
                <w:sz w:val="16"/>
                <w:szCs w:val="16"/>
              </w:rPr>
              <w:t>New IP-CAN Type 3GPP-EPS and new RAT Type for E-UTRAN.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1D315" w14:textId="77777777" w:rsidR="004B49BA" w:rsidRPr="00680091" w:rsidRDefault="004B49BA"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BAEEE" w14:textId="77777777" w:rsidR="004B49BA" w:rsidRPr="00680091" w:rsidRDefault="004B49BA"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723FE1" w:rsidRPr="0078747E" w14:paraId="35B4F1A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6D96D1" w14:textId="77777777" w:rsidR="00723FE1" w:rsidRPr="00680091" w:rsidRDefault="00723FE1"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83F82BB" w14:textId="77777777" w:rsidR="00723FE1" w:rsidRPr="00680091" w:rsidRDefault="00723FE1"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86F941" w14:textId="77777777" w:rsidR="00723FE1" w:rsidRPr="00680091" w:rsidRDefault="00723FE1"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150ABC" w14:textId="77777777" w:rsidR="00723FE1" w:rsidRPr="00680091" w:rsidRDefault="00723FE1" w:rsidP="00680091">
            <w:pPr>
              <w:pStyle w:val="TALChar"/>
              <w:rPr>
                <w:rFonts w:hint="eastAsia"/>
                <w:sz w:val="16"/>
                <w:szCs w:val="16"/>
                <w:lang w:eastAsia="ko-KR"/>
              </w:rPr>
            </w:pPr>
            <w:r w:rsidRPr="00680091">
              <w:rPr>
                <w:rFonts w:hint="eastAsia"/>
                <w:sz w:val="16"/>
                <w:szCs w:val="16"/>
                <w:lang w:eastAsia="ko-KR"/>
              </w:rPr>
              <w:t>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4972CA" w14:textId="77777777" w:rsidR="00723FE1" w:rsidRPr="00680091" w:rsidRDefault="00723FE1"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C57479" w14:textId="77777777" w:rsidR="00723FE1" w:rsidRPr="00FC2095" w:rsidRDefault="00723FE1" w:rsidP="00FC2095">
            <w:pPr>
              <w:pStyle w:val="TAL"/>
              <w:rPr>
                <w:noProof/>
                <w:sz w:val="16"/>
                <w:szCs w:val="16"/>
              </w:rPr>
            </w:pPr>
            <w:r w:rsidRPr="00FC2095">
              <w:rPr>
                <w:noProof/>
                <w:sz w:val="16"/>
                <w:szCs w:val="16"/>
              </w:rPr>
              <w:t>QoS-Rule AVP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1F2D7" w14:textId="77777777" w:rsidR="00723FE1" w:rsidRPr="00680091" w:rsidRDefault="00723FE1"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DF461" w14:textId="77777777" w:rsidR="00723FE1" w:rsidRPr="00680091" w:rsidRDefault="00723FE1"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5554C3" w:rsidRPr="0078747E" w14:paraId="6018F9A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A740EC" w14:textId="77777777" w:rsidR="005554C3" w:rsidRPr="00680091" w:rsidRDefault="005554C3"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07292D9" w14:textId="77777777" w:rsidR="005554C3" w:rsidRPr="00680091" w:rsidRDefault="005554C3"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786513" w14:textId="77777777" w:rsidR="005554C3" w:rsidRPr="00680091" w:rsidRDefault="005554C3"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CA665D" w14:textId="77777777" w:rsidR="005554C3" w:rsidRPr="00680091" w:rsidRDefault="005554C3" w:rsidP="00680091">
            <w:pPr>
              <w:pStyle w:val="TALChar"/>
              <w:rPr>
                <w:rFonts w:hint="eastAsia"/>
                <w:sz w:val="16"/>
                <w:szCs w:val="16"/>
                <w:lang w:eastAsia="ko-KR"/>
              </w:rPr>
            </w:pPr>
            <w:r w:rsidRPr="00680091">
              <w:rPr>
                <w:rFonts w:hint="eastAsia"/>
                <w:sz w:val="16"/>
                <w:szCs w:val="16"/>
                <w:lang w:eastAsia="ko-KR"/>
              </w:rPr>
              <w:t>159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C5DD2A" w14:textId="77777777" w:rsidR="005554C3" w:rsidRPr="00680091" w:rsidRDefault="005554C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C29D3B" w14:textId="77777777" w:rsidR="005554C3" w:rsidRPr="00FC2095" w:rsidRDefault="005554C3" w:rsidP="00FC2095">
            <w:pPr>
              <w:pStyle w:val="TAL"/>
              <w:rPr>
                <w:noProof/>
                <w:sz w:val="16"/>
                <w:szCs w:val="16"/>
              </w:rPr>
            </w:pPr>
            <w:r w:rsidRPr="00FC2095">
              <w:rPr>
                <w:noProof/>
                <w:sz w:val="16"/>
                <w:szCs w:val="16"/>
              </w:rPr>
              <w:t>Including QoS-Rules related AVPs in the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69569" w14:textId="77777777" w:rsidR="005554C3" w:rsidRPr="00680091" w:rsidRDefault="005554C3"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EA0BA" w14:textId="77777777" w:rsidR="005554C3" w:rsidRPr="00680091" w:rsidRDefault="005554C3"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CA0AC9" w:rsidRPr="0078747E" w14:paraId="5DCB495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2D6B35" w14:textId="77777777" w:rsidR="00CA0AC9" w:rsidRPr="00680091" w:rsidRDefault="00CA0AC9"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E76A24E" w14:textId="77777777" w:rsidR="00CA0AC9" w:rsidRPr="00680091" w:rsidRDefault="00CA0AC9"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3D39D7" w14:textId="77777777" w:rsidR="00CA0AC9" w:rsidRPr="00680091" w:rsidRDefault="00CA0AC9" w:rsidP="00680091">
            <w:pPr>
              <w:pStyle w:val="TALChar"/>
              <w:rPr>
                <w:sz w:val="16"/>
                <w:szCs w:val="16"/>
                <w:lang w:eastAsia="ko-KR"/>
              </w:rPr>
            </w:pPr>
            <w:r w:rsidRPr="00680091">
              <w:rPr>
                <w:sz w:val="16"/>
                <w:szCs w:val="16"/>
                <w:lang w:eastAsia="ko-KR"/>
              </w:rPr>
              <w:t>CP-080960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E0CD16" w14:textId="77777777" w:rsidR="00CA0AC9" w:rsidRPr="00680091" w:rsidRDefault="00CA0AC9" w:rsidP="00680091">
            <w:pPr>
              <w:pStyle w:val="TALChar"/>
              <w:rPr>
                <w:rFonts w:hint="eastAsia"/>
                <w:sz w:val="16"/>
                <w:szCs w:val="16"/>
                <w:lang w:eastAsia="ko-KR"/>
              </w:rPr>
            </w:pPr>
            <w:r w:rsidRPr="00680091">
              <w:rPr>
                <w:rFonts w:hint="eastAsia"/>
                <w:sz w:val="16"/>
                <w:szCs w:val="16"/>
                <w:lang w:eastAsia="ko-KR"/>
              </w:rPr>
              <w:t>161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28B8FC" w14:textId="77777777" w:rsidR="00CA0AC9" w:rsidRPr="00680091" w:rsidRDefault="00CA0AC9" w:rsidP="00680091">
            <w:pPr>
              <w:pStyle w:val="TALChar"/>
              <w:rPr>
                <w:rFonts w:hint="eastAsia"/>
                <w:sz w:val="16"/>
                <w:szCs w:val="16"/>
                <w:lang w:eastAsia="ko-KR"/>
              </w:rPr>
            </w:pPr>
            <w:r w:rsidRPr="00680091">
              <w:rPr>
                <w:rFonts w:hint="eastAsia"/>
                <w:sz w:val="16"/>
                <w:szCs w:val="16"/>
                <w:lang w:eastAsia="ko-KR"/>
              </w:rPr>
              <w:t>8</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4D55EB" w14:textId="77777777" w:rsidR="00CA0AC9" w:rsidRPr="00FC2095" w:rsidRDefault="00CA0AC9" w:rsidP="00FC2095">
            <w:pPr>
              <w:pStyle w:val="TAL"/>
              <w:rPr>
                <w:noProof/>
                <w:sz w:val="16"/>
                <w:szCs w:val="16"/>
              </w:rPr>
            </w:pPr>
            <w:r w:rsidRPr="00FC2095">
              <w:rPr>
                <w:noProof/>
                <w:sz w:val="16"/>
                <w:szCs w:val="16"/>
              </w:rPr>
              <w:t>Time zone for Time Of Day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5DEF5" w14:textId="77777777" w:rsidR="00CA0AC9" w:rsidRPr="00680091" w:rsidRDefault="00CA0AC9"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A71487" w14:textId="77777777" w:rsidR="00CA0AC9" w:rsidRPr="00680091" w:rsidRDefault="00CA0AC9"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FC49BD" w:rsidRPr="0078747E" w14:paraId="06E6350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CAAE0B" w14:textId="77777777" w:rsidR="00FC49BD" w:rsidRPr="00680091" w:rsidRDefault="00FC49BD"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83CD24" w14:textId="77777777" w:rsidR="00FC49BD" w:rsidRPr="00680091" w:rsidRDefault="00FC49BD"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619C31" w14:textId="77777777" w:rsidR="00FC49BD" w:rsidRPr="00680091" w:rsidRDefault="00FC49BD"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B1F3E4" w14:textId="77777777" w:rsidR="00FC49BD" w:rsidRPr="00680091" w:rsidRDefault="00FC49BD" w:rsidP="00680091">
            <w:pPr>
              <w:pStyle w:val="TALChar"/>
              <w:rPr>
                <w:rFonts w:hint="eastAsia"/>
                <w:sz w:val="16"/>
                <w:szCs w:val="16"/>
                <w:lang w:eastAsia="ko-KR"/>
              </w:rPr>
            </w:pPr>
            <w:r w:rsidRPr="00680091">
              <w:rPr>
                <w:rFonts w:hint="eastAsia"/>
                <w:sz w:val="16"/>
                <w:szCs w:val="16"/>
                <w:lang w:eastAsia="ko-KR"/>
              </w:rPr>
              <w:t>165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E667D8" w14:textId="77777777" w:rsidR="00FC49BD" w:rsidRPr="00680091" w:rsidRDefault="00FC49BD" w:rsidP="00680091">
            <w:pPr>
              <w:pStyle w:val="TALChar"/>
              <w:rPr>
                <w:rFonts w:hint="eastAsia"/>
                <w:sz w:val="16"/>
                <w:szCs w:val="16"/>
                <w:lang w:eastAsia="ko-KR"/>
              </w:rPr>
            </w:pPr>
            <w:r w:rsidRPr="00680091">
              <w:rPr>
                <w:rFonts w:hint="eastAsia"/>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2A802B" w14:textId="77777777" w:rsidR="00FC49BD" w:rsidRPr="00FC2095" w:rsidRDefault="00FC49BD" w:rsidP="00FC2095">
            <w:pPr>
              <w:pStyle w:val="TAL"/>
              <w:rPr>
                <w:noProof/>
                <w:sz w:val="16"/>
                <w:szCs w:val="16"/>
              </w:rPr>
            </w:pPr>
            <w:r w:rsidRPr="00FC2095">
              <w:rPr>
                <w:noProof/>
                <w:sz w:val="16"/>
                <w:szCs w:val="16"/>
              </w:rPr>
              <w:t>IP-CAN session termination initiated by PCRF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3BC07" w14:textId="77777777" w:rsidR="00FC49BD" w:rsidRPr="00680091" w:rsidRDefault="00FC49BD"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11A2F" w14:textId="77777777" w:rsidR="00FC49BD" w:rsidRPr="00680091" w:rsidRDefault="00FC49BD"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CA56EE" w:rsidRPr="0078747E" w14:paraId="0C434E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8DDB22" w14:textId="77777777" w:rsidR="00CA56EE" w:rsidRPr="00680091" w:rsidRDefault="00CA56EE"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1C9606" w14:textId="77777777" w:rsidR="00CA56EE" w:rsidRPr="00680091" w:rsidRDefault="00CA56EE"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B42285" w14:textId="77777777" w:rsidR="00CA56EE" w:rsidRPr="00680091" w:rsidRDefault="00CA56EE" w:rsidP="00680091">
            <w:pPr>
              <w:pStyle w:val="TALChar"/>
              <w:rPr>
                <w:sz w:val="16"/>
                <w:szCs w:val="16"/>
                <w:lang w:eastAsia="ko-KR"/>
              </w:rPr>
            </w:pPr>
            <w:r w:rsidRPr="00680091">
              <w:rPr>
                <w:sz w:val="16"/>
                <w:szCs w:val="16"/>
                <w:lang w:eastAsia="ko-KR"/>
              </w:rPr>
              <w:t>CP-080768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9D26F3" w14:textId="77777777" w:rsidR="00CA56EE" w:rsidRPr="00680091" w:rsidRDefault="00CA56EE" w:rsidP="00680091">
            <w:pPr>
              <w:pStyle w:val="TALChar"/>
              <w:rPr>
                <w:rFonts w:hint="eastAsia"/>
                <w:sz w:val="16"/>
                <w:szCs w:val="16"/>
                <w:lang w:eastAsia="ko-KR"/>
              </w:rPr>
            </w:pPr>
            <w:r w:rsidRPr="00680091">
              <w:rPr>
                <w:rFonts w:hint="eastAsia"/>
                <w:sz w:val="16"/>
                <w:szCs w:val="16"/>
                <w:lang w:eastAsia="ko-KR"/>
              </w:rPr>
              <w:t>166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EC21EE" w14:textId="77777777" w:rsidR="00CA56EE" w:rsidRPr="00680091" w:rsidRDefault="00CA56E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DE5F6F" w14:textId="77777777" w:rsidR="00CA56EE" w:rsidRPr="00FC2095" w:rsidRDefault="00CA56EE" w:rsidP="00FC2095">
            <w:pPr>
              <w:pStyle w:val="TAL"/>
              <w:rPr>
                <w:noProof/>
                <w:sz w:val="16"/>
                <w:szCs w:val="16"/>
              </w:rPr>
            </w:pPr>
            <w:r w:rsidRPr="00FC2095">
              <w:rPr>
                <w:noProof/>
                <w:sz w:val="16"/>
                <w:szCs w:val="16"/>
              </w:rPr>
              <w:t>Use 3GPP-SGSN-MCC-MNC AVP for all accesses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FF319" w14:textId="77777777" w:rsidR="00CA56EE" w:rsidRPr="00680091" w:rsidRDefault="00CA56EE"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DF4C1" w14:textId="77777777" w:rsidR="00CA56EE" w:rsidRPr="00680091" w:rsidRDefault="00CA56EE"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E90840" w:rsidRPr="00E90840" w14:paraId="6ABA113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2596C7" w14:textId="77777777" w:rsidR="00E90840" w:rsidRPr="00680091" w:rsidRDefault="00E90840"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161393" w14:textId="77777777" w:rsidR="00E90840" w:rsidRPr="00680091" w:rsidRDefault="00E90840"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F9F2F3" w14:textId="77777777" w:rsidR="00E90840" w:rsidRPr="00680091" w:rsidRDefault="00E90840"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EA3A8E" w14:textId="77777777" w:rsidR="00E90840" w:rsidRPr="00680091" w:rsidRDefault="00E90840" w:rsidP="00680091">
            <w:pPr>
              <w:pStyle w:val="TALChar"/>
              <w:rPr>
                <w:rFonts w:hint="eastAsia"/>
                <w:sz w:val="16"/>
                <w:szCs w:val="16"/>
                <w:lang w:eastAsia="ko-KR"/>
              </w:rPr>
            </w:pPr>
            <w:r w:rsidRPr="00680091">
              <w:rPr>
                <w:rFonts w:hint="eastAsia"/>
                <w:sz w:val="16"/>
                <w:szCs w:val="16"/>
                <w:lang w:eastAsia="ko-KR"/>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D5311A" w14:textId="77777777" w:rsidR="00E90840" w:rsidRPr="00680091" w:rsidRDefault="00E9084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C99248" w14:textId="77777777" w:rsidR="00E90840" w:rsidRPr="003B0FC8" w:rsidRDefault="00E90840" w:rsidP="00FC2095">
            <w:pPr>
              <w:pStyle w:val="TAL"/>
              <w:rPr>
                <w:noProof/>
                <w:sz w:val="16"/>
                <w:szCs w:val="16"/>
                <w:lang w:val="da-DK"/>
              </w:rPr>
            </w:pPr>
            <w:r w:rsidRPr="003B0FC8">
              <w:rPr>
                <w:noProof/>
                <w:sz w:val="16"/>
                <w:szCs w:val="16"/>
                <w:lang w:val="da-DK"/>
              </w:rPr>
              <w:t>Tunnel information Handling over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D93D9" w14:textId="77777777" w:rsidR="00E90840" w:rsidRPr="00680091" w:rsidRDefault="00E90840" w:rsidP="00680091">
            <w:pPr>
              <w:pStyle w:val="TALChar"/>
              <w:rPr>
                <w:rFonts w:hint="eastAsia"/>
                <w:snapToGrid w:val="0"/>
                <w:sz w:val="16"/>
                <w:szCs w:val="16"/>
                <w:lang w:val="sv-SE"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DAE73" w14:textId="77777777" w:rsidR="00E90840" w:rsidRPr="00680091" w:rsidRDefault="00E90840" w:rsidP="00680091">
            <w:pPr>
              <w:pStyle w:val="TALChar"/>
              <w:rPr>
                <w:rFonts w:hint="eastAsia"/>
                <w:snapToGrid w:val="0"/>
                <w:sz w:val="16"/>
                <w:szCs w:val="16"/>
                <w:lang w:val="sv-SE" w:eastAsia="ko-KR"/>
              </w:rPr>
            </w:pPr>
            <w:r w:rsidRPr="00680091">
              <w:rPr>
                <w:rFonts w:hint="eastAsia"/>
                <w:snapToGrid w:val="0"/>
                <w:sz w:val="16"/>
                <w:szCs w:val="16"/>
                <w:lang w:eastAsia="ko-KR"/>
              </w:rPr>
              <w:t>8.2.0</w:t>
            </w:r>
          </w:p>
        </w:tc>
      </w:tr>
      <w:tr w:rsidR="00CD2F86" w:rsidRPr="00E90840" w14:paraId="45E0F3D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F3482D0" w14:textId="77777777" w:rsidR="00CD2F86" w:rsidRPr="00680091" w:rsidRDefault="00CD2F86"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8B6492" w14:textId="77777777" w:rsidR="00CD2F86" w:rsidRPr="00680091" w:rsidRDefault="00CD2F86"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9DE405" w14:textId="77777777" w:rsidR="00CD2F86" w:rsidRPr="00680091" w:rsidRDefault="00CD2F86"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416963" w14:textId="77777777" w:rsidR="00CD2F86" w:rsidRPr="00680091" w:rsidRDefault="00CD2F86" w:rsidP="00680091">
            <w:pPr>
              <w:pStyle w:val="TALChar"/>
              <w:rPr>
                <w:rFonts w:hint="eastAsia"/>
                <w:sz w:val="16"/>
                <w:szCs w:val="16"/>
                <w:lang w:eastAsia="ko-KR"/>
              </w:rPr>
            </w:pPr>
            <w:r w:rsidRPr="00680091">
              <w:rPr>
                <w:rFonts w:hint="eastAsia"/>
                <w:sz w:val="16"/>
                <w:szCs w:val="16"/>
                <w:lang w:eastAsia="ko-KR"/>
              </w:rPr>
              <w:t>170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74BF14" w14:textId="77777777" w:rsidR="00CD2F86" w:rsidRPr="00FC2095" w:rsidRDefault="00CD2F86"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7D31A04" w14:textId="77777777" w:rsidR="00CD2F86" w:rsidRPr="00FC2095" w:rsidRDefault="00CD2F86" w:rsidP="00FC2095">
            <w:pPr>
              <w:pStyle w:val="TAL"/>
              <w:rPr>
                <w:noProof/>
                <w:sz w:val="16"/>
                <w:szCs w:val="16"/>
                <w:lang w:val="sv-SE"/>
              </w:rPr>
            </w:pPr>
            <w:r w:rsidRPr="00FC2095">
              <w:rPr>
                <w:noProof/>
                <w:sz w:val="16"/>
                <w:szCs w:val="16"/>
                <w:lang w:val="sv-SE"/>
              </w:rPr>
              <w:t>RAA command over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9C454" w14:textId="77777777" w:rsidR="00CD2F86" w:rsidRPr="00680091" w:rsidRDefault="00CD2F86"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D78D2" w14:textId="77777777" w:rsidR="00CD2F86" w:rsidRPr="00680091" w:rsidRDefault="00CD2F86"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4F3974" w:rsidRPr="004F3974" w14:paraId="122F8CE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F874D9" w14:textId="77777777" w:rsidR="004F3974" w:rsidRPr="00680091" w:rsidRDefault="004F3974"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A78393" w14:textId="77777777" w:rsidR="004F3974" w:rsidRPr="00680091" w:rsidRDefault="004F3974"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6F509B" w14:textId="77777777" w:rsidR="004F3974" w:rsidRPr="00680091" w:rsidRDefault="004F3974"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74189B" w14:textId="77777777" w:rsidR="004F3974" w:rsidRPr="00680091" w:rsidRDefault="004F3974" w:rsidP="00680091">
            <w:pPr>
              <w:pStyle w:val="TALChar"/>
              <w:rPr>
                <w:rFonts w:hint="eastAsia"/>
                <w:sz w:val="16"/>
                <w:szCs w:val="16"/>
                <w:lang w:eastAsia="ko-KR"/>
              </w:rPr>
            </w:pPr>
            <w:r w:rsidRPr="00680091">
              <w:rPr>
                <w:rFonts w:hint="eastAsia"/>
                <w:sz w:val="16"/>
                <w:szCs w:val="16"/>
                <w:lang w:eastAsia="ko-KR"/>
              </w:rPr>
              <w:t>173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E0EB66" w14:textId="77777777" w:rsidR="004F3974" w:rsidRPr="00680091" w:rsidRDefault="004F397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B3498D" w14:textId="77777777" w:rsidR="004F3974" w:rsidRPr="00FC2095" w:rsidRDefault="004F3974" w:rsidP="00FC2095">
            <w:pPr>
              <w:pStyle w:val="TAL"/>
              <w:rPr>
                <w:noProof/>
                <w:sz w:val="16"/>
                <w:szCs w:val="16"/>
              </w:rPr>
            </w:pPr>
            <w:r w:rsidRPr="00FC2095">
              <w:rPr>
                <w:noProof/>
                <w:sz w:val="16"/>
                <w:szCs w:val="16"/>
              </w:rPr>
              <w:t>Support for 3GPP2 BSID in Gx and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9611E" w14:textId="77777777" w:rsidR="004F3974" w:rsidRPr="00680091" w:rsidRDefault="004F3974"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FA3E6" w14:textId="77777777" w:rsidR="004F3974" w:rsidRPr="00680091" w:rsidRDefault="004F3974"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1351FC" w:rsidRPr="004F3974" w14:paraId="43313C6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3CD49B" w14:textId="77777777" w:rsidR="001351FC" w:rsidRPr="00680091" w:rsidRDefault="001351FC"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9B5069D" w14:textId="77777777" w:rsidR="001351FC" w:rsidRPr="00680091" w:rsidRDefault="001351FC"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CB99BD" w14:textId="77777777" w:rsidR="001351FC" w:rsidRPr="00680091" w:rsidRDefault="001351FC"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D5C64B" w14:textId="77777777" w:rsidR="001351FC" w:rsidRPr="00680091" w:rsidRDefault="001351FC" w:rsidP="00680091">
            <w:pPr>
              <w:pStyle w:val="TALChar"/>
              <w:rPr>
                <w:rFonts w:hint="eastAsia"/>
                <w:sz w:val="16"/>
                <w:szCs w:val="16"/>
                <w:lang w:eastAsia="ko-KR"/>
              </w:rPr>
            </w:pPr>
            <w:r w:rsidRPr="00680091">
              <w:rPr>
                <w:rFonts w:hint="eastAsia"/>
                <w:sz w:val="16"/>
                <w:szCs w:val="16"/>
                <w:lang w:eastAsia="ko-KR"/>
              </w:rPr>
              <w:t>175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2514E4" w14:textId="77777777" w:rsidR="001351FC" w:rsidRPr="00680091" w:rsidRDefault="001351FC"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29F7360" w14:textId="77777777" w:rsidR="001351FC" w:rsidRPr="00FC2095" w:rsidRDefault="001351FC" w:rsidP="00FC2095">
            <w:pPr>
              <w:pStyle w:val="TAL"/>
              <w:rPr>
                <w:noProof/>
                <w:sz w:val="16"/>
                <w:szCs w:val="16"/>
              </w:rPr>
            </w:pPr>
            <w:r w:rsidRPr="00FC2095">
              <w:rPr>
                <w:noProof/>
                <w:sz w:val="16"/>
                <w:szCs w:val="16"/>
              </w:rPr>
              <w:t>Event Triggers handling in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A1026" w14:textId="77777777" w:rsidR="001351FC" w:rsidRPr="00680091" w:rsidRDefault="001351FC"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A7FAF" w14:textId="77777777" w:rsidR="001351FC" w:rsidRPr="00680091" w:rsidRDefault="001351FC"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D32E92" w:rsidRPr="004F3974" w14:paraId="30D673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2E747D5" w14:textId="77777777" w:rsidR="00D32E92" w:rsidRPr="00680091" w:rsidRDefault="00D32E92"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DBB9F5B" w14:textId="77777777" w:rsidR="00D32E92" w:rsidRPr="00680091" w:rsidRDefault="00D32E92"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DD2BE4" w14:textId="77777777" w:rsidR="00D32E92" w:rsidRPr="00680091" w:rsidRDefault="00D32E92"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E9AEC2" w14:textId="77777777" w:rsidR="00D32E92" w:rsidRPr="00680091" w:rsidRDefault="00D32E92" w:rsidP="00680091">
            <w:pPr>
              <w:pStyle w:val="TALChar"/>
              <w:rPr>
                <w:rFonts w:hint="eastAsia"/>
                <w:sz w:val="16"/>
                <w:szCs w:val="16"/>
                <w:lang w:eastAsia="ko-KR"/>
              </w:rPr>
            </w:pPr>
            <w:r w:rsidRPr="00680091">
              <w:rPr>
                <w:rFonts w:hint="eastAsia"/>
                <w:sz w:val="16"/>
                <w:szCs w:val="16"/>
                <w:lang w:eastAsia="ko-KR"/>
              </w:rPr>
              <w:t>185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BE215BA" w14:textId="77777777" w:rsidR="00D32E92" w:rsidRPr="00680091" w:rsidRDefault="00D32E92"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6864D2" w14:textId="77777777" w:rsidR="00D32E92" w:rsidRPr="00FC2095" w:rsidRDefault="00D32E92" w:rsidP="00FC2095">
            <w:pPr>
              <w:pStyle w:val="TAL"/>
              <w:rPr>
                <w:noProof/>
                <w:sz w:val="16"/>
                <w:szCs w:val="16"/>
              </w:rPr>
            </w:pPr>
            <w:r w:rsidRPr="00FC2095">
              <w:rPr>
                <w:noProof/>
                <w:sz w:val="16"/>
                <w:szCs w:val="16"/>
              </w:rPr>
              <w:t>Change the format of ARP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0CDD8" w14:textId="77777777" w:rsidR="00D32E92" w:rsidRPr="00680091" w:rsidRDefault="00D32E92"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58D32" w14:textId="77777777" w:rsidR="00D32E92" w:rsidRPr="00680091" w:rsidRDefault="00D32E92"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7E3B69" w:rsidRPr="004F3974" w14:paraId="60637C3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21B79A" w14:textId="77777777" w:rsidR="007E3B69" w:rsidRPr="00680091" w:rsidRDefault="007E3B69"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E8D6868" w14:textId="77777777" w:rsidR="007E3B69" w:rsidRPr="00680091" w:rsidRDefault="007E3B69"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EB5956" w14:textId="77777777" w:rsidR="007E3B69" w:rsidRPr="00680091" w:rsidRDefault="007E3B69"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CF263C" w14:textId="77777777" w:rsidR="007E3B69" w:rsidRPr="00680091" w:rsidRDefault="007E3B69" w:rsidP="00680091">
            <w:pPr>
              <w:pStyle w:val="TALChar"/>
              <w:rPr>
                <w:rFonts w:hint="eastAsia"/>
                <w:sz w:val="16"/>
                <w:szCs w:val="16"/>
                <w:lang w:eastAsia="ko-KR"/>
              </w:rPr>
            </w:pPr>
            <w:r w:rsidRPr="00680091">
              <w:rPr>
                <w:sz w:val="16"/>
                <w:szCs w:val="16"/>
                <w:lang w:eastAsia="ko-KR"/>
              </w:rPr>
              <w:t>187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FABE83" w14:textId="77777777" w:rsidR="007E3B69" w:rsidRPr="00680091" w:rsidRDefault="007E3B69"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6B8506" w14:textId="77777777" w:rsidR="007E3B69" w:rsidRPr="00FC2095" w:rsidRDefault="007E3B69" w:rsidP="00FC2095">
            <w:pPr>
              <w:pStyle w:val="TAL"/>
              <w:rPr>
                <w:noProof/>
                <w:sz w:val="16"/>
                <w:szCs w:val="16"/>
              </w:rPr>
            </w:pPr>
            <w:r w:rsidRPr="00FC2095">
              <w:rPr>
                <w:noProof/>
                <w:sz w:val="16"/>
                <w:szCs w:val="16"/>
              </w:rPr>
              <w:t>PCRF-initiated Gxx session termination (29.212)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B246E" w14:textId="77777777" w:rsidR="007E3B69" w:rsidRPr="00680091" w:rsidRDefault="007E3B69"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13D24" w14:textId="77777777" w:rsidR="007E3B69" w:rsidRPr="00680091" w:rsidRDefault="007E3B69"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3F7D73" w:rsidRPr="004F3974" w14:paraId="251EBAC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3A17125" w14:textId="77777777" w:rsidR="003F7D73" w:rsidRPr="00680091" w:rsidRDefault="003F7D73"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37E7B7F" w14:textId="77777777" w:rsidR="003F7D73" w:rsidRPr="00680091" w:rsidRDefault="003F7D73"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5495EB" w14:textId="77777777" w:rsidR="003F7D73" w:rsidRPr="00680091" w:rsidRDefault="003F7D73"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084FF5" w14:textId="77777777" w:rsidR="003F7D73" w:rsidRPr="00680091" w:rsidRDefault="003F7D73" w:rsidP="00680091">
            <w:pPr>
              <w:pStyle w:val="TALChar"/>
              <w:rPr>
                <w:rFonts w:hint="eastAsia"/>
                <w:sz w:val="16"/>
                <w:szCs w:val="16"/>
                <w:lang w:eastAsia="ko-KR"/>
              </w:rPr>
            </w:pPr>
            <w:r w:rsidRPr="00680091">
              <w:rPr>
                <w:rFonts w:hint="eastAsia"/>
                <w:sz w:val="16"/>
                <w:szCs w:val="16"/>
                <w:lang w:eastAsia="ko-KR"/>
              </w:rPr>
              <w:t>190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7F03FF3" w14:textId="77777777" w:rsidR="003F7D73" w:rsidRPr="00680091" w:rsidRDefault="003F7D7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D20DDD" w14:textId="77777777" w:rsidR="003F7D73" w:rsidRPr="00FC2095" w:rsidRDefault="003F7D73" w:rsidP="00FC2095">
            <w:pPr>
              <w:pStyle w:val="TAL"/>
              <w:rPr>
                <w:noProof/>
                <w:sz w:val="16"/>
                <w:szCs w:val="16"/>
              </w:rPr>
            </w:pPr>
            <w:r w:rsidRPr="00FC2095">
              <w:rPr>
                <w:noProof/>
                <w:sz w:val="16"/>
                <w:szCs w:val="16"/>
              </w:rPr>
              <w:t>Default QoS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AC726" w14:textId="77777777" w:rsidR="003F7D73" w:rsidRPr="00680091" w:rsidRDefault="003F7D73"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70459" w14:textId="77777777" w:rsidR="003F7D73" w:rsidRPr="00680091" w:rsidRDefault="003F7D73"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5C2AF4" w:rsidRPr="004F3974" w14:paraId="47BDD5B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6F1169A" w14:textId="77777777" w:rsidR="005C2AF4" w:rsidRPr="00680091" w:rsidRDefault="005C2AF4"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FCDA68" w14:textId="77777777" w:rsidR="005C2AF4" w:rsidRPr="00680091" w:rsidRDefault="005C2AF4"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536DB2" w14:textId="77777777" w:rsidR="005C2AF4" w:rsidRPr="00680091" w:rsidRDefault="005C2AF4"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A41C0E" w14:textId="77777777" w:rsidR="005C2AF4" w:rsidRPr="00680091" w:rsidRDefault="005C2AF4" w:rsidP="00680091">
            <w:pPr>
              <w:pStyle w:val="TALChar"/>
              <w:rPr>
                <w:rFonts w:hint="eastAsia"/>
                <w:sz w:val="16"/>
                <w:szCs w:val="16"/>
                <w:lang w:eastAsia="ko-KR"/>
              </w:rPr>
            </w:pPr>
            <w:r w:rsidRPr="00680091">
              <w:rPr>
                <w:sz w:val="16"/>
                <w:szCs w:val="16"/>
                <w:lang w:eastAsia="ko-KR"/>
              </w:rPr>
              <w:t>192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D52F7B" w14:textId="77777777" w:rsidR="005C2AF4" w:rsidRPr="00680091" w:rsidRDefault="005C2AF4"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8B7F30" w14:textId="77777777" w:rsidR="005C2AF4" w:rsidRPr="00FC2095" w:rsidRDefault="005C2AF4" w:rsidP="00FC2095">
            <w:pPr>
              <w:pStyle w:val="TAL"/>
              <w:rPr>
                <w:noProof/>
                <w:sz w:val="16"/>
                <w:szCs w:val="16"/>
              </w:rPr>
            </w:pPr>
            <w:r w:rsidRPr="00FC2095">
              <w:rPr>
                <w:noProof/>
                <w:sz w:val="16"/>
                <w:szCs w:val="16"/>
              </w:rPr>
              <w:t>BCM Selection in Gx and Gxx reference points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B37CC" w14:textId="77777777" w:rsidR="005C2AF4" w:rsidRPr="00680091" w:rsidRDefault="005C2AF4"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83B0A" w14:textId="77777777" w:rsidR="005C2AF4" w:rsidRPr="00680091" w:rsidRDefault="005C2AF4"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A404CF" w:rsidRPr="004F3974" w14:paraId="6128728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BD64BD" w14:textId="77777777" w:rsidR="00A404CF" w:rsidRPr="00680091" w:rsidRDefault="00A404CF"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4CE7F86" w14:textId="77777777" w:rsidR="00A404CF" w:rsidRPr="00680091" w:rsidRDefault="00A404CF"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FF21DB" w14:textId="77777777" w:rsidR="00A404CF" w:rsidRPr="00680091" w:rsidRDefault="00A404CF"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C290DF" w14:textId="77777777" w:rsidR="00A404CF" w:rsidRPr="00680091" w:rsidRDefault="00A404CF" w:rsidP="00680091">
            <w:pPr>
              <w:pStyle w:val="TALChar"/>
              <w:rPr>
                <w:rFonts w:hint="eastAsia"/>
                <w:sz w:val="16"/>
                <w:szCs w:val="16"/>
                <w:lang w:eastAsia="ko-KR"/>
              </w:rPr>
            </w:pPr>
            <w:r w:rsidRPr="00680091">
              <w:rPr>
                <w:rFonts w:hint="eastAsia"/>
                <w:sz w:val="16"/>
                <w:szCs w:val="16"/>
                <w:lang w:eastAsia="ko-KR"/>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3C8B56" w14:textId="77777777" w:rsidR="00A404CF" w:rsidRPr="00FC2095" w:rsidRDefault="00A404CF"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BA314A" w14:textId="77777777" w:rsidR="00A404CF" w:rsidRPr="00FC2095" w:rsidRDefault="00A404CF" w:rsidP="00FC2095">
            <w:pPr>
              <w:pStyle w:val="TAL"/>
              <w:rPr>
                <w:noProof/>
                <w:sz w:val="16"/>
                <w:szCs w:val="16"/>
              </w:rPr>
            </w:pPr>
            <w:r w:rsidRPr="00FC2095">
              <w:rPr>
                <w:noProof/>
                <w:sz w:val="16"/>
                <w:szCs w:val="16"/>
              </w:rPr>
              <w:t>Clean-up of QoS handling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1D5EC" w14:textId="77777777" w:rsidR="00A404CF" w:rsidRPr="00680091" w:rsidRDefault="00A404CF"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8AA41" w14:textId="77777777" w:rsidR="00A404CF" w:rsidRPr="00680091" w:rsidRDefault="00A404CF"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267F0C" w:rsidRPr="004F3974" w14:paraId="438E557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BF7D7C" w14:textId="77777777" w:rsidR="00267F0C" w:rsidRPr="00680091" w:rsidRDefault="00267F0C"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3DFE53" w14:textId="77777777" w:rsidR="00267F0C" w:rsidRPr="00680091" w:rsidRDefault="00267F0C"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528ECB" w14:textId="77777777" w:rsidR="00267F0C" w:rsidRPr="00680091" w:rsidRDefault="00267F0C"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3CD704" w14:textId="77777777" w:rsidR="00267F0C" w:rsidRPr="00680091" w:rsidRDefault="00267F0C" w:rsidP="00680091">
            <w:pPr>
              <w:pStyle w:val="TALChar"/>
              <w:rPr>
                <w:rFonts w:hint="eastAsia"/>
                <w:sz w:val="16"/>
                <w:szCs w:val="16"/>
                <w:lang w:eastAsia="ko-KR"/>
              </w:rPr>
            </w:pPr>
            <w:r w:rsidRPr="00680091">
              <w:rPr>
                <w:rFonts w:hint="eastAsia"/>
                <w:sz w:val="16"/>
                <w:szCs w:val="16"/>
                <w:lang w:eastAsia="ko-KR"/>
              </w:rPr>
              <w:t>194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11830D" w14:textId="77777777" w:rsidR="00267F0C" w:rsidRPr="00680091" w:rsidRDefault="00267F0C"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DD7851" w14:textId="77777777" w:rsidR="00267F0C" w:rsidRPr="00FC2095" w:rsidRDefault="00267F0C" w:rsidP="00FC2095">
            <w:pPr>
              <w:pStyle w:val="TAL"/>
              <w:rPr>
                <w:noProof/>
                <w:sz w:val="16"/>
                <w:szCs w:val="16"/>
              </w:rPr>
            </w:pPr>
            <w:r w:rsidRPr="00FC2095">
              <w:rPr>
                <w:noProof/>
                <w:sz w:val="16"/>
                <w:szCs w:val="16"/>
              </w:rPr>
              <w:t>Gxx tunnelling information description and use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D9929" w14:textId="77777777" w:rsidR="00267F0C" w:rsidRPr="00680091" w:rsidRDefault="00267F0C"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C99CBA" w14:textId="77777777" w:rsidR="00267F0C" w:rsidRPr="00680091" w:rsidRDefault="00267F0C"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8C2A3B" w:rsidRPr="004F3974" w14:paraId="74A4529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70FA5D" w14:textId="77777777" w:rsidR="008C2A3B" w:rsidRPr="00680091" w:rsidRDefault="008C2A3B"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741969A" w14:textId="77777777" w:rsidR="008C2A3B" w:rsidRPr="00680091" w:rsidRDefault="008C2A3B"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3B8377" w14:textId="77777777" w:rsidR="008C2A3B" w:rsidRPr="00680091" w:rsidRDefault="008C2A3B" w:rsidP="00680091">
            <w:pPr>
              <w:pStyle w:val="TALChar"/>
              <w:rPr>
                <w:sz w:val="16"/>
                <w:szCs w:val="16"/>
                <w:lang w:eastAsia="ko-KR"/>
              </w:rPr>
            </w:pPr>
            <w:r w:rsidRPr="00680091">
              <w:rPr>
                <w:sz w:val="16"/>
                <w:szCs w:val="16"/>
                <w:lang w:eastAsia="ko-KR"/>
              </w:rPr>
              <w:t>CP-080751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2F26E6" w14:textId="77777777" w:rsidR="008C2A3B" w:rsidRPr="00680091" w:rsidRDefault="008C2A3B" w:rsidP="00680091">
            <w:pPr>
              <w:pStyle w:val="TALChar"/>
              <w:rPr>
                <w:rFonts w:hint="eastAsia"/>
                <w:sz w:val="16"/>
                <w:szCs w:val="16"/>
                <w:lang w:eastAsia="ko-KR"/>
              </w:rPr>
            </w:pPr>
            <w:r w:rsidRPr="00680091">
              <w:rPr>
                <w:rFonts w:hint="eastAsia"/>
                <w:sz w:val="16"/>
                <w:szCs w:val="16"/>
                <w:lang w:eastAsia="ko-KR"/>
              </w:rPr>
              <w:t>197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F42802" w14:textId="77777777" w:rsidR="008C2A3B" w:rsidRPr="00680091" w:rsidRDefault="008C2A3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AFC87D" w14:textId="77777777" w:rsidR="008C2A3B" w:rsidRPr="00FC2095" w:rsidRDefault="008C2A3B" w:rsidP="00FC2095">
            <w:pPr>
              <w:pStyle w:val="TAL"/>
              <w:rPr>
                <w:noProof/>
                <w:sz w:val="16"/>
                <w:szCs w:val="16"/>
              </w:rPr>
            </w:pPr>
            <w:r w:rsidRPr="00FC2095">
              <w:rPr>
                <w:noProof/>
                <w:sz w:val="16"/>
                <w:szCs w:val="16"/>
              </w:rPr>
              <w:t>Additional failure codes in Rule-Failure-Code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AB5599" w14:textId="77777777" w:rsidR="008C2A3B" w:rsidRPr="00680091" w:rsidRDefault="008C2A3B"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FC7E4" w14:textId="77777777" w:rsidR="008C2A3B" w:rsidRPr="00680091" w:rsidRDefault="008C2A3B"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2019CF" w:rsidRPr="004F3974" w14:paraId="32CB96A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F013FBF" w14:textId="77777777" w:rsidR="002019CF" w:rsidRPr="00680091" w:rsidRDefault="002019CF"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F77AF2" w14:textId="77777777" w:rsidR="002019CF" w:rsidRPr="00680091" w:rsidRDefault="002019CF"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3479B8" w14:textId="77777777" w:rsidR="002019CF" w:rsidRPr="00680091" w:rsidRDefault="002019CF"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2E5F96" w14:textId="77777777" w:rsidR="002019CF" w:rsidRPr="00680091" w:rsidRDefault="002019CF" w:rsidP="00680091">
            <w:pPr>
              <w:pStyle w:val="TALChar"/>
              <w:rPr>
                <w:rFonts w:hint="eastAsia"/>
                <w:sz w:val="16"/>
                <w:szCs w:val="16"/>
                <w:lang w:eastAsia="ko-KR"/>
              </w:rPr>
            </w:pPr>
            <w:r w:rsidRPr="00680091">
              <w:rPr>
                <w:rFonts w:hint="eastAsia"/>
                <w:sz w:val="16"/>
                <w:szCs w:val="16"/>
                <w:lang w:eastAsia="ko-KR"/>
              </w:rPr>
              <w:t>198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15CBDF" w14:textId="77777777" w:rsidR="002019CF" w:rsidRPr="00680091" w:rsidRDefault="002019CF"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F3ADD56" w14:textId="77777777" w:rsidR="002019CF" w:rsidRPr="00FC2095" w:rsidRDefault="002019CF" w:rsidP="00FC2095">
            <w:pPr>
              <w:pStyle w:val="TAL"/>
              <w:rPr>
                <w:noProof/>
                <w:sz w:val="16"/>
                <w:szCs w:val="16"/>
              </w:rPr>
            </w:pPr>
            <w:r w:rsidRPr="00FC2095">
              <w:rPr>
                <w:noProof/>
                <w:sz w:val="16"/>
                <w:szCs w:val="16"/>
              </w:rPr>
              <w:t>New AVP to convey SGW/AGW IP addresses over Gx/Gxx protocols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A1658" w14:textId="77777777" w:rsidR="002019CF" w:rsidRPr="00680091" w:rsidRDefault="002019CF"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7E93E" w14:textId="77777777" w:rsidR="002019CF" w:rsidRPr="00680091" w:rsidRDefault="002019CF"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DF0D6A" w:rsidRPr="004F3974" w14:paraId="08AD012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5EBE03" w14:textId="77777777" w:rsidR="00DF0D6A" w:rsidRPr="00680091" w:rsidRDefault="00DF0D6A"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AC47EB" w14:textId="77777777" w:rsidR="00DF0D6A" w:rsidRPr="00680091" w:rsidRDefault="00DF0D6A"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4FB925" w14:textId="77777777" w:rsidR="00DF0D6A" w:rsidRPr="00680091" w:rsidRDefault="00DF0D6A"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7E91D1" w14:textId="77777777" w:rsidR="00DF0D6A" w:rsidRPr="00680091" w:rsidRDefault="00DF0D6A" w:rsidP="00680091">
            <w:pPr>
              <w:pStyle w:val="TALChar"/>
              <w:rPr>
                <w:rFonts w:hint="eastAsia"/>
                <w:sz w:val="16"/>
                <w:szCs w:val="16"/>
                <w:lang w:eastAsia="ko-KR"/>
              </w:rPr>
            </w:pPr>
            <w:r w:rsidRPr="00680091">
              <w:rPr>
                <w:rFonts w:hint="eastAsia"/>
                <w:sz w:val="16"/>
                <w:szCs w:val="16"/>
                <w:lang w:eastAsia="ko-KR"/>
              </w:rPr>
              <w:t>199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ACBC72" w14:textId="77777777" w:rsidR="00DF0D6A" w:rsidRPr="00680091" w:rsidRDefault="00DF0D6A"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C619C2" w14:textId="77777777" w:rsidR="00DF0D6A" w:rsidRPr="00FC2095" w:rsidRDefault="00DF0D6A" w:rsidP="00FC2095">
            <w:pPr>
              <w:pStyle w:val="TAL"/>
              <w:rPr>
                <w:noProof/>
                <w:sz w:val="16"/>
                <w:szCs w:val="16"/>
              </w:rPr>
            </w:pPr>
            <w:r w:rsidRPr="00FC2095">
              <w:rPr>
                <w:noProof/>
                <w:sz w:val="16"/>
                <w:szCs w:val="16"/>
              </w:rPr>
              <w:t>Additional Event Trigger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71817" w14:textId="77777777" w:rsidR="00DF0D6A" w:rsidRPr="00680091" w:rsidRDefault="00DF0D6A"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42ADC" w14:textId="77777777" w:rsidR="00DF0D6A" w:rsidRPr="00680091" w:rsidRDefault="00DF0D6A"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6F7E27" w:rsidRPr="004F3974" w14:paraId="03246D2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0131195" w14:textId="77777777" w:rsidR="006F7E27" w:rsidRPr="00680091" w:rsidRDefault="006F7E27"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6967319" w14:textId="77777777" w:rsidR="006F7E27" w:rsidRPr="00680091" w:rsidRDefault="006F7E27"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CA4432" w14:textId="77777777" w:rsidR="006F7E27" w:rsidRPr="00680091" w:rsidRDefault="006F7E27"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A72243" w14:textId="77777777" w:rsidR="006F7E27" w:rsidRPr="00680091" w:rsidRDefault="006F7E27" w:rsidP="00680091">
            <w:pPr>
              <w:pStyle w:val="TALChar"/>
              <w:rPr>
                <w:rFonts w:hint="eastAsia"/>
                <w:sz w:val="16"/>
                <w:szCs w:val="16"/>
                <w:lang w:eastAsia="ko-KR"/>
              </w:rPr>
            </w:pPr>
            <w:r w:rsidRPr="00680091">
              <w:rPr>
                <w:rFonts w:hint="eastAsia"/>
                <w:sz w:val="16"/>
                <w:szCs w:val="16"/>
                <w:lang w:eastAsia="ko-KR"/>
              </w:rPr>
              <w:t>205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CDA0DA0" w14:textId="77777777" w:rsidR="006F7E27" w:rsidRPr="00FC2095" w:rsidRDefault="006F7E27"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4499030" w14:textId="77777777" w:rsidR="006F7E27" w:rsidRPr="00FC2095" w:rsidRDefault="006F7E27" w:rsidP="00FC2095">
            <w:pPr>
              <w:pStyle w:val="TAL"/>
              <w:rPr>
                <w:noProof/>
                <w:sz w:val="16"/>
                <w:szCs w:val="16"/>
              </w:rPr>
            </w:pPr>
            <w:r w:rsidRPr="00FC2095">
              <w:rPr>
                <w:noProof/>
                <w:sz w:val="16"/>
                <w:szCs w:val="16"/>
              </w:rPr>
              <w:t>Clean-up of IP-CAN bearer and session termination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2D4BD7" w14:textId="77777777" w:rsidR="006F7E27" w:rsidRPr="00680091" w:rsidRDefault="006F7E27"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35F1C" w14:textId="77777777" w:rsidR="006F7E27" w:rsidRPr="00680091" w:rsidRDefault="006F7E27"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9405B3" w:rsidRPr="004F3974" w14:paraId="4A37CDD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7BF238" w14:textId="77777777" w:rsidR="009405B3" w:rsidRPr="00680091" w:rsidRDefault="009405B3" w:rsidP="00680091">
            <w:pPr>
              <w:pStyle w:val="TALChar"/>
              <w:rPr>
                <w:rFonts w:hint="eastAsia"/>
                <w:snapToGrid w:val="0"/>
                <w:sz w:val="16"/>
                <w:szCs w:val="16"/>
                <w:lang w:eastAsia="ko-KR"/>
              </w:rPr>
            </w:pPr>
            <w:r w:rsidRPr="00680091">
              <w:rPr>
                <w:rFonts w:hint="eastAsia"/>
                <w:snapToGrid w:val="0"/>
                <w:sz w:val="16"/>
                <w:szCs w:val="16"/>
                <w:lang w:eastAsia="ko-KR"/>
              </w:rPr>
              <w:t>12-2008</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90816A7" w14:textId="77777777" w:rsidR="009405B3" w:rsidRPr="00680091" w:rsidRDefault="009405B3" w:rsidP="00680091">
            <w:pPr>
              <w:pStyle w:val="TALChar"/>
              <w:rPr>
                <w:rFonts w:hint="eastAsia"/>
                <w:sz w:val="16"/>
                <w:szCs w:val="16"/>
                <w:lang w:eastAsia="ko-KR"/>
              </w:rPr>
            </w:pPr>
            <w:r w:rsidRPr="00680091">
              <w:rPr>
                <w:rFonts w:hint="eastAsia"/>
                <w:sz w:val="16"/>
                <w:szCs w:val="16"/>
                <w:lang w:eastAsia="ko-KR"/>
              </w:rPr>
              <w:t>TSG#42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59DA03" w14:textId="77777777" w:rsidR="009405B3" w:rsidRPr="00680091" w:rsidRDefault="009405B3" w:rsidP="00680091">
            <w:pPr>
              <w:pStyle w:val="TALChar"/>
              <w:rPr>
                <w:sz w:val="16"/>
                <w:szCs w:val="16"/>
                <w:lang w:eastAsia="ko-KR"/>
              </w:rPr>
            </w:pPr>
            <w:r w:rsidRPr="00680091">
              <w:rPr>
                <w:sz w:val="16"/>
                <w:szCs w:val="16"/>
                <w:lang w:eastAsia="ko-KR"/>
              </w:rPr>
              <w:t>CP-080920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0D7AA8" w14:textId="77777777" w:rsidR="009405B3" w:rsidRPr="00680091" w:rsidRDefault="009405B3" w:rsidP="00680091">
            <w:pPr>
              <w:pStyle w:val="TALChar"/>
              <w:rPr>
                <w:rFonts w:hint="eastAsia"/>
                <w:sz w:val="16"/>
                <w:szCs w:val="16"/>
                <w:lang w:eastAsia="ko-KR"/>
              </w:rPr>
            </w:pPr>
            <w:r w:rsidRPr="00680091">
              <w:rPr>
                <w:rFonts w:hint="eastAsia"/>
                <w:sz w:val="16"/>
                <w:szCs w:val="16"/>
                <w:lang w:eastAsia="ko-KR"/>
              </w:rPr>
              <w:t>206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276982" w14:textId="77777777" w:rsidR="009405B3" w:rsidRPr="00680091" w:rsidRDefault="009405B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0757FA" w14:textId="77777777" w:rsidR="009405B3" w:rsidRPr="00FC2095" w:rsidRDefault="009405B3" w:rsidP="00FC2095">
            <w:pPr>
              <w:pStyle w:val="TAL"/>
              <w:rPr>
                <w:noProof/>
                <w:sz w:val="16"/>
                <w:szCs w:val="16"/>
              </w:rPr>
            </w:pPr>
            <w:r w:rsidRPr="00FC2095">
              <w:rPr>
                <w:noProof/>
                <w:sz w:val="16"/>
                <w:szCs w:val="16"/>
              </w:rPr>
              <w:t>ARP Setting for Default Bearers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6CAB1" w14:textId="77777777" w:rsidR="009405B3" w:rsidRPr="00680091" w:rsidRDefault="009405B3" w:rsidP="00680091">
            <w:pPr>
              <w:pStyle w:val="TALChar"/>
              <w:rPr>
                <w:rFonts w:hint="eastAsia"/>
                <w:snapToGrid w:val="0"/>
                <w:sz w:val="16"/>
                <w:szCs w:val="16"/>
                <w:lang w:eastAsia="ko-KR"/>
              </w:rPr>
            </w:pPr>
            <w:r w:rsidRPr="00680091">
              <w:rPr>
                <w:rFonts w:hint="eastAsia"/>
                <w:snapToGrid w:val="0"/>
                <w:sz w:val="16"/>
                <w:szCs w:val="16"/>
                <w:lang w:eastAsia="ko-KR"/>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ACB59" w14:textId="77777777" w:rsidR="009405B3" w:rsidRPr="00680091" w:rsidRDefault="009405B3" w:rsidP="00680091">
            <w:pPr>
              <w:pStyle w:val="TALChar"/>
              <w:rPr>
                <w:rFonts w:hint="eastAsia"/>
                <w:snapToGrid w:val="0"/>
                <w:sz w:val="16"/>
                <w:szCs w:val="16"/>
                <w:lang w:eastAsia="ko-KR"/>
              </w:rPr>
            </w:pPr>
            <w:r w:rsidRPr="00680091">
              <w:rPr>
                <w:rFonts w:hint="eastAsia"/>
                <w:snapToGrid w:val="0"/>
                <w:sz w:val="16"/>
                <w:szCs w:val="16"/>
                <w:lang w:eastAsia="ko-KR"/>
              </w:rPr>
              <w:t>8.2.0</w:t>
            </w:r>
          </w:p>
        </w:tc>
      </w:tr>
      <w:tr w:rsidR="005960CE" w:rsidRPr="004F3974" w14:paraId="4D837C5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E01634"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C0C114"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BBDD3A" w14:textId="77777777" w:rsidR="005960CE" w:rsidRPr="00680091" w:rsidRDefault="005960CE" w:rsidP="00680091">
            <w:pPr>
              <w:pStyle w:val="TALChar"/>
              <w:rPr>
                <w:sz w:val="16"/>
                <w:szCs w:val="16"/>
                <w:lang w:eastAsia="ko-KR"/>
              </w:rPr>
            </w:pPr>
            <w:r w:rsidRPr="00680091">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22E66B"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209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8EE6387"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C6CDE8D" w14:textId="77777777" w:rsidR="005960CE" w:rsidRPr="00FC2095" w:rsidRDefault="005960CE" w:rsidP="00FC2095">
            <w:pPr>
              <w:pStyle w:val="TAL"/>
              <w:rPr>
                <w:noProof/>
                <w:sz w:val="16"/>
                <w:szCs w:val="16"/>
              </w:rPr>
            </w:pPr>
            <w:r w:rsidRPr="00FC2095">
              <w:rPr>
                <w:noProof/>
                <w:sz w:val="16"/>
                <w:szCs w:val="16"/>
              </w:rPr>
              <w:t>Clarification for provisioning of Event Report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29D04"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E7B77"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5960CE" w:rsidRPr="004F3974" w14:paraId="509F895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45F60A"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FCAEB5"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C71DC2" w14:textId="77777777" w:rsidR="005960CE" w:rsidRPr="00680091" w:rsidRDefault="005960CE" w:rsidP="00680091">
            <w:pPr>
              <w:pStyle w:val="TALChar"/>
              <w:rPr>
                <w:sz w:val="16"/>
                <w:szCs w:val="16"/>
                <w:lang w:eastAsia="ko-KR"/>
              </w:rPr>
            </w:pPr>
            <w:r w:rsidRPr="00680091">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CD8AAC"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214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34DB13D" w14:textId="77777777" w:rsidR="005960CE" w:rsidRPr="00FC2095" w:rsidRDefault="005960CE"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955950" w14:textId="77777777" w:rsidR="005960CE" w:rsidRPr="00FC2095" w:rsidRDefault="005960CE" w:rsidP="00FC2095">
            <w:pPr>
              <w:pStyle w:val="TAL"/>
              <w:rPr>
                <w:noProof/>
                <w:sz w:val="16"/>
                <w:szCs w:val="16"/>
              </w:rPr>
            </w:pPr>
            <w:r w:rsidRPr="00FC2095">
              <w:rPr>
                <w:noProof/>
                <w:sz w:val="16"/>
                <w:szCs w:val="16"/>
              </w:rPr>
              <w:t>Inconsistent AVP code of CoA-Information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017F9"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470FE"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5960CE" w:rsidRPr="004F3974" w14:paraId="07804C3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64392E"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6F24F23"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D2B8C0" w14:textId="77777777" w:rsidR="005960CE" w:rsidRPr="00680091" w:rsidRDefault="005960CE"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7</w:t>
            </w:r>
            <w:r w:rsidRPr="00680091">
              <w:rPr>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0658B7"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216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8662CE" w14:textId="77777777" w:rsidR="005960CE" w:rsidRPr="00680091" w:rsidRDefault="005960CE"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89827B" w14:textId="77777777" w:rsidR="005960CE" w:rsidRPr="00FC2095" w:rsidRDefault="005960CE" w:rsidP="00FC2095">
            <w:pPr>
              <w:pStyle w:val="TAL"/>
              <w:rPr>
                <w:noProof/>
                <w:sz w:val="16"/>
                <w:szCs w:val="16"/>
              </w:rPr>
            </w:pPr>
            <w:r w:rsidRPr="00FC2095">
              <w:rPr>
                <w:noProof/>
                <w:sz w:val="16"/>
                <w:szCs w:val="16"/>
              </w:rPr>
              <w:t>Correction of Policy enforcement for authorized QoS per service data flow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F7616"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1F5D3" w14:textId="77777777" w:rsidR="005960CE" w:rsidRPr="00680091" w:rsidRDefault="005960CE"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880F39" w:rsidRPr="004F3974" w14:paraId="62F18EE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FF9768E" w14:textId="77777777" w:rsidR="00880F39" w:rsidRPr="00680091" w:rsidRDefault="00880F39"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04620D9" w14:textId="77777777" w:rsidR="00880F39" w:rsidRPr="00680091" w:rsidRDefault="00880F39"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6D098" w14:textId="77777777" w:rsidR="00880F39" w:rsidRPr="00680091" w:rsidRDefault="00880F39" w:rsidP="00680091">
            <w:pPr>
              <w:pStyle w:val="TALChar"/>
              <w:rPr>
                <w:sz w:val="16"/>
                <w:szCs w:val="16"/>
                <w:lang w:eastAsia="ko-KR"/>
              </w:rPr>
            </w:pPr>
            <w:r w:rsidRPr="00680091">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5D0DB2" w14:textId="77777777" w:rsidR="00880F39" w:rsidRPr="00680091" w:rsidRDefault="00880F39" w:rsidP="00680091">
            <w:pPr>
              <w:pStyle w:val="TALChar"/>
              <w:rPr>
                <w:rFonts w:hint="eastAsia"/>
                <w:sz w:val="16"/>
                <w:szCs w:val="16"/>
                <w:lang w:eastAsia="ko-KR"/>
              </w:rPr>
            </w:pPr>
            <w:r w:rsidRPr="00680091">
              <w:rPr>
                <w:rFonts w:hint="eastAsia"/>
                <w:sz w:val="16"/>
                <w:szCs w:val="16"/>
                <w:lang w:eastAsia="ko-KR"/>
              </w:rPr>
              <w:t>217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E3298C" w14:textId="77777777" w:rsidR="00880F39" w:rsidRPr="00680091" w:rsidRDefault="00880F39"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BDCF6D" w14:textId="77777777" w:rsidR="00880F39" w:rsidRPr="00FC2095" w:rsidRDefault="00880F39" w:rsidP="00FC2095">
            <w:pPr>
              <w:pStyle w:val="TAL"/>
              <w:rPr>
                <w:noProof/>
                <w:sz w:val="16"/>
                <w:szCs w:val="16"/>
              </w:rPr>
            </w:pPr>
            <w:r w:rsidRPr="00FC2095">
              <w:rPr>
                <w:noProof/>
                <w:sz w:val="16"/>
                <w:szCs w:val="16"/>
              </w:rPr>
              <w:t>Clarification on QoS control at the BBERF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B7432" w14:textId="77777777" w:rsidR="00880F39" w:rsidRPr="00680091" w:rsidRDefault="00880F39"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575B6" w14:textId="77777777" w:rsidR="00880F39" w:rsidRPr="00680091" w:rsidRDefault="00880F39"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BC0B2D" w:rsidRPr="004F3974" w14:paraId="3205C90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803E7D7" w14:textId="77777777" w:rsidR="00BC0B2D" w:rsidRPr="00680091" w:rsidRDefault="00BC0B2D"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E21E96" w14:textId="77777777" w:rsidR="00BC0B2D" w:rsidRPr="00680091" w:rsidRDefault="00BC0B2D"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BC4786" w14:textId="77777777" w:rsidR="00BC0B2D" w:rsidRPr="00680091" w:rsidRDefault="00BC0B2D" w:rsidP="00680091">
            <w:pPr>
              <w:pStyle w:val="TALChar"/>
              <w:rPr>
                <w:sz w:val="16"/>
                <w:szCs w:val="16"/>
                <w:lang w:eastAsia="ko-KR"/>
              </w:rPr>
            </w:pPr>
            <w:r w:rsidRPr="00680091">
              <w:rPr>
                <w:sz w:val="16"/>
                <w:szCs w:val="16"/>
                <w:lang w:eastAsia="ko-KR"/>
              </w:rPr>
              <w:t>CP-090084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1089DD" w14:textId="77777777" w:rsidR="00BC0B2D" w:rsidRPr="00680091" w:rsidRDefault="00BC0B2D" w:rsidP="00680091">
            <w:pPr>
              <w:pStyle w:val="TALChar"/>
              <w:rPr>
                <w:rFonts w:hint="eastAsia"/>
                <w:sz w:val="16"/>
                <w:szCs w:val="16"/>
                <w:lang w:eastAsia="ko-KR"/>
              </w:rPr>
            </w:pPr>
            <w:r w:rsidRPr="00680091">
              <w:rPr>
                <w:rFonts w:hint="eastAsia"/>
                <w:sz w:val="16"/>
                <w:szCs w:val="16"/>
                <w:lang w:eastAsia="ko-KR"/>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85C73D" w14:textId="77777777" w:rsidR="00BC0B2D" w:rsidRPr="00FC2095" w:rsidRDefault="00BC0B2D"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3954FE" w14:textId="77777777" w:rsidR="00BC0B2D" w:rsidRPr="00FC2095" w:rsidRDefault="00BC0B2D" w:rsidP="00FC2095">
            <w:pPr>
              <w:pStyle w:val="TAL"/>
              <w:rPr>
                <w:noProof/>
                <w:sz w:val="16"/>
                <w:szCs w:val="16"/>
              </w:rPr>
            </w:pPr>
            <w:r w:rsidRPr="00FC2095">
              <w:rPr>
                <w:noProof/>
                <w:sz w:val="16"/>
                <w:szCs w:val="16"/>
              </w:rPr>
              <w:t>Termination-Cause on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E41FB" w14:textId="77777777" w:rsidR="00BC0B2D" w:rsidRPr="00680091" w:rsidRDefault="00BC0B2D"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60C62" w14:textId="77777777" w:rsidR="00BC0B2D" w:rsidRPr="00680091" w:rsidRDefault="00BC0B2D"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6E7A42" w:rsidRPr="004F3974" w14:paraId="7AFA909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2FE82BD" w14:textId="77777777" w:rsidR="006E7A42" w:rsidRPr="00680091" w:rsidRDefault="006E7A42"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EA5B0A" w14:textId="77777777" w:rsidR="006E7A42" w:rsidRPr="00680091" w:rsidRDefault="006E7A42"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B341F5" w14:textId="77777777" w:rsidR="006E7A42" w:rsidRPr="00680091" w:rsidRDefault="006E7A42" w:rsidP="00680091">
            <w:pPr>
              <w:pStyle w:val="TALChar"/>
              <w:rPr>
                <w:rFonts w:hint="eastAsia"/>
                <w:sz w:val="16"/>
                <w:szCs w:val="16"/>
                <w:lang w:eastAsia="ko-KR"/>
              </w:rPr>
            </w:pPr>
            <w:r w:rsidRPr="00680091">
              <w:rPr>
                <w:sz w:val="16"/>
                <w:szCs w:val="16"/>
                <w:lang w:eastAsia="ko-KR"/>
              </w:rPr>
              <w:t>CP-09008</w:t>
            </w:r>
            <w:r w:rsidRPr="00680091">
              <w:rPr>
                <w:rFonts w:hint="eastAsia"/>
                <w:sz w:val="16"/>
                <w:szCs w:val="16"/>
                <w:lang w:eastAsia="ko-KR"/>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F63E1B" w14:textId="77777777" w:rsidR="006E7A42" w:rsidRPr="00680091" w:rsidRDefault="006E7A42" w:rsidP="00680091">
            <w:pPr>
              <w:pStyle w:val="TALChar"/>
              <w:rPr>
                <w:rFonts w:hint="eastAsia"/>
                <w:sz w:val="16"/>
                <w:szCs w:val="16"/>
                <w:lang w:eastAsia="ko-KR"/>
              </w:rPr>
            </w:pPr>
            <w:r w:rsidRPr="00680091">
              <w:rPr>
                <w:rFonts w:hint="eastAsia"/>
                <w:sz w:val="16"/>
                <w:szCs w:val="16"/>
                <w:lang w:eastAsia="ko-KR"/>
              </w:rPr>
              <w:t>220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B94D13" w14:textId="77777777" w:rsidR="006E7A42" w:rsidRPr="00680091" w:rsidRDefault="006E7A42"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CEC5BD" w14:textId="77777777" w:rsidR="006E7A42" w:rsidRPr="00FC2095" w:rsidRDefault="006E7A42" w:rsidP="00FC2095">
            <w:pPr>
              <w:pStyle w:val="TAL"/>
              <w:rPr>
                <w:noProof/>
                <w:sz w:val="16"/>
                <w:szCs w:val="16"/>
              </w:rPr>
            </w:pPr>
            <w:r w:rsidRPr="00FC2095">
              <w:rPr>
                <w:noProof/>
                <w:sz w:val="16"/>
                <w:szCs w:val="16"/>
              </w:rPr>
              <w:t>Adding Supported-Features AVP to Gx commands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4DCF7" w14:textId="77777777" w:rsidR="006E7A42" w:rsidRPr="00680091" w:rsidRDefault="006E7A42"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DF2DB" w14:textId="77777777" w:rsidR="006E7A42" w:rsidRPr="00680091" w:rsidRDefault="006E7A42"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CE05F5" w:rsidRPr="004F3974" w14:paraId="4E9D234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98A4400" w14:textId="77777777" w:rsidR="00CE05F5" w:rsidRPr="00680091" w:rsidRDefault="00CE05F5"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85FAF1B" w14:textId="77777777" w:rsidR="00CE05F5" w:rsidRPr="00680091" w:rsidRDefault="00CE05F5"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CD896F" w14:textId="77777777" w:rsidR="00CE05F5" w:rsidRPr="00680091" w:rsidRDefault="00CE05F5"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1E2D01" w14:textId="77777777" w:rsidR="00CE05F5" w:rsidRPr="00680091" w:rsidRDefault="00CE05F5" w:rsidP="00680091">
            <w:pPr>
              <w:pStyle w:val="TALChar"/>
              <w:rPr>
                <w:rFonts w:hint="eastAsia"/>
                <w:sz w:val="16"/>
                <w:szCs w:val="16"/>
                <w:lang w:eastAsia="ko-KR"/>
              </w:rPr>
            </w:pPr>
            <w:r w:rsidRPr="00680091">
              <w:rPr>
                <w:rFonts w:hint="eastAsia"/>
                <w:sz w:val="16"/>
                <w:szCs w:val="16"/>
                <w:lang w:eastAsia="ko-KR"/>
              </w:rPr>
              <w:t>221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B17CB9" w14:textId="77777777" w:rsidR="00CE05F5" w:rsidRPr="00680091" w:rsidRDefault="00CE05F5"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0A7455" w14:textId="77777777" w:rsidR="00CE05F5" w:rsidRPr="00FC2095" w:rsidRDefault="00CE05F5" w:rsidP="00FC2095">
            <w:pPr>
              <w:pStyle w:val="TAL"/>
              <w:rPr>
                <w:noProof/>
                <w:sz w:val="16"/>
                <w:szCs w:val="16"/>
              </w:rPr>
            </w:pPr>
            <w:r w:rsidRPr="00FC2095">
              <w:rPr>
                <w:noProof/>
                <w:sz w:val="16"/>
                <w:szCs w:val="16"/>
              </w:rPr>
              <w:t>Adding Supported-Features AVP to Gxx commands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DEAC0" w14:textId="77777777" w:rsidR="00CE05F5" w:rsidRPr="00680091" w:rsidRDefault="00CE05F5"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C3839F" w14:textId="77777777" w:rsidR="00CE05F5" w:rsidRPr="00680091" w:rsidRDefault="00CE05F5"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35348" w:rsidRPr="004F3974" w14:paraId="4CAFD45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D5E732A"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750A72" w14:textId="77777777" w:rsidR="00D35348" w:rsidRPr="00680091" w:rsidRDefault="00D35348"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1E7861" w14:textId="77777777" w:rsidR="00D35348" w:rsidRPr="00680091" w:rsidRDefault="00D35348"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FCE738" w14:textId="77777777" w:rsidR="00D35348" w:rsidRPr="00680091" w:rsidRDefault="00D35348" w:rsidP="00680091">
            <w:pPr>
              <w:pStyle w:val="TALChar"/>
              <w:rPr>
                <w:rFonts w:hint="eastAsia"/>
                <w:sz w:val="16"/>
                <w:szCs w:val="16"/>
                <w:lang w:eastAsia="ko-KR"/>
              </w:rPr>
            </w:pPr>
            <w:r w:rsidRPr="00680091">
              <w:rPr>
                <w:rFonts w:hint="eastAsia"/>
                <w:sz w:val="16"/>
                <w:szCs w:val="16"/>
                <w:lang w:eastAsia="ko-KR"/>
              </w:rPr>
              <w:t>222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3F4236" w14:textId="77777777" w:rsidR="00D35348" w:rsidRPr="00680091" w:rsidRDefault="00D35348"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DBD68E" w14:textId="77777777" w:rsidR="00D35348" w:rsidRPr="00FC2095" w:rsidRDefault="00D35348" w:rsidP="00FC2095">
            <w:pPr>
              <w:pStyle w:val="TAL"/>
              <w:rPr>
                <w:noProof/>
                <w:sz w:val="16"/>
                <w:szCs w:val="16"/>
              </w:rPr>
            </w:pPr>
            <w:r w:rsidRPr="00FC2095">
              <w:rPr>
                <w:noProof/>
                <w:sz w:val="16"/>
                <w:szCs w:val="16"/>
              </w:rPr>
              <w:t>Event Reporting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C2BD42"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3653E"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35348" w:rsidRPr="004F3974" w14:paraId="76628C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070E445"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5F1F16C" w14:textId="77777777" w:rsidR="00D35348" w:rsidRPr="00680091" w:rsidRDefault="00D35348"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C7AB94" w14:textId="77777777" w:rsidR="00D35348" w:rsidRPr="00680091" w:rsidRDefault="00D35348"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0E2375" w14:textId="77777777" w:rsidR="00D35348" w:rsidRPr="00680091" w:rsidRDefault="00D35348" w:rsidP="00680091">
            <w:pPr>
              <w:pStyle w:val="TALChar"/>
              <w:rPr>
                <w:rFonts w:hint="eastAsia"/>
                <w:sz w:val="16"/>
                <w:szCs w:val="16"/>
                <w:lang w:eastAsia="ko-KR"/>
              </w:rPr>
            </w:pPr>
            <w:r w:rsidRPr="00680091">
              <w:rPr>
                <w:rFonts w:hint="eastAsia"/>
                <w:sz w:val="16"/>
                <w:szCs w:val="16"/>
                <w:lang w:eastAsia="ko-KR"/>
              </w:rPr>
              <w:t>223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731F6A" w14:textId="77777777" w:rsidR="00D35348" w:rsidRPr="00FC2095" w:rsidRDefault="00D35348"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88EC2A" w14:textId="77777777" w:rsidR="00D35348" w:rsidRPr="00FC2095" w:rsidRDefault="00D35348" w:rsidP="00FC2095">
            <w:pPr>
              <w:pStyle w:val="TAL"/>
              <w:rPr>
                <w:noProof/>
                <w:sz w:val="16"/>
                <w:szCs w:val="16"/>
              </w:rPr>
            </w:pPr>
            <w:r w:rsidRPr="00FC2095">
              <w:rPr>
                <w:noProof/>
                <w:sz w:val="16"/>
                <w:szCs w:val="16"/>
              </w:rPr>
              <w:t>MBR per QCI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8EC1C"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6DABF" w14:textId="77777777" w:rsidR="00D35348" w:rsidRPr="00680091" w:rsidRDefault="00D35348"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CC4817" w:rsidRPr="004F3974" w14:paraId="0CEF4B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DB236E5" w14:textId="77777777" w:rsidR="00CC4817" w:rsidRPr="00680091" w:rsidRDefault="00CC4817"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F0CE6C" w14:textId="77777777" w:rsidR="00CC4817" w:rsidRPr="00680091" w:rsidRDefault="00CC4817"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2C0044" w14:textId="77777777" w:rsidR="00CC4817" w:rsidRPr="00680091" w:rsidRDefault="00CC4817"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13146F" w14:textId="77777777" w:rsidR="00CC4817" w:rsidRPr="00680091" w:rsidRDefault="00CC4817" w:rsidP="00680091">
            <w:pPr>
              <w:pStyle w:val="TALChar"/>
              <w:rPr>
                <w:rFonts w:hint="eastAsia"/>
                <w:sz w:val="16"/>
                <w:szCs w:val="16"/>
                <w:lang w:eastAsia="ko-KR"/>
              </w:rPr>
            </w:pPr>
            <w:r w:rsidRPr="00680091">
              <w:rPr>
                <w:rFonts w:hint="eastAsia"/>
                <w:sz w:val="16"/>
                <w:szCs w:val="16"/>
                <w:lang w:eastAsia="ko-KR"/>
              </w:rPr>
              <w:t>225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03B719" w14:textId="77777777" w:rsidR="00CC4817" w:rsidRPr="00680091" w:rsidRDefault="00CC4817" w:rsidP="00680091">
            <w:pPr>
              <w:pStyle w:val="TALChar"/>
              <w:rPr>
                <w:rFonts w:hint="eastAsia"/>
                <w:sz w:val="16"/>
                <w:szCs w:val="16"/>
                <w:lang w:eastAsia="ko-KR"/>
              </w:rPr>
            </w:pPr>
            <w:r w:rsidRPr="00680091">
              <w:rPr>
                <w:rFonts w:hint="eastAsia"/>
                <w:sz w:val="16"/>
                <w:szCs w:val="16"/>
                <w:lang w:eastAsia="ko-KR"/>
              </w:rPr>
              <w:t>6</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940C94" w14:textId="77777777" w:rsidR="00CC4817" w:rsidRPr="00FC2095" w:rsidRDefault="00CC4817" w:rsidP="00FC2095">
            <w:pPr>
              <w:pStyle w:val="TAL"/>
              <w:rPr>
                <w:noProof/>
                <w:sz w:val="16"/>
                <w:szCs w:val="16"/>
              </w:rPr>
            </w:pPr>
            <w:r w:rsidRPr="00FC2095">
              <w:rPr>
                <w:noProof/>
                <w:sz w:val="16"/>
                <w:szCs w:val="16"/>
              </w:rPr>
              <w:t>Derivation of QoS rules from PCC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36315" w14:textId="77777777" w:rsidR="00CC4817" w:rsidRPr="00680091" w:rsidRDefault="00CC4817"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CE3E3" w14:textId="77777777" w:rsidR="00CC4817" w:rsidRPr="00680091" w:rsidRDefault="00CC4817"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9B6626" w:rsidRPr="004F3974" w14:paraId="7B4CF06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2A1435" w14:textId="77777777" w:rsidR="009B6626" w:rsidRPr="00680091" w:rsidRDefault="009B6626"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05619A9" w14:textId="77777777" w:rsidR="009B6626" w:rsidRPr="00680091" w:rsidRDefault="009B6626"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232B28" w14:textId="77777777" w:rsidR="009B6626" w:rsidRPr="00680091" w:rsidRDefault="009B6626"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3B714E" w14:textId="77777777" w:rsidR="009B6626" w:rsidRPr="00680091" w:rsidRDefault="009B6626" w:rsidP="00680091">
            <w:pPr>
              <w:pStyle w:val="TALChar"/>
              <w:rPr>
                <w:rFonts w:hint="eastAsia"/>
                <w:sz w:val="16"/>
                <w:szCs w:val="16"/>
                <w:lang w:eastAsia="ko-KR"/>
              </w:rPr>
            </w:pPr>
            <w:r w:rsidRPr="00680091">
              <w:rPr>
                <w:rFonts w:hint="eastAsia"/>
                <w:sz w:val="16"/>
                <w:szCs w:val="16"/>
                <w:lang w:eastAsia="ko-KR"/>
              </w:rPr>
              <w:t>226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7673A9" w14:textId="77777777" w:rsidR="009B6626" w:rsidRPr="00FC2095" w:rsidRDefault="009B6626"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C3FE851" w14:textId="77777777" w:rsidR="009B6626" w:rsidRPr="00FC2095" w:rsidRDefault="009B6626" w:rsidP="00FC2095">
            <w:pPr>
              <w:pStyle w:val="TAL"/>
              <w:rPr>
                <w:noProof/>
                <w:sz w:val="16"/>
                <w:szCs w:val="16"/>
              </w:rPr>
            </w:pPr>
            <w:r w:rsidRPr="00FC2095">
              <w:rPr>
                <w:noProof/>
                <w:sz w:val="16"/>
                <w:szCs w:val="16"/>
              </w:rPr>
              <w:t>Cleanup of PCC rules request and provisioning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06807" w14:textId="77777777" w:rsidR="009B6626" w:rsidRPr="00680091" w:rsidRDefault="009B6626"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3D771" w14:textId="77777777" w:rsidR="009B6626" w:rsidRPr="00680091" w:rsidRDefault="009B6626"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9F4BC9" w:rsidRPr="004F3974" w14:paraId="63F0D6E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1AF7E0D" w14:textId="77777777" w:rsidR="009F4BC9" w:rsidRPr="00680091" w:rsidRDefault="009F4BC9"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483A272" w14:textId="77777777" w:rsidR="009F4BC9" w:rsidRPr="00680091" w:rsidRDefault="009F4BC9"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FBD491" w14:textId="77777777" w:rsidR="009F4BC9" w:rsidRPr="00680091" w:rsidRDefault="009F4BC9"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16A0C2" w14:textId="77777777" w:rsidR="009F4BC9" w:rsidRPr="00680091" w:rsidRDefault="009F4BC9" w:rsidP="00680091">
            <w:pPr>
              <w:pStyle w:val="TALChar"/>
              <w:rPr>
                <w:rFonts w:hint="eastAsia"/>
                <w:sz w:val="16"/>
                <w:szCs w:val="16"/>
                <w:lang w:eastAsia="ko-KR"/>
              </w:rPr>
            </w:pPr>
            <w:r w:rsidRPr="00680091">
              <w:rPr>
                <w:rFonts w:hint="eastAsia"/>
                <w:sz w:val="16"/>
                <w:szCs w:val="16"/>
                <w:lang w:eastAsia="ko-KR"/>
              </w:rPr>
              <w:t>227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220367" w14:textId="77777777" w:rsidR="009F4BC9" w:rsidRPr="00680091" w:rsidRDefault="009F4BC9"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E9407D" w14:textId="77777777" w:rsidR="009F4BC9" w:rsidRPr="00FC2095" w:rsidRDefault="009F4BC9" w:rsidP="00FC2095">
            <w:pPr>
              <w:pStyle w:val="TAL"/>
              <w:rPr>
                <w:noProof/>
                <w:sz w:val="16"/>
                <w:szCs w:val="16"/>
              </w:rPr>
            </w:pPr>
            <w:r w:rsidRPr="00FC2095">
              <w:rPr>
                <w:noProof/>
                <w:sz w:val="16"/>
                <w:szCs w:val="16"/>
              </w:rPr>
              <w:t>Session linking for S2c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BCC7B" w14:textId="77777777" w:rsidR="009F4BC9" w:rsidRPr="00680091" w:rsidRDefault="009F4BC9"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0790E" w14:textId="77777777" w:rsidR="009F4BC9" w:rsidRPr="00680091" w:rsidRDefault="009F4BC9"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A03E6" w:rsidRPr="004F3974" w14:paraId="580FB59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971BE21" w14:textId="77777777" w:rsidR="00DA03E6" w:rsidRPr="00680091" w:rsidRDefault="00DA03E6"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B97B9C7" w14:textId="77777777" w:rsidR="00DA03E6" w:rsidRPr="00680091" w:rsidRDefault="00DA03E6"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BECD33" w14:textId="77777777" w:rsidR="00DA03E6" w:rsidRPr="00680091" w:rsidRDefault="00DA03E6"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D3096C" w14:textId="77777777" w:rsidR="00DA03E6" w:rsidRPr="00680091" w:rsidRDefault="00DA03E6" w:rsidP="00680091">
            <w:pPr>
              <w:pStyle w:val="TALChar"/>
              <w:rPr>
                <w:rFonts w:hint="eastAsia"/>
                <w:sz w:val="16"/>
                <w:szCs w:val="16"/>
                <w:lang w:eastAsia="ko-KR"/>
              </w:rPr>
            </w:pPr>
            <w:r w:rsidRPr="00680091">
              <w:rPr>
                <w:rFonts w:hint="eastAsia"/>
                <w:sz w:val="16"/>
                <w:szCs w:val="16"/>
                <w:lang w:eastAsia="ko-KR"/>
              </w:rPr>
              <w:t>228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1D63A7" w14:textId="77777777" w:rsidR="00DA03E6" w:rsidRPr="00680091" w:rsidRDefault="00DA03E6"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84DB67" w14:textId="77777777" w:rsidR="00DA03E6" w:rsidRPr="00FC2095" w:rsidRDefault="00DA03E6" w:rsidP="00FC2095">
            <w:pPr>
              <w:pStyle w:val="TAL"/>
              <w:rPr>
                <w:noProof/>
                <w:sz w:val="16"/>
                <w:szCs w:val="16"/>
              </w:rPr>
            </w:pPr>
            <w:r w:rsidRPr="00FC2095">
              <w:rPr>
                <w:noProof/>
                <w:sz w:val="16"/>
                <w:szCs w:val="16"/>
              </w:rPr>
              <w:t>Removal of GPRS access type from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1E140" w14:textId="77777777" w:rsidR="00DA03E6" w:rsidRPr="00680091" w:rsidRDefault="00DA03E6"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B1E21" w14:textId="77777777" w:rsidR="00DA03E6" w:rsidRPr="00680091" w:rsidRDefault="00DA03E6"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B50F25" w:rsidRPr="004F3974" w14:paraId="0183D36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DB59D38" w14:textId="77777777" w:rsidR="00B50F25" w:rsidRPr="00680091" w:rsidRDefault="00B50F25"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B5D5EDC" w14:textId="77777777" w:rsidR="00B50F25" w:rsidRPr="00680091" w:rsidRDefault="00B50F25"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0CFEF3" w14:textId="77777777" w:rsidR="00B50F25" w:rsidRPr="00680091" w:rsidRDefault="00B50F25"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9DB92C" w14:textId="77777777" w:rsidR="00B50F25" w:rsidRPr="00680091" w:rsidRDefault="00B50F25" w:rsidP="00680091">
            <w:pPr>
              <w:pStyle w:val="TALChar"/>
              <w:rPr>
                <w:rFonts w:hint="eastAsia"/>
                <w:sz w:val="16"/>
                <w:szCs w:val="16"/>
                <w:lang w:eastAsia="ko-KR"/>
              </w:rPr>
            </w:pPr>
            <w:r w:rsidRPr="00680091">
              <w:rPr>
                <w:rFonts w:hint="eastAsia"/>
                <w:sz w:val="16"/>
                <w:szCs w:val="16"/>
                <w:lang w:eastAsia="ko-KR"/>
              </w:rPr>
              <w:t>229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D5A16E" w14:textId="77777777" w:rsidR="00B50F25" w:rsidRPr="00680091" w:rsidRDefault="00B50F25" w:rsidP="00680091">
            <w:pPr>
              <w:pStyle w:val="TALChar"/>
              <w:rPr>
                <w:rFonts w:hint="eastAsia"/>
                <w:sz w:val="16"/>
                <w:szCs w:val="16"/>
                <w:lang w:eastAsia="ko-KR"/>
              </w:rPr>
            </w:pPr>
            <w:r w:rsidRPr="00680091">
              <w:rPr>
                <w:rFonts w:hint="eastAsia"/>
                <w:sz w:val="16"/>
                <w:szCs w:val="16"/>
                <w:lang w:eastAsia="ko-KR"/>
              </w:rPr>
              <w:t>7</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9EC7A2" w14:textId="77777777" w:rsidR="00B50F25" w:rsidRPr="00FC2095" w:rsidRDefault="00B50F25" w:rsidP="00FC2095">
            <w:pPr>
              <w:pStyle w:val="TAL"/>
              <w:rPr>
                <w:noProof/>
                <w:sz w:val="16"/>
                <w:szCs w:val="16"/>
              </w:rPr>
            </w:pPr>
            <w:r w:rsidRPr="00FC2095">
              <w:rPr>
                <w:noProof/>
                <w:sz w:val="16"/>
                <w:szCs w:val="16"/>
              </w:rPr>
              <w:t>Success Notification for Rule Installation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D8769" w14:textId="77777777" w:rsidR="00B50F25" w:rsidRPr="00680091" w:rsidRDefault="00B50F25"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0C720" w14:textId="77777777" w:rsidR="00B50F25" w:rsidRPr="00680091" w:rsidRDefault="00B50F25"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8F604E" w:rsidRPr="004F3974" w14:paraId="028029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9518915" w14:textId="77777777" w:rsidR="008F604E" w:rsidRPr="00680091" w:rsidRDefault="008F604E"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04B7BC" w14:textId="77777777" w:rsidR="008F604E" w:rsidRPr="00680091" w:rsidRDefault="008F604E"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0962B7" w14:textId="77777777" w:rsidR="008F604E" w:rsidRPr="00680091" w:rsidRDefault="008F604E"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1CE1E4" w14:textId="77777777" w:rsidR="008F604E" w:rsidRPr="00680091" w:rsidRDefault="008F604E" w:rsidP="00680091">
            <w:pPr>
              <w:pStyle w:val="TALChar"/>
              <w:rPr>
                <w:rFonts w:hint="eastAsia"/>
                <w:sz w:val="16"/>
                <w:szCs w:val="16"/>
                <w:lang w:eastAsia="ko-KR"/>
              </w:rPr>
            </w:pPr>
            <w:r w:rsidRPr="00680091">
              <w:rPr>
                <w:rFonts w:hint="eastAsia"/>
                <w:sz w:val="16"/>
                <w:szCs w:val="16"/>
                <w:lang w:eastAsia="ko-KR"/>
              </w:rPr>
              <w:t>230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12D8BE" w14:textId="77777777" w:rsidR="008F604E" w:rsidRPr="00FC2095" w:rsidRDefault="008F604E"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11E6F6" w14:textId="77777777" w:rsidR="008F604E" w:rsidRPr="00FC2095" w:rsidRDefault="008F604E" w:rsidP="00FC2095">
            <w:pPr>
              <w:pStyle w:val="TAL"/>
              <w:rPr>
                <w:noProof/>
                <w:sz w:val="16"/>
                <w:szCs w:val="16"/>
              </w:rPr>
            </w:pPr>
            <w:r w:rsidRPr="00FC2095">
              <w:rPr>
                <w:noProof/>
                <w:sz w:val="16"/>
                <w:szCs w:val="16"/>
              </w:rPr>
              <w:t>QoS handling in GPRS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6419C" w14:textId="77777777" w:rsidR="008F604E" w:rsidRPr="00680091" w:rsidRDefault="008F604E"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FDA23" w14:textId="77777777" w:rsidR="008F604E" w:rsidRPr="00680091" w:rsidRDefault="008F604E"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45043B" w:rsidRPr="004F3974" w14:paraId="217A65B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9CDF3E8" w14:textId="77777777" w:rsidR="0045043B" w:rsidRPr="00680091" w:rsidRDefault="0045043B"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D12C042" w14:textId="77777777" w:rsidR="0045043B" w:rsidRPr="00680091" w:rsidRDefault="0045043B"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667E8F" w14:textId="77777777" w:rsidR="0045043B" w:rsidRPr="00680091" w:rsidRDefault="0045043B"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11EF4A" w14:textId="77777777" w:rsidR="0045043B" w:rsidRPr="00680091" w:rsidRDefault="0045043B" w:rsidP="00680091">
            <w:pPr>
              <w:pStyle w:val="TALChar"/>
              <w:rPr>
                <w:rFonts w:hint="eastAsia"/>
                <w:sz w:val="16"/>
                <w:szCs w:val="16"/>
                <w:lang w:eastAsia="ko-KR"/>
              </w:rPr>
            </w:pPr>
            <w:r w:rsidRPr="00680091">
              <w:rPr>
                <w:rFonts w:hint="eastAsia"/>
                <w:sz w:val="16"/>
                <w:szCs w:val="16"/>
                <w:lang w:eastAsia="ko-KR"/>
              </w:rPr>
              <w:t>232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115E4B0" w14:textId="77777777" w:rsidR="0045043B" w:rsidRPr="00680091" w:rsidRDefault="0045043B"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F328F9" w14:textId="77777777" w:rsidR="0045043B" w:rsidRPr="00FC2095" w:rsidRDefault="0045043B" w:rsidP="00FC2095">
            <w:pPr>
              <w:pStyle w:val="TAL"/>
              <w:rPr>
                <w:noProof/>
                <w:sz w:val="16"/>
                <w:szCs w:val="16"/>
              </w:rPr>
            </w:pPr>
            <w:r w:rsidRPr="00FC2095">
              <w:rPr>
                <w:noProof/>
                <w:sz w:val="16"/>
                <w:szCs w:val="16"/>
              </w:rPr>
              <w:t>AN-GW-Address AVP Over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7CE2B" w14:textId="77777777" w:rsidR="0045043B" w:rsidRPr="00680091" w:rsidRDefault="0045043B"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D2F3F" w14:textId="77777777" w:rsidR="0045043B" w:rsidRPr="00680091" w:rsidRDefault="0045043B"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77786" w:rsidRPr="004F3974" w14:paraId="786EFE4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9E0C67"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4EB837"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FDE5ED" w14:textId="77777777" w:rsidR="00D77786" w:rsidRPr="00680091" w:rsidRDefault="00D77786" w:rsidP="00680091">
            <w:pPr>
              <w:pStyle w:val="TALChar"/>
              <w:rPr>
                <w:sz w:val="16"/>
                <w:szCs w:val="16"/>
                <w:lang w:eastAsia="ko-KR"/>
              </w:rPr>
            </w:pPr>
            <w:r w:rsidRPr="00680091">
              <w:rPr>
                <w:sz w:val="16"/>
                <w:szCs w:val="16"/>
                <w:lang w:eastAsia="ko-KR"/>
              </w:rPr>
              <w:t>CP-09008</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6AAE07"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A34956"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8415FC1" w14:textId="77777777" w:rsidR="00D77786" w:rsidRPr="00FC2095" w:rsidRDefault="00D77786" w:rsidP="00FC2095">
            <w:pPr>
              <w:pStyle w:val="TAL"/>
              <w:rPr>
                <w:noProof/>
                <w:sz w:val="16"/>
                <w:szCs w:val="16"/>
              </w:rPr>
            </w:pPr>
            <w:r w:rsidRPr="00FC2095">
              <w:rPr>
                <w:noProof/>
                <w:sz w:val="16"/>
                <w:szCs w:val="16"/>
              </w:rPr>
              <w:t>Sending APN-AMBR and Default QoS parameters to the PCRF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33E17"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1BD10"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77786" w:rsidRPr="004F3974" w14:paraId="480D584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51EDAF7"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BC30D79"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E8A956" w14:textId="77777777" w:rsidR="00D77786" w:rsidRPr="00680091" w:rsidRDefault="00D77786"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B4FB92"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235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23D3C7" w14:textId="77777777" w:rsidR="00D77786" w:rsidRPr="00680091" w:rsidRDefault="00D77786"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80348F" w14:textId="77777777" w:rsidR="00D77786" w:rsidRPr="00FC2095" w:rsidRDefault="00D77786" w:rsidP="00FC2095">
            <w:pPr>
              <w:pStyle w:val="TAL"/>
              <w:rPr>
                <w:noProof/>
                <w:sz w:val="16"/>
                <w:szCs w:val="16"/>
              </w:rPr>
            </w:pPr>
            <w:r w:rsidRPr="00FC2095">
              <w:rPr>
                <w:noProof/>
                <w:sz w:val="16"/>
                <w:szCs w:val="16"/>
              </w:rPr>
              <w:t>Correction on Charging-Rule-Report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6D45CB"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B2954" w14:textId="77777777" w:rsidR="00D77786" w:rsidRPr="00680091" w:rsidRDefault="00D77786"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44200B" w:rsidRPr="004F3974" w14:paraId="2648EF3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30070B0" w14:textId="77777777" w:rsidR="0044200B" w:rsidRPr="00680091" w:rsidRDefault="0044200B"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EFE210" w14:textId="77777777" w:rsidR="0044200B" w:rsidRPr="00680091" w:rsidRDefault="0044200B"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C03649" w14:textId="77777777" w:rsidR="0044200B" w:rsidRPr="00680091" w:rsidRDefault="0044200B"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EF6A63" w14:textId="77777777" w:rsidR="0044200B" w:rsidRPr="00680091" w:rsidRDefault="0044200B" w:rsidP="00680091">
            <w:pPr>
              <w:pStyle w:val="TALChar"/>
              <w:rPr>
                <w:rFonts w:hint="eastAsia"/>
                <w:sz w:val="16"/>
                <w:szCs w:val="16"/>
                <w:lang w:eastAsia="ko-KR"/>
              </w:rPr>
            </w:pPr>
            <w:r w:rsidRPr="00680091">
              <w:rPr>
                <w:rFonts w:hint="eastAsia"/>
                <w:sz w:val="16"/>
                <w:szCs w:val="16"/>
                <w:lang w:eastAsia="ko-KR"/>
              </w:rPr>
              <w:t>236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D1169C" w14:textId="77777777" w:rsidR="0044200B" w:rsidRPr="00680091" w:rsidRDefault="0044200B"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5D0C74" w14:textId="77777777" w:rsidR="0044200B" w:rsidRPr="00FC2095" w:rsidRDefault="0044200B" w:rsidP="00FC2095">
            <w:pPr>
              <w:pStyle w:val="TAL"/>
              <w:rPr>
                <w:noProof/>
                <w:sz w:val="16"/>
                <w:szCs w:val="16"/>
              </w:rPr>
            </w:pPr>
            <w:r w:rsidRPr="00FC2095">
              <w:rPr>
                <w:noProof/>
                <w:sz w:val="16"/>
                <w:szCs w:val="16"/>
              </w:rPr>
              <w:t>Clarification to AVP usage within CCR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3974F" w14:textId="77777777" w:rsidR="0044200B" w:rsidRPr="00680091" w:rsidRDefault="0044200B"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08205" w14:textId="77777777" w:rsidR="0044200B" w:rsidRPr="00680091" w:rsidRDefault="0044200B"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165740" w:rsidRPr="004F3974" w14:paraId="67875CA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0E761C" w14:textId="77777777" w:rsidR="00165740" w:rsidRPr="00680091" w:rsidRDefault="00165740"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0D5FB8B" w14:textId="77777777" w:rsidR="00165740" w:rsidRPr="00680091" w:rsidRDefault="00165740"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1FE881" w14:textId="77777777" w:rsidR="00165740" w:rsidRPr="00680091" w:rsidRDefault="00165740"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274AA5" w14:textId="77777777" w:rsidR="00165740" w:rsidRPr="00680091" w:rsidRDefault="00165740" w:rsidP="00680091">
            <w:pPr>
              <w:pStyle w:val="TALChar"/>
              <w:rPr>
                <w:rFonts w:hint="eastAsia"/>
                <w:sz w:val="16"/>
                <w:szCs w:val="16"/>
                <w:lang w:eastAsia="ko-KR"/>
              </w:rPr>
            </w:pPr>
            <w:r w:rsidRPr="00680091">
              <w:rPr>
                <w:rFonts w:hint="eastAsia"/>
                <w:sz w:val="16"/>
                <w:szCs w:val="16"/>
                <w:lang w:eastAsia="ko-KR"/>
              </w:rPr>
              <w:t>237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67751B" w14:textId="77777777" w:rsidR="00165740" w:rsidRPr="00680091" w:rsidRDefault="0016574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046C7E" w14:textId="77777777" w:rsidR="00165740" w:rsidRPr="00FC2095" w:rsidRDefault="00165740" w:rsidP="00FC2095">
            <w:pPr>
              <w:pStyle w:val="TAL"/>
              <w:rPr>
                <w:noProof/>
                <w:sz w:val="16"/>
                <w:szCs w:val="16"/>
              </w:rPr>
            </w:pPr>
            <w:r w:rsidRPr="00FC2095">
              <w:rPr>
                <w:noProof/>
                <w:sz w:val="16"/>
                <w:szCs w:val="16"/>
              </w:rPr>
              <w:t>Clarification on bearer control mode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C2F5E4" w14:textId="77777777" w:rsidR="00165740" w:rsidRPr="00680091" w:rsidRDefault="00165740"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5FF6AE" w14:textId="77777777" w:rsidR="00165740" w:rsidRPr="00680091" w:rsidRDefault="00165740"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9E60CF" w:rsidRPr="004F3974" w14:paraId="2B37A8A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FA8501" w14:textId="77777777" w:rsidR="009E60CF" w:rsidRPr="00680091" w:rsidRDefault="009E60CF"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BCD4762" w14:textId="77777777" w:rsidR="009E60CF" w:rsidRPr="00680091" w:rsidRDefault="009E60CF"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387A82" w14:textId="77777777" w:rsidR="009E60CF" w:rsidRPr="00680091" w:rsidRDefault="009E60CF"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C0831A" w14:textId="77777777" w:rsidR="009E60CF" w:rsidRPr="00680091" w:rsidRDefault="009E60CF" w:rsidP="00680091">
            <w:pPr>
              <w:pStyle w:val="TALChar"/>
              <w:rPr>
                <w:rFonts w:hint="eastAsia"/>
                <w:sz w:val="16"/>
                <w:szCs w:val="16"/>
                <w:lang w:eastAsia="ko-KR"/>
              </w:rPr>
            </w:pPr>
            <w:r w:rsidRPr="00680091">
              <w:rPr>
                <w:rFonts w:hint="eastAsia"/>
                <w:sz w:val="16"/>
                <w:szCs w:val="16"/>
                <w:lang w:eastAsia="ko-KR"/>
              </w:rPr>
              <w:t>238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7246EC" w14:textId="77777777" w:rsidR="009E60CF" w:rsidRPr="00680091" w:rsidRDefault="009E60CF"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17BAB3" w14:textId="77777777" w:rsidR="009E60CF" w:rsidRPr="00FC2095" w:rsidRDefault="009E60CF" w:rsidP="00FC2095">
            <w:pPr>
              <w:pStyle w:val="TAL"/>
              <w:rPr>
                <w:noProof/>
                <w:sz w:val="16"/>
                <w:szCs w:val="16"/>
              </w:rPr>
            </w:pPr>
            <w:r w:rsidRPr="00FC2095">
              <w:rPr>
                <w:noProof/>
                <w:sz w:val="16"/>
                <w:szCs w:val="16"/>
              </w:rPr>
              <w:t>Indication of IP-CAN bearer termination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2659B" w14:textId="77777777" w:rsidR="009E60CF" w:rsidRPr="00680091" w:rsidRDefault="009E60CF"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0B976" w14:textId="77777777" w:rsidR="009E60CF" w:rsidRPr="00680091" w:rsidRDefault="009E60CF"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0E3F4E" w:rsidRPr="004F3974" w14:paraId="0F4416B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4DDEC5" w14:textId="77777777" w:rsidR="000E3F4E" w:rsidRPr="00680091" w:rsidRDefault="000E3F4E"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67E5B5" w14:textId="77777777" w:rsidR="000E3F4E" w:rsidRPr="00680091" w:rsidRDefault="000E3F4E"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E44F28" w14:textId="77777777" w:rsidR="000E3F4E" w:rsidRPr="00680091" w:rsidRDefault="000E3F4E"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BD9BDB" w14:textId="77777777" w:rsidR="000E3F4E" w:rsidRPr="00680091" w:rsidRDefault="000E3F4E" w:rsidP="00680091">
            <w:pPr>
              <w:pStyle w:val="TALChar"/>
              <w:rPr>
                <w:rFonts w:hint="eastAsia"/>
                <w:sz w:val="16"/>
                <w:szCs w:val="16"/>
                <w:lang w:eastAsia="ko-KR"/>
              </w:rPr>
            </w:pPr>
            <w:r w:rsidRPr="00680091">
              <w:rPr>
                <w:rFonts w:hint="eastAsia"/>
                <w:sz w:val="16"/>
                <w:szCs w:val="16"/>
                <w:lang w:eastAsia="ko-KR"/>
              </w:rPr>
              <w:t>239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10F0CF" w14:textId="77777777" w:rsidR="000E3F4E" w:rsidRPr="00680091" w:rsidRDefault="000E3F4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DF2FD48" w14:textId="77777777" w:rsidR="000E3F4E" w:rsidRPr="00FC2095" w:rsidRDefault="000E3F4E" w:rsidP="00FC2095">
            <w:pPr>
              <w:pStyle w:val="TAL"/>
              <w:rPr>
                <w:noProof/>
                <w:sz w:val="16"/>
                <w:szCs w:val="16"/>
              </w:rPr>
            </w:pPr>
            <w:r w:rsidRPr="00FC2095">
              <w:rPr>
                <w:noProof/>
                <w:sz w:val="16"/>
                <w:szCs w:val="16"/>
              </w:rPr>
              <w:t>Error response for conflicting resource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B82F4" w14:textId="77777777" w:rsidR="000E3F4E" w:rsidRPr="00680091" w:rsidRDefault="000E3F4E"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BB5A3" w14:textId="77777777" w:rsidR="000E3F4E" w:rsidRPr="00680091" w:rsidRDefault="000E3F4E"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7C2212" w:rsidRPr="004F3974" w14:paraId="6AC7A19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293969" w14:textId="77777777" w:rsidR="007C2212" w:rsidRPr="00680091" w:rsidRDefault="007C2212"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28C4870" w14:textId="77777777" w:rsidR="007C2212" w:rsidRPr="00680091" w:rsidRDefault="007C2212"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C3BB9E" w14:textId="77777777" w:rsidR="007C2212" w:rsidRPr="00680091" w:rsidRDefault="007C2212"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016873" w14:textId="77777777" w:rsidR="007C2212" w:rsidRPr="00680091" w:rsidRDefault="007C2212" w:rsidP="00680091">
            <w:pPr>
              <w:pStyle w:val="TALChar"/>
              <w:rPr>
                <w:rFonts w:hint="eastAsia"/>
                <w:sz w:val="16"/>
                <w:szCs w:val="16"/>
                <w:lang w:eastAsia="ko-KR"/>
              </w:rPr>
            </w:pPr>
            <w:r w:rsidRPr="00680091">
              <w:rPr>
                <w:rFonts w:hint="eastAsia"/>
                <w:sz w:val="16"/>
                <w:szCs w:val="16"/>
                <w:lang w:eastAsia="ko-KR"/>
              </w:rPr>
              <w:t>240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10EBA0" w14:textId="77777777" w:rsidR="007C2212" w:rsidRPr="00680091" w:rsidRDefault="007C2212"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32C4FE4" w14:textId="77777777" w:rsidR="007C2212" w:rsidRPr="00FC2095" w:rsidRDefault="007C2212" w:rsidP="00FC2095">
            <w:pPr>
              <w:pStyle w:val="TAL"/>
              <w:rPr>
                <w:noProof/>
                <w:sz w:val="16"/>
                <w:szCs w:val="16"/>
              </w:rPr>
            </w:pPr>
            <w:r w:rsidRPr="00FC2095">
              <w:rPr>
                <w:noProof/>
                <w:sz w:val="16"/>
                <w:szCs w:val="16"/>
              </w:rPr>
              <w:t>Clarifications on event triggers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18D8E" w14:textId="77777777" w:rsidR="007C2212" w:rsidRPr="00680091" w:rsidRDefault="007C2212"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0757B" w14:textId="77777777" w:rsidR="007C2212" w:rsidRPr="00680091" w:rsidRDefault="007C2212"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E7139" w:rsidRPr="004F3974" w14:paraId="37043EB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8ED049" w14:textId="77777777" w:rsidR="00DE7139" w:rsidRPr="00680091" w:rsidRDefault="00DE7139"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CD93D71" w14:textId="77777777" w:rsidR="00DE7139" w:rsidRPr="00680091" w:rsidRDefault="00DE7139"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16BF04" w14:textId="77777777" w:rsidR="00DE7139" w:rsidRPr="00680091" w:rsidRDefault="00DE7139"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w:t>
            </w:r>
            <w:r w:rsidR="000A01FF" w:rsidRPr="00680091">
              <w:rPr>
                <w:rFonts w:hint="eastAsia"/>
                <w:sz w:val="16"/>
                <w:szCs w:val="16"/>
                <w:lang w:eastAsia="ko-KR"/>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AAC150" w14:textId="77777777" w:rsidR="00DE7139" w:rsidRPr="00680091" w:rsidRDefault="00DE7139" w:rsidP="00680091">
            <w:pPr>
              <w:pStyle w:val="TALChar"/>
              <w:rPr>
                <w:rFonts w:hint="eastAsia"/>
                <w:sz w:val="16"/>
                <w:szCs w:val="16"/>
                <w:lang w:eastAsia="ko-KR"/>
              </w:rPr>
            </w:pPr>
            <w:r w:rsidRPr="00680091">
              <w:rPr>
                <w:rFonts w:hint="eastAsia"/>
                <w:sz w:val="16"/>
                <w:szCs w:val="16"/>
                <w:lang w:eastAsia="ko-KR"/>
              </w:rPr>
              <w:t>241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C6F121" w14:textId="77777777" w:rsidR="00DE7139" w:rsidRPr="00680091" w:rsidRDefault="00DE713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1D5B60" w14:textId="77777777" w:rsidR="00DE7139" w:rsidRPr="00FC2095" w:rsidRDefault="00DE7139" w:rsidP="00FC2095">
            <w:pPr>
              <w:pStyle w:val="TAL"/>
              <w:rPr>
                <w:noProof/>
                <w:sz w:val="16"/>
                <w:szCs w:val="16"/>
              </w:rPr>
            </w:pPr>
            <w:r w:rsidRPr="00FC2095">
              <w:rPr>
                <w:noProof/>
                <w:sz w:val="16"/>
                <w:szCs w:val="16"/>
              </w:rPr>
              <w:t>Clarification on multiple BBERF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74A49" w14:textId="77777777" w:rsidR="00DE7139" w:rsidRPr="00680091" w:rsidRDefault="00DE7139"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F9DF9C" w14:textId="77777777" w:rsidR="00DE7139" w:rsidRPr="00680091" w:rsidRDefault="00DE7139"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0A01FF" w:rsidRPr="004F3974" w14:paraId="35A84FD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8E69A31" w14:textId="77777777" w:rsidR="000A01FF" w:rsidRPr="00680091" w:rsidRDefault="000A01FF"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B62DFC" w14:textId="77777777" w:rsidR="000A01FF" w:rsidRPr="00680091" w:rsidRDefault="000A01FF"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0ECA67" w14:textId="77777777" w:rsidR="000A01FF" w:rsidRPr="00680091" w:rsidRDefault="000A01FF"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77B18D" w14:textId="77777777" w:rsidR="000A01FF" w:rsidRPr="00680091" w:rsidRDefault="000A01FF" w:rsidP="00680091">
            <w:pPr>
              <w:pStyle w:val="TALChar"/>
              <w:rPr>
                <w:rFonts w:hint="eastAsia"/>
                <w:sz w:val="16"/>
                <w:szCs w:val="16"/>
                <w:lang w:eastAsia="ko-KR"/>
              </w:rPr>
            </w:pPr>
            <w:r w:rsidRPr="00680091">
              <w:rPr>
                <w:rFonts w:hint="eastAsia"/>
                <w:sz w:val="16"/>
                <w:szCs w:val="16"/>
                <w:lang w:eastAsia="ko-KR"/>
              </w:rPr>
              <w:t>244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E360CB" w14:textId="77777777" w:rsidR="000A01FF" w:rsidRPr="00FC2095" w:rsidRDefault="000A01FF"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B04F4CF" w14:textId="77777777" w:rsidR="000A01FF" w:rsidRPr="00FC2095" w:rsidRDefault="000A01FF" w:rsidP="00FC2095">
            <w:pPr>
              <w:pStyle w:val="TAL"/>
              <w:rPr>
                <w:noProof/>
                <w:sz w:val="16"/>
                <w:szCs w:val="16"/>
              </w:rPr>
            </w:pPr>
            <w:r w:rsidRPr="00FC2095">
              <w:rPr>
                <w:noProof/>
                <w:sz w:val="16"/>
                <w:szCs w:val="16"/>
              </w:rPr>
              <w:t>TFT at initial CC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0715B" w14:textId="77777777" w:rsidR="000A01FF" w:rsidRPr="00680091" w:rsidRDefault="000A01FF"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99DD1" w14:textId="77777777" w:rsidR="000A01FF" w:rsidRPr="00680091" w:rsidRDefault="000A01FF"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7814D9" w:rsidRPr="004F3974" w14:paraId="4CF3D00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0AC631" w14:textId="77777777" w:rsidR="007814D9" w:rsidRPr="00680091" w:rsidRDefault="007814D9"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962014B" w14:textId="77777777" w:rsidR="007814D9" w:rsidRPr="00680091" w:rsidRDefault="007814D9"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D87CA1" w14:textId="77777777" w:rsidR="007814D9" w:rsidRPr="00680091" w:rsidRDefault="007814D9"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31F2EC" w14:textId="77777777" w:rsidR="007814D9" w:rsidRPr="00680091" w:rsidRDefault="007814D9" w:rsidP="00680091">
            <w:pPr>
              <w:pStyle w:val="TALChar"/>
              <w:rPr>
                <w:rFonts w:hint="eastAsia"/>
                <w:sz w:val="16"/>
                <w:szCs w:val="16"/>
                <w:lang w:eastAsia="ko-KR"/>
              </w:rPr>
            </w:pPr>
            <w:r w:rsidRPr="00680091">
              <w:rPr>
                <w:rFonts w:hint="eastAsia"/>
                <w:sz w:val="16"/>
                <w:szCs w:val="16"/>
                <w:lang w:eastAsia="ko-KR"/>
              </w:rPr>
              <w:t>245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4117AF" w14:textId="77777777" w:rsidR="007814D9" w:rsidRPr="00680091" w:rsidRDefault="007814D9"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366725" w14:textId="77777777" w:rsidR="007814D9" w:rsidRPr="00FC2095" w:rsidRDefault="007814D9" w:rsidP="00FC2095">
            <w:pPr>
              <w:pStyle w:val="TAL"/>
              <w:rPr>
                <w:noProof/>
                <w:sz w:val="16"/>
                <w:szCs w:val="16"/>
              </w:rPr>
            </w:pPr>
            <w:r w:rsidRPr="00FC2095">
              <w:rPr>
                <w:noProof/>
                <w:sz w:val="16"/>
                <w:szCs w:val="16"/>
              </w:rPr>
              <w:t>IMS session setup with UE initiated resource reservation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FD6B9" w14:textId="77777777" w:rsidR="007814D9" w:rsidRPr="00680091" w:rsidRDefault="007814D9"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D60B6" w14:textId="77777777" w:rsidR="007814D9" w:rsidRPr="00680091" w:rsidRDefault="007814D9"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EC36A0" w:rsidRPr="004F3974" w14:paraId="74E581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7F7E72" w14:textId="77777777" w:rsidR="00EC36A0" w:rsidRPr="00680091" w:rsidRDefault="00EC36A0"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22AB36" w14:textId="77777777" w:rsidR="00EC36A0" w:rsidRPr="00680091" w:rsidRDefault="00EC36A0"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0F219E" w14:textId="77777777" w:rsidR="00EC36A0" w:rsidRPr="00680091" w:rsidRDefault="00EC36A0"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896C8E" w14:textId="77777777" w:rsidR="00EC36A0" w:rsidRPr="00680091" w:rsidRDefault="00EC36A0" w:rsidP="00680091">
            <w:pPr>
              <w:pStyle w:val="TALChar"/>
              <w:rPr>
                <w:rFonts w:hint="eastAsia"/>
                <w:sz w:val="16"/>
                <w:szCs w:val="16"/>
                <w:lang w:eastAsia="ko-KR"/>
              </w:rPr>
            </w:pPr>
            <w:r w:rsidRPr="00680091">
              <w:rPr>
                <w:rFonts w:hint="eastAsia"/>
                <w:sz w:val="16"/>
                <w:szCs w:val="16"/>
                <w:lang w:eastAsia="ko-KR"/>
              </w:rPr>
              <w:t>246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1692B2" w14:textId="77777777" w:rsidR="00EC36A0" w:rsidRPr="00680091" w:rsidRDefault="00EC36A0"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06B477" w14:textId="77777777" w:rsidR="00EC36A0" w:rsidRPr="00FC2095" w:rsidRDefault="00EC36A0" w:rsidP="00FC2095">
            <w:pPr>
              <w:pStyle w:val="TAL"/>
              <w:rPr>
                <w:noProof/>
                <w:sz w:val="16"/>
                <w:szCs w:val="16"/>
              </w:rPr>
            </w:pPr>
            <w:r w:rsidRPr="00FC2095">
              <w:rPr>
                <w:noProof/>
                <w:sz w:val="16"/>
                <w:szCs w:val="16"/>
              </w:rPr>
              <w:t>Gateway Control session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6388A" w14:textId="77777777" w:rsidR="00EC36A0" w:rsidRPr="00680091" w:rsidRDefault="00EC36A0"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F3AA9F" w14:textId="77777777" w:rsidR="00EC36A0" w:rsidRPr="00680091" w:rsidRDefault="00EC36A0"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FB48BD" w:rsidRPr="004F3974" w14:paraId="6FF5B60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39ABA3A" w14:textId="77777777" w:rsidR="00FB48BD" w:rsidRPr="00680091" w:rsidRDefault="00FB48BD"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1E7132C" w14:textId="77777777" w:rsidR="00FB48BD" w:rsidRPr="00680091" w:rsidRDefault="00FB48BD"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D73922" w14:textId="77777777" w:rsidR="00FB48BD" w:rsidRPr="00680091" w:rsidRDefault="00FB48BD"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B77F09" w14:textId="77777777" w:rsidR="00FB48BD" w:rsidRPr="00680091" w:rsidRDefault="00FB48BD" w:rsidP="00680091">
            <w:pPr>
              <w:pStyle w:val="TALChar"/>
              <w:rPr>
                <w:rFonts w:hint="eastAsia"/>
                <w:sz w:val="16"/>
                <w:szCs w:val="16"/>
                <w:lang w:eastAsia="ko-KR"/>
              </w:rPr>
            </w:pPr>
            <w:r w:rsidRPr="00680091">
              <w:rPr>
                <w:rFonts w:hint="eastAsia"/>
                <w:sz w:val="16"/>
                <w:szCs w:val="16"/>
                <w:lang w:eastAsia="ko-KR"/>
              </w:rPr>
              <w:t>247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9130CC" w14:textId="77777777" w:rsidR="00FB48BD" w:rsidRPr="00680091" w:rsidRDefault="00FB48BD"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A09C240" w14:textId="77777777" w:rsidR="00FB48BD" w:rsidRPr="00FC2095" w:rsidRDefault="00FB48BD" w:rsidP="00FC2095">
            <w:pPr>
              <w:pStyle w:val="TAL"/>
              <w:rPr>
                <w:noProof/>
                <w:sz w:val="16"/>
                <w:szCs w:val="16"/>
              </w:rPr>
            </w:pPr>
            <w:r w:rsidRPr="00FC2095">
              <w:rPr>
                <w:noProof/>
                <w:sz w:val="16"/>
                <w:szCs w:val="16"/>
              </w:rPr>
              <w:t>Default bearer QoS provisioning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6DD750" w14:textId="77777777" w:rsidR="00FB48BD" w:rsidRPr="00680091" w:rsidRDefault="00FB48BD"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9D0A2" w14:textId="77777777" w:rsidR="00FB48BD" w:rsidRPr="00680091" w:rsidRDefault="00FB48BD"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D113D1" w:rsidRPr="004F3974" w14:paraId="7C5F15C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545ECA" w14:textId="77777777" w:rsidR="00D113D1" w:rsidRPr="00680091" w:rsidRDefault="00D113D1"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FC55328" w14:textId="77777777" w:rsidR="00D113D1" w:rsidRPr="00680091" w:rsidRDefault="00D113D1"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141553" w14:textId="77777777" w:rsidR="00D113D1" w:rsidRPr="00680091" w:rsidRDefault="00D113D1" w:rsidP="00680091">
            <w:pPr>
              <w:pStyle w:val="TALChar"/>
              <w:rPr>
                <w:sz w:val="16"/>
                <w:szCs w:val="16"/>
                <w:lang w:eastAsia="ko-KR"/>
              </w:rPr>
            </w:pPr>
            <w:r w:rsidRPr="00680091">
              <w:rPr>
                <w:sz w:val="16"/>
                <w:szCs w:val="16"/>
                <w:lang w:eastAsia="ko-KR"/>
              </w:rPr>
              <w:t>CP-0900</w:t>
            </w:r>
            <w:r w:rsidRPr="00680091">
              <w:rPr>
                <w:rFonts w:hint="eastAsia"/>
                <w:sz w:val="16"/>
                <w:szCs w:val="16"/>
                <w:lang w:eastAsia="ko-KR"/>
              </w:rPr>
              <w:t>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82EB4B" w14:textId="77777777" w:rsidR="00D113D1" w:rsidRPr="00680091" w:rsidRDefault="00D113D1" w:rsidP="00680091">
            <w:pPr>
              <w:pStyle w:val="TALChar"/>
              <w:rPr>
                <w:rFonts w:hint="eastAsia"/>
                <w:sz w:val="16"/>
                <w:szCs w:val="16"/>
                <w:lang w:eastAsia="ko-KR"/>
              </w:rPr>
            </w:pPr>
            <w:r w:rsidRPr="00680091">
              <w:rPr>
                <w:rFonts w:hint="eastAsia"/>
                <w:sz w:val="16"/>
                <w:szCs w:val="16"/>
                <w:lang w:eastAsia="ko-KR"/>
              </w:rPr>
              <w:t>249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289636E" w14:textId="77777777" w:rsidR="00D113D1" w:rsidRPr="00680091" w:rsidRDefault="00D113D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B83BDE" w14:textId="77777777" w:rsidR="00D113D1" w:rsidRPr="00FC2095" w:rsidRDefault="00D113D1" w:rsidP="00FC2095">
            <w:pPr>
              <w:pStyle w:val="TAL"/>
              <w:rPr>
                <w:noProof/>
                <w:sz w:val="16"/>
                <w:szCs w:val="16"/>
              </w:rPr>
            </w:pPr>
            <w:r w:rsidRPr="00FC2095">
              <w:rPr>
                <w:noProof/>
                <w:sz w:val="16"/>
                <w:szCs w:val="16"/>
              </w:rPr>
              <w:t>Renaming ARP-Value AVP to Priority-Level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DD8360" w14:textId="77777777" w:rsidR="00D113D1" w:rsidRPr="00680091" w:rsidRDefault="00D113D1"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05B78B" w14:textId="77777777" w:rsidR="00D113D1" w:rsidRPr="00680091" w:rsidRDefault="00D113D1"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8153B3" w:rsidRPr="004F3974" w14:paraId="124AC88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6D35BAB" w14:textId="77777777" w:rsidR="008153B3" w:rsidRPr="00680091" w:rsidRDefault="008153B3" w:rsidP="00680091">
            <w:pPr>
              <w:pStyle w:val="TALChar"/>
              <w:rPr>
                <w:rFonts w:hint="eastAsia"/>
                <w:snapToGrid w:val="0"/>
                <w:sz w:val="16"/>
                <w:szCs w:val="16"/>
                <w:lang w:eastAsia="ko-KR"/>
              </w:rPr>
            </w:pPr>
            <w:r w:rsidRPr="00680091">
              <w:rPr>
                <w:rFonts w:hint="eastAsia"/>
                <w:snapToGrid w:val="0"/>
                <w:sz w:val="16"/>
                <w:szCs w:val="16"/>
                <w:lang w:eastAsia="ko-KR"/>
              </w:rPr>
              <w:t>03-2009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5708A02" w14:textId="77777777" w:rsidR="008153B3" w:rsidRPr="00680091" w:rsidRDefault="008153B3" w:rsidP="00680091">
            <w:pPr>
              <w:pStyle w:val="TALChar"/>
              <w:rPr>
                <w:rFonts w:hint="eastAsia"/>
                <w:sz w:val="16"/>
                <w:szCs w:val="16"/>
                <w:lang w:eastAsia="ko-KR"/>
              </w:rPr>
            </w:pPr>
            <w:r w:rsidRPr="00680091">
              <w:rPr>
                <w:rFonts w:hint="eastAsia"/>
                <w:sz w:val="16"/>
                <w:szCs w:val="16"/>
                <w:lang w:eastAsia="ko-KR"/>
              </w:rPr>
              <w:t>TSG#43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6B553A" w14:textId="77777777" w:rsidR="008153B3" w:rsidRPr="00680091" w:rsidRDefault="008153B3" w:rsidP="00680091">
            <w:pPr>
              <w:pStyle w:val="TALChar"/>
              <w:rPr>
                <w:rFonts w:hint="eastAsia"/>
                <w:sz w:val="16"/>
                <w:szCs w:val="16"/>
                <w:lang w:eastAsia="ko-KR"/>
              </w:rPr>
            </w:pPr>
            <w:r w:rsidRPr="00680091">
              <w:rPr>
                <w:rFonts w:hint="eastAsia"/>
                <w:sz w:val="16"/>
                <w:szCs w:val="16"/>
                <w:lang w:eastAsia="ko-KR"/>
              </w:rPr>
              <w:t>CP-090268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B17E7F" w14:textId="77777777" w:rsidR="008153B3" w:rsidRPr="00680091" w:rsidRDefault="008153B3" w:rsidP="00680091">
            <w:pPr>
              <w:pStyle w:val="TALChar"/>
              <w:rPr>
                <w:rFonts w:hint="eastAsia"/>
                <w:sz w:val="16"/>
                <w:szCs w:val="16"/>
                <w:lang w:eastAsia="ko-KR"/>
              </w:rPr>
            </w:pPr>
            <w:r w:rsidRPr="00680091">
              <w:rPr>
                <w:sz w:val="16"/>
                <w:szCs w:val="16"/>
                <w:lang w:eastAsia="ko-KR"/>
              </w:rPr>
              <w:t>253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4E7B3F" w14:textId="77777777" w:rsidR="008153B3" w:rsidRPr="00FC2095" w:rsidRDefault="008153B3"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EDAE0B3" w14:textId="77777777" w:rsidR="008153B3" w:rsidRPr="00FC2095" w:rsidRDefault="008153B3" w:rsidP="00FC2095">
            <w:pPr>
              <w:pStyle w:val="TAL"/>
              <w:rPr>
                <w:noProof/>
                <w:sz w:val="16"/>
                <w:szCs w:val="16"/>
              </w:rPr>
            </w:pPr>
            <w:r w:rsidRPr="00FC2095">
              <w:rPr>
                <w:noProof/>
                <w:sz w:val="16"/>
                <w:szCs w:val="16"/>
              </w:rPr>
              <w:t>Clarification for TFT operations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B1170" w14:textId="77777777" w:rsidR="008153B3" w:rsidRPr="00680091" w:rsidRDefault="008153B3" w:rsidP="00680091">
            <w:pPr>
              <w:pStyle w:val="TALChar"/>
              <w:rPr>
                <w:rFonts w:hint="eastAsia"/>
                <w:snapToGrid w:val="0"/>
                <w:sz w:val="16"/>
                <w:szCs w:val="16"/>
                <w:lang w:eastAsia="ko-KR"/>
              </w:rPr>
            </w:pPr>
            <w:r w:rsidRPr="00680091">
              <w:rPr>
                <w:rFonts w:hint="eastAsia"/>
                <w:snapToGrid w:val="0"/>
                <w:sz w:val="16"/>
                <w:szCs w:val="16"/>
                <w:lang w:eastAsia="ko-KR"/>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8CA6E" w14:textId="77777777" w:rsidR="008153B3" w:rsidRPr="00680091" w:rsidRDefault="008153B3" w:rsidP="00680091">
            <w:pPr>
              <w:pStyle w:val="TALChar"/>
              <w:rPr>
                <w:rFonts w:hint="eastAsia"/>
                <w:snapToGrid w:val="0"/>
                <w:sz w:val="16"/>
                <w:szCs w:val="16"/>
                <w:lang w:eastAsia="ko-KR"/>
              </w:rPr>
            </w:pPr>
            <w:r w:rsidRPr="00680091">
              <w:rPr>
                <w:rFonts w:hint="eastAsia"/>
                <w:snapToGrid w:val="0"/>
                <w:sz w:val="16"/>
                <w:szCs w:val="16"/>
                <w:lang w:eastAsia="ko-KR"/>
              </w:rPr>
              <w:t>8.3.0</w:t>
            </w:r>
          </w:p>
        </w:tc>
      </w:tr>
      <w:tr w:rsidR="00B66057" w:rsidRPr="004F3974" w14:paraId="1E0E39F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FB084E"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7A7374"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ABD7D3"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837358"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254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ECF1ED"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09EDC9" w14:textId="77777777" w:rsidR="00B66057" w:rsidRPr="00FC2095" w:rsidRDefault="00B66057" w:rsidP="00FC2095">
            <w:pPr>
              <w:pStyle w:val="TAL"/>
              <w:rPr>
                <w:noProof/>
                <w:sz w:val="16"/>
                <w:szCs w:val="16"/>
              </w:rPr>
            </w:pPr>
            <w:r w:rsidRPr="00FC2095">
              <w:rPr>
                <w:noProof/>
                <w:sz w:val="16"/>
                <w:szCs w:val="16"/>
              </w:rPr>
              <w:t>Priority level for the default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F405F3"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4EB28"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B66057" w:rsidRPr="004F3974" w14:paraId="42549A9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2D3A4A9"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60A3A3"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727F8E"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942E2C" w14:textId="77777777" w:rsidR="00B66057" w:rsidRPr="00680091" w:rsidRDefault="00B66057" w:rsidP="00680091">
            <w:pPr>
              <w:pStyle w:val="TALChar"/>
              <w:rPr>
                <w:rFonts w:hint="eastAsia"/>
                <w:sz w:val="16"/>
                <w:szCs w:val="16"/>
                <w:lang w:eastAsia="ko-KR"/>
              </w:rPr>
            </w:pPr>
            <w:r w:rsidRPr="00680091">
              <w:rPr>
                <w:rFonts w:hint="eastAsia"/>
                <w:sz w:val="16"/>
                <w:szCs w:val="16"/>
                <w:lang w:eastAsia="ko-KR"/>
              </w:rPr>
              <w:t>255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BC21AE" w14:textId="77777777" w:rsidR="00B66057" w:rsidRPr="00FC2095" w:rsidRDefault="00B66057"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64E5ED" w14:textId="77777777" w:rsidR="00B66057" w:rsidRPr="00FC2095" w:rsidRDefault="00B66057" w:rsidP="00FC2095">
            <w:pPr>
              <w:pStyle w:val="TAL"/>
              <w:rPr>
                <w:noProof/>
                <w:sz w:val="16"/>
                <w:szCs w:val="16"/>
              </w:rPr>
            </w:pPr>
            <w:r w:rsidRPr="00FC2095">
              <w:rPr>
                <w:noProof/>
                <w:sz w:val="16"/>
                <w:szCs w:val="16"/>
              </w:rPr>
              <w:t>QoS negotiation in 3GPP-EPS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5AD82"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E2A2B" w14:textId="77777777" w:rsidR="00B66057" w:rsidRPr="00680091" w:rsidRDefault="00B66057"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742EC8" w:rsidRPr="004F3974" w14:paraId="3B38557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BAC2E8" w14:textId="77777777" w:rsidR="00742EC8" w:rsidRPr="00680091" w:rsidRDefault="00742EC8"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1D41F64" w14:textId="77777777" w:rsidR="00742EC8" w:rsidRPr="00680091" w:rsidRDefault="00742EC8"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C50264" w14:textId="77777777" w:rsidR="00742EC8" w:rsidRPr="00680091" w:rsidRDefault="00742EC8"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F97F9C" w14:textId="77777777" w:rsidR="00742EC8" w:rsidRPr="00680091" w:rsidRDefault="00742EC8" w:rsidP="00680091">
            <w:pPr>
              <w:pStyle w:val="TALChar"/>
              <w:rPr>
                <w:rFonts w:hint="eastAsia"/>
                <w:sz w:val="16"/>
                <w:szCs w:val="16"/>
                <w:lang w:eastAsia="ko-KR"/>
              </w:rPr>
            </w:pPr>
            <w:r w:rsidRPr="00680091">
              <w:rPr>
                <w:rFonts w:hint="eastAsia"/>
                <w:sz w:val="16"/>
                <w:szCs w:val="16"/>
                <w:lang w:eastAsia="ko-KR"/>
              </w:rPr>
              <w:t>256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A14FDF" w14:textId="77777777" w:rsidR="00742EC8" w:rsidRPr="00680091" w:rsidRDefault="00742EC8"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8213CE" w14:textId="77777777" w:rsidR="00742EC8" w:rsidRPr="00FC2095" w:rsidRDefault="00742EC8" w:rsidP="00FC2095">
            <w:pPr>
              <w:pStyle w:val="TAL"/>
              <w:rPr>
                <w:noProof/>
                <w:sz w:val="16"/>
                <w:szCs w:val="16"/>
              </w:rPr>
            </w:pPr>
            <w:r w:rsidRPr="00FC2095">
              <w:rPr>
                <w:noProof/>
                <w:sz w:val="16"/>
                <w:szCs w:val="16"/>
              </w:rPr>
              <w:t>IMS signalling bearer handling for network initiated bearers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E67A1" w14:textId="77777777" w:rsidR="00742EC8" w:rsidRPr="00680091" w:rsidRDefault="00742EC8"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A6243" w14:textId="77777777" w:rsidR="00742EC8" w:rsidRPr="00680091" w:rsidRDefault="00742EC8"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A75329" w:rsidRPr="004F3974" w14:paraId="570C0B7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34A29A" w14:textId="77777777" w:rsidR="00A75329" w:rsidRPr="00680091" w:rsidRDefault="00A75329"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4EFA5D" w14:textId="77777777" w:rsidR="00A75329" w:rsidRPr="00680091" w:rsidRDefault="00A75329"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E7848C" w14:textId="77777777" w:rsidR="00A75329" w:rsidRPr="00680091" w:rsidRDefault="00A75329"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D4C2A1" w14:textId="77777777" w:rsidR="00A75329" w:rsidRPr="00680091" w:rsidRDefault="00A75329" w:rsidP="00680091">
            <w:pPr>
              <w:pStyle w:val="TALChar"/>
              <w:rPr>
                <w:rFonts w:hint="eastAsia"/>
                <w:sz w:val="16"/>
                <w:szCs w:val="16"/>
                <w:lang w:eastAsia="ko-KR"/>
              </w:rPr>
            </w:pPr>
            <w:r w:rsidRPr="00680091">
              <w:rPr>
                <w:rFonts w:hint="eastAsia"/>
                <w:sz w:val="16"/>
                <w:szCs w:val="16"/>
                <w:lang w:eastAsia="ko-KR"/>
              </w:rPr>
              <w:t>257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3B772C" w14:textId="77777777" w:rsidR="00A75329" w:rsidRPr="00680091" w:rsidRDefault="00A75329"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57C747" w14:textId="77777777" w:rsidR="00A75329" w:rsidRPr="00FC2095" w:rsidRDefault="00A75329" w:rsidP="00FC2095">
            <w:pPr>
              <w:pStyle w:val="TAL"/>
              <w:rPr>
                <w:noProof/>
                <w:sz w:val="16"/>
                <w:szCs w:val="16"/>
              </w:rPr>
            </w:pPr>
            <w:r w:rsidRPr="00FC2095">
              <w:rPr>
                <w:noProof/>
                <w:sz w:val="16"/>
                <w:szCs w:val="16"/>
              </w:rPr>
              <w:t>Reporting event trigger value to the PCEF when Gxx is used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49EAB" w14:textId="77777777" w:rsidR="00A75329" w:rsidRPr="00680091" w:rsidRDefault="00A75329"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808F3" w14:textId="77777777" w:rsidR="00A75329" w:rsidRPr="00680091" w:rsidRDefault="00A75329"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8553C1" w:rsidRPr="004F3974" w14:paraId="00B3700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42004F6" w14:textId="77777777" w:rsidR="008553C1" w:rsidRPr="00680091" w:rsidRDefault="008553C1"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B6AFE19" w14:textId="77777777" w:rsidR="008553C1" w:rsidRPr="00680091" w:rsidRDefault="008553C1"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A2EFC8" w14:textId="77777777" w:rsidR="008553C1" w:rsidRPr="00680091" w:rsidRDefault="008553C1"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D5984F" w14:textId="77777777" w:rsidR="008553C1" w:rsidRPr="00680091" w:rsidRDefault="008553C1" w:rsidP="00680091">
            <w:pPr>
              <w:pStyle w:val="TALChar"/>
              <w:rPr>
                <w:rFonts w:hint="eastAsia"/>
                <w:sz w:val="16"/>
                <w:szCs w:val="16"/>
                <w:lang w:eastAsia="ko-KR"/>
              </w:rPr>
            </w:pPr>
            <w:r w:rsidRPr="00680091">
              <w:rPr>
                <w:rFonts w:hint="eastAsia"/>
                <w:sz w:val="16"/>
                <w:szCs w:val="16"/>
                <w:lang w:eastAsia="ko-KR"/>
              </w:rPr>
              <w:t>258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40E192" w14:textId="77777777" w:rsidR="008553C1" w:rsidRPr="00680091" w:rsidRDefault="008553C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1A73D5" w14:textId="77777777" w:rsidR="008553C1" w:rsidRPr="00FC2095" w:rsidRDefault="008553C1" w:rsidP="00FC2095">
            <w:pPr>
              <w:pStyle w:val="TAL"/>
              <w:rPr>
                <w:noProof/>
                <w:sz w:val="16"/>
                <w:szCs w:val="16"/>
              </w:rPr>
            </w:pPr>
            <w:r w:rsidRPr="00FC2095">
              <w:rPr>
                <w:noProof/>
                <w:sz w:val="16"/>
                <w:szCs w:val="16"/>
              </w:rPr>
              <w:t>Extend Rule-Failure-Code AVP with UNSUCCESSFUL-QoS-VALIDATION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A8B65" w14:textId="77777777" w:rsidR="008553C1" w:rsidRPr="00680091" w:rsidRDefault="008553C1"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27370" w14:textId="77777777" w:rsidR="008553C1" w:rsidRPr="00680091" w:rsidRDefault="008553C1"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D43E7E" w:rsidRPr="004F3974" w14:paraId="3455E45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DE469C" w14:textId="77777777" w:rsidR="00D43E7E" w:rsidRPr="00680091" w:rsidRDefault="00D43E7E"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047CF1A" w14:textId="77777777" w:rsidR="00D43E7E" w:rsidRPr="00680091" w:rsidRDefault="00D43E7E"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E0E433" w14:textId="77777777" w:rsidR="00D43E7E" w:rsidRPr="00680091" w:rsidRDefault="00D43E7E"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9F4481" w14:textId="77777777" w:rsidR="00D43E7E" w:rsidRPr="00680091" w:rsidRDefault="00D43E7E" w:rsidP="00680091">
            <w:pPr>
              <w:pStyle w:val="TALChar"/>
              <w:rPr>
                <w:rFonts w:hint="eastAsia"/>
                <w:sz w:val="16"/>
                <w:szCs w:val="16"/>
                <w:lang w:eastAsia="ko-KR"/>
              </w:rPr>
            </w:pPr>
            <w:r w:rsidRPr="00680091">
              <w:rPr>
                <w:rFonts w:hint="eastAsia"/>
                <w:sz w:val="16"/>
                <w:szCs w:val="16"/>
                <w:lang w:eastAsia="ko-KR"/>
              </w:rPr>
              <w:t>260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13E9BF" w14:textId="77777777" w:rsidR="00D43E7E" w:rsidRPr="00FC2095" w:rsidRDefault="00D43E7E"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FB18E8" w14:textId="77777777" w:rsidR="00D43E7E" w:rsidRPr="00FC2095" w:rsidRDefault="00D43E7E" w:rsidP="00FC2095">
            <w:pPr>
              <w:pStyle w:val="TAL"/>
              <w:rPr>
                <w:noProof/>
                <w:sz w:val="16"/>
                <w:szCs w:val="16"/>
              </w:rPr>
            </w:pPr>
            <w:r w:rsidRPr="00FC2095">
              <w:rPr>
                <w:noProof/>
                <w:sz w:val="16"/>
                <w:szCs w:val="16"/>
              </w:rPr>
              <w:t>QoS per QCI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751ED" w14:textId="77777777" w:rsidR="00D43E7E" w:rsidRPr="00680091" w:rsidRDefault="00D43E7E"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BC2D" w14:textId="77777777" w:rsidR="00D43E7E" w:rsidRPr="00680091" w:rsidRDefault="00D43E7E"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6D1133" w:rsidRPr="004F3974" w14:paraId="2552D91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E2596D9" w14:textId="77777777" w:rsidR="006D1133" w:rsidRPr="00680091" w:rsidRDefault="006D1133"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318FA57" w14:textId="77777777" w:rsidR="006D1133" w:rsidRPr="00680091" w:rsidRDefault="006D1133"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48D0F1" w14:textId="77777777" w:rsidR="006D1133" w:rsidRPr="00680091" w:rsidRDefault="006D1133"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8498A0" w14:textId="77777777" w:rsidR="006D1133" w:rsidRPr="00680091" w:rsidRDefault="006D1133" w:rsidP="00680091">
            <w:pPr>
              <w:pStyle w:val="TALChar"/>
              <w:rPr>
                <w:rFonts w:hint="eastAsia"/>
                <w:sz w:val="16"/>
                <w:szCs w:val="16"/>
                <w:lang w:eastAsia="ko-KR"/>
              </w:rPr>
            </w:pPr>
            <w:r w:rsidRPr="00680091">
              <w:rPr>
                <w:rFonts w:hint="eastAsia"/>
                <w:sz w:val="16"/>
                <w:szCs w:val="16"/>
                <w:lang w:eastAsia="ko-KR"/>
              </w:rPr>
              <w:t>261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DFFB41" w14:textId="77777777" w:rsidR="006D1133" w:rsidRPr="00680091" w:rsidRDefault="006D1133"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B6D13E" w14:textId="77777777" w:rsidR="006D1133" w:rsidRPr="00FC2095" w:rsidRDefault="006D1133" w:rsidP="00FC2095">
            <w:pPr>
              <w:pStyle w:val="TAL"/>
              <w:rPr>
                <w:noProof/>
                <w:sz w:val="16"/>
                <w:szCs w:val="16"/>
              </w:rPr>
            </w:pPr>
            <w:r w:rsidRPr="00FC2095">
              <w:rPr>
                <w:noProof/>
                <w:sz w:val="16"/>
                <w:szCs w:val="16"/>
              </w:rPr>
              <w:t>QoS per APN, etc.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60F32" w14:textId="77777777" w:rsidR="006D1133" w:rsidRPr="00680091" w:rsidRDefault="006D1133"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19236" w14:textId="77777777" w:rsidR="006D1133" w:rsidRPr="00680091" w:rsidRDefault="006D1133"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D61468" w:rsidRPr="004F3974" w14:paraId="4ACC56D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65E2489" w14:textId="77777777" w:rsidR="00D61468" w:rsidRPr="00680091" w:rsidRDefault="00D61468"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4AC80ED" w14:textId="77777777" w:rsidR="00D61468" w:rsidRPr="00680091" w:rsidRDefault="00D61468"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DABFF7" w14:textId="77777777" w:rsidR="00D61468" w:rsidRPr="00680091" w:rsidRDefault="00D61468"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034597" w14:textId="77777777" w:rsidR="00D61468" w:rsidRPr="00680091" w:rsidRDefault="00D61468" w:rsidP="00680091">
            <w:pPr>
              <w:pStyle w:val="TALChar"/>
              <w:rPr>
                <w:rFonts w:hint="eastAsia"/>
                <w:sz w:val="16"/>
                <w:szCs w:val="16"/>
                <w:lang w:eastAsia="ko-KR"/>
              </w:rPr>
            </w:pPr>
            <w:r w:rsidRPr="00680091">
              <w:rPr>
                <w:rFonts w:hint="eastAsia"/>
                <w:sz w:val="16"/>
                <w:szCs w:val="16"/>
                <w:lang w:eastAsia="ko-KR"/>
              </w:rPr>
              <w:t>262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918A0D" w14:textId="77777777" w:rsidR="00D61468" w:rsidRPr="00680091" w:rsidRDefault="00D61468"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69C02E" w14:textId="77777777" w:rsidR="00D61468" w:rsidRPr="00FC2095" w:rsidRDefault="00D61468" w:rsidP="00FC2095">
            <w:pPr>
              <w:pStyle w:val="TAL"/>
              <w:rPr>
                <w:noProof/>
                <w:sz w:val="16"/>
                <w:szCs w:val="16"/>
              </w:rPr>
            </w:pPr>
            <w:r w:rsidRPr="00FC2095">
              <w:rPr>
                <w:noProof/>
                <w:sz w:val="16"/>
                <w:szCs w:val="16"/>
              </w:rPr>
              <w:t>Handling Multiple BBERF - BBERF Reclassification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FE8C09" w14:textId="77777777" w:rsidR="00D61468" w:rsidRPr="00680091" w:rsidRDefault="00D61468"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F21B0" w14:textId="77777777" w:rsidR="00D61468" w:rsidRPr="00680091" w:rsidRDefault="00D61468"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983F3A" w:rsidRPr="004F3974" w14:paraId="26A2175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2C8A9E" w14:textId="77777777" w:rsidR="00983F3A" w:rsidRPr="00680091" w:rsidRDefault="00983F3A"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CE8352" w14:textId="77777777" w:rsidR="00983F3A" w:rsidRPr="00680091" w:rsidRDefault="00983F3A"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90DC45" w14:textId="77777777" w:rsidR="00983F3A" w:rsidRPr="00680091" w:rsidRDefault="00983F3A"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5F2A18" w14:textId="77777777" w:rsidR="00983F3A" w:rsidRPr="00680091" w:rsidRDefault="00983F3A" w:rsidP="00680091">
            <w:pPr>
              <w:pStyle w:val="TALChar"/>
              <w:rPr>
                <w:rFonts w:hint="eastAsia"/>
                <w:sz w:val="16"/>
                <w:szCs w:val="16"/>
                <w:lang w:eastAsia="ko-KR"/>
              </w:rPr>
            </w:pPr>
            <w:r w:rsidRPr="00680091">
              <w:rPr>
                <w:rFonts w:hint="eastAsia"/>
                <w:sz w:val="16"/>
                <w:szCs w:val="16"/>
                <w:lang w:eastAsia="ko-KR"/>
              </w:rPr>
              <w:t>266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DEAB31" w14:textId="77777777" w:rsidR="00983F3A" w:rsidRPr="00680091" w:rsidRDefault="00983F3A"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5A53CA" w14:textId="77777777" w:rsidR="00983F3A" w:rsidRPr="00FC2095" w:rsidRDefault="00983F3A" w:rsidP="00FC2095">
            <w:pPr>
              <w:pStyle w:val="TAL"/>
              <w:rPr>
                <w:noProof/>
                <w:sz w:val="16"/>
                <w:szCs w:val="16"/>
              </w:rPr>
            </w:pPr>
            <w:r w:rsidRPr="00FC2095">
              <w:rPr>
                <w:noProof/>
                <w:sz w:val="16"/>
                <w:szCs w:val="16"/>
              </w:rPr>
              <w:t>Correction to feature bit definition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4D2FD2" w14:textId="77777777" w:rsidR="00983F3A" w:rsidRPr="00680091" w:rsidRDefault="00983F3A"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0510D" w14:textId="77777777" w:rsidR="00983F3A" w:rsidRPr="00680091" w:rsidRDefault="00983F3A"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D008B0" w:rsidRPr="004F3974" w14:paraId="0F51EAE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3657616" w14:textId="77777777" w:rsidR="00D008B0" w:rsidRPr="00680091" w:rsidRDefault="00D008B0"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67006E7" w14:textId="77777777" w:rsidR="00D008B0" w:rsidRPr="00680091" w:rsidRDefault="00D008B0"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C5AEC0" w14:textId="77777777" w:rsidR="00D008B0" w:rsidRPr="00680091" w:rsidRDefault="00D008B0"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CDC5A2" w14:textId="77777777" w:rsidR="00D008B0" w:rsidRPr="00680091" w:rsidRDefault="00D008B0" w:rsidP="00680091">
            <w:pPr>
              <w:pStyle w:val="TALChar"/>
              <w:rPr>
                <w:rFonts w:hint="eastAsia"/>
                <w:sz w:val="16"/>
                <w:szCs w:val="16"/>
                <w:lang w:eastAsia="ko-KR"/>
              </w:rPr>
            </w:pPr>
            <w:r w:rsidRPr="00680091">
              <w:rPr>
                <w:rFonts w:hint="eastAsia"/>
                <w:sz w:val="16"/>
                <w:szCs w:val="16"/>
                <w:lang w:eastAsia="ko-KR"/>
              </w:rPr>
              <w:t>267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5238F13" w14:textId="77777777" w:rsidR="00D008B0" w:rsidRPr="00680091" w:rsidRDefault="00D008B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034A0B9" w14:textId="77777777" w:rsidR="00D008B0" w:rsidRPr="00FC2095" w:rsidRDefault="00D008B0" w:rsidP="00FC2095">
            <w:pPr>
              <w:pStyle w:val="TAL"/>
              <w:rPr>
                <w:noProof/>
                <w:sz w:val="16"/>
                <w:szCs w:val="16"/>
              </w:rPr>
            </w:pPr>
            <w:r w:rsidRPr="00FC2095">
              <w:rPr>
                <w:noProof/>
                <w:sz w:val="16"/>
                <w:szCs w:val="16"/>
              </w:rPr>
              <w:t>Additional filter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6A45C" w14:textId="77777777" w:rsidR="00D008B0" w:rsidRPr="00680091" w:rsidRDefault="00D008B0"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C3E62" w14:textId="77777777" w:rsidR="00D008B0" w:rsidRPr="00680091" w:rsidRDefault="00D008B0"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A24D2F" w:rsidRPr="004F3974" w14:paraId="5225DA0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4AC72D5" w14:textId="77777777" w:rsidR="00A24D2F" w:rsidRPr="00680091" w:rsidRDefault="00A24D2F"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BE3EF3" w14:textId="77777777" w:rsidR="00A24D2F" w:rsidRPr="00680091" w:rsidRDefault="00A24D2F"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81EDDB" w14:textId="77777777" w:rsidR="00A24D2F" w:rsidRPr="00680091" w:rsidRDefault="00A24D2F"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8ED4E2" w14:textId="77777777" w:rsidR="00A24D2F" w:rsidRPr="00680091" w:rsidRDefault="00A24D2F" w:rsidP="00680091">
            <w:pPr>
              <w:pStyle w:val="TALChar"/>
              <w:rPr>
                <w:rFonts w:hint="eastAsia"/>
                <w:sz w:val="16"/>
                <w:szCs w:val="16"/>
                <w:lang w:eastAsia="ko-KR"/>
              </w:rPr>
            </w:pPr>
            <w:r w:rsidRPr="00680091">
              <w:rPr>
                <w:rFonts w:hint="eastAsia"/>
                <w:sz w:val="16"/>
                <w:szCs w:val="16"/>
                <w:lang w:eastAsia="ko-KR"/>
              </w:rPr>
              <w:t>268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89B259" w14:textId="77777777" w:rsidR="00A24D2F" w:rsidRPr="00680091" w:rsidRDefault="00A24D2F"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98BEEC7" w14:textId="77777777" w:rsidR="00A24D2F" w:rsidRPr="00FC2095" w:rsidRDefault="00A24D2F" w:rsidP="00FC2095">
            <w:pPr>
              <w:pStyle w:val="TAL"/>
              <w:rPr>
                <w:noProof/>
                <w:sz w:val="16"/>
                <w:szCs w:val="16"/>
              </w:rPr>
            </w:pPr>
            <w:r w:rsidRPr="00FC2095">
              <w:rPr>
                <w:noProof/>
                <w:sz w:val="16"/>
                <w:szCs w:val="16"/>
              </w:rPr>
              <w:t>Charging ID for S2c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4183F" w14:textId="77777777" w:rsidR="00A24D2F" w:rsidRPr="00680091" w:rsidRDefault="00A24D2F"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2D518" w14:textId="77777777" w:rsidR="00A24D2F" w:rsidRPr="00680091" w:rsidRDefault="00A24D2F"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435DB4" w:rsidRPr="004F3974" w14:paraId="4632631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1291B94" w14:textId="77777777" w:rsidR="00435DB4" w:rsidRPr="00680091" w:rsidRDefault="00435DB4"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113AD9E" w14:textId="77777777" w:rsidR="00435DB4" w:rsidRPr="00680091" w:rsidRDefault="00435DB4"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F870B9" w14:textId="77777777" w:rsidR="00435DB4" w:rsidRPr="00680091" w:rsidRDefault="00435DB4" w:rsidP="00680091">
            <w:pPr>
              <w:pStyle w:val="TALChar"/>
              <w:rPr>
                <w:rFonts w:hint="eastAsia"/>
                <w:sz w:val="16"/>
                <w:szCs w:val="16"/>
                <w:lang w:eastAsia="ko-KR"/>
              </w:rPr>
            </w:pPr>
            <w:r w:rsidRPr="00680091">
              <w:rPr>
                <w:rFonts w:hint="eastAsia"/>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093974" w14:textId="77777777" w:rsidR="00435DB4" w:rsidRPr="00680091" w:rsidRDefault="00435DB4" w:rsidP="00680091">
            <w:pPr>
              <w:pStyle w:val="TALChar"/>
              <w:rPr>
                <w:rFonts w:hint="eastAsia"/>
                <w:sz w:val="16"/>
                <w:szCs w:val="16"/>
                <w:lang w:eastAsia="ko-KR"/>
              </w:rPr>
            </w:pPr>
            <w:r w:rsidRPr="00680091">
              <w:rPr>
                <w:rFonts w:hint="eastAsia"/>
                <w:sz w:val="16"/>
                <w:szCs w:val="16"/>
                <w:lang w:eastAsia="ko-KR"/>
              </w:rPr>
              <w:t>270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EE0596" w14:textId="77777777" w:rsidR="00435DB4" w:rsidRPr="00680091" w:rsidRDefault="00435DB4"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A591B4A" w14:textId="77777777" w:rsidR="00435DB4" w:rsidRPr="00FC2095" w:rsidRDefault="00435DB4" w:rsidP="00FC2095">
            <w:pPr>
              <w:pStyle w:val="TAL"/>
              <w:rPr>
                <w:noProof/>
                <w:sz w:val="16"/>
                <w:szCs w:val="16"/>
              </w:rPr>
            </w:pPr>
            <w:r w:rsidRPr="00FC2095">
              <w:rPr>
                <w:noProof/>
                <w:sz w:val="16"/>
                <w:szCs w:val="16"/>
              </w:rPr>
              <w:t>Precedence based on IP-CAN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8D0E2" w14:textId="77777777" w:rsidR="00435DB4" w:rsidRPr="00680091" w:rsidRDefault="00435DB4"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23043" w14:textId="77777777" w:rsidR="00435DB4" w:rsidRPr="00680091" w:rsidRDefault="00435DB4"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9E394E" w:rsidRPr="004F3974" w14:paraId="350591B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1040A6" w14:textId="77777777" w:rsidR="009E394E" w:rsidRPr="00680091" w:rsidRDefault="009E394E"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8CEB3D" w14:textId="77777777" w:rsidR="009E394E" w:rsidRPr="00680091" w:rsidRDefault="009E394E"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2928DA" w14:textId="77777777" w:rsidR="009E394E" w:rsidRPr="00680091" w:rsidRDefault="009E394E"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10F4AF" w14:textId="77777777" w:rsidR="009E394E" w:rsidRPr="00680091" w:rsidRDefault="009E394E" w:rsidP="00680091">
            <w:pPr>
              <w:pStyle w:val="TALChar"/>
              <w:rPr>
                <w:rFonts w:hint="eastAsia"/>
                <w:sz w:val="16"/>
                <w:szCs w:val="16"/>
                <w:lang w:eastAsia="ko-KR"/>
              </w:rPr>
            </w:pPr>
            <w:r w:rsidRPr="00680091">
              <w:rPr>
                <w:rFonts w:hint="eastAsia"/>
                <w:sz w:val="16"/>
                <w:szCs w:val="16"/>
                <w:lang w:eastAsia="ko-KR"/>
              </w:rPr>
              <w:t>271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C87ADF8" w14:textId="77777777" w:rsidR="009E394E" w:rsidRPr="00680091" w:rsidRDefault="009E394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C29FF79" w14:textId="77777777" w:rsidR="009E394E" w:rsidRPr="00FC2095" w:rsidRDefault="009E394E" w:rsidP="00FC2095">
            <w:pPr>
              <w:pStyle w:val="TAL"/>
              <w:rPr>
                <w:noProof/>
                <w:sz w:val="16"/>
                <w:szCs w:val="16"/>
              </w:rPr>
            </w:pPr>
            <w:r w:rsidRPr="00FC2095">
              <w:rPr>
                <w:noProof/>
                <w:sz w:val="16"/>
                <w:szCs w:val="16"/>
              </w:rPr>
              <w:t>Corrections in multiple BBF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AB2E0" w14:textId="77777777" w:rsidR="009E394E" w:rsidRPr="00680091" w:rsidRDefault="009E394E"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D2732" w14:textId="77777777" w:rsidR="009E394E" w:rsidRPr="00680091" w:rsidRDefault="009E394E"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AE0E26" w:rsidRPr="004F3974" w14:paraId="66AB71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1B2F5B0" w14:textId="77777777" w:rsidR="00AE0E26" w:rsidRPr="00680091" w:rsidRDefault="00AE0E26"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988383B" w14:textId="77777777" w:rsidR="00AE0E26" w:rsidRPr="00680091" w:rsidRDefault="00AE0E26"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E1FA5D" w14:textId="77777777" w:rsidR="00AE0E26" w:rsidRPr="00680091" w:rsidRDefault="00AE0E26"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4E8DD7" w14:textId="77777777" w:rsidR="00AE0E26" w:rsidRPr="00680091" w:rsidRDefault="00AE0E26" w:rsidP="00680091">
            <w:pPr>
              <w:pStyle w:val="TALChar"/>
              <w:rPr>
                <w:rFonts w:hint="eastAsia"/>
                <w:sz w:val="16"/>
                <w:szCs w:val="16"/>
                <w:lang w:eastAsia="ko-KR"/>
              </w:rPr>
            </w:pPr>
            <w:r w:rsidRPr="00680091">
              <w:rPr>
                <w:rFonts w:hint="eastAsia"/>
                <w:sz w:val="16"/>
                <w:szCs w:val="16"/>
                <w:lang w:eastAsia="ko-KR"/>
              </w:rPr>
              <w:t>272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A43298" w14:textId="77777777" w:rsidR="00AE0E26" w:rsidRPr="00FC2095" w:rsidRDefault="00AE0E26"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B35C19D" w14:textId="77777777" w:rsidR="00AE0E26" w:rsidRPr="00FC2095" w:rsidRDefault="00AE0E26" w:rsidP="00FC2095">
            <w:pPr>
              <w:pStyle w:val="TAL"/>
              <w:rPr>
                <w:noProof/>
                <w:sz w:val="16"/>
                <w:szCs w:val="16"/>
                <w:lang w:eastAsia="ko-KR"/>
              </w:rPr>
            </w:pPr>
            <w:r w:rsidRPr="00FC2095">
              <w:rPr>
                <w:noProof/>
                <w:sz w:val="16"/>
                <w:szCs w:val="16"/>
                <w:lang w:eastAsia="ko-KR"/>
              </w:rPr>
              <w:t>Correction of Gx CCR Message Format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1A06B" w14:textId="77777777" w:rsidR="00AE0E26" w:rsidRPr="00680091" w:rsidRDefault="00AE0E26"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3F06E" w14:textId="77777777" w:rsidR="00AE0E26" w:rsidRPr="00680091" w:rsidRDefault="00AE0E26"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A92C00" w:rsidRPr="004F3974" w14:paraId="287A53F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A281E73" w14:textId="77777777" w:rsidR="00A92C00" w:rsidRPr="00680091" w:rsidRDefault="00A92C00"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2507AE" w14:textId="77777777" w:rsidR="00A92C00" w:rsidRPr="00680091" w:rsidRDefault="00A92C00"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A47940" w14:textId="77777777" w:rsidR="00A92C00" w:rsidRPr="00680091" w:rsidRDefault="00A92C00"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CC5A53" w14:textId="77777777" w:rsidR="00A92C00" w:rsidRPr="00680091" w:rsidRDefault="00A92C00" w:rsidP="00680091">
            <w:pPr>
              <w:pStyle w:val="TALChar"/>
              <w:rPr>
                <w:rFonts w:hint="eastAsia"/>
                <w:sz w:val="16"/>
                <w:szCs w:val="16"/>
                <w:lang w:eastAsia="ko-KR"/>
              </w:rPr>
            </w:pPr>
            <w:r w:rsidRPr="00680091">
              <w:rPr>
                <w:rFonts w:hint="eastAsia"/>
                <w:sz w:val="16"/>
                <w:szCs w:val="16"/>
                <w:lang w:eastAsia="ko-KR"/>
              </w:rPr>
              <w:t>273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B20655" w14:textId="77777777" w:rsidR="00A92C00" w:rsidRPr="00FC2095" w:rsidRDefault="00A92C00"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A9BF1A" w14:textId="77777777" w:rsidR="00A92C00" w:rsidRPr="00FC2095" w:rsidRDefault="00A92C00" w:rsidP="00FC2095">
            <w:pPr>
              <w:pStyle w:val="TAL"/>
              <w:rPr>
                <w:noProof/>
                <w:sz w:val="16"/>
                <w:szCs w:val="16"/>
                <w:lang w:eastAsia="ko-KR"/>
              </w:rPr>
            </w:pPr>
            <w:r w:rsidRPr="00FC2095">
              <w:rPr>
                <w:noProof/>
                <w:sz w:val="16"/>
                <w:szCs w:val="16"/>
                <w:lang w:eastAsia="ko-KR"/>
              </w:rPr>
              <w:t>Correction to Gxx Experimental-Result-code DIAMETER_BEARER_EVENT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50237" w14:textId="77777777" w:rsidR="00A92C00" w:rsidRPr="00680091" w:rsidRDefault="00A92C00"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2D38C" w14:textId="77777777" w:rsidR="00A92C00" w:rsidRPr="00680091" w:rsidRDefault="00A92C00"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C81846" w:rsidRPr="004F3974" w14:paraId="5B576F4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F4D83D" w14:textId="77777777" w:rsidR="00C81846" w:rsidRPr="00680091" w:rsidRDefault="00C81846"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718995E" w14:textId="77777777" w:rsidR="00C81846" w:rsidRPr="00680091" w:rsidRDefault="00C81846"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C072B4" w14:textId="77777777" w:rsidR="00C81846" w:rsidRPr="00680091" w:rsidRDefault="00C81846"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FD4F23" w14:textId="77777777" w:rsidR="00C81846" w:rsidRPr="00680091" w:rsidRDefault="00C81846" w:rsidP="00680091">
            <w:pPr>
              <w:pStyle w:val="TALChar"/>
              <w:rPr>
                <w:rFonts w:hint="eastAsia"/>
                <w:sz w:val="16"/>
                <w:szCs w:val="16"/>
                <w:lang w:eastAsia="ko-KR"/>
              </w:rPr>
            </w:pPr>
            <w:r w:rsidRPr="00680091">
              <w:rPr>
                <w:rFonts w:hint="eastAsia"/>
                <w:sz w:val="16"/>
                <w:szCs w:val="16"/>
                <w:lang w:eastAsia="ko-KR"/>
              </w:rPr>
              <w:t>274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D1D332" w14:textId="77777777" w:rsidR="00C81846" w:rsidRPr="00680091" w:rsidRDefault="00C81846"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A00B11" w14:textId="77777777" w:rsidR="00C81846" w:rsidRPr="00FC2095" w:rsidRDefault="00C81846" w:rsidP="00FC2095">
            <w:pPr>
              <w:pStyle w:val="TAL"/>
              <w:rPr>
                <w:noProof/>
                <w:sz w:val="16"/>
                <w:szCs w:val="16"/>
                <w:lang w:val="fr-FR" w:eastAsia="ko-KR"/>
              </w:rPr>
            </w:pPr>
            <w:r w:rsidRPr="00FC2095">
              <w:rPr>
                <w:noProof/>
                <w:sz w:val="16"/>
                <w:szCs w:val="16"/>
                <w:lang w:val="fr-FR" w:eastAsia="ko-KR"/>
              </w:rPr>
              <w:t>UE-init Bearer Resource Modification Request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56637" w14:textId="77777777" w:rsidR="00C81846" w:rsidRPr="00680091" w:rsidRDefault="00C81846"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F1A0E" w14:textId="77777777" w:rsidR="00C81846" w:rsidRPr="00680091" w:rsidRDefault="00C81846"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4C7FB6" w:rsidRPr="004F3974" w14:paraId="648FEB2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45457EC"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2BDD8DD"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359835"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1D2842"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275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9E4151"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A3CBC5C" w14:textId="77777777" w:rsidR="004C7FB6" w:rsidRPr="00FC2095" w:rsidRDefault="004C7FB6" w:rsidP="00FC2095">
            <w:pPr>
              <w:pStyle w:val="TAL"/>
              <w:rPr>
                <w:noProof/>
                <w:sz w:val="16"/>
                <w:szCs w:val="16"/>
                <w:lang w:eastAsia="ko-KR"/>
              </w:rPr>
            </w:pPr>
            <w:r w:rsidRPr="00FC2095">
              <w:rPr>
                <w:noProof/>
                <w:sz w:val="16"/>
                <w:szCs w:val="16"/>
                <w:lang w:eastAsia="ko-KR"/>
              </w:rPr>
              <w:t>3GPP2 access specific annex including AMBR per APN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2D989"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01485"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4C7FB6" w:rsidRPr="004F3974" w14:paraId="064EC12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03E651C"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4B9A063"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4ADF2B"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603762"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278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397E5F" w14:textId="77777777" w:rsidR="004C7FB6" w:rsidRPr="00680091" w:rsidRDefault="004C7FB6" w:rsidP="00680091">
            <w:pPr>
              <w:pStyle w:val="TALChar"/>
              <w:rPr>
                <w:rFonts w:hint="eastAsia"/>
                <w:sz w:val="16"/>
                <w:szCs w:val="16"/>
                <w:lang w:eastAsia="ko-KR"/>
              </w:rPr>
            </w:pPr>
            <w:r w:rsidRPr="00680091">
              <w:rPr>
                <w:rFonts w:hint="eastAsia"/>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B1DF32" w14:textId="77777777" w:rsidR="004C7FB6" w:rsidRPr="00FC2095" w:rsidRDefault="004C7FB6" w:rsidP="00FC2095">
            <w:pPr>
              <w:pStyle w:val="TAL"/>
              <w:rPr>
                <w:noProof/>
                <w:sz w:val="16"/>
                <w:szCs w:val="16"/>
              </w:rPr>
            </w:pPr>
            <w:r w:rsidRPr="00FC2095">
              <w:rPr>
                <w:noProof/>
                <w:sz w:val="16"/>
                <w:szCs w:val="16"/>
              </w:rPr>
              <w:t>Clarification of Precedence relation for UE-initiated IP-CAN session modification(R8 29.212)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C7573"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C2B962" w14:textId="77777777" w:rsidR="004C7FB6" w:rsidRPr="00680091" w:rsidRDefault="004C7FB6"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A9732A" w:rsidRPr="004F3974" w14:paraId="7999276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544212" w14:textId="77777777" w:rsidR="00A9732A" w:rsidRPr="00680091" w:rsidRDefault="00A9732A"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97764A9" w14:textId="77777777" w:rsidR="00A9732A" w:rsidRPr="00680091" w:rsidRDefault="00A9732A"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5D831C" w14:textId="77777777" w:rsidR="00A9732A" w:rsidRPr="00680091" w:rsidRDefault="00A9732A"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7B893D" w14:textId="77777777" w:rsidR="00A9732A" w:rsidRPr="00680091" w:rsidRDefault="00A9732A" w:rsidP="00680091">
            <w:pPr>
              <w:pStyle w:val="TALChar"/>
              <w:rPr>
                <w:rFonts w:hint="eastAsia"/>
                <w:sz w:val="16"/>
                <w:szCs w:val="16"/>
                <w:lang w:eastAsia="ko-KR"/>
              </w:rPr>
            </w:pPr>
            <w:r w:rsidRPr="00680091">
              <w:rPr>
                <w:rFonts w:hint="eastAsia"/>
                <w:sz w:val="16"/>
                <w:szCs w:val="16"/>
                <w:lang w:eastAsia="ko-KR"/>
              </w:rPr>
              <w:t>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4CA840" w14:textId="77777777" w:rsidR="00A9732A" w:rsidRPr="00680091" w:rsidRDefault="00A9732A"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FDF76D9" w14:textId="77777777" w:rsidR="00A9732A" w:rsidRPr="00FC2095" w:rsidRDefault="00A9732A" w:rsidP="00FC2095">
            <w:pPr>
              <w:pStyle w:val="TAL"/>
              <w:rPr>
                <w:noProof/>
                <w:sz w:val="16"/>
                <w:szCs w:val="16"/>
              </w:rPr>
            </w:pPr>
            <w:r w:rsidRPr="00FC2095">
              <w:rPr>
                <w:noProof/>
                <w:sz w:val="16"/>
                <w:szCs w:val="16"/>
              </w:rPr>
              <w:t>Clarification on QoS rules provided during inter-BBERF handovers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DF13EA" w14:textId="77777777" w:rsidR="00A9732A" w:rsidRPr="00680091" w:rsidRDefault="00A9732A"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BAA83" w14:textId="77777777" w:rsidR="00A9732A" w:rsidRPr="00680091" w:rsidRDefault="00A9732A"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6A2CD9" w:rsidRPr="004F3974" w14:paraId="1A4B1F4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3895CA9" w14:textId="77777777" w:rsidR="006A2CD9" w:rsidRPr="00680091" w:rsidRDefault="006A2CD9"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7B46263" w14:textId="77777777" w:rsidR="006A2CD9" w:rsidRPr="00680091" w:rsidRDefault="006A2CD9"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F4322" w14:textId="77777777" w:rsidR="006A2CD9" w:rsidRPr="00680091" w:rsidRDefault="006A2CD9" w:rsidP="00680091">
            <w:pPr>
              <w:pStyle w:val="TALChar"/>
              <w:rPr>
                <w:rFonts w:hint="eastAsia"/>
                <w:sz w:val="16"/>
                <w:szCs w:val="16"/>
                <w:lang w:eastAsia="ko-KR"/>
              </w:rPr>
            </w:pPr>
            <w:r w:rsidRPr="00680091">
              <w:rPr>
                <w:rFonts w:hint="eastAsia"/>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2F6105" w14:textId="77777777" w:rsidR="006A2CD9" w:rsidRPr="00680091" w:rsidRDefault="006A2CD9" w:rsidP="00680091">
            <w:pPr>
              <w:pStyle w:val="TALChar"/>
              <w:rPr>
                <w:rFonts w:hint="eastAsia"/>
                <w:sz w:val="16"/>
                <w:szCs w:val="16"/>
                <w:lang w:eastAsia="ko-KR"/>
              </w:rPr>
            </w:pPr>
            <w:r w:rsidRPr="00680091">
              <w:rPr>
                <w:rFonts w:hint="eastAsia"/>
                <w:sz w:val="16"/>
                <w:szCs w:val="16"/>
                <w:lang w:eastAsia="ko-KR"/>
              </w:rPr>
              <w:t>284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A9C56D" w14:textId="77777777" w:rsidR="006A2CD9" w:rsidRPr="00FC2095" w:rsidRDefault="006A2CD9"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079A73" w14:textId="77777777" w:rsidR="006A2CD9" w:rsidRPr="00FC2095" w:rsidRDefault="006A2CD9" w:rsidP="00FC2095">
            <w:pPr>
              <w:pStyle w:val="TAL"/>
              <w:rPr>
                <w:noProof/>
                <w:sz w:val="16"/>
                <w:szCs w:val="16"/>
              </w:rPr>
            </w:pPr>
            <w:r w:rsidRPr="00FC2095">
              <w:rPr>
                <w:noProof/>
                <w:sz w:val="16"/>
                <w:szCs w:val="16"/>
              </w:rPr>
              <w:t>Correction to the operation on dynamic PCC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CFBEE" w14:textId="77777777" w:rsidR="006A2CD9" w:rsidRPr="00680091" w:rsidRDefault="006A2CD9"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19B53F" w14:textId="77777777" w:rsidR="006A2CD9" w:rsidRPr="00680091" w:rsidRDefault="006A2CD9"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51706B" w:rsidRPr="004F3974" w14:paraId="594F0D9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FBEE7D" w14:textId="77777777" w:rsidR="0051706B" w:rsidRPr="00680091" w:rsidRDefault="0051706B"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1F90961" w14:textId="77777777" w:rsidR="0051706B" w:rsidRPr="00680091" w:rsidRDefault="0051706B"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E98B28" w14:textId="77777777" w:rsidR="0051706B" w:rsidRPr="00680091" w:rsidRDefault="0051706B" w:rsidP="00680091">
            <w:pPr>
              <w:pStyle w:val="TALChar"/>
              <w:rPr>
                <w:rFonts w:hint="eastAsia"/>
                <w:sz w:val="16"/>
                <w:szCs w:val="16"/>
                <w:lang w:eastAsia="ko-KR"/>
              </w:rPr>
            </w:pPr>
            <w:r w:rsidRPr="00680091">
              <w:rPr>
                <w:rFonts w:hint="eastAsia"/>
                <w:sz w:val="16"/>
                <w:szCs w:val="16"/>
                <w:lang w:eastAsia="ko-KR"/>
              </w:rPr>
              <w:t>CP-090334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C4ADB" w14:textId="77777777" w:rsidR="0051706B" w:rsidRPr="00680091" w:rsidRDefault="0051706B" w:rsidP="00680091">
            <w:pPr>
              <w:pStyle w:val="TALChar"/>
              <w:rPr>
                <w:rFonts w:hint="eastAsia"/>
                <w:sz w:val="16"/>
                <w:szCs w:val="16"/>
                <w:lang w:eastAsia="ko-KR"/>
              </w:rPr>
            </w:pPr>
            <w:r w:rsidRPr="00680091">
              <w:rPr>
                <w:rFonts w:hint="eastAsia"/>
                <w:sz w:val="16"/>
                <w:szCs w:val="16"/>
                <w:lang w:eastAsia="ko-KR"/>
              </w:rPr>
              <w:t>285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209EC8" w14:textId="77777777" w:rsidR="0051706B" w:rsidRPr="00680091" w:rsidRDefault="0051706B"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7835BA" w14:textId="77777777" w:rsidR="0051706B" w:rsidRPr="00FC2095" w:rsidRDefault="0051706B" w:rsidP="00FC2095">
            <w:pPr>
              <w:pStyle w:val="TAL"/>
              <w:rPr>
                <w:noProof/>
                <w:sz w:val="16"/>
                <w:szCs w:val="16"/>
              </w:rPr>
            </w:pPr>
            <w:r w:rsidRPr="00FC2095">
              <w:rPr>
                <w:noProof/>
                <w:sz w:val="16"/>
                <w:szCs w:val="16"/>
              </w:rPr>
              <w:t>IP Packets matching procedures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1D698" w14:textId="77777777" w:rsidR="0051706B" w:rsidRPr="00680091" w:rsidRDefault="0051706B"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825DA3" w14:textId="77777777" w:rsidR="0051706B" w:rsidRPr="00680091" w:rsidRDefault="0051706B"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B2762C" w:rsidRPr="004F3974" w14:paraId="75061FD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8C8DF06" w14:textId="77777777" w:rsidR="00B2762C" w:rsidRPr="00680091" w:rsidRDefault="00B2762C" w:rsidP="00680091">
            <w:pPr>
              <w:pStyle w:val="TALChar"/>
              <w:rPr>
                <w:rFonts w:hint="eastAsia"/>
                <w:snapToGrid w:val="0"/>
                <w:sz w:val="16"/>
                <w:szCs w:val="16"/>
                <w:lang w:eastAsia="ko-KR"/>
              </w:rPr>
            </w:pPr>
            <w:r w:rsidRPr="00680091">
              <w:rPr>
                <w:rFonts w:hint="eastAsia"/>
                <w:snapToGrid w:val="0"/>
                <w:sz w:val="16"/>
                <w:szCs w:val="16"/>
                <w:lang w:eastAsia="ko-KR"/>
              </w:rPr>
              <w:t>05-2009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20D779" w14:textId="77777777" w:rsidR="00B2762C" w:rsidRPr="00680091" w:rsidRDefault="00B2762C" w:rsidP="00680091">
            <w:pPr>
              <w:pStyle w:val="TALChar"/>
              <w:rPr>
                <w:rFonts w:hint="eastAsia"/>
                <w:sz w:val="16"/>
                <w:szCs w:val="16"/>
                <w:lang w:eastAsia="ko-KR"/>
              </w:rPr>
            </w:pPr>
            <w:r w:rsidRPr="00680091">
              <w:rPr>
                <w:rFonts w:hint="eastAsia"/>
                <w:sz w:val="16"/>
                <w:szCs w:val="16"/>
                <w:lang w:eastAsia="ko-KR"/>
              </w:rPr>
              <w:t>TSG#44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F7252E" w14:textId="77777777" w:rsidR="00B2762C" w:rsidRPr="00680091" w:rsidRDefault="00B2762C" w:rsidP="00680091">
            <w:pPr>
              <w:pStyle w:val="TALChar"/>
              <w:rPr>
                <w:rFonts w:hint="eastAsia"/>
                <w:sz w:val="16"/>
                <w:szCs w:val="16"/>
                <w:lang w:eastAsia="ko-KR"/>
              </w:rPr>
            </w:pPr>
            <w:r w:rsidRPr="00680091">
              <w:rPr>
                <w:rFonts w:hint="eastAsia"/>
                <w:sz w:val="16"/>
                <w:szCs w:val="16"/>
                <w:lang w:eastAsia="ko-KR"/>
              </w:rPr>
              <w:t>CP-090337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5A48F3" w14:textId="77777777" w:rsidR="00B2762C" w:rsidRPr="00680091" w:rsidRDefault="00B2762C" w:rsidP="00680091">
            <w:pPr>
              <w:pStyle w:val="TALChar"/>
              <w:rPr>
                <w:rFonts w:hint="eastAsia"/>
                <w:sz w:val="16"/>
                <w:szCs w:val="16"/>
                <w:lang w:eastAsia="ko-KR"/>
              </w:rPr>
            </w:pPr>
            <w:r w:rsidRPr="00680091">
              <w:rPr>
                <w:rFonts w:hint="eastAsia"/>
                <w:sz w:val="16"/>
                <w:szCs w:val="16"/>
                <w:lang w:eastAsia="ko-KR"/>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AD7A0E" w14:textId="77777777" w:rsidR="00B2762C" w:rsidRPr="00FC2095" w:rsidRDefault="00B2762C"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303484" w14:textId="77777777" w:rsidR="00B2762C" w:rsidRPr="00FC2095" w:rsidRDefault="00B2762C" w:rsidP="00FC2095">
            <w:pPr>
              <w:pStyle w:val="TAL"/>
              <w:rPr>
                <w:noProof/>
                <w:sz w:val="16"/>
                <w:szCs w:val="16"/>
              </w:rPr>
            </w:pPr>
            <w:r w:rsidRPr="00FC2095">
              <w:rPr>
                <w:noProof/>
                <w:sz w:val="16"/>
                <w:szCs w:val="16"/>
              </w:rPr>
              <w:t>Gxx Application ID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B8618" w14:textId="77777777" w:rsidR="00B2762C" w:rsidRPr="00680091" w:rsidRDefault="00B2762C" w:rsidP="00680091">
            <w:pPr>
              <w:pStyle w:val="TALChar"/>
              <w:rPr>
                <w:rFonts w:hint="eastAsia"/>
                <w:snapToGrid w:val="0"/>
                <w:sz w:val="16"/>
                <w:szCs w:val="16"/>
                <w:lang w:eastAsia="ko-KR"/>
              </w:rPr>
            </w:pPr>
            <w:r w:rsidRPr="00680091">
              <w:rPr>
                <w:rFonts w:hint="eastAsia"/>
                <w:snapToGrid w:val="0"/>
                <w:sz w:val="16"/>
                <w:szCs w:val="16"/>
                <w:lang w:eastAsia="ko-KR"/>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40DE6" w14:textId="77777777" w:rsidR="00B2762C" w:rsidRPr="00680091" w:rsidRDefault="00B2762C" w:rsidP="00680091">
            <w:pPr>
              <w:pStyle w:val="TALChar"/>
              <w:rPr>
                <w:rFonts w:hint="eastAsia"/>
                <w:snapToGrid w:val="0"/>
                <w:sz w:val="16"/>
                <w:szCs w:val="16"/>
                <w:lang w:eastAsia="ko-KR"/>
              </w:rPr>
            </w:pPr>
            <w:r w:rsidRPr="00680091">
              <w:rPr>
                <w:rFonts w:hint="eastAsia"/>
                <w:snapToGrid w:val="0"/>
                <w:sz w:val="16"/>
                <w:szCs w:val="16"/>
                <w:lang w:eastAsia="ko-KR"/>
              </w:rPr>
              <w:t>8.4.0</w:t>
            </w:r>
          </w:p>
        </w:tc>
      </w:tr>
      <w:tr w:rsidR="00752F8E" w:rsidRPr="004F3974" w14:paraId="164F62A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6FFB174" w14:textId="77777777" w:rsidR="00752F8E" w:rsidRPr="00680091" w:rsidRDefault="00752F8E"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A4773DA" w14:textId="77777777" w:rsidR="00752F8E" w:rsidRPr="00680091" w:rsidRDefault="00752F8E"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343B53" w14:textId="77777777" w:rsidR="00752F8E" w:rsidRPr="00680091" w:rsidRDefault="00752F8E" w:rsidP="00680091">
            <w:pPr>
              <w:pStyle w:val="TALChar"/>
              <w:rPr>
                <w:rFonts w:hint="eastAsia"/>
                <w:sz w:val="16"/>
                <w:szCs w:val="16"/>
                <w:lang w:eastAsia="ko-KR"/>
              </w:rPr>
            </w:pPr>
            <w:r w:rsidRPr="00680091">
              <w:rPr>
                <w:rFonts w:hint="eastAsia"/>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D4C3C7" w14:textId="77777777" w:rsidR="00752F8E" w:rsidRPr="00680091" w:rsidRDefault="00752F8E" w:rsidP="00680091">
            <w:pPr>
              <w:pStyle w:val="TALChar"/>
              <w:rPr>
                <w:rFonts w:hint="eastAsia"/>
                <w:sz w:val="16"/>
                <w:szCs w:val="16"/>
                <w:lang w:eastAsia="ko-KR"/>
              </w:rPr>
            </w:pPr>
            <w:r w:rsidRPr="00680091">
              <w:rPr>
                <w:rFonts w:hint="eastAsia"/>
                <w:sz w:val="16"/>
                <w:szCs w:val="16"/>
                <w:lang w:eastAsia="ko-KR"/>
              </w:rPr>
              <w:t>289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67A753" w14:textId="77777777" w:rsidR="00752F8E" w:rsidRPr="00680091" w:rsidRDefault="00752F8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8AE28F" w14:textId="77777777" w:rsidR="00752F8E" w:rsidRPr="00FC2095" w:rsidRDefault="00752F8E" w:rsidP="00FC2095">
            <w:pPr>
              <w:pStyle w:val="TAL"/>
              <w:rPr>
                <w:noProof/>
                <w:sz w:val="16"/>
                <w:szCs w:val="16"/>
              </w:rPr>
            </w:pPr>
            <w:r w:rsidRPr="00FC2095">
              <w:rPr>
                <w:noProof/>
                <w:sz w:val="16"/>
                <w:szCs w:val="16"/>
              </w:rPr>
              <w:t>Deferred leg linking indicator in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265C2" w14:textId="77777777" w:rsidR="00752F8E" w:rsidRPr="00680091" w:rsidRDefault="00752F8E"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6AD33" w14:textId="77777777" w:rsidR="00752F8E" w:rsidRPr="00680091" w:rsidRDefault="00752F8E"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61189B" w:rsidRPr="004F3974" w14:paraId="00D5CF8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898F70" w14:textId="77777777" w:rsidR="0061189B" w:rsidRPr="00680091" w:rsidRDefault="0061189B"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E50C0E8" w14:textId="77777777" w:rsidR="0061189B" w:rsidRPr="00680091" w:rsidRDefault="0061189B"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0582FB" w14:textId="77777777" w:rsidR="0061189B" w:rsidRPr="00680091" w:rsidRDefault="0061189B"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7EDD62" w14:textId="77777777" w:rsidR="0061189B" w:rsidRPr="00680091" w:rsidRDefault="0061189B" w:rsidP="00680091">
            <w:pPr>
              <w:pStyle w:val="TALChar"/>
              <w:rPr>
                <w:rFonts w:hint="eastAsia"/>
                <w:sz w:val="16"/>
                <w:szCs w:val="16"/>
                <w:lang w:eastAsia="ko-KR"/>
              </w:rPr>
            </w:pPr>
            <w:r w:rsidRPr="00680091">
              <w:rPr>
                <w:rFonts w:hint="eastAsia"/>
                <w:sz w:val="16"/>
                <w:szCs w:val="16"/>
                <w:lang w:eastAsia="ko-KR"/>
              </w:rPr>
              <w:t>290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6FFB85E" w14:textId="77777777" w:rsidR="0061189B" w:rsidRPr="00680091" w:rsidRDefault="0061189B"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50B7BB" w14:textId="77777777" w:rsidR="0061189B" w:rsidRPr="00FC2095" w:rsidRDefault="0061189B" w:rsidP="00FC2095">
            <w:pPr>
              <w:pStyle w:val="TAL"/>
              <w:rPr>
                <w:noProof/>
                <w:sz w:val="16"/>
                <w:szCs w:val="16"/>
              </w:rPr>
            </w:pPr>
            <w:r w:rsidRPr="00FC2095">
              <w:rPr>
                <w:noProof/>
                <w:sz w:val="16"/>
                <w:szCs w:val="16"/>
              </w:rPr>
              <w:t>Supported features handling in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542A6" w14:textId="77777777" w:rsidR="0061189B" w:rsidRPr="00680091" w:rsidRDefault="0061189B"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A993F" w14:textId="77777777" w:rsidR="0061189B" w:rsidRPr="00680091" w:rsidRDefault="0061189B"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832492" w:rsidRPr="004F3974" w14:paraId="4D2A923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587D02E"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4A2F87"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0E49F0"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374FF6"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0346B2"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3BBC23A" w14:textId="77777777" w:rsidR="00832492" w:rsidRPr="00FC2095" w:rsidRDefault="00832492" w:rsidP="00FC2095">
            <w:pPr>
              <w:pStyle w:val="TAL"/>
              <w:rPr>
                <w:noProof/>
                <w:sz w:val="16"/>
                <w:szCs w:val="16"/>
              </w:rPr>
            </w:pPr>
            <w:r w:rsidRPr="00FC2095">
              <w:rPr>
                <w:noProof/>
                <w:sz w:val="16"/>
                <w:szCs w:val="16"/>
              </w:rPr>
              <w:t>Indication of QoS reservation result over Gx and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17014F"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A3687"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832492" w:rsidRPr="004F3974" w14:paraId="2517ED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5381228"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31D81FE"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10B1AF"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7D5A33"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292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FA15EB" w14:textId="77777777" w:rsidR="00832492" w:rsidRPr="00680091" w:rsidRDefault="00832492"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27A579" w14:textId="77777777" w:rsidR="00832492" w:rsidRPr="00FC2095" w:rsidRDefault="00832492" w:rsidP="00FC2095">
            <w:pPr>
              <w:pStyle w:val="TAL"/>
              <w:rPr>
                <w:noProof/>
                <w:sz w:val="16"/>
                <w:szCs w:val="16"/>
              </w:rPr>
            </w:pPr>
            <w:r w:rsidRPr="00FC2095">
              <w:rPr>
                <w:noProof/>
                <w:sz w:val="16"/>
                <w:szCs w:val="16"/>
              </w:rPr>
              <w:t>Dual IP address allocation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3F4BC"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0D213" w14:textId="77777777" w:rsidR="00832492" w:rsidRPr="00680091" w:rsidRDefault="00832492"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7A3AA4" w:rsidRPr="004F3974" w14:paraId="2E689C7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1FD7114" w14:textId="77777777" w:rsidR="007A3AA4" w:rsidRPr="00680091" w:rsidRDefault="007A3AA4"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2E7E25C" w14:textId="77777777" w:rsidR="007A3AA4" w:rsidRPr="00680091" w:rsidRDefault="007A3AA4"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E3B1F2" w14:textId="77777777" w:rsidR="007A3AA4" w:rsidRPr="00680091" w:rsidRDefault="007A3AA4" w:rsidP="00680091">
            <w:pPr>
              <w:pStyle w:val="TALChar"/>
              <w:rPr>
                <w:rFonts w:hint="eastAsia"/>
                <w:sz w:val="16"/>
                <w:szCs w:val="16"/>
                <w:lang w:eastAsia="ko-KR"/>
              </w:rPr>
            </w:pPr>
            <w:r w:rsidRPr="00680091">
              <w:rPr>
                <w:rFonts w:hint="eastAsia"/>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2E788B" w14:textId="77777777" w:rsidR="007A3AA4" w:rsidRPr="00680091" w:rsidRDefault="007A3AA4" w:rsidP="00680091">
            <w:pPr>
              <w:pStyle w:val="TALChar"/>
              <w:rPr>
                <w:rFonts w:hint="eastAsia"/>
                <w:sz w:val="16"/>
                <w:szCs w:val="16"/>
                <w:lang w:eastAsia="ko-KR"/>
              </w:rPr>
            </w:pPr>
            <w:r w:rsidRPr="00680091">
              <w:rPr>
                <w:rFonts w:hint="eastAsia"/>
                <w:sz w:val="16"/>
                <w:szCs w:val="16"/>
                <w:lang w:eastAsia="ko-KR"/>
              </w:rPr>
              <w:t>293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D327FE" w14:textId="77777777" w:rsidR="007A3AA4" w:rsidRPr="00680091" w:rsidRDefault="007A3AA4"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B1F74A" w14:textId="77777777" w:rsidR="007A3AA4" w:rsidRPr="00FC2095" w:rsidRDefault="007A3AA4" w:rsidP="00FC2095">
            <w:pPr>
              <w:pStyle w:val="TAL"/>
              <w:rPr>
                <w:noProof/>
                <w:sz w:val="16"/>
                <w:szCs w:val="16"/>
              </w:rPr>
            </w:pPr>
            <w:r w:rsidRPr="00FC2095">
              <w:rPr>
                <w:noProof/>
                <w:sz w:val="16"/>
                <w:szCs w:val="16"/>
              </w:rPr>
              <w:t>ARP priority level values in intra-operator domain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8BEAE" w14:textId="77777777" w:rsidR="007A3AA4" w:rsidRPr="00680091" w:rsidRDefault="007A3AA4"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7E928" w14:textId="77777777" w:rsidR="007A3AA4" w:rsidRPr="00680091" w:rsidRDefault="007A3AA4"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D87139" w:rsidRPr="004F3974" w14:paraId="3B1CB96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4761A9" w14:textId="77777777" w:rsidR="00D87139" w:rsidRPr="00680091" w:rsidRDefault="00D87139"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37A87D5" w14:textId="77777777" w:rsidR="00D87139" w:rsidRPr="00680091" w:rsidRDefault="00D87139"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B9BE89" w14:textId="77777777" w:rsidR="00D87139" w:rsidRPr="00680091" w:rsidRDefault="00D87139"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CF648A" w14:textId="77777777" w:rsidR="00D87139" w:rsidRPr="00680091" w:rsidRDefault="00D87139" w:rsidP="00680091">
            <w:pPr>
              <w:pStyle w:val="TALChar"/>
              <w:rPr>
                <w:rFonts w:hint="eastAsia"/>
                <w:sz w:val="16"/>
                <w:szCs w:val="16"/>
                <w:lang w:eastAsia="ko-KR"/>
              </w:rPr>
            </w:pPr>
            <w:r w:rsidRPr="00680091">
              <w:rPr>
                <w:rFonts w:hint="eastAsia"/>
                <w:sz w:val="16"/>
                <w:szCs w:val="16"/>
                <w:lang w:eastAsia="ko-KR"/>
              </w:rPr>
              <w:t>295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50C2A6" w14:textId="77777777" w:rsidR="00D87139" w:rsidRPr="00680091" w:rsidRDefault="00D8713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481CD8" w14:textId="77777777" w:rsidR="00D87139" w:rsidRPr="00FC2095" w:rsidRDefault="00D87139" w:rsidP="00FC2095">
            <w:pPr>
              <w:pStyle w:val="TAL"/>
              <w:rPr>
                <w:noProof/>
                <w:sz w:val="16"/>
                <w:szCs w:val="16"/>
              </w:rPr>
            </w:pPr>
            <w:r w:rsidRPr="00FC2095">
              <w:rPr>
                <w:noProof/>
                <w:sz w:val="16"/>
                <w:szCs w:val="16"/>
              </w:rPr>
              <w:t>BCM in Gxx for 3gpp accesses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74954" w14:textId="77777777" w:rsidR="00D87139" w:rsidRPr="00680091" w:rsidRDefault="00D87139"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152AEF" w14:textId="77777777" w:rsidR="00D87139" w:rsidRPr="00680091" w:rsidRDefault="00D87139"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11618F" w:rsidRPr="004F3974" w14:paraId="6D4A958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801DFE3" w14:textId="77777777" w:rsidR="0011618F" w:rsidRPr="00680091" w:rsidRDefault="0011618F"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F6F323" w14:textId="77777777" w:rsidR="0011618F" w:rsidRPr="00680091" w:rsidRDefault="0011618F"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DA603A" w14:textId="77777777" w:rsidR="0011618F" w:rsidRPr="00680091" w:rsidRDefault="0011618F"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AA7B18" w14:textId="77777777" w:rsidR="0011618F" w:rsidRPr="00680091" w:rsidRDefault="0011618F" w:rsidP="00680091">
            <w:pPr>
              <w:pStyle w:val="TALChar"/>
              <w:rPr>
                <w:rFonts w:hint="eastAsia"/>
                <w:sz w:val="16"/>
                <w:szCs w:val="16"/>
                <w:lang w:eastAsia="ko-KR"/>
              </w:rPr>
            </w:pPr>
            <w:r w:rsidRPr="00680091">
              <w:rPr>
                <w:rFonts w:hint="eastAsia"/>
                <w:sz w:val="16"/>
                <w:szCs w:val="16"/>
                <w:lang w:eastAsia="ko-KR"/>
              </w:rPr>
              <w:t>296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412261" w14:textId="77777777" w:rsidR="0011618F" w:rsidRPr="00680091" w:rsidRDefault="0011618F"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2D0DB34" w14:textId="77777777" w:rsidR="0011618F" w:rsidRPr="00FC2095" w:rsidRDefault="0011618F" w:rsidP="00FC2095">
            <w:pPr>
              <w:pStyle w:val="TAL"/>
              <w:rPr>
                <w:noProof/>
                <w:sz w:val="16"/>
                <w:szCs w:val="16"/>
              </w:rPr>
            </w:pPr>
            <w:r w:rsidRPr="00FC2095">
              <w:rPr>
                <w:noProof/>
                <w:sz w:val="16"/>
                <w:szCs w:val="16"/>
              </w:rPr>
              <w:t>AVP code 1051 Reassignment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605F3" w14:textId="77777777" w:rsidR="0011618F" w:rsidRPr="00680091" w:rsidRDefault="0011618F"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F0DA0" w14:textId="77777777" w:rsidR="0011618F" w:rsidRPr="00680091" w:rsidRDefault="0011618F"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A1494A" w:rsidRPr="004F3974" w14:paraId="1496B6D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15662A8" w14:textId="77777777" w:rsidR="00A1494A" w:rsidRPr="00680091" w:rsidRDefault="00A1494A"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13BD58" w14:textId="77777777" w:rsidR="00A1494A" w:rsidRPr="00680091" w:rsidRDefault="00A1494A"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53AB89" w14:textId="77777777" w:rsidR="00A1494A" w:rsidRPr="00680091" w:rsidRDefault="00A1494A"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E8AD6B" w14:textId="77777777" w:rsidR="00A1494A" w:rsidRPr="00680091" w:rsidRDefault="00A1494A" w:rsidP="00680091">
            <w:pPr>
              <w:pStyle w:val="TALChar"/>
              <w:rPr>
                <w:rFonts w:hint="eastAsia"/>
                <w:sz w:val="16"/>
                <w:szCs w:val="16"/>
                <w:lang w:eastAsia="ko-KR"/>
              </w:rPr>
            </w:pPr>
            <w:r w:rsidRPr="00680091">
              <w:rPr>
                <w:rFonts w:hint="eastAsia"/>
                <w:sz w:val="16"/>
                <w:szCs w:val="16"/>
                <w:lang w:eastAsia="ko-KR"/>
              </w:rPr>
              <w:t>298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51A516" w14:textId="77777777" w:rsidR="00A1494A" w:rsidRPr="00FC2095" w:rsidRDefault="00A1494A"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36EDD8" w14:textId="77777777" w:rsidR="00A1494A" w:rsidRPr="00FC2095" w:rsidRDefault="00A1494A" w:rsidP="00FC2095">
            <w:pPr>
              <w:pStyle w:val="TAL"/>
              <w:rPr>
                <w:noProof/>
                <w:sz w:val="16"/>
                <w:szCs w:val="16"/>
              </w:rPr>
            </w:pPr>
            <w:r w:rsidRPr="00FC2095">
              <w:rPr>
                <w:noProof/>
                <w:sz w:val="16"/>
                <w:szCs w:val="16"/>
              </w:rPr>
              <w:t>Correction for 3GPP2 AVP BSID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F61CB" w14:textId="77777777" w:rsidR="00A1494A" w:rsidRPr="00680091" w:rsidRDefault="00A1494A"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6778EB" w14:textId="77777777" w:rsidR="00A1494A" w:rsidRPr="00680091" w:rsidRDefault="00A1494A"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7B32A9" w:rsidRPr="004F3974" w14:paraId="25B765A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F176C0" w14:textId="77777777" w:rsidR="007B32A9" w:rsidRPr="00680091" w:rsidRDefault="007B32A9"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E658E5F" w14:textId="77777777" w:rsidR="007B32A9" w:rsidRPr="00680091" w:rsidRDefault="007B32A9"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13BEA2" w14:textId="77777777" w:rsidR="007B32A9" w:rsidRPr="00680091" w:rsidRDefault="007B32A9" w:rsidP="00680091">
            <w:pPr>
              <w:pStyle w:val="TALChar"/>
              <w:rPr>
                <w:rFonts w:hint="eastAsia"/>
                <w:sz w:val="16"/>
                <w:szCs w:val="16"/>
                <w:lang w:eastAsia="ko-KR"/>
              </w:rPr>
            </w:pPr>
            <w:r w:rsidRPr="00680091">
              <w:rPr>
                <w:rFonts w:hint="eastAsia"/>
                <w:sz w:val="16"/>
                <w:szCs w:val="16"/>
                <w:lang w:eastAsia="ko-KR"/>
              </w:rPr>
              <w:t>CP-090580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852AE4" w14:textId="77777777" w:rsidR="007B32A9" w:rsidRPr="00680091" w:rsidRDefault="007B32A9" w:rsidP="00680091">
            <w:pPr>
              <w:pStyle w:val="TALChar"/>
              <w:rPr>
                <w:rFonts w:hint="eastAsia"/>
                <w:sz w:val="16"/>
                <w:szCs w:val="16"/>
                <w:lang w:eastAsia="ko-KR"/>
              </w:rPr>
            </w:pPr>
            <w:r w:rsidRPr="00680091">
              <w:rPr>
                <w:rFonts w:hint="eastAsia"/>
                <w:sz w:val="16"/>
                <w:szCs w:val="16"/>
                <w:lang w:eastAsia="ko-KR"/>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CB1EBB" w14:textId="77777777" w:rsidR="007B32A9" w:rsidRPr="00FC2095" w:rsidRDefault="007B32A9"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B66C4B8" w14:textId="77777777" w:rsidR="007B32A9" w:rsidRPr="00FC2095" w:rsidRDefault="007B32A9" w:rsidP="00FC2095">
            <w:pPr>
              <w:pStyle w:val="TAL"/>
              <w:rPr>
                <w:noProof/>
                <w:sz w:val="16"/>
                <w:szCs w:val="16"/>
              </w:rPr>
            </w:pPr>
            <w:r w:rsidRPr="00FC2095">
              <w:rPr>
                <w:noProof/>
                <w:sz w:val="16"/>
                <w:szCs w:val="16"/>
              </w:rPr>
              <w:t>Fix the redirect procedure over the Gx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5D06A" w14:textId="77777777" w:rsidR="007B32A9" w:rsidRPr="00680091" w:rsidRDefault="007B32A9"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938DD" w14:textId="77777777" w:rsidR="007B32A9" w:rsidRPr="00680091" w:rsidRDefault="007B32A9"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024742" w:rsidRPr="004F3974" w14:paraId="7DBA5C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C2A855" w14:textId="77777777" w:rsidR="00024742" w:rsidRPr="00680091" w:rsidRDefault="00024742"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C08C5C" w14:textId="77777777" w:rsidR="00024742" w:rsidRPr="00680091" w:rsidRDefault="00024742"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D58A33" w14:textId="77777777" w:rsidR="00024742" w:rsidRPr="00680091" w:rsidRDefault="00024742" w:rsidP="00680091">
            <w:pPr>
              <w:pStyle w:val="TALChar"/>
              <w:rPr>
                <w:rFonts w:hint="eastAsia"/>
                <w:sz w:val="16"/>
                <w:szCs w:val="16"/>
                <w:lang w:eastAsia="ko-KR"/>
              </w:rPr>
            </w:pPr>
            <w:r w:rsidRPr="00680091">
              <w:rPr>
                <w:rFonts w:hint="eastAsia"/>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23AC22" w14:textId="77777777" w:rsidR="00024742" w:rsidRPr="00680091" w:rsidRDefault="00024742" w:rsidP="00680091">
            <w:pPr>
              <w:pStyle w:val="TALChar"/>
              <w:rPr>
                <w:rFonts w:hint="eastAsia"/>
                <w:sz w:val="16"/>
                <w:szCs w:val="16"/>
                <w:lang w:eastAsia="ko-KR"/>
              </w:rPr>
            </w:pPr>
            <w:r w:rsidRPr="00680091">
              <w:rPr>
                <w:rFonts w:hint="eastAsia"/>
                <w:sz w:val="16"/>
                <w:szCs w:val="16"/>
                <w:lang w:eastAsia="ko-KR"/>
              </w:rPr>
              <w:t>303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8F5384" w14:textId="77777777" w:rsidR="00024742" w:rsidRPr="00680091" w:rsidRDefault="00024742"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983CD82" w14:textId="77777777" w:rsidR="00024742" w:rsidRPr="00FC2095" w:rsidRDefault="00024742" w:rsidP="00FC2095">
            <w:pPr>
              <w:pStyle w:val="TAL"/>
              <w:rPr>
                <w:noProof/>
                <w:sz w:val="16"/>
                <w:szCs w:val="16"/>
              </w:rPr>
            </w:pPr>
            <w:r w:rsidRPr="00FC2095">
              <w:rPr>
                <w:noProof/>
                <w:sz w:val="16"/>
                <w:szCs w:val="16"/>
              </w:rPr>
              <w:t>Alignment of TFT and PCC packet filters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FFD45" w14:textId="77777777" w:rsidR="00024742" w:rsidRPr="00680091" w:rsidRDefault="00024742"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42272" w14:textId="77777777" w:rsidR="00024742" w:rsidRPr="00680091" w:rsidRDefault="00024742"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9015A0" w:rsidRPr="004F3974" w14:paraId="3065A3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705390" w14:textId="77777777" w:rsidR="009015A0" w:rsidRPr="00680091" w:rsidRDefault="009015A0"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D42B451" w14:textId="77777777" w:rsidR="009015A0" w:rsidRPr="00680091" w:rsidRDefault="009015A0"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0C951F" w14:textId="77777777" w:rsidR="009015A0" w:rsidRPr="00680091" w:rsidRDefault="009015A0" w:rsidP="00680091">
            <w:pPr>
              <w:pStyle w:val="TALChar"/>
              <w:rPr>
                <w:rFonts w:hint="eastAsia"/>
                <w:sz w:val="16"/>
                <w:szCs w:val="16"/>
                <w:lang w:eastAsia="ko-KR"/>
              </w:rPr>
            </w:pPr>
            <w:r w:rsidRPr="00680091">
              <w:rPr>
                <w:rFonts w:hint="eastAsia"/>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C165F6" w14:textId="77777777" w:rsidR="009015A0" w:rsidRPr="00680091" w:rsidRDefault="009015A0" w:rsidP="00680091">
            <w:pPr>
              <w:pStyle w:val="TALChar"/>
              <w:rPr>
                <w:rFonts w:hint="eastAsia"/>
                <w:sz w:val="16"/>
                <w:szCs w:val="16"/>
                <w:lang w:eastAsia="ko-KR"/>
              </w:rPr>
            </w:pPr>
            <w:r w:rsidRPr="00680091">
              <w:rPr>
                <w:rFonts w:hint="eastAsia"/>
                <w:sz w:val="16"/>
                <w:szCs w:val="16"/>
                <w:lang w:eastAsia="ko-KR"/>
              </w:rPr>
              <w:t>305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A713B7A" w14:textId="77777777" w:rsidR="009015A0" w:rsidRPr="00680091" w:rsidRDefault="009015A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5038F23" w14:textId="77777777" w:rsidR="009015A0" w:rsidRPr="00FC2095" w:rsidRDefault="009015A0" w:rsidP="00FC2095">
            <w:pPr>
              <w:pStyle w:val="TAL"/>
              <w:rPr>
                <w:noProof/>
                <w:sz w:val="16"/>
                <w:szCs w:val="16"/>
              </w:rPr>
            </w:pPr>
            <w:r w:rsidRPr="00FC2095">
              <w:rPr>
                <w:noProof/>
                <w:sz w:val="16"/>
                <w:szCs w:val="16"/>
              </w:rPr>
              <w:t>Adding the missed AVP in the RAA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7070F" w14:textId="77777777" w:rsidR="009015A0" w:rsidRPr="00680091" w:rsidRDefault="009015A0"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6A005" w14:textId="77777777" w:rsidR="009015A0" w:rsidRPr="00680091" w:rsidRDefault="009015A0"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4F08D8" w:rsidRPr="004F3974" w14:paraId="3745D9A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64E9935" w14:textId="77777777" w:rsidR="004F08D8" w:rsidRPr="00680091" w:rsidRDefault="004F08D8"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58657D" w14:textId="77777777" w:rsidR="004F08D8" w:rsidRPr="00680091" w:rsidRDefault="004F08D8"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3A4114" w14:textId="77777777" w:rsidR="004F08D8" w:rsidRPr="00680091" w:rsidRDefault="004F08D8" w:rsidP="00680091">
            <w:pPr>
              <w:pStyle w:val="TALChar"/>
              <w:rPr>
                <w:rFonts w:hint="eastAsia"/>
                <w:sz w:val="16"/>
                <w:szCs w:val="16"/>
                <w:lang w:eastAsia="ko-KR"/>
              </w:rPr>
            </w:pPr>
            <w:r w:rsidRPr="00680091">
              <w:rPr>
                <w:rFonts w:hint="eastAsia"/>
                <w:sz w:val="16"/>
                <w:szCs w:val="16"/>
                <w:lang w:eastAsia="ko-KR"/>
              </w:rPr>
              <w:t>CP-090585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DF7FD8" w14:textId="77777777" w:rsidR="004F08D8" w:rsidRPr="00680091" w:rsidRDefault="004F08D8" w:rsidP="00680091">
            <w:pPr>
              <w:pStyle w:val="TALChar"/>
              <w:rPr>
                <w:rFonts w:hint="eastAsia"/>
                <w:sz w:val="16"/>
                <w:szCs w:val="16"/>
                <w:lang w:eastAsia="ko-KR"/>
              </w:rPr>
            </w:pPr>
            <w:r w:rsidRPr="00680091">
              <w:rPr>
                <w:rFonts w:hint="eastAsia"/>
                <w:sz w:val="16"/>
                <w:szCs w:val="16"/>
                <w:lang w:eastAsia="ko-KR"/>
              </w:rPr>
              <w:t>313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386AAB" w14:textId="77777777" w:rsidR="004F08D8" w:rsidRPr="00680091" w:rsidRDefault="004F08D8"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60FCDB" w14:textId="77777777" w:rsidR="004F08D8" w:rsidRPr="00FC2095" w:rsidRDefault="004F08D8" w:rsidP="00FC2095">
            <w:pPr>
              <w:pStyle w:val="TAL"/>
              <w:rPr>
                <w:noProof/>
                <w:sz w:val="16"/>
                <w:szCs w:val="16"/>
              </w:rPr>
            </w:pPr>
            <w:r w:rsidRPr="00FC2095">
              <w:rPr>
                <w:noProof/>
                <w:sz w:val="16"/>
                <w:szCs w:val="16"/>
              </w:rPr>
              <w:t>Clarification for the Gxx Gx linking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15C7C" w14:textId="77777777" w:rsidR="004F08D8" w:rsidRPr="00680091" w:rsidRDefault="004F08D8"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5F5DB" w14:textId="77777777" w:rsidR="004F08D8" w:rsidRPr="00680091" w:rsidRDefault="004F08D8"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6C1749" w:rsidRPr="004F3974" w14:paraId="765C81D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BBC8B1" w14:textId="77777777" w:rsidR="006C1749" w:rsidRPr="00680091" w:rsidRDefault="006C1749"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80EECCA" w14:textId="77777777" w:rsidR="006C1749" w:rsidRPr="00680091" w:rsidRDefault="006C1749"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9EEDF4" w14:textId="77777777" w:rsidR="006C1749" w:rsidRPr="00680091" w:rsidRDefault="006C1749"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1B8B1F" w14:textId="77777777" w:rsidR="006C1749" w:rsidRPr="00680091" w:rsidRDefault="006C1749" w:rsidP="00680091">
            <w:pPr>
              <w:pStyle w:val="TALChar"/>
              <w:rPr>
                <w:rFonts w:hint="eastAsia"/>
                <w:sz w:val="16"/>
                <w:szCs w:val="16"/>
                <w:lang w:eastAsia="ko-KR"/>
              </w:rPr>
            </w:pPr>
            <w:r w:rsidRPr="00680091">
              <w:rPr>
                <w:rFonts w:hint="eastAsia"/>
                <w:sz w:val="16"/>
                <w:szCs w:val="16"/>
                <w:lang w:eastAsia="ko-KR"/>
              </w:rPr>
              <w:t>318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B50A3E" w14:textId="77777777" w:rsidR="006C1749" w:rsidRPr="00680091" w:rsidRDefault="006C1749"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56A82B" w14:textId="77777777" w:rsidR="006C1749" w:rsidRPr="00FC2095" w:rsidRDefault="006C1749" w:rsidP="00FC2095">
            <w:pPr>
              <w:pStyle w:val="TAL"/>
              <w:rPr>
                <w:noProof/>
                <w:sz w:val="16"/>
                <w:szCs w:val="16"/>
                <w:lang w:val="fr-FR"/>
              </w:rPr>
            </w:pPr>
            <w:r w:rsidRPr="00FC2095">
              <w:rPr>
                <w:noProof/>
                <w:sz w:val="16"/>
                <w:szCs w:val="16"/>
                <w:lang w:val="fr-FR"/>
              </w:rPr>
              <w:t>Trace (de)activation at P-GW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E4393" w14:textId="77777777" w:rsidR="006C1749" w:rsidRPr="00680091" w:rsidRDefault="006C1749"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342F6" w14:textId="77777777" w:rsidR="006C1749" w:rsidRPr="00680091" w:rsidRDefault="006C1749"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F92109" w:rsidRPr="004F3974" w14:paraId="6ABEB87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5EE61A9" w14:textId="77777777" w:rsidR="00F92109" w:rsidRPr="00680091" w:rsidRDefault="00F92109"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52565BD" w14:textId="77777777" w:rsidR="00F92109" w:rsidRPr="00680091" w:rsidRDefault="00F92109"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BCD93A" w14:textId="77777777" w:rsidR="00F92109" w:rsidRPr="00680091" w:rsidRDefault="00F92109" w:rsidP="00680091">
            <w:pPr>
              <w:pStyle w:val="TALChar"/>
              <w:rPr>
                <w:rFonts w:hint="eastAsia"/>
                <w:sz w:val="16"/>
                <w:szCs w:val="16"/>
                <w:lang w:eastAsia="ko-KR"/>
              </w:rPr>
            </w:pPr>
            <w:r w:rsidRPr="00680091">
              <w:rPr>
                <w:rFonts w:hint="eastAsia"/>
                <w:sz w:val="16"/>
                <w:szCs w:val="16"/>
                <w:lang w:eastAsia="ko-KR"/>
              </w:rPr>
              <w:t>CP-090569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E6708B" w14:textId="77777777" w:rsidR="00F92109" w:rsidRPr="00680091" w:rsidRDefault="00F92109" w:rsidP="00680091">
            <w:pPr>
              <w:pStyle w:val="TALChar"/>
              <w:rPr>
                <w:rFonts w:hint="eastAsia"/>
                <w:sz w:val="16"/>
                <w:szCs w:val="16"/>
                <w:lang w:eastAsia="ko-KR"/>
              </w:rPr>
            </w:pPr>
            <w:r w:rsidRPr="00680091">
              <w:rPr>
                <w:rFonts w:hint="eastAsia"/>
                <w:sz w:val="16"/>
                <w:szCs w:val="16"/>
                <w:lang w:eastAsia="ko-KR"/>
              </w:rPr>
              <w:t>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47862AF" w14:textId="77777777" w:rsidR="00F92109" w:rsidRPr="00680091" w:rsidRDefault="00F9210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6E936B" w14:textId="77777777" w:rsidR="00F92109" w:rsidRPr="00FC2095" w:rsidRDefault="00F92109" w:rsidP="00FC2095">
            <w:pPr>
              <w:pStyle w:val="TAL"/>
              <w:rPr>
                <w:noProof/>
                <w:sz w:val="16"/>
                <w:szCs w:val="16"/>
              </w:rPr>
            </w:pPr>
            <w:r w:rsidRPr="00FC2095">
              <w:rPr>
                <w:noProof/>
                <w:sz w:val="16"/>
                <w:szCs w:val="16"/>
              </w:rPr>
              <w:t>Error handling in authorized QoS enforcement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A1A0E" w14:textId="77777777" w:rsidR="00F92109" w:rsidRPr="00680091" w:rsidRDefault="00F92109"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66F0A" w14:textId="77777777" w:rsidR="00F92109" w:rsidRPr="00680091" w:rsidRDefault="00F92109"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565BAC" w:rsidRPr="004F3974" w14:paraId="16DCE98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1B75B03" w14:textId="77777777" w:rsidR="00565BAC" w:rsidRPr="00680091" w:rsidRDefault="00565BAC"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2B5B41" w14:textId="77777777" w:rsidR="00565BAC" w:rsidRPr="00680091" w:rsidRDefault="00565BAC"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58AC4C" w14:textId="77777777" w:rsidR="00565BAC" w:rsidRPr="00680091" w:rsidRDefault="00565BAC"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D6B7BA" w14:textId="77777777" w:rsidR="00565BAC" w:rsidRPr="00680091" w:rsidRDefault="00565BAC" w:rsidP="00680091">
            <w:pPr>
              <w:pStyle w:val="TALChar"/>
              <w:rPr>
                <w:rFonts w:hint="eastAsia"/>
                <w:sz w:val="16"/>
                <w:szCs w:val="16"/>
                <w:lang w:eastAsia="ko-KR"/>
              </w:rPr>
            </w:pPr>
            <w:r w:rsidRPr="00680091">
              <w:rPr>
                <w:rFonts w:hint="eastAsia"/>
                <w:sz w:val="16"/>
                <w:szCs w:val="16"/>
                <w:lang w:eastAsia="ko-KR"/>
              </w:rPr>
              <w:t>323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53256C" w14:textId="77777777" w:rsidR="00565BAC" w:rsidRPr="00680091" w:rsidRDefault="00565BAC"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CF8BAF" w14:textId="77777777" w:rsidR="00565BAC" w:rsidRPr="00FC2095" w:rsidRDefault="00565BAC" w:rsidP="00FC2095">
            <w:pPr>
              <w:pStyle w:val="TAL"/>
              <w:rPr>
                <w:noProof/>
                <w:sz w:val="16"/>
                <w:szCs w:val="16"/>
              </w:rPr>
            </w:pPr>
            <w:r w:rsidRPr="00FC2095">
              <w:rPr>
                <w:noProof/>
                <w:sz w:val="16"/>
                <w:szCs w:val="16"/>
              </w:rPr>
              <w:t>Correction to the table of Gxx re-used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E7E54" w14:textId="77777777" w:rsidR="00565BAC" w:rsidRPr="00680091" w:rsidRDefault="00565BAC"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B160D8" w14:textId="77777777" w:rsidR="00565BAC" w:rsidRPr="00680091" w:rsidRDefault="00565BAC"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C546E8" w:rsidRPr="004F3974" w14:paraId="161DEEC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3F8B112" w14:textId="77777777" w:rsidR="00C546E8" w:rsidRPr="00680091" w:rsidRDefault="00C546E8"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ADDA20" w14:textId="77777777" w:rsidR="00C546E8" w:rsidRPr="00680091" w:rsidRDefault="00C546E8"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95EE9E" w14:textId="77777777" w:rsidR="00C546E8" w:rsidRPr="00680091" w:rsidRDefault="00C546E8" w:rsidP="00680091">
            <w:pPr>
              <w:pStyle w:val="TALChar"/>
              <w:rPr>
                <w:rFonts w:hint="eastAsia"/>
                <w:sz w:val="16"/>
                <w:szCs w:val="16"/>
                <w:lang w:eastAsia="ko-KR"/>
              </w:rPr>
            </w:pPr>
            <w:r w:rsidRPr="00680091">
              <w:rPr>
                <w:rFonts w:hint="eastAsia"/>
                <w:sz w:val="16"/>
                <w:szCs w:val="16"/>
                <w:lang w:eastAsia="ko-KR"/>
              </w:rPr>
              <w:t>CP-090571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EFF9F1" w14:textId="77777777" w:rsidR="00C546E8" w:rsidRPr="00680091" w:rsidRDefault="00C546E8" w:rsidP="00680091">
            <w:pPr>
              <w:pStyle w:val="TALChar"/>
              <w:rPr>
                <w:rFonts w:hint="eastAsia"/>
                <w:sz w:val="16"/>
                <w:szCs w:val="16"/>
                <w:lang w:eastAsia="ko-KR"/>
              </w:rPr>
            </w:pPr>
            <w:r w:rsidRPr="00680091">
              <w:rPr>
                <w:rFonts w:hint="eastAsia"/>
                <w:sz w:val="16"/>
                <w:szCs w:val="16"/>
                <w:lang w:eastAsia="ko-KR"/>
              </w:rPr>
              <w:t>324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546487" w14:textId="77777777" w:rsidR="00C546E8" w:rsidRPr="00680091" w:rsidRDefault="00C546E8"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A13795" w14:textId="77777777" w:rsidR="00C546E8" w:rsidRPr="00FC2095" w:rsidRDefault="00C546E8" w:rsidP="00FC2095">
            <w:pPr>
              <w:pStyle w:val="TAL"/>
              <w:rPr>
                <w:noProof/>
                <w:sz w:val="16"/>
                <w:szCs w:val="16"/>
              </w:rPr>
            </w:pPr>
            <w:r w:rsidRPr="00FC2095">
              <w:rPr>
                <w:noProof/>
                <w:sz w:val="16"/>
                <w:szCs w:val="16"/>
              </w:rPr>
              <w:t>Handling of multiple BBERF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DE0CDF" w14:textId="77777777" w:rsidR="00C546E8" w:rsidRPr="00680091" w:rsidRDefault="00C546E8"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09FC3" w14:textId="77777777" w:rsidR="00C546E8" w:rsidRPr="00680091" w:rsidRDefault="00C546E8"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4A5719" w:rsidRPr="004F3974" w14:paraId="5A702D4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55E3AB6" w14:textId="77777777" w:rsidR="004A5719" w:rsidRPr="00680091" w:rsidRDefault="004A5719"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FF199A" w14:textId="77777777" w:rsidR="004A5719" w:rsidRPr="00680091" w:rsidRDefault="004A5719"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861FB6" w14:textId="77777777" w:rsidR="004A5719" w:rsidRPr="00680091" w:rsidRDefault="004A5719"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7B38C6" w14:textId="77777777" w:rsidR="004A5719" w:rsidRPr="00680091" w:rsidRDefault="004A5719" w:rsidP="00680091">
            <w:pPr>
              <w:pStyle w:val="TALChar"/>
              <w:rPr>
                <w:rFonts w:hint="eastAsia"/>
                <w:sz w:val="16"/>
                <w:szCs w:val="16"/>
                <w:lang w:eastAsia="ko-KR"/>
              </w:rPr>
            </w:pPr>
            <w:r w:rsidRPr="00680091">
              <w:rPr>
                <w:rFonts w:hint="eastAsia"/>
                <w:sz w:val="16"/>
                <w:szCs w:val="16"/>
                <w:lang w:eastAsia="ko-KR"/>
              </w:rPr>
              <w:t>325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3DCB7C" w14:textId="77777777" w:rsidR="004A5719" w:rsidRPr="00680091" w:rsidRDefault="004A571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B43FCB" w14:textId="77777777" w:rsidR="004A5719" w:rsidRPr="00FC2095" w:rsidRDefault="004A5719" w:rsidP="00FC2095">
            <w:pPr>
              <w:pStyle w:val="TAL"/>
              <w:rPr>
                <w:noProof/>
                <w:sz w:val="16"/>
                <w:szCs w:val="16"/>
              </w:rPr>
            </w:pPr>
            <w:r w:rsidRPr="00FC2095">
              <w:rPr>
                <w:noProof/>
                <w:sz w:val="16"/>
                <w:szCs w:val="16"/>
              </w:rPr>
              <w:t>Report the UE time zone information to the PCRF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03061" w14:textId="77777777" w:rsidR="004A5719" w:rsidRPr="00680091" w:rsidRDefault="004A5719"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CC6B7" w14:textId="77777777" w:rsidR="004A5719" w:rsidRPr="00680091" w:rsidRDefault="004A5719"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7500C7" w:rsidRPr="004F3974" w14:paraId="0A498A6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C85CB9F" w14:textId="77777777" w:rsidR="007500C7" w:rsidRPr="00680091" w:rsidRDefault="007500C7" w:rsidP="00680091">
            <w:pPr>
              <w:pStyle w:val="TALChar"/>
              <w:rPr>
                <w:rFonts w:hint="eastAsia"/>
                <w:snapToGrid w:val="0"/>
                <w:sz w:val="16"/>
                <w:szCs w:val="16"/>
                <w:lang w:eastAsia="ko-KR"/>
              </w:rPr>
            </w:pPr>
            <w:r w:rsidRPr="00680091">
              <w:rPr>
                <w:rFonts w:hint="eastAsia"/>
                <w:snapToGrid w:val="0"/>
                <w:sz w:val="16"/>
                <w:szCs w:val="16"/>
                <w:lang w:eastAsia="ko-KR"/>
              </w:rPr>
              <w:t>09-2009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3E14989" w14:textId="77777777" w:rsidR="007500C7" w:rsidRPr="00680091" w:rsidRDefault="007500C7" w:rsidP="00680091">
            <w:pPr>
              <w:pStyle w:val="TALChar"/>
              <w:rPr>
                <w:rFonts w:hint="eastAsia"/>
                <w:sz w:val="16"/>
                <w:szCs w:val="16"/>
                <w:lang w:eastAsia="ko-KR"/>
              </w:rPr>
            </w:pPr>
            <w:r w:rsidRPr="00680091">
              <w:rPr>
                <w:rFonts w:hint="eastAsia"/>
                <w:sz w:val="16"/>
                <w:szCs w:val="16"/>
                <w:lang w:eastAsia="ko-KR"/>
              </w:rPr>
              <w:t>TSG#45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CEDE25" w14:textId="77777777" w:rsidR="007500C7" w:rsidRPr="00680091" w:rsidRDefault="007500C7" w:rsidP="00680091">
            <w:pPr>
              <w:pStyle w:val="TALChar"/>
              <w:rPr>
                <w:rFonts w:hint="eastAsia"/>
                <w:sz w:val="16"/>
                <w:szCs w:val="16"/>
                <w:lang w:eastAsia="ko-KR"/>
              </w:rPr>
            </w:pPr>
            <w:r w:rsidRPr="00680091">
              <w:rPr>
                <w:rFonts w:hint="eastAsia"/>
                <w:sz w:val="16"/>
                <w:szCs w:val="16"/>
                <w:lang w:eastAsia="ko-KR"/>
              </w:rPr>
              <w:t>CP-090572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2CEEF6" w14:textId="77777777" w:rsidR="007500C7" w:rsidRPr="00680091" w:rsidRDefault="007500C7" w:rsidP="00680091">
            <w:pPr>
              <w:pStyle w:val="TALChar"/>
              <w:rPr>
                <w:rFonts w:hint="eastAsia"/>
                <w:sz w:val="16"/>
                <w:szCs w:val="16"/>
                <w:lang w:eastAsia="ko-KR"/>
              </w:rPr>
            </w:pPr>
            <w:r w:rsidRPr="00680091">
              <w:rPr>
                <w:rFonts w:hint="eastAsia"/>
                <w:sz w:val="16"/>
                <w:szCs w:val="16"/>
                <w:lang w:eastAsia="ko-KR"/>
              </w:rPr>
              <w:t>330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D80BB7" w14:textId="77777777" w:rsidR="007500C7" w:rsidRPr="00680091" w:rsidRDefault="007500C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4635BD" w14:textId="77777777" w:rsidR="007500C7" w:rsidRPr="00FC2095" w:rsidRDefault="007500C7" w:rsidP="00FC2095">
            <w:pPr>
              <w:pStyle w:val="TAL"/>
              <w:rPr>
                <w:noProof/>
                <w:sz w:val="16"/>
                <w:szCs w:val="16"/>
              </w:rPr>
            </w:pPr>
            <w:r w:rsidRPr="00FC2095">
              <w:rPr>
                <w:noProof/>
                <w:sz w:val="16"/>
                <w:szCs w:val="16"/>
              </w:rPr>
              <w:t>3GPP2-BSID over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8475D" w14:textId="77777777" w:rsidR="007500C7" w:rsidRPr="00680091" w:rsidRDefault="007500C7" w:rsidP="00680091">
            <w:pPr>
              <w:pStyle w:val="TALChar"/>
              <w:rPr>
                <w:rFonts w:hint="eastAsia"/>
                <w:snapToGrid w:val="0"/>
                <w:sz w:val="16"/>
                <w:szCs w:val="16"/>
                <w:lang w:eastAsia="ko-KR"/>
              </w:rPr>
            </w:pPr>
            <w:r w:rsidRPr="00680091">
              <w:rPr>
                <w:rFonts w:hint="eastAsia"/>
                <w:snapToGrid w:val="0"/>
                <w:sz w:val="16"/>
                <w:szCs w:val="16"/>
                <w:lang w:eastAsia="ko-KR"/>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67B01" w14:textId="77777777" w:rsidR="007500C7" w:rsidRPr="00680091" w:rsidRDefault="007500C7" w:rsidP="00680091">
            <w:pPr>
              <w:pStyle w:val="TALChar"/>
              <w:rPr>
                <w:rFonts w:hint="eastAsia"/>
                <w:snapToGrid w:val="0"/>
                <w:sz w:val="16"/>
                <w:szCs w:val="16"/>
                <w:lang w:eastAsia="ko-KR"/>
              </w:rPr>
            </w:pPr>
            <w:r w:rsidRPr="00680091">
              <w:rPr>
                <w:rFonts w:hint="eastAsia"/>
                <w:snapToGrid w:val="0"/>
                <w:sz w:val="16"/>
                <w:szCs w:val="16"/>
                <w:lang w:eastAsia="ko-KR"/>
              </w:rPr>
              <w:t>8.5.0</w:t>
            </w:r>
          </w:p>
        </w:tc>
      </w:tr>
      <w:tr w:rsidR="00F669D1" w:rsidRPr="0096494E" w14:paraId="0C5A474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24FCF10" w14:textId="77777777" w:rsidR="00F669D1" w:rsidRPr="00680091" w:rsidRDefault="00F669D1"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C76864" w14:textId="77777777" w:rsidR="00F669D1" w:rsidRPr="00680091" w:rsidRDefault="00F669D1"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FC740F" w14:textId="77777777" w:rsidR="00F669D1" w:rsidRPr="00680091" w:rsidRDefault="00F669D1" w:rsidP="00680091">
            <w:pPr>
              <w:pStyle w:val="TALChar"/>
              <w:rPr>
                <w:rFonts w:hint="eastAsia"/>
                <w:sz w:val="16"/>
                <w:szCs w:val="16"/>
                <w:lang w:eastAsia="ko-KR"/>
              </w:rPr>
            </w:pPr>
            <w:r w:rsidRPr="00680091">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FD31F9" w14:textId="77777777" w:rsidR="00F669D1" w:rsidRPr="00680091" w:rsidRDefault="00F669D1" w:rsidP="00680091">
            <w:pPr>
              <w:pStyle w:val="TALChar"/>
              <w:rPr>
                <w:rFonts w:hint="eastAsia"/>
                <w:sz w:val="16"/>
                <w:szCs w:val="16"/>
                <w:lang w:eastAsia="ko-KR"/>
              </w:rPr>
            </w:pPr>
            <w:r w:rsidRPr="00680091">
              <w:rPr>
                <w:rFonts w:hint="eastAsia"/>
                <w:sz w:val="16"/>
                <w:szCs w:val="16"/>
                <w:lang w:eastAsia="ko-KR"/>
              </w:rPr>
              <w:t>332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730515" w14:textId="77777777" w:rsidR="00F669D1" w:rsidRPr="00680091" w:rsidRDefault="00F669D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96D87C" w14:textId="77777777" w:rsidR="00F669D1" w:rsidRPr="00FC2095" w:rsidRDefault="00F669D1" w:rsidP="00FC2095">
            <w:pPr>
              <w:pStyle w:val="TAL"/>
              <w:rPr>
                <w:noProof/>
                <w:sz w:val="16"/>
                <w:szCs w:val="16"/>
              </w:rPr>
            </w:pPr>
            <w:r w:rsidRPr="00FC2095">
              <w:rPr>
                <w:noProof/>
                <w:sz w:val="16"/>
                <w:szCs w:val="16"/>
              </w:rPr>
              <w:t>Adding time zone event related AVP in the RAA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BEF93" w14:textId="77777777" w:rsidR="00F669D1" w:rsidRPr="00680091" w:rsidRDefault="00F669D1"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2D537" w14:textId="77777777" w:rsidR="00F669D1" w:rsidRPr="00680091" w:rsidRDefault="00F669D1"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96494E" w:rsidRPr="0096494E" w14:paraId="68070CF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E6DD771"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6EF0A07" w14:textId="77777777" w:rsidR="0096494E" w:rsidRPr="00680091" w:rsidRDefault="0096494E"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6091AD" w14:textId="77777777" w:rsidR="0096494E" w:rsidRPr="00680091" w:rsidRDefault="0096494E" w:rsidP="00680091">
            <w:pPr>
              <w:pStyle w:val="TALChar"/>
              <w:rPr>
                <w:sz w:val="16"/>
                <w:szCs w:val="16"/>
                <w:lang w:eastAsia="ko-KR"/>
              </w:rPr>
            </w:pPr>
            <w:r w:rsidRPr="00680091">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C1593D" w14:textId="77777777" w:rsidR="0096494E" w:rsidRPr="00680091" w:rsidRDefault="0096494E" w:rsidP="00680091">
            <w:pPr>
              <w:pStyle w:val="TALChar"/>
              <w:rPr>
                <w:rFonts w:hint="eastAsia"/>
                <w:sz w:val="16"/>
                <w:szCs w:val="16"/>
                <w:lang w:eastAsia="ko-KR"/>
              </w:rPr>
            </w:pPr>
            <w:r w:rsidRPr="00680091">
              <w:rPr>
                <w:rFonts w:hint="eastAsia"/>
                <w:sz w:val="16"/>
                <w:szCs w:val="16"/>
                <w:lang w:eastAsia="ko-KR"/>
              </w:rPr>
              <w:t>335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E894643" w14:textId="77777777" w:rsidR="0096494E" w:rsidRPr="00680091" w:rsidRDefault="0096494E"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594EA9" w14:textId="77777777" w:rsidR="0096494E" w:rsidRPr="00FC2095" w:rsidRDefault="0096494E" w:rsidP="00FC2095">
            <w:pPr>
              <w:pStyle w:val="TAL"/>
              <w:rPr>
                <w:noProof/>
                <w:sz w:val="16"/>
                <w:szCs w:val="16"/>
              </w:rPr>
            </w:pPr>
            <w:r w:rsidRPr="00FC2095">
              <w:rPr>
                <w:noProof/>
                <w:sz w:val="16"/>
                <w:szCs w:val="16"/>
              </w:rPr>
              <w:t>RAT type in the initial CCR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B6677"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69822"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96494E" w:rsidRPr="0096494E" w14:paraId="72C145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895DE8"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DE488FD" w14:textId="77777777" w:rsidR="0096494E" w:rsidRPr="00680091" w:rsidRDefault="0096494E"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68278F" w14:textId="77777777" w:rsidR="0096494E" w:rsidRPr="00680091" w:rsidRDefault="0096494E"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C23DAA" w14:textId="77777777" w:rsidR="0096494E" w:rsidRPr="00680091" w:rsidRDefault="0096494E" w:rsidP="00680091">
            <w:pPr>
              <w:pStyle w:val="TALChar"/>
              <w:rPr>
                <w:rFonts w:hint="eastAsia"/>
                <w:sz w:val="16"/>
                <w:szCs w:val="16"/>
                <w:lang w:eastAsia="ko-KR"/>
              </w:rPr>
            </w:pPr>
            <w:r w:rsidRPr="00680091">
              <w:rPr>
                <w:rFonts w:hint="eastAsia"/>
                <w:sz w:val="16"/>
                <w:szCs w:val="16"/>
                <w:lang w:eastAsia="ko-KR"/>
              </w:rPr>
              <w:t>337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C47CBF" w14:textId="77777777" w:rsidR="0096494E" w:rsidRPr="00680091" w:rsidRDefault="0096494E" w:rsidP="00680091">
            <w:pPr>
              <w:pStyle w:val="TALChar"/>
              <w:rPr>
                <w:rFonts w:hint="eastAsia"/>
                <w:sz w:val="16"/>
                <w:szCs w:val="16"/>
                <w:lang w:eastAsia="ko-KR"/>
              </w:rPr>
            </w:pPr>
            <w:r w:rsidRPr="00680091">
              <w:rPr>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FF28AFF" w14:textId="77777777" w:rsidR="0096494E" w:rsidRPr="00FC2095" w:rsidRDefault="0096494E" w:rsidP="00FC2095">
            <w:pPr>
              <w:pStyle w:val="TAL"/>
              <w:rPr>
                <w:noProof/>
                <w:sz w:val="16"/>
                <w:szCs w:val="16"/>
              </w:rPr>
            </w:pPr>
            <w:r w:rsidRPr="00FC2095">
              <w:rPr>
                <w:noProof/>
                <w:sz w:val="16"/>
                <w:szCs w:val="16"/>
              </w:rPr>
              <w:t>Mapping for GRPS QoS Class Identifier to from UMTS QoS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CB29C9"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ED2FF" w14:textId="77777777" w:rsidR="0096494E" w:rsidRPr="00680091" w:rsidRDefault="0096494E"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94024D" w:rsidRPr="0096494E" w14:paraId="67F3745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8E3075" w14:textId="77777777" w:rsidR="0094024D" w:rsidRPr="00680091" w:rsidRDefault="0094024D"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8E60380" w14:textId="77777777" w:rsidR="0094024D" w:rsidRPr="00680091" w:rsidRDefault="0094024D"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20F6E1" w14:textId="77777777" w:rsidR="0094024D" w:rsidRPr="00680091" w:rsidRDefault="0094024D"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ABE41D" w14:textId="77777777" w:rsidR="0094024D" w:rsidRPr="00680091" w:rsidRDefault="0094024D" w:rsidP="00680091">
            <w:pPr>
              <w:pStyle w:val="TALChar"/>
              <w:rPr>
                <w:rFonts w:hint="eastAsia"/>
                <w:sz w:val="16"/>
                <w:szCs w:val="16"/>
                <w:lang w:eastAsia="ko-KR"/>
              </w:rPr>
            </w:pPr>
            <w:r w:rsidRPr="00680091">
              <w:rPr>
                <w:sz w:val="16"/>
                <w:szCs w:val="16"/>
                <w:lang w:eastAsia="ko-KR"/>
              </w:rPr>
              <w:t>351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5B063A" w14:textId="77777777" w:rsidR="0094024D" w:rsidRPr="00680091" w:rsidRDefault="0094024D" w:rsidP="00680091">
            <w:pPr>
              <w:pStyle w:val="TALChar"/>
              <w:rPr>
                <w:rFonts w:hint="eastAsia"/>
                <w:sz w:val="16"/>
                <w:szCs w:val="16"/>
                <w:lang w:eastAsia="ko-KR"/>
              </w:rPr>
            </w:pPr>
            <w:r w:rsidRPr="00680091">
              <w:rPr>
                <w:rFonts w:hint="eastAsia"/>
                <w:sz w:val="16"/>
                <w:szCs w:val="16"/>
                <w:lang w:eastAsia="ko-KR"/>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20AA2CF" w14:textId="77777777" w:rsidR="0094024D" w:rsidRPr="00FC2095" w:rsidRDefault="0094024D" w:rsidP="00FC2095">
            <w:pPr>
              <w:pStyle w:val="TAL"/>
              <w:rPr>
                <w:noProof/>
                <w:sz w:val="16"/>
                <w:szCs w:val="16"/>
              </w:rPr>
            </w:pPr>
            <w:r w:rsidRPr="00FC2095">
              <w:rPr>
                <w:noProof/>
                <w:sz w:val="16"/>
                <w:szCs w:val="16"/>
              </w:rPr>
              <w:t>Mapping of access network codes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49A79" w14:textId="77777777" w:rsidR="0094024D" w:rsidRPr="00680091" w:rsidRDefault="0094024D"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6BB11" w14:textId="77777777" w:rsidR="0094024D" w:rsidRPr="00680091" w:rsidRDefault="0094024D"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E60934" w:rsidRPr="0096494E" w14:paraId="181B52A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1C2D612" w14:textId="77777777" w:rsidR="00E60934" w:rsidRPr="00680091" w:rsidRDefault="00E60934"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A9B2750" w14:textId="77777777" w:rsidR="00E60934" w:rsidRPr="00680091" w:rsidRDefault="00E60934"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3FF970" w14:textId="77777777" w:rsidR="00E60934" w:rsidRPr="00680091" w:rsidRDefault="00E60934"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511235" w14:textId="77777777" w:rsidR="00E60934" w:rsidRPr="00680091" w:rsidRDefault="00E60934" w:rsidP="00680091">
            <w:pPr>
              <w:pStyle w:val="TALChar"/>
              <w:rPr>
                <w:sz w:val="16"/>
                <w:szCs w:val="16"/>
                <w:lang w:eastAsia="ko-KR"/>
              </w:rPr>
            </w:pPr>
            <w:r w:rsidRPr="00680091">
              <w:rPr>
                <w:sz w:val="16"/>
                <w:szCs w:val="16"/>
                <w:lang w:eastAsia="ko-KR"/>
              </w:rPr>
              <w:t>354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3450E5" w14:textId="77777777" w:rsidR="00E60934" w:rsidRPr="00680091" w:rsidRDefault="00E60934" w:rsidP="00680091">
            <w:pPr>
              <w:pStyle w:val="TALChar"/>
              <w:rPr>
                <w:rFonts w:hint="eastAsia"/>
                <w:sz w:val="16"/>
                <w:szCs w:val="16"/>
                <w:lang w:eastAsia="ko-KR"/>
              </w:rPr>
            </w:pPr>
            <w:r w:rsidRPr="00680091">
              <w:rPr>
                <w:sz w:val="16"/>
                <w:szCs w:val="16"/>
                <w:lang w:eastAsia="ko-KR"/>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1052A3" w14:textId="77777777" w:rsidR="00E60934" w:rsidRPr="00FC2095" w:rsidRDefault="00E60934" w:rsidP="00FC2095">
            <w:pPr>
              <w:pStyle w:val="TAL"/>
              <w:rPr>
                <w:noProof/>
                <w:sz w:val="16"/>
                <w:szCs w:val="16"/>
              </w:rPr>
            </w:pPr>
            <w:r w:rsidRPr="00FC2095">
              <w:rPr>
                <w:noProof/>
                <w:sz w:val="16"/>
                <w:szCs w:val="16"/>
              </w:rPr>
              <w:t>Addition of allowed values for QCI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EEAD8" w14:textId="77777777" w:rsidR="00E60934" w:rsidRPr="00680091" w:rsidRDefault="00E60934"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419B6" w14:textId="77777777" w:rsidR="00E60934" w:rsidRPr="00680091" w:rsidRDefault="00E60934"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60365E" w:rsidRPr="0096494E" w14:paraId="1934B4B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B3DB976" w14:textId="77777777" w:rsidR="0060365E" w:rsidRPr="00680091" w:rsidRDefault="0060365E"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A00CEF1" w14:textId="77777777" w:rsidR="0060365E" w:rsidRPr="00680091" w:rsidRDefault="0060365E"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0FBCC1" w14:textId="77777777" w:rsidR="0060365E" w:rsidRPr="00680091" w:rsidRDefault="0060365E"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C923B7" w14:textId="77777777" w:rsidR="0060365E" w:rsidRPr="00680091" w:rsidRDefault="0060365E" w:rsidP="00680091">
            <w:pPr>
              <w:pStyle w:val="TALChar"/>
              <w:rPr>
                <w:rFonts w:hint="eastAsia"/>
                <w:sz w:val="16"/>
                <w:szCs w:val="16"/>
                <w:lang w:eastAsia="ko-KR"/>
              </w:rPr>
            </w:pPr>
            <w:r w:rsidRPr="00680091">
              <w:rPr>
                <w:rFonts w:hint="eastAsia"/>
                <w:sz w:val="16"/>
                <w:szCs w:val="16"/>
                <w:lang w:eastAsia="ko-KR"/>
              </w:rPr>
              <w:t>355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96BD0A9" w14:textId="77777777" w:rsidR="0060365E" w:rsidRPr="00680091" w:rsidRDefault="0060365E"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30D18A" w14:textId="77777777" w:rsidR="0060365E" w:rsidRPr="00FC2095" w:rsidRDefault="0060365E" w:rsidP="00FC2095">
            <w:pPr>
              <w:pStyle w:val="TAL"/>
              <w:rPr>
                <w:noProof/>
                <w:sz w:val="16"/>
                <w:szCs w:val="16"/>
              </w:rPr>
            </w:pPr>
            <w:r w:rsidRPr="00FC2095">
              <w:rPr>
                <w:noProof/>
                <w:sz w:val="16"/>
                <w:szCs w:val="16"/>
              </w:rPr>
              <w:t>Corrections on setting of IP-CAN Type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E3756D" w14:textId="77777777" w:rsidR="0060365E" w:rsidRPr="00680091" w:rsidRDefault="0060365E"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C855B" w14:textId="77777777" w:rsidR="0060365E" w:rsidRPr="00680091" w:rsidRDefault="0060365E"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D03D53" w:rsidRPr="0096494E" w14:paraId="48A5AEB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05EDAF" w14:textId="77777777" w:rsidR="00D03D53" w:rsidRPr="00680091" w:rsidRDefault="00D03D53"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C7C0932" w14:textId="77777777" w:rsidR="00D03D53" w:rsidRPr="00680091" w:rsidRDefault="00D03D53"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79ACF7" w14:textId="77777777" w:rsidR="00D03D53" w:rsidRPr="00680091" w:rsidRDefault="00D03D53"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ED457C" w14:textId="77777777" w:rsidR="00D03D53" w:rsidRPr="00680091" w:rsidRDefault="00D03D53" w:rsidP="00680091">
            <w:pPr>
              <w:pStyle w:val="TALChar"/>
              <w:rPr>
                <w:rFonts w:hint="eastAsia"/>
                <w:sz w:val="16"/>
                <w:szCs w:val="16"/>
                <w:lang w:eastAsia="ko-KR"/>
              </w:rPr>
            </w:pPr>
            <w:r w:rsidRPr="00680091">
              <w:rPr>
                <w:sz w:val="16"/>
                <w:szCs w:val="16"/>
                <w:lang w:eastAsia="ko-KR"/>
              </w:rPr>
              <w:t>359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8FAA5F" w14:textId="77777777" w:rsidR="00D03D53" w:rsidRPr="00680091" w:rsidRDefault="00D03D53"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87CFF6" w14:textId="77777777" w:rsidR="00D03D53" w:rsidRPr="00FC2095" w:rsidRDefault="00D03D53" w:rsidP="00FC2095">
            <w:pPr>
              <w:pStyle w:val="TAL"/>
              <w:rPr>
                <w:noProof/>
                <w:sz w:val="16"/>
                <w:szCs w:val="16"/>
              </w:rPr>
            </w:pPr>
            <w:r w:rsidRPr="00FC2095">
              <w:rPr>
                <w:noProof/>
                <w:sz w:val="16"/>
                <w:szCs w:val="16"/>
              </w:rPr>
              <w:t>Corrections to applicability of some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41D4D9" w14:textId="77777777" w:rsidR="00D03D53" w:rsidRPr="00680091" w:rsidRDefault="00D03D53"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F89C9" w14:textId="77777777" w:rsidR="00D03D53" w:rsidRPr="00680091" w:rsidRDefault="00D03D53"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6E203B" w:rsidRPr="0096494E" w14:paraId="546C286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2CCCB8" w14:textId="77777777" w:rsidR="006E203B" w:rsidRPr="00680091" w:rsidRDefault="006E203B"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CB67CB2" w14:textId="77777777" w:rsidR="006E203B" w:rsidRPr="00680091" w:rsidRDefault="006E203B"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DA87F0" w14:textId="77777777" w:rsidR="006E203B" w:rsidRPr="00680091" w:rsidRDefault="006E203B" w:rsidP="00680091">
            <w:pPr>
              <w:pStyle w:val="TALChar"/>
              <w:rPr>
                <w:sz w:val="16"/>
                <w:szCs w:val="16"/>
                <w:lang w:eastAsia="ko-KR"/>
              </w:rPr>
            </w:pPr>
            <w:r w:rsidRPr="00680091">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9DE2C6" w14:textId="77777777" w:rsidR="006E203B" w:rsidRPr="00680091" w:rsidRDefault="006E203B" w:rsidP="00680091">
            <w:pPr>
              <w:pStyle w:val="TALChar"/>
              <w:rPr>
                <w:rFonts w:hint="eastAsia"/>
                <w:sz w:val="16"/>
                <w:szCs w:val="16"/>
                <w:lang w:eastAsia="ko-KR"/>
              </w:rPr>
            </w:pPr>
            <w:r w:rsidRPr="00680091">
              <w:rPr>
                <w:rFonts w:hint="eastAsia"/>
                <w:sz w:val="16"/>
                <w:szCs w:val="16"/>
                <w:lang w:eastAsia="ko-KR"/>
              </w:rPr>
              <w:t>363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D117EA7" w14:textId="77777777" w:rsidR="006E203B" w:rsidRPr="00680091" w:rsidRDefault="006E203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3349367" w14:textId="77777777" w:rsidR="006E203B" w:rsidRPr="00FC2095" w:rsidRDefault="006E203B" w:rsidP="00FC2095">
            <w:pPr>
              <w:pStyle w:val="TAL"/>
              <w:rPr>
                <w:noProof/>
                <w:sz w:val="16"/>
                <w:szCs w:val="16"/>
              </w:rPr>
            </w:pPr>
            <w:r w:rsidRPr="00FC2095">
              <w:rPr>
                <w:noProof/>
                <w:sz w:val="16"/>
                <w:szCs w:val="16"/>
              </w:rPr>
              <w:t>Corrections to PCC rule provisioning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79BE0" w14:textId="77777777" w:rsidR="006E203B" w:rsidRPr="00680091" w:rsidRDefault="006E203B"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3C8D3" w14:textId="77777777" w:rsidR="006E203B" w:rsidRPr="00680091" w:rsidRDefault="006E203B"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EB2761" w:rsidRPr="0096494E" w14:paraId="2B3894F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45805BC" w14:textId="77777777" w:rsidR="00EB2761" w:rsidRPr="00680091" w:rsidRDefault="00EB2761"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FE0EE37" w14:textId="77777777" w:rsidR="00EB2761" w:rsidRPr="00680091" w:rsidRDefault="00EB2761"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1F838F" w14:textId="77777777" w:rsidR="00EB2761" w:rsidRPr="00680091" w:rsidRDefault="00EB2761"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06B4AD" w14:textId="77777777" w:rsidR="00EB2761" w:rsidRPr="00680091" w:rsidRDefault="00EB2761" w:rsidP="00680091">
            <w:pPr>
              <w:pStyle w:val="TALChar"/>
              <w:rPr>
                <w:rFonts w:hint="eastAsia"/>
                <w:sz w:val="16"/>
                <w:szCs w:val="16"/>
                <w:lang w:eastAsia="ko-KR"/>
              </w:rPr>
            </w:pPr>
            <w:r w:rsidRPr="00680091">
              <w:rPr>
                <w:sz w:val="16"/>
                <w:szCs w:val="16"/>
                <w:lang w:eastAsia="ko-KR"/>
              </w:rPr>
              <w:t>365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4E45BC" w14:textId="77777777" w:rsidR="00EB2761" w:rsidRPr="00680091" w:rsidRDefault="00EB2761" w:rsidP="00680091">
            <w:pPr>
              <w:pStyle w:val="TALChar"/>
              <w:rPr>
                <w:rFonts w:hint="eastAsia"/>
                <w:sz w:val="16"/>
                <w:szCs w:val="16"/>
                <w:lang w:eastAsia="ko-KR"/>
              </w:rPr>
            </w:pPr>
            <w:r w:rsidRPr="00680091">
              <w:rPr>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D63C01" w14:textId="77777777" w:rsidR="00EB2761" w:rsidRPr="00FC2095" w:rsidRDefault="00EB2761" w:rsidP="00FC2095">
            <w:pPr>
              <w:pStyle w:val="TAL"/>
              <w:rPr>
                <w:noProof/>
                <w:sz w:val="16"/>
                <w:szCs w:val="16"/>
              </w:rPr>
            </w:pPr>
            <w:r w:rsidRPr="00FC2095">
              <w:rPr>
                <w:noProof/>
                <w:sz w:val="16"/>
                <w:szCs w:val="16"/>
              </w:rPr>
              <w:t>Clarification of the Event-Report-Indication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8ABD6" w14:textId="77777777" w:rsidR="00EB2761" w:rsidRPr="00680091" w:rsidRDefault="00EB2761"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74F06F" w14:textId="77777777" w:rsidR="00EB2761" w:rsidRPr="00680091" w:rsidRDefault="00EB2761"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470430" w:rsidRPr="0096494E" w14:paraId="659A321A"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4B68106" w14:textId="77777777" w:rsidR="00470430" w:rsidRPr="00680091" w:rsidRDefault="00470430"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88081BE" w14:textId="77777777" w:rsidR="00470430" w:rsidRPr="00680091" w:rsidRDefault="00470430"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FE4990" w14:textId="77777777" w:rsidR="00470430" w:rsidRPr="00680091" w:rsidRDefault="00470430" w:rsidP="00680091">
            <w:pPr>
              <w:pStyle w:val="TALChar"/>
              <w:rPr>
                <w:sz w:val="16"/>
                <w:szCs w:val="16"/>
                <w:lang w:eastAsia="ko-KR"/>
              </w:rPr>
            </w:pPr>
            <w:r w:rsidRPr="00680091">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58F699" w14:textId="77777777" w:rsidR="00470430" w:rsidRPr="00680091" w:rsidRDefault="00470430" w:rsidP="00680091">
            <w:pPr>
              <w:pStyle w:val="TALChar"/>
              <w:rPr>
                <w:rFonts w:hint="eastAsia"/>
                <w:sz w:val="16"/>
                <w:szCs w:val="16"/>
                <w:lang w:eastAsia="ko-KR"/>
              </w:rPr>
            </w:pPr>
            <w:r w:rsidRPr="00680091">
              <w:rPr>
                <w:rFonts w:hint="eastAsia"/>
                <w:sz w:val="16"/>
                <w:szCs w:val="16"/>
                <w:lang w:eastAsia="ko-KR"/>
              </w:rPr>
              <w:t>368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F92AE5" w14:textId="77777777" w:rsidR="00470430" w:rsidRPr="00680091" w:rsidRDefault="0047043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EF4877" w14:textId="77777777" w:rsidR="00470430" w:rsidRPr="00FC2095" w:rsidRDefault="00470430" w:rsidP="00FC2095">
            <w:pPr>
              <w:pStyle w:val="TAL"/>
              <w:rPr>
                <w:noProof/>
                <w:sz w:val="16"/>
                <w:szCs w:val="16"/>
              </w:rPr>
            </w:pPr>
            <w:r w:rsidRPr="00FC2095">
              <w:rPr>
                <w:noProof/>
                <w:sz w:val="16"/>
                <w:szCs w:val="16"/>
              </w:rPr>
              <w:t>Clarification and correction of IPv6 procedures over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BBDCB1" w14:textId="77777777" w:rsidR="00470430" w:rsidRPr="00680091" w:rsidRDefault="00470430"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E4C83" w14:textId="77777777" w:rsidR="00470430" w:rsidRPr="00680091" w:rsidRDefault="00470430"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E15023" w:rsidRPr="0096494E" w14:paraId="38276EB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80FA97" w14:textId="77777777" w:rsidR="00E15023" w:rsidRPr="00680091" w:rsidRDefault="00E15023"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1A6951" w14:textId="77777777" w:rsidR="00E15023" w:rsidRPr="00680091" w:rsidRDefault="00E15023"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4728EF" w14:textId="77777777" w:rsidR="00E15023" w:rsidRPr="00680091" w:rsidRDefault="00E15023"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FA30DE" w14:textId="77777777" w:rsidR="00E15023" w:rsidRPr="00680091" w:rsidRDefault="00E15023" w:rsidP="00680091">
            <w:pPr>
              <w:pStyle w:val="TALChar"/>
              <w:rPr>
                <w:rFonts w:hint="eastAsia"/>
                <w:sz w:val="16"/>
                <w:szCs w:val="16"/>
                <w:lang w:eastAsia="ko-KR"/>
              </w:rPr>
            </w:pPr>
            <w:r w:rsidRPr="00680091">
              <w:rPr>
                <w:rFonts w:hint="eastAsia"/>
                <w:sz w:val="16"/>
                <w:szCs w:val="16"/>
                <w:lang w:eastAsia="ko-KR"/>
              </w:rPr>
              <w:t>370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317889" w14:textId="77777777" w:rsidR="00E15023" w:rsidRPr="00680091" w:rsidRDefault="00E15023"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7E9E8F9" w14:textId="77777777" w:rsidR="00E15023" w:rsidRPr="00FC2095" w:rsidRDefault="00E15023" w:rsidP="00FC2095">
            <w:pPr>
              <w:pStyle w:val="TAL"/>
              <w:rPr>
                <w:noProof/>
                <w:sz w:val="16"/>
                <w:szCs w:val="16"/>
              </w:rPr>
            </w:pPr>
            <w:r w:rsidRPr="00FC2095">
              <w:rPr>
                <w:noProof/>
                <w:sz w:val="16"/>
                <w:szCs w:val="16"/>
              </w:rPr>
              <w:t>Supported Features for Rel-8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B840D" w14:textId="77777777" w:rsidR="00E15023" w:rsidRPr="00680091" w:rsidRDefault="00E15023"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5E0A2" w14:textId="77777777" w:rsidR="00E15023" w:rsidRPr="00680091" w:rsidRDefault="00E15023"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8427FA" w:rsidRPr="0096494E" w14:paraId="651C911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BCEF702" w14:textId="77777777" w:rsidR="008427FA" w:rsidRPr="00680091" w:rsidRDefault="008427FA"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E6FF17" w14:textId="77777777" w:rsidR="008427FA" w:rsidRPr="00680091" w:rsidRDefault="008427FA"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4D665" w14:textId="77777777" w:rsidR="008427FA" w:rsidRPr="00680091" w:rsidRDefault="008427FA" w:rsidP="00680091">
            <w:pPr>
              <w:pStyle w:val="TALChar"/>
              <w:rPr>
                <w:sz w:val="16"/>
                <w:szCs w:val="16"/>
                <w:lang w:eastAsia="ko-KR"/>
              </w:rPr>
            </w:pPr>
            <w:r w:rsidRPr="00680091">
              <w:rPr>
                <w:sz w:val="16"/>
                <w:szCs w:val="16"/>
                <w:lang w:eastAsia="ko-KR"/>
              </w:rPr>
              <w:t>CP-090836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31ADA5" w14:textId="77777777" w:rsidR="008427FA" w:rsidRPr="00680091" w:rsidRDefault="008427FA" w:rsidP="00680091">
            <w:pPr>
              <w:pStyle w:val="TALChar"/>
              <w:rPr>
                <w:rFonts w:hint="eastAsia"/>
                <w:sz w:val="16"/>
                <w:szCs w:val="16"/>
                <w:lang w:eastAsia="ko-KR"/>
              </w:rPr>
            </w:pPr>
            <w:r w:rsidRPr="00680091">
              <w:rPr>
                <w:rFonts w:hint="eastAsia"/>
                <w:sz w:val="16"/>
                <w:szCs w:val="16"/>
                <w:lang w:eastAsia="ko-KR"/>
              </w:rPr>
              <w:t>376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DF5B52" w14:textId="77777777" w:rsidR="008427FA" w:rsidRPr="00680091" w:rsidRDefault="008427FA"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4BF4476" w14:textId="77777777" w:rsidR="008427FA" w:rsidRPr="00FC2095" w:rsidRDefault="008427FA" w:rsidP="00FC2095">
            <w:pPr>
              <w:pStyle w:val="TAL"/>
              <w:rPr>
                <w:noProof/>
                <w:sz w:val="16"/>
                <w:szCs w:val="16"/>
              </w:rPr>
            </w:pPr>
            <w:r w:rsidRPr="00FC2095">
              <w:rPr>
                <w:noProof/>
                <w:sz w:val="16"/>
                <w:szCs w:val="16"/>
              </w:rPr>
              <w:t>Correction for the missing Charging-Rule-Base-Name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23D61" w14:textId="77777777" w:rsidR="008427FA" w:rsidRPr="00680091" w:rsidRDefault="008427FA"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99C42" w14:textId="77777777" w:rsidR="008427FA" w:rsidRPr="00680091" w:rsidRDefault="008427FA"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FA449B" w:rsidRPr="0096494E" w14:paraId="4373A0E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3F684D5" w14:textId="77777777" w:rsidR="00FA449B" w:rsidRPr="00680091" w:rsidRDefault="00FA449B"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352ADAD" w14:textId="77777777" w:rsidR="00FA449B" w:rsidRPr="00680091" w:rsidRDefault="00FA449B"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DDBEEF" w14:textId="77777777" w:rsidR="00FA449B" w:rsidRPr="00680091" w:rsidRDefault="00FA449B"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F29EAE" w14:textId="77777777" w:rsidR="00FA449B" w:rsidRPr="00680091" w:rsidRDefault="00FA449B" w:rsidP="00680091">
            <w:pPr>
              <w:pStyle w:val="TALChar"/>
              <w:rPr>
                <w:rFonts w:hint="eastAsia"/>
                <w:sz w:val="16"/>
                <w:szCs w:val="16"/>
                <w:lang w:eastAsia="ko-KR"/>
              </w:rPr>
            </w:pPr>
            <w:r w:rsidRPr="00680091">
              <w:rPr>
                <w:rFonts w:hint="eastAsia"/>
                <w:sz w:val="16"/>
                <w:szCs w:val="16"/>
                <w:lang w:eastAsia="ko-KR"/>
              </w:rPr>
              <w:t>378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BE5A79" w14:textId="77777777" w:rsidR="00FA449B" w:rsidRPr="00680091" w:rsidRDefault="00FA449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5A17E98" w14:textId="77777777" w:rsidR="00FA449B" w:rsidRPr="00FC2095" w:rsidRDefault="00FA449B" w:rsidP="00FC2095">
            <w:pPr>
              <w:pStyle w:val="TAL"/>
              <w:rPr>
                <w:noProof/>
                <w:sz w:val="16"/>
                <w:szCs w:val="16"/>
              </w:rPr>
            </w:pPr>
            <w:r w:rsidRPr="00FC2095">
              <w:rPr>
                <w:noProof/>
                <w:sz w:val="16"/>
                <w:szCs w:val="16"/>
              </w:rPr>
              <w:t>QCI change during an MS-Initiated EPS Bearer Modification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24E41" w14:textId="77777777" w:rsidR="00FA449B" w:rsidRPr="00680091" w:rsidRDefault="00FA449B"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0106ED" w14:textId="77777777" w:rsidR="00FA449B" w:rsidRPr="00680091" w:rsidRDefault="00FA449B"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A02A20" w:rsidRPr="0096494E" w14:paraId="4D44676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F123B9"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EF44D91"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5099F5" w14:textId="77777777" w:rsidR="00A02A20" w:rsidRPr="00680091" w:rsidRDefault="00A02A20"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2EFD28"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380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B2C75D"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9720D6" w14:textId="77777777" w:rsidR="00A02A20" w:rsidRPr="00FC2095" w:rsidRDefault="00A02A20" w:rsidP="00FC2095">
            <w:pPr>
              <w:pStyle w:val="TAL"/>
              <w:rPr>
                <w:noProof/>
                <w:sz w:val="16"/>
                <w:szCs w:val="16"/>
              </w:rPr>
            </w:pPr>
            <w:r w:rsidRPr="00FC2095">
              <w:rPr>
                <w:noProof/>
                <w:sz w:val="16"/>
                <w:szCs w:val="16"/>
              </w:rPr>
              <w:t>Cleaning of the Editor's Notes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D39ADF"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90A7D"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A02A20" w:rsidRPr="0096494E" w14:paraId="3AC7B03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440B0EA"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CFE590"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2A69602" w14:textId="77777777" w:rsidR="00A02A20" w:rsidRPr="00680091" w:rsidRDefault="00A02A20"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D5BC9E"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382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B1D6D6" w14:textId="77777777" w:rsidR="00A02A20" w:rsidRPr="00680091" w:rsidRDefault="00A02A2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E8B96A1" w14:textId="77777777" w:rsidR="00A02A20" w:rsidRPr="00FC2095" w:rsidRDefault="00A02A20" w:rsidP="00FC2095">
            <w:pPr>
              <w:pStyle w:val="TAL"/>
              <w:rPr>
                <w:noProof/>
                <w:sz w:val="16"/>
                <w:szCs w:val="16"/>
              </w:rPr>
            </w:pPr>
            <w:r w:rsidRPr="00FC2095">
              <w:rPr>
                <w:noProof/>
                <w:sz w:val="16"/>
                <w:szCs w:val="16"/>
              </w:rPr>
              <w:t>3GPP-RAT-Type support for backward compatibility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1E4B86"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40D86" w14:textId="77777777" w:rsidR="00A02A20" w:rsidRPr="00680091" w:rsidRDefault="00A02A20"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5C7BED" w:rsidRPr="0096494E" w14:paraId="2021BFC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9BFDBFD" w14:textId="77777777" w:rsidR="005C7BED" w:rsidRPr="00680091" w:rsidRDefault="005C7BED"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067409D" w14:textId="77777777" w:rsidR="005C7BED" w:rsidRPr="00680091" w:rsidRDefault="005C7BED"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26C0B8" w14:textId="77777777" w:rsidR="005C7BED" w:rsidRPr="00680091" w:rsidRDefault="005C7BED"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BC2C16" w14:textId="77777777" w:rsidR="005C7BED" w:rsidRPr="00680091" w:rsidRDefault="005C7BED" w:rsidP="00680091">
            <w:pPr>
              <w:pStyle w:val="TALChar"/>
              <w:rPr>
                <w:rFonts w:hint="eastAsia"/>
                <w:sz w:val="16"/>
                <w:szCs w:val="16"/>
                <w:lang w:eastAsia="ko-KR"/>
              </w:rPr>
            </w:pPr>
            <w:r w:rsidRPr="00680091">
              <w:rPr>
                <w:rFonts w:hint="eastAsia"/>
                <w:sz w:val="16"/>
                <w:szCs w:val="16"/>
                <w:lang w:eastAsia="ko-KR"/>
              </w:rPr>
              <w:t>386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6F40848" w14:textId="77777777" w:rsidR="005C7BED" w:rsidRPr="00680091" w:rsidRDefault="005C7BED"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AEE8626" w14:textId="77777777" w:rsidR="005C7BED" w:rsidRPr="00FC2095" w:rsidRDefault="005C7BED" w:rsidP="00FC2095">
            <w:pPr>
              <w:pStyle w:val="TAL"/>
              <w:rPr>
                <w:noProof/>
                <w:sz w:val="16"/>
                <w:szCs w:val="16"/>
              </w:rPr>
            </w:pPr>
            <w:r w:rsidRPr="00FC2095">
              <w:rPr>
                <w:noProof/>
                <w:sz w:val="16"/>
                <w:szCs w:val="16"/>
              </w:rPr>
              <w:t>EPC-based non-3GPP Annex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D5165" w14:textId="77777777" w:rsidR="005C7BED" w:rsidRPr="00680091" w:rsidRDefault="005C7BED"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8779E" w14:textId="77777777" w:rsidR="005C7BED" w:rsidRPr="00680091" w:rsidRDefault="005C7BED"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A54B83" w:rsidRPr="0096494E" w14:paraId="65F808C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9C69419"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2C7160"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065819" w14:textId="77777777" w:rsidR="00A54B83" w:rsidRPr="00680091" w:rsidRDefault="00A54B83"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6EAA53"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388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88F391"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F4CB1B" w14:textId="77777777" w:rsidR="00A54B83" w:rsidRPr="00FC2095" w:rsidRDefault="00A54B83" w:rsidP="00FC2095">
            <w:pPr>
              <w:pStyle w:val="TAL"/>
              <w:rPr>
                <w:noProof/>
                <w:sz w:val="16"/>
                <w:szCs w:val="16"/>
              </w:rPr>
            </w:pPr>
            <w:r w:rsidRPr="00FC2095">
              <w:rPr>
                <w:noProof/>
                <w:sz w:val="16"/>
                <w:szCs w:val="16"/>
              </w:rPr>
              <w:t>Resolve editors note on MCC/MNC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20A4F3"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4C575"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A54B83" w:rsidRPr="0096494E" w14:paraId="191EB10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77563A6"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12-2009</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D7CE1B2"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TSG#46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EB5662" w14:textId="77777777" w:rsidR="00A54B83" w:rsidRPr="00680091" w:rsidRDefault="00A54B83" w:rsidP="00680091">
            <w:pPr>
              <w:pStyle w:val="TALChar"/>
              <w:rPr>
                <w:sz w:val="16"/>
                <w:szCs w:val="16"/>
                <w:lang w:eastAsia="ko-KR"/>
              </w:rPr>
            </w:pPr>
            <w:r w:rsidRPr="00680091">
              <w:rPr>
                <w:sz w:val="16"/>
                <w:szCs w:val="16"/>
                <w:lang w:eastAsia="ko-KR"/>
              </w:rPr>
              <w:t>CP-090840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5DDD05"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F4E68D" w14:textId="77777777" w:rsidR="00A54B83" w:rsidRPr="00680091" w:rsidRDefault="00A54B83"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3D91FB" w14:textId="77777777" w:rsidR="00A54B83" w:rsidRPr="00FC2095" w:rsidRDefault="00A54B83" w:rsidP="00FC2095">
            <w:pPr>
              <w:pStyle w:val="TAL"/>
              <w:rPr>
                <w:noProof/>
                <w:sz w:val="16"/>
                <w:szCs w:val="16"/>
              </w:rPr>
            </w:pPr>
            <w:r w:rsidRPr="00FC2095">
              <w:rPr>
                <w:noProof/>
                <w:sz w:val="16"/>
                <w:szCs w:val="16"/>
              </w:rPr>
              <w:t>PCC/QoS rule modification failure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60D18"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1336E" w14:textId="77777777" w:rsidR="00A54B83" w:rsidRPr="00680091" w:rsidRDefault="00A54B83" w:rsidP="00680091">
            <w:pPr>
              <w:pStyle w:val="TALChar"/>
              <w:rPr>
                <w:rFonts w:hint="eastAsia"/>
                <w:snapToGrid w:val="0"/>
                <w:sz w:val="16"/>
                <w:szCs w:val="16"/>
                <w:lang w:eastAsia="ko-KR"/>
              </w:rPr>
            </w:pPr>
            <w:r w:rsidRPr="00680091">
              <w:rPr>
                <w:rFonts w:hint="eastAsia"/>
                <w:snapToGrid w:val="0"/>
                <w:sz w:val="16"/>
                <w:szCs w:val="16"/>
                <w:lang w:eastAsia="ko-KR"/>
              </w:rPr>
              <w:t>8.6.0</w:t>
            </w:r>
          </w:p>
        </w:tc>
      </w:tr>
      <w:tr w:rsidR="00632619" w:rsidRPr="0096494E" w14:paraId="27F5755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97AC1AC" w14:textId="77777777" w:rsidR="00632619" w:rsidRPr="00680091" w:rsidRDefault="00632619"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564B2B0" w14:textId="77777777" w:rsidR="00632619" w:rsidRPr="00680091" w:rsidRDefault="00632619"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27BD31" w14:textId="77777777" w:rsidR="00632619" w:rsidRPr="00680091" w:rsidRDefault="00632619" w:rsidP="00680091">
            <w:pPr>
              <w:pStyle w:val="TALChar"/>
              <w:rPr>
                <w:sz w:val="16"/>
                <w:szCs w:val="16"/>
                <w:lang w:eastAsia="ko-KR"/>
              </w:rPr>
            </w:pPr>
            <w:r w:rsidRPr="00680091">
              <w:rPr>
                <w:sz w:val="16"/>
                <w:szCs w:val="16"/>
                <w:lang w:eastAsia="ko-KR"/>
              </w:rPr>
              <w:t>CP-100070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91BD92" w14:textId="77777777" w:rsidR="00632619" w:rsidRPr="00680091" w:rsidRDefault="00632619" w:rsidP="00680091">
            <w:pPr>
              <w:pStyle w:val="TALChar"/>
              <w:rPr>
                <w:rFonts w:hint="eastAsia"/>
                <w:sz w:val="16"/>
                <w:szCs w:val="16"/>
                <w:lang w:eastAsia="ko-KR"/>
              </w:rPr>
            </w:pPr>
            <w:r w:rsidRPr="00680091">
              <w:rPr>
                <w:rFonts w:hint="eastAsia"/>
                <w:sz w:val="16"/>
                <w:szCs w:val="16"/>
                <w:lang w:eastAsia="ko-KR"/>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22496E" w14:textId="77777777" w:rsidR="00632619" w:rsidRPr="00680091" w:rsidRDefault="0063261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E67E510" w14:textId="77777777" w:rsidR="00632619" w:rsidRPr="00FC2095" w:rsidRDefault="00632619" w:rsidP="00FC2095">
            <w:pPr>
              <w:pStyle w:val="TAL"/>
              <w:rPr>
                <w:noProof/>
                <w:sz w:val="16"/>
                <w:szCs w:val="16"/>
              </w:rPr>
            </w:pPr>
            <w:r w:rsidRPr="00FC2095">
              <w:rPr>
                <w:noProof/>
                <w:sz w:val="16"/>
                <w:szCs w:val="16"/>
              </w:rPr>
              <w:t>Usage reporting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B8A6D" w14:textId="77777777" w:rsidR="00632619" w:rsidRPr="00680091" w:rsidRDefault="00632619"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A5BEE" w14:textId="77777777" w:rsidR="00632619" w:rsidRPr="00680091" w:rsidRDefault="00632619"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A63D81" w:rsidRPr="0096494E" w14:paraId="72B51B8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EA2F661" w14:textId="77777777" w:rsidR="00A63D81" w:rsidRPr="00680091" w:rsidRDefault="00A63D81"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D29911" w14:textId="77777777" w:rsidR="00A63D81" w:rsidRPr="00680091" w:rsidRDefault="00A63D81"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46F2FF" w14:textId="77777777" w:rsidR="00A63D81" w:rsidRPr="00680091" w:rsidRDefault="00A63D81"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E507F6" w14:textId="77777777" w:rsidR="00A63D81" w:rsidRPr="00680091" w:rsidRDefault="00A63D81" w:rsidP="00680091">
            <w:pPr>
              <w:pStyle w:val="TALChar"/>
              <w:rPr>
                <w:rFonts w:hint="eastAsia"/>
                <w:sz w:val="16"/>
                <w:szCs w:val="16"/>
                <w:lang w:eastAsia="ko-KR"/>
              </w:rPr>
            </w:pPr>
            <w:r w:rsidRPr="00680091">
              <w:rPr>
                <w:rFonts w:hint="eastAsia"/>
                <w:sz w:val="16"/>
                <w:szCs w:val="16"/>
                <w:lang w:eastAsia="ko-KR"/>
              </w:rPr>
              <w:t>405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6F54B7" w14:textId="77777777" w:rsidR="00A63D81" w:rsidRPr="00680091" w:rsidRDefault="00A63D8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11BD22" w14:textId="77777777" w:rsidR="00A63D81" w:rsidRPr="00FC2095" w:rsidRDefault="00A63D81" w:rsidP="00FC2095">
            <w:pPr>
              <w:pStyle w:val="TAL"/>
              <w:rPr>
                <w:noProof/>
                <w:sz w:val="16"/>
                <w:szCs w:val="16"/>
              </w:rPr>
            </w:pPr>
            <w:r w:rsidRPr="00FC2095">
              <w:rPr>
                <w:noProof/>
                <w:sz w:val="16"/>
                <w:szCs w:val="16"/>
              </w:rPr>
              <w:t>PCC supporting IMS signalling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1943A" w14:textId="77777777" w:rsidR="00A63D81" w:rsidRPr="00680091" w:rsidRDefault="00A63D81"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02481" w14:textId="77777777" w:rsidR="00A63D81" w:rsidRPr="00680091" w:rsidRDefault="00A63D81"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D6591C" w:rsidRPr="0096494E" w14:paraId="51FBB6D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8ED68B4" w14:textId="77777777" w:rsidR="00D6591C" w:rsidRPr="00680091" w:rsidRDefault="00D6591C"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6D67B76" w14:textId="77777777" w:rsidR="00D6591C" w:rsidRPr="00680091" w:rsidRDefault="00D6591C"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4B2EF0" w14:textId="77777777" w:rsidR="00D6591C" w:rsidRPr="00680091" w:rsidRDefault="00D6591C"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549B8F" w14:textId="77777777" w:rsidR="00D6591C" w:rsidRPr="00680091" w:rsidRDefault="00D6591C" w:rsidP="00680091">
            <w:pPr>
              <w:pStyle w:val="TALChar"/>
              <w:rPr>
                <w:rFonts w:hint="eastAsia"/>
                <w:sz w:val="16"/>
                <w:szCs w:val="16"/>
                <w:lang w:eastAsia="ko-KR"/>
              </w:rPr>
            </w:pPr>
            <w:r w:rsidRPr="00680091">
              <w:rPr>
                <w:rFonts w:hint="eastAsia"/>
                <w:sz w:val="16"/>
                <w:szCs w:val="16"/>
                <w:lang w:eastAsia="ko-KR"/>
              </w:rPr>
              <w:t>407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E085C7" w14:textId="77777777" w:rsidR="00D6591C" w:rsidRPr="00680091" w:rsidRDefault="00D6591C"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791269" w14:textId="77777777" w:rsidR="00D6591C" w:rsidRPr="00FC2095" w:rsidRDefault="00D6591C" w:rsidP="00FC2095">
            <w:pPr>
              <w:pStyle w:val="TAL"/>
              <w:rPr>
                <w:noProof/>
                <w:sz w:val="16"/>
                <w:szCs w:val="16"/>
              </w:rPr>
            </w:pPr>
            <w:r w:rsidRPr="00FC2095">
              <w:rPr>
                <w:noProof/>
                <w:sz w:val="16"/>
                <w:szCs w:val="16"/>
              </w:rPr>
              <w:t>Reporting the successful installation of PCC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42E4B" w14:textId="77777777" w:rsidR="00D6591C" w:rsidRPr="00680091" w:rsidRDefault="00D6591C"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30DF85" w14:textId="77777777" w:rsidR="00D6591C" w:rsidRPr="00680091" w:rsidRDefault="00D6591C"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B45982" w:rsidRPr="0096494E" w14:paraId="41BAD25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A29240" w14:textId="77777777" w:rsidR="00B45982" w:rsidRPr="00680091" w:rsidRDefault="00B45982"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7D17EE9" w14:textId="77777777" w:rsidR="00B45982" w:rsidRPr="00680091" w:rsidRDefault="00B45982"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FE8C6E" w14:textId="77777777" w:rsidR="00B45982" w:rsidRPr="00680091" w:rsidRDefault="00B45982"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5E455C" w14:textId="77777777" w:rsidR="00B45982" w:rsidRPr="00680091" w:rsidRDefault="00B45982" w:rsidP="00680091">
            <w:pPr>
              <w:pStyle w:val="TALChar"/>
              <w:rPr>
                <w:rFonts w:hint="eastAsia"/>
                <w:sz w:val="16"/>
                <w:szCs w:val="16"/>
                <w:lang w:eastAsia="ko-KR"/>
              </w:rPr>
            </w:pPr>
            <w:r w:rsidRPr="00680091">
              <w:rPr>
                <w:rFonts w:hint="eastAsia"/>
                <w:sz w:val="16"/>
                <w:szCs w:val="16"/>
                <w:lang w:eastAsia="ko-KR"/>
              </w:rPr>
              <w:t>411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979564" w14:textId="77777777" w:rsidR="00B45982" w:rsidRPr="00680091" w:rsidRDefault="00B45982"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4AF54B" w14:textId="77777777" w:rsidR="00B45982" w:rsidRPr="00FC2095" w:rsidRDefault="00B45982" w:rsidP="00FC2095">
            <w:pPr>
              <w:pStyle w:val="TAL"/>
              <w:rPr>
                <w:noProof/>
                <w:sz w:val="16"/>
                <w:szCs w:val="16"/>
              </w:rPr>
            </w:pPr>
            <w:r w:rsidRPr="00FC2095">
              <w:rPr>
                <w:noProof/>
                <w:sz w:val="16"/>
                <w:szCs w:val="16"/>
              </w:rPr>
              <w:t>PCC rule for the UE-initiated resource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12187" w14:textId="77777777" w:rsidR="00B45982" w:rsidRPr="00680091" w:rsidRDefault="00B45982"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0055F" w14:textId="77777777" w:rsidR="00B45982" w:rsidRPr="00680091" w:rsidRDefault="00B45982"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5B674F" w:rsidRPr="0096494E" w14:paraId="0C55EDE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7255D94" w14:textId="77777777" w:rsidR="005B674F" w:rsidRPr="00680091" w:rsidRDefault="005B674F"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F83D327" w14:textId="77777777" w:rsidR="005B674F" w:rsidRPr="00680091" w:rsidRDefault="005B674F"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485795" w14:textId="77777777" w:rsidR="005B674F" w:rsidRPr="00680091" w:rsidRDefault="005B674F"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54D5DB" w14:textId="77777777" w:rsidR="005B674F" w:rsidRPr="00680091" w:rsidRDefault="005B674F" w:rsidP="00680091">
            <w:pPr>
              <w:pStyle w:val="TALChar"/>
              <w:rPr>
                <w:rFonts w:hint="eastAsia"/>
                <w:sz w:val="16"/>
                <w:szCs w:val="16"/>
                <w:lang w:eastAsia="ko-KR"/>
              </w:rPr>
            </w:pPr>
            <w:r w:rsidRPr="00680091">
              <w:rPr>
                <w:rFonts w:hint="eastAsia"/>
                <w:sz w:val="16"/>
                <w:szCs w:val="16"/>
                <w:lang w:eastAsia="ko-KR"/>
              </w:rPr>
              <w:t>413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9D0D98" w14:textId="77777777" w:rsidR="005B674F" w:rsidRPr="00680091" w:rsidRDefault="005B674F"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1F74A8" w14:textId="77777777" w:rsidR="005B674F" w:rsidRPr="00FC2095" w:rsidRDefault="005B674F" w:rsidP="00FC2095">
            <w:pPr>
              <w:pStyle w:val="TAL"/>
              <w:rPr>
                <w:noProof/>
                <w:sz w:val="16"/>
                <w:szCs w:val="16"/>
              </w:rPr>
            </w:pPr>
            <w:r w:rsidRPr="00FC2095">
              <w:rPr>
                <w:noProof/>
                <w:sz w:val="16"/>
                <w:szCs w:val="16"/>
              </w:rPr>
              <w:t>TAI and ECGI location change event triggers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CB3536" w14:textId="77777777" w:rsidR="005B674F" w:rsidRPr="00680091" w:rsidRDefault="005B674F"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52CD7" w14:textId="77777777" w:rsidR="005B674F" w:rsidRPr="00680091" w:rsidRDefault="005B674F"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590CF7" w:rsidRPr="0096494E" w14:paraId="49D6F85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9385F0" w14:textId="77777777" w:rsidR="00590CF7" w:rsidRPr="00680091" w:rsidRDefault="00590CF7"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18620AD" w14:textId="77777777" w:rsidR="00590CF7" w:rsidRPr="00680091" w:rsidRDefault="00590CF7"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A07A8B" w14:textId="77777777" w:rsidR="00590CF7" w:rsidRPr="00680091" w:rsidRDefault="00590CF7"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89FD57" w14:textId="77777777" w:rsidR="00590CF7" w:rsidRPr="00680091" w:rsidRDefault="00590CF7" w:rsidP="00680091">
            <w:pPr>
              <w:pStyle w:val="TALChar"/>
              <w:rPr>
                <w:rFonts w:hint="eastAsia"/>
                <w:sz w:val="16"/>
                <w:szCs w:val="16"/>
                <w:lang w:eastAsia="ko-KR"/>
              </w:rPr>
            </w:pPr>
            <w:r w:rsidRPr="00680091">
              <w:rPr>
                <w:rFonts w:hint="eastAsia"/>
                <w:sz w:val="16"/>
                <w:szCs w:val="16"/>
                <w:lang w:eastAsia="ko-KR"/>
              </w:rPr>
              <w:t>417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CC8BA16" w14:textId="77777777" w:rsidR="00590CF7" w:rsidRPr="00680091" w:rsidRDefault="00590CF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B97C2C6" w14:textId="77777777" w:rsidR="00590CF7" w:rsidRPr="00FC2095" w:rsidRDefault="00590CF7" w:rsidP="00FC2095">
            <w:pPr>
              <w:pStyle w:val="TAL"/>
              <w:rPr>
                <w:noProof/>
                <w:sz w:val="16"/>
                <w:szCs w:val="16"/>
              </w:rPr>
            </w:pPr>
            <w:r w:rsidRPr="00FC2095">
              <w:rPr>
                <w:noProof/>
                <w:sz w:val="16"/>
                <w:szCs w:val="16"/>
              </w:rPr>
              <w:t>AVPs applicability for case 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7E52C" w14:textId="77777777" w:rsidR="00590CF7" w:rsidRPr="00680091" w:rsidRDefault="00590CF7"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F8826" w14:textId="77777777" w:rsidR="00590CF7" w:rsidRPr="00680091" w:rsidRDefault="00590CF7"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712040" w:rsidRPr="0096494E" w14:paraId="20AB96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702EA77" w14:textId="77777777" w:rsidR="00712040" w:rsidRPr="00680091" w:rsidRDefault="00712040"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E9B98A" w14:textId="77777777" w:rsidR="00712040" w:rsidRPr="00680091" w:rsidRDefault="00712040"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7FA29A" w14:textId="77777777" w:rsidR="00712040" w:rsidRPr="00680091" w:rsidRDefault="00712040" w:rsidP="00680091">
            <w:pPr>
              <w:pStyle w:val="TALChar"/>
              <w:rPr>
                <w:sz w:val="16"/>
                <w:szCs w:val="16"/>
                <w:lang w:eastAsia="ko-KR"/>
              </w:rPr>
            </w:pPr>
            <w:r w:rsidRPr="00680091">
              <w:rPr>
                <w:sz w:val="16"/>
                <w:szCs w:val="16"/>
                <w:lang w:eastAsia="ko-KR"/>
              </w:rPr>
              <w:t>CP-100076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8D9BA7" w14:textId="77777777" w:rsidR="00712040" w:rsidRPr="00680091" w:rsidRDefault="00712040" w:rsidP="00680091">
            <w:pPr>
              <w:pStyle w:val="TALChar"/>
              <w:rPr>
                <w:rFonts w:hint="eastAsia"/>
                <w:sz w:val="16"/>
                <w:szCs w:val="16"/>
                <w:lang w:eastAsia="ko-KR"/>
              </w:rPr>
            </w:pPr>
            <w:r w:rsidRPr="00680091">
              <w:rPr>
                <w:rFonts w:hint="eastAsia"/>
                <w:sz w:val="16"/>
                <w:szCs w:val="16"/>
                <w:lang w:eastAsia="ko-KR"/>
              </w:rPr>
              <w:t>419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9927DD" w14:textId="77777777" w:rsidR="00712040" w:rsidRPr="00680091" w:rsidRDefault="00712040"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29B2D16" w14:textId="77777777" w:rsidR="00712040" w:rsidRPr="00FC2095" w:rsidRDefault="00712040" w:rsidP="00FC2095">
            <w:pPr>
              <w:pStyle w:val="TAL"/>
              <w:rPr>
                <w:noProof/>
                <w:sz w:val="16"/>
                <w:szCs w:val="16"/>
              </w:rPr>
            </w:pPr>
            <w:r w:rsidRPr="00FC2095">
              <w:rPr>
                <w:noProof/>
                <w:sz w:val="16"/>
                <w:szCs w:val="16"/>
              </w:rPr>
              <w:t>QoS handling for 3GPP EPS with Gn/Gp SGSN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DA318" w14:textId="77777777" w:rsidR="00712040" w:rsidRPr="00680091" w:rsidRDefault="00712040"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6C474" w14:textId="77777777" w:rsidR="00712040" w:rsidRPr="00680091" w:rsidRDefault="00712040"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2F0F95" w:rsidRPr="0096494E" w14:paraId="4E07BDC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B37FA3" w14:textId="77777777" w:rsidR="002F0F95" w:rsidRPr="00680091" w:rsidRDefault="002F0F95"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E348FF9" w14:textId="77777777" w:rsidR="002F0F95" w:rsidRPr="00680091" w:rsidRDefault="002F0F95"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83EB66" w14:textId="77777777" w:rsidR="002F0F95" w:rsidRPr="00680091" w:rsidRDefault="002F0F95" w:rsidP="00680091">
            <w:pPr>
              <w:pStyle w:val="TALChar"/>
              <w:rPr>
                <w:sz w:val="16"/>
                <w:szCs w:val="16"/>
                <w:lang w:eastAsia="ko-KR"/>
              </w:rPr>
            </w:pPr>
            <w:r w:rsidRPr="00680091">
              <w:rPr>
                <w:sz w:val="16"/>
                <w:szCs w:val="16"/>
                <w:lang w:eastAsia="ko-KR"/>
              </w:rPr>
              <w:t>CP-100076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EA546A" w14:textId="77777777" w:rsidR="002F0F95" w:rsidRPr="00680091" w:rsidRDefault="002F0F95" w:rsidP="00680091">
            <w:pPr>
              <w:pStyle w:val="TALChar"/>
              <w:rPr>
                <w:rFonts w:hint="eastAsia"/>
                <w:sz w:val="16"/>
                <w:szCs w:val="16"/>
                <w:lang w:eastAsia="ko-KR"/>
              </w:rPr>
            </w:pPr>
            <w:r w:rsidRPr="00680091">
              <w:rPr>
                <w:rFonts w:hint="eastAsia"/>
                <w:sz w:val="16"/>
                <w:szCs w:val="16"/>
                <w:lang w:eastAsia="ko-KR"/>
              </w:rPr>
              <w:t>421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B52E5E" w14:textId="77777777" w:rsidR="002F0F95" w:rsidRPr="00680091" w:rsidRDefault="002F0F95"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C0870C" w14:textId="77777777" w:rsidR="002F0F95" w:rsidRPr="00FC2095" w:rsidRDefault="002F0F95" w:rsidP="00FC2095">
            <w:pPr>
              <w:pStyle w:val="TAL"/>
              <w:rPr>
                <w:noProof/>
                <w:sz w:val="16"/>
                <w:szCs w:val="16"/>
              </w:rPr>
            </w:pPr>
            <w:r w:rsidRPr="00FC2095">
              <w:rPr>
                <w:noProof/>
                <w:sz w:val="16"/>
                <w:szCs w:val="16"/>
              </w:rPr>
              <w:t>Correction of Flow-Description AVP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0981FE" w14:textId="77777777" w:rsidR="002F0F95" w:rsidRPr="00680091" w:rsidRDefault="002F0F95"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CCD4AC" w14:textId="77777777" w:rsidR="002F0F95" w:rsidRPr="00680091" w:rsidRDefault="002F0F95"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7A479B" w:rsidRPr="0096494E" w14:paraId="218B6AE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A0929EE" w14:textId="77777777" w:rsidR="007A479B" w:rsidRPr="00680091" w:rsidRDefault="007A479B"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C9A5BBC" w14:textId="77777777" w:rsidR="007A479B" w:rsidRPr="00680091" w:rsidRDefault="007A479B"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BE380D" w14:textId="77777777" w:rsidR="007A479B" w:rsidRPr="00680091" w:rsidRDefault="007A479B" w:rsidP="00680091">
            <w:pPr>
              <w:pStyle w:val="TALChar"/>
              <w:rPr>
                <w:sz w:val="16"/>
                <w:szCs w:val="16"/>
                <w:lang w:eastAsia="ko-KR"/>
              </w:rPr>
            </w:pPr>
            <w:r w:rsidRPr="00680091">
              <w:rPr>
                <w:sz w:val="16"/>
                <w:szCs w:val="16"/>
                <w:lang w:eastAsia="ko-KR"/>
              </w:rPr>
              <w:t>CP-100080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4793532" w14:textId="77777777" w:rsidR="007A479B" w:rsidRPr="00680091" w:rsidRDefault="007A479B" w:rsidP="00680091">
            <w:pPr>
              <w:pStyle w:val="TALChar"/>
              <w:rPr>
                <w:rFonts w:hint="eastAsia"/>
                <w:sz w:val="16"/>
                <w:szCs w:val="16"/>
                <w:lang w:eastAsia="ko-KR"/>
              </w:rPr>
            </w:pPr>
            <w:r w:rsidRPr="00680091">
              <w:rPr>
                <w:rFonts w:hint="eastAsia"/>
                <w:sz w:val="16"/>
                <w:szCs w:val="16"/>
                <w:lang w:eastAsia="ko-KR"/>
              </w:rPr>
              <w:t>425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FA9D5A" w14:textId="77777777" w:rsidR="007A479B" w:rsidRPr="00680091" w:rsidRDefault="007A479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1734589" w14:textId="77777777" w:rsidR="007A479B" w:rsidRPr="00FC2095" w:rsidRDefault="007A479B" w:rsidP="00FC2095">
            <w:pPr>
              <w:pStyle w:val="TAL"/>
              <w:rPr>
                <w:noProof/>
                <w:sz w:val="16"/>
                <w:szCs w:val="16"/>
              </w:rPr>
            </w:pPr>
            <w:r w:rsidRPr="00FC2095">
              <w:rPr>
                <w:noProof/>
                <w:sz w:val="16"/>
                <w:szCs w:val="16"/>
              </w:rPr>
              <w:t>BBERF interaction for time of the day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F6952" w14:textId="77777777" w:rsidR="007A479B" w:rsidRPr="00680091" w:rsidRDefault="007A479B"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82C61" w14:textId="77777777" w:rsidR="007A479B" w:rsidRPr="00680091" w:rsidRDefault="007A479B"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D01D40" w:rsidRPr="0096494E" w14:paraId="143D37C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C917F80" w14:textId="77777777" w:rsidR="00D01D40" w:rsidRPr="00680091" w:rsidRDefault="00D01D40"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4D5524D" w14:textId="77777777" w:rsidR="00D01D40" w:rsidRPr="00680091" w:rsidRDefault="00D01D40"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C3371B" w14:textId="77777777" w:rsidR="00D01D40" w:rsidRPr="00680091" w:rsidRDefault="00D01D40"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25C645" w14:textId="77777777" w:rsidR="00D01D40" w:rsidRPr="00680091" w:rsidRDefault="00D01D40" w:rsidP="00680091">
            <w:pPr>
              <w:pStyle w:val="TALChar"/>
              <w:rPr>
                <w:rFonts w:hint="eastAsia"/>
                <w:sz w:val="16"/>
                <w:szCs w:val="16"/>
                <w:lang w:eastAsia="ko-KR"/>
              </w:rPr>
            </w:pPr>
            <w:r w:rsidRPr="00680091">
              <w:rPr>
                <w:rFonts w:hint="eastAsia"/>
                <w:sz w:val="16"/>
                <w:szCs w:val="16"/>
                <w:lang w:eastAsia="ko-KR"/>
              </w:rPr>
              <w:t>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343F81" w14:textId="77777777" w:rsidR="00D01D40" w:rsidRPr="00FC2095" w:rsidRDefault="00D01D40"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74E3D8" w14:textId="77777777" w:rsidR="00D01D40" w:rsidRPr="00FC2095" w:rsidRDefault="00D01D40" w:rsidP="00FC2095">
            <w:pPr>
              <w:pStyle w:val="TAL"/>
              <w:rPr>
                <w:noProof/>
                <w:sz w:val="16"/>
                <w:szCs w:val="16"/>
              </w:rPr>
            </w:pPr>
            <w:r w:rsidRPr="00FC2095">
              <w:rPr>
                <w:noProof/>
                <w:sz w:val="16"/>
                <w:szCs w:val="16"/>
              </w:rPr>
              <w:t>Correcting the Gxx interface function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5C736" w14:textId="77777777" w:rsidR="00D01D40" w:rsidRPr="00680091" w:rsidRDefault="00D01D40"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83244" w14:textId="77777777" w:rsidR="00D01D40" w:rsidRPr="00680091" w:rsidRDefault="00D01D40"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435C59" w:rsidRPr="0096494E" w14:paraId="17998BB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B91249C" w14:textId="77777777" w:rsidR="00435C59" w:rsidRPr="00680091" w:rsidRDefault="00435C59"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36364F" w14:textId="77777777" w:rsidR="00435C59" w:rsidRPr="00680091" w:rsidRDefault="00435C59"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CE5308" w14:textId="77777777" w:rsidR="00435C59" w:rsidRPr="00680091" w:rsidRDefault="00435C59"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544E0C" w14:textId="77777777" w:rsidR="00435C59" w:rsidRPr="00680091" w:rsidRDefault="00435C59" w:rsidP="00680091">
            <w:pPr>
              <w:pStyle w:val="TALChar"/>
              <w:rPr>
                <w:rFonts w:hint="eastAsia"/>
                <w:sz w:val="16"/>
                <w:szCs w:val="16"/>
                <w:lang w:eastAsia="ko-KR"/>
              </w:rPr>
            </w:pPr>
            <w:r w:rsidRPr="00680091">
              <w:rPr>
                <w:rFonts w:hint="eastAsia"/>
                <w:sz w:val="16"/>
                <w:szCs w:val="16"/>
                <w:lang w:eastAsia="ko-KR"/>
              </w:rPr>
              <w:t>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742EAD1" w14:textId="77777777" w:rsidR="00435C59" w:rsidRPr="00680091" w:rsidRDefault="00435C5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372035" w14:textId="77777777" w:rsidR="00435C59" w:rsidRPr="00FC2095" w:rsidRDefault="00435C59" w:rsidP="00FC2095">
            <w:pPr>
              <w:pStyle w:val="TAL"/>
              <w:rPr>
                <w:noProof/>
                <w:sz w:val="16"/>
                <w:szCs w:val="16"/>
              </w:rPr>
            </w:pPr>
            <w:r w:rsidRPr="00FC2095">
              <w:rPr>
                <w:noProof/>
                <w:sz w:val="16"/>
                <w:szCs w:val="16"/>
              </w:rPr>
              <w:t>Reporting the mobility protocol tunnelling header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B4148" w14:textId="77777777" w:rsidR="00435C59" w:rsidRPr="00680091" w:rsidRDefault="00435C59"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4518F" w14:textId="77777777" w:rsidR="00435C59" w:rsidRPr="00680091" w:rsidRDefault="00435C59"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CB4CE6" w:rsidRPr="0096494E" w14:paraId="0990E72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89241EC" w14:textId="77777777" w:rsidR="00CB4CE6" w:rsidRPr="00680091" w:rsidRDefault="00CB4CE6"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DF7F565" w14:textId="77777777" w:rsidR="00CB4CE6" w:rsidRPr="00680091" w:rsidRDefault="00CB4CE6"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8DE481" w14:textId="77777777" w:rsidR="00CB4CE6" w:rsidRPr="00680091" w:rsidRDefault="00CB4CE6"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840745" w14:textId="77777777" w:rsidR="00CB4CE6" w:rsidRPr="00680091" w:rsidRDefault="00CB4CE6" w:rsidP="00680091">
            <w:pPr>
              <w:pStyle w:val="TALChar"/>
              <w:rPr>
                <w:rFonts w:hint="eastAsia"/>
                <w:sz w:val="16"/>
                <w:szCs w:val="16"/>
                <w:lang w:eastAsia="ko-KR"/>
              </w:rPr>
            </w:pPr>
            <w:r w:rsidRPr="00680091">
              <w:rPr>
                <w:rFonts w:hint="eastAsia"/>
                <w:sz w:val="16"/>
                <w:szCs w:val="16"/>
                <w:lang w:eastAsia="ko-KR"/>
              </w:rPr>
              <w:t>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617DD2D" w14:textId="77777777" w:rsidR="00CB4CE6" w:rsidRPr="00680091" w:rsidRDefault="00CB4CE6"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C8CCB9B" w14:textId="77777777" w:rsidR="00CB4CE6" w:rsidRPr="00FC2095" w:rsidRDefault="00CB4CE6" w:rsidP="00FC2095">
            <w:pPr>
              <w:pStyle w:val="TAL"/>
              <w:rPr>
                <w:noProof/>
                <w:sz w:val="16"/>
                <w:szCs w:val="16"/>
              </w:rPr>
            </w:pPr>
            <w:r w:rsidRPr="00FC2095">
              <w:rPr>
                <w:noProof/>
                <w:sz w:val="16"/>
                <w:szCs w:val="16"/>
              </w:rPr>
              <w:t>Removal of Editor's Note on IP-CAN type for Gn/Gp SGSN connected to PGW in 29.212 R8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6BE55B" w14:textId="77777777" w:rsidR="00CB4CE6" w:rsidRPr="00680091" w:rsidRDefault="00CB4CE6"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AAB0D" w14:textId="77777777" w:rsidR="00CB4CE6" w:rsidRPr="00680091" w:rsidRDefault="00CB4CE6"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FF2E68" w:rsidRPr="0096494E" w14:paraId="45ACFCD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002C9E" w14:textId="77777777" w:rsidR="00FF2E68" w:rsidRPr="00680091" w:rsidRDefault="00FF2E68"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CBC6962" w14:textId="77777777" w:rsidR="00FF2E68" w:rsidRPr="00680091" w:rsidRDefault="00FF2E68"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23D973" w14:textId="77777777" w:rsidR="00FF2E68" w:rsidRPr="00680091" w:rsidRDefault="00FF2E68"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59EC90" w14:textId="77777777" w:rsidR="00FF2E68" w:rsidRPr="00680091" w:rsidRDefault="00FF2E68" w:rsidP="00680091">
            <w:pPr>
              <w:pStyle w:val="TALChar"/>
              <w:rPr>
                <w:rFonts w:hint="eastAsia"/>
                <w:sz w:val="16"/>
                <w:szCs w:val="16"/>
                <w:lang w:eastAsia="ko-KR"/>
              </w:rPr>
            </w:pPr>
            <w:r w:rsidRPr="00680091">
              <w:rPr>
                <w:rFonts w:hint="eastAsia"/>
                <w:sz w:val="16"/>
                <w:szCs w:val="16"/>
                <w:lang w:eastAsia="ko-KR"/>
              </w:rPr>
              <w:t>440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1D53DB6" w14:textId="77777777" w:rsidR="00FF2E68" w:rsidRPr="00680091" w:rsidRDefault="00FF2E68"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CAD2A17" w14:textId="77777777" w:rsidR="00FF2E68" w:rsidRPr="00FC2095" w:rsidRDefault="00FF2E68" w:rsidP="00FC2095">
            <w:pPr>
              <w:pStyle w:val="TAL"/>
              <w:rPr>
                <w:noProof/>
                <w:sz w:val="16"/>
                <w:szCs w:val="16"/>
              </w:rPr>
            </w:pPr>
            <w:r w:rsidRPr="00FC2095">
              <w:rPr>
                <w:noProof/>
                <w:sz w:val="16"/>
                <w:szCs w:val="16"/>
              </w:rPr>
              <w:t>RAT-type value for eHRPD 29.212 R8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465F5" w14:textId="77777777" w:rsidR="00FF2E68" w:rsidRPr="00680091" w:rsidRDefault="00FF2E68"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84B48" w14:textId="77777777" w:rsidR="00FF2E68" w:rsidRPr="00680091" w:rsidRDefault="00FF2E68"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EE6950" w:rsidRPr="0096494E" w14:paraId="514BD6D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86CD5B2" w14:textId="77777777" w:rsidR="00EE6950" w:rsidRPr="00680091" w:rsidRDefault="00EE6950"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24EBE5F" w14:textId="77777777" w:rsidR="00EE6950" w:rsidRPr="00680091" w:rsidRDefault="00EE6950"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E9F889" w14:textId="77777777" w:rsidR="00EE6950" w:rsidRPr="00680091" w:rsidRDefault="00EE6950" w:rsidP="00680091">
            <w:pPr>
              <w:pStyle w:val="TALChar"/>
              <w:rPr>
                <w:sz w:val="16"/>
                <w:szCs w:val="16"/>
                <w:lang w:eastAsia="ko-KR"/>
              </w:rPr>
            </w:pPr>
            <w:r w:rsidRPr="00680091">
              <w:rPr>
                <w:sz w:val="16"/>
                <w:szCs w:val="16"/>
                <w:lang w:eastAsia="ko-KR"/>
              </w:rPr>
              <w:t>CP-100076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F0782F" w14:textId="77777777" w:rsidR="00EE6950" w:rsidRPr="00680091" w:rsidRDefault="00EE6950" w:rsidP="00680091">
            <w:pPr>
              <w:pStyle w:val="TALChar"/>
              <w:rPr>
                <w:rFonts w:hint="eastAsia"/>
                <w:sz w:val="16"/>
                <w:szCs w:val="16"/>
                <w:lang w:eastAsia="ko-KR"/>
              </w:rPr>
            </w:pPr>
            <w:r w:rsidRPr="00680091">
              <w:rPr>
                <w:rFonts w:hint="eastAsia"/>
                <w:sz w:val="16"/>
                <w:szCs w:val="16"/>
                <w:lang w:eastAsia="ko-KR"/>
              </w:rPr>
              <w:t>443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3F89CC" w14:textId="77777777" w:rsidR="00EE6950" w:rsidRPr="00680091" w:rsidRDefault="00EE6950"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396586F" w14:textId="77777777" w:rsidR="00EE6950" w:rsidRPr="00FC2095" w:rsidRDefault="00EE6950" w:rsidP="00FC2095">
            <w:pPr>
              <w:pStyle w:val="TAL"/>
              <w:rPr>
                <w:noProof/>
                <w:sz w:val="16"/>
                <w:szCs w:val="16"/>
              </w:rPr>
            </w:pPr>
            <w:r w:rsidRPr="00FC2095">
              <w:rPr>
                <w:noProof/>
                <w:sz w:val="16"/>
                <w:szCs w:val="16"/>
              </w:rPr>
              <w:t>Supported-Feature feature bit definitions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B87F1" w14:textId="77777777" w:rsidR="00EE6950" w:rsidRPr="00680091" w:rsidRDefault="00EE6950"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B1EDD" w14:textId="77777777" w:rsidR="00EE6950" w:rsidRPr="00680091" w:rsidRDefault="00EE6950"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E30D9E" w:rsidRPr="0096494E" w14:paraId="1C966C8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7E6FD7" w14:textId="77777777" w:rsidR="00E30D9E" w:rsidRPr="00680091" w:rsidRDefault="00E30D9E"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E95749B" w14:textId="77777777" w:rsidR="00E30D9E" w:rsidRPr="00680091" w:rsidRDefault="00E30D9E"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A72E90" w14:textId="77777777" w:rsidR="00E30D9E" w:rsidRPr="00680091" w:rsidRDefault="00E30D9E" w:rsidP="00680091">
            <w:pPr>
              <w:pStyle w:val="TALChar"/>
              <w:rPr>
                <w:sz w:val="16"/>
                <w:szCs w:val="16"/>
                <w:lang w:eastAsia="ko-KR"/>
              </w:rPr>
            </w:pPr>
            <w:r w:rsidRPr="00680091">
              <w:rPr>
                <w:sz w:val="16"/>
                <w:szCs w:val="16"/>
                <w:lang w:eastAsia="ko-KR"/>
              </w:rPr>
              <w:t>CP-100076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B1EC07" w14:textId="77777777" w:rsidR="00E30D9E" w:rsidRPr="00680091" w:rsidRDefault="00E30D9E" w:rsidP="00680091">
            <w:pPr>
              <w:pStyle w:val="TALChar"/>
              <w:rPr>
                <w:rFonts w:hint="eastAsia"/>
                <w:sz w:val="16"/>
                <w:szCs w:val="16"/>
                <w:lang w:eastAsia="ko-KR"/>
              </w:rPr>
            </w:pPr>
            <w:r w:rsidRPr="00680091">
              <w:rPr>
                <w:rFonts w:hint="eastAsia"/>
                <w:sz w:val="16"/>
                <w:szCs w:val="16"/>
                <w:lang w:eastAsia="ko-KR"/>
              </w:rPr>
              <w:t>445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B8BEB5" w14:textId="77777777" w:rsidR="00E30D9E" w:rsidRPr="00FC2095" w:rsidRDefault="00E30D9E"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78EA64" w14:textId="77777777" w:rsidR="00E30D9E" w:rsidRPr="00FC2095" w:rsidRDefault="00E30D9E" w:rsidP="00FC2095">
            <w:pPr>
              <w:pStyle w:val="TAL"/>
              <w:rPr>
                <w:noProof/>
                <w:sz w:val="16"/>
                <w:szCs w:val="16"/>
              </w:rPr>
            </w:pPr>
            <w:r w:rsidRPr="00FC2095">
              <w:rPr>
                <w:noProof/>
                <w:sz w:val="16"/>
                <w:szCs w:val="16"/>
              </w:rPr>
              <w:t>Removing Supported-Features in RAR and RAA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C4C07E" w14:textId="77777777" w:rsidR="00E30D9E" w:rsidRPr="00680091" w:rsidRDefault="00E30D9E"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97B27" w14:textId="77777777" w:rsidR="00E30D9E" w:rsidRPr="00680091" w:rsidRDefault="00E30D9E"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D567A1" w:rsidRPr="0096494E" w14:paraId="3091565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1CD97A9" w14:textId="77777777" w:rsidR="00D567A1" w:rsidRPr="00680091" w:rsidRDefault="00D567A1" w:rsidP="00680091">
            <w:pPr>
              <w:pStyle w:val="TALChar"/>
              <w:rPr>
                <w:rFonts w:hint="eastAsia"/>
                <w:snapToGrid w:val="0"/>
                <w:sz w:val="16"/>
                <w:szCs w:val="16"/>
                <w:lang w:eastAsia="ko-KR"/>
              </w:rPr>
            </w:pPr>
            <w:r w:rsidRPr="00680091">
              <w:rPr>
                <w:rFonts w:hint="eastAsia"/>
                <w:snapToGrid w:val="0"/>
                <w:sz w:val="16"/>
                <w:szCs w:val="16"/>
                <w:lang w:eastAsia="ko-KR"/>
              </w:rPr>
              <w:t>03-2010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73FFF77" w14:textId="77777777" w:rsidR="00D567A1" w:rsidRPr="00680091" w:rsidRDefault="00D567A1" w:rsidP="00680091">
            <w:pPr>
              <w:pStyle w:val="TALChar"/>
              <w:rPr>
                <w:rFonts w:hint="eastAsia"/>
                <w:sz w:val="16"/>
                <w:szCs w:val="16"/>
                <w:lang w:eastAsia="ko-KR"/>
              </w:rPr>
            </w:pPr>
            <w:r w:rsidRPr="00680091">
              <w:rPr>
                <w:rFonts w:hint="eastAsia"/>
                <w:sz w:val="16"/>
                <w:szCs w:val="16"/>
                <w:lang w:eastAsia="ko-KR"/>
              </w:rPr>
              <w:t>TSG#47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386699" w14:textId="77777777" w:rsidR="00D567A1" w:rsidRPr="00680091" w:rsidRDefault="00D567A1" w:rsidP="00680091">
            <w:pPr>
              <w:pStyle w:val="TALChar"/>
              <w:rPr>
                <w:sz w:val="16"/>
                <w:szCs w:val="16"/>
                <w:lang w:eastAsia="ko-KR"/>
              </w:rPr>
            </w:pPr>
            <w:r w:rsidRPr="00680091">
              <w:rPr>
                <w:sz w:val="16"/>
                <w:szCs w:val="16"/>
                <w:lang w:eastAsia="ko-KR"/>
              </w:rPr>
              <w:t>CP-100074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C4EAC8" w14:textId="77777777" w:rsidR="00D567A1" w:rsidRPr="00680091" w:rsidRDefault="00D567A1" w:rsidP="00680091">
            <w:pPr>
              <w:pStyle w:val="TALChar"/>
              <w:rPr>
                <w:rFonts w:hint="eastAsia"/>
                <w:sz w:val="16"/>
                <w:szCs w:val="16"/>
                <w:lang w:eastAsia="ko-KR"/>
              </w:rPr>
            </w:pPr>
            <w:r w:rsidRPr="00680091">
              <w:rPr>
                <w:rFonts w:hint="eastAsia"/>
                <w:sz w:val="16"/>
                <w:szCs w:val="16"/>
                <w:lang w:eastAsia="ko-KR"/>
              </w:rPr>
              <w:t>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6F9D0D" w14:textId="77777777" w:rsidR="00D567A1" w:rsidRPr="00FC2095" w:rsidRDefault="00D567A1"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E8BD82" w14:textId="77777777" w:rsidR="00D567A1" w:rsidRPr="00FC2095" w:rsidRDefault="00D567A1" w:rsidP="00FC2095">
            <w:pPr>
              <w:pStyle w:val="TAL"/>
              <w:rPr>
                <w:noProof/>
                <w:sz w:val="16"/>
                <w:szCs w:val="16"/>
              </w:rPr>
            </w:pPr>
            <w:r w:rsidRPr="00FC2095">
              <w:rPr>
                <w:noProof/>
                <w:sz w:val="16"/>
                <w:szCs w:val="16"/>
              </w:rPr>
              <w:t>Correcting Allocation-Retention-Priority AVP M bit setting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B107F" w14:textId="77777777" w:rsidR="00D567A1" w:rsidRPr="00680091" w:rsidRDefault="00D567A1" w:rsidP="00680091">
            <w:pPr>
              <w:pStyle w:val="TALChar"/>
              <w:rPr>
                <w:rFonts w:hint="eastAsia"/>
                <w:snapToGrid w:val="0"/>
                <w:sz w:val="16"/>
                <w:szCs w:val="16"/>
                <w:lang w:eastAsia="ko-KR"/>
              </w:rPr>
            </w:pPr>
            <w:r w:rsidRPr="00680091">
              <w:rPr>
                <w:rFonts w:hint="eastAsia"/>
                <w:snapToGrid w:val="0"/>
                <w:sz w:val="16"/>
                <w:szCs w:val="16"/>
                <w:lang w:eastAsia="ko-KR"/>
              </w:rPr>
              <w:t>8.6.0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4C409" w14:textId="77777777" w:rsidR="00D567A1" w:rsidRPr="00680091" w:rsidRDefault="00D567A1" w:rsidP="00680091">
            <w:pPr>
              <w:pStyle w:val="TALChar"/>
              <w:rPr>
                <w:rFonts w:hint="eastAsia"/>
                <w:snapToGrid w:val="0"/>
                <w:sz w:val="16"/>
                <w:szCs w:val="16"/>
                <w:lang w:eastAsia="ko-KR"/>
              </w:rPr>
            </w:pPr>
            <w:r w:rsidRPr="00680091">
              <w:rPr>
                <w:rFonts w:hint="eastAsia"/>
                <w:snapToGrid w:val="0"/>
                <w:sz w:val="16"/>
                <w:szCs w:val="16"/>
                <w:lang w:eastAsia="ko-KR"/>
              </w:rPr>
              <w:t>8.7.0</w:t>
            </w:r>
          </w:p>
        </w:tc>
      </w:tr>
      <w:tr w:rsidR="00E04A1D" w:rsidRPr="0096494E" w14:paraId="477DCCB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2A98BD0" w14:textId="77777777" w:rsidR="00E04A1D" w:rsidRPr="00680091" w:rsidRDefault="00E04A1D"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658659" w14:textId="77777777" w:rsidR="00E04A1D" w:rsidRPr="00680091" w:rsidRDefault="00E04A1D"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DFF1BA" w14:textId="77777777" w:rsidR="00E04A1D" w:rsidRPr="00680091" w:rsidRDefault="00E04A1D"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494DE8" w14:textId="77777777" w:rsidR="00E04A1D" w:rsidRPr="00680091" w:rsidRDefault="00E04A1D" w:rsidP="00680091">
            <w:pPr>
              <w:pStyle w:val="TALChar"/>
              <w:rPr>
                <w:rFonts w:hint="eastAsia"/>
                <w:sz w:val="16"/>
                <w:szCs w:val="16"/>
                <w:lang w:eastAsia="ko-KR"/>
              </w:rPr>
            </w:pPr>
            <w:r w:rsidRPr="00680091">
              <w:rPr>
                <w:rFonts w:hint="eastAsia"/>
                <w:sz w:val="16"/>
                <w:szCs w:val="16"/>
                <w:lang w:eastAsia="ko-KR"/>
              </w:rPr>
              <w:t>451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3E6EE2" w14:textId="77777777" w:rsidR="00E04A1D" w:rsidRPr="00680091" w:rsidRDefault="00E04A1D"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30B762" w14:textId="77777777" w:rsidR="00E04A1D" w:rsidRPr="00FC2095" w:rsidRDefault="00E04A1D" w:rsidP="00FC2095">
            <w:pPr>
              <w:pStyle w:val="TAL"/>
              <w:rPr>
                <w:rFonts w:hint="eastAsia"/>
                <w:noProof/>
                <w:sz w:val="16"/>
                <w:szCs w:val="16"/>
                <w:lang w:eastAsia="ko-KR"/>
              </w:rPr>
            </w:pPr>
            <w:r w:rsidRPr="00FC2095">
              <w:rPr>
                <w:noProof/>
                <w:sz w:val="16"/>
                <w:szCs w:val="16"/>
              </w:rPr>
              <w:t>Missing AVP code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7F801" w14:textId="77777777" w:rsidR="00E04A1D" w:rsidRPr="00680091" w:rsidRDefault="00E04A1D"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F20A32" w14:textId="77777777" w:rsidR="00E04A1D" w:rsidRPr="00680091" w:rsidRDefault="00E04A1D"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374AD7" w:rsidRPr="0096494E" w14:paraId="23743B2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0249826" w14:textId="77777777" w:rsidR="00374AD7" w:rsidRPr="00680091" w:rsidRDefault="00374AD7"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6EDBEB3" w14:textId="77777777" w:rsidR="00374AD7" w:rsidRPr="00680091" w:rsidRDefault="00374AD7"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B9AB25" w14:textId="77777777" w:rsidR="00374AD7" w:rsidRPr="00680091" w:rsidRDefault="00374AD7"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E7ADA4" w14:textId="77777777" w:rsidR="00374AD7" w:rsidRPr="00680091" w:rsidRDefault="00374AD7" w:rsidP="00680091">
            <w:pPr>
              <w:pStyle w:val="TALChar"/>
              <w:rPr>
                <w:rFonts w:hint="eastAsia"/>
                <w:sz w:val="16"/>
                <w:szCs w:val="16"/>
                <w:lang w:eastAsia="ko-KR"/>
              </w:rPr>
            </w:pPr>
            <w:r w:rsidRPr="00680091">
              <w:rPr>
                <w:rFonts w:hint="eastAsia"/>
                <w:sz w:val="16"/>
                <w:szCs w:val="16"/>
                <w:lang w:eastAsia="ko-KR"/>
              </w:rPr>
              <w:t>454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FD4883" w14:textId="77777777" w:rsidR="00374AD7" w:rsidRPr="00680091" w:rsidRDefault="00374AD7"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BD3C4EC" w14:textId="77777777" w:rsidR="00374AD7" w:rsidRPr="00FC2095" w:rsidRDefault="00374AD7" w:rsidP="00FC2095">
            <w:pPr>
              <w:pStyle w:val="TAL"/>
              <w:rPr>
                <w:noProof/>
                <w:sz w:val="16"/>
                <w:szCs w:val="16"/>
              </w:rPr>
            </w:pPr>
            <w:r w:rsidRPr="00FC2095">
              <w:rPr>
                <w:noProof/>
                <w:sz w:val="16"/>
                <w:szCs w:val="16"/>
              </w:rPr>
              <w:t>Access Network Charging Identifier handling in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66AFA" w14:textId="77777777" w:rsidR="00374AD7" w:rsidRPr="00680091" w:rsidRDefault="00374AD7"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2B91C" w14:textId="77777777" w:rsidR="00374AD7" w:rsidRPr="00680091" w:rsidRDefault="00374AD7"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251F77" w:rsidRPr="0096494E" w14:paraId="4EF77DC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D0EABD9" w14:textId="77777777" w:rsidR="00251F77" w:rsidRPr="00680091" w:rsidRDefault="00251F77"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E38BC1" w14:textId="77777777" w:rsidR="00251F77" w:rsidRPr="00680091" w:rsidRDefault="00251F77"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7568D9" w14:textId="77777777" w:rsidR="00251F77" w:rsidRPr="00680091" w:rsidRDefault="00251F77"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43F884" w14:textId="77777777" w:rsidR="00251F77" w:rsidRPr="00680091" w:rsidRDefault="00251F77" w:rsidP="00680091">
            <w:pPr>
              <w:pStyle w:val="TALChar"/>
              <w:rPr>
                <w:rFonts w:hint="eastAsia"/>
                <w:sz w:val="16"/>
                <w:szCs w:val="16"/>
                <w:lang w:eastAsia="ko-KR"/>
              </w:rPr>
            </w:pPr>
            <w:r w:rsidRPr="00680091">
              <w:rPr>
                <w:rFonts w:hint="eastAsia"/>
                <w:sz w:val="16"/>
                <w:szCs w:val="16"/>
                <w:lang w:eastAsia="ko-KR"/>
              </w:rPr>
              <w:t>456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3A1B5D1" w14:textId="77777777" w:rsidR="00251F77" w:rsidRPr="00680091" w:rsidRDefault="00251F77"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C91946" w14:textId="77777777" w:rsidR="00251F77" w:rsidRPr="00FC2095" w:rsidRDefault="00251F77" w:rsidP="00FC2095">
            <w:pPr>
              <w:pStyle w:val="TAL"/>
              <w:rPr>
                <w:noProof/>
                <w:sz w:val="16"/>
                <w:szCs w:val="16"/>
              </w:rPr>
            </w:pPr>
            <w:r w:rsidRPr="00FC2095">
              <w:rPr>
                <w:noProof/>
                <w:sz w:val="16"/>
                <w:szCs w:val="16"/>
              </w:rPr>
              <w:t>M-bit correction in some AVPs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DB6021" w14:textId="77777777" w:rsidR="00251F77" w:rsidRPr="00680091" w:rsidRDefault="00251F77"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3B9B0" w14:textId="77777777" w:rsidR="00251F77" w:rsidRPr="00680091" w:rsidRDefault="00251F77"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990D37" w:rsidRPr="0096494E" w14:paraId="513A52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7A0801A" w14:textId="77777777" w:rsidR="00990D37" w:rsidRPr="00680091" w:rsidRDefault="00990D37"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35F2C41" w14:textId="77777777" w:rsidR="00990D37" w:rsidRPr="00680091" w:rsidRDefault="00990D37"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31860A" w14:textId="77777777" w:rsidR="00990D37" w:rsidRPr="00680091" w:rsidRDefault="00990D37"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F011F6" w14:textId="77777777" w:rsidR="00990D37" w:rsidRPr="00680091" w:rsidRDefault="00990D37" w:rsidP="00680091">
            <w:pPr>
              <w:pStyle w:val="TALChar"/>
              <w:rPr>
                <w:rFonts w:hint="eastAsia"/>
                <w:sz w:val="16"/>
                <w:szCs w:val="16"/>
                <w:lang w:eastAsia="ko-KR"/>
              </w:rPr>
            </w:pPr>
            <w:r w:rsidRPr="00680091">
              <w:rPr>
                <w:rFonts w:hint="eastAsia"/>
                <w:sz w:val="16"/>
                <w:szCs w:val="16"/>
                <w:lang w:eastAsia="ko-KR"/>
              </w:rPr>
              <w:t>458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EDEC87" w14:textId="77777777" w:rsidR="00990D37" w:rsidRPr="00680091" w:rsidRDefault="00990D37"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597A892" w14:textId="77777777" w:rsidR="00990D37" w:rsidRPr="00FC2095" w:rsidRDefault="00990D37" w:rsidP="00FC2095">
            <w:pPr>
              <w:pStyle w:val="TAL"/>
              <w:rPr>
                <w:noProof/>
                <w:sz w:val="16"/>
                <w:szCs w:val="16"/>
              </w:rPr>
            </w:pPr>
            <w:r w:rsidRPr="00FC2095">
              <w:rPr>
                <w:noProof/>
                <w:sz w:val="16"/>
                <w:szCs w:val="16"/>
              </w:rPr>
              <w:t>Flow-Description AVP to be syntactically optional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AC55B" w14:textId="77777777" w:rsidR="00990D37" w:rsidRPr="00680091" w:rsidRDefault="00990D37"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1DF25" w14:textId="77777777" w:rsidR="00990D37" w:rsidRPr="00680091" w:rsidRDefault="00990D37"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C03829" w:rsidRPr="0096494E" w14:paraId="450625C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58C28B0" w14:textId="77777777" w:rsidR="00C03829" w:rsidRPr="00680091" w:rsidRDefault="00C03829"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D01C992" w14:textId="77777777" w:rsidR="00C03829" w:rsidRPr="00680091" w:rsidRDefault="00C03829"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9EB384" w14:textId="77777777" w:rsidR="00C03829" w:rsidRPr="00680091" w:rsidRDefault="00C03829"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59A1C0" w14:textId="77777777" w:rsidR="00C03829" w:rsidRPr="00680091" w:rsidRDefault="00C03829" w:rsidP="00680091">
            <w:pPr>
              <w:pStyle w:val="TALChar"/>
              <w:rPr>
                <w:rFonts w:hint="eastAsia"/>
                <w:sz w:val="16"/>
                <w:szCs w:val="16"/>
                <w:lang w:eastAsia="ko-KR"/>
              </w:rPr>
            </w:pPr>
            <w:r w:rsidRPr="00680091">
              <w:rPr>
                <w:rFonts w:hint="eastAsia"/>
                <w:sz w:val="16"/>
                <w:szCs w:val="16"/>
                <w:lang w:eastAsia="ko-KR"/>
              </w:rPr>
              <w:t>460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9F1192" w14:textId="77777777" w:rsidR="00C03829" w:rsidRPr="00680091" w:rsidRDefault="00C0382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972118B" w14:textId="77777777" w:rsidR="00C03829" w:rsidRPr="00FC2095" w:rsidRDefault="00C03829" w:rsidP="00FC2095">
            <w:pPr>
              <w:pStyle w:val="TAL"/>
              <w:rPr>
                <w:noProof/>
                <w:sz w:val="16"/>
                <w:szCs w:val="16"/>
              </w:rPr>
            </w:pPr>
            <w:r w:rsidRPr="00FC2095">
              <w:rPr>
                <w:noProof/>
                <w:sz w:val="16"/>
                <w:szCs w:val="16"/>
              </w:rPr>
              <w:t>AVPs applicability for case 2a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7AC94" w14:textId="77777777" w:rsidR="00C03829" w:rsidRPr="00680091" w:rsidRDefault="00C03829"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4949D" w14:textId="77777777" w:rsidR="00C03829" w:rsidRPr="00680091" w:rsidRDefault="00C03829"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3354BA" w:rsidRPr="0096494E" w14:paraId="53F0EBC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7E3F57F" w14:textId="77777777" w:rsidR="003354BA" w:rsidRPr="00680091" w:rsidRDefault="003354BA"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F4DD770" w14:textId="77777777" w:rsidR="003354BA" w:rsidRPr="00680091" w:rsidRDefault="003354BA"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4EB669" w14:textId="77777777" w:rsidR="003354BA" w:rsidRPr="00680091" w:rsidRDefault="003354BA"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B8A200" w14:textId="77777777" w:rsidR="003354BA" w:rsidRPr="00680091" w:rsidRDefault="003354BA" w:rsidP="00680091">
            <w:pPr>
              <w:pStyle w:val="TALChar"/>
              <w:rPr>
                <w:rFonts w:hint="eastAsia"/>
                <w:sz w:val="16"/>
                <w:szCs w:val="16"/>
                <w:lang w:eastAsia="ko-KR"/>
              </w:rPr>
            </w:pPr>
            <w:r w:rsidRPr="00680091">
              <w:rPr>
                <w:rFonts w:hint="eastAsia"/>
                <w:sz w:val="16"/>
                <w:szCs w:val="16"/>
                <w:lang w:eastAsia="ko-KR"/>
              </w:rPr>
              <w:t>468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C2BBB42" w14:textId="77777777" w:rsidR="003354BA" w:rsidRPr="00680091" w:rsidRDefault="003354BA"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4BBA3F9" w14:textId="77777777" w:rsidR="003354BA" w:rsidRPr="00FC2095" w:rsidRDefault="003354BA" w:rsidP="00FC2095">
            <w:pPr>
              <w:pStyle w:val="TAL"/>
              <w:rPr>
                <w:noProof/>
                <w:sz w:val="16"/>
                <w:szCs w:val="16"/>
              </w:rPr>
            </w:pPr>
            <w:r w:rsidRPr="00FC2095">
              <w:rPr>
                <w:noProof/>
                <w:sz w:val="16"/>
                <w:szCs w:val="16"/>
              </w:rPr>
              <w:t>QoS negotiation for 3GPP EPS access with GnGp SGSN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E6EDC" w14:textId="77777777" w:rsidR="003354BA" w:rsidRPr="00680091" w:rsidRDefault="003354BA"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FBAE0" w14:textId="77777777" w:rsidR="003354BA" w:rsidRPr="00680091" w:rsidRDefault="003354BA"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246866" w:rsidRPr="0096494E" w14:paraId="2AFED5F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C9136C9" w14:textId="77777777" w:rsidR="00246866" w:rsidRPr="00680091" w:rsidRDefault="00246866"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9EF9788" w14:textId="77777777" w:rsidR="00246866" w:rsidRPr="00680091" w:rsidRDefault="00246866"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95266F" w14:textId="77777777" w:rsidR="00246866" w:rsidRPr="00680091" w:rsidRDefault="00246866" w:rsidP="00680091">
            <w:pPr>
              <w:pStyle w:val="TALChar"/>
              <w:rPr>
                <w:rFonts w:hint="eastAsia"/>
                <w:sz w:val="16"/>
                <w:szCs w:val="16"/>
                <w:lang w:eastAsia="ko-KR"/>
              </w:rPr>
            </w:pPr>
            <w:r w:rsidRPr="00680091">
              <w:rPr>
                <w:sz w:val="16"/>
                <w:szCs w:val="16"/>
                <w:lang w:eastAsia="ko-KR"/>
              </w:rPr>
              <w:t>CP-100399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F0249F" w14:textId="77777777" w:rsidR="00246866" w:rsidRPr="00680091" w:rsidRDefault="00246866" w:rsidP="00680091">
            <w:pPr>
              <w:pStyle w:val="TALChar"/>
              <w:rPr>
                <w:rFonts w:hint="eastAsia"/>
                <w:sz w:val="16"/>
                <w:szCs w:val="16"/>
                <w:lang w:eastAsia="ko-KR"/>
              </w:rPr>
            </w:pPr>
            <w:r w:rsidRPr="00680091">
              <w:rPr>
                <w:rFonts w:hint="eastAsia"/>
                <w:sz w:val="16"/>
                <w:szCs w:val="16"/>
                <w:lang w:eastAsia="ko-KR"/>
              </w:rPr>
              <w:t>472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B9DFB9" w14:textId="77777777" w:rsidR="00246866" w:rsidRPr="00680091" w:rsidRDefault="00A2246D" w:rsidP="00680091">
            <w:pPr>
              <w:pStyle w:val="TALChar"/>
              <w:rPr>
                <w:rFonts w:hint="eastAsia"/>
                <w:sz w:val="16"/>
                <w:szCs w:val="16"/>
                <w:lang w:eastAsia="ko-KR"/>
              </w:rPr>
            </w:pPr>
            <w:r w:rsidRPr="00680091">
              <w:rPr>
                <w:rFonts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7C88EB5" w14:textId="77777777" w:rsidR="00246866" w:rsidRPr="00FC2095" w:rsidRDefault="00246866" w:rsidP="00FC2095">
            <w:pPr>
              <w:pStyle w:val="TAL"/>
              <w:rPr>
                <w:noProof/>
                <w:sz w:val="16"/>
                <w:szCs w:val="16"/>
              </w:rPr>
            </w:pPr>
            <w:r w:rsidRPr="00FC2095">
              <w:rPr>
                <w:noProof/>
                <w:sz w:val="16"/>
                <w:szCs w:val="16"/>
              </w:rPr>
              <w:t>Expandable QCI value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768B5" w14:textId="77777777" w:rsidR="00246866" w:rsidRPr="00680091" w:rsidRDefault="00246866"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8AF04" w14:textId="77777777" w:rsidR="00246866" w:rsidRPr="00680091" w:rsidRDefault="00246866"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FE35E9" w:rsidRPr="0096494E" w14:paraId="2EAB4469"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D633056" w14:textId="77777777" w:rsidR="00FE35E9" w:rsidRPr="00680091" w:rsidRDefault="00FE35E9"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1421CC9" w14:textId="77777777" w:rsidR="00FE35E9" w:rsidRPr="00680091" w:rsidRDefault="00FE35E9"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571C6E" w14:textId="77777777" w:rsidR="00FE35E9" w:rsidRPr="00680091" w:rsidRDefault="00FE35E9" w:rsidP="00680091">
            <w:pPr>
              <w:pStyle w:val="TALChar"/>
              <w:rPr>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EA7C25" w14:textId="77777777" w:rsidR="00FE35E9" w:rsidRPr="00680091" w:rsidRDefault="00FE35E9" w:rsidP="00680091">
            <w:pPr>
              <w:pStyle w:val="TALChar"/>
              <w:rPr>
                <w:rFonts w:hint="eastAsia"/>
                <w:sz w:val="16"/>
                <w:szCs w:val="16"/>
                <w:lang w:eastAsia="ko-KR"/>
              </w:rPr>
            </w:pPr>
            <w:r w:rsidRPr="00680091">
              <w:rPr>
                <w:rFonts w:hint="eastAsia"/>
                <w:sz w:val="16"/>
                <w:szCs w:val="16"/>
                <w:lang w:eastAsia="ko-KR"/>
              </w:rPr>
              <w:t>478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A960E0" w14:textId="77777777" w:rsidR="00FE35E9" w:rsidRPr="00680091" w:rsidRDefault="00FE35E9"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AF62526" w14:textId="77777777" w:rsidR="00FE35E9" w:rsidRPr="00FC2095" w:rsidRDefault="00FE35E9" w:rsidP="00FC2095">
            <w:pPr>
              <w:pStyle w:val="TAL"/>
              <w:rPr>
                <w:noProof/>
                <w:sz w:val="16"/>
                <w:szCs w:val="16"/>
              </w:rPr>
            </w:pPr>
            <w:r w:rsidRPr="00FC2095">
              <w:rPr>
                <w:noProof/>
                <w:sz w:val="16"/>
                <w:szCs w:val="16"/>
              </w:rPr>
              <w:t>Corrections to PCC procedures over Gx reference point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C1059" w14:textId="77777777" w:rsidR="00FE35E9" w:rsidRPr="00680091" w:rsidRDefault="00FE35E9"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C15C1" w14:textId="77777777" w:rsidR="00FE35E9" w:rsidRPr="00680091" w:rsidRDefault="00FE35E9"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2864ED" w:rsidRPr="0096494E" w14:paraId="0467DAF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B6C4BEE" w14:textId="77777777" w:rsidR="002864ED" w:rsidRPr="00680091" w:rsidRDefault="002864ED"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4A9D6DC" w14:textId="77777777" w:rsidR="002864ED" w:rsidRPr="00680091" w:rsidRDefault="002864ED"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A470E5" w14:textId="77777777" w:rsidR="002864ED" w:rsidRPr="00680091" w:rsidRDefault="002864ED"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8BB2CA" w14:textId="77777777" w:rsidR="002864ED" w:rsidRPr="00680091" w:rsidRDefault="002864ED" w:rsidP="00680091">
            <w:pPr>
              <w:pStyle w:val="TALChar"/>
              <w:rPr>
                <w:rFonts w:hint="eastAsia"/>
                <w:sz w:val="16"/>
                <w:szCs w:val="16"/>
                <w:lang w:eastAsia="ko-KR"/>
              </w:rPr>
            </w:pPr>
            <w:r w:rsidRPr="00680091">
              <w:rPr>
                <w:rFonts w:hint="eastAsia"/>
                <w:sz w:val="16"/>
                <w:szCs w:val="16"/>
                <w:lang w:eastAsia="ko-KR"/>
              </w:rPr>
              <w:t>480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56F906" w14:textId="77777777" w:rsidR="002864ED" w:rsidRPr="00680091" w:rsidRDefault="002864ED"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9C65DF" w14:textId="77777777" w:rsidR="002864ED" w:rsidRPr="00FC2095" w:rsidRDefault="002864ED" w:rsidP="00FC2095">
            <w:pPr>
              <w:pStyle w:val="TAL"/>
              <w:rPr>
                <w:noProof/>
                <w:sz w:val="16"/>
                <w:szCs w:val="16"/>
              </w:rPr>
            </w:pPr>
            <w:r w:rsidRPr="00FC2095">
              <w:rPr>
                <w:noProof/>
                <w:sz w:val="16"/>
                <w:szCs w:val="16"/>
              </w:rPr>
              <w:t>Add SDF filter to an existing PCC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CFE3D" w14:textId="77777777" w:rsidR="002864ED" w:rsidRPr="00680091" w:rsidRDefault="002864ED"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B26F63" w14:textId="77777777" w:rsidR="002864ED" w:rsidRPr="00680091" w:rsidRDefault="002864ED"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45489B" w:rsidRPr="0096494E" w14:paraId="29271658"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F472F50" w14:textId="77777777" w:rsidR="0045489B" w:rsidRPr="00680091" w:rsidRDefault="0045489B" w:rsidP="00680091">
            <w:pPr>
              <w:pStyle w:val="TALChar"/>
              <w:rPr>
                <w:rFonts w:hint="eastAsia"/>
                <w:snapToGrid w:val="0"/>
                <w:sz w:val="16"/>
                <w:szCs w:val="16"/>
                <w:lang w:eastAsia="ko-KR"/>
              </w:rPr>
            </w:pPr>
            <w:r w:rsidRPr="00680091">
              <w:rPr>
                <w:rFonts w:hint="eastAsia"/>
                <w:snapToGrid w:val="0"/>
                <w:sz w:val="16"/>
                <w:szCs w:val="16"/>
                <w:lang w:eastAsia="ko-KR"/>
              </w:rPr>
              <w:t>06-2010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8EEC8C9" w14:textId="77777777" w:rsidR="0045489B" w:rsidRPr="00680091" w:rsidRDefault="0045489B" w:rsidP="00680091">
            <w:pPr>
              <w:pStyle w:val="TALChar"/>
              <w:rPr>
                <w:rFonts w:hint="eastAsia"/>
                <w:sz w:val="16"/>
                <w:szCs w:val="16"/>
                <w:lang w:eastAsia="ko-KR"/>
              </w:rPr>
            </w:pPr>
            <w:r w:rsidRPr="00680091">
              <w:rPr>
                <w:rFonts w:hint="eastAsia"/>
                <w:sz w:val="16"/>
                <w:szCs w:val="16"/>
                <w:lang w:eastAsia="ko-KR"/>
              </w:rPr>
              <w:t>TSG#48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998DC0" w14:textId="77777777" w:rsidR="0045489B" w:rsidRPr="00680091" w:rsidRDefault="0045489B" w:rsidP="00680091">
            <w:pPr>
              <w:pStyle w:val="TALChar"/>
              <w:rPr>
                <w:rFonts w:hint="eastAsia"/>
                <w:sz w:val="16"/>
                <w:szCs w:val="16"/>
                <w:lang w:eastAsia="ko-KR"/>
              </w:rPr>
            </w:pPr>
            <w:r w:rsidRPr="00680091">
              <w:rPr>
                <w:rFonts w:hint="eastAsia"/>
                <w:sz w:val="16"/>
                <w:szCs w:val="16"/>
                <w:lang w:eastAsia="ko-KR"/>
              </w:rPr>
              <w:t>CP-100309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DFEA92" w14:textId="77777777" w:rsidR="0045489B" w:rsidRPr="00680091" w:rsidRDefault="0045489B" w:rsidP="00680091">
            <w:pPr>
              <w:pStyle w:val="TALChar"/>
              <w:rPr>
                <w:rFonts w:hint="eastAsia"/>
                <w:sz w:val="16"/>
                <w:szCs w:val="16"/>
                <w:lang w:eastAsia="ko-KR"/>
              </w:rPr>
            </w:pPr>
            <w:r w:rsidRPr="00680091">
              <w:rPr>
                <w:rFonts w:hint="eastAsia"/>
                <w:sz w:val="16"/>
                <w:szCs w:val="16"/>
                <w:lang w:eastAsia="ko-KR"/>
              </w:rPr>
              <w:t>484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36CB7E" w14:textId="77777777" w:rsidR="0045489B" w:rsidRPr="00680091" w:rsidRDefault="0045489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2295C30" w14:textId="77777777" w:rsidR="0045489B" w:rsidRPr="00FC2095" w:rsidRDefault="0045489B" w:rsidP="00FC2095">
            <w:pPr>
              <w:pStyle w:val="TAL"/>
              <w:rPr>
                <w:noProof/>
                <w:sz w:val="16"/>
                <w:szCs w:val="16"/>
              </w:rPr>
            </w:pPr>
            <w:r w:rsidRPr="00FC2095">
              <w:rPr>
                <w:noProof/>
                <w:sz w:val="16"/>
                <w:szCs w:val="16"/>
              </w:rPr>
              <w:t>AVPs applicability for case 2b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29F37" w14:textId="77777777" w:rsidR="0045489B" w:rsidRPr="00680091" w:rsidRDefault="0045489B" w:rsidP="00680091">
            <w:pPr>
              <w:pStyle w:val="TALChar"/>
              <w:rPr>
                <w:rFonts w:hint="eastAsia"/>
                <w:snapToGrid w:val="0"/>
                <w:sz w:val="16"/>
                <w:szCs w:val="16"/>
                <w:lang w:eastAsia="ko-KR"/>
              </w:rPr>
            </w:pPr>
            <w:r w:rsidRPr="00680091">
              <w:rPr>
                <w:rFonts w:hint="eastAsia"/>
                <w:snapToGrid w:val="0"/>
                <w:sz w:val="16"/>
                <w:szCs w:val="16"/>
                <w:lang w:eastAsia="ko-KR"/>
              </w:rPr>
              <w:t>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2CB89" w14:textId="77777777" w:rsidR="0045489B" w:rsidRPr="00680091" w:rsidRDefault="0045489B" w:rsidP="00680091">
            <w:pPr>
              <w:pStyle w:val="TALChar"/>
              <w:rPr>
                <w:rFonts w:hint="eastAsia"/>
                <w:snapToGrid w:val="0"/>
                <w:sz w:val="16"/>
                <w:szCs w:val="16"/>
                <w:lang w:eastAsia="ko-KR"/>
              </w:rPr>
            </w:pPr>
            <w:r w:rsidRPr="00680091">
              <w:rPr>
                <w:rFonts w:hint="eastAsia"/>
                <w:snapToGrid w:val="0"/>
                <w:sz w:val="16"/>
                <w:szCs w:val="16"/>
                <w:lang w:eastAsia="ko-KR"/>
              </w:rPr>
              <w:t>8.8.0</w:t>
            </w:r>
          </w:p>
        </w:tc>
      </w:tr>
      <w:tr w:rsidR="00DB26F1" w:rsidRPr="0096494E" w14:paraId="6BF5C3F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B91040F"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555A856"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27D2DF" w14:textId="77777777" w:rsidR="00DB26F1" w:rsidRPr="00680091" w:rsidRDefault="00DB26F1" w:rsidP="00680091">
            <w:pPr>
              <w:pStyle w:val="TALChar"/>
              <w:rPr>
                <w:rFonts w:hint="eastAsia"/>
                <w:sz w:val="16"/>
                <w:szCs w:val="16"/>
                <w:lang w:eastAsia="ko-KR"/>
              </w:rPr>
            </w:pPr>
            <w:r w:rsidRPr="00680091">
              <w:rPr>
                <w:sz w:val="16"/>
                <w:szCs w:val="16"/>
                <w:lang w:eastAsia="ko-KR"/>
              </w:rPr>
              <w:t>CP-100544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D17081"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D5E73F"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E152265" w14:textId="77777777" w:rsidR="00DB26F1" w:rsidRPr="00FC2095" w:rsidRDefault="00DB26F1" w:rsidP="00FC2095">
            <w:pPr>
              <w:pStyle w:val="TAL"/>
              <w:rPr>
                <w:noProof/>
                <w:sz w:val="16"/>
                <w:szCs w:val="16"/>
              </w:rPr>
            </w:pPr>
            <w:r w:rsidRPr="00FC2095">
              <w:rPr>
                <w:noProof/>
                <w:sz w:val="16"/>
                <w:szCs w:val="16"/>
              </w:rPr>
              <w:t>Informing bearer termination to the PCRF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5539B"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5561E"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8.9.0</w:t>
            </w:r>
          </w:p>
        </w:tc>
      </w:tr>
      <w:tr w:rsidR="00DB26F1" w:rsidRPr="0096494E" w14:paraId="3FB192D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E6CD44B"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019262D"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DA5987" w14:textId="77777777" w:rsidR="00DB26F1" w:rsidRPr="00680091" w:rsidRDefault="00DB26F1" w:rsidP="00680091">
            <w:pPr>
              <w:pStyle w:val="TALChar"/>
              <w:rPr>
                <w:sz w:val="16"/>
                <w:szCs w:val="16"/>
                <w:lang w:eastAsia="ko-KR"/>
              </w:rPr>
            </w:pPr>
            <w:r w:rsidRPr="00680091">
              <w:rPr>
                <w:sz w:val="16"/>
                <w:szCs w:val="16"/>
                <w:lang w:eastAsia="ko-KR"/>
              </w:rPr>
              <w:t>CP-100544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A946F8"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505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145109" w14:textId="77777777" w:rsidR="00DB26F1" w:rsidRPr="00680091" w:rsidRDefault="00DB26F1"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175C845" w14:textId="77777777" w:rsidR="00DB26F1" w:rsidRPr="00FC2095" w:rsidRDefault="00DB26F1" w:rsidP="00FC2095">
            <w:pPr>
              <w:pStyle w:val="TAL"/>
              <w:rPr>
                <w:noProof/>
                <w:sz w:val="16"/>
                <w:szCs w:val="16"/>
              </w:rPr>
            </w:pPr>
            <w:r w:rsidRPr="00FC2095">
              <w:rPr>
                <w:noProof/>
                <w:sz w:val="16"/>
                <w:szCs w:val="16"/>
              </w:rPr>
              <w:t>Including two event triggers in Event-Report-Indication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90DE99"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88421" w14:textId="77777777" w:rsidR="00DB26F1" w:rsidRPr="00680091" w:rsidRDefault="00DB26F1" w:rsidP="00680091">
            <w:pPr>
              <w:pStyle w:val="TALChar"/>
              <w:rPr>
                <w:rFonts w:hint="eastAsia"/>
                <w:snapToGrid w:val="0"/>
                <w:sz w:val="16"/>
                <w:szCs w:val="16"/>
                <w:lang w:eastAsia="ko-KR"/>
              </w:rPr>
            </w:pPr>
            <w:r w:rsidRPr="00680091">
              <w:rPr>
                <w:rFonts w:hint="eastAsia"/>
                <w:snapToGrid w:val="0"/>
                <w:sz w:val="16"/>
                <w:szCs w:val="16"/>
                <w:lang w:eastAsia="ko-KR"/>
              </w:rPr>
              <w:t>8.9.0</w:t>
            </w:r>
          </w:p>
        </w:tc>
      </w:tr>
      <w:tr w:rsidR="0033601D" w:rsidRPr="0096494E" w14:paraId="17C3A1F3"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A5C4749"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1277FED" w14:textId="77777777" w:rsidR="0033601D" w:rsidRPr="00680091" w:rsidRDefault="0033601D" w:rsidP="00680091">
            <w:pPr>
              <w:pStyle w:val="TALChar"/>
              <w:rPr>
                <w:rFonts w:hint="eastAsia"/>
                <w:sz w:val="16"/>
                <w:szCs w:val="16"/>
                <w:lang w:eastAsia="ko-KR"/>
              </w:rPr>
            </w:pPr>
            <w:r w:rsidRPr="00680091">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63A115" w14:textId="77777777" w:rsidR="0033601D" w:rsidRPr="00680091" w:rsidRDefault="0033601D" w:rsidP="00680091">
            <w:pPr>
              <w:pStyle w:val="TALChar"/>
              <w:rPr>
                <w:sz w:val="16"/>
                <w:szCs w:val="16"/>
                <w:lang w:eastAsia="ko-KR"/>
              </w:rPr>
            </w:pPr>
            <w:r w:rsidRPr="00680091">
              <w:rPr>
                <w:sz w:val="16"/>
                <w:szCs w:val="16"/>
                <w:lang w:eastAsia="ko-KR"/>
              </w:rPr>
              <w:t>CP-100548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277160" w14:textId="77777777" w:rsidR="0033601D" w:rsidRPr="00680091" w:rsidRDefault="0033601D" w:rsidP="00680091">
            <w:pPr>
              <w:pStyle w:val="TALChar"/>
              <w:rPr>
                <w:rFonts w:hint="eastAsia"/>
                <w:sz w:val="16"/>
                <w:szCs w:val="16"/>
                <w:lang w:eastAsia="ko-KR"/>
              </w:rPr>
            </w:pPr>
            <w:r w:rsidRPr="00680091">
              <w:rPr>
                <w:rFonts w:hint="eastAsia"/>
                <w:sz w:val="16"/>
                <w:szCs w:val="16"/>
                <w:lang w:eastAsia="ko-KR"/>
              </w:rPr>
              <w:t>508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356C67" w14:textId="77777777" w:rsidR="0033601D" w:rsidRPr="00680091" w:rsidRDefault="0033601D"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08CA746" w14:textId="77777777" w:rsidR="0033601D" w:rsidRPr="00FC2095" w:rsidRDefault="0033601D" w:rsidP="00FC2095">
            <w:pPr>
              <w:pStyle w:val="TAL"/>
              <w:rPr>
                <w:noProof/>
                <w:sz w:val="16"/>
                <w:szCs w:val="16"/>
              </w:rPr>
            </w:pPr>
            <w:r w:rsidRPr="00FC2095">
              <w:rPr>
                <w:noProof/>
                <w:sz w:val="16"/>
                <w:szCs w:val="16"/>
              </w:rPr>
              <w:t>Correcting unspecific external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A0BEF"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8B20E"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8.9.0</w:t>
            </w:r>
          </w:p>
        </w:tc>
      </w:tr>
      <w:tr w:rsidR="0033601D" w:rsidRPr="0096494E" w14:paraId="544E2A6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28991B"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09-2010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B8672A1" w14:textId="77777777" w:rsidR="0033601D" w:rsidRPr="00680091" w:rsidRDefault="0033601D" w:rsidP="00680091">
            <w:pPr>
              <w:pStyle w:val="TALChar"/>
              <w:rPr>
                <w:rFonts w:hint="eastAsia"/>
                <w:sz w:val="16"/>
                <w:szCs w:val="16"/>
                <w:lang w:eastAsia="ko-KR"/>
              </w:rPr>
            </w:pPr>
            <w:r w:rsidRPr="00680091">
              <w:rPr>
                <w:rFonts w:hint="eastAsia"/>
                <w:sz w:val="16"/>
                <w:szCs w:val="16"/>
                <w:lang w:eastAsia="ko-KR"/>
              </w:rPr>
              <w:t>TSG#49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E871D0" w14:textId="77777777" w:rsidR="0033601D" w:rsidRPr="00680091" w:rsidRDefault="0033601D" w:rsidP="00680091">
            <w:pPr>
              <w:pStyle w:val="TALChar"/>
              <w:rPr>
                <w:rFonts w:hint="eastAsia"/>
                <w:sz w:val="16"/>
                <w:szCs w:val="16"/>
                <w:lang w:eastAsia="ko-KR"/>
              </w:rPr>
            </w:pPr>
            <w:r w:rsidRPr="00680091">
              <w:rPr>
                <w:sz w:val="16"/>
                <w:szCs w:val="16"/>
                <w:lang w:eastAsia="ko-KR"/>
              </w:rPr>
              <w:t>CP-10054</w:t>
            </w:r>
            <w:r w:rsidRPr="00680091">
              <w:rPr>
                <w:rFonts w:hint="eastAsia"/>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6324FC" w14:textId="77777777" w:rsidR="0033601D" w:rsidRPr="00680091" w:rsidRDefault="0033601D" w:rsidP="00680091">
            <w:pPr>
              <w:pStyle w:val="TALChar"/>
              <w:rPr>
                <w:rFonts w:hint="eastAsia"/>
                <w:sz w:val="16"/>
                <w:szCs w:val="16"/>
                <w:lang w:eastAsia="ko-KR"/>
              </w:rPr>
            </w:pPr>
            <w:r w:rsidRPr="00680091">
              <w:rPr>
                <w:rFonts w:hint="eastAsia"/>
                <w:sz w:val="16"/>
                <w:szCs w:val="16"/>
                <w:lang w:eastAsia="ko-KR"/>
              </w:rPr>
              <w:t>509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8EAB17" w14:textId="77777777" w:rsidR="0033601D" w:rsidRPr="00FC2095" w:rsidRDefault="0033601D"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5467F7F" w14:textId="77777777" w:rsidR="0033601D" w:rsidRPr="00FC2095" w:rsidRDefault="0033601D" w:rsidP="00FC2095">
            <w:pPr>
              <w:pStyle w:val="TAL"/>
              <w:rPr>
                <w:noProof/>
                <w:sz w:val="16"/>
                <w:szCs w:val="16"/>
              </w:rPr>
            </w:pPr>
            <w:r w:rsidRPr="00FC2095">
              <w:rPr>
                <w:noProof/>
                <w:sz w:val="16"/>
                <w:szCs w:val="16"/>
              </w:rPr>
              <w:t>HSS Initiated Subscribed QoS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62BCA"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8.8.0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AB994" w14:textId="77777777" w:rsidR="0033601D" w:rsidRPr="00680091" w:rsidRDefault="0033601D" w:rsidP="00680091">
            <w:pPr>
              <w:pStyle w:val="TALChar"/>
              <w:rPr>
                <w:rFonts w:hint="eastAsia"/>
                <w:snapToGrid w:val="0"/>
                <w:sz w:val="16"/>
                <w:szCs w:val="16"/>
                <w:lang w:eastAsia="ko-KR"/>
              </w:rPr>
            </w:pPr>
            <w:r w:rsidRPr="00680091">
              <w:rPr>
                <w:rFonts w:hint="eastAsia"/>
                <w:snapToGrid w:val="0"/>
                <w:sz w:val="16"/>
                <w:szCs w:val="16"/>
                <w:lang w:eastAsia="ko-KR"/>
              </w:rPr>
              <w:t>8.9.0</w:t>
            </w:r>
          </w:p>
        </w:tc>
      </w:tr>
      <w:tr w:rsidR="00334EF2" w:rsidRPr="0096494E" w14:paraId="5493DCD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5BD5768" w14:textId="77777777" w:rsidR="00334EF2" w:rsidRPr="00680091" w:rsidRDefault="00334EF2" w:rsidP="00680091">
            <w:pPr>
              <w:pStyle w:val="TALChar"/>
              <w:rPr>
                <w:rFonts w:hint="eastAsia"/>
                <w:snapToGrid w:val="0"/>
                <w:sz w:val="16"/>
                <w:szCs w:val="16"/>
                <w:lang w:eastAsia="ko-KR"/>
              </w:rPr>
            </w:pPr>
            <w:r w:rsidRPr="00680091">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BCF0E24" w14:textId="77777777" w:rsidR="00334EF2" w:rsidRPr="00680091" w:rsidRDefault="00334EF2" w:rsidP="00680091">
            <w:pPr>
              <w:pStyle w:val="TALChar"/>
              <w:rPr>
                <w:rFonts w:hint="eastAsia"/>
                <w:sz w:val="16"/>
                <w:szCs w:val="16"/>
                <w:lang w:eastAsia="ko-KR"/>
              </w:rPr>
            </w:pPr>
            <w:r w:rsidRPr="00680091">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5E615B" w14:textId="77777777" w:rsidR="00334EF2" w:rsidRPr="00680091" w:rsidRDefault="00334EF2" w:rsidP="00680091">
            <w:pPr>
              <w:pStyle w:val="TALChar"/>
              <w:rPr>
                <w:rFonts w:hint="eastAsia"/>
                <w:sz w:val="16"/>
                <w:szCs w:val="16"/>
                <w:lang w:eastAsia="ko-KR"/>
              </w:rPr>
            </w:pPr>
            <w:r w:rsidRPr="00680091">
              <w:rPr>
                <w:rFonts w:hint="eastAsia"/>
                <w:sz w:val="16"/>
                <w:szCs w:val="16"/>
                <w:lang w:eastAsia="ko-KR"/>
              </w:rPr>
              <w:t>CP-100773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C9B794" w14:textId="77777777" w:rsidR="00334EF2" w:rsidRPr="00680091" w:rsidRDefault="00334EF2" w:rsidP="00680091">
            <w:pPr>
              <w:pStyle w:val="TALChar"/>
              <w:rPr>
                <w:rFonts w:hint="eastAsia"/>
                <w:sz w:val="16"/>
                <w:szCs w:val="16"/>
                <w:lang w:eastAsia="ko-KR"/>
              </w:rPr>
            </w:pPr>
            <w:r w:rsidRPr="00680091">
              <w:rPr>
                <w:rFonts w:hint="eastAsia"/>
                <w:sz w:val="16"/>
                <w:szCs w:val="16"/>
                <w:lang w:eastAsia="ko-KR"/>
              </w:rPr>
              <w:t>512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94623D" w14:textId="77777777" w:rsidR="00334EF2" w:rsidRPr="00FC2095" w:rsidRDefault="00334EF2"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897DDA" w14:textId="77777777" w:rsidR="00334EF2" w:rsidRPr="00FC2095" w:rsidRDefault="00334EF2" w:rsidP="00FC2095">
            <w:pPr>
              <w:pStyle w:val="TAL"/>
              <w:rPr>
                <w:noProof/>
                <w:sz w:val="16"/>
                <w:szCs w:val="16"/>
              </w:rPr>
            </w:pPr>
            <w:r w:rsidRPr="00FC2095">
              <w:rPr>
                <w:noProof/>
                <w:sz w:val="16"/>
                <w:szCs w:val="16"/>
              </w:rPr>
              <w:t>Correcting wrong AVP code of Charging-Correlation-Indicator (R8 29.212)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DD6CE" w14:textId="77777777" w:rsidR="00334EF2" w:rsidRPr="00680091" w:rsidRDefault="00334EF2" w:rsidP="00680091">
            <w:pPr>
              <w:pStyle w:val="TALChar"/>
              <w:rPr>
                <w:rFonts w:hint="eastAsia"/>
                <w:snapToGrid w:val="0"/>
                <w:sz w:val="16"/>
                <w:szCs w:val="16"/>
                <w:lang w:eastAsia="ko-KR"/>
              </w:rPr>
            </w:pPr>
            <w:r w:rsidRPr="00680091">
              <w:rPr>
                <w:rFonts w:hint="eastAsia"/>
                <w:snapToGrid w:val="0"/>
                <w:sz w:val="16"/>
                <w:szCs w:val="16"/>
                <w:lang w:eastAsia="ko-KR"/>
              </w:rPr>
              <w:t>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68909" w14:textId="77777777" w:rsidR="00334EF2" w:rsidRPr="00680091" w:rsidRDefault="00334EF2" w:rsidP="00680091">
            <w:pPr>
              <w:pStyle w:val="TALChar"/>
              <w:rPr>
                <w:rFonts w:hint="eastAsia"/>
                <w:snapToGrid w:val="0"/>
                <w:sz w:val="16"/>
                <w:szCs w:val="16"/>
                <w:lang w:eastAsia="ko-KR"/>
              </w:rPr>
            </w:pPr>
            <w:r w:rsidRPr="00680091">
              <w:rPr>
                <w:rFonts w:hint="eastAsia"/>
                <w:snapToGrid w:val="0"/>
                <w:sz w:val="16"/>
                <w:szCs w:val="16"/>
                <w:lang w:eastAsia="ko-KR"/>
              </w:rPr>
              <w:t>8.10.0</w:t>
            </w:r>
          </w:p>
        </w:tc>
      </w:tr>
      <w:tr w:rsidR="00A1244E" w:rsidRPr="0096494E" w14:paraId="59F4FDB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8BCAEB"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8F476A8"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78EA57"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CP-100773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C2E73D"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529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2E14FC"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E7CAE8" w14:textId="77777777" w:rsidR="00A1244E" w:rsidRPr="00FC2095" w:rsidRDefault="00A1244E" w:rsidP="00FC2095">
            <w:pPr>
              <w:pStyle w:val="TAL"/>
              <w:rPr>
                <w:noProof/>
                <w:sz w:val="16"/>
                <w:szCs w:val="16"/>
              </w:rPr>
            </w:pPr>
            <w:r w:rsidRPr="00FC2095">
              <w:rPr>
                <w:noProof/>
                <w:sz w:val="16"/>
                <w:szCs w:val="16"/>
              </w:rPr>
              <w:t>IP version support in PCC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600B6F"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38367"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8.10.0</w:t>
            </w:r>
          </w:p>
        </w:tc>
      </w:tr>
      <w:tr w:rsidR="00A1244E" w:rsidRPr="0096494E" w14:paraId="129CCB9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6B5C2D3"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12-2010</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5FFE9BA"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TSG#50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B64C93"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CP-100773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A49299"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541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D98C056" w14:textId="77777777" w:rsidR="00A1244E" w:rsidRPr="00680091" w:rsidRDefault="00A1244E" w:rsidP="00680091">
            <w:pPr>
              <w:pStyle w:val="TALChar"/>
              <w:rPr>
                <w:rFonts w:hint="eastAsia"/>
                <w:sz w:val="16"/>
                <w:szCs w:val="16"/>
                <w:lang w:eastAsia="ko-KR"/>
              </w:rPr>
            </w:pPr>
            <w:r w:rsidRPr="00680091">
              <w:rPr>
                <w:rFonts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178B64" w14:textId="77777777" w:rsidR="00A1244E" w:rsidRPr="00FC2095" w:rsidRDefault="00A1244E" w:rsidP="00FC2095">
            <w:pPr>
              <w:pStyle w:val="TAL"/>
              <w:rPr>
                <w:noProof/>
                <w:sz w:val="16"/>
                <w:szCs w:val="16"/>
              </w:rPr>
            </w:pPr>
            <w:r w:rsidRPr="00FC2095">
              <w:rPr>
                <w:noProof/>
                <w:sz w:val="16"/>
                <w:szCs w:val="16"/>
              </w:rPr>
              <w:t>Error in PCRF Modification of APN-AMBR and default bearer QoS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B679A"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D2448D" w14:textId="77777777" w:rsidR="00A1244E" w:rsidRPr="00680091" w:rsidRDefault="00A1244E" w:rsidP="00680091">
            <w:pPr>
              <w:pStyle w:val="TALChar"/>
              <w:rPr>
                <w:rFonts w:hint="eastAsia"/>
                <w:snapToGrid w:val="0"/>
                <w:sz w:val="16"/>
                <w:szCs w:val="16"/>
                <w:lang w:eastAsia="ko-KR"/>
              </w:rPr>
            </w:pPr>
            <w:r w:rsidRPr="00680091">
              <w:rPr>
                <w:rFonts w:hint="eastAsia"/>
                <w:snapToGrid w:val="0"/>
                <w:sz w:val="16"/>
                <w:szCs w:val="16"/>
                <w:lang w:eastAsia="ko-KR"/>
              </w:rPr>
              <w:t>8.10.0</w:t>
            </w:r>
          </w:p>
        </w:tc>
      </w:tr>
      <w:tr w:rsidR="00935A84" w:rsidRPr="0096494E" w14:paraId="68ED7466"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3BF937"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BD468C8"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C4842C"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0F325A"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60B5A2B"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8F1BA8" w14:textId="77777777" w:rsidR="00935A84" w:rsidRPr="00FC2095" w:rsidRDefault="00935A84" w:rsidP="00FC2095">
            <w:pPr>
              <w:pStyle w:val="TAL"/>
              <w:rPr>
                <w:noProof/>
                <w:sz w:val="16"/>
                <w:szCs w:val="16"/>
              </w:rPr>
            </w:pPr>
            <w:r w:rsidRPr="00FC2095">
              <w:rPr>
                <w:noProof/>
                <w:sz w:val="16"/>
                <w:szCs w:val="16"/>
              </w:rPr>
              <w:t>Modification failure of APN-AMBR and Default EPS Bearer QoS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4D593"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221E33"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935A84" w:rsidRPr="0096494E" w14:paraId="56FBD477"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8976024"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504547"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7EACE7"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BBFA46"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7D3FE5"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00926AF" w14:textId="77777777" w:rsidR="00935A84" w:rsidRPr="00FC2095" w:rsidRDefault="00935A84" w:rsidP="00FC2095">
            <w:pPr>
              <w:pStyle w:val="TAL"/>
              <w:rPr>
                <w:noProof/>
                <w:sz w:val="16"/>
                <w:szCs w:val="16"/>
              </w:rPr>
            </w:pPr>
            <w:r w:rsidRPr="00FC2095">
              <w:rPr>
                <w:noProof/>
                <w:sz w:val="16"/>
                <w:szCs w:val="16"/>
              </w:rPr>
              <w:t>Reference to 3GPP2 updated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DD008"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28F2F"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935A84" w:rsidRPr="0096494E" w14:paraId="7C9F5DF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12C3A2"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8E7CEA1"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EED9D8"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2807C4"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BEAAF0"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0B0B6FE" w14:textId="77777777" w:rsidR="00935A84" w:rsidRPr="00FC2095" w:rsidRDefault="00935A84" w:rsidP="00FC2095">
            <w:pPr>
              <w:pStyle w:val="TAL"/>
              <w:rPr>
                <w:noProof/>
                <w:sz w:val="16"/>
                <w:szCs w:val="16"/>
              </w:rPr>
            </w:pPr>
            <w:r w:rsidRPr="00FC2095">
              <w:rPr>
                <w:noProof/>
                <w:sz w:val="16"/>
                <w:szCs w:val="16"/>
              </w:rPr>
              <w:t>Access type for QOS_CHANGE and QOS_CHANGE_EXCEEDING_AUTHORIZATION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90737"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693C3"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935A84" w:rsidRPr="0096494E" w14:paraId="1F8886B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8E449BD"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ED80F2"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78A0FB"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C46139"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D2AFB6"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5AB9116" w14:textId="77777777" w:rsidR="00935A84" w:rsidRPr="00FC2095" w:rsidRDefault="00935A84" w:rsidP="00FC2095">
            <w:pPr>
              <w:pStyle w:val="TAL"/>
              <w:rPr>
                <w:noProof/>
                <w:sz w:val="16"/>
                <w:szCs w:val="16"/>
              </w:rPr>
            </w:pPr>
            <w:r w:rsidRPr="00FC2095">
              <w:rPr>
                <w:noProof/>
                <w:sz w:val="16"/>
                <w:szCs w:val="16"/>
              </w:rPr>
              <w:t>Mapping between EPS and Rel-99 QoS 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9ED23"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AF9A9"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935A84" w:rsidRPr="0096494E" w14:paraId="1DD6963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3A5CFED"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B26886F"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4CD780"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F426CA"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80CC54" w14:textId="77777777" w:rsidR="00935A84" w:rsidRPr="00FC2095" w:rsidRDefault="00935A84"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32B8E27" w14:textId="77777777" w:rsidR="00935A84" w:rsidRPr="00FC2095" w:rsidRDefault="00935A84" w:rsidP="00FC2095">
            <w:pPr>
              <w:pStyle w:val="TAL"/>
              <w:rPr>
                <w:noProof/>
                <w:sz w:val="16"/>
                <w:szCs w:val="16"/>
              </w:rPr>
            </w:pPr>
            <w:r w:rsidRPr="00FC2095">
              <w:rPr>
                <w:noProof/>
                <w:sz w:val="16"/>
                <w:szCs w:val="16"/>
              </w:rPr>
              <w:t>M-bit cleared for AVPs related to a supported feature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94DA1"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3DCB2"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935A84" w:rsidRPr="0096494E" w14:paraId="78C2AB8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C4EB2D9"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22FFF02"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56B0D8"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CP-110106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CAFC07" w14:textId="77777777" w:rsidR="00935A84" w:rsidRPr="00680091" w:rsidRDefault="00935A84" w:rsidP="00680091">
            <w:pPr>
              <w:pStyle w:val="TALChar"/>
              <w:rPr>
                <w:rFonts w:hint="eastAsia"/>
                <w:sz w:val="16"/>
                <w:szCs w:val="16"/>
                <w:lang w:eastAsia="ko-KR"/>
              </w:rPr>
            </w:pPr>
            <w:r w:rsidRPr="00680091">
              <w:rPr>
                <w:rFonts w:hint="eastAsia"/>
                <w:sz w:val="16"/>
                <w:szCs w:val="16"/>
                <w:lang w:eastAsia="ko-KR"/>
              </w:rPr>
              <w:t>591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3373CB" w14:textId="77777777" w:rsidR="00935A84" w:rsidRPr="00FC2095" w:rsidRDefault="00935A84"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4EE2CCD" w14:textId="77777777" w:rsidR="00935A84" w:rsidRPr="00FC2095" w:rsidRDefault="00935A84" w:rsidP="00FC2095">
            <w:pPr>
              <w:pStyle w:val="TAL"/>
              <w:rPr>
                <w:noProof/>
                <w:sz w:val="16"/>
                <w:szCs w:val="16"/>
              </w:rPr>
            </w:pPr>
            <w:r w:rsidRPr="00FC2095">
              <w:rPr>
                <w:noProof/>
                <w:sz w:val="16"/>
                <w:szCs w:val="16"/>
              </w:rPr>
              <w:t>TFT-Packet-Filter-Information AVP over Gxx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9B0A0"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39E993" w14:textId="77777777" w:rsidR="00935A84" w:rsidRPr="00680091" w:rsidRDefault="00935A84" w:rsidP="00680091">
            <w:pPr>
              <w:pStyle w:val="TALChar"/>
              <w:rPr>
                <w:rFonts w:hint="eastAsia"/>
                <w:snapToGrid w:val="0"/>
                <w:sz w:val="16"/>
                <w:szCs w:val="16"/>
                <w:lang w:eastAsia="ko-KR"/>
              </w:rPr>
            </w:pPr>
            <w:r w:rsidRPr="00680091">
              <w:rPr>
                <w:rFonts w:hint="eastAsia"/>
                <w:snapToGrid w:val="0"/>
                <w:sz w:val="16"/>
                <w:szCs w:val="16"/>
                <w:lang w:eastAsia="ko-KR"/>
              </w:rPr>
              <w:t>8.11.0</w:t>
            </w:r>
          </w:p>
        </w:tc>
      </w:tr>
      <w:tr w:rsidR="00817C89" w14:paraId="0AF9086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F3C49DD" w14:textId="77777777" w:rsidR="00817C89" w:rsidRPr="00680091" w:rsidRDefault="00817C89" w:rsidP="00680091">
            <w:pPr>
              <w:pStyle w:val="TALChar"/>
              <w:rPr>
                <w:rFonts w:hint="eastAsia"/>
                <w:snapToGrid w:val="0"/>
                <w:sz w:val="16"/>
                <w:szCs w:val="16"/>
                <w:lang w:eastAsia="ko-KR"/>
              </w:rPr>
            </w:pPr>
            <w:r w:rsidRPr="00680091">
              <w:rPr>
                <w:rFonts w:hint="eastAsia"/>
                <w:snapToGrid w:val="0"/>
                <w:sz w:val="16"/>
                <w:szCs w:val="16"/>
                <w:lang w:eastAsia="ko-KR"/>
              </w:rPr>
              <w:t>03-2011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6EA970D" w14:textId="77777777" w:rsidR="00817C89" w:rsidRPr="00680091" w:rsidRDefault="00817C89" w:rsidP="00680091">
            <w:pPr>
              <w:pStyle w:val="TALChar"/>
              <w:rPr>
                <w:rFonts w:hint="eastAsia"/>
                <w:sz w:val="16"/>
                <w:szCs w:val="16"/>
                <w:lang w:eastAsia="ko-KR"/>
              </w:rPr>
            </w:pPr>
            <w:r w:rsidRPr="00680091">
              <w:rPr>
                <w:rFonts w:hint="eastAsia"/>
                <w:sz w:val="16"/>
                <w:szCs w:val="16"/>
                <w:lang w:eastAsia="ko-KR"/>
              </w:rPr>
              <w:t>TSG#51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B1998E" w14:textId="77777777" w:rsidR="00817C89" w:rsidRPr="00FC2095" w:rsidRDefault="00817C89" w:rsidP="00FC2095">
            <w:pPr>
              <w:pStyle w:val="TALChar"/>
              <w:rPr>
                <w:rFonts w:hint="eastAsia"/>
                <w:sz w:val="16"/>
                <w:szCs w:val="16"/>
                <w:lang w:eastAsia="ko-KR"/>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5C892C" w14:textId="77777777" w:rsidR="00817C89" w:rsidRPr="00FC2095" w:rsidRDefault="00817C89" w:rsidP="00FC2095">
            <w:pPr>
              <w:pStyle w:val="TALChar"/>
              <w:rPr>
                <w:rFonts w:hint="eastAsia"/>
                <w:sz w:val="16"/>
                <w:szCs w:val="16"/>
                <w:lang w:eastAsia="ko-KR"/>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1071361" w14:textId="77777777" w:rsidR="00817C89" w:rsidRPr="00FC2095" w:rsidRDefault="00817C89"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7F6B7E" w14:textId="77777777" w:rsidR="00817C89" w:rsidRPr="00FC2095" w:rsidRDefault="00817C89" w:rsidP="00FC2095">
            <w:pPr>
              <w:pStyle w:val="TAL"/>
              <w:rPr>
                <w:rFonts w:hint="eastAsia"/>
                <w:noProof/>
                <w:sz w:val="16"/>
                <w:szCs w:val="16"/>
              </w:rPr>
            </w:pPr>
            <w:r w:rsidRPr="00FC2095">
              <w:rPr>
                <w:rFonts w:hint="eastAsia"/>
                <w:noProof/>
                <w:sz w:val="16"/>
                <w:szCs w:val="16"/>
              </w:rPr>
              <w:t xml:space="preserve">Correction of </w:t>
            </w:r>
            <w:r w:rsidRPr="00FC2095">
              <w:rPr>
                <w:noProof/>
                <w:sz w:val="16"/>
                <w:szCs w:val="16"/>
              </w:rPr>
              <w:t>Event-Trigger AVP</w:t>
            </w:r>
            <w:r w:rsidRPr="00FC2095">
              <w:rPr>
                <w:rFonts w:hint="eastAsia"/>
                <w:noProof/>
                <w:sz w:val="16"/>
                <w:szCs w:val="16"/>
              </w:rPr>
              <w:t xml:space="preserve"> made by MCC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BB943" w14:textId="77777777" w:rsidR="00817C89" w:rsidRPr="00680091" w:rsidRDefault="00817C89" w:rsidP="00680091">
            <w:pPr>
              <w:pStyle w:val="TALChar"/>
              <w:rPr>
                <w:rFonts w:hint="eastAsia"/>
                <w:snapToGrid w:val="0"/>
                <w:sz w:val="16"/>
                <w:szCs w:val="16"/>
                <w:lang w:eastAsia="ko-KR"/>
              </w:rPr>
            </w:pPr>
            <w:r w:rsidRPr="00680091">
              <w:rPr>
                <w:rFonts w:hint="eastAsia"/>
                <w:snapToGrid w:val="0"/>
                <w:sz w:val="16"/>
                <w:szCs w:val="16"/>
                <w:lang w:eastAsia="ko-KR"/>
              </w:rPr>
              <w:t>8.11.0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EF5D0" w14:textId="77777777" w:rsidR="00817C89" w:rsidRPr="00680091" w:rsidRDefault="00817C89" w:rsidP="00680091">
            <w:pPr>
              <w:pStyle w:val="TALChar"/>
              <w:rPr>
                <w:rFonts w:hint="eastAsia"/>
                <w:snapToGrid w:val="0"/>
                <w:sz w:val="16"/>
                <w:szCs w:val="16"/>
                <w:lang w:eastAsia="ko-KR"/>
              </w:rPr>
            </w:pPr>
            <w:r w:rsidRPr="00680091">
              <w:rPr>
                <w:rFonts w:hint="eastAsia"/>
                <w:snapToGrid w:val="0"/>
                <w:sz w:val="16"/>
                <w:szCs w:val="16"/>
                <w:lang w:eastAsia="ko-KR"/>
              </w:rPr>
              <w:t>8.11.1</w:t>
            </w:r>
          </w:p>
        </w:tc>
      </w:tr>
      <w:tr w:rsidR="00DA35A3" w14:paraId="30620DA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EC50B9A"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85AC9CB"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FC4917"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CP-110396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8CB0C1"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618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6594D6" w14:textId="77777777" w:rsidR="00DA35A3" w:rsidRPr="00FC2095" w:rsidRDefault="00DA35A3"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60B9C79" w14:textId="77777777" w:rsidR="00DA35A3" w:rsidRPr="00FC2095" w:rsidRDefault="00DA35A3" w:rsidP="00FC2095">
            <w:pPr>
              <w:pStyle w:val="TAL"/>
              <w:rPr>
                <w:rFonts w:hint="eastAsia"/>
                <w:noProof/>
                <w:sz w:val="16"/>
                <w:szCs w:val="16"/>
              </w:rPr>
            </w:pPr>
            <w:r w:rsidRPr="00FC2095">
              <w:rPr>
                <w:noProof/>
                <w:sz w:val="16"/>
                <w:szCs w:val="16"/>
              </w:rPr>
              <w:t>RAR command over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EB9C8"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8.11.1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9EFD2"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8.12.0</w:t>
            </w:r>
          </w:p>
        </w:tc>
      </w:tr>
      <w:tr w:rsidR="00DA35A3" w14:paraId="06840CF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CB37D24"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06-2011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CD49902"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TSG#52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FEADC8"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CP-110396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5D9325" w14:textId="77777777" w:rsidR="00DA35A3" w:rsidRPr="00680091" w:rsidRDefault="00DA35A3" w:rsidP="00680091">
            <w:pPr>
              <w:pStyle w:val="TALChar"/>
              <w:rPr>
                <w:rFonts w:hint="eastAsia"/>
                <w:sz w:val="16"/>
                <w:szCs w:val="16"/>
                <w:lang w:eastAsia="ko-KR"/>
              </w:rPr>
            </w:pPr>
            <w:r w:rsidRPr="00680091">
              <w:rPr>
                <w:rFonts w:hint="eastAsia"/>
                <w:sz w:val="16"/>
                <w:szCs w:val="16"/>
                <w:lang w:eastAsia="ko-KR"/>
              </w:rPr>
              <w:t>647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E2C2D7" w14:textId="77777777" w:rsidR="00DA35A3" w:rsidRPr="00FC2095" w:rsidRDefault="00DA35A3" w:rsidP="00FC2095">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D598820" w14:textId="77777777" w:rsidR="00DA35A3" w:rsidRPr="00FC2095" w:rsidRDefault="00DA35A3" w:rsidP="00FC2095">
            <w:pPr>
              <w:pStyle w:val="TAL"/>
              <w:rPr>
                <w:rFonts w:hint="eastAsia"/>
                <w:noProof/>
                <w:sz w:val="16"/>
                <w:szCs w:val="16"/>
              </w:rPr>
            </w:pPr>
            <w:r w:rsidRPr="00FC2095">
              <w:rPr>
                <w:noProof/>
                <w:sz w:val="16"/>
                <w:szCs w:val="16"/>
              </w:rPr>
              <w:t>Pre-emption AVP for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7FB2F"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8.11.1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BFF75" w14:textId="77777777" w:rsidR="00DA35A3" w:rsidRPr="00680091" w:rsidRDefault="00DA35A3" w:rsidP="00680091">
            <w:pPr>
              <w:pStyle w:val="TALChar"/>
              <w:rPr>
                <w:rFonts w:hint="eastAsia"/>
                <w:snapToGrid w:val="0"/>
                <w:sz w:val="16"/>
                <w:szCs w:val="16"/>
                <w:lang w:eastAsia="ko-KR"/>
              </w:rPr>
            </w:pPr>
            <w:r w:rsidRPr="00680091">
              <w:rPr>
                <w:rFonts w:hint="eastAsia"/>
                <w:snapToGrid w:val="0"/>
                <w:sz w:val="16"/>
                <w:szCs w:val="16"/>
                <w:lang w:eastAsia="ko-KR"/>
              </w:rPr>
              <w:t>8.12.0</w:t>
            </w:r>
          </w:p>
        </w:tc>
      </w:tr>
      <w:tr w:rsidR="00DC5157" w:rsidRPr="00680091" w14:paraId="64BD808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2F30574"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024E7D2"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DE0B00"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58E32E"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651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103002" w14:textId="77777777" w:rsidR="00DC5157" w:rsidRPr="00680091" w:rsidRDefault="00DC5157" w:rsidP="00680091">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0E7D78" w14:textId="77777777" w:rsidR="00DC5157" w:rsidRPr="00680091" w:rsidRDefault="00DC5157" w:rsidP="00680091">
            <w:pPr>
              <w:pStyle w:val="TAL"/>
              <w:rPr>
                <w:noProof/>
                <w:sz w:val="16"/>
                <w:szCs w:val="16"/>
              </w:rPr>
            </w:pPr>
            <w:r w:rsidRPr="00680091">
              <w:rPr>
                <w:noProof/>
                <w:sz w:val="16"/>
                <w:szCs w:val="16"/>
              </w:rPr>
              <w:t>Gn/Gp PGW internal bearer MBR mediation in relation to APN-AMBR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015AC"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C405A"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8.13.0</w:t>
            </w:r>
          </w:p>
        </w:tc>
      </w:tr>
      <w:tr w:rsidR="00DC5157" w:rsidRPr="00680091" w14:paraId="214859C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4F7BD76"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3F2C4796"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C318AA"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95FD0F"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655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01A1758"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3FE5E38" w14:textId="77777777" w:rsidR="00DC5157" w:rsidRPr="00680091" w:rsidRDefault="00DC5157" w:rsidP="00680091">
            <w:pPr>
              <w:pStyle w:val="TAL"/>
              <w:rPr>
                <w:noProof/>
                <w:sz w:val="16"/>
                <w:szCs w:val="16"/>
              </w:rPr>
            </w:pPr>
            <w:r w:rsidRPr="00680091">
              <w:rPr>
                <w:noProof/>
                <w:sz w:val="16"/>
                <w:szCs w:val="16"/>
              </w:rPr>
              <w:t>QoS Modification failure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713641"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B2006"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8.13.0</w:t>
            </w:r>
          </w:p>
        </w:tc>
      </w:tr>
      <w:tr w:rsidR="00DC5157" w:rsidRPr="00680091" w14:paraId="7E55641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FA9DC38"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2724CDF"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FC0304"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0CA1E5" w14:textId="77777777" w:rsidR="00DC5157" w:rsidRPr="00680091" w:rsidRDefault="00DC5157" w:rsidP="00680091">
            <w:pPr>
              <w:pStyle w:val="TALChar"/>
              <w:rPr>
                <w:rFonts w:hint="eastAsia"/>
                <w:sz w:val="16"/>
                <w:szCs w:val="16"/>
                <w:lang w:eastAsia="ko-KR"/>
              </w:rPr>
            </w:pPr>
            <w:r w:rsidRPr="00680091">
              <w:rPr>
                <w:rFonts w:hint="eastAsia"/>
                <w:sz w:val="16"/>
                <w:szCs w:val="16"/>
                <w:lang w:eastAsia="ko-KR"/>
              </w:rPr>
              <w:t>694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FABA82E" w14:textId="77777777" w:rsidR="00DC5157" w:rsidRPr="00680091" w:rsidRDefault="00DC5157" w:rsidP="00680091">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75FCC52" w14:textId="77777777" w:rsidR="00DC5157" w:rsidRPr="00680091" w:rsidRDefault="00DC5157" w:rsidP="00680091">
            <w:pPr>
              <w:pStyle w:val="TAL"/>
              <w:rPr>
                <w:noProof/>
                <w:sz w:val="16"/>
                <w:szCs w:val="16"/>
                <w:lang w:eastAsia="ko-KR"/>
              </w:rPr>
            </w:pPr>
            <w:r w:rsidRPr="00680091">
              <w:rPr>
                <w:noProof/>
                <w:sz w:val="16"/>
                <w:szCs w:val="16"/>
                <w:lang w:eastAsia="ko-KR"/>
              </w:rPr>
              <w:t>Correction to the architecture figure(Rel-8)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E36EF"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E642A" w14:textId="77777777" w:rsidR="00DC5157" w:rsidRPr="00680091" w:rsidRDefault="00DC5157" w:rsidP="00680091">
            <w:pPr>
              <w:pStyle w:val="TALChar"/>
              <w:rPr>
                <w:rFonts w:hint="eastAsia"/>
                <w:snapToGrid w:val="0"/>
                <w:sz w:val="16"/>
                <w:szCs w:val="16"/>
                <w:lang w:eastAsia="ko-KR"/>
              </w:rPr>
            </w:pPr>
            <w:r w:rsidRPr="00680091">
              <w:rPr>
                <w:rFonts w:hint="eastAsia"/>
                <w:snapToGrid w:val="0"/>
                <w:sz w:val="16"/>
                <w:szCs w:val="16"/>
                <w:lang w:eastAsia="ko-KR"/>
              </w:rPr>
              <w:t>8.13.0</w:t>
            </w:r>
          </w:p>
        </w:tc>
      </w:tr>
      <w:tr w:rsidR="00AB5D2B" w:rsidRPr="00680091" w14:paraId="19ECD9F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CEEA9F7" w14:textId="77777777" w:rsidR="00AB5D2B" w:rsidRPr="00680091" w:rsidRDefault="00AB5D2B" w:rsidP="00680091">
            <w:pPr>
              <w:pStyle w:val="TALChar"/>
              <w:rPr>
                <w:rFonts w:hint="eastAsia"/>
                <w:snapToGrid w:val="0"/>
                <w:sz w:val="16"/>
                <w:szCs w:val="16"/>
                <w:lang w:eastAsia="ko-KR"/>
              </w:rPr>
            </w:pPr>
            <w:r w:rsidRPr="00680091">
              <w:rPr>
                <w:rFonts w:hint="eastAsia"/>
                <w:snapToGrid w:val="0"/>
                <w:sz w:val="16"/>
                <w:szCs w:val="16"/>
                <w:lang w:eastAsia="ko-KR"/>
              </w:rPr>
              <w:t>09-2011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AFB4544" w14:textId="77777777" w:rsidR="00AB5D2B" w:rsidRPr="00680091" w:rsidRDefault="00AB5D2B" w:rsidP="00680091">
            <w:pPr>
              <w:pStyle w:val="TALChar"/>
              <w:rPr>
                <w:rFonts w:hint="eastAsia"/>
                <w:sz w:val="16"/>
                <w:szCs w:val="16"/>
                <w:lang w:eastAsia="ko-KR"/>
              </w:rPr>
            </w:pPr>
            <w:r w:rsidRPr="00680091">
              <w:rPr>
                <w:rFonts w:hint="eastAsia"/>
                <w:sz w:val="16"/>
                <w:szCs w:val="16"/>
                <w:lang w:eastAsia="ko-KR"/>
              </w:rPr>
              <w:t>TSG#53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9D280D" w14:textId="77777777" w:rsidR="00AB5D2B" w:rsidRPr="00680091" w:rsidRDefault="00AB5D2B" w:rsidP="00680091">
            <w:pPr>
              <w:pStyle w:val="TALChar"/>
              <w:rPr>
                <w:rFonts w:hint="eastAsia"/>
                <w:sz w:val="16"/>
                <w:szCs w:val="16"/>
                <w:lang w:eastAsia="ko-KR"/>
              </w:rPr>
            </w:pPr>
            <w:r w:rsidRPr="00680091">
              <w:rPr>
                <w:rFonts w:hint="eastAsia"/>
                <w:sz w:val="16"/>
                <w:szCs w:val="16"/>
                <w:lang w:eastAsia="ko-KR"/>
              </w:rPr>
              <w:t>CP-110608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167F92" w14:textId="77777777" w:rsidR="00AB5D2B" w:rsidRPr="00680091" w:rsidRDefault="00AB5D2B" w:rsidP="00680091">
            <w:pPr>
              <w:pStyle w:val="TALChar"/>
              <w:rPr>
                <w:rFonts w:hint="eastAsia"/>
                <w:sz w:val="16"/>
                <w:szCs w:val="16"/>
                <w:lang w:eastAsia="ko-KR"/>
              </w:rPr>
            </w:pPr>
            <w:r w:rsidRPr="00680091">
              <w:rPr>
                <w:rFonts w:hint="eastAsia"/>
                <w:sz w:val="16"/>
                <w:szCs w:val="16"/>
                <w:lang w:eastAsia="ko-KR"/>
              </w:rPr>
              <w:t>698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28DFD4" w14:textId="77777777" w:rsidR="00AB5D2B" w:rsidRPr="00680091" w:rsidRDefault="00AB5D2B" w:rsidP="00680091">
            <w:pPr>
              <w:pStyle w:val="TALChar"/>
              <w:rPr>
                <w:rFonts w:hint="eastAsia"/>
                <w:sz w:val="16"/>
                <w:szCs w:val="16"/>
                <w:lang w:eastAsia="ko-KR"/>
              </w:rPr>
            </w:pPr>
            <w:r w:rsidRPr="00680091">
              <w:rPr>
                <w:rFonts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91F8F0C" w14:textId="77777777" w:rsidR="00AB5D2B" w:rsidRPr="00680091" w:rsidRDefault="00AB5D2B" w:rsidP="00680091">
            <w:pPr>
              <w:pStyle w:val="TAL"/>
              <w:rPr>
                <w:noProof/>
                <w:sz w:val="16"/>
                <w:szCs w:val="16"/>
                <w:lang w:eastAsia="ko-KR"/>
              </w:rPr>
            </w:pPr>
            <w:r w:rsidRPr="00680091">
              <w:rPr>
                <w:noProof/>
                <w:sz w:val="16"/>
                <w:szCs w:val="16"/>
                <w:lang w:eastAsia="ko-KR"/>
              </w:rPr>
              <w:t>Usage limitation of the deferred PCC&amp;QoS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BFA0B2" w14:textId="77777777" w:rsidR="00AB5D2B" w:rsidRPr="00680091" w:rsidRDefault="00AB5D2B" w:rsidP="00680091">
            <w:pPr>
              <w:pStyle w:val="TALChar"/>
              <w:rPr>
                <w:rFonts w:hint="eastAsia"/>
                <w:snapToGrid w:val="0"/>
                <w:sz w:val="16"/>
                <w:szCs w:val="16"/>
                <w:lang w:eastAsia="ko-KR"/>
              </w:rPr>
            </w:pPr>
            <w:r w:rsidRPr="00680091">
              <w:rPr>
                <w:rFonts w:hint="eastAsia"/>
                <w:snapToGrid w:val="0"/>
                <w:sz w:val="16"/>
                <w:szCs w:val="16"/>
                <w:lang w:eastAsia="ko-KR"/>
              </w:rPr>
              <w:t>8.12.0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847E44" w14:textId="77777777" w:rsidR="00AB5D2B" w:rsidRPr="00680091" w:rsidRDefault="00AB5D2B" w:rsidP="00680091">
            <w:pPr>
              <w:pStyle w:val="TALChar"/>
              <w:rPr>
                <w:rFonts w:hint="eastAsia"/>
                <w:snapToGrid w:val="0"/>
                <w:sz w:val="16"/>
                <w:szCs w:val="16"/>
                <w:lang w:eastAsia="ko-KR"/>
              </w:rPr>
            </w:pPr>
            <w:r w:rsidRPr="00680091">
              <w:rPr>
                <w:rFonts w:hint="eastAsia"/>
                <w:snapToGrid w:val="0"/>
                <w:sz w:val="16"/>
                <w:szCs w:val="16"/>
                <w:lang w:eastAsia="ko-KR"/>
              </w:rPr>
              <w:t>8.13.0</w:t>
            </w:r>
          </w:p>
        </w:tc>
      </w:tr>
      <w:tr w:rsidR="00F90863" w:rsidRPr="00680091" w14:paraId="02573A4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E7365F3" w14:textId="77777777" w:rsidR="00F90863" w:rsidRPr="009A783B" w:rsidRDefault="009A783B" w:rsidP="00680091">
            <w:pPr>
              <w:pStyle w:val="TALChar"/>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C1AE71B" w14:textId="77777777" w:rsidR="00F90863" w:rsidRPr="009A783B" w:rsidRDefault="009A783B" w:rsidP="00680091">
            <w:pPr>
              <w:pStyle w:val="TALChar"/>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20C9C1" w14:textId="77777777" w:rsidR="00F90863" w:rsidRPr="009A783B" w:rsidRDefault="009A783B" w:rsidP="00680091">
            <w:pPr>
              <w:pStyle w:val="TALChar"/>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E8CDE0" w14:textId="77777777" w:rsidR="00F90863" w:rsidRPr="009A783B" w:rsidRDefault="009A783B" w:rsidP="00680091">
            <w:pPr>
              <w:pStyle w:val="TALChar"/>
              <w:rPr>
                <w:rFonts w:eastAsia="바탕" w:hint="eastAsia"/>
                <w:sz w:val="16"/>
                <w:szCs w:val="16"/>
                <w:lang w:eastAsia="ko-KR"/>
              </w:rPr>
            </w:pPr>
            <w:r>
              <w:rPr>
                <w:rFonts w:eastAsia="바탕" w:hint="eastAsia"/>
                <w:sz w:val="16"/>
                <w:szCs w:val="16"/>
                <w:lang w:eastAsia="ko-KR"/>
              </w:rPr>
              <w:t>711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2EDF44" w14:textId="77777777" w:rsidR="00F90863" w:rsidRPr="00680091" w:rsidRDefault="00F90863" w:rsidP="00680091">
            <w:pPr>
              <w:pStyle w:val="TALChar"/>
              <w:rPr>
                <w:rFonts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6382C31" w14:textId="77777777" w:rsidR="00F90863" w:rsidRPr="009A783B" w:rsidRDefault="009A783B" w:rsidP="00680091">
            <w:pPr>
              <w:pStyle w:val="TAL"/>
              <w:rPr>
                <w:noProof/>
                <w:sz w:val="16"/>
                <w:szCs w:val="16"/>
                <w:lang w:eastAsia="ko-KR"/>
              </w:rPr>
            </w:pPr>
            <w:r w:rsidRPr="009A783B">
              <w:rPr>
                <w:noProof/>
                <w:sz w:val="16"/>
                <w:szCs w:val="16"/>
                <w:lang w:eastAsia="ko-KR"/>
              </w:rPr>
              <w:t>Corrections in AVP and Command definitions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40A47" w14:textId="77777777" w:rsidR="00F90863" w:rsidRPr="009A783B" w:rsidRDefault="009A783B" w:rsidP="00680091">
            <w:pPr>
              <w:pStyle w:val="TALChar"/>
              <w:rPr>
                <w:rFonts w:eastAsia="바탕" w:hint="eastAsia"/>
                <w:snapToGrid w:val="0"/>
                <w:sz w:val="16"/>
                <w:szCs w:val="16"/>
                <w:lang w:eastAsia="ko-KR"/>
              </w:rPr>
            </w:pPr>
            <w:r>
              <w:rPr>
                <w:rFonts w:eastAsia="바탕" w:hint="eastAsia"/>
                <w:snapToGrid w:val="0"/>
                <w:sz w:val="16"/>
                <w:szCs w:val="16"/>
                <w:lang w:eastAsia="ko-KR"/>
              </w:rPr>
              <w:t>8.13.0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AFB4B" w14:textId="77777777" w:rsidR="00F90863" w:rsidRPr="009A783B" w:rsidRDefault="009A783B" w:rsidP="00680091">
            <w:pPr>
              <w:pStyle w:val="TALChar"/>
              <w:rPr>
                <w:rFonts w:eastAsia="바탕" w:hint="eastAsia"/>
                <w:snapToGrid w:val="0"/>
                <w:sz w:val="16"/>
                <w:szCs w:val="16"/>
                <w:lang w:eastAsia="ko-KR"/>
              </w:rPr>
            </w:pPr>
            <w:r>
              <w:rPr>
                <w:rFonts w:eastAsia="바탕" w:hint="eastAsia"/>
                <w:snapToGrid w:val="0"/>
                <w:sz w:val="16"/>
                <w:szCs w:val="16"/>
                <w:lang w:eastAsia="ko-KR"/>
              </w:rPr>
              <w:t>8.14.0</w:t>
            </w:r>
          </w:p>
        </w:tc>
      </w:tr>
      <w:tr w:rsidR="00F90863" w:rsidRPr="00680091" w14:paraId="195129ED"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7626018"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40D776D"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AB60FF"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B4ECA7"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717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7E7B096"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E6E5650" w14:textId="77777777" w:rsidR="00F90863" w:rsidRPr="009A783B" w:rsidRDefault="009A783B" w:rsidP="0038747D">
            <w:pPr>
              <w:pStyle w:val="TAL"/>
              <w:rPr>
                <w:noProof/>
                <w:sz w:val="16"/>
                <w:szCs w:val="16"/>
                <w:lang w:eastAsia="ko-KR"/>
              </w:rPr>
            </w:pPr>
            <w:r w:rsidRPr="009A783B">
              <w:rPr>
                <w:noProof/>
                <w:sz w:val="16"/>
                <w:szCs w:val="16"/>
                <w:lang w:eastAsia="ko-KR"/>
              </w:rPr>
              <w:t>QoS-Negotiation and QoS-Upgrade on the Gx for 3GPP-EPS access 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22384"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8.13.0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93A5F"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r>
      <w:tr w:rsidR="00F90863" w:rsidRPr="00680091" w14:paraId="351A3E9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59C233A6"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A445D3F"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B9E99D"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4420ED"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733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EAFE55D"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CFEDC47" w14:textId="77777777" w:rsidR="00F90863" w:rsidRPr="009A783B" w:rsidRDefault="009A783B" w:rsidP="0038747D">
            <w:pPr>
              <w:pStyle w:val="TAL"/>
              <w:rPr>
                <w:noProof/>
                <w:sz w:val="16"/>
                <w:szCs w:val="16"/>
                <w:lang w:eastAsia="ko-KR"/>
              </w:rPr>
            </w:pPr>
            <w:r w:rsidRPr="009A783B">
              <w:rPr>
                <w:noProof/>
                <w:sz w:val="16"/>
                <w:szCs w:val="16"/>
                <w:lang w:eastAsia="ko-KR"/>
              </w:rPr>
              <w:t>ToD PCC Rules and QoS Rules handling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55722D"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8.13.0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9EEC8"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r>
      <w:tr w:rsidR="00F90863" w:rsidRPr="00680091" w14:paraId="7D5EB3EE"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AE092E1" w14:textId="77777777" w:rsidR="00F90863" w:rsidRPr="009A783B" w:rsidRDefault="009A783B" w:rsidP="0038747D">
            <w:pPr>
              <w:pStyle w:val="TALChar"/>
              <w:rPr>
                <w:rFonts w:eastAsia="바탕" w:hint="eastAsia"/>
                <w:snapToGrid w:val="0"/>
                <w:sz w:val="16"/>
                <w:szCs w:val="16"/>
                <w:lang w:eastAsia="ko-KR"/>
              </w:rPr>
            </w:pPr>
            <w:r>
              <w:rPr>
                <w:rFonts w:eastAsia="바탕" w:hint="eastAsia"/>
                <w:snapToGrid w:val="0"/>
                <w:sz w:val="16"/>
                <w:szCs w:val="16"/>
                <w:lang w:eastAsia="ko-KR"/>
              </w:rPr>
              <w:t>12-2011</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246FA206"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TSG#54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A78350" w14:textId="77777777" w:rsidR="00F90863" w:rsidRPr="009A783B" w:rsidRDefault="009A783B" w:rsidP="0038747D">
            <w:pPr>
              <w:pStyle w:val="TALChar"/>
              <w:rPr>
                <w:rFonts w:eastAsia="바탕" w:hint="eastAsia"/>
                <w:sz w:val="16"/>
                <w:szCs w:val="16"/>
                <w:lang w:eastAsia="ko-KR"/>
              </w:rPr>
            </w:pPr>
            <w:r>
              <w:rPr>
                <w:rFonts w:eastAsia="바탕" w:hint="eastAsia"/>
                <w:sz w:val="16"/>
                <w:szCs w:val="16"/>
                <w:lang w:eastAsia="ko-KR"/>
              </w:rPr>
              <w:t>CP-110827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658AAC" w14:textId="77777777" w:rsidR="00F90863" w:rsidRPr="00ED5478" w:rsidRDefault="00ED5478" w:rsidP="0038747D">
            <w:pPr>
              <w:pStyle w:val="TALChar"/>
              <w:rPr>
                <w:rFonts w:eastAsia="바탕" w:hint="eastAsia"/>
                <w:sz w:val="16"/>
                <w:szCs w:val="16"/>
                <w:lang w:eastAsia="ko-KR"/>
              </w:rPr>
            </w:pPr>
            <w:r>
              <w:rPr>
                <w:rFonts w:eastAsia="바탕" w:hint="eastAsia"/>
                <w:sz w:val="16"/>
                <w:szCs w:val="16"/>
                <w:lang w:eastAsia="ko-KR"/>
              </w:rPr>
              <w:t>743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85D6EF" w14:textId="77777777" w:rsidR="00F90863" w:rsidRPr="00ED5478" w:rsidRDefault="00ED5478"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D933843" w14:textId="77777777" w:rsidR="00F90863" w:rsidRPr="00ED5478" w:rsidRDefault="00ED5478" w:rsidP="0038747D">
            <w:pPr>
              <w:pStyle w:val="TAL"/>
              <w:rPr>
                <w:noProof/>
                <w:sz w:val="16"/>
                <w:szCs w:val="16"/>
                <w:lang w:eastAsia="ko-KR"/>
              </w:rPr>
            </w:pPr>
            <w:r w:rsidRPr="00ED5478">
              <w:rPr>
                <w:noProof/>
                <w:sz w:val="16"/>
                <w:szCs w:val="16"/>
                <w:lang w:eastAsia="ko-KR"/>
              </w:rPr>
              <w:t>Correction to the usage of Even-Report-Indication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226FA" w14:textId="77777777" w:rsidR="00F90863" w:rsidRPr="00ED5478" w:rsidRDefault="00ED5478" w:rsidP="0038747D">
            <w:pPr>
              <w:pStyle w:val="TALChar"/>
              <w:rPr>
                <w:rFonts w:eastAsia="바탕" w:hint="eastAsia"/>
                <w:snapToGrid w:val="0"/>
                <w:sz w:val="16"/>
                <w:szCs w:val="16"/>
                <w:lang w:eastAsia="ko-KR"/>
              </w:rPr>
            </w:pPr>
            <w:r>
              <w:rPr>
                <w:rFonts w:eastAsia="바탕" w:hint="eastAsia"/>
                <w:snapToGrid w:val="0"/>
                <w:sz w:val="16"/>
                <w:szCs w:val="16"/>
                <w:lang w:eastAsia="ko-KR"/>
              </w:rPr>
              <w:t>8.13.0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FE06FC" w14:textId="77777777" w:rsidR="00F90863" w:rsidRPr="00ED5478" w:rsidRDefault="00ED5478"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r>
      <w:tr w:rsidR="000E6C98" w:rsidRPr="00680091" w14:paraId="73FE183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529AF1E" w14:textId="77777777" w:rsidR="000E6C98" w:rsidRDefault="000E6C98" w:rsidP="0038747D">
            <w:pPr>
              <w:pStyle w:val="TALChar"/>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B2FDCE7" w14:textId="77777777" w:rsidR="000E6C98" w:rsidRDefault="000E6C98" w:rsidP="0038747D">
            <w:pPr>
              <w:pStyle w:val="TALChar"/>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3A5CF1" w14:textId="77777777" w:rsidR="000E6C98" w:rsidRDefault="000E6C98" w:rsidP="0038747D">
            <w:pPr>
              <w:pStyle w:val="TALChar"/>
              <w:rPr>
                <w:rFonts w:eastAsia="바탕" w:hint="eastAsia"/>
                <w:sz w:val="16"/>
                <w:szCs w:val="16"/>
                <w:lang w:eastAsia="ko-KR"/>
              </w:rPr>
            </w:pPr>
            <w:r>
              <w:rPr>
                <w:rFonts w:eastAsia="바탕" w:hint="eastAsia"/>
                <w:sz w:val="16"/>
                <w:szCs w:val="16"/>
                <w:lang w:eastAsia="ko-KR"/>
              </w:rPr>
              <w:t>CP-120200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0C46EA" w14:textId="77777777" w:rsidR="000E6C98" w:rsidRDefault="000E6C98" w:rsidP="0038747D">
            <w:pPr>
              <w:pStyle w:val="TALChar"/>
              <w:rPr>
                <w:rFonts w:eastAsia="바탕" w:hint="eastAsia"/>
                <w:sz w:val="16"/>
                <w:szCs w:val="16"/>
                <w:lang w:eastAsia="ko-KR"/>
              </w:rPr>
            </w:pPr>
            <w:r>
              <w:rPr>
                <w:rFonts w:eastAsia="바탕" w:hint="eastAsia"/>
                <w:sz w:val="16"/>
                <w:szCs w:val="16"/>
                <w:lang w:eastAsia="ko-KR"/>
              </w:rPr>
              <w:t>649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097624" w14:textId="77777777" w:rsidR="000E6C98" w:rsidRDefault="000E6C98"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063BF1" w14:textId="77777777" w:rsidR="000E6C98" w:rsidRPr="000E6C98" w:rsidRDefault="000E6C98" w:rsidP="0038747D">
            <w:pPr>
              <w:pStyle w:val="TAL"/>
              <w:rPr>
                <w:noProof/>
                <w:sz w:val="16"/>
                <w:szCs w:val="16"/>
                <w:lang w:eastAsia="ko-KR"/>
              </w:rPr>
            </w:pPr>
            <w:r w:rsidRPr="000E6C98">
              <w:rPr>
                <w:noProof/>
                <w:sz w:val="16"/>
                <w:szCs w:val="16"/>
                <w:lang w:eastAsia="ko-KR"/>
              </w:rPr>
              <w:t>Pre-emption Vulnerability for Default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363F80" w14:textId="77777777" w:rsidR="000E6C98" w:rsidRDefault="000E6C98"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EFF1F" w14:textId="77777777" w:rsidR="000E6C98" w:rsidRDefault="000E6C98"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r>
      <w:tr w:rsidR="000E6C98" w:rsidRPr="00680091" w14:paraId="1DF1169F"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5F3A22F" w14:textId="77777777" w:rsidR="000E6C98" w:rsidRDefault="00110506" w:rsidP="0038747D">
            <w:pPr>
              <w:pStyle w:val="TALChar"/>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1EA1EBDF" w14:textId="77777777" w:rsidR="000E6C98" w:rsidRDefault="00110506" w:rsidP="0038747D">
            <w:pPr>
              <w:pStyle w:val="TALChar"/>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29B29" w14:textId="77777777" w:rsidR="000E6C98" w:rsidRDefault="00110506" w:rsidP="0038747D">
            <w:pPr>
              <w:pStyle w:val="TALChar"/>
              <w:rPr>
                <w:rFonts w:eastAsia="바탕" w:hint="eastAsia"/>
                <w:sz w:val="16"/>
                <w:szCs w:val="16"/>
                <w:lang w:eastAsia="ko-KR"/>
              </w:rPr>
            </w:pPr>
            <w:r>
              <w:rPr>
                <w:rFonts w:eastAsia="바탕" w:hint="eastAsia"/>
                <w:sz w:val="16"/>
                <w:szCs w:val="16"/>
                <w:lang w:eastAsia="ko-KR"/>
              </w:rPr>
              <w:t>CP-120200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6742DE" w14:textId="77777777" w:rsidR="000E6C98" w:rsidRDefault="00110506" w:rsidP="0038747D">
            <w:pPr>
              <w:pStyle w:val="TALChar"/>
              <w:rPr>
                <w:rFonts w:eastAsia="바탕" w:hint="eastAsia"/>
                <w:sz w:val="16"/>
                <w:szCs w:val="16"/>
                <w:lang w:eastAsia="ko-KR"/>
              </w:rPr>
            </w:pPr>
            <w:r>
              <w:rPr>
                <w:rFonts w:eastAsia="바탕" w:hint="eastAsia"/>
                <w:sz w:val="16"/>
                <w:szCs w:val="16"/>
                <w:lang w:eastAsia="ko-KR"/>
              </w:rPr>
              <w:t>764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7D29B9" w14:textId="77777777" w:rsidR="000E6C98" w:rsidRDefault="00110506" w:rsidP="0038747D">
            <w:pPr>
              <w:pStyle w:val="TALChar"/>
              <w:rPr>
                <w:rFonts w:eastAsia="바탕" w:hint="eastAsia"/>
                <w:sz w:val="16"/>
                <w:szCs w:val="16"/>
                <w:lang w:eastAsia="ko-KR"/>
              </w:rPr>
            </w:pPr>
            <w:r>
              <w:rPr>
                <w:rFonts w:eastAsia="바탕" w:hint="eastAsia"/>
                <w:sz w:val="16"/>
                <w:szCs w:val="16"/>
                <w:lang w:eastAsia="ko-KR"/>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4B66757" w14:textId="77777777" w:rsidR="000E6C98" w:rsidRPr="00110506" w:rsidRDefault="00110506" w:rsidP="0038747D">
            <w:pPr>
              <w:pStyle w:val="TAL"/>
              <w:rPr>
                <w:noProof/>
                <w:sz w:val="16"/>
                <w:szCs w:val="16"/>
                <w:lang w:eastAsia="ko-KR"/>
              </w:rPr>
            </w:pPr>
            <w:r w:rsidRPr="00110506">
              <w:rPr>
                <w:noProof/>
                <w:sz w:val="16"/>
                <w:szCs w:val="16"/>
                <w:lang w:eastAsia="ko-KR"/>
              </w:rPr>
              <w:t>TFT operation when GnGp SGSN accesses to PGW (R8 29.212)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732DE" w14:textId="77777777" w:rsidR="000E6C98" w:rsidRDefault="00110506"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76CAD" w14:textId="77777777" w:rsidR="000E6C98" w:rsidRDefault="00110506"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r>
      <w:tr w:rsidR="000E6C98" w:rsidRPr="00680091" w14:paraId="12B480E0"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4FD8949"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D887FD9"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9D88DE"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CP-120056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9868BE"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777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7F70E6C"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BF1376D" w14:textId="77777777" w:rsidR="000E6C98" w:rsidRPr="00170F70" w:rsidRDefault="00170F70" w:rsidP="0038747D">
            <w:pPr>
              <w:pStyle w:val="TAL"/>
              <w:rPr>
                <w:rFonts w:eastAsia="바탕"/>
                <w:noProof/>
                <w:sz w:val="16"/>
                <w:szCs w:val="16"/>
                <w:lang w:eastAsia="ko-KR"/>
              </w:rPr>
            </w:pPr>
            <w:r w:rsidRPr="00170F70">
              <w:rPr>
                <w:rFonts w:eastAsia="바탕"/>
                <w:noProof/>
                <w:sz w:val="16"/>
                <w:szCs w:val="16"/>
                <w:lang w:eastAsia="ko-KR"/>
              </w:rPr>
              <w:t>Correction to deferred rules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8238B"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86841"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r>
      <w:tr w:rsidR="000E6C98" w:rsidRPr="00680091" w14:paraId="7F24F22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31C0BD36"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03-2012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A277E0F"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TSG#55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1BDD30"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CP-120200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016F2E"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781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12EB0A" w14:textId="77777777" w:rsidR="000E6C98" w:rsidRDefault="00170F70"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ACFA25E" w14:textId="77777777" w:rsidR="000E6C98" w:rsidRPr="00170F70" w:rsidRDefault="00170F70" w:rsidP="0038747D">
            <w:pPr>
              <w:pStyle w:val="TAL"/>
              <w:rPr>
                <w:noProof/>
                <w:sz w:val="16"/>
                <w:szCs w:val="16"/>
                <w:lang w:eastAsia="ko-KR"/>
              </w:rPr>
            </w:pPr>
            <w:r w:rsidRPr="00170F70">
              <w:rPr>
                <w:noProof/>
                <w:sz w:val="16"/>
                <w:szCs w:val="16"/>
                <w:lang w:eastAsia="ko-KR"/>
              </w:rPr>
              <w:t>QoS mapping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4D1C8"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8.14.0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0B321" w14:textId="77777777" w:rsidR="000E6C98" w:rsidRDefault="00170F70"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r>
      <w:tr w:rsidR="00BD72C2" w:rsidRPr="00680091" w14:paraId="7D904EAC"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76A6AA1" w14:textId="77777777" w:rsidR="00BD72C2" w:rsidRDefault="00BD72C2"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8897F9F" w14:textId="77777777" w:rsidR="00BD72C2" w:rsidRDefault="00BD72C2"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F1EE80" w14:textId="77777777" w:rsidR="00BD72C2" w:rsidRDefault="00BD72C2" w:rsidP="0038747D">
            <w:pPr>
              <w:pStyle w:val="TALChar"/>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576204" w14:textId="77777777" w:rsidR="00BD72C2" w:rsidRDefault="00BD72C2" w:rsidP="0038747D">
            <w:pPr>
              <w:pStyle w:val="TALChar"/>
              <w:rPr>
                <w:rFonts w:eastAsia="바탕" w:hint="eastAsia"/>
                <w:sz w:val="16"/>
                <w:szCs w:val="16"/>
                <w:lang w:eastAsia="ko-KR"/>
              </w:rPr>
            </w:pPr>
            <w:r>
              <w:rPr>
                <w:rFonts w:eastAsia="바탕" w:hint="eastAsia"/>
                <w:sz w:val="16"/>
                <w:szCs w:val="16"/>
                <w:lang w:eastAsia="ko-KR"/>
              </w:rPr>
              <w:t>804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4581229" w14:textId="77777777" w:rsidR="00BD72C2" w:rsidRDefault="00BD72C2"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1BD9F82" w14:textId="77777777" w:rsidR="00BD72C2" w:rsidRPr="00BD72C2" w:rsidRDefault="00BD72C2" w:rsidP="0038747D">
            <w:pPr>
              <w:pStyle w:val="TAL"/>
              <w:rPr>
                <w:noProof/>
                <w:sz w:val="16"/>
                <w:szCs w:val="16"/>
                <w:lang w:eastAsia="ko-KR"/>
              </w:rPr>
            </w:pPr>
            <w:r w:rsidRPr="00BD72C2">
              <w:rPr>
                <w:noProof/>
                <w:sz w:val="16"/>
                <w:szCs w:val="16"/>
                <w:lang w:eastAsia="ko-KR"/>
              </w:rPr>
              <w:t>Adapting GERAN/UTRAN procedures with S4-SGSN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D3EBB" w14:textId="77777777" w:rsidR="00BD72C2" w:rsidRDefault="00BD72C2"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C5331" w14:textId="77777777" w:rsidR="00BD72C2" w:rsidRDefault="00BD72C2"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51753E" w:rsidRPr="00680091" w14:paraId="30BE0ED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4270E74"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09623643"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C84BB5"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0D2E66"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826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BA027A"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8FDF33E" w14:textId="77777777" w:rsidR="0051753E" w:rsidRPr="0051753E" w:rsidRDefault="0051753E" w:rsidP="0038747D">
            <w:pPr>
              <w:pStyle w:val="TAL"/>
              <w:rPr>
                <w:noProof/>
                <w:sz w:val="16"/>
                <w:szCs w:val="16"/>
                <w:lang w:eastAsia="ko-KR"/>
              </w:rPr>
            </w:pPr>
            <w:r w:rsidRPr="0051753E">
              <w:rPr>
                <w:noProof/>
                <w:sz w:val="16"/>
                <w:szCs w:val="16"/>
                <w:lang w:eastAsia="ko-KR"/>
              </w:rPr>
              <w:t>QoS Validation for UE initiated resource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693ABD"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F1465"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51753E" w:rsidRPr="00680091" w14:paraId="06EE07E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064CA8D3"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F56225"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C307D2"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0FF015"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844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7A4BF2" w14:textId="77777777" w:rsidR="0051753E" w:rsidRDefault="0051753E" w:rsidP="0038747D">
            <w:pPr>
              <w:pStyle w:val="TALChar"/>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6C02F20" w14:textId="77777777" w:rsidR="0051753E" w:rsidRPr="0051753E" w:rsidRDefault="0051753E" w:rsidP="0038747D">
            <w:pPr>
              <w:pStyle w:val="TAL"/>
              <w:rPr>
                <w:noProof/>
                <w:sz w:val="16"/>
                <w:szCs w:val="16"/>
                <w:lang w:eastAsia="ko-KR"/>
              </w:rPr>
            </w:pPr>
            <w:r w:rsidRPr="0051753E">
              <w:rPr>
                <w:noProof/>
                <w:sz w:val="16"/>
                <w:szCs w:val="16"/>
                <w:lang w:eastAsia="ko-KR"/>
              </w:rPr>
              <w:t>Add Event-Trigger AVP in the RAA command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DC988C"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4F5FE"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51753E" w:rsidRPr="00680091" w14:paraId="111B768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4B1579E"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27B4587"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273311"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DF0A04" w14:textId="77777777" w:rsidR="0051753E" w:rsidRDefault="0051753E" w:rsidP="0038747D">
            <w:pPr>
              <w:pStyle w:val="TALChar"/>
              <w:rPr>
                <w:rFonts w:eastAsia="바탕" w:hint="eastAsia"/>
                <w:sz w:val="16"/>
                <w:szCs w:val="16"/>
                <w:lang w:eastAsia="ko-KR"/>
              </w:rPr>
            </w:pPr>
            <w:r>
              <w:rPr>
                <w:rFonts w:eastAsia="바탕" w:hint="eastAsia"/>
                <w:sz w:val="16"/>
                <w:szCs w:val="16"/>
                <w:lang w:eastAsia="ko-KR"/>
              </w:rPr>
              <w:t>848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8FF214" w14:textId="77777777" w:rsidR="0051753E" w:rsidRDefault="0051753E" w:rsidP="0038747D">
            <w:pPr>
              <w:pStyle w:val="TALChar"/>
              <w:rPr>
                <w:rFonts w:eastAsia="바탕" w:hint="eastAsia"/>
                <w:sz w:val="16"/>
                <w:szCs w:val="16"/>
                <w:lang w:eastAsia="ko-KR"/>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46ACB3" w14:textId="77777777" w:rsidR="0051753E" w:rsidRPr="0051753E" w:rsidRDefault="0051753E" w:rsidP="0038747D">
            <w:pPr>
              <w:pStyle w:val="TAL"/>
              <w:rPr>
                <w:noProof/>
                <w:sz w:val="16"/>
                <w:szCs w:val="16"/>
                <w:lang w:eastAsia="ko-KR"/>
              </w:rPr>
            </w:pPr>
            <w:r w:rsidRPr="0051753E">
              <w:rPr>
                <w:noProof/>
                <w:sz w:val="16"/>
                <w:szCs w:val="16"/>
                <w:lang w:eastAsia="ko-KR"/>
              </w:rPr>
              <w:t>Diameter session termination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C3B27"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5FEC4" w14:textId="77777777" w:rsidR="0051753E" w:rsidRDefault="0051753E"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AD04B5" w:rsidRPr="00680091" w14:paraId="259E682B"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659DE969"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761043F9"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0C97B3"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CP-120335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248BC4"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854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129A98"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0C1A27F" w14:textId="77777777" w:rsidR="00AD04B5" w:rsidRPr="00AD04B5" w:rsidRDefault="00AD04B5" w:rsidP="0038747D">
            <w:pPr>
              <w:pStyle w:val="TAL"/>
              <w:rPr>
                <w:noProof/>
                <w:sz w:val="16"/>
                <w:szCs w:val="16"/>
                <w:lang w:eastAsia="ko-KR"/>
              </w:rPr>
            </w:pPr>
            <w:r w:rsidRPr="00AD04B5">
              <w:rPr>
                <w:noProof/>
                <w:sz w:val="16"/>
                <w:szCs w:val="16"/>
                <w:lang w:eastAsia="ko-KR"/>
              </w:rPr>
              <w:t>Mapping of the Precedence AVP from PCC rule to precedence information of the service data flow filter for 3GPP accesses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39D7B"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D4C22"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AD04B5" w:rsidRPr="00680091" w14:paraId="35520925"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490EF11B"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06-2012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D4472D5"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TSG#56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F64B9E"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CP-120330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BFB800"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860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02BC67" w14:textId="77777777" w:rsidR="00AD04B5" w:rsidRDefault="00AD04B5" w:rsidP="0038747D">
            <w:pPr>
              <w:pStyle w:val="TALChar"/>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602A48B" w14:textId="77777777" w:rsidR="00AD04B5" w:rsidRPr="00AD04B5" w:rsidRDefault="00AD04B5" w:rsidP="0038747D">
            <w:pPr>
              <w:pStyle w:val="TAL"/>
              <w:rPr>
                <w:noProof/>
                <w:sz w:val="16"/>
                <w:szCs w:val="16"/>
                <w:lang w:eastAsia="ko-KR"/>
              </w:rPr>
            </w:pPr>
            <w:r w:rsidRPr="00AD04B5">
              <w:rPr>
                <w:noProof/>
                <w:sz w:val="16"/>
                <w:szCs w:val="16"/>
                <w:lang w:eastAsia="ko-KR"/>
              </w:rPr>
              <w:t>Complete PCC rule in deferred rule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F3C57"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8.15.0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6AB942" w14:textId="77777777" w:rsidR="00AD04B5" w:rsidRDefault="00AD04B5"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r>
      <w:tr w:rsidR="003B0FC8" w:rsidRPr="00680091" w14:paraId="31EAC22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2735A70F" w14:textId="77777777" w:rsidR="003B0FC8" w:rsidRDefault="003B0FC8" w:rsidP="0038747D">
            <w:pPr>
              <w:pStyle w:val="TALChar"/>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056C363" w14:textId="77777777" w:rsidR="003B0FC8" w:rsidRDefault="003B0FC8" w:rsidP="0038747D">
            <w:pPr>
              <w:pStyle w:val="TALChar"/>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929E1C" w14:textId="77777777" w:rsidR="003B0FC8" w:rsidRDefault="003B0FC8" w:rsidP="0038747D">
            <w:pPr>
              <w:pStyle w:val="TALChar"/>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C8564A" w14:textId="77777777" w:rsidR="003B0FC8" w:rsidRDefault="003B0FC8" w:rsidP="0038747D">
            <w:pPr>
              <w:pStyle w:val="TALChar"/>
              <w:rPr>
                <w:rFonts w:eastAsia="바탕" w:hint="eastAsia"/>
                <w:sz w:val="16"/>
                <w:szCs w:val="16"/>
                <w:lang w:eastAsia="ko-KR"/>
              </w:rPr>
            </w:pPr>
            <w:r>
              <w:rPr>
                <w:rFonts w:eastAsia="바탕" w:hint="eastAsia"/>
                <w:sz w:val="16"/>
                <w:szCs w:val="16"/>
                <w:lang w:eastAsia="ko-KR"/>
              </w:rPr>
              <w:t>913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A31E9D" w14:textId="77777777" w:rsidR="003B0FC8" w:rsidRDefault="003B0FC8"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DA3CAE" w14:textId="77777777" w:rsidR="003B0FC8" w:rsidRPr="003B0FC8" w:rsidRDefault="003B0FC8" w:rsidP="0038747D">
            <w:pPr>
              <w:pStyle w:val="TAL"/>
              <w:rPr>
                <w:noProof/>
                <w:sz w:val="16"/>
                <w:szCs w:val="16"/>
                <w:lang w:eastAsia="ko-KR"/>
              </w:rPr>
            </w:pPr>
            <w:r w:rsidRPr="003B0FC8">
              <w:rPr>
                <w:noProof/>
                <w:sz w:val="16"/>
                <w:szCs w:val="16"/>
                <w:lang w:eastAsia="ko-KR"/>
              </w:rPr>
              <w:t>QCI and ARP handling, Gn connected P-GW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6E2A3" w14:textId="77777777" w:rsidR="003B0FC8" w:rsidRDefault="003B0FC8"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4151C5" w14:textId="77777777" w:rsidR="003B0FC8" w:rsidRDefault="003B0FC8" w:rsidP="0038747D">
            <w:pPr>
              <w:pStyle w:val="TALChar"/>
              <w:rPr>
                <w:rFonts w:eastAsia="바탕" w:hint="eastAsia"/>
                <w:snapToGrid w:val="0"/>
                <w:sz w:val="16"/>
                <w:szCs w:val="16"/>
                <w:lang w:eastAsia="ko-KR"/>
              </w:rPr>
            </w:pPr>
            <w:r>
              <w:rPr>
                <w:rFonts w:eastAsia="바탕" w:hint="eastAsia"/>
                <w:snapToGrid w:val="0"/>
                <w:sz w:val="16"/>
                <w:szCs w:val="16"/>
                <w:lang w:eastAsia="ko-KR"/>
              </w:rPr>
              <w:t>8.17.0</w:t>
            </w:r>
          </w:p>
        </w:tc>
      </w:tr>
      <w:tr w:rsidR="003E627B" w:rsidRPr="00680091" w14:paraId="04F97654"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626B52C"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66012782"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558DDA"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CP-120823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2FC60D"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921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CDC31B"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C2A93F" w14:textId="77777777" w:rsidR="003E627B" w:rsidRPr="003E627B" w:rsidRDefault="003E627B" w:rsidP="0038747D">
            <w:pPr>
              <w:pStyle w:val="TAL"/>
              <w:rPr>
                <w:noProof/>
                <w:sz w:val="16"/>
                <w:szCs w:val="16"/>
                <w:lang w:eastAsia="ko-KR"/>
              </w:rPr>
            </w:pPr>
            <w:r w:rsidRPr="003E627B">
              <w:rPr>
                <w:noProof/>
                <w:sz w:val="16"/>
                <w:szCs w:val="16"/>
                <w:lang w:eastAsia="ko-KR"/>
              </w:rPr>
              <w:t>QoS parameters which can be upgraded or downgraded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37F7A"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E1788"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8.17.0</w:t>
            </w:r>
          </w:p>
        </w:tc>
      </w:tr>
      <w:tr w:rsidR="003E627B" w:rsidRPr="00680091" w14:paraId="47799711"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713D37A6"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548CD1EA"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5DEC87"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47CDCF"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937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AF6513"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C572CD" w14:textId="77777777" w:rsidR="003E627B" w:rsidRPr="003E627B" w:rsidRDefault="003E627B" w:rsidP="0038747D">
            <w:pPr>
              <w:pStyle w:val="TAL"/>
              <w:rPr>
                <w:noProof/>
                <w:sz w:val="16"/>
                <w:szCs w:val="16"/>
                <w:lang w:eastAsia="ko-KR"/>
              </w:rPr>
            </w:pPr>
            <w:r w:rsidRPr="003E627B">
              <w:rPr>
                <w:noProof/>
                <w:sz w:val="16"/>
                <w:szCs w:val="16"/>
                <w:lang w:eastAsia="ko-KR"/>
              </w:rPr>
              <w:t>Bearer binding mechenism for GPRS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207B4"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E4714"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8.17.0</w:t>
            </w:r>
          </w:p>
        </w:tc>
      </w:tr>
      <w:tr w:rsidR="003E627B" w:rsidRPr="00680091" w14:paraId="43A00E52" w14:textId="77777777">
        <w:tblPrEx>
          <w:tblCellMar>
            <w:top w:w="0" w:type="dxa"/>
            <w:bottom w:w="0" w:type="dxa"/>
          </w:tblCellMar>
        </w:tblPrEx>
        <w:trPr>
          <w:jc w:val="center"/>
        </w:trPr>
        <w:tc>
          <w:tcPr>
            <w:tcW w:w="1063" w:type="dxa"/>
            <w:tcBorders>
              <w:top w:val="single" w:sz="6" w:space="0" w:color="auto"/>
              <w:left w:val="single" w:sz="6" w:space="0" w:color="auto"/>
              <w:bottom w:val="single" w:sz="6" w:space="0" w:color="auto"/>
              <w:right w:val="single" w:sz="6" w:space="0" w:color="auto"/>
            </w:tcBorders>
            <w:shd w:val="solid" w:color="FFFFFF" w:fill="auto"/>
          </w:tcPr>
          <w:p w14:paraId="1EA547FC"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12-2012</w:t>
            </w:r>
          </w:p>
        </w:tc>
        <w:tc>
          <w:tcPr>
            <w:tcW w:w="679" w:type="dxa"/>
            <w:tcBorders>
              <w:top w:val="single" w:sz="6" w:space="0" w:color="auto"/>
              <w:left w:val="single" w:sz="6" w:space="0" w:color="auto"/>
              <w:bottom w:val="single" w:sz="6" w:space="0" w:color="auto"/>
              <w:right w:val="single" w:sz="6" w:space="0" w:color="auto"/>
            </w:tcBorders>
            <w:shd w:val="solid" w:color="FFFFFF" w:fill="auto"/>
          </w:tcPr>
          <w:p w14:paraId="45C75C19"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TSG#58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2504DA"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CP-120824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37C38A"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945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553C49" w14:textId="77777777" w:rsidR="003E627B" w:rsidRDefault="003E627B" w:rsidP="0038747D">
            <w:pPr>
              <w:pStyle w:val="TALChar"/>
              <w:rPr>
                <w:rFonts w:eastAsia="바탕" w:hint="eastAsia"/>
                <w:sz w:val="16"/>
                <w:szCs w:val="16"/>
                <w:lang w:eastAsia="ko-KR"/>
              </w:rPr>
            </w:pPr>
            <w:r>
              <w:rPr>
                <w:rFonts w:eastAsia="바탕" w:hint="eastAsia"/>
                <w:sz w:val="16"/>
                <w:szCs w:val="16"/>
                <w:lang w:eastAsia="ko-KR"/>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F66403" w14:textId="77777777" w:rsidR="003E627B" w:rsidRPr="003E627B" w:rsidRDefault="003E627B" w:rsidP="0038747D">
            <w:pPr>
              <w:pStyle w:val="TAL"/>
              <w:rPr>
                <w:noProof/>
                <w:sz w:val="16"/>
                <w:szCs w:val="16"/>
                <w:lang w:eastAsia="ko-KR"/>
              </w:rPr>
            </w:pPr>
            <w:r w:rsidRPr="003E627B">
              <w:rPr>
                <w:noProof/>
                <w:sz w:val="16"/>
                <w:szCs w:val="16"/>
                <w:lang w:eastAsia="ko-KR"/>
              </w:rPr>
              <w:t>TFT usage for the primary PDP context when using PGW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6786FF"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2ACE8" w14:textId="77777777" w:rsidR="003E627B" w:rsidRDefault="003E627B" w:rsidP="0038747D">
            <w:pPr>
              <w:pStyle w:val="TALChar"/>
              <w:rPr>
                <w:rFonts w:eastAsia="바탕" w:hint="eastAsia"/>
                <w:snapToGrid w:val="0"/>
                <w:sz w:val="16"/>
                <w:szCs w:val="16"/>
                <w:lang w:eastAsia="ko-KR"/>
              </w:rPr>
            </w:pPr>
            <w:r>
              <w:rPr>
                <w:rFonts w:eastAsia="바탕" w:hint="eastAsia"/>
                <w:snapToGrid w:val="0"/>
                <w:sz w:val="16"/>
                <w:szCs w:val="16"/>
                <w:lang w:eastAsia="ko-KR"/>
              </w:rPr>
              <w:t>8.17.0</w:t>
            </w:r>
          </w:p>
        </w:tc>
      </w:tr>
    </w:tbl>
    <w:p w14:paraId="6E522D43" w14:textId="77777777" w:rsidR="00454F4A" w:rsidRPr="00680091" w:rsidRDefault="00454F4A" w:rsidP="00680091">
      <w:pPr>
        <w:pStyle w:val="TALChar"/>
        <w:rPr>
          <w:rFonts w:hint="eastAsia"/>
          <w:sz w:val="16"/>
          <w:szCs w:val="16"/>
          <w:lang w:eastAsia="ko-KR"/>
        </w:rPr>
      </w:pPr>
    </w:p>
    <w:sectPr w:rsidR="00454F4A" w:rsidRPr="00680091">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D7FA1" w14:textId="77777777" w:rsidR="00ED4157" w:rsidRDefault="00ED4157">
      <w:r>
        <w:separator/>
      </w:r>
    </w:p>
  </w:endnote>
  <w:endnote w:type="continuationSeparator" w:id="0">
    <w:p w14:paraId="1F4917A8" w14:textId="77777777" w:rsidR="00ED4157" w:rsidRDefault="00ED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C6BD3" w14:textId="77777777" w:rsidR="003E627B" w:rsidRDefault="003E627B">
    <w:r>
      <w:t>3GPP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92521" w14:textId="77777777" w:rsidR="00ED4157" w:rsidRDefault="00ED4157">
      <w:r>
        <w:separator/>
      </w:r>
    </w:p>
  </w:footnote>
  <w:footnote w:type="continuationSeparator" w:id="0">
    <w:p w14:paraId="45412BCC" w14:textId="77777777" w:rsidR="00ED4157" w:rsidRDefault="00ED41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8920B" w14:textId="77777777" w:rsidR="003E627B" w:rsidRDefault="003E627B">
    <w:pPr>
      <w:framePr w:wrap="auto" w:vAnchor="text" w:hAnchor="margin" w:xAlign="right" w:y="1"/>
    </w:pPr>
    <w:r>
      <w:fldChar w:fldCharType="begin"/>
    </w:r>
    <w:r>
      <w:instrText xml:space="preserve"> STYLEREF ZA </w:instrText>
    </w:r>
    <w:r>
      <w:fldChar w:fldCharType="separate"/>
    </w:r>
    <w:r w:rsidR="007F5382">
      <w:rPr>
        <w:noProof/>
      </w:rPr>
      <w:t>3GPP TS 29.212 V8.17.0 (2012-12)</w:t>
    </w:r>
    <w:r>
      <w:fldChar w:fldCharType="end"/>
    </w:r>
  </w:p>
  <w:p w14:paraId="3FD758FB" w14:textId="77777777" w:rsidR="003E627B" w:rsidRDefault="003E627B">
    <w:pPr>
      <w:framePr w:wrap="auto" w:vAnchor="text" w:hAnchor="margin" w:xAlign="center" w:y="1"/>
    </w:pPr>
    <w:r>
      <w:fldChar w:fldCharType="begin"/>
    </w:r>
    <w:r>
      <w:instrText xml:space="preserve"> PAGE </w:instrText>
    </w:r>
    <w:r>
      <w:fldChar w:fldCharType="separate"/>
    </w:r>
    <w:r w:rsidR="007F5382">
      <w:rPr>
        <w:noProof/>
      </w:rPr>
      <w:t>2</w:t>
    </w:r>
    <w:r>
      <w:fldChar w:fldCharType="end"/>
    </w:r>
  </w:p>
  <w:p w14:paraId="437D7CBC" w14:textId="77777777" w:rsidR="003E627B" w:rsidRDefault="003E627B">
    <w:pPr>
      <w:framePr w:wrap="auto" w:vAnchor="text" w:hAnchor="margin" w:y="1"/>
    </w:pPr>
    <w:r>
      <w:fldChar w:fldCharType="begin"/>
    </w:r>
    <w:r>
      <w:instrText xml:space="preserve"> STYLEREF ZGSM </w:instrText>
    </w:r>
    <w:r>
      <w:fldChar w:fldCharType="separate"/>
    </w:r>
    <w:r w:rsidR="007F5382">
      <w:rPr>
        <w:noProof/>
      </w:rPr>
      <w:t>Release 8</w:t>
    </w:r>
    <w:r>
      <w:fldChar w:fldCharType="end"/>
    </w:r>
  </w:p>
  <w:p w14:paraId="4027132F" w14:textId="77777777" w:rsidR="003E627B" w:rsidRDefault="003E627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6D8DCE6"/>
    <w:lvl w:ilvl="0">
      <w:start w:val="1"/>
      <w:numFmt w:val="decimal"/>
      <w:lvlText w:val="%1."/>
      <w:lvlJc w:val="left"/>
      <w:pPr>
        <w:tabs>
          <w:tab w:val="num" w:pos="1492"/>
        </w:tabs>
        <w:ind w:left="1492" w:hanging="360"/>
      </w:pPr>
    </w:lvl>
  </w:abstractNum>
  <w:abstractNum w:abstractNumId="1">
    <w:nsid w:val="FFFFFF7D"/>
    <w:multiLevelType w:val="singleLevel"/>
    <w:tmpl w:val="E54A0A68"/>
    <w:lvl w:ilvl="0">
      <w:start w:val="1"/>
      <w:numFmt w:val="decimal"/>
      <w:lvlText w:val="%1."/>
      <w:lvlJc w:val="left"/>
      <w:pPr>
        <w:tabs>
          <w:tab w:val="num" w:pos="1209"/>
        </w:tabs>
        <w:ind w:left="1209" w:hanging="360"/>
      </w:pPr>
    </w:lvl>
  </w:abstractNum>
  <w:abstractNum w:abstractNumId="2">
    <w:nsid w:val="FFFFFF7E"/>
    <w:multiLevelType w:val="singleLevel"/>
    <w:tmpl w:val="360CB2FE"/>
    <w:lvl w:ilvl="0">
      <w:start w:val="1"/>
      <w:numFmt w:val="decimal"/>
      <w:lvlText w:val="%1."/>
      <w:lvlJc w:val="left"/>
      <w:pPr>
        <w:tabs>
          <w:tab w:val="num" w:pos="926"/>
        </w:tabs>
        <w:ind w:left="926" w:hanging="360"/>
      </w:pPr>
    </w:lvl>
  </w:abstractNum>
  <w:abstractNum w:abstractNumId="3">
    <w:nsid w:val="FFFFFF7F"/>
    <w:multiLevelType w:val="singleLevel"/>
    <w:tmpl w:val="F50C7392"/>
    <w:lvl w:ilvl="0">
      <w:start w:val="1"/>
      <w:numFmt w:val="decimal"/>
      <w:lvlText w:val="%1."/>
      <w:lvlJc w:val="left"/>
      <w:pPr>
        <w:tabs>
          <w:tab w:val="num" w:pos="643"/>
        </w:tabs>
        <w:ind w:left="643" w:hanging="360"/>
      </w:pPr>
    </w:lvl>
  </w:abstractNum>
  <w:abstractNum w:abstractNumId="4">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5C893D4"/>
    <w:lvl w:ilvl="0">
      <w:start w:val="1"/>
      <w:numFmt w:val="decimal"/>
      <w:lvlText w:val="%1."/>
      <w:lvlJc w:val="left"/>
      <w:pPr>
        <w:tabs>
          <w:tab w:val="num" w:pos="360"/>
        </w:tabs>
        <w:ind w:left="360" w:hanging="360"/>
      </w:pPr>
    </w:lvl>
  </w:abstractNum>
  <w:abstractNum w:abstractNumId="9">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307474E"/>
    <w:multiLevelType w:val="multilevel"/>
    <w:tmpl w:val="8D2C4846"/>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57B7FE7"/>
    <w:multiLevelType w:val="hybridMultilevel"/>
    <w:tmpl w:val="2AE61A56"/>
    <w:lvl w:ilvl="0" w:tplc="04090001">
      <w:start w:val="1"/>
      <w:numFmt w:val="bullet"/>
      <w:lvlText w:val=""/>
      <w:lvlJc w:val="left"/>
      <w:pPr>
        <w:tabs>
          <w:tab w:val="num" w:pos="1575"/>
        </w:tabs>
        <w:ind w:left="1575" w:hanging="360"/>
      </w:pPr>
      <w:rPr>
        <w:rFonts w:ascii="Symbol" w:hAnsi="Symbol" w:hint="default"/>
      </w:rPr>
    </w:lvl>
    <w:lvl w:ilvl="1" w:tplc="04090003" w:tentative="1">
      <w:start w:val="1"/>
      <w:numFmt w:val="bullet"/>
      <w:lvlText w:val="o"/>
      <w:lvlJc w:val="left"/>
      <w:pPr>
        <w:tabs>
          <w:tab w:val="num" w:pos="2295"/>
        </w:tabs>
        <w:ind w:left="2295" w:hanging="360"/>
      </w:pPr>
      <w:rPr>
        <w:rFonts w:ascii="Courier New" w:hAnsi="Courier New" w:cs="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cs="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cs="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abstractNum w:abstractNumId="13">
    <w:nsid w:val="09C276AD"/>
    <w:multiLevelType w:val="hybridMultilevel"/>
    <w:tmpl w:val="97DEC046"/>
    <w:lvl w:ilvl="0" w:tplc="A422361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C6E7EE0"/>
    <w:multiLevelType w:val="hybridMultilevel"/>
    <w:tmpl w:val="6080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DB87302"/>
    <w:multiLevelType w:val="hybridMultilevel"/>
    <w:tmpl w:val="99586720"/>
    <w:lvl w:ilvl="0" w:tplc="6E5400F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E7E31F8"/>
    <w:multiLevelType w:val="singleLevel"/>
    <w:tmpl w:val="8C2CDD1E"/>
    <w:lvl w:ilvl="0">
      <w:start w:val="1"/>
      <w:numFmt w:val="decimal"/>
      <w:lvlText w:val="%1)"/>
      <w:legacy w:legacy="1" w:legacySpace="0" w:legacyIndent="283"/>
      <w:lvlJc w:val="left"/>
      <w:pPr>
        <w:ind w:left="850" w:hanging="283"/>
      </w:pPr>
    </w:lvl>
  </w:abstractNum>
  <w:abstractNum w:abstractNumId="17">
    <w:nsid w:val="0EB01A0E"/>
    <w:multiLevelType w:val="hybridMultilevel"/>
    <w:tmpl w:val="630ADD2C"/>
    <w:lvl w:ilvl="0" w:tplc="6316D544">
      <w:start w:val="2"/>
      <w:numFmt w:val="bullet"/>
      <w:lvlText w:val="-"/>
      <w:lvlJc w:val="left"/>
      <w:pPr>
        <w:tabs>
          <w:tab w:val="num" w:pos="720"/>
        </w:tabs>
        <w:ind w:left="720" w:hanging="360"/>
      </w:pPr>
      <w:rPr>
        <w:rFonts w:ascii="Times New Roman" w:eastAsia="바탕" w:hAnsi="Times New Roman" w:cs="Times New Roman"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8">
    <w:nsid w:val="19F15FFA"/>
    <w:multiLevelType w:val="hybridMultilevel"/>
    <w:tmpl w:val="A3C2C576"/>
    <w:lvl w:ilvl="0" w:tplc="04090001">
      <w:start w:val="1"/>
      <w:numFmt w:val="bullet"/>
      <w:lvlText w:val=""/>
      <w:lvlJc w:val="left"/>
      <w:pPr>
        <w:tabs>
          <w:tab w:val="num" w:pos="775"/>
        </w:tabs>
        <w:ind w:left="775" w:hanging="360"/>
      </w:pPr>
      <w:rPr>
        <w:rFonts w:ascii="Symbol" w:hAnsi="Symbol" w:hint="default"/>
      </w:rPr>
    </w:lvl>
    <w:lvl w:ilvl="1" w:tplc="04090003" w:tentative="1">
      <w:start w:val="1"/>
      <w:numFmt w:val="bullet"/>
      <w:lvlText w:val="o"/>
      <w:lvlJc w:val="left"/>
      <w:pPr>
        <w:tabs>
          <w:tab w:val="num" w:pos="1495"/>
        </w:tabs>
        <w:ind w:left="1495" w:hanging="360"/>
      </w:pPr>
      <w:rPr>
        <w:rFonts w:ascii="Courier New" w:hAnsi="Courier New" w:cs="Courier New" w:hint="default"/>
      </w:rPr>
    </w:lvl>
    <w:lvl w:ilvl="2" w:tplc="04090005" w:tentative="1">
      <w:start w:val="1"/>
      <w:numFmt w:val="bullet"/>
      <w:lvlText w:val=""/>
      <w:lvlJc w:val="left"/>
      <w:pPr>
        <w:tabs>
          <w:tab w:val="num" w:pos="2215"/>
        </w:tabs>
        <w:ind w:left="2215" w:hanging="360"/>
      </w:pPr>
      <w:rPr>
        <w:rFonts w:ascii="Wingdings" w:hAnsi="Wingdings" w:hint="default"/>
      </w:rPr>
    </w:lvl>
    <w:lvl w:ilvl="3" w:tplc="04090001" w:tentative="1">
      <w:start w:val="1"/>
      <w:numFmt w:val="bullet"/>
      <w:lvlText w:val=""/>
      <w:lvlJc w:val="left"/>
      <w:pPr>
        <w:tabs>
          <w:tab w:val="num" w:pos="2935"/>
        </w:tabs>
        <w:ind w:left="2935" w:hanging="360"/>
      </w:pPr>
      <w:rPr>
        <w:rFonts w:ascii="Symbol" w:hAnsi="Symbol" w:hint="default"/>
      </w:rPr>
    </w:lvl>
    <w:lvl w:ilvl="4" w:tplc="04090003" w:tentative="1">
      <w:start w:val="1"/>
      <w:numFmt w:val="bullet"/>
      <w:lvlText w:val="o"/>
      <w:lvlJc w:val="left"/>
      <w:pPr>
        <w:tabs>
          <w:tab w:val="num" w:pos="3655"/>
        </w:tabs>
        <w:ind w:left="3655" w:hanging="360"/>
      </w:pPr>
      <w:rPr>
        <w:rFonts w:ascii="Courier New" w:hAnsi="Courier New" w:cs="Courier New" w:hint="default"/>
      </w:rPr>
    </w:lvl>
    <w:lvl w:ilvl="5" w:tplc="04090005" w:tentative="1">
      <w:start w:val="1"/>
      <w:numFmt w:val="bullet"/>
      <w:lvlText w:val=""/>
      <w:lvlJc w:val="left"/>
      <w:pPr>
        <w:tabs>
          <w:tab w:val="num" w:pos="4375"/>
        </w:tabs>
        <w:ind w:left="4375" w:hanging="360"/>
      </w:pPr>
      <w:rPr>
        <w:rFonts w:ascii="Wingdings" w:hAnsi="Wingdings" w:hint="default"/>
      </w:rPr>
    </w:lvl>
    <w:lvl w:ilvl="6" w:tplc="04090001" w:tentative="1">
      <w:start w:val="1"/>
      <w:numFmt w:val="bullet"/>
      <w:lvlText w:val=""/>
      <w:lvlJc w:val="left"/>
      <w:pPr>
        <w:tabs>
          <w:tab w:val="num" w:pos="5095"/>
        </w:tabs>
        <w:ind w:left="5095" w:hanging="360"/>
      </w:pPr>
      <w:rPr>
        <w:rFonts w:ascii="Symbol" w:hAnsi="Symbol" w:hint="default"/>
      </w:rPr>
    </w:lvl>
    <w:lvl w:ilvl="7" w:tplc="04090003" w:tentative="1">
      <w:start w:val="1"/>
      <w:numFmt w:val="bullet"/>
      <w:lvlText w:val="o"/>
      <w:lvlJc w:val="left"/>
      <w:pPr>
        <w:tabs>
          <w:tab w:val="num" w:pos="5815"/>
        </w:tabs>
        <w:ind w:left="5815" w:hanging="360"/>
      </w:pPr>
      <w:rPr>
        <w:rFonts w:ascii="Courier New" w:hAnsi="Courier New" w:cs="Courier New" w:hint="default"/>
      </w:rPr>
    </w:lvl>
    <w:lvl w:ilvl="8" w:tplc="04090005" w:tentative="1">
      <w:start w:val="1"/>
      <w:numFmt w:val="bullet"/>
      <w:lvlText w:val=""/>
      <w:lvlJc w:val="left"/>
      <w:pPr>
        <w:tabs>
          <w:tab w:val="num" w:pos="6535"/>
        </w:tabs>
        <w:ind w:left="6535" w:hanging="360"/>
      </w:pPr>
      <w:rPr>
        <w:rFonts w:ascii="Wingdings" w:hAnsi="Wingdings" w:hint="default"/>
      </w:rPr>
    </w:lvl>
  </w:abstractNum>
  <w:abstractNum w:abstractNumId="19">
    <w:nsid w:val="1AC0620E"/>
    <w:multiLevelType w:val="hybridMultilevel"/>
    <w:tmpl w:val="E604E22E"/>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nsid w:val="287B3978"/>
    <w:multiLevelType w:val="hybridMultilevel"/>
    <w:tmpl w:val="F22E8A96"/>
    <w:lvl w:ilvl="0" w:tplc="04090001">
      <w:start w:val="1"/>
      <w:numFmt w:val="bullet"/>
      <w:lvlText w:val=""/>
      <w:lvlJc w:val="left"/>
      <w:pPr>
        <w:tabs>
          <w:tab w:val="num" w:pos="1004"/>
        </w:tabs>
        <w:ind w:left="1004" w:hanging="360"/>
      </w:pPr>
      <w:rPr>
        <w:rFonts w:ascii="Symbol" w:hAnsi="Symbol"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nsid w:val="28964B48"/>
    <w:multiLevelType w:val="hybridMultilevel"/>
    <w:tmpl w:val="953CB160"/>
    <w:lvl w:ilvl="0" w:tplc="62F262F4">
      <w:start w:val="5"/>
      <w:numFmt w:val="bullet"/>
      <w:lvlText w:val="-"/>
      <w:lvlJc w:val="left"/>
      <w:pPr>
        <w:tabs>
          <w:tab w:val="num" w:pos="765"/>
        </w:tabs>
        <w:ind w:left="765" w:hanging="360"/>
      </w:pPr>
      <w:rPr>
        <w:rFonts w:ascii="Times New Roman" w:eastAsia="Times New Roman" w:hAnsi="Times New Roman" w:cs="Times New Roman"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2">
    <w:nsid w:val="2C5B6A3D"/>
    <w:multiLevelType w:val="hybridMultilevel"/>
    <w:tmpl w:val="0CDCD520"/>
    <w:lvl w:ilvl="0" w:tplc="5104689E">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3">
    <w:nsid w:val="2CCC46F1"/>
    <w:multiLevelType w:val="hybridMultilevel"/>
    <w:tmpl w:val="C1A0AAD8"/>
    <w:lvl w:ilvl="0" w:tplc="9DCAB548">
      <w:start w:val="5"/>
      <w:numFmt w:val="bullet"/>
      <w:lvlText w:val="-"/>
      <w:lvlJc w:val="left"/>
      <w:pPr>
        <w:tabs>
          <w:tab w:val="num" w:pos="928"/>
        </w:tabs>
        <w:ind w:left="928" w:hanging="360"/>
      </w:pPr>
      <w:rPr>
        <w:rFonts w:ascii="Times New Roman" w:eastAsia="바탕"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8353F0"/>
    <w:multiLevelType w:val="multilevel"/>
    <w:tmpl w:val="D9DC5DE8"/>
    <w:lvl w:ilvl="0">
      <w:start w:val="5"/>
      <w:numFmt w:val="decimal"/>
      <w:lvlText w:val="%1"/>
      <w:lvlJc w:val="left"/>
      <w:pPr>
        <w:tabs>
          <w:tab w:val="num" w:pos="570"/>
        </w:tabs>
        <w:ind w:left="570" w:hanging="570"/>
      </w:pPr>
      <w:rPr>
        <w:rFonts w:ascii="Times New Roman" w:hAnsi="Times New Roman" w:hint="default"/>
        <w:sz w:val="20"/>
      </w:rPr>
    </w:lvl>
    <w:lvl w:ilvl="1">
      <w:start w:val="3"/>
      <w:numFmt w:val="decimal"/>
      <w:lvlText w:val="%1.%2"/>
      <w:lvlJc w:val="left"/>
      <w:pPr>
        <w:tabs>
          <w:tab w:val="num" w:pos="720"/>
        </w:tabs>
        <w:ind w:left="720" w:hanging="720"/>
      </w:pPr>
      <w:rPr>
        <w:rFonts w:ascii="Times New Roman" w:hAnsi="Times New Roman" w:hint="default"/>
        <w:sz w:val="20"/>
      </w:rPr>
    </w:lvl>
    <w:lvl w:ilvl="2">
      <w:start w:val="18"/>
      <w:numFmt w:val="decimal"/>
      <w:lvlText w:val="%1.%2.%3"/>
      <w:lvlJc w:val="left"/>
      <w:pPr>
        <w:tabs>
          <w:tab w:val="num" w:pos="720"/>
        </w:tabs>
        <w:ind w:left="720" w:hanging="720"/>
      </w:pPr>
      <w:rPr>
        <w:rFonts w:ascii="Times New Roman" w:hAnsi="Times New Roman" w:hint="default"/>
        <w:sz w:val="20"/>
      </w:rPr>
    </w:lvl>
    <w:lvl w:ilvl="3">
      <w:start w:val="1"/>
      <w:numFmt w:val="decimal"/>
      <w:lvlText w:val="%1.%2.%3.%4"/>
      <w:lvlJc w:val="left"/>
      <w:pPr>
        <w:tabs>
          <w:tab w:val="num" w:pos="1080"/>
        </w:tabs>
        <w:ind w:left="1080" w:hanging="1080"/>
      </w:pPr>
      <w:rPr>
        <w:rFonts w:ascii="Times New Roman" w:hAnsi="Times New Roman" w:hint="default"/>
        <w:sz w:val="20"/>
      </w:rPr>
    </w:lvl>
    <w:lvl w:ilvl="4">
      <w:start w:val="1"/>
      <w:numFmt w:val="decimal"/>
      <w:lvlText w:val="%1.%2.%3.%4.%5"/>
      <w:lvlJc w:val="left"/>
      <w:pPr>
        <w:tabs>
          <w:tab w:val="num" w:pos="1440"/>
        </w:tabs>
        <w:ind w:left="1440" w:hanging="1440"/>
      </w:pPr>
      <w:rPr>
        <w:rFonts w:ascii="Times New Roman" w:hAnsi="Times New Roman" w:hint="default"/>
        <w:sz w:val="20"/>
      </w:rPr>
    </w:lvl>
    <w:lvl w:ilvl="5">
      <w:start w:val="1"/>
      <w:numFmt w:val="decimal"/>
      <w:lvlText w:val="%1.%2.%3.%4.%5.%6"/>
      <w:lvlJc w:val="left"/>
      <w:pPr>
        <w:tabs>
          <w:tab w:val="num" w:pos="1440"/>
        </w:tabs>
        <w:ind w:left="1440" w:hanging="1440"/>
      </w:pPr>
      <w:rPr>
        <w:rFonts w:ascii="Times New Roman" w:hAnsi="Times New Roman" w:hint="default"/>
        <w:sz w:val="20"/>
      </w:rPr>
    </w:lvl>
    <w:lvl w:ilvl="6">
      <w:start w:val="1"/>
      <w:numFmt w:val="decimal"/>
      <w:lvlText w:val="%1.%2.%3.%4.%5.%6.%7"/>
      <w:lvlJc w:val="left"/>
      <w:pPr>
        <w:tabs>
          <w:tab w:val="num" w:pos="1800"/>
        </w:tabs>
        <w:ind w:left="1800" w:hanging="1800"/>
      </w:pPr>
      <w:rPr>
        <w:rFonts w:ascii="Times New Roman" w:hAnsi="Times New Roman" w:hint="default"/>
        <w:sz w:val="20"/>
      </w:rPr>
    </w:lvl>
    <w:lvl w:ilvl="7">
      <w:start w:val="1"/>
      <w:numFmt w:val="decimal"/>
      <w:lvlText w:val="%1.%2.%3.%4.%5.%6.%7.%8"/>
      <w:lvlJc w:val="left"/>
      <w:pPr>
        <w:tabs>
          <w:tab w:val="num" w:pos="1800"/>
        </w:tabs>
        <w:ind w:left="1800" w:hanging="1800"/>
      </w:pPr>
      <w:rPr>
        <w:rFonts w:ascii="Times New Roman" w:hAnsi="Times New Roman" w:hint="default"/>
        <w:sz w:val="20"/>
      </w:rPr>
    </w:lvl>
    <w:lvl w:ilvl="8">
      <w:start w:val="1"/>
      <w:numFmt w:val="decimal"/>
      <w:lvlText w:val="%1.%2.%3.%4.%5.%6.%7.%8.%9"/>
      <w:lvlJc w:val="left"/>
      <w:pPr>
        <w:tabs>
          <w:tab w:val="num" w:pos="2160"/>
        </w:tabs>
        <w:ind w:left="2160" w:hanging="2160"/>
      </w:pPr>
      <w:rPr>
        <w:rFonts w:ascii="Times New Roman" w:hAnsi="Times New Roman" w:hint="default"/>
        <w:sz w:val="20"/>
      </w:rPr>
    </w:lvl>
  </w:abstractNum>
  <w:abstractNum w:abstractNumId="25">
    <w:nsid w:val="37A27E5A"/>
    <w:multiLevelType w:val="hybridMultilevel"/>
    <w:tmpl w:val="22FA2CF4"/>
    <w:lvl w:ilvl="0" w:tplc="F9E21F32">
      <w:start w:val="8"/>
      <w:numFmt w:val="bullet"/>
      <w:lvlText w:val="-"/>
      <w:lvlJc w:val="left"/>
      <w:pPr>
        <w:tabs>
          <w:tab w:val="num" w:pos="1210"/>
        </w:tabs>
        <w:ind w:left="1210" w:hanging="360"/>
      </w:pPr>
      <w:rPr>
        <w:rFonts w:ascii="Times New Roman" w:eastAsia="바탕" w:hAnsi="Times New Roman" w:cs="Times New Roman" w:hint="default"/>
      </w:rPr>
    </w:lvl>
    <w:lvl w:ilvl="1" w:tplc="04090003" w:tentative="1">
      <w:start w:val="1"/>
      <w:numFmt w:val="bullet"/>
      <w:lvlText w:val="o"/>
      <w:lvlJc w:val="left"/>
      <w:pPr>
        <w:tabs>
          <w:tab w:val="num" w:pos="1930"/>
        </w:tabs>
        <w:ind w:left="1930" w:hanging="360"/>
      </w:pPr>
      <w:rPr>
        <w:rFonts w:ascii="Courier New" w:hAnsi="Courier New" w:cs="Courier New" w:hint="default"/>
      </w:rPr>
    </w:lvl>
    <w:lvl w:ilvl="2" w:tplc="04090005" w:tentative="1">
      <w:start w:val="1"/>
      <w:numFmt w:val="bullet"/>
      <w:lvlText w:val=""/>
      <w:lvlJc w:val="left"/>
      <w:pPr>
        <w:tabs>
          <w:tab w:val="num" w:pos="2650"/>
        </w:tabs>
        <w:ind w:left="2650" w:hanging="360"/>
      </w:pPr>
      <w:rPr>
        <w:rFonts w:ascii="Wingdings" w:hAnsi="Wingdings" w:hint="default"/>
      </w:rPr>
    </w:lvl>
    <w:lvl w:ilvl="3" w:tplc="04090001" w:tentative="1">
      <w:start w:val="1"/>
      <w:numFmt w:val="bullet"/>
      <w:lvlText w:val=""/>
      <w:lvlJc w:val="left"/>
      <w:pPr>
        <w:tabs>
          <w:tab w:val="num" w:pos="3370"/>
        </w:tabs>
        <w:ind w:left="3370" w:hanging="360"/>
      </w:pPr>
      <w:rPr>
        <w:rFonts w:ascii="Symbol" w:hAnsi="Symbol" w:hint="default"/>
      </w:rPr>
    </w:lvl>
    <w:lvl w:ilvl="4" w:tplc="04090003" w:tentative="1">
      <w:start w:val="1"/>
      <w:numFmt w:val="bullet"/>
      <w:lvlText w:val="o"/>
      <w:lvlJc w:val="left"/>
      <w:pPr>
        <w:tabs>
          <w:tab w:val="num" w:pos="4090"/>
        </w:tabs>
        <w:ind w:left="4090" w:hanging="360"/>
      </w:pPr>
      <w:rPr>
        <w:rFonts w:ascii="Courier New" w:hAnsi="Courier New" w:cs="Courier New" w:hint="default"/>
      </w:rPr>
    </w:lvl>
    <w:lvl w:ilvl="5" w:tplc="04090005" w:tentative="1">
      <w:start w:val="1"/>
      <w:numFmt w:val="bullet"/>
      <w:lvlText w:val=""/>
      <w:lvlJc w:val="left"/>
      <w:pPr>
        <w:tabs>
          <w:tab w:val="num" w:pos="4810"/>
        </w:tabs>
        <w:ind w:left="4810" w:hanging="360"/>
      </w:pPr>
      <w:rPr>
        <w:rFonts w:ascii="Wingdings" w:hAnsi="Wingdings" w:hint="default"/>
      </w:rPr>
    </w:lvl>
    <w:lvl w:ilvl="6" w:tplc="04090001" w:tentative="1">
      <w:start w:val="1"/>
      <w:numFmt w:val="bullet"/>
      <w:lvlText w:val=""/>
      <w:lvlJc w:val="left"/>
      <w:pPr>
        <w:tabs>
          <w:tab w:val="num" w:pos="5530"/>
        </w:tabs>
        <w:ind w:left="5530" w:hanging="360"/>
      </w:pPr>
      <w:rPr>
        <w:rFonts w:ascii="Symbol" w:hAnsi="Symbol" w:hint="default"/>
      </w:rPr>
    </w:lvl>
    <w:lvl w:ilvl="7" w:tplc="04090003" w:tentative="1">
      <w:start w:val="1"/>
      <w:numFmt w:val="bullet"/>
      <w:lvlText w:val="o"/>
      <w:lvlJc w:val="left"/>
      <w:pPr>
        <w:tabs>
          <w:tab w:val="num" w:pos="6250"/>
        </w:tabs>
        <w:ind w:left="6250" w:hanging="360"/>
      </w:pPr>
      <w:rPr>
        <w:rFonts w:ascii="Courier New" w:hAnsi="Courier New" w:cs="Courier New" w:hint="default"/>
      </w:rPr>
    </w:lvl>
    <w:lvl w:ilvl="8" w:tplc="04090005" w:tentative="1">
      <w:start w:val="1"/>
      <w:numFmt w:val="bullet"/>
      <w:lvlText w:val=""/>
      <w:lvlJc w:val="left"/>
      <w:pPr>
        <w:tabs>
          <w:tab w:val="num" w:pos="6970"/>
        </w:tabs>
        <w:ind w:left="6970" w:hanging="360"/>
      </w:pPr>
      <w:rPr>
        <w:rFonts w:ascii="Wingdings" w:hAnsi="Wingdings" w:hint="default"/>
      </w:rPr>
    </w:lvl>
  </w:abstractNum>
  <w:abstractNum w:abstractNumId="26">
    <w:nsid w:val="39EE2D04"/>
    <w:multiLevelType w:val="hybridMultilevel"/>
    <w:tmpl w:val="4A4E0E3C"/>
    <w:lvl w:ilvl="0" w:tplc="6CAEB550">
      <w:start w:val="1"/>
      <w:numFmt w:val="bullet"/>
      <w:lvlText w:val="-"/>
      <w:lvlJc w:val="left"/>
      <w:pPr>
        <w:tabs>
          <w:tab w:val="num" w:pos="643"/>
        </w:tabs>
        <w:ind w:left="643" w:hanging="360"/>
      </w:pPr>
      <w:rPr>
        <w:rFonts w:ascii="Times New Roman" w:eastAsia="바탕" w:hAnsi="Times New Roman" w:cs="Times New Roman" w:hint="default"/>
      </w:rPr>
    </w:lvl>
    <w:lvl w:ilvl="1" w:tplc="04090003" w:tentative="1">
      <w:start w:val="1"/>
      <w:numFmt w:val="bullet"/>
      <w:lvlText w:val="o"/>
      <w:lvlJc w:val="left"/>
      <w:pPr>
        <w:tabs>
          <w:tab w:val="num" w:pos="1363"/>
        </w:tabs>
        <w:ind w:left="1363" w:hanging="360"/>
      </w:pPr>
      <w:rPr>
        <w:rFonts w:ascii="Courier New" w:hAnsi="Courier New" w:cs="Courier New" w:hint="default"/>
      </w:rPr>
    </w:lvl>
    <w:lvl w:ilvl="2" w:tplc="04090005" w:tentative="1">
      <w:start w:val="1"/>
      <w:numFmt w:val="bullet"/>
      <w:lvlText w:val=""/>
      <w:lvlJc w:val="left"/>
      <w:pPr>
        <w:tabs>
          <w:tab w:val="num" w:pos="2083"/>
        </w:tabs>
        <w:ind w:left="2083" w:hanging="360"/>
      </w:pPr>
      <w:rPr>
        <w:rFonts w:ascii="Wingdings" w:hAnsi="Wingdings" w:hint="default"/>
      </w:rPr>
    </w:lvl>
    <w:lvl w:ilvl="3" w:tplc="04090001" w:tentative="1">
      <w:start w:val="1"/>
      <w:numFmt w:val="bullet"/>
      <w:lvlText w:val=""/>
      <w:lvlJc w:val="left"/>
      <w:pPr>
        <w:tabs>
          <w:tab w:val="num" w:pos="2803"/>
        </w:tabs>
        <w:ind w:left="2803" w:hanging="360"/>
      </w:pPr>
      <w:rPr>
        <w:rFonts w:ascii="Symbol" w:hAnsi="Symbol" w:hint="default"/>
      </w:rPr>
    </w:lvl>
    <w:lvl w:ilvl="4" w:tplc="04090003" w:tentative="1">
      <w:start w:val="1"/>
      <w:numFmt w:val="bullet"/>
      <w:lvlText w:val="o"/>
      <w:lvlJc w:val="left"/>
      <w:pPr>
        <w:tabs>
          <w:tab w:val="num" w:pos="3523"/>
        </w:tabs>
        <w:ind w:left="3523" w:hanging="360"/>
      </w:pPr>
      <w:rPr>
        <w:rFonts w:ascii="Courier New" w:hAnsi="Courier New" w:cs="Courier New" w:hint="default"/>
      </w:rPr>
    </w:lvl>
    <w:lvl w:ilvl="5" w:tplc="04090005" w:tentative="1">
      <w:start w:val="1"/>
      <w:numFmt w:val="bullet"/>
      <w:lvlText w:val=""/>
      <w:lvlJc w:val="left"/>
      <w:pPr>
        <w:tabs>
          <w:tab w:val="num" w:pos="4243"/>
        </w:tabs>
        <w:ind w:left="4243" w:hanging="360"/>
      </w:pPr>
      <w:rPr>
        <w:rFonts w:ascii="Wingdings" w:hAnsi="Wingdings" w:hint="default"/>
      </w:rPr>
    </w:lvl>
    <w:lvl w:ilvl="6" w:tplc="04090001" w:tentative="1">
      <w:start w:val="1"/>
      <w:numFmt w:val="bullet"/>
      <w:lvlText w:val=""/>
      <w:lvlJc w:val="left"/>
      <w:pPr>
        <w:tabs>
          <w:tab w:val="num" w:pos="4963"/>
        </w:tabs>
        <w:ind w:left="4963" w:hanging="360"/>
      </w:pPr>
      <w:rPr>
        <w:rFonts w:ascii="Symbol" w:hAnsi="Symbol" w:hint="default"/>
      </w:rPr>
    </w:lvl>
    <w:lvl w:ilvl="7" w:tplc="04090003" w:tentative="1">
      <w:start w:val="1"/>
      <w:numFmt w:val="bullet"/>
      <w:lvlText w:val="o"/>
      <w:lvlJc w:val="left"/>
      <w:pPr>
        <w:tabs>
          <w:tab w:val="num" w:pos="5683"/>
        </w:tabs>
        <w:ind w:left="5683" w:hanging="360"/>
      </w:pPr>
      <w:rPr>
        <w:rFonts w:ascii="Courier New" w:hAnsi="Courier New" w:cs="Courier New" w:hint="default"/>
      </w:rPr>
    </w:lvl>
    <w:lvl w:ilvl="8" w:tplc="04090005" w:tentative="1">
      <w:start w:val="1"/>
      <w:numFmt w:val="bullet"/>
      <w:lvlText w:val=""/>
      <w:lvlJc w:val="left"/>
      <w:pPr>
        <w:tabs>
          <w:tab w:val="num" w:pos="6403"/>
        </w:tabs>
        <w:ind w:left="6403" w:hanging="360"/>
      </w:pPr>
      <w:rPr>
        <w:rFonts w:ascii="Wingdings" w:hAnsi="Wingdings" w:hint="default"/>
      </w:rPr>
    </w:lvl>
  </w:abstractNum>
  <w:abstractNum w:abstractNumId="27">
    <w:nsid w:val="3A3D71EA"/>
    <w:multiLevelType w:val="hybridMultilevel"/>
    <w:tmpl w:val="F97EDC40"/>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62F262F4">
      <w:start w:val="5"/>
      <w:numFmt w:val="bullet"/>
      <w:lvlText w:val="-"/>
      <w:lvlJc w:val="left"/>
      <w:pPr>
        <w:tabs>
          <w:tab w:val="num" w:pos="1364"/>
        </w:tabs>
        <w:ind w:left="1364" w:hanging="360"/>
      </w:pPr>
      <w:rPr>
        <w:rFonts w:ascii="Times New Roman" w:eastAsia="Times New Roman" w:hAnsi="Times New Roman" w:cs="Times New Roman"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
    <w:nsid w:val="40C339C2"/>
    <w:multiLevelType w:val="hybridMultilevel"/>
    <w:tmpl w:val="5D4CCA2C"/>
    <w:lvl w:ilvl="0" w:tplc="47420D92">
      <w:start w:val="1"/>
      <w:numFmt w:val="decimal"/>
      <w:lvlText w:val="%1)"/>
      <w:lvlJc w:val="left"/>
      <w:pPr>
        <w:tabs>
          <w:tab w:val="num" w:pos="360"/>
        </w:tabs>
        <w:ind w:left="360" w:hanging="360"/>
      </w:pPr>
      <w:rPr>
        <w:rFonts w:hint="default"/>
      </w:rPr>
    </w:lvl>
    <w:lvl w:ilvl="1" w:tplc="62F262F4">
      <w:start w:val="5"/>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0DD2198"/>
    <w:multiLevelType w:val="hybridMultilevel"/>
    <w:tmpl w:val="31889F94"/>
    <w:lvl w:ilvl="0" w:tplc="A2785FA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0">
    <w:nsid w:val="4D0D1EF1"/>
    <w:multiLevelType w:val="hybridMultilevel"/>
    <w:tmpl w:val="7CB0F4A2"/>
    <w:lvl w:ilvl="0" w:tplc="42E26BB6">
      <w:start w:val="19"/>
      <w:numFmt w:val="bullet"/>
      <w:lvlText w:val="-"/>
      <w:lvlJc w:val="left"/>
      <w:pPr>
        <w:tabs>
          <w:tab w:val="num" w:pos="1440"/>
        </w:tabs>
        <w:ind w:left="144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FA2BAE"/>
    <w:multiLevelType w:val="multilevel"/>
    <w:tmpl w:val="C584E508"/>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5A147268"/>
    <w:multiLevelType w:val="hybridMultilevel"/>
    <w:tmpl w:val="ACB298AC"/>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3">
    <w:nsid w:val="5A164D43"/>
    <w:multiLevelType w:val="hybridMultilevel"/>
    <w:tmpl w:val="7980BAC2"/>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nsid w:val="5AF95310"/>
    <w:multiLevelType w:val="hybridMultilevel"/>
    <w:tmpl w:val="3934E4DA"/>
    <w:lvl w:ilvl="0" w:tplc="CE24F2E8">
      <w:start w:val="5"/>
      <w:numFmt w:val="bullet"/>
      <w:lvlText w:val="-"/>
      <w:lvlJc w:val="left"/>
      <w:pPr>
        <w:tabs>
          <w:tab w:val="num" w:pos="644"/>
        </w:tabs>
        <w:ind w:left="644" w:hanging="360"/>
      </w:pPr>
      <w:rPr>
        <w:rFonts w:ascii="Times New Roman" w:eastAsia="바탕"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FB3316E"/>
    <w:multiLevelType w:val="hybridMultilevel"/>
    <w:tmpl w:val="FBDAA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316A2F"/>
    <w:multiLevelType w:val="hybridMultilevel"/>
    <w:tmpl w:val="B1C20BDA"/>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7">
    <w:nsid w:val="645A2584"/>
    <w:multiLevelType w:val="hybridMultilevel"/>
    <w:tmpl w:val="9F88B344"/>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8">
    <w:nsid w:val="6D3554ED"/>
    <w:multiLevelType w:val="hybridMultilevel"/>
    <w:tmpl w:val="C462568C"/>
    <w:lvl w:ilvl="0" w:tplc="04090005">
      <w:start w:val="1"/>
      <w:numFmt w:val="bullet"/>
      <w:lvlText w:val=""/>
      <w:lvlJc w:val="left"/>
      <w:pPr>
        <w:tabs>
          <w:tab w:val="num" w:pos="1212"/>
        </w:tabs>
        <w:ind w:left="1212" w:hanging="360"/>
      </w:pPr>
      <w:rPr>
        <w:rFonts w:ascii="Wingdings" w:hAnsi="Wingdings" w:hint="default"/>
      </w:rPr>
    </w:lvl>
    <w:lvl w:ilvl="1" w:tplc="08090003" w:tentative="1">
      <w:start w:val="1"/>
      <w:numFmt w:val="bullet"/>
      <w:lvlText w:val="o"/>
      <w:lvlJc w:val="left"/>
      <w:pPr>
        <w:tabs>
          <w:tab w:val="num" w:pos="1932"/>
        </w:tabs>
        <w:ind w:left="1932" w:hanging="360"/>
      </w:pPr>
      <w:rPr>
        <w:rFonts w:ascii="Courier New" w:hAnsi="Courier New" w:cs="Courier New" w:hint="default"/>
      </w:rPr>
    </w:lvl>
    <w:lvl w:ilvl="2" w:tplc="08090005" w:tentative="1">
      <w:start w:val="1"/>
      <w:numFmt w:val="bullet"/>
      <w:lvlText w:val=""/>
      <w:lvlJc w:val="left"/>
      <w:pPr>
        <w:tabs>
          <w:tab w:val="num" w:pos="2652"/>
        </w:tabs>
        <w:ind w:left="2652" w:hanging="360"/>
      </w:pPr>
      <w:rPr>
        <w:rFonts w:ascii="Wingdings" w:hAnsi="Wingdings" w:hint="default"/>
      </w:rPr>
    </w:lvl>
    <w:lvl w:ilvl="3" w:tplc="08090001" w:tentative="1">
      <w:start w:val="1"/>
      <w:numFmt w:val="bullet"/>
      <w:lvlText w:val=""/>
      <w:lvlJc w:val="left"/>
      <w:pPr>
        <w:tabs>
          <w:tab w:val="num" w:pos="3372"/>
        </w:tabs>
        <w:ind w:left="3372" w:hanging="360"/>
      </w:pPr>
      <w:rPr>
        <w:rFonts w:ascii="Symbol" w:hAnsi="Symbol" w:hint="default"/>
      </w:rPr>
    </w:lvl>
    <w:lvl w:ilvl="4" w:tplc="08090003" w:tentative="1">
      <w:start w:val="1"/>
      <w:numFmt w:val="bullet"/>
      <w:lvlText w:val="o"/>
      <w:lvlJc w:val="left"/>
      <w:pPr>
        <w:tabs>
          <w:tab w:val="num" w:pos="4092"/>
        </w:tabs>
        <w:ind w:left="4092" w:hanging="360"/>
      </w:pPr>
      <w:rPr>
        <w:rFonts w:ascii="Courier New" w:hAnsi="Courier New" w:cs="Courier New" w:hint="default"/>
      </w:rPr>
    </w:lvl>
    <w:lvl w:ilvl="5" w:tplc="08090005" w:tentative="1">
      <w:start w:val="1"/>
      <w:numFmt w:val="bullet"/>
      <w:lvlText w:val=""/>
      <w:lvlJc w:val="left"/>
      <w:pPr>
        <w:tabs>
          <w:tab w:val="num" w:pos="4812"/>
        </w:tabs>
        <w:ind w:left="4812" w:hanging="360"/>
      </w:pPr>
      <w:rPr>
        <w:rFonts w:ascii="Wingdings" w:hAnsi="Wingdings" w:hint="default"/>
      </w:rPr>
    </w:lvl>
    <w:lvl w:ilvl="6" w:tplc="08090001" w:tentative="1">
      <w:start w:val="1"/>
      <w:numFmt w:val="bullet"/>
      <w:lvlText w:val=""/>
      <w:lvlJc w:val="left"/>
      <w:pPr>
        <w:tabs>
          <w:tab w:val="num" w:pos="5532"/>
        </w:tabs>
        <w:ind w:left="5532" w:hanging="360"/>
      </w:pPr>
      <w:rPr>
        <w:rFonts w:ascii="Symbol" w:hAnsi="Symbol" w:hint="default"/>
      </w:rPr>
    </w:lvl>
    <w:lvl w:ilvl="7" w:tplc="08090003" w:tentative="1">
      <w:start w:val="1"/>
      <w:numFmt w:val="bullet"/>
      <w:lvlText w:val="o"/>
      <w:lvlJc w:val="left"/>
      <w:pPr>
        <w:tabs>
          <w:tab w:val="num" w:pos="6252"/>
        </w:tabs>
        <w:ind w:left="6252" w:hanging="360"/>
      </w:pPr>
      <w:rPr>
        <w:rFonts w:ascii="Courier New" w:hAnsi="Courier New" w:cs="Courier New" w:hint="default"/>
      </w:rPr>
    </w:lvl>
    <w:lvl w:ilvl="8" w:tplc="08090005" w:tentative="1">
      <w:start w:val="1"/>
      <w:numFmt w:val="bullet"/>
      <w:lvlText w:val=""/>
      <w:lvlJc w:val="left"/>
      <w:pPr>
        <w:tabs>
          <w:tab w:val="num" w:pos="6972"/>
        </w:tabs>
        <w:ind w:left="6972" w:hanging="360"/>
      </w:pPr>
      <w:rPr>
        <w:rFonts w:ascii="Wingdings" w:hAnsi="Wingdings" w:hint="default"/>
      </w:rPr>
    </w:lvl>
  </w:abstractNum>
  <w:abstractNum w:abstractNumId="39">
    <w:nsid w:val="6F683FBC"/>
    <w:multiLevelType w:val="singleLevel"/>
    <w:tmpl w:val="5D4CCA2C"/>
    <w:lvl w:ilvl="0">
      <w:start w:val="1"/>
      <w:numFmt w:val="decimal"/>
      <w:lvlText w:val="%1)"/>
      <w:legacy w:legacy="1" w:legacySpace="0" w:legacyIndent="283"/>
      <w:lvlJc w:val="left"/>
      <w:pPr>
        <w:ind w:left="850" w:hanging="283"/>
      </w:pPr>
    </w:lvl>
  </w:abstractNum>
  <w:abstractNum w:abstractNumId="40">
    <w:nsid w:val="747A34DA"/>
    <w:multiLevelType w:val="hybridMultilevel"/>
    <w:tmpl w:val="4B267806"/>
    <w:lvl w:ilvl="0" w:tplc="00E830A4">
      <w:start w:val="4"/>
      <w:numFmt w:val="bullet"/>
      <w:lvlText w:val="-"/>
      <w:lvlJc w:val="left"/>
      <w:pPr>
        <w:tabs>
          <w:tab w:val="num" w:pos="460"/>
        </w:tabs>
        <w:ind w:left="460" w:hanging="360"/>
      </w:pPr>
      <w:rPr>
        <w:rFonts w:ascii="Arial" w:eastAsia="바탕" w:hAnsi="Arial" w:cs="Arial" w:hint="default"/>
      </w:rPr>
    </w:lvl>
    <w:lvl w:ilvl="1" w:tplc="04090003" w:tentative="1">
      <w:start w:val="1"/>
      <w:numFmt w:val="bullet"/>
      <w:lvlText w:val="o"/>
      <w:lvlJc w:val="left"/>
      <w:pPr>
        <w:tabs>
          <w:tab w:val="num" w:pos="1180"/>
        </w:tabs>
        <w:ind w:left="1180" w:hanging="360"/>
      </w:pPr>
      <w:rPr>
        <w:rFonts w:ascii="Courier New" w:hAnsi="Courier New" w:cs="Courier New" w:hint="default"/>
      </w:rPr>
    </w:lvl>
    <w:lvl w:ilvl="2" w:tplc="04090005" w:tentative="1">
      <w:start w:val="1"/>
      <w:numFmt w:val="bullet"/>
      <w:lvlText w:val=""/>
      <w:lvlJc w:val="left"/>
      <w:pPr>
        <w:tabs>
          <w:tab w:val="num" w:pos="1900"/>
        </w:tabs>
        <w:ind w:left="1900" w:hanging="360"/>
      </w:pPr>
      <w:rPr>
        <w:rFonts w:ascii="Wingdings" w:hAnsi="Wingdings" w:hint="default"/>
      </w:rPr>
    </w:lvl>
    <w:lvl w:ilvl="3" w:tplc="04090001" w:tentative="1">
      <w:start w:val="1"/>
      <w:numFmt w:val="bullet"/>
      <w:lvlText w:val=""/>
      <w:lvlJc w:val="left"/>
      <w:pPr>
        <w:tabs>
          <w:tab w:val="num" w:pos="2620"/>
        </w:tabs>
        <w:ind w:left="2620" w:hanging="360"/>
      </w:pPr>
      <w:rPr>
        <w:rFonts w:ascii="Symbol" w:hAnsi="Symbol" w:hint="default"/>
      </w:rPr>
    </w:lvl>
    <w:lvl w:ilvl="4" w:tplc="04090003" w:tentative="1">
      <w:start w:val="1"/>
      <w:numFmt w:val="bullet"/>
      <w:lvlText w:val="o"/>
      <w:lvlJc w:val="left"/>
      <w:pPr>
        <w:tabs>
          <w:tab w:val="num" w:pos="3340"/>
        </w:tabs>
        <w:ind w:left="3340" w:hanging="360"/>
      </w:pPr>
      <w:rPr>
        <w:rFonts w:ascii="Courier New" w:hAnsi="Courier New" w:cs="Courier New" w:hint="default"/>
      </w:rPr>
    </w:lvl>
    <w:lvl w:ilvl="5" w:tplc="04090005" w:tentative="1">
      <w:start w:val="1"/>
      <w:numFmt w:val="bullet"/>
      <w:lvlText w:val=""/>
      <w:lvlJc w:val="left"/>
      <w:pPr>
        <w:tabs>
          <w:tab w:val="num" w:pos="4060"/>
        </w:tabs>
        <w:ind w:left="4060" w:hanging="360"/>
      </w:pPr>
      <w:rPr>
        <w:rFonts w:ascii="Wingdings" w:hAnsi="Wingdings" w:hint="default"/>
      </w:rPr>
    </w:lvl>
    <w:lvl w:ilvl="6" w:tplc="04090001" w:tentative="1">
      <w:start w:val="1"/>
      <w:numFmt w:val="bullet"/>
      <w:lvlText w:val=""/>
      <w:lvlJc w:val="left"/>
      <w:pPr>
        <w:tabs>
          <w:tab w:val="num" w:pos="4780"/>
        </w:tabs>
        <w:ind w:left="4780" w:hanging="360"/>
      </w:pPr>
      <w:rPr>
        <w:rFonts w:ascii="Symbol" w:hAnsi="Symbol" w:hint="default"/>
      </w:rPr>
    </w:lvl>
    <w:lvl w:ilvl="7" w:tplc="04090003" w:tentative="1">
      <w:start w:val="1"/>
      <w:numFmt w:val="bullet"/>
      <w:lvlText w:val="o"/>
      <w:lvlJc w:val="left"/>
      <w:pPr>
        <w:tabs>
          <w:tab w:val="num" w:pos="5500"/>
        </w:tabs>
        <w:ind w:left="5500" w:hanging="360"/>
      </w:pPr>
      <w:rPr>
        <w:rFonts w:ascii="Courier New" w:hAnsi="Courier New" w:cs="Courier New" w:hint="default"/>
      </w:rPr>
    </w:lvl>
    <w:lvl w:ilvl="8" w:tplc="04090005" w:tentative="1">
      <w:start w:val="1"/>
      <w:numFmt w:val="bullet"/>
      <w:lvlText w:val=""/>
      <w:lvlJc w:val="left"/>
      <w:pPr>
        <w:tabs>
          <w:tab w:val="num" w:pos="6220"/>
        </w:tabs>
        <w:ind w:left="6220" w:hanging="360"/>
      </w:pPr>
      <w:rPr>
        <w:rFonts w:ascii="Wingdings" w:hAnsi="Wingdings" w:hint="default"/>
      </w:rPr>
    </w:lvl>
  </w:abstractNum>
  <w:abstractNum w:abstractNumId="41">
    <w:nsid w:val="7973070F"/>
    <w:multiLevelType w:val="hybridMultilevel"/>
    <w:tmpl w:val="933616B8"/>
    <w:lvl w:ilvl="0" w:tplc="62F262F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2">
    <w:nsid w:val="7FBB7BE2"/>
    <w:multiLevelType w:val="hybridMultilevel"/>
    <w:tmpl w:val="D79C3DE2"/>
    <w:lvl w:ilvl="0" w:tplc="DA2416C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2"/>
  </w:num>
  <w:num w:numId="3">
    <w:abstractNumId w:val="1"/>
  </w:num>
  <w:num w:numId="4">
    <w:abstractNumId w:val="0"/>
  </w:num>
  <w:num w:numId="5">
    <w:abstractNumId w:val="11"/>
  </w:num>
  <w:num w:numId="6">
    <w:abstractNumId w:val="38"/>
  </w:num>
  <w:num w:numId="7">
    <w:abstractNumId w:val="42"/>
  </w:num>
  <w:num w:numId="8">
    <w:abstractNumId w:val="18"/>
  </w:num>
  <w:num w:numId="9">
    <w:abstractNumId w:val="12"/>
  </w:num>
  <w:num w:numId="10">
    <w:abstractNumId w:val="14"/>
  </w:num>
  <w:num w:numId="11">
    <w:abstractNumId w:val="20"/>
  </w:num>
  <w:num w:numId="12">
    <w:abstractNumId w:val="36"/>
  </w:num>
  <w:num w:numId="13">
    <w:abstractNumId w:val="31"/>
  </w:num>
  <w:num w:numId="14">
    <w:abstractNumId w:val="2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9"/>
  </w:num>
  <w:num w:numId="23">
    <w:abstractNumId w:val="16"/>
  </w:num>
  <w:num w:numId="24">
    <w:abstractNumId w:val="13"/>
  </w:num>
  <w:num w:numId="25">
    <w:abstractNumId w:val="24"/>
  </w:num>
  <w:num w:numId="26">
    <w:abstractNumId w:val="21"/>
  </w:num>
  <w:num w:numId="27">
    <w:abstractNumId w:val="19"/>
  </w:num>
  <w:num w:numId="28">
    <w:abstractNumId w:val="33"/>
  </w:num>
  <w:num w:numId="29">
    <w:abstractNumId w:val="35"/>
  </w:num>
  <w:num w:numId="30">
    <w:abstractNumId w:val="28"/>
  </w:num>
  <w:num w:numId="31">
    <w:abstractNumId w:val="27"/>
  </w:num>
  <w:num w:numId="32">
    <w:abstractNumId w:val="41"/>
  </w:num>
  <w:num w:numId="33">
    <w:abstractNumId w:val="32"/>
  </w:num>
  <w:num w:numId="34">
    <w:abstractNumId w:val="10"/>
    <w:lvlOverride w:ilvl="0">
      <w:lvl w:ilvl="0">
        <w:numFmt w:val="bullet"/>
        <w:lvlText w:val=""/>
        <w:legacy w:legacy="1" w:legacySpace="0" w:legacyIndent="0"/>
        <w:lvlJc w:val="left"/>
        <w:rPr>
          <w:rFonts w:ascii="Symbol" w:hAnsi="Symbol" w:hint="default"/>
        </w:rPr>
      </w:lvl>
    </w:lvlOverride>
  </w:num>
  <w:num w:numId="35">
    <w:abstractNumId w:val="37"/>
  </w:num>
  <w:num w:numId="36">
    <w:abstractNumId w:val="26"/>
  </w:num>
  <w:num w:numId="37">
    <w:abstractNumId w:val="25"/>
  </w:num>
  <w:num w:numId="38">
    <w:abstractNumId w:val="30"/>
  </w:num>
  <w:num w:numId="39">
    <w:abstractNumId w:val="40"/>
  </w:num>
  <w:num w:numId="40">
    <w:abstractNumId w:val="39"/>
  </w:num>
  <w:num w:numId="41">
    <w:abstractNumId w:val="17"/>
  </w:num>
  <w:num w:numId="42">
    <w:abstractNumId w:val="15"/>
  </w:num>
  <w:num w:numId="43">
    <w:abstractNumId w:val="34"/>
  </w:num>
  <w:num w:numId="4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08"/>
    <w:rsid w:val="0000269F"/>
    <w:rsid w:val="00005D8A"/>
    <w:rsid w:val="000106A0"/>
    <w:rsid w:val="00013BFF"/>
    <w:rsid w:val="0001726D"/>
    <w:rsid w:val="00020A04"/>
    <w:rsid w:val="00021765"/>
    <w:rsid w:val="00022E75"/>
    <w:rsid w:val="00024742"/>
    <w:rsid w:val="000320BD"/>
    <w:rsid w:val="00034B9D"/>
    <w:rsid w:val="00034C72"/>
    <w:rsid w:val="00035616"/>
    <w:rsid w:val="00036122"/>
    <w:rsid w:val="000426C4"/>
    <w:rsid w:val="00042704"/>
    <w:rsid w:val="00044D00"/>
    <w:rsid w:val="00063212"/>
    <w:rsid w:val="00065F90"/>
    <w:rsid w:val="000724C3"/>
    <w:rsid w:val="00072694"/>
    <w:rsid w:val="00075C59"/>
    <w:rsid w:val="000813DE"/>
    <w:rsid w:val="00084EF5"/>
    <w:rsid w:val="000921F3"/>
    <w:rsid w:val="0009712B"/>
    <w:rsid w:val="000A01FF"/>
    <w:rsid w:val="000A1821"/>
    <w:rsid w:val="000B0EF9"/>
    <w:rsid w:val="000B49C8"/>
    <w:rsid w:val="000C1430"/>
    <w:rsid w:val="000C472E"/>
    <w:rsid w:val="000D0514"/>
    <w:rsid w:val="000D268D"/>
    <w:rsid w:val="000D6891"/>
    <w:rsid w:val="000D6C32"/>
    <w:rsid w:val="000D70AB"/>
    <w:rsid w:val="000E0819"/>
    <w:rsid w:val="000E1A60"/>
    <w:rsid w:val="000E3B55"/>
    <w:rsid w:val="000E3F4E"/>
    <w:rsid w:val="000E6716"/>
    <w:rsid w:val="000E6C98"/>
    <w:rsid w:val="001070CA"/>
    <w:rsid w:val="00110506"/>
    <w:rsid w:val="0011232F"/>
    <w:rsid w:val="001139D2"/>
    <w:rsid w:val="0011618F"/>
    <w:rsid w:val="00122171"/>
    <w:rsid w:val="00132D5B"/>
    <w:rsid w:val="0013306E"/>
    <w:rsid w:val="00134340"/>
    <w:rsid w:val="001351FC"/>
    <w:rsid w:val="00137D68"/>
    <w:rsid w:val="00140788"/>
    <w:rsid w:val="00140E50"/>
    <w:rsid w:val="00141A3A"/>
    <w:rsid w:val="001507D4"/>
    <w:rsid w:val="00153763"/>
    <w:rsid w:val="00153F2C"/>
    <w:rsid w:val="00162600"/>
    <w:rsid w:val="001647D2"/>
    <w:rsid w:val="0016487E"/>
    <w:rsid w:val="00165740"/>
    <w:rsid w:val="00170F70"/>
    <w:rsid w:val="00171E79"/>
    <w:rsid w:val="001725D5"/>
    <w:rsid w:val="00173DED"/>
    <w:rsid w:val="00176107"/>
    <w:rsid w:val="0018003D"/>
    <w:rsid w:val="00181B9C"/>
    <w:rsid w:val="00181DF2"/>
    <w:rsid w:val="001836D1"/>
    <w:rsid w:val="00191456"/>
    <w:rsid w:val="00193BB8"/>
    <w:rsid w:val="00193C9F"/>
    <w:rsid w:val="00196C18"/>
    <w:rsid w:val="00196F08"/>
    <w:rsid w:val="001A0A87"/>
    <w:rsid w:val="001A1DE0"/>
    <w:rsid w:val="001B3840"/>
    <w:rsid w:val="001B3F69"/>
    <w:rsid w:val="001C462E"/>
    <w:rsid w:val="001C7C7A"/>
    <w:rsid w:val="001C7E01"/>
    <w:rsid w:val="001D0EAD"/>
    <w:rsid w:val="001D3C04"/>
    <w:rsid w:val="001E0766"/>
    <w:rsid w:val="001E2C4B"/>
    <w:rsid w:val="001E2EF8"/>
    <w:rsid w:val="001E6CAD"/>
    <w:rsid w:val="001E7DF3"/>
    <w:rsid w:val="001F08FF"/>
    <w:rsid w:val="001F393F"/>
    <w:rsid w:val="001F61F2"/>
    <w:rsid w:val="00201997"/>
    <w:rsid w:val="002019CF"/>
    <w:rsid w:val="002023A0"/>
    <w:rsid w:val="002061E9"/>
    <w:rsid w:val="00210AFD"/>
    <w:rsid w:val="002132DB"/>
    <w:rsid w:val="00216FC1"/>
    <w:rsid w:val="00224542"/>
    <w:rsid w:val="00230D01"/>
    <w:rsid w:val="0024152E"/>
    <w:rsid w:val="00246866"/>
    <w:rsid w:val="00247264"/>
    <w:rsid w:val="00251F77"/>
    <w:rsid w:val="00254403"/>
    <w:rsid w:val="00267F0C"/>
    <w:rsid w:val="00270D4B"/>
    <w:rsid w:val="002864ED"/>
    <w:rsid w:val="00286EDD"/>
    <w:rsid w:val="00292B5E"/>
    <w:rsid w:val="0029628C"/>
    <w:rsid w:val="00296A06"/>
    <w:rsid w:val="002A69F3"/>
    <w:rsid w:val="002B0AC6"/>
    <w:rsid w:val="002B25A2"/>
    <w:rsid w:val="002C1981"/>
    <w:rsid w:val="002D5C0A"/>
    <w:rsid w:val="002E4DAB"/>
    <w:rsid w:val="002F0AB9"/>
    <w:rsid w:val="002F0F95"/>
    <w:rsid w:val="002F29B6"/>
    <w:rsid w:val="002F2A82"/>
    <w:rsid w:val="002F46D5"/>
    <w:rsid w:val="0030133E"/>
    <w:rsid w:val="0030574D"/>
    <w:rsid w:val="0033179A"/>
    <w:rsid w:val="00334A02"/>
    <w:rsid w:val="00334EF2"/>
    <w:rsid w:val="003354BA"/>
    <w:rsid w:val="0033601D"/>
    <w:rsid w:val="00336C96"/>
    <w:rsid w:val="0034024E"/>
    <w:rsid w:val="00345E54"/>
    <w:rsid w:val="00347AB5"/>
    <w:rsid w:val="00366598"/>
    <w:rsid w:val="00370927"/>
    <w:rsid w:val="00374AD7"/>
    <w:rsid w:val="00374ECE"/>
    <w:rsid w:val="0038747D"/>
    <w:rsid w:val="00390A7B"/>
    <w:rsid w:val="003940B8"/>
    <w:rsid w:val="00395265"/>
    <w:rsid w:val="003968BC"/>
    <w:rsid w:val="003A004A"/>
    <w:rsid w:val="003A1CA6"/>
    <w:rsid w:val="003A3B92"/>
    <w:rsid w:val="003A6A10"/>
    <w:rsid w:val="003A6BC2"/>
    <w:rsid w:val="003A7586"/>
    <w:rsid w:val="003A7D76"/>
    <w:rsid w:val="003B0FC8"/>
    <w:rsid w:val="003B4640"/>
    <w:rsid w:val="003B514F"/>
    <w:rsid w:val="003B6E9C"/>
    <w:rsid w:val="003C69AD"/>
    <w:rsid w:val="003D7583"/>
    <w:rsid w:val="003E627B"/>
    <w:rsid w:val="003E7B96"/>
    <w:rsid w:val="003E7D23"/>
    <w:rsid w:val="003F0060"/>
    <w:rsid w:val="003F0929"/>
    <w:rsid w:val="003F1F10"/>
    <w:rsid w:val="003F2684"/>
    <w:rsid w:val="003F3AFC"/>
    <w:rsid w:val="003F46AF"/>
    <w:rsid w:val="003F5B92"/>
    <w:rsid w:val="003F741A"/>
    <w:rsid w:val="003F7D73"/>
    <w:rsid w:val="00402D63"/>
    <w:rsid w:val="00402EA5"/>
    <w:rsid w:val="00405820"/>
    <w:rsid w:val="00414061"/>
    <w:rsid w:val="00416894"/>
    <w:rsid w:val="0042719D"/>
    <w:rsid w:val="00435C59"/>
    <w:rsid w:val="00435DB4"/>
    <w:rsid w:val="0044200B"/>
    <w:rsid w:val="0044256F"/>
    <w:rsid w:val="00445906"/>
    <w:rsid w:val="0045043B"/>
    <w:rsid w:val="00453206"/>
    <w:rsid w:val="0045489B"/>
    <w:rsid w:val="00454F4A"/>
    <w:rsid w:val="0045777E"/>
    <w:rsid w:val="00460AAF"/>
    <w:rsid w:val="00461A29"/>
    <w:rsid w:val="00470430"/>
    <w:rsid w:val="00472BAB"/>
    <w:rsid w:val="0047547C"/>
    <w:rsid w:val="00482D0B"/>
    <w:rsid w:val="0048672A"/>
    <w:rsid w:val="004920A0"/>
    <w:rsid w:val="00492497"/>
    <w:rsid w:val="004930FE"/>
    <w:rsid w:val="004952CC"/>
    <w:rsid w:val="004A112E"/>
    <w:rsid w:val="004A44B1"/>
    <w:rsid w:val="004A5173"/>
    <w:rsid w:val="004A5719"/>
    <w:rsid w:val="004B12B8"/>
    <w:rsid w:val="004B49BA"/>
    <w:rsid w:val="004B6F46"/>
    <w:rsid w:val="004B7E2B"/>
    <w:rsid w:val="004C2B07"/>
    <w:rsid w:val="004C7FB6"/>
    <w:rsid w:val="004D20DB"/>
    <w:rsid w:val="004E4F04"/>
    <w:rsid w:val="004F08D8"/>
    <w:rsid w:val="004F3974"/>
    <w:rsid w:val="004F414C"/>
    <w:rsid w:val="004F6C36"/>
    <w:rsid w:val="004F7566"/>
    <w:rsid w:val="005003DE"/>
    <w:rsid w:val="0050129E"/>
    <w:rsid w:val="005013CE"/>
    <w:rsid w:val="005043C7"/>
    <w:rsid w:val="00510B0A"/>
    <w:rsid w:val="0051706B"/>
    <w:rsid w:val="0051753E"/>
    <w:rsid w:val="00524BCE"/>
    <w:rsid w:val="00525EEE"/>
    <w:rsid w:val="00527C22"/>
    <w:rsid w:val="00531FD5"/>
    <w:rsid w:val="005414D9"/>
    <w:rsid w:val="005466E4"/>
    <w:rsid w:val="005543D1"/>
    <w:rsid w:val="00554CB2"/>
    <w:rsid w:val="005554C3"/>
    <w:rsid w:val="0055588C"/>
    <w:rsid w:val="00556154"/>
    <w:rsid w:val="00565BAC"/>
    <w:rsid w:val="00571154"/>
    <w:rsid w:val="005759B2"/>
    <w:rsid w:val="00576EFD"/>
    <w:rsid w:val="00584002"/>
    <w:rsid w:val="00590CF7"/>
    <w:rsid w:val="005960CE"/>
    <w:rsid w:val="005A3151"/>
    <w:rsid w:val="005A35D0"/>
    <w:rsid w:val="005A3B5F"/>
    <w:rsid w:val="005A42F5"/>
    <w:rsid w:val="005A43AB"/>
    <w:rsid w:val="005A46E1"/>
    <w:rsid w:val="005A4E5F"/>
    <w:rsid w:val="005A75FC"/>
    <w:rsid w:val="005B0ED6"/>
    <w:rsid w:val="005B674F"/>
    <w:rsid w:val="005C2AF4"/>
    <w:rsid w:val="005C70DA"/>
    <w:rsid w:val="005C7BED"/>
    <w:rsid w:val="005D0E02"/>
    <w:rsid w:val="005D1CDA"/>
    <w:rsid w:val="005D3F8C"/>
    <w:rsid w:val="005D7FE2"/>
    <w:rsid w:val="005E033A"/>
    <w:rsid w:val="005E06D8"/>
    <w:rsid w:val="005E0A23"/>
    <w:rsid w:val="005E10C8"/>
    <w:rsid w:val="005E17D6"/>
    <w:rsid w:val="005E4618"/>
    <w:rsid w:val="005E67AF"/>
    <w:rsid w:val="005F643F"/>
    <w:rsid w:val="005F6FD8"/>
    <w:rsid w:val="0060365E"/>
    <w:rsid w:val="006078C8"/>
    <w:rsid w:val="0061189B"/>
    <w:rsid w:val="00612495"/>
    <w:rsid w:val="006133FB"/>
    <w:rsid w:val="00615921"/>
    <w:rsid w:val="006250A5"/>
    <w:rsid w:val="00632619"/>
    <w:rsid w:val="00637136"/>
    <w:rsid w:val="006404EB"/>
    <w:rsid w:val="00643887"/>
    <w:rsid w:val="00653832"/>
    <w:rsid w:val="006605AA"/>
    <w:rsid w:val="006651EC"/>
    <w:rsid w:val="00673013"/>
    <w:rsid w:val="006776B0"/>
    <w:rsid w:val="00680091"/>
    <w:rsid w:val="00680F52"/>
    <w:rsid w:val="00686164"/>
    <w:rsid w:val="00690F7E"/>
    <w:rsid w:val="006923CB"/>
    <w:rsid w:val="006A2CD9"/>
    <w:rsid w:val="006A61C1"/>
    <w:rsid w:val="006B2413"/>
    <w:rsid w:val="006B3C97"/>
    <w:rsid w:val="006B52F9"/>
    <w:rsid w:val="006C1749"/>
    <w:rsid w:val="006D1133"/>
    <w:rsid w:val="006E203B"/>
    <w:rsid w:val="006E4945"/>
    <w:rsid w:val="006E7A42"/>
    <w:rsid w:val="006E7C53"/>
    <w:rsid w:val="006F1741"/>
    <w:rsid w:val="006F2902"/>
    <w:rsid w:val="006F50C9"/>
    <w:rsid w:val="006F7E27"/>
    <w:rsid w:val="00704FB5"/>
    <w:rsid w:val="00706114"/>
    <w:rsid w:val="00712040"/>
    <w:rsid w:val="00720102"/>
    <w:rsid w:val="00723FE1"/>
    <w:rsid w:val="007300AE"/>
    <w:rsid w:val="00742EC8"/>
    <w:rsid w:val="007459D3"/>
    <w:rsid w:val="007500C7"/>
    <w:rsid w:val="00752F8E"/>
    <w:rsid w:val="0075475B"/>
    <w:rsid w:val="0075727A"/>
    <w:rsid w:val="00757F34"/>
    <w:rsid w:val="0076068C"/>
    <w:rsid w:val="00761E5B"/>
    <w:rsid w:val="00774F67"/>
    <w:rsid w:val="007769DB"/>
    <w:rsid w:val="007814D9"/>
    <w:rsid w:val="007848CC"/>
    <w:rsid w:val="0078747E"/>
    <w:rsid w:val="007922E4"/>
    <w:rsid w:val="00795726"/>
    <w:rsid w:val="00795FDA"/>
    <w:rsid w:val="007A3AA4"/>
    <w:rsid w:val="007A3F19"/>
    <w:rsid w:val="007A479B"/>
    <w:rsid w:val="007A4A40"/>
    <w:rsid w:val="007A5C5A"/>
    <w:rsid w:val="007A7B9F"/>
    <w:rsid w:val="007B0511"/>
    <w:rsid w:val="007B32A9"/>
    <w:rsid w:val="007C18D4"/>
    <w:rsid w:val="007C2212"/>
    <w:rsid w:val="007C2687"/>
    <w:rsid w:val="007C4D79"/>
    <w:rsid w:val="007C6129"/>
    <w:rsid w:val="007D427B"/>
    <w:rsid w:val="007D58D5"/>
    <w:rsid w:val="007D67F0"/>
    <w:rsid w:val="007E3B69"/>
    <w:rsid w:val="007F5382"/>
    <w:rsid w:val="00803878"/>
    <w:rsid w:val="00812AB6"/>
    <w:rsid w:val="0081536E"/>
    <w:rsid w:val="008153B3"/>
    <w:rsid w:val="00817C89"/>
    <w:rsid w:val="008231F2"/>
    <w:rsid w:val="0082405A"/>
    <w:rsid w:val="00824A53"/>
    <w:rsid w:val="00826697"/>
    <w:rsid w:val="00832492"/>
    <w:rsid w:val="00832AB3"/>
    <w:rsid w:val="008427FA"/>
    <w:rsid w:val="00843BDC"/>
    <w:rsid w:val="00844D44"/>
    <w:rsid w:val="0084788C"/>
    <w:rsid w:val="00853154"/>
    <w:rsid w:val="008553C1"/>
    <w:rsid w:val="008555C8"/>
    <w:rsid w:val="00860AD5"/>
    <w:rsid w:val="008719CA"/>
    <w:rsid w:val="00872B02"/>
    <w:rsid w:val="008757E5"/>
    <w:rsid w:val="00880402"/>
    <w:rsid w:val="008807B1"/>
    <w:rsid w:val="00880F39"/>
    <w:rsid w:val="008864AB"/>
    <w:rsid w:val="00886919"/>
    <w:rsid w:val="00886CC5"/>
    <w:rsid w:val="008A2354"/>
    <w:rsid w:val="008A7086"/>
    <w:rsid w:val="008B175C"/>
    <w:rsid w:val="008B71BE"/>
    <w:rsid w:val="008C0D10"/>
    <w:rsid w:val="008C2874"/>
    <w:rsid w:val="008C2A3B"/>
    <w:rsid w:val="008C4D73"/>
    <w:rsid w:val="008C58FE"/>
    <w:rsid w:val="008D3A9E"/>
    <w:rsid w:val="008D4441"/>
    <w:rsid w:val="008D63AA"/>
    <w:rsid w:val="008D7B22"/>
    <w:rsid w:val="008E4CBD"/>
    <w:rsid w:val="008F0676"/>
    <w:rsid w:val="008F11EC"/>
    <w:rsid w:val="008F12D7"/>
    <w:rsid w:val="008F4905"/>
    <w:rsid w:val="008F5474"/>
    <w:rsid w:val="008F604E"/>
    <w:rsid w:val="009015A0"/>
    <w:rsid w:val="0090177D"/>
    <w:rsid w:val="00915352"/>
    <w:rsid w:val="0092351F"/>
    <w:rsid w:val="00925866"/>
    <w:rsid w:val="00926A71"/>
    <w:rsid w:val="00932C7F"/>
    <w:rsid w:val="00935A84"/>
    <w:rsid w:val="0094024D"/>
    <w:rsid w:val="009405B3"/>
    <w:rsid w:val="0094209B"/>
    <w:rsid w:val="00942FE8"/>
    <w:rsid w:val="0094425B"/>
    <w:rsid w:val="00944EC7"/>
    <w:rsid w:val="00950446"/>
    <w:rsid w:val="00951070"/>
    <w:rsid w:val="00955C06"/>
    <w:rsid w:val="00961F5E"/>
    <w:rsid w:val="0096494E"/>
    <w:rsid w:val="00983F3A"/>
    <w:rsid w:val="00990D37"/>
    <w:rsid w:val="009958F7"/>
    <w:rsid w:val="00996F02"/>
    <w:rsid w:val="00997279"/>
    <w:rsid w:val="009A783B"/>
    <w:rsid w:val="009B0DB4"/>
    <w:rsid w:val="009B1999"/>
    <w:rsid w:val="009B1B3D"/>
    <w:rsid w:val="009B6626"/>
    <w:rsid w:val="009C39D1"/>
    <w:rsid w:val="009C4607"/>
    <w:rsid w:val="009C5852"/>
    <w:rsid w:val="009C7143"/>
    <w:rsid w:val="009D05C7"/>
    <w:rsid w:val="009E394E"/>
    <w:rsid w:val="009E60CF"/>
    <w:rsid w:val="009F0AC8"/>
    <w:rsid w:val="009F31F1"/>
    <w:rsid w:val="009F4BC9"/>
    <w:rsid w:val="00A02A20"/>
    <w:rsid w:val="00A03758"/>
    <w:rsid w:val="00A07044"/>
    <w:rsid w:val="00A0729C"/>
    <w:rsid w:val="00A1244E"/>
    <w:rsid w:val="00A1494A"/>
    <w:rsid w:val="00A2246D"/>
    <w:rsid w:val="00A22E7F"/>
    <w:rsid w:val="00A24D2F"/>
    <w:rsid w:val="00A3715B"/>
    <w:rsid w:val="00A404CF"/>
    <w:rsid w:val="00A41B37"/>
    <w:rsid w:val="00A444AC"/>
    <w:rsid w:val="00A447E4"/>
    <w:rsid w:val="00A53DF0"/>
    <w:rsid w:val="00A54B83"/>
    <w:rsid w:val="00A635F3"/>
    <w:rsid w:val="00A63D81"/>
    <w:rsid w:val="00A64B68"/>
    <w:rsid w:val="00A65D54"/>
    <w:rsid w:val="00A71183"/>
    <w:rsid w:val="00A717CA"/>
    <w:rsid w:val="00A75329"/>
    <w:rsid w:val="00A77033"/>
    <w:rsid w:val="00A77DBD"/>
    <w:rsid w:val="00A82D16"/>
    <w:rsid w:val="00A9013D"/>
    <w:rsid w:val="00A92C00"/>
    <w:rsid w:val="00A931BA"/>
    <w:rsid w:val="00A94FE1"/>
    <w:rsid w:val="00A96F1B"/>
    <w:rsid w:val="00A9732A"/>
    <w:rsid w:val="00AA0C87"/>
    <w:rsid w:val="00AA23CB"/>
    <w:rsid w:val="00AA391A"/>
    <w:rsid w:val="00AA652B"/>
    <w:rsid w:val="00AB3F60"/>
    <w:rsid w:val="00AB5D2B"/>
    <w:rsid w:val="00AB7052"/>
    <w:rsid w:val="00AC5B6C"/>
    <w:rsid w:val="00AC6A1B"/>
    <w:rsid w:val="00AC6D32"/>
    <w:rsid w:val="00AC7D1D"/>
    <w:rsid w:val="00AD04B5"/>
    <w:rsid w:val="00AD199F"/>
    <w:rsid w:val="00AE0BE1"/>
    <w:rsid w:val="00AE0E26"/>
    <w:rsid w:val="00AE483B"/>
    <w:rsid w:val="00AE4CF0"/>
    <w:rsid w:val="00AF4797"/>
    <w:rsid w:val="00AF4F1E"/>
    <w:rsid w:val="00AF50A7"/>
    <w:rsid w:val="00AF65A9"/>
    <w:rsid w:val="00B06E70"/>
    <w:rsid w:val="00B07556"/>
    <w:rsid w:val="00B10C21"/>
    <w:rsid w:val="00B17D72"/>
    <w:rsid w:val="00B2083F"/>
    <w:rsid w:val="00B26AE2"/>
    <w:rsid w:val="00B2762C"/>
    <w:rsid w:val="00B327F0"/>
    <w:rsid w:val="00B33B75"/>
    <w:rsid w:val="00B41369"/>
    <w:rsid w:val="00B41B62"/>
    <w:rsid w:val="00B45982"/>
    <w:rsid w:val="00B4698A"/>
    <w:rsid w:val="00B479F4"/>
    <w:rsid w:val="00B50F25"/>
    <w:rsid w:val="00B53FD7"/>
    <w:rsid w:val="00B54377"/>
    <w:rsid w:val="00B57DFF"/>
    <w:rsid w:val="00B61857"/>
    <w:rsid w:val="00B633B3"/>
    <w:rsid w:val="00B651F5"/>
    <w:rsid w:val="00B65F58"/>
    <w:rsid w:val="00B66057"/>
    <w:rsid w:val="00B7431B"/>
    <w:rsid w:val="00B75B92"/>
    <w:rsid w:val="00B76133"/>
    <w:rsid w:val="00B80C4A"/>
    <w:rsid w:val="00B90FC1"/>
    <w:rsid w:val="00BA510F"/>
    <w:rsid w:val="00BA5A1C"/>
    <w:rsid w:val="00BB0E1C"/>
    <w:rsid w:val="00BB15C2"/>
    <w:rsid w:val="00BB1CE7"/>
    <w:rsid w:val="00BB7F0F"/>
    <w:rsid w:val="00BC0B2D"/>
    <w:rsid w:val="00BC6DCB"/>
    <w:rsid w:val="00BD3D7F"/>
    <w:rsid w:val="00BD72C2"/>
    <w:rsid w:val="00BE70EE"/>
    <w:rsid w:val="00BF0126"/>
    <w:rsid w:val="00BF1A44"/>
    <w:rsid w:val="00BF46F9"/>
    <w:rsid w:val="00BF4A7F"/>
    <w:rsid w:val="00BF7E58"/>
    <w:rsid w:val="00C011B8"/>
    <w:rsid w:val="00C03829"/>
    <w:rsid w:val="00C14A15"/>
    <w:rsid w:val="00C1501B"/>
    <w:rsid w:val="00C20389"/>
    <w:rsid w:val="00C20F48"/>
    <w:rsid w:val="00C22836"/>
    <w:rsid w:val="00C30F1F"/>
    <w:rsid w:val="00C46813"/>
    <w:rsid w:val="00C53B6B"/>
    <w:rsid w:val="00C546E8"/>
    <w:rsid w:val="00C55D3A"/>
    <w:rsid w:val="00C55FBE"/>
    <w:rsid w:val="00C65DA9"/>
    <w:rsid w:val="00C80DF3"/>
    <w:rsid w:val="00C81846"/>
    <w:rsid w:val="00C83103"/>
    <w:rsid w:val="00C84995"/>
    <w:rsid w:val="00C87D72"/>
    <w:rsid w:val="00C91836"/>
    <w:rsid w:val="00C93D85"/>
    <w:rsid w:val="00C960CD"/>
    <w:rsid w:val="00CA0AC9"/>
    <w:rsid w:val="00CA2B5B"/>
    <w:rsid w:val="00CA2FB2"/>
    <w:rsid w:val="00CA54F9"/>
    <w:rsid w:val="00CA56EE"/>
    <w:rsid w:val="00CB31AA"/>
    <w:rsid w:val="00CB4CE6"/>
    <w:rsid w:val="00CB5909"/>
    <w:rsid w:val="00CB74F3"/>
    <w:rsid w:val="00CC25F0"/>
    <w:rsid w:val="00CC40A4"/>
    <w:rsid w:val="00CC4817"/>
    <w:rsid w:val="00CD2F86"/>
    <w:rsid w:val="00CD32B3"/>
    <w:rsid w:val="00CE05F5"/>
    <w:rsid w:val="00CE22F9"/>
    <w:rsid w:val="00CF2A66"/>
    <w:rsid w:val="00CF2FDB"/>
    <w:rsid w:val="00CF4C69"/>
    <w:rsid w:val="00CF748A"/>
    <w:rsid w:val="00D008B0"/>
    <w:rsid w:val="00D01D40"/>
    <w:rsid w:val="00D01FF0"/>
    <w:rsid w:val="00D03D53"/>
    <w:rsid w:val="00D066E0"/>
    <w:rsid w:val="00D10C20"/>
    <w:rsid w:val="00D113D1"/>
    <w:rsid w:val="00D15919"/>
    <w:rsid w:val="00D159FE"/>
    <w:rsid w:val="00D15E9F"/>
    <w:rsid w:val="00D16736"/>
    <w:rsid w:val="00D20A73"/>
    <w:rsid w:val="00D214F2"/>
    <w:rsid w:val="00D2680B"/>
    <w:rsid w:val="00D2763F"/>
    <w:rsid w:val="00D32E92"/>
    <w:rsid w:val="00D35348"/>
    <w:rsid w:val="00D43E7E"/>
    <w:rsid w:val="00D44802"/>
    <w:rsid w:val="00D464CF"/>
    <w:rsid w:val="00D512DE"/>
    <w:rsid w:val="00D567A1"/>
    <w:rsid w:val="00D6012E"/>
    <w:rsid w:val="00D60E9E"/>
    <w:rsid w:val="00D61468"/>
    <w:rsid w:val="00D61CB2"/>
    <w:rsid w:val="00D6591C"/>
    <w:rsid w:val="00D71092"/>
    <w:rsid w:val="00D73D25"/>
    <w:rsid w:val="00D7732D"/>
    <w:rsid w:val="00D77786"/>
    <w:rsid w:val="00D81DF0"/>
    <w:rsid w:val="00D82F40"/>
    <w:rsid w:val="00D83C8B"/>
    <w:rsid w:val="00D87139"/>
    <w:rsid w:val="00D9486B"/>
    <w:rsid w:val="00D97743"/>
    <w:rsid w:val="00DA03E6"/>
    <w:rsid w:val="00DA1AD5"/>
    <w:rsid w:val="00DA287E"/>
    <w:rsid w:val="00DA35A3"/>
    <w:rsid w:val="00DA6989"/>
    <w:rsid w:val="00DB2511"/>
    <w:rsid w:val="00DB26F1"/>
    <w:rsid w:val="00DB72CE"/>
    <w:rsid w:val="00DC41EA"/>
    <w:rsid w:val="00DC49BA"/>
    <w:rsid w:val="00DC5157"/>
    <w:rsid w:val="00DC5E52"/>
    <w:rsid w:val="00DC64AC"/>
    <w:rsid w:val="00DC7C1F"/>
    <w:rsid w:val="00DD0AA2"/>
    <w:rsid w:val="00DD0C5C"/>
    <w:rsid w:val="00DD6749"/>
    <w:rsid w:val="00DE1D6F"/>
    <w:rsid w:val="00DE7139"/>
    <w:rsid w:val="00DF0D6A"/>
    <w:rsid w:val="00DF5A09"/>
    <w:rsid w:val="00E01623"/>
    <w:rsid w:val="00E04A1D"/>
    <w:rsid w:val="00E1152E"/>
    <w:rsid w:val="00E11DB7"/>
    <w:rsid w:val="00E15023"/>
    <w:rsid w:val="00E236CE"/>
    <w:rsid w:val="00E27AE4"/>
    <w:rsid w:val="00E30D9E"/>
    <w:rsid w:val="00E3144C"/>
    <w:rsid w:val="00E37011"/>
    <w:rsid w:val="00E40916"/>
    <w:rsid w:val="00E44568"/>
    <w:rsid w:val="00E539A9"/>
    <w:rsid w:val="00E60934"/>
    <w:rsid w:val="00E62B7C"/>
    <w:rsid w:val="00E700E8"/>
    <w:rsid w:val="00E70ECD"/>
    <w:rsid w:val="00E76651"/>
    <w:rsid w:val="00E80B57"/>
    <w:rsid w:val="00E82F2A"/>
    <w:rsid w:val="00E86B80"/>
    <w:rsid w:val="00E90217"/>
    <w:rsid w:val="00E90389"/>
    <w:rsid w:val="00E9066E"/>
    <w:rsid w:val="00E90840"/>
    <w:rsid w:val="00E9188D"/>
    <w:rsid w:val="00E92061"/>
    <w:rsid w:val="00E925BC"/>
    <w:rsid w:val="00E93C18"/>
    <w:rsid w:val="00EA319F"/>
    <w:rsid w:val="00EA7142"/>
    <w:rsid w:val="00EB2761"/>
    <w:rsid w:val="00EC36A0"/>
    <w:rsid w:val="00EC4285"/>
    <w:rsid w:val="00EC6C20"/>
    <w:rsid w:val="00EC72C5"/>
    <w:rsid w:val="00ED4157"/>
    <w:rsid w:val="00ED49C7"/>
    <w:rsid w:val="00ED5478"/>
    <w:rsid w:val="00ED6F9F"/>
    <w:rsid w:val="00ED772D"/>
    <w:rsid w:val="00ED7BA5"/>
    <w:rsid w:val="00EE0472"/>
    <w:rsid w:val="00EE43F9"/>
    <w:rsid w:val="00EE6950"/>
    <w:rsid w:val="00EE6FC0"/>
    <w:rsid w:val="00EF2994"/>
    <w:rsid w:val="00EF4730"/>
    <w:rsid w:val="00EF5671"/>
    <w:rsid w:val="00F06E4F"/>
    <w:rsid w:val="00F07D03"/>
    <w:rsid w:val="00F10C9C"/>
    <w:rsid w:val="00F15897"/>
    <w:rsid w:val="00F21487"/>
    <w:rsid w:val="00F22498"/>
    <w:rsid w:val="00F22B69"/>
    <w:rsid w:val="00F33889"/>
    <w:rsid w:val="00F3565B"/>
    <w:rsid w:val="00F36048"/>
    <w:rsid w:val="00F42DCE"/>
    <w:rsid w:val="00F43438"/>
    <w:rsid w:val="00F50CEB"/>
    <w:rsid w:val="00F6683D"/>
    <w:rsid w:val="00F669D1"/>
    <w:rsid w:val="00F70155"/>
    <w:rsid w:val="00F72327"/>
    <w:rsid w:val="00F85B10"/>
    <w:rsid w:val="00F90863"/>
    <w:rsid w:val="00F92109"/>
    <w:rsid w:val="00F96B6A"/>
    <w:rsid w:val="00F975B8"/>
    <w:rsid w:val="00FA394D"/>
    <w:rsid w:val="00FA449B"/>
    <w:rsid w:val="00FA75B5"/>
    <w:rsid w:val="00FA7A58"/>
    <w:rsid w:val="00FB48BD"/>
    <w:rsid w:val="00FB60D8"/>
    <w:rsid w:val="00FB679D"/>
    <w:rsid w:val="00FC01B7"/>
    <w:rsid w:val="00FC2095"/>
    <w:rsid w:val="00FC49BD"/>
    <w:rsid w:val="00FC627C"/>
    <w:rsid w:val="00FC75D5"/>
    <w:rsid w:val="00FD3227"/>
    <w:rsid w:val="00FE35E9"/>
    <w:rsid w:val="00FE6546"/>
    <w:rsid w:val="00FE70CF"/>
    <w:rsid w:val="00FF2E68"/>
    <w:rsid w:val="00FF4973"/>
    <w:rsid w:val="00FF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A6C29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8747E"/>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qFormat/>
    <w:rsid w:val="0078747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78747E"/>
    <w:pPr>
      <w:pBdr>
        <w:top w:val="none" w:sz="0" w:space="0" w:color="auto"/>
      </w:pBdr>
      <w:spacing w:before="180"/>
      <w:outlineLvl w:val="1"/>
    </w:pPr>
    <w:rPr>
      <w:sz w:val="32"/>
    </w:rPr>
  </w:style>
  <w:style w:type="paragraph" w:styleId="Heading3">
    <w:name w:val="heading 3"/>
    <w:basedOn w:val="Heading2"/>
    <w:next w:val="Normal"/>
    <w:qFormat/>
    <w:rsid w:val="0078747E"/>
    <w:pPr>
      <w:spacing w:before="120"/>
      <w:outlineLvl w:val="2"/>
    </w:pPr>
    <w:rPr>
      <w:sz w:val="28"/>
    </w:rPr>
  </w:style>
  <w:style w:type="paragraph" w:styleId="Heading4">
    <w:name w:val="heading 4"/>
    <w:basedOn w:val="Heading3"/>
    <w:next w:val="Normal"/>
    <w:qFormat/>
    <w:rsid w:val="0078747E"/>
    <w:pPr>
      <w:ind w:left="1418" w:hanging="1418"/>
      <w:outlineLvl w:val="3"/>
    </w:pPr>
    <w:rPr>
      <w:sz w:val="24"/>
    </w:rPr>
  </w:style>
  <w:style w:type="paragraph" w:styleId="Heading5">
    <w:name w:val="heading 5"/>
    <w:basedOn w:val="Heading4"/>
    <w:next w:val="Normal"/>
    <w:qFormat/>
    <w:rsid w:val="0078747E"/>
    <w:pPr>
      <w:ind w:left="1701" w:hanging="1701"/>
      <w:outlineLvl w:val="4"/>
    </w:pPr>
    <w:rPr>
      <w:sz w:val="22"/>
    </w:rPr>
  </w:style>
  <w:style w:type="paragraph" w:styleId="Heading6">
    <w:name w:val="heading 6"/>
    <w:basedOn w:val="H6"/>
    <w:next w:val="Normal"/>
    <w:qFormat/>
    <w:rsid w:val="0078747E"/>
    <w:pPr>
      <w:outlineLvl w:val="5"/>
    </w:pPr>
  </w:style>
  <w:style w:type="paragraph" w:styleId="Heading7">
    <w:name w:val="heading 7"/>
    <w:basedOn w:val="H6"/>
    <w:next w:val="Normal"/>
    <w:qFormat/>
    <w:rsid w:val="0078747E"/>
    <w:pPr>
      <w:outlineLvl w:val="6"/>
    </w:pPr>
  </w:style>
  <w:style w:type="paragraph" w:styleId="Heading8">
    <w:name w:val="heading 8"/>
    <w:basedOn w:val="Heading1"/>
    <w:next w:val="Normal"/>
    <w:qFormat/>
    <w:rsid w:val="0078747E"/>
    <w:pPr>
      <w:ind w:left="0" w:firstLine="0"/>
      <w:outlineLvl w:val="7"/>
    </w:pPr>
  </w:style>
  <w:style w:type="paragraph" w:styleId="Heading9">
    <w:name w:val="heading 9"/>
    <w:basedOn w:val="Heading8"/>
    <w:next w:val="Normal"/>
    <w:qFormat/>
    <w:rsid w:val="0078747E"/>
    <w:pPr>
      <w:outlineLvl w:val="8"/>
    </w:pPr>
  </w:style>
  <w:style w:type="character" w:default="1" w:styleId="DefaultParagraphFont">
    <w:name w:val="Default Paragraph Font"/>
    <w:aliases w:val=" Zchn Zchn Char Char1"/>
    <w:semiHidden/>
    <w:rsid w:val="0078747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78747E"/>
  </w:style>
  <w:style w:type="paragraph" w:customStyle="1" w:styleId="H6">
    <w:name w:val="H6"/>
    <w:basedOn w:val="Heading5"/>
    <w:next w:val="Normal"/>
    <w:rsid w:val="0078747E"/>
    <w:pPr>
      <w:ind w:left="1985" w:hanging="1985"/>
      <w:outlineLvl w:val="9"/>
    </w:pPr>
    <w:rPr>
      <w:sz w:val="20"/>
    </w:rPr>
  </w:style>
  <w:style w:type="paragraph" w:styleId="TOC9">
    <w:name w:val="toc 9"/>
    <w:basedOn w:val="TOC8"/>
    <w:semiHidden/>
    <w:rsid w:val="0078747E"/>
    <w:pPr>
      <w:ind w:left="1418" w:hanging="1418"/>
    </w:pPr>
  </w:style>
  <w:style w:type="paragraph" w:styleId="TOC8">
    <w:name w:val="toc 8"/>
    <w:basedOn w:val="TOC1"/>
    <w:semiHidden/>
    <w:rsid w:val="0078747E"/>
    <w:pPr>
      <w:spacing w:before="180"/>
      <w:ind w:left="2693" w:hanging="2693"/>
    </w:pPr>
    <w:rPr>
      <w:b/>
    </w:rPr>
  </w:style>
  <w:style w:type="paragraph" w:styleId="TOC1">
    <w:name w:val="toc 1"/>
    <w:semiHidden/>
    <w:rsid w:val="0078747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78747E"/>
    <w:pPr>
      <w:keepLines/>
      <w:tabs>
        <w:tab w:val="center" w:pos="4536"/>
        <w:tab w:val="right" w:pos="9072"/>
      </w:tabs>
    </w:pPr>
    <w:rPr>
      <w:noProof/>
    </w:rPr>
  </w:style>
  <w:style w:type="character" w:customStyle="1" w:styleId="ZGSM">
    <w:name w:val="ZGSM"/>
    <w:rsid w:val="0078747E"/>
  </w:style>
  <w:style w:type="paragraph" w:styleId="TOC5">
    <w:name w:val="toc 5"/>
    <w:basedOn w:val="TOC4"/>
    <w:semiHidden/>
    <w:rsid w:val="0078747E"/>
    <w:pPr>
      <w:ind w:left="1701" w:hanging="1701"/>
    </w:pPr>
  </w:style>
  <w:style w:type="paragraph" w:styleId="TOC4">
    <w:name w:val="toc 4"/>
    <w:basedOn w:val="TOC3"/>
    <w:semiHidden/>
    <w:rsid w:val="0078747E"/>
    <w:pPr>
      <w:ind w:left="1418" w:hanging="1418"/>
    </w:pPr>
  </w:style>
  <w:style w:type="paragraph" w:styleId="TOC3">
    <w:name w:val="toc 3"/>
    <w:basedOn w:val="TOC2"/>
    <w:semiHidden/>
    <w:rsid w:val="0078747E"/>
    <w:pPr>
      <w:ind w:left="1134" w:hanging="1134"/>
    </w:pPr>
  </w:style>
  <w:style w:type="paragraph" w:styleId="TOC2">
    <w:name w:val="toc 2"/>
    <w:basedOn w:val="TOC1"/>
    <w:semiHidden/>
    <w:rsid w:val="0078747E"/>
    <w:pPr>
      <w:spacing w:before="0"/>
      <w:ind w:left="851" w:hanging="851"/>
    </w:pPr>
    <w:rPr>
      <w:sz w:val="20"/>
    </w:rPr>
  </w:style>
  <w:style w:type="paragraph" w:styleId="Index1">
    <w:name w:val="index 1"/>
    <w:basedOn w:val="Normal"/>
    <w:semiHidden/>
    <w:rsid w:val="0078747E"/>
    <w:pPr>
      <w:keepLines/>
    </w:pPr>
  </w:style>
  <w:style w:type="paragraph" w:styleId="Index2">
    <w:name w:val="index 2"/>
    <w:basedOn w:val="Index1"/>
    <w:semiHidden/>
    <w:rsid w:val="0078747E"/>
    <w:pPr>
      <w:ind w:left="284"/>
    </w:pPr>
  </w:style>
  <w:style w:type="paragraph" w:customStyle="1" w:styleId="TT">
    <w:name w:val="TT"/>
    <w:basedOn w:val="Heading1"/>
    <w:next w:val="Normal"/>
    <w:rsid w:val="0078747E"/>
    <w:pPr>
      <w:outlineLvl w:val="9"/>
    </w:pPr>
  </w:style>
  <w:style w:type="character" w:styleId="FootnoteReference">
    <w:name w:val="footnote reference"/>
    <w:basedOn w:val="DefaultParagraphFont"/>
    <w:semiHidden/>
    <w:rsid w:val="0078747E"/>
    <w:rPr>
      <w:b/>
      <w:position w:val="6"/>
      <w:sz w:val="16"/>
    </w:rPr>
  </w:style>
  <w:style w:type="paragraph" w:styleId="FootnoteText">
    <w:name w:val="footnote text"/>
    <w:basedOn w:val="Normal"/>
    <w:semiHidden/>
    <w:rsid w:val="0078747E"/>
    <w:pPr>
      <w:keepLines/>
      <w:ind w:left="454" w:hanging="454"/>
    </w:pPr>
    <w:rPr>
      <w:sz w:val="16"/>
    </w:rPr>
  </w:style>
  <w:style w:type="paragraph" w:customStyle="1" w:styleId="NF">
    <w:name w:val="NF"/>
    <w:basedOn w:val="NO"/>
    <w:rsid w:val="0078747E"/>
    <w:pPr>
      <w:keepNext/>
      <w:spacing w:after="0"/>
    </w:pPr>
    <w:rPr>
      <w:rFonts w:ascii="Arial" w:hAnsi="Arial"/>
      <w:sz w:val="18"/>
    </w:rPr>
  </w:style>
  <w:style w:type="paragraph" w:customStyle="1" w:styleId="NO">
    <w:name w:val="NO"/>
    <w:basedOn w:val="Normal"/>
    <w:link w:val="NOChar"/>
    <w:rsid w:val="0078747E"/>
    <w:pPr>
      <w:keepLines/>
      <w:ind w:left="1135" w:hanging="851"/>
    </w:pPr>
  </w:style>
  <w:style w:type="character" w:customStyle="1" w:styleId="NOChar">
    <w:name w:val="NO Char"/>
    <w:basedOn w:val="DefaultParagraphFont"/>
    <w:link w:val="NO"/>
    <w:rsid w:val="00084EF5"/>
    <w:rPr>
      <w:lang w:val="en-GB" w:eastAsia="en-US" w:bidi="ar-SA"/>
    </w:rPr>
  </w:style>
  <w:style w:type="paragraph" w:customStyle="1" w:styleId="PL">
    <w:name w:val="PL"/>
    <w:rsid w:val="007874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78747E"/>
    <w:pPr>
      <w:jc w:val="right"/>
    </w:pPr>
  </w:style>
  <w:style w:type="paragraph" w:customStyle="1" w:styleId="TAL">
    <w:name w:val="TAL"/>
    <w:basedOn w:val="Normal"/>
    <w:link w:val="TALChar"/>
    <w:rsid w:val="0078747E"/>
    <w:pPr>
      <w:keepNext/>
      <w:keepLines/>
      <w:spacing w:after="0"/>
    </w:pPr>
    <w:rPr>
      <w:rFonts w:ascii="Arial" w:hAnsi="Arial"/>
      <w:sz w:val="18"/>
    </w:rPr>
  </w:style>
  <w:style w:type="character" w:customStyle="1" w:styleId="TALChar">
    <w:name w:val="TAL Char"/>
    <w:basedOn w:val="DefaultParagraphFont"/>
    <w:link w:val="TAL"/>
    <w:rsid w:val="0094024D"/>
    <w:rPr>
      <w:rFonts w:ascii="Arial" w:hAnsi="Arial"/>
      <w:sz w:val="18"/>
      <w:lang w:val="en-GB" w:eastAsia="en-US" w:bidi="ar-SA"/>
    </w:rPr>
  </w:style>
  <w:style w:type="paragraph" w:customStyle="1" w:styleId="TAH">
    <w:name w:val="TAH"/>
    <w:basedOn w:val="TAC"/>
    <w:link w:val="TAHChar"/>
    <w:rsid w:val="0078747E"/>
    <w:rPr>
      <w:b/>
    </w:rPr>
  </w:style>
  <w:style w:type="paragraph" w:customStyle="1" w:styleId="TAC">
    <w:name w:val="TAC"/>
    <w:basedOn w:val="TAL"/>
    <w:rsid w:val="0078747E"/>
    <w:pPr>
      <w:jc w:val="center"/>
    </w:pPr>
  </w:style>
  <w:style w:type="character" w:customStyle="1" w:styleId="TAHChar">
    <w:name w:val="TAH Char"/>
    <w:basedOn w:val="DefaultParagraphFont"/>
    <w:link w:val="TAH"/>
    <w:rsid w:val="0094024D"/>
    <w:rPr>
      <w:rFonts w:ascii="Arial" w:hAnsi="Arial"/>
      <w:b/>
      <w:sz w:val="18"/>
      <w:lang w:val="en-GB" w:eastAsia="en-US" w:bidi="ar-SA"/>
    </w:rPr>
  </w:style>
  <w:style w:type="paragraph" w:customStyle="1" w:styleId="LD">
    <w:name w:val="LD"/>
    <w:rsid w:val="0078747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ar"/>
    <w:rsid w:val="0078747E"/>
    <w:pPr>
      <w:keepLines/>
      <w:ind w:left="1702" w:hanging="1418"/>
    </w:pPr>
  </w:style>
  <w:style w:type="character" w:customStyle="1" w:styleId="EXCar">
    <w:name w:val="EX Car"/>
    <w:basedOn w:val="DefaultParagraphFont"/>
    <w:link w:val="EX"/>
    <w:rsid w:val="00632619"/>
    <w:rPr>
      <w:lang w:val="en-GB" w:eastAsia="en-US" w:bidi="ar-SA"/>
    </w:rPr>
  </w:style>
  <w:style w:type="paragraph" w:customStyle="1" w:styleId="FP">
    <w:name w:val="FP"/>
    <w:basedOn w:val="Normal"/>
    <w:rsid w:val="0078747E"/>
    <w:pPr>
      <w:spacing w:after="0"/>
    </w:pPr>
  </w:style>
  <w:style w:type="paragraph" w:customStyle="1" w:styleId="NW">
    <w:name w:val="NW"/>
    <w:basedOn w:val="NO"/>
    <w:rsid w:val="0078747E"/>
    <w:pPr>
      <w:spacing w:after="0"/>
    </w:pPr>
  </w:style>
  <w:style w:type="paragraph" w:customStyle="1" w:styleId="EW">
    <w:name w:val="EW"/>
    <w:basedOn w:val="EX"/>
    <w:rsid w:val="0078747E"/>
    <w:pPr>
      <w:spacing w:after="0"/>
    </w:pPr>
  </w:style>
  <w:style w:type="paragraph" w:customStyle="1" w:styleId="B1">
    <w:name w:val="B1"/>
    <w:basedOn w:val="Normal"/>
    <w:link w:val="B1Char"/>
    <w:rsid w:val="00FC2095"/>
    <w:pPr>
      <w:ind w:left="568" w:hanging="284"/>
    </w:pPr>
  </w:style>
  <w:style w:type="character" w:customStyle="1" w:styleId="B1Char">
    <w:name w:val="B1 Char"/>
    <w:basedOn w:val="DefaultParagraphFont"/>
    <w:link w:val="B1"/>
    <w:rsid w:val="00084EF5"/>
    <w:rPr>
      <w:lang w:val="en-GB" w:eastAsia="en-US" w:bidi="ar-SA"/>
    </w:rPr>
  </w:style>
  <w:style w:type="paragraph" w:styleId="TOC6">
    <w:name w:val="toc 6"/>
    <w:basedOn w:val="TOC5"/>
    <w:next w:val="Normal"/>
    <w:semiHidden/>
    <w:rsid w:val="0078747E"/>
    <w:pPr>
      <w:ind w:left="1985" w:hanging="1985"/>
    </w:pPr>
  </w:style>
  <w:style w:type="paragraph" w:styleId="TOC7">
    <w:name w:val="toc 7"/>
    <w:basedOn w:val="TOC6"/>
    <w:next w:val="Normal"/>
    <w:semiHidden/>
    <w:rsid w:val="0078747E"/>
    <w:pPr>
      <w:ind w:left="2268" w:hanging="2268"/>
    </w:pPr>
  </w:style>
  <w:style w:type="paragraph" w:styleId="ListBullet">
    <w:name w:val="List Bullet"/>
    <w:basedOn w:val="Normal"/>
    <w:rsid w:val="00FC2095"/>
    <w:pPr>
      <w:ind w:left="568" w:hanging="284"/>
    </w:pPr>
  </w:style>
  <w:style w:type="paragraph" w:customStyle="1" w:styleId="EditorsNote">
    <w:name w:val="Editor's Note"/>
    <w:aliases w:val="EN"/>
    <w:basedOn w:val="NO"/>
    <w:link w:val="EditorsNoteChar"/>
    <w:rsid w:val="0078747E"/>
    <w:rPr>
      <w:color w:val="FF0000"/>
    </w:rPr>
  </w:style>
  <w:style w:type="character" w:customStyle="1" w:styleId="EditorsNoteChar">
    <w:name w:val="Editor's Note Char"/>
    <w:basedOn w:val="DefaultParagraphFont"/>
    <w:link w:val="EditorsNote"/>
    <w:rsid w:val="00181B9C"/>
    <w:rPr>
      <w:color w:val="FF0000"/>
      <w:lang w:val="en-GB" w:eastAsia="en-US" w:bidi="ar-SA"/>
    </w:rPr>
  </w:style>
  <w:style w:type="paragraph" w:customStyle="1" w:styleId="TH">
    <w:name w:val="TH"/>
    <w:basedOn w:val="Normal"/>
    <w:link w:val="THChar"/>
    <w:rsid w:val="0078747E"/>
    <w:pPr>
      <w:keepNext/>
      <w:keepLines/>
      <w:spacing w:before="60"/>
      <w:jc w:val="center"/>
    </w:pPr>
    <w:rPr>
      <w:rFonts w:ascii="Arial" w:hAnsi="Arial"/>
      <w:b/>
    </w:rPr>
  </w:style>
  <w:style w:type="character" w:customStyle="1" w:styleId="THChar">
    <w:name w:val="TH Char"/>
    <w:basedOn w:val="DefaultParagraphFont"/>
    <w:link w:val="TH"/>
    <w:rsid w:val="00E62B7C"/>
    <w:rPr>
      <w:rFonts w:ascii="Arial" w:hAnsi="Arial"/>
      <w:b/>
      <w:lang w:val="en-GB" w:eastAsia="en-US" w:bidi="ar-SA"/>
    </w:rPr>
  </w:style>
  <w:style w:type="paragraph" w:customStyle="1" w:styleId="ZA">
    <w:name w:val="ZA"/>
    <w:rsid w:val="0078747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78747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78747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78747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link w:val="TANChar"/>
    <w:rsid w:val="0078747E"/>
    <w:pPr>
      <w:ind w:left="851" w:hanging="851"/>
    </w:pPr>
  </w:style>
  <w:style w:type="character" w:customStyle="1" w:styleId="TANChar">
    <w:name w:val="TAN Char"/>
    <w:basedOn w:val="TALChar"/>
    <w:link w:val="TAN"/>
    <w:rsid w:val="00843BDC"/>
    <w:rPr>
      <w:rFonts w:ascii="Arial" w:hAnsi="Arial"/>
      <w:sz w:val="18"/>
      <w:lang w:val="en-GB" w:eastAsia="en-US" w:bidi="ar-SA"/>
    </w:rPr>
  </w:style>
  <w:style w:type="paragraph" w:customStyle="1" w:styleId="TF">
    <w:name w:val="TF"/>
    <w:basedOn w:val="TH"/>
    <w:rsid w:val="0078747E"/>
    <w:pPr>
      <w:keepNext w:val="0"/>
      <w:spacing w:before="0" w:after="240"/>
    </w:pPr>
  </w:style>
  <w:style w:type="paragraph" w:customStyle="1" w:styleId="ZG">
    <w:name w:val="ZG"/>
    <w:rsid w:val="0078747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Normal"/>
    <w:link w:val="B2Char"/>
    <w:rsid w:val="00FC2095"/>
    <w:pPr>
      <w:ind w:left="851" w:hanging="284"/>
    </w:pPr>
  </w:style>
  <w:style w:type="character" w:customStyle="1" w:styleId="B2Char">
    <w:name w:val="B2 Char"/>
    <w:basedOn w:val="DefaultParagraphFont"/>
    <w:link w:val="B2"/>
    <w:rsid w:val="00DD6749"/>
    <w:rPr>
      <w:lang w:val="en-GB" w:eastAsia="en-US" w:bidi="ar-SA"/>
    </w:rPr>
  </w:style>
  <w:style w:type="paragraph" w:customStyle="1" w:styleId="B3">
    <w:name w:val="B3"/>
    <w:basedOn w:val="Normal"/>
    <w:rsid w:val="00FC2095"/>
    <w:pPr>
      <w:ind w:left="1135" w:hanging="284"/>
    </w:pPr>
  </w:style>
  <w:style w:type="paragraph" w:customStyle="1" w:styleId="B4">
    <w:name w:val="B4"/>
    <w:basedOn w:val="Normal"/>
    <w:rsid w:val="00FC2095"/>
    <w:pPr>
      <w:ind w:left="1418" w:hanging="284"/>
    </w:pPr>
  </w:style>
  <w:style w:type="paragraph" w:customStyle="1" w:styleId="B5">
    <w:name w:val="B5"/>
    <w:basedOn w:val="Normal"/>
    <w:rsid w:val="00FC2095"/>
    <w:pPr>
      <w:ind w:left="1702" w:hanging="284"/>
    </w:pPr>
  </w:style>
  <w:style w:type="paragraph" w:customStyle="1" w:styleId="ZV">
    <w:name w:val="ZV"/>
    <w:basedOn w:val="ZU"/>
    <w:rsid w:val="0078747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EndnoteReference">
    <w:name w:val="endnote reference"/>
    <w:basedOn w:val="DefaultParagraphFont"/>
    <w:semiHidden/>
    <w:rPr>
      <w:vertAlign w:val="superscript"/>
    </w:rPr>
  </w:style>
  <w:style w:type="paragraph" w:styleId="EndnoteText">
    <w:name w:val="endnote text"/>
    <w:basedOn w:val="Normal"/>
    <w:semiHidden/>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styleId="Strong">
    <w:name w:val="Strong"/>
    <w:basedOn w:val="DefaultParagraphFont"/>
    <w:qFormat/>
    <w:rPr>
      <w:b/>
      <w:bCs/>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FL">
    <w:name w:val="FL"/>
    <w:basedOn w:val="Normal"/>
    <w:rsid w:val="0078747E"/>
    <w:pPr>
      <w:keepNext/>
      <w:keepLines/>
      <w:spacing w:before="60"/>
      <w:jc w:val="center"/>
    </w:pPr>
    <w:rPr>
      <w:rFonts w:ascii="Arial" w:hAnsi="Arial"/>
      <w:b/>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table" w:styleId="TableGrid">
    <w:name w:val="Table Grid"/>
    <w:basedOn w:val="TableNormal"/>
    <w:rsid w:val="003E7D23"/>
    <w:pPr>
      <w:overflowPunct w:val="0"/>
      <w:autoSpaceDE w:val="0"/>
      <w:autoSpaceDN w:val="0"/>
      <w:adjustRightInd w:val="0"/>
      <w:spacing w:after="180"/>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 Char Char Char Char"/>
    <w:basedOn w:val="Normal"/>
    <w:semiHidden/>
    <w:rsid w:val="0033179A"/>
    <w:pPr>
      <w:overflowPunct/>
      <w:autoSpaceDE/>
      <w:autoSpaceDN/>
      <w:adjustRightInd/>
      <w:spacing w:after="160" w:line="240" w:lineRule="exact"/>
      <w:textAlignment w:val="auto"/>
    </w:pPr>
    <w:rPr>
      <w:rFonts w:ascii="Arial" w:hAnsi="Arial"/>
      <w:szCs w:val="22"/>
      <w:lang w:val="en-US"/>
    </w:rPr>
  </w:style>
  <w:style w:type="paragraph" w:customStyle="1" w:styleId="CharCharCharCharCharCharCharCharCharCharCharChar">
    <w:name w:val=" Char Char Char Char Char Char Char Char Char Char Char Char"/>
    <w:basedOn w:val="Normal"/>
    <w:semiHidden/>
    <w:rsid w:val="000426C4"/>
    <w:pPr>
      <w:overflowPunct/>
      <w:autoSpaceDE/>
      <w:autoSpaceDN/>
      <w:adjustRightInd/>
      <w:spacing w:after="160" w:line="240" w:lineRule="exact"/>
      <w:textAlignment w:val="auto"/>
    </w:pPr>
    <w:rPr>
      <w:rFonts w:ascii="Arial" w:eastAsia="MS Mincho" w:hAnsi="Arial"/>
      <w:szCs w:val="22"/>
      <w:lang w:val="en-US"/>
    </w:rPr>
  </w:style>
  <w:style w:type="paragraph" w:styleId="Header">
    <w:name w:val="header"/>
    <w:basedOn w:val="Normal"/>
    <w:rsid w:val="006B2413"/>
    <w:pPr>
      <w:tabs>
        <w:tab w:val="center" w:pos="4252"/>
        <w:tab w:val="right" w:pos="8504"/>
      </w:tabs>
    </w:pPr>
  </w:style>
  <w:style w:type="paragraph" w:styleId="Footer">
    <w:name w:val="footer"/>
    <w:basedOn w:val="Normal"/>
    <w:rsid w:val="006B2413"/>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692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image" Target="media/image4.emf"/><Relationship Id="rId13" Type="http://schemas.openxmlformats.org/officeDocument/2006/relationships/oleObject" Target="embeddings/oleObject2.bin"/><Relationship Id="rId14" Type="http://schemas.openxmlformats.org/officeDocument/2006/relationships/hyperlink" Target="http://www.iana.org/assignments/enterprise-numbers" TargetMode="External"/><Relationship Id="rId15" Type="http://schemas.openxmlformats.org/officeDocument/2006/relationships/hyperlink" Target="http://www.iana.org/assignments/enterprise-numbers"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Office\Templates\3gpp_70.dot</Template>
  <TotalTime>0</TotalTime>
  <Pages>84</Pages>
  <Words>50803</Words>
  <Characters>289581</Characters>
  <Application>Microsoft Macintosh Word</Application>
  <DocSecurity>0</DocSecurity>
  <Lines>2413</Lines>
  <Paragraphs>679</Paragraphs>
  <ScaleCrop>false</ScaleCrop>
  <HeadingPairs>
    <vt:vector size="2" baseType="variant">
      <vt:variant>
        <vt:lpstr>Title</vt:lpstr>
      </vt:variant>
      <vt:variant>
        <vt:i4>1</vt:i4>
      </vt:variant>
    </vt:vector>
  </HeadingPairs>
  <TitlesOfParts>
    <vt:vector size="1" baseType="lpstr">
      <vt:lpstr>3GPP TS 29.212</vt:lpstr>
    </vt:vector>
  </TitlesOfParts>
  <Manager/>
  <Company/>
  <LinksUpToDate>false</LinksUpToDate>
  <CharactersWithSpaces>339705</CharactersWithSpaces>
  <SharedDoc>false</SharedDoc>
  <HyperlinkBase/>
  <HLinks>
    <vt:vector size="12" baseType="variant">
      <vt:variant>
        <vt:i4>7798903</vt:i4>
      </vt:variant>
      <vt:variant>
        <vt:i4>714</vt:i4>
      </vt:variant>
      <vt:variant>
        <vt:i4>0</vt:i4>
      </vt:variant>
      <vt:variant>
        <vt:i4>5</vt:i4>
      </vt:variant>
      <vt:variant>
        <vt:lpwstr>http://www.iana.org/assignments/enterprise-numbers</vt:lpwstr>
      </vt:variant>
      <vt:variant>
        <vt:lpwstr/>
      </vt:variant>
      <vt:variant>
        <vt:i4>7798903</vt:i4>
      </vt:variant>
      <vt:variant>
        <vt:i4>711</vt:i4>
      </vt:variant>
      <vt:variant>
        <vt:i4>0</vt:i4>
      </vt:variant>
      <vt:variant>
        <vt:i4>5</vt:i4>
      </vt:variant>
      <vt:variant>
        <vt:lpwstr>http://www.iana.org/assignments/enterprise-numbers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29.212</dc:title>
  <dc:subject>Policy and Charging Control (PCC) over Gx reference point (Release 8)</dc:subject>
  <dc:creator>MCC Support</dc:creator>
  <cp:keywords>UMTS, LTE, QoS, Charging, Policy</cp:keywords>
  <dc:description/>
  <cp:lastModifiedBy>Massimiliano Angelino</cp:lastModifiedBy>
  <cp:revision>2</cp:revision>
  <cp:lastPrinted>2004-09-15T06:48:00Z</cp:lastPrinted>
  <dcterms:created xsi:type="dcterms:W3CDTF">2016-10-03T06:56:00Z</dcterms:created>
  <dcterms:modified xsi:type="dcterms:W3CDTF">2016-10-03T06:56:00Z</dcterms:modified>
</cp:coreProperties>
</file>